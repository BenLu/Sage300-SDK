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2265C" w14:textId="062E9AB3" w:rsidR="007F0561" w:rsidRDefault="0004068B" w:rsidP="008E772E">
      <w:pPr>
        <w:pStyle w:val="SAGETitle"/>
      </w:pPr>
      <w:r>
        <w:t>Sage 300</w:t>
      </w:r>
      <w:r w:rsidR="00066E48">
        <w:t xml:space="preserve"> Web </w:t>
      </w:r>
      <w:r w:rsidR="001464B9">
        <w:t>API</w:t>
      </w:r>
    </w:p>
    <w:p w14:paraId="2C52265D" w14:textId="6CDFA25C" w:rsidR="007F0561" w:rsidRDefault="00C8057C" w:rsidP="007F0561">
      <w:pPr>
        <w:pStyle w:val="SAGESubtitle"/>
      </w:pPr>
      <w:r>
        <w:t xml:space="preserve">Endpoint </w:t>
      </w:r>
      <w:r w:rsidR="008F177F">
        <w:t>r</w:t>
      </w:r>
      <w:r>
        <w:t>eference</w:t>
      </w:r>
    </w:p>
    <w:p w14:paraId="2C52265E" w14:textId="77777777" w:rsidR="001266B2" w:rsidRDefault="001266B2" w:rsidP="00915C20">
      <w:pPr>
        <w:pStyle w:val="SAGETitleDate"/>
      </w:pPr>
    </w:p>
    <w:p w14:paraId="2C52265F" w14:textId="77777777" w:rsidR="001266B2" w:rsidRDefault="001266B2" w:rsidP="00915C20">
      <w:pPr>
        <w:pStyle w:val="SAGETitleDate"/>
      </w:pPr>
    </w:p>
    <w:p w14:paraId="2C522660" w14:textId="2A248A59" w:rsidR="004F4F8E" w:rsidRDefault="008C015C"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04068B">
        <w:t xml:space="preserve"> 20</w:t>
      </w:r>
      <w:r>
        <w:t>20</w:t>
      </w:r>
    </w:p>
    <w:p w14:paraId="705AE532" w14:textId="77777777" w:rsidR="00335DCD" w:rsidRDefault="00335DCD" w:rsidP="0036537C">
      <w:pPr>
        <w:pStyle w:val="SAGEBodyText"/>
      </w:pPr>
    </w:p>
    <w:p w14:paraId="2F054F0E" w14:textId="77777777" w:rsidR="00335DCD" w:rsidRDefault="00335DCD" w:rsidP="0036537C">
      <w:pPr>
        <w:pStyle w:val="SAGEBodyText"/>
      </w:pPr>
    </w:p>
    <w:p w14:paraId="06573E65" w14:textId="77777777" w:rsidR="00335DCD" w:rsidRDefault="00335DCD" w:rsidP="0036537C">
      <w:pPr>
        <w:pStyle w:val="SAGEBodyText"/>
      </w:pPr>
    </w:p>
    <w:p w14:paraId="630BDB97" w14:textId="77777777" w:rsidR="00335DCD" w:rsidRDefault="00335DCD" w:rsidP="0036537C">
      <w:pPr>
        <w:pStyle w:val="SAGEBodyText"/>
      </w:pPr>
    </w:p>
    <w:p w14:paraId="6A5C28B4" w14:textId="77777777" w:rsidR="00335DCD" w:rsidRDefault="00335DCD" w:rsidP="0036537C">
      <w:pPr>
        <w:pStyle w:val="SAGEBodyText"/>
      </w:pPr>
    </w:p>
    <w:p w14:paraId="7B44BEE2" w14:textId="77777777" w:rsidR="00335DCD" w:rsidRDefault="00335DCD" w:rsidP="0036537C">
      <w:pPr>
        <w:pStyle w:val="SAGEBodyText"/>
      </w:pPr>
    </w:p>
    <w:p w14:paraId="0E16B6BE" w14:textId="77777777" w:rsidR="00335DCD" w:rsidRDefault="00335DCD" w:rsidP="0036537C">
      <w:pPr>
        <w:pStyle w:val="SAGEBodyText"/>
      </w:pPr>
    </w:p>
    <w:p w14:paraId="6DE32DA5" w14:textId="77777777" w:rsidR="00335DCD" w:rsidRDefault="00335DCD" w:rsidP="0036537C">
      <w:pPr>
        <w:pStyle w:val="SAGEBodyText"/>
      </w:pPr>
    </w:p>
    <w:p w14:paraId="265251E8" w14:textId="77777777" w:rsidR="00335DCD" w:rsidRDefault="00335DCD" w:rsidP="0036537C">
      <w:pPr>
        <w:pStyle w:val="SAGEBodyText"/>
      </w:pPr>
    </w:p>
    <w:p w14:paraId="19636FFB" w14:textId="77777777" w:rsidR="00335DCD" w:rsidRDefault="00335DCD" w:rsidP="0036537C">
      <w:pPr>
        <w:pStyle w:val="SAGEBodyText"/>
      </w:pPr>
    </w:p>
    <w:p w14:paraId="3FD55DAE" w14:textId="77777777" w:rsidR="00335DCD" w:rsidRDefault="00335DCD" w:rsidP="0036537C">
      <w:pPr>
        <w:pStyle w:val="SAGEBodyText"/>
      </w:pPr>
    </w:p>
    <w:p w14:paraId="47F14032" w14:textId="77777777" w:rsidR="00335DCD" w:rsidRDefault="00335DCD" w:rsidP="0036537C">
      <w:pPr>
        <w:pStyle w:val="SAGEBodyText"/>
      </w:pPr>
    </w:p>
    <w:p w14:paraId="60A547BF" w14:textId="77777777" w:rsidR="00335DCD" w:rsidRDefault="00335DCD" w:rsidP="0036537C">
      <w:pPr>
        <w:pStyle w:val="SAGEBodyText"/>
      </w:pPr>
    </w:p>
    <w:p w14:paraId="53FCC206" w14:textId="77777777" w:rsidR="00335DCD" w:rsidRDefault="00335DCD" w:rsidP="0036537C">
      <w:pPr>
        <w:pStyle w:val="SAGEBodyText"/>
      </w:pPr>
    </w:p>
    <w:p w14:paraId="1C512D68" w14:textId="77777777" w:rsidR="00335DCD" w:rsidRDefault="00335DCD" w:rsidP="0036537C">
      <w:pPr>
        <w:pStyle w:val="SAGEBodyText"/>
      </w:pPr>
    </w:p>
    <w:p w14:paraId="526A860A" w14:textId="77777777" w:rsidR="00335DCD" w:rsidRDefault="00335DCD" w:rsidP="0036537C">
      <w:pPr>
        <w:pStyle w:val="SAGEBodyText"/>
      </w:pPr>
    </w:p>
    <w:p w14:paraId="4C56B6CA" w14:textId="77777777" w:rsidR="00335DCD" w:rsidRDefault="00335DCD" w:rsidP="0036537C">
      <w:pPr>
        <w:pStyle w:val="SAGEBodyText"/>
      </w:pPr>
    </w:p>
    <w:p w14:paraId="33B76A5C" w14:textId="77777777" w:rsidR="00335DCD" w:rsidRDefault="00335DCD" w:rsidP="0036537C">
      <w:pPr>
        <w:pStyle w:val="SAGEBodyText"/>
      </w:pPr>
    </w:p>
    <w:p w14:paraId="2746F664" w14:textId="77777777" w:rsidR="00335DCD" w:rsidRDefault="00335DCD" w:rsidP="0036537C">
      <w:pPr>
        <w:pStyle w:val="SAGEBodyText"/>
      </w:pPr>
    </w:p>
    <w:p w14:paraId="00F13504" w14:textId="77777777" w:rsidR="00335DCD" w:rsidRDefault="00335DCD" w:rsidP="0036537C">
      <w:pPr>
        <w:pStyle w:val="SAGEBodyText"/>
      </w:pPr>
    </w:p>
    <w:p w14:paraId="74E300AF" w14:textId="77777777" w:rsidR="00335DCD" w:rsidRDefault="00335DCD" w:rsidP="0036537C">
      <w:pPr>
        <w:pStyle w:val="SAGEBodyText"/>
      </w:pPr>
    </w:p>
    <w:p w14:paraId="0C50BCC2" w14:textId="77777777" w:rsidR="00335DCD" w:rsidRDefault="00335DCD" w:rsidP="0036537C">
      <w:pPr>
        <w:pStyle w:val="SAGEBodyText"/>
      </w:pPr>
    </w:p>
    <w:p w14:paraId="1ED6AC81" w14:textId="77777777" w:rsidR="00335DCD" w:rsidRDefault="00335DCD" w:rsidP="0036537C">
      <w:pPr>
        <w:pStyle w:val="SAGEBodyText"/>
      </w:pPr>
    </w:p>
    <w:p w14:paraId="56AB5094" w14:textId="77777777" w:rsidR="00335DCD" w:rsidRDefault="00335DCD" w:rsidP="0036537C">
      <w:pPr>
        <w:pStyle w:val="SAGEBodyText"/>
      </w:pPr>
    </w:p>
    <w:p w14:paraId="4723D5D9" w14:textId="77777777" w:rsidR="00335DCD" w:rsidRDefault="00335DCD" w:rsidP="0036537C">
      <w:pPr>
        <w:pStyle w:val="SAGEBodyText"/>
      </w:pPr>
    </w:p>
    <w:p w14:paraId="7615906E" w14:textId="77777777" w:rsidR="00335DCD" w:rsidRDefault="00335DCD" w:rsidP="0036537C">
      <w:pPr>
        <w:pStyle w:val="SAGEBodyText"/>
      </w:pPr>
    </w:p>
    <w:p w14:paraId="301F8508" w14:textId="77777777" w:rsidR="00335DCD" w:rsidRDefault="00335DCD" w:rsidP="0036537C">
      <w:pPr>
        <w:pStyle w:val="SAGEBodyText"/>
      </w:pPr>
    </w:p>
    <w:p w14:paraId="465E3275" w14:textId="77777777" w:rsidR="00335DCD" w:rsidRDefault="00335DCD" w:rsidP="0036537C">
      <w:pPr>
        <w:pStyle w:val="SAGEBodyText"/>
      </w:pPr>
    </w:p>
    <w:p w14:paraId="580653A0" w14:textId="21306B49" w:rsidR="00335DCD" w:rsidRDefault="00335DCD" w:rsidP="0036537C">
      <w:pPr>
        <w:pStyle w:val="SAGEBodyText"/>
      </w:pPr>
    </w:p>
    <w:p w14:paraId="59909919" w14:textId="77777777" w:rsidR="00335DCD" w:rsidRDefault="00335DCD" w:rsidP="0036537C">
      <w:pPr>
        <w:pStyle w:val="SAGEBodyText"/>
      </w:pPr>
    </w:p>
    <w:p w14:paraId="66CC3A1A" w14:textId="6325F73B" w:rsidR="0036537C" w:rsidRDefault="0036537C" w:rsidP="0036537C">
      <w:pPr>
        <w:pStyle w:val="SAGEBodyText"/>
      </w:pPr>
      <w:r w:rsidRPr="0036537C">
        <w:t>© 201</w:t>
      </w:r>
      <w:r w:rsidR="00866D70">
        <w:t>9</w:t>
      </w:r>
      <w:r w:rsidRPr="0036537C">
        <w:t xml:space="preserve"> The Sage Group plc or its licensors. All rights reserved. Sage, Sage logos, and Sage product and service names mentioned herein are the trademarks of The Sage Group plc or its licensors. All other trademarks are the property of their respective owners.</w:t>
      </w:r>
    </w:p>
    <w:p w14:paraId="3EFD59B3" w14:textId="77777777" w:rsidR="0036537C" w:rsidRDefault="0036537C" w:rsidP="0036537C">
      <w:pPr>
        <w:pStyle w:val="SAGEBodyText"/>
        <w:sectPr w:rsidR="0036537C" w:rsidSect="00FD29E7">
          <w:headerReference w:type="even" r:id="rId10"/>
          <w:headerReference w:type="default" r:id="rId11"/>
          <w:footerReference w:type="even" r:id="rId12"/>
          <w:footerReference w:type="default" r:id="rId13"/>
          <w:headerReference w:type="first" r:id="rId14"/>
          <w:footerReference w:type="first" r:id="rId15"/>
          <w:pgSz w:w="12242" w:h="15842" w:code="1"/>
          <w:pgMar w:top="709" w:right="1440" w:bottom="1701" w:left="1584" w:header="624" w:footer="397" w:gutter="0"/>
          <w:cols w:space="708"/>
          <w:titlePg/>
          <w:docGrid w:linePitch="360"/>
        </w:sectPr>
      </w:pPr>
    </w:p>
    <w:p w14:paraId="2C522666" w14:textId="77777777" w:rsidR="005F3BCD" w:rsidRPr="000D184D" w:rsidRDefault="005135C7" w:rsidP="0081634F">
      <w:pPr>
        <w:pStyle w:val="SAGEHeading1noTOC"/>
        <w:framePr w:wrap="around"/>
      </w:pPr>
      <w:r>
        <w:lastRenderedPageBreak/>
        <w:t>Contents</w:t>
      </w:r>
    </w:p>
    <w:p w14:paraId="3597704D" w14:textId="779542DA" w:rsidR="00883CE3"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55394203" w:history="1">
        <w:r w:rsidR="00883CE3" w:rsidRPr="00764DA9">
          <w:rPr>
            <w:rStyle w:val="Hyperlink"/>
            <w:noProof/>
          </w:rPr>
          <w:t>1.</w:t>
        </w:r>
        <w:r w:rsidR="00883CE3">
          <w:rPr>
            <w:rFonts w:asciiTheme="minorHAnsi" w:eastAsiaTheme="minorEastAsia" w:hAnsiTheme="minorHAnsi"/>
            <w:b w:val="0"/>
            <w:noProof/>
            <w:sz w:val="22"/>
          </w:rPr>
          <w:tab/>
        </w:r>
        <w:r w:rsidR="00883CE3" w:rsidRPr="00764DA9">
          <w:rPr>
            <w:rStyle w:val="Hyperlink"/>
            <w:noProof/>
          </w:rPr>
          <w:t>Overview</w:t>
        </w:r>
        <w:r w:rsidR="00883CE3">
          <w:rPr>
            <w:noProof/>
            <w:webHidden/>
          </w:rPr>
          <w:tab/>
        </w:r>
        <w:r w:rsidR="00883CE3">
          <w:rPr>
            <w:noProof/>
            <w:webHidden/>
          </w:rPr>
          <w:fldChar w:fldCharType="begin"/>
        </w:r>
        <w:r w:rsidR="00883CE3">
          <w:rPr>
            <w:noProof/>
            <w:webHidden/>
          </w:rPr>
          <w:instrText xml:space="preserve"> PAGEREF _Toc455394203 \h </w:instrText>
        </w:r>
        <w:r w:rsidR="00883CE3">
          <w:rPr>
            <w:noProof/>
            <w:webHidden/>
          </w:rPr>
        </w:r>
        <w:r w:rsidR="00883CE3">
          <w:rPr>
            <w:noProof/>
            <w:webHidden/>
          </w:rPr>
          <w:fldChar w:fldCharType="separate"/>
        </w:r>
        <w:r w:rsidR="00883CE3">
          <w:rPr>
            <w:noProof/>
            <w:webHidden/>
          </w:rPr>
          <w:t>4</w:t>
        </w:r>
        <w:r w:rsidR="00883CE3">
          <w:rPr>
            <w:noProof/>
            <w:webHidden/>
          </w:rPr>
          <w:fldChar w:fldCharType="end"/>
        </w:r>
      </w:hyperlink>
    </w:p>
    <w:p w14:paraId="0DBC1012" w14:textId="04E5993E" w:rsidR="00883CE3" w:rsidRDefault="0002774F">
      <w:pPr>
        <w:pStyle w:val="TOC1"/>
        <w:rPr>
          <w:rFonts w:asciiTheme="minorHAnsi" w:eastAsiaTheme="minorEastAsia" w:hAnsiTheme="minorHAnsi"/>
          <w:b w:val="0"/>
          <w:noProof/>
          <w:sz w:val="22"/>
        </w:rPr>
      </w:pPr>
      <w:hyperlink w:anchor="_Toc455394204" w:history="1">
        <w:r w:rsidR="00883CE3" w:rsidRPr="00764DA9">
          <w:rPr>
            <w:rStyle w:val="Hyperlink"/>
            <w:noProof/>
          </w:rPr>
          <w:t>2.</w:t>
        </w:r>
        <w:r w:rsidR="00883CE3">
          <w:rPr>
            <w:rFonts w:asciiTheme="minorHAnsi" w:eastAsiaTheme="minorEastAsia" w:hAnsiTheme="minorHAnsi"/>
            <w:b w:val="0"/>
            <w:noProof/>
            <w:sz w:val="22"/>
          </w:rPr>
          <w:tab/>
        </w:r>
        <w:r w:rsidR="00883CE3" w:rsidRPr="00764DA9">
          <w:rPr>
            <w:rStyle w:val="Hyperlink"/>
            <w:noProof/>
          </w:rPr>
          <w:t>Web API request resource URL</w:t>
        </w:r>
        <w:r w:rsidR="00883CE3">
          <w:rPr>
            <w:noProof/>
            <w:webHidden/>
          </w:rPr>
          <w:tab/>
        </w:r>
        <w:r w:rsidR="00883CE3">
          <w:rPr>
            <w:noProof/>
            <w:webHidden/>
          </w:rPr>
          <w:fldChar w:fldCharType="begin"/>
        </w:r>
        <w:r w:rsidR="00883CE3">
          <w:rPr>
            <w:noProof/>
            <w:webHidden/>
          </w:rPr>
          <w:instrText xml:space="preserve"> PAGEREF _Toc455394204 \h </w:instrText>
        </w:r>
        <w:r w:rsidR="00883CE3">
          <w:rPr>
            <w:noProof/>
            <w:webHidden/>
          </w:rPr>
        </w:r>
        <w:r w:rsidR="00883CE3">
          <w:rPr>
            <w:noProof/>
            <w:webHidden/>
          </w:rPr>
          <w:fldChar w:fldCharType="separate"/>
        </w:r>
        <w:r w:rsidR="00883CE3">
          <w:rPr>
            <w:noProof/>
            <w:webHidden/>
          </w:rPr>
          <w:t>5</w:t>
        </w:r>
        <w:r w:rsidR="00883CE3">
          <w:rPr>
            <w:noProof/>
            <w:webHidden/>
          </w:rPr>
          <w:fldChar w:fldCharType="end"/>
        </w:r>
      </w:hyperlink>
    </w:p>
    <w:p w14:paraId="02C12AB4" w14:textId="14FC1DFF" w:rsidR="00883CE3" w:rsidRDefault="0002774F">
      <w:pPr>
        <w:pStyle w:val="TOC1"/>
        <w:rPr>
          <w:rFonts w:asciiTheme="minorHAnsi" w:eastAsiaTheme="minorEastAsia" w:hAnsiTheme="minorHAnsi"/>
          <w:b w:val="0"/>
          <w:noProof/>
          <w:sz w:val="22"/>
        </w:rPr>
      </w:pPr>
      <w:hyperlink w:anchor="_Toc455394205" w:history="1">
        <w:r w:rsidR="00883CE3" w:rsidRPr="00764DA9">
          <w:rPr>
            <w:rStyle w:val="Hyperlink"/>
            <w:noProof/>
          </w:rPr>
          <w:t>3.</w:t>
        </w:r>
        <w:r w:rsidR="00883CE3">
          <w:rPr>
            <w:rFonts w:asciiTheme="minorHAnsi" w:eastAsiaTheme="minorEastAsia" w:hAnsiTheme="minorHAnsi"/>
            <w:b w:val="0"/>
            <w:noProof/>
            <w:sz w:val="22"/>
          </w:rPr>
          <w:tab/>
        </w:r>
        <w:r w:rsidR="00883CE3" w:rsidRPr="00764DA9">
          <w:rPr>
            <w:rStyle w:val="Hyperlink"/>
            <w:noProof/>
          </w:rPr>
          <w:t>Master data endpoints</w:t>
        </w:r>
        <w:r w:rsidR="00883CE3">
          <w:rPr>
            <w:noProof/>
            <w:webHidden/>
          </w:rPr>
          <w:tab/>
        </w:r>
        <w:r w:rsidR="00883CE3">
          <w:rPr>
            <w:noProof/>
            <w:webHidden/>
          </w:rPr>
          <w:fldChar w:fldCharType="begin"/>
        </w:r>
        <w:r w:rsidR="00883CE3">
          <w:rPr>
            <w:noProof/>
            <w:webHidden/>
          </w:rPr>
          <w:instrText xml:space="preserve"> PAGEREF _Toc455394205 \h </w:instrText>
        </w:r>
        <w:r w:rsidR="00883CE3">
          <w:rPr>
            <w:noProof/>
            <w:webHidden/>
          </w:rPr>
        </w:r>
        <w:r w:rsidR="00883CE3">
          <w:rPr>
            <w:noProof/>
            <w:webHidden/>
          </w:rPr>
          <w:fldChar w:fldCharType="separate"/>
        </w:r>
        <w:r w:rsidR="00883CE3">
          <w:rPr>
            <w:noProof/>
            <w:webHidden/>
          </w:rPr>
          <w:t>6</w:t>
        </w:r>
        <w:r w:rsidR="00883CE3">
          <w:rPr>
            <w:noProof/>
            <w:webHidden/>
          </w:rPr>
          <w:fldChar w:fldCharType="end"/>
        </w:r>
      </w:hyperlink>
    </w:p>
    <w:p w14:paraId="478FFCA7" w14:textId="2E84A1BD" w:rsidR="00883CE3" w:rsidRDefault="0002774F">
      <w:pPr>
        <w:pStyle w:val="TOC1"/>
        <w:rPr>
          <w:rFonts w:asciiTheme="minorHAnsi" w:eastAsiaTheme="minorEastAsia" w:hAnsiTheme="minorHAnsi"/>
          <w:b w:val="0"/>
          <w:noProof/>
          <w:sz w:val="22"/>
        </w:rPr>
      </w:pPr>
      <w:hyperlink w:anchor="_Toc455394206" w:history="1">
        <w:r w:rsidR="00883CE3" w:rsidRPr="00764DA9">
          <w:rPr>
            <w:rStyle w:val="Hyperlink"/>
            <w:noProof/>
          </w:rPr>
          <w:t>4.</w:t>
        </w:r>
        <w:r w:rsidR="00883CE3">
          <w:rPr>
            <w:rFonts w:asciiTheme="minorHAnsi" w:eastAsiaTheme="minorEastAsia" w:hAnsiTheme="minorHAnsi"/>
            <w:b w:val="0"/>
            <w:noProof/>
            <w:sz w:val="22"/>
          </w:rPr>
          <w:tab/>
        </w:r>
        <w:r w:rsidR="00883CE3" w:rsidRPr="00764DA9">
          <w:rPr>
            <w:rStyle w:val="Hyperlink"/>
            <w:noProof/>
          </w:rPr>
          <w:t>Transaction endpoints</w:t>
        </w:r>
        <w:r w:rsidR="00883CE3">
          <w:rPr>
            <w:noProof/>
            <w:webHidden/>
          </w:rPr>
          <w:tab/>
        </w:r>
        <w:r w:rsidR="00883CE3">
          <w:rPr>
            <w:noProof/>
            <w:webHidden/>
          </w:rPr>
          <w:fldChar w:fldCharType="begin"/>
        </w:r>
        <w:r w:rsidR="00883CE3">
          <w:rPr>
            <w:noProof/>
            <w:webHidden/>
          </w:rPr>
          <w:instrText xml:space="preserve"> PAGEREF _Toc455394206 \h </w:instrText>
        </w:r>
        <w:r w:rsidR="00883CE3">
          <w:rPr>
            <w:noProof/>
            <w:webHidden/>
          </w:rPr>
        </w:r>
        <w:r w:rsidR="00883CE3">
          <w:rPr>
            <w:noProof/>
            <w:webHidden/>
          </w:rPr>
          <w:fldChar w:fldCharType="separate"/>
        </w:r>
        <w:r w:rsidR="00883CE3">
          <w:rPr>
            <w:noProof/>
            <w:webHidden/>
          </w:rPr>
          <w:t>9</w:t>
        </w:r>
        <w:r w:rsidR="00883CE3">
          <w:rPr>
            <w:noProof/>
            <w:webHidden/>
          </w:rPr>
          <w:fldChar w:fldCharType="end"/>
        </w:r>
      </w:hyperlink>
    </w:p>
    <w:p w14:paraId="79DC7486" w14:textId="2FE25D11" w:rsidR="00883CE3" w:rsidRDefault="0002774F">
      <w:pPr>
        <w:pStyle w:val="TOC1"/>
        <w:rPr>
          <w:rFonts w:asciiTheme="minorHAnsi" w:eastAsiaTheme="minorEastAsia" w:hAnsiTheme="minorHAnsi"/>
          <w:b w:val="0"/>
          <w:noProof/>
          <w:sz w:val="22"/>
        </w:rPr>
      </w:pPr>
      <w:hyperlink w:anchor="_Toc455394207" w:history="1">
        <w:r w:rsidR="00883CE3" w:rsidRPr="00764DA9">
          <w:rPr>
            <w:rStyle w:val="Hyperlink"/>
            <w:noProof/>
          </w:rPr>
          <w:t>5.</w:t>
        </w:r>
        <w:r w:rsidR="00883CE3">
          <w:rPr>
            <w:rFonts w:asciiTheme="minorHAnsi" w:eastAsiaTheme="minorEastAsia" w:hAnsiTheme="minorHAnsi"/>
            <w:b w:val="0"/>
            <w:noProof/>
            <w:sz w:val="22"/>
          </w:rPr>
          <w:tab/>
        </w:r>
        <w:r w:rsidR="00883CE3" w:rsidRPr="00764DA9">
          <w:rPr>
            <w:rStyle w:val="Hyperlink"/>
            <w:noProof/>
          </w:rPr>
          <w:t>Process endpoints</w:t>
        </w:r>
        <w:r w:rsidR="00883CE3">
          <w:rPr>
            <w:noProof/>
            <w:webHidden/>
          </w:rPr>
          <w:tab/>
        </w:r>
        <w:r w:rsidR="00883CE3">
          <w:rPr>
            <w:noProof/>
            <w:webHidden/>
          </w:rPr>
          <w:fldChar w:fldCharType="begin"/>
        </w:r>
        <w:r w:rsidR="00883CE3">
          <w:rPr>
            <w:noProof/>
            <w:webHidden/>
          </w:rPr>
          <w:instrText xml:space="preserve"> PAGEREF _Toc455394207 \h </w:instrText>
        </w:r>
        <w:r w:rsidR="00883CE3">
          <w:rPr>
            <w:noProof/>
            <w:webHidden/>
          </w:rPr>
        </w:r>
        <w:r w:rsidR="00883CE3">
          <w:rPr>
            <w:noProof/>
            <w:webHidden/>
          </w:rPr>
          <w:fldChar w:fldCharType="separate"/>
        </w:r>
        <w:r w:rsidR="00883CE3">
          <w:rPr>
            <w:noProof/>
            <w:webHidden/>
          </w:rPr>
          <w:t>11</w:t>
        </w:r>
        <w:r w:rsidR="00883CE3">
          <w:rPr>
            <w:noProof/>
            <w:webHidden/>
          </w:rPr>
          <w:fldChar w:fldCharType="end"/>
        </w:r>
      </w:hyperlink>
    </w:p>
    <w:p w14:paraId="196F3211" w14:textId="372BB6E7" w:rsidR="00883CE3" w:rsidRDefault="0002774F">
      <w:pPr>
        <w:pStyle w:val="TOC1"/>
        <w:rPr>
          <w:rFonts w:asciiTheme="minorHAnsi" w:eastAsiaTheme="minorEastAsia" w:hAnsiTheme="minorHAnsi"/>
          <w:b w:val="0"/>
          <w:noProof/>
          <w:sz w:val="22"/>
        </w:rPr>
      </w:pPr>
      <w:hyperlink w:anchor="_Toc455394208" w:history="1">
        <w:r w:rsidR="00883CE3" w:rsidRPr="00764DA9">
          <w:rPr>
            <w:rStyle w:val="Hyperlink"/>
            <w:noProof/>
          </w:rPr>
          <w:t>6.</w:t>
        </w:r>
        <w:r w:rsidR="00883CE3">
          <w:rPr>
            <w:rFonts w:asciiTheme="minorHAnsi" w:eastAsiaTheme="minorEastAsia" w:hAnsiTheme="minorHAnsi"/>
            <w:b w:val="0"/>
            <w:noProof/>
            <w:sz w:val="22"/>
          </w:rPr>
          <w:tab/>
        </w:r>
        <w:r w:rsidR="00883CE3" w:rsidRPr="00764DA9">
          <w:rPr>
            <w:rStyle w:val="Hyperlink"/>
            <w:noProof/>
          </w:rPr>
          <w:t>GET only endpoints</w:t>
        </w:r>
        <w:r w:rsidR="00883CE3">
          <w:rPr>
            <w:noProof/>
            <w:webHidden/>
          </w:rPr>
          <w:tab/>
        </w:r>
        <w:r w:rsidR="00883CE3">
          <w:rPr>
            <w:noProof/>
            <w:webHidden/>
          </w:rPr>
          <w:fldChar w:fldCharType="begin"/>
        </w:r>
        <w:r w:rsidR="00883CE3">
          <w:rPr>
            <w:noProof/>
            <w:webHidden/>
          </w:rPr>
          <w:instrText xml:space="preserve"> PAGEREF _Toc455394208 \h </w:instrText>
        </w:r>
        <w:r w:rsidR="00883CE3">
          <w:rPr>
            <w:noProof/>
            <w:webHidden/>
          </w:rPr>
        </w:r>
        <w:r w:rsidR="00883CE3">
          <w:rPr>
            <w:noProof/>
            <w:webHidden/>
          </w:rPr>
          <w:fldChar w:fldCharType="separate"/>
        </w:r>
        <w:r w:rsidR="00883CE3">
          <w:rPr>
            <w:noProof/>
            <w:webHidden/>
          </w:rPr>
          <w:t>13</w:t>
        </w:r>
        <w:r w:rsidR="00883CE3">
          <w:rPr>
            <w:noProof/>
            <w:webHidden/>
          </w:rPr>
          <w:fldChar w:fldCharType="end"/>
        </w:r>
      </w:hyperlink>
    </w:p>
    <w:p w14:paraId="2C522673" w14:textId="799A756B" w:rsidR="004C7BAD" w:rsidRDefault="00897E78" w:rsidP="003B33AD">
      <w:pPr>
        <w:pStyle w:val="SAGEBodyText"/>
      </w:pPr>
      <w:r>
        <w:fldChar w:fldCharType="end"/>
      </w:r>
    </w:p>
    <w:p w14:paraId="2C522674" w14:textId="77777777" w:rsidR="004C7BAD" w:rsidRDefault="004C7BAD" w:rsidP="004C7BAD">
      <w:pPr>
        <w:rPr>
          <w:lang w:val="en-US"/>
        </w:rPr>
      </w:pPr>
    </w:p>
    <w:p w14:paraId="2C522675" w14:textId="77777777" w:rsidR="009353BC" w:rsidRPr="004C7BAD" w:rsidRDefault="009353BC" w:rsidP="004C7BAD">
      <w:pPr>
        <w:rPr>
          <w:lang w:val="en-US"/>
        </w:rPr>
        <w:sectPr w:rsidR="009353BC" w:rsidRPr="004C7BAD" w:rsidSect="00FD29E7">
          <w:footerReference w:type="first" r:id="rId16"/>
          <w:pgSz w:w="12242" w:h="15842" w:code="1"/>
          <w:pgMar w:top="709" w:right="1440" w:bottom="1701" w:left="1584" w:header="624" w:footer="397" w:gutter="0"/>
          <w:cols w:space="708"/>
          <w:titlePg/>
          <w:docGrid w:linePitch="360"/>
        </w:sectPr>
      </w:pPr>
    </w:p>
    <w:p w14:paraId="2C522676" w14:textId="77777777" w:rsidR="00A45D3D" w:rsidRDefault="004C7BAD" w:rsidP="00EE183A">
      <w:pPr>
        <w:pStyle w:val="SAGEHeading1"/>
        <w:framePr w:wrap="around"/>
      </w:pPr>
      <w:bookmarkStart w:id="0" w:name="_Toc440376140"/>
      <w:bookmarkStart w:id="1" w:name="_Toc455394203"/>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14B7B4AD" w14:textId="36382CD7" w:rsidR="001464B9" w:rsidRDefault="001464B9" w:rsidP="001464B9">
      <w:r w:rsidRPr="001464B9">
        <w:t xml:space="preserve">The Sage 300 Web API makes it </w:t>
      </w:r>
      <w:r>
        <w:t>easy</w:t>
      </w:r>
      <w:r w:rsidRPr="001464B9">
        <w:t xml:space="preserve"> to develop services that integrate with Sage 300 data and business logic. You can use the Web API to create integrated services for Sage 300 using many frameworks and</w:t>
      </w:r>
      <w:r w:rsidR="00E6136D">
        <w:t xml:space="preserve"> tools—even just a web browser.</w:t>
      </w:r>
    </w:p>
    <w:p w14:paraId="241CF778" w14:textId="77777777" w:rsidR="00E6136D" w:rsidRPr="001464B9" w:rsidRDefault="00E6136D" w:rsidP="001464B9"/>
    <w:p w14:paraId="669B0A9E" w14:textId="2CA5114D" w:rsidR="001464B9" w:rsidRPr="001464B9" w:rsidRDefault="001464B9" w:rsidP="001464B9">
      <w:pPr>
        <w:pStyle w:val="SAGEAdmonitionNote"/>
      </w:pPr>
      <w:r w:rsidRPr="001464B9">
        <w:rPr>
          <w:b/>
        </w:rPr>
        <w:t>Note:</w:t>
      </w:r>
      <w:r>
        <w:t xml:space="preserve"> </w:t>
      </w:r>
      <w:r w:rsidRPr="001464B9">
        <w:t>This release of the Web API includes a limited set of initial features, with additional features planned for future product updates and releases.</w:t>
      </w:r>
    </w:p>
    <w:p w14:paraId="3DB0A18C" w14:textId="77777777" w:rsidR="00E6136D" w:rsidRDefault="00E6136D" w:rsidP="00E76319">
      <w:pPr>
        <w:pStyle w:val="SAGEBodyText"/>
        <w:rPr>
          <w:lang w:val="en"/>
        </w:rPr>
      </w:pPr>
    </w:p>
    <w:p w14:paraId="552545C6" w14:textId="46762685" w:rsidR="00B968CD" w:rsidRDefault="001464B9" w:rsidP="00E76319">
      <w:pPr>
        <w:pStyle w:val="SAGEBodyText"/>
        <w:rPr>
          <w:lang w:val="en"/>
        </w:rPr>
      </w:pPr>
      <w:r>
        <w:rPr>
          <w:lang w:val="en"/>
        </w:rPr>
        <w:t>This document lists end</w:t>
      </w:r>
      <w:r w:rsidR="00B968CD">
        <w:rPr>
          <w:lang w:val="en"/>
        </w:rPr>
        <w:t xml:space="preserve">points for the Sage 300 Web API. </w:t>
      </w:r>
    </w:p>
    <w:p w14:paraId="2C52269F" w14:textId="597A52DB" w:rsidR="00E76319" w:rsidRPr="00E76319" w:rsidRDefault="00B968CD" w:rsidP="00E76319">
      <w:pPr>
        <w:pStyle w:val="SAGEBodyText"/>
        <w:sectPr w:rsidR="00E76319" w:rsidRPr="00E76319" w:rsidSect="003537DC">
          <w:pgSz w:w="12242" w:h="15842" w:code="1"/>
          <w:pgMar w:top="709" w:right="1440" w:bottom="1701" w:left="1584" w:header="624" w:footer="397" w:gutter="0"/>
          <w:cols w:space="708"/>
          <w:titlePg/>
          <w:docGrid w:linePitch="360"/>
        </w:sectPr>
      </w:pPr>
      <w:r>
        <w:rPr>
          <w:lang w:val="en"/>
        </w:rPr>
        <w:t xml:space="preserve">Additional documentation is available for members of the Sage Development Partner Program.  For more information about partner programs, visit </w:t>
      </w:r>
      <w:hyperlink r:id="rId17" w:history="1">
        <w:r w:rsidRPr="00B968CD">
          <w:rPr>
            <w:rStyle w:val="Hyperlink"/>
            <w:lang w:val="en"/>
          </w:rPr>
          <w:t>sage.com/us/partners</w:t>
        </w:r>
      </w:hyperlink>
      <w:r>
        <w:rPr>
          <w:lang w:val="en"/>
        </w:rPr>
        <w:t>.</w:t>
      </w:r>
    </w:p>
    <w:p w14:paraId="4C819390" w14:textId="2E93BCD2" w:rsidR="006B0465" w:rsidRDefault="006B0465" w:rsidP="00D27CD0">
      <w:pPr>
        <w:pStyle w:val="SAGEHeading1"/>
        <w:framePr w:wrap="around"/>
      </w:pPr>
      <w:bookmarkStart w:id="2" w:name="_Toc455394204"/>
      <w:r>
        <w:lastRenderedPageBreak/>
        <w:t xml:space="preserve">Web API </w:t>
      </w:r>
      <w:r w:rsidR="008F177F">
        <w:t>r</w:t>
      </w:r>
      <w:r>
        <w:t xml:space="preserve">equest </w:t>
      </w:r>
      <w:r w:rsidR="008F177F">
        <w:t>r</w:t>
      </w:r>
      <w:r>
        <w:t>esource URL</w:t>
      </w:r>
      <w:bookmarkEnd w:id="2"/>
    </w:p>
    <w:p w14:paraId="4401BAF0" w14:textId="77777777" w:rsidR="006B0465" w:rsidRDefault="006B0465" w:rsidP="006B0465">
      <w:pPr>
        <w:pStyle w:val="SAGEHeading1Follow"/>
        <w:framePr w:wrap="around"/>
      </w:pPr>
    </w:p>
    <w:p w14:paraId="122824A0" w14:textId="5CFE0308" w:rsidR="008F177F" w:rsidRDefault="008F177F" w:rsidP="006B0465">
      <w:pPr>
        <w:pStyle w:val="SAGEBodyText"/>
      </w:pPr>
      <w:r>
        <w:t>Construct a URL for the Sage 300 Web API as follows:</w:t>
      </w:r>
    </w:p>
    <w:p w14:paraId="7A9197D8" w14:textId="1B756C62" w:rsidR="008F177F" w:rsidRDefault="006B0465" w:rsidP="008F177F">
      <w:pPr>
        <w:pStyle w:val="SAGEIndentedText"/>
        <w:rPr>
          <w:rStyle w:val="SAGETextFilename"/>
        </w:rPr>
      </w:pPr>
      <w:r w:rsidRPr="008F177F">
        <w:rPr>
          <w:rStyle w:val="SAGETextFilename"/>
        </w:rPr>
        <w:t>{protocol}</w:t>
      </w:r>
      <w:r w:rsidRPr="008F177F">
        <w:rPr>
          <w:rStyle w:val="SAGETextCodeinline"/>
        </w:rPr>
        <w:t>://</w:t>
      </w:r>
      <w:r w:rsidRPr="008F177F">
        <w:rPr>
          <w:rStyle w:val="SAGETextFilename"/>
        </w:rPr>
        <w:t>{host-application-path}</w:t>
      </w:r>
      <w:r w:rsidRPr="008F177F">
        <w:rPr>
          <w:rStyle w:val="SAGETextCodeinline"/>
        </w:rPr>
        <w:t>/</w:t>
      </w:r>
      <w:r w:rsidR="00C272A3" w:rsidRPr="008F177F">
        <w:rPr>
          <w:rStyle w:val="SAGETextFilename"/>
        </w:rPr>
        <w:t>{</w:t>
      </w:r>
      <w:r w:rsidR="00C272A3">
        <w:rPr>
          <w:rStyle w:val="SAGETextFilename"/>
        </w:rPr>
        <w:t>version</w:t>
      </w:r>
      <w:r w:rsidR="00C272A3" w:rsidRPr="008F177F">
        <w:rPr>
          <w:rStyle w:val="SAGETextFilename"/>
        </w:rPr>
        <w:t>}</w:t>
      </w:r>
      <w:r w:rsidR="00C272A3" w:rsidRPr="008F177F">
        <w:rPr>
          <w:rStyle w:val="SAGETextCodeinline"/>
        </w:rPr>
        <w:t>/</w:t>
      </w:r>
      <w:r w:rsidRPr="008F177F">
        <w:rPr>
          <w:rStyle w:val="SAGETextCodeinline"/>
        </w:rPr>
        <w:t>-/</w:t>
      </w:r>
      <w:r w:rsidRPr="008F177F">
        <w:rPr>
          <w:rStyle w:val="SAGETextFilename"/>
        </w:rPr>
        <w:t>{company}</w:t>
      </w:r>
      <w:r w:rsidRPr="008F177F">
        <w:rPr>
          <w:rStyle w:val="SAGETextCodeinline"/>
        </w:rPr>
        <w:t>/</w:t>
      </w:r>
      <w:r w:rsidRPr="008F177F">
        <w:rPr>
          <w:rStyle w:val="SAGETextFilename"/>
        </w:rPr>
        <w:t>{app-module}</w:t>
      </w:r>
      <w:r w:rsidRPr="008F177F">
        <w:rPr>
          <w:rStyle w:val="SAGETextCodeinline"/>
        </w:rPr>
        <w:t>/</w:t>
      </w:r>
      <w:r w:rsidRPr="008F177F">
        <w:rPr>
          <w:rStyle w:val="SAGETextFilename"/>
        </w:rPr>
        <w:t>{resource}</w:t>
      </w:r>
    </w:p>
    <w:p w14:paraId="45342BFE" w14:textId="77777777" w:rsidR="008F177F" w:rsidRDefault="008F177F" w:rsidP="006B0465">
      <w:pPr>
        <w:pStyle w:val="SAGEBodyText"/>
        <w:rPr>
          <w:bCs/>
          <w:lang w:val="en-GB"/>
        </w:rPr>
      </w:pPr>
      <w:r w:rsidRPr="004E2E27">
        <w:rPr>
          <w:bCs/>
          <w:lang w:val="en-GB"/>
        </w:rPr>
        <w:t xml:space="preserve">Example: </w:t>
      </w:r>
    </w:p>
    <w:p w14:paraId="01E30239" w14:textId="46B63D99" w:rsidR="008F177F" w:rsidRDefault="008F177F" w:rsidP="00180205">
      <w:pPr>
        <w:pStyle w:val="SAGETextCodesection"/>
        <w:rPr>
          <w:rStyle w:val="SAGETextCodeinline"/>
        </w:rPr>
      </w:pPr>
      <w:r w:rsidRPr="008F177F">
        <w:rPr>
          <w:rStyle w:val="SAGETextCodeinline"/>
        </w:rPr>
        <w:t>http://localhost/Sage300WebApi/</w:t>
      </w:r>
      <w:r w:rsidR="00C272A3">
        <w:rPr>
          <w:rStyle w:val="SAGETextCodeinline"/>
        </w:rPr>
        <w:t>v1.0/</w:t>
      </w:r>
      <w:r w:rsidRPr="008F177F">
        <w:rPr>
          <w:rStyle w:val="SAGETextCodeinline"/>
        </w:rPr>
        <w:t>-/SAMLTD/AR/</w:t>
      </w:r>
      <w:r w:rsidR="00C272A3">
        <w:rPr>
          <w:rStyle w:val="SAGETextCodeinline"/>
        </w:rPr>
        <w:t>AR</w:t>
      </w:r>
      <w:r w:rsidRPr="008F177F">
        <w:rPr>
          <w:rStyle w:val="SAGETextCodeinline"/>
        </w:rPr>
        <w:t>Customers</w:t>
      </w:r>
    </w:p>
    <w:p w14:paraId="4FA2F441" w14:textId="77777777" w:rsidR="00607BC0" w:rsidRPr="008F177F" w:rsidRDefault="00607BC0" w:rsidP="00607BC0">
      <w:pPr>
        <w:pStyle w:val="SAGEBodyText"/>
        <w:rPr>
          <w:rStyle w:val="SAGETextCodeinline"/>
        </w:rPr>
      </w:pPr>
    </w:p>
    <w:tbl>
      <w:tblPr>
        <w:tblStyle w:val="SageTable"/>
        <w:tblW w:w="9200" w:type="dxa"/>
        <w:tblLook w:val="04A0" w:firstRow="1" w:lastRow="0" w:firstColumn="1" w:lastColumn="0" w:noHBand="0" w:noVBand="1"/>
      </w:tblPr>
      <w:tblGrid>
        <w:gridCol w:w="3060"/>
        <w:gridCol w:w="3060"/>
        <w:gridCol w:w="3080"/>
      </w:tblGrid>
      <w:tr w:rsidR="008F177F" w:rsidRPr="004E2E27" w14:paraId="0416762A" w14:textId="77777777" w:rsidTr="008F177F">
        <w:trPr>
          <w:cnfStyle w:val="100000000000" w:firstRow="1" w:lastRow="0" w:firstColumn="0" w:lastColumn="0" w:oddVBand="0" w:evenVBand="0" w:oddHBand="0" w:evenHBand="0" w:firstRowFirstColumn="0" w:firstRowLastColumn="0" w:lastRowFirstColumn="0" w:lastRowLastColumn="0"/>
        </w:trPr>
        <w:tc>
          <w:tcPr>
            <w:tcW w:w="3060" w:type="dxa"/>
            <w:hideMark/>
          </w:tcPr>
          <w:p w14:paraId="0F629E7E" w14:textId="77777777" w:rsidR="008F177F" w:rsidRPr="004E2E27" w:rsidRDefault="008F177F" w:rsidP="008F177F">
            <w:pPr>
              <w:pStyle w:val="SAGEBodyText"/>
              <w:rPr>
                <w:b w:val="0"/>
                <w:bCs/>
              </w:rPr>
            </w:pPr>
            <w:r w:rsidRPr="004E2E27">
              <w:rPr>
                <w:bCs/>
              </w:rPr>
              <w:t>Component</w:t>
            </w:r>
          </w:p>
        </w:tc>
        <w:tc>
          <w:tcPr>
            <w:tcW w:w="3060" w:type="dxa"/>
            <w:hideMark/>
          </w:tcPr>
          <w:p w14:paraId="55670630" w14:textId="77777777" w:rsidR="008F177F" w:rsidRPr="004E2E27" w:rsidRDefault="008F177F" w:rsidP="008F177F">
            <w:pPr>
              <w:pStyle w:val="SAGEBodyText"/>
              <w:rPr>
                <w:b w:val="0"/>
                <w:bCs/>
              </w:rPr>
            </w:pPr>
            <w:r w:rsidRPr="004E2E27">
              <w:rPr>
                <w:bCs/>
              </w:rPr>
              <w:t>Description</w:t>
            </w:r>
          </w:p>
        </w:tc>
        <w:tc>
          <w:tcPr>
            <w:tcW w:w="3080" w:type="dxa"/>
            <w:hideMark/>
          </w:tcPr>
          <w:p w14:paraId="6C65450A" w14:textId="77777777" w:rsidR="008F177F" w:rsidRPr="004E2E27" w:rsidRDefault="008F177F" w:rsidP="008F177F">
            <w:pPr>
              <w:pStyle w:val="SAGEBodyText"/>
              <w:rPr>
                <w:b w:val="0"/>
                <w:bCs/>
              </w:rPr>
            </w:pPr>
            <w:r w:rsidRPr="004E2E27">
              <w:rPr>
                <w:bCs/>
              </w:rPr>
              <w:t>Example</w:t>
            </w:r>
          </w:p>
        </w:tc>
      </w:tr>
      <w:tr w:rsidR="008F177F" w:rsidRPr="004E2E27" w14:paraId="6C6D37FD" w14:textId="77777777" w:rsidTr="008F177F">
        <w:tc>
          <w:tcPr>
            <w:tcW w:w="3060" w:type="dxa"/>
            <w:hideMark/>
          </w:tcPr>
          <w:p w14:paraId="6CBFE187" w14:textId="77777777" w:rsidR="008F177F" w:rsidRPr="008F177F" w:rsidRDefault="008F177F" w:rsidP="008F177F">
            <w:pPr>
              <w:pStyle w:val="SAGEBodyText"/>
              <w:rPr>
                <w:rStyle w:val="SAGETextFilename"/>
              </w:rPr>
            </w:pPr>
            <w:r w:rsidRPr="008F177F">
              <w:rPr>
                <w:rStyle w:val="SAGETextFilename"/>
              </w:rPr>
              <w:t>{protocol}</w:t>
            </w:r>
          </w:p>
        </w:tc>
        <w:tc>
          <w:tcPr>
            <w:tcW w:w="3060" w:type="dxa"/>
            <w:hideMark/>
          </w:tcPr>
          <w:p w14:paraId="183BE1B2" w14:textId="77777777" w:rsidR="008F177F" w:rsidRPr="008F177F" w:rsidRDefault="008F177F" w:rsidP="008F177F">
            <w:pPr>
              <w:pStyle w:val="SAGEBodyText"/>
              <w:rPr>
                <w:bCs/>
              </w:rPr>
            </w:pPr>
            <w:r w:rsidRPr="008F177F">
              <w:rPr>
                <w:bCs/>
              </w:rPr>
              <w:t>The application protocol enabled in IIS setup</w:t>
            </w:r>
          </w:p>
        </w:tc>
        <w:tc>
          <w:tcPr>
            <w:tcW w:w="3080" w:type="dxa"/>
            <w:hideMark/>
          </w:tcPr>
          <w:p w14:paraId="4C4E21A3" w14:textId="77777777" w:rsidR="008F177F" w:rsidRPr="008F177F" w:rsidRDefault="008F177F" w:rsidP="008F177F">
            <w:pPr>
              <w:pStyle w:val="SAGEBodyText"/>
              <w:rPr>
                <w:rStyle w:val="SAGETextCodeinline"/>
              </w:rPr>
            </w:pPr>
            <w:r w:rsidRPr="008F177F">
              <w:rPr>
                <w:rStyle w:val="SAGETextCodeinline"/>
              </w:rPr>
              <w:t>http, https</w:t>
            </w:r>
          </w:p>
        </w:tc>
      </w:tr>
      <w:tr w:rsidR="008F177F" w:rsidRPr="004E2E27" w14:paraId="37C9779C" w14:textId="77777777" w:rsidTr="008F177F">
        <w:tc>
          <w:tcPr>
            <w:tcW w:w="3060" w:type="dxa"/>
            <w:hideMark/>
          </w:tcPr>
          <w:p w14:paraId="3509D395" w14:textId="77777777" w:rsidR="008F177F" w:rsidRPr="008F177F" w:rsidRDefault="008F177F" w:rsidP="008F177F">
            <w:pPr>
              <w:pStyle w:val="SAGEBodyText"/>
              <w:rPr>
                <w:rStyle w:val="SAGETextFilename"/>
              </w:rPr>
            </w:pPr>
            <w:r w:rsidRPr="008F177F">
              <w:rPr>
                <w:rStyle w:val="SAGETextFilename"/>
              </w:rPr>
              <w:t>{host-application-path}</w:t>
            </w:r>
          </w:p>
        </w:tc>
        <w:tc>
          <w:tcPr>
            <w:tcW w:w="3060" w:type="dxa"/>
            <w:hideMark/>
          </w:tcPr>
          <w:p w14:paraId="5506B98B" w14:textId="77777777" w:rsidR="008F177F" w:rsidRPr="008F177F" w:rsidRDefault="008F177F" w:rsidP="008F177F">
            <w:pPr>
              <w:pStyle w:val="SAGEBodyText"/>
              <w:rPr>
                <w:bCs/>
              </w:rPr>
            </w:pPr>
            <w:r w:rsidRPr="008F177F">
              <w:rPr>
                <w:bCs/>
              </w:rPr>
              <w:t>The path to the Web API application</w:t>
            </w:r>
          </w:p>
        </w:tc>
        <w:tc>
          <w:tcPr>
            <w:tcW w:w="3080" w:type="dxa"/>
            <w:hideMark/>
          </w:tcPr>
          <w:p w14:paraId="7E08EF18" w14:textId="77777777" w:rsidR="008F177F" w:rsidRPr="008F177F" w:rsidRDefault="008F177F" w:rsidP="008F177F">
            <w:pPr>
              <w:pStyle w:val="SAGEBodyText"/>
              <w:rPr>
                <w:rStyle w:val="SAGETextCodeinline"/>
              </w:rPr>
            </w:pPr>
            <w:r w:rsidRPr="008F177F">
              <w:rPr>
                <w:rStyle w:val="SAGETextCodeinline"/>
              </w:rPr>
              <w:t>localhost/Sage300WebApi, yourdomain.com</w:t>
            </w:r>
          </w:p>
        </w:tc>
      </w:tr>
      <w:tr w:rsidR="00C272A3" w:rsidRPr="004E2E27" w14:paraId="0F204961" w14:textId="77777777" w:rsidTr="008F177F">
        <w:tc>
          <w:tcPr>
            <w:tcW w:w="3060" w:type="dxa"/>
          </w:tcPr>
          <w:p w14:paraId="0ED0D898" w14:textId="3305FB88" w:rsidR="00C272A3" w:rsidRPr="008F177F" w:rsidRDefault="00C272A3" w:rsidP="00C272A3">
            <w:pPr>
              <w:pStyle w:val="SAGEBodyText"/>
              <w:rPr>
                <w:rStyle w:val="SAGETextFilename"/>
              </w:rPr>
            </w:pPr>
            <w:r w:rsidRPr="008F177F">
              <w:rPr>
                <w:rStyle w:val="SAGETextFilename"/>
              </w:rPr>
              <w:t>{</w:t>
            </w:r>
            <w:r>
              <w:rPr>
                <w:rStyle w:val="SAGETextFilename"/>
              </w:rPr>
              <w:t>version</w:t>
            </w:r>
            <w:r w:rsidRPr="008F177F">
              <w:rPr>
                <w:rStyle w:val="SAGETextFilename"/>
              </w:rPr>
              <w:t>}</w:t>
            </w:r>
          </w:p>
        </w:tc>
        <w:tc>
          <w:tcPr>
            <w:tcW w:w="3060" w:type="dxa"/>
          </w:tcPr>
          <w:p w14:paraId="7D11EE1F" w14:textId="3D056324" w:rsidR="00C272A3" w:rsidRPr="008F177F" w:rsidRDefault="00C272A3" w:rsidP="00C272A3">
            <w:pPr>
              <w:pStyle w:val="SAGEBodyText"/>
              <w:rPr>
                <w:bCs/>
              </w:rPr>
            </w:pPr>
            <w:r>
              <w:rPr>
                <w:bCs/>
              </w:rPr>
              <w:t>The version of the Web API</w:t>
            </w:r>
          </w:p>
        </w:tc>
        <w:tc>
          <w:tcPr>
            <w:tcW w:w="3080" w:type="dxa"/>
          </w:tcPr>
          <w:p w14:paraId="33E9103A" w14:textId="15FC8BF5" w:rsidR="00C272A3" w:rsidRPr="008F177F" w:rsidRDefault="00C272A3" w:rsidP="00C272A3">
            <w:pPr>
              <w:pStyle w:val="SAGEBodyText"/>
              <w:rPr>
                <w:rStyle w:val="SAGETextCodeinline"/>
              </w:rPr>
            </w:pPr>
            <w:r>
              <w:rPr>
                <w:rStyle w:val="SAGETextCodeinline"/>
              </w:rPr>
              <w:t>v1.0</w:t>
            </w:r>
          </w:p>
        </w:tc>
      </w:tr>
      <w:tr w:rsidR="00C272A3" w:rsidRPr="004E2E27" w14:paraId="5700EC22" w14:textId="77777777" w:rsidTr="008F177F">
        <w:tc>
          <w:tcPr>
            <w:tcW w:w="3060" w:type="dxa"/>
            <w:hideMark/>
          </w:tcPr>
          <w:p w14:paraId="46FE7A4E" w14:textId="2193C1C6" w:rsidR="00C272A3" w:rsidRPr="008F177F" w:rsidRDefault="00C272A3" w:rsidP="00C272A3">
            <w:pPr>
              <w:pStyle w:val="SAGEBodyText"/>
              <w:rPr>
                <w:rStyle w:val="SAGETextFilename"/>
              </w:rPr>
            </w:pPr>
            <w:r w:rsidRPr="008F177F">
              <w:rPr>
                <w:rStyle w:val="SAGETextFilename"/>
              </w:rPr>
              <w:t>{company}</w:t>
            </w:r>
          </w:p>
        </w:tc>
        <w:tc>
          <w:tcPr>
            <w:tcW w:w="3060" w:type="dxa"/>
            <w:hideMark/>
          </w:tcPr>
          <w:p w14:paraId="2BA6EBFD" w14:textId="35D26B2D" w:rsidR="00C272A3" w:rsidRPr="008F177F" w:rsidRDefault="00C272A3" w:rsidP="00C272A3">
            <w:pPr>
              <w:pStyle w:val="SAGEBodyText"/>
              <w:rPr>
                <w:bCs/>
              </w:rPr>
            </w:pPr>
            <w:r w:rsidRPr="008F177F">
              <w:rPr>
                <w:bCs/>
              </w:rPr>
              <w:t>The Org ID of the company being requested</w:t>
            </w:r>
          </w:p>
        </w:tc>
        <w:tc>
          <w:tcPr>
            <w:tcW w:w="3080" w:type="dxa"/>
            <w:hideMark/>
          </w:tcPr>
          <w:p w14:paraId="3DB800BB" w14:textId="4A9DF69C" w:rsidR="00C272A3" w:rsidRPr="008F177F" w:rsidRDefault="00C272A3" w:rsidP="00C272A3">
            <w:pPr>
              <w:pStyle w:val="SAGEBodyText"/>
              <w:rPr>
                <w:rStyle w:val="SAGETextCodeinline"/>
              </w:rPr>
            </w:pPr>
            <w:r w:rsidRPr="008F177F">
              <w:rPr>
                <w:rStyle w:val="SAGETextCodeinline"/>
              </w:rPr>
              <w:t>SAMLTD, SAMINC</w:t>
            </w:r>
          </w:p>
        </w:tc>
      </w:tr>
      <w:tr w:rsidR="00C272A3" w:rsidRPr="004E2E27" w14:paraId="337E793B" w14:textId="77777777" w:rsidTr="008F177F">
        <w:tc>
          <w:tcPr>
            <w:tcW w:w="3060" w:type="dxa"/>
            <w:hideMark/>
          </w:tcPr>
          <w:p w14:paraId="596FCB43" w14:textId="77777777" w:rsidR="00C272A3" w:rsidRPr="008F177F" w:rsidRDefault="00C272A3" w:rsidP="00C272A3">
            <w:pPr>
              <w:pStyle w:val="SAGEBodyText"/>
              <w:rPr>
                <w:rStyle w:val="SAGETextFilename"/>
              </w:rPr>
            </w:pPr>
            <w:r w:rsidRPr="008F177F">
              <w:rPr>
                <w:rStyle w:val="SAGETextFilename"/>
              </w:rPr>
              <w:t>{app-module}</w:t>
            </w:r>
          </w:p>
        </w:tc>
        <w:tc>
          <w:tcPr>
            <w:tcW w:w="3060" w:type="dxa"/>
            <w:hideMark/>
          </w:tcPr>
          <w:p w14:paraId="30D5AD4C" w14:textId="2E0292A8" w:rsidR="00C272A3" w:rsidRPr="008F177F" w:rsidRDefault="00C272A3" w:rsidP="00C272A3">
            <w:pPr>
              <w:pStyle w:val="SAGEBodyText"/>
              <w:rPr>
                <w:bCs/>
              </w:rPr>
            </w:pPr>
            <w:r w:rsidRPr="008F177F">
              <w:rPr>
                <w:bCs/>
              </w:rPr>
              <w:t>Sage</w:t>
            </w:r>
            <w:r>
              <w:rPr>
                <w:bCs/>
              </w:rPr>
              <w:t xml:space="preserve"> 300 m</w:t>
            </w:r>
            <w:r w:rsidRPr="008F177F">
              <w:rPr>
                <w:bCs/>
              </w:rPr>
              <w:t>odule where the requested resource resides</w:t>
            </w:r>
          </w:p>
        </w:tc>
        <w:tc>
          <w:tcPr>
            <w:tcW w:w="3080" w:type="dxa"/>
            <w:hideMark/>
          </w:tcPr>
          <w:p w14:paraId="1065FBED" w14:textId="77777777" w:rsidR="00C272A3" w:rsidRPr="008F177F" w:rsidRDefault="00C272A3" w:rsidP="00C272A3">
            <w:pPr>
              <w:pStyle w:val="SAGEBodyText"/>
              <w:rPr>
                <w:rStyle w:val="SAGETextCodeinline"/>
              </w:rPr>
            </w:pPr>
            <w:r w:rsidRPr="008F177F">
              <w:rPr>
                <w:rStyle w:val="SAGETextCodeinline"/>
              </w:rPr>
              <w:t>GL, AP, AR</w:t>
            </w:r>
          </w:p>
        </w:tc>
      </w:tr>
      <w:tr w:rsidR="00C272A3" w:rsidRPr="004E2E27" w14:paraId="5C1CAC97" w14:textId="77777777" w:rsidTr="008F177F">
        <w:tc>
          <w:tcPr>
            <w:tcW w:w="3060" w:type="dxa"/>
            <w:hideMark/>
          </w:tcPr>
          <w:p w14:paraId="15FDA6E0" w14:textId="77777777" w:rsidR="00C272A3" w:rsidRPr="008F177F" w:rsidRDefault="00C272A3" w:rsidP="00C272A3">
            <w:pPr>
              <w:pStyle w:val="SAGEBodyText"/>
              <w:rPr>
                <w:rStyle w:val="SAGETextFilename"/>
              </w:rPr>
            </w:pPr>
            <w:r w:rsidRPr="008F177F">
              <w:rPr>
                <w:rStyle w:val="SAGETextFilename"/>
              </w:rPr>
              <w:t>{resource}</w:t>
            </w:r>
          </w:p>
        </w:tc>
        <w:tc>
          <w:tcPr>
            <w:tcW w:w="3060" w:type="dxa"/>
            <w:hideMark/>
          </w:tcPr>
          <w:p w14:paraId="3EF79C11" w14:textId="77777777" w:rsidR="00C272A3" w:rsidRPr="008F177F" w:rsidRDefault="00C272A3" w:rsidP="00C272A3">
            <w:pPr>
              <w:pStyle w:val="SAGEBodyText"/>
              <w:rPr>
                <w:bCs/>
              </w:rPr>
            </w:pPr>
            <w:r w:rsidRPr="008F177F">
              <w:rPr>
                <w:bCs/>
              </w:rPr>
              <w:t xml:space="preserve">The data model being requested </w:t>
            </w:r>
          </w:p>
        </w:tc>
        <w:tc>
          <w:tcPr>
            <w:tcW w:w="3080" w:type="dxa"/>
            <w:hideMark/>
          </w:tcPr>
          <w:p w14:paraId="3C2B16F6" w14:textId="3E94874F" w:rsidR="00C272A3" w:rsidRPr="008F177F" w:rsidRDefault="007F2753" w:rsidP="00C272A3">
            <w:pPr>
              <w:pStyle w:val="SAGEBodyText"/>
              <w:rPr>
                <w:rStyle w:val="SAGETextCodeinline"/>
              </w:rPr>
            </w:pPr>
            <w:r>
              <w:rPr>
                <w:rStyle w:val="SAGETextCodeinline"/>
              </w:rPr>
              <w:t>AR</w:t>
            </w:r>
            <w:r w:rsidR="00C272A3" w:rsidRPr="008F177F">
              <w:rPr>
                <w:rStyle w:val="SAGETextCodeinline"/>
              </w:rPr>
              <w:t xml:space="preserve">Customers, </w:t>
            </w:r>
            <w:r>
              <w:rPr>
                <w:rStyle w:val="SAGETextCodeinline"/>
              </w:rPr>
              <w:t>GL</w:t>
            </w:r>
            <w:r w:rsidR="00C272A3" w:rsidRPr="008F177F">
              <w:rPr>
                <w:rStyle w:val="SAGETextCodeinline"/>
              </w:rPr>
              <w:t>Accounts</w:t>
            </w:r>
          </w:p>
        </w:tc>
      </w:tr>
    </w:tbl>
    <w:p w14:paraId="2C5226A0" w14:textId="23751C3F" w:rsidR="00D27CD0" w:rsidRDefault="00C8057C" w:rsidP="00D27CD0">
      <w:pPr>
        <w:pStyle w:val="SAGEHeading1"/>
        <w:framePr w:wrap="around"/>
      </w:pPr>
      <w:bookmarkStart w:id="3" w:name="_Toc455394205"/>
      <w:r>
        <w:lastRenderedPageBreak/>
        <w:t xml:space="preserve">Master </w:t>
      </w:r>
      <w:r w:rsidR="00185A6D">
        <w:t>d</w:t>
      </w:r>
      <w:r>
        <w:t xml:space="preserve">ata </w:t>
      </w:r>
      <w:r w:rsidR="00185A6D">
        <w:t>e</w:t>
      </w:r>
      <w:r>
        <w:t>ndpoints</w:t>
      </w:r>
      <w:bookmarkEnd w:id="3"/>
    </w:p>
    <w:p w14:paraId="2B1F50FE" w14:textId="1E60A438" w:rsidR="004E2E27" w:rsidRPr="004E2E27" w:rsidRDefault="000E5EDC" w:rsidP="004E2E27">
      <w:pPr>
        <w:pStyle w:val="SAGEBodyText"/>
        <w:rPr>
          <w:bCs/>
        </w:rPr>
      </w:pPr>
      <w:r>
        <w:rPr>
          <w:bCs/>
        </w:rPr>
        <w:t>Master data endpoints are setup functions where you can mostly</w:t>
      </w:r>
      <w:r w:rsidR="00707E76">
        <w:rPr>
          <w:bCs/>
        </w:rPr>
        <w:t xml:space="preserve"> do a GET, POST, PUT</w:t>
      </w:r>
      <w:r w:rsidR="003528A4">
        <w:rPr>
          <w:bCs/>
        </w:rPr>
        <w:t>,</w:t>
      </w:r>
      <w:r w:rsidR="00707E76">
        <w:rPr>
          <w:bCs/>
        </w:rPr>
        <w:t xml:space="preserve"> DELETE</w:t>
      </w:r>
      <w:r w:rsidR="003528A4">
        <w:rPr>
          <w:bCs/>
        </w:rPr>
        <w:t xml:space="preserve"> and PATCH.</w:t>
      </w:r>
    </w:p>
    <w:p w14:paraId="7DDB9CD0" w14:textId="77777777" w:rsidR="004E2E27" w:rsidRDefault="004E2E27" w:rsidP="00BF4D26">
      <w:pPr>
        <w:pStyle w:val="SAGEBodyText"/>
      </w:pPr>
    </w:p>
    <w:tbl>
      <w:tblPr>
        <w:tblStyle w:val="SageTable2"/>
        <w:tblW w:w="10133" w:type="dxa"/>
        <w:tblLayout w:type="fixed"/>
        <w:tblLook w:val="04A0" w:firstRow="1" w:lastRow="0" w:firstColumn="1" w:lastColumn="0" w:noHBand="0" w:noVBand="1"/>
      </w:tblPr>
      <w:tblGrid>
        <w:gridCol w:w="3595"/>
        <w:gridCol w:w="2250"/>
        <w:gridCol w:w="850"/>
        <w:gridCol w:w="851"/>
        <w:gridCol w:w="851"/>
        <w:gridCol w:w="868"/>
        <w:gridCol w:w="868"/>
      </w:tblGrid>
      <w:tr w:rsidR="0049231F" w:rsidRPr="00C32558" w14:paraId="69B2A078" w14:textId="7956B717" w:rsidTr="008E7CB2">
        <w:trPr>
          <w:cnfStyle w:val="100000000000" w:firstRow="1" w:lastRow="0" w:firstColumn="0" w:lastColumn="0" w:oddVBand="0" w:evenVBand="0" w:oddHBand="0" w:evenHBand="0" w:firstRowFirstColumn="0" w:firstRowLastColumn="0" w:lastRowFirstColumn="0" w:lastRowLastColumn="0"/>
          <w:tblHeader/>
        </w:trPr>
        <w:tc>
          <w:tcPr>
            <w:tcW w:w="3595" w:type="dxa"/>
            <w:vMerge w:val="restart"/>
          </w:tcPr>
          <w:p w14:paraId="109DA3CE" w14:textId="77777777" w:rsidR="0049231F" w:rsidRPr="00C32558" w:rsidRDefault="0049231F" w:rsidP="00B4015E">
            <w:pPr>
              <w:pStyle w:val="SAGEBodyText"/>
              <w:jc w:val="center"/>
              <w:rPr>
                <w:sz w:val="20"/>
                <w:szCs w:val="20"/>
              </w:rPr>
            </w:pPr>
          </w:p>
          <w:p w14:paraId="42360B6C" w14:textId="073B1709" w:rsidR="0049231F" w:rsidRPr="00C32558" w:rsidRDefault="0049231F" w:rsidP="00B4015E">
            <w:pPr>
              <w:pStyle w:val="SAGEBodyText"/>
              <w:jc w:val="center"/>
              <w:rPr>
                <w:sz w:val="20"/>
                <w:szCs w:val="20"/>
              </w:rPr>
            </w:pPr>
            <w:r>
              <w:rPr>
                <w:sz w:val="20"/>
                <w:szCs w:val="20"/>
              </w:rPr>
              <w:t>Endpoint</w:t>
            </w:r>
          </w:p>
        </w:tc>
        <w:tc>
          <w:tcPr>
            <w:tcW w:w="2250" w:type="dxa"/>
            <w:vMerge w:val="restart"/>
          </w:tcPr>
          <w:p w14:paraId="0AA1E304" w14:textId="77777777" w:rsidR="0049231F" w:rsidRPr="00C32558" w:rsidRDefault="0049231F" w:rsidP="00B4015E">
            <w:pPr>
              <w:pStyle w:val="SAGEBodyText"/>
              <w:jc w:val="center"/>
              <w:rPr>
                <w:sz w:val="20"/>
                <w:szCs w:val="20"/>
              </w:rPr>
            </w:pPr>
          </w:p>
          <w:p w14:paraId="52E7B337" w14:textId="6E6BE163" w:rsidR="0049231F" w:rsidRPr="00C32558" w:rsidRDefault="0049231F" w:rsidP="00B4015E">
            <w:pPr>
              <w:pStyle w:val="SAGEBodyText"/>
              <w:jc w:val="center"/>
              <w:rPr>
                <w:sz w:val="20"/>
                <w:szCs w:val="20"/>
              </w:rPr>
            </w:pPr>
            <w:r w:rsidRPr="00C32558">
              <w:rPr>
                <w:sz w:val="20"/>
                <w:szCs w:val="20"/>
              </w:rPr>
              <w:t>Accpac View</w:t>
            </w:r>
          </w:p>
        </w:tc>
        <w:tc>
          <w:tcPr>
            <w:tcW w:w="4288" w:type="dxa"/>
            <w:gridSpan w:val="5"/>
          </w:tcPr>
          <w:p w14:paraId="0EBAF4C1" w14:textId="19981AFC" w:rsidR="0049231F" w:rsidRPr="00C32558" w:rsidRDefault="0049231F" w:rsidP="00AF1A50">
            <w:pPr>
              <w:pStyle w:val="SAGEBodyText"/>
              <w:jc w:val="center"/>
              <w:rPr>
                <w:sz w:val="20"/>
                <w:szCs w:val="20"/>
              </w:rPr>
            </w:pPr>
            <w:r w:rsidRPr="00C32558">
              <w:rPr>
                <w:sz w:val="20"/>
                <w:szCs w:val="20"/>
              </w:rPr>
              <w:t>Suppo</w:t>
            </w:r>
            <w:r>
              <w:rPr>
                <w:sz w:val="20"/>
                <w:szCs w:val="20"/>
              </w:rPr>
              <w:t>rted v</w:t>
            </w:r>
            <w:r w:rsidRPr="00C32558">
              <w:rPr>
                <w:sz w:val="20"/>
                <w:szCs w:val="20"/>
              </w:rPr>
              <w:t>erbs</w:t>
            </w:r>
          </w:p>
        </w:tc>
      </w:tr>
      <w:tr w:rsidR="0049231F" w14:paraId="0D99EE2D" w14:textId="354C4C48" w:rsidTr="0049231F">
        <w:trPr>
          <w:cnfStyle w:val="100000000000" w:firstRow="1" w:lastRow="0" w:firstColumn="0" w:lastColumn="0" w:oddVBand="0" w:evenVBand="0" w:oddHBand="0" w:evenHBand="0" w:firstRowFirstColumn="0" w:firstRowLastColumn="0" w:lastRowFirstColumn="0" w:lastRowLastColumn="0"/>
          <w:tblHeader/>
        </w:trPr>
        <w:tc>
          <w:tcPr>
            <w:tcW w:w="3595" w:type="dxa"/>
            <w:vMerge/>
          </w:tcPr>
          <w:p w14:paraId="237F597A" w14:textId="77777777" w:rsidR="0049231F" w:rsidRPr="00C32558" w:rsidRDefault="0049231F" w:rsidP="00AF1A50">
            <w:pPr>
              <w:pStyle w:val="SAGEBodyText"/>
              <w:rPr>
                <w:sz w:val="20"/>
                <w:szCs w:val="20"/>
              </w:rPr>
            </w:pPr>
          </w:p>
        </w:tc>
        <w:tc>
          <w:tcPr>
            <w:tcW w:w="2250" w:type="dxa"/>
            <w:vMerge/>
          </w:tcPr>
          <w:p w14:paraId="679866F9" w14:textId="77777777" w:rsidR="0049231F" w:rsidRPr="00C32558" w:rsidRDefault="0049231F" w:rsidP="00AF1A50">
            <w:pPr>
              <w:pStyle w:val="SAGEBodyText"/>
              <w:rPr>
                <w:sz w:val="20"/>
                <w:szCs w:val="20"/>
              </w:rPr>
            </w:pPr>
          </w:p>
        </w:tc>
        <w:tc>
          <w:tcPr>
            <w:tcW w:w="850" w:type="dxa"/>
          </w:tcPr>
          <w:p w14:paraId="5CB34D80" w14:textId="2141A012" w:rsidR="0049231F" w:rsidRPr="004F15F4" w:rsidRDefault="0049231F" w:rsidP="000072C2">
            <w:pPr>
              <w:pStyle w:val="SAGEBodyText"/>
              <w:jc w:val="center"/>
              <w:rPr>
                <w:sz w:val="16"/>
                <w:szCs w:val="16"/>
              </w:rPr>
            </w:pPr>
            <w:r w:rsidRPr="004F15F4">
              <w:rPr>
                <w:sz w:val="16"/>
                <w:szCs w:val="16"/>
              </w:rPr>
              <w:t>GET</w:t>
            </w:r>
          </w:p>
        </w:tc>
        <w:tc>
          <w:tcPr>
            <w:tcW w:w="851" w:type="dxa"/>
          </w:tcPr>
          <w:p w14:paraId="65B108AE" w14:textId="5CFE327D" w:rsidR="0049231F" w:rsidRPr="004F15F4" w:rsidRDefault="0049231F" w:rsidP="000072C2">
            <w:pPr>
              <w:pStyle w:val="SAGEBodyText"/>
              <w:jc w:val="center"/>
              <w:rPr>
                <w:sz w:val="16"/>
                <w:szCs w:val="16"/>
              </w:rPr>
            </w:pPr>
            <w:r w:rsidRPr="004F15F4">
              <w:rPr>
                <w:sz w:val="16"/>
                <w:szCs w:val="16"/>
              </w:rPr>
              <w:t>POST</w:t>
            </w:r>
          </w:p>
        </w:tc>
        <w:tc>
          <w:tcPr>
            <w:tcW w:w="851" w:type="dxa"/>
          </w:tcPr>
          <w:p w14:paraId="53A6EB9A" w14:textId="138E224B" w:rsidR="0049231F" w:rsidRPr="004F15F4" w:rsidRDefault="0049231F" w:rsidP="000072C2">
            <w:pPr>
              <w:pStyle w:val="SAGEBodyText"/>
              <w:jc w:val="center"/>
              <w:rPr>
                <w:sz w:val="16"/>
                <w:szCs w:val="16"/>
              </w:rPr>
            </w:pPr>
            <w:r w:rsidRPr="004F15F4">
              <w:rPr>
                <w:sz w:val="16"/>
                <w:szCs w:val="16"/>
              </w:rPr>
              <w:t xml:space="preserve">PUT </w:t>
            </w:r>
          </w:p>
        </w:tc>
        <w:tc>
          <w:tcPr>
            <w:tcW w:w="868" w:type="dxa"/>
          </w:tcPr>
          <w:p w14:paraId="45A95E78" w14:textId="00FFBB9B" w:rsidR="0049231F" w:rsidRPr="004F15F4" w:rsidRDefault="0049231F" w:rsidP="000072C2">
            <w:pPr>
              <w:pStyle w:val="SAGEBodyText"/>
              <w:jc w:val="center"/>
              <w:rPr>
                <w:sz w:val="16"/>
                <w:szCs w:val="16"/>
              </w:rPr>
            </w:pPr>
            <w:r w:rsidRPr="004F15F4">
              <w:rPr>
                <w:sz w:val="16"/>
                <w:szCs w:val="16"/>
              </w:rPr>
              <w:t>DELETE</w:t>
            </w:r>
          </w:p>
        </w:tc>
        <w:tc>
          <w:tcPr>
            <w:tcW w:w="868" w:type="dxa"/>
          </w:tcPr>
          <w:p w14:paraId="4B173A86" w14:textId="2750AB69" w:rsidR="0049231F" w:rsidRPr="004F15F4" w:rsidRDefault="0049231F" w:rsidP="000072C2">
            <w:pPr>
              <w:pStyle w:val="SAGEBodyText"/>
              <w:jc w:val="center"/>
              <w:rPr>
                <w:sz w:val="16"/>
                <w:szCs w:val="16"/>
              </w:rPr>
            </w:pPr>
            <w:r>
              <w:rPr>
                <w:sz w:val="16"/>
                <w:szCs w:val="16"/>
              </w:rPr>
              <w:t>PATCH</w:t>
            </w:r>
          </w:p>
        </w:tc>
      </w:tr>
      <w:tr w:rsidR="0049231F" w14:paraId="34CD73FC" w14:textId="552D14C0" w:rsidTr="0049231F">
        <w:tc>
          <w:tcPr>
            <w:tcW w:w="3595" w:type="dxa"/>
            <w:vAlign w:val="bottom"/>
          </w:tcPr>
          <w:p w14:paraId="04C2F9A2" w14:textId="2787B11B"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AP1099CPRSCodes</w:t>
            </w:r>
          </w:p>
        </w:tc>
        <w:tc>
          <w:tcPr>
            <w:tcW w:w="2250" w:type="dxa"/>
            <w:vAlign w:val="bottom"/>
          </w:tcPr>
          <w:p w14:paraId="463B5C81" w14:textId="536E0212"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AP0007 APCLX</w:t>
            </w:r>
          </w:p>
        </w:tc>
        <w:tc>
          <w:tcPr>
            <w:tcW w:w="850" w:type="dxa"/>
            <w:vAlign w:val="bottom"/>
          </w:tcPr>
          <w:p w14:paraId="46EF6DC1" w14:textId="37EA935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A525DE7" w14:textId="7BFD379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4E94A1F" w14:textId="3AEC6C02"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5601254B" w14:textId="474036F5"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3D81DD12" w14:textId="2B387D8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77C785BC" w14:textId="3A0AD4C8" w:rsidTr="0049231F">
        <w:tc>
          <w:tcPr>
            <w:tcW w:w="3595" w:type="dxa"/>
            <w:vAlign w:val="bottom"/>
          </w:tcPr>
          <w:p w14:paraId="48E7539A" w14:textId="36CEAF60" w:rsidR="0049231F" w:rsidRPr="008B5F84" w:rsidRDefault="0049231F" w:rsidP="00705744">
            <w:pPr>
              <w:pStyle w:val="SAGEBodyText"/>
              <w:rPr>
                <w:rFonts w:eastAsia="Times New Roman"/>
                <w:color w:val="000000"/>
                <w:sz w:val="20"/>
                <w:szCs w:val="20"/>
              </w:rPr>
            </w:pPr>
            <w:r w:rsidRPr="008B5F84">
              <w:rPr>
                <w:rFonts w:eastAsia="Times New Roman"/>
                <w:color w:val="000000"/>
                <w:sz w:val="20"/>
                <w:szCs w:val="20"/>
              </w:rPr>
              <w:t>APAccountSets</w:t>
            </w:r>
          </w:p>
        </w:tc>
        <w:tc>
          <w:tcPr>
            <w:tcW w:w="2250" w:type="dxa"/>
            <w:vAlign w:val="bottom"/>
          </w:tcPr>
          <w:p w14:paraId="5A8C8208" w14:textId="75152C66"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AP0006 APRAS</w:t>
            </w:r>
          </w:p>
        </w:tc>
        <w:tc>
          <w:tcPr>
            <w:tcW w:w="850" w:type="dxa"/>
            <w:vAlign w:val="bottom"/>
          </w:tcPr>
          <w:p w14:paraId="6D7F189A" w14:textId="7C04B88F"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FDFCE19" w14:textId="34C8CB4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7F25C31" w14:textId="791137E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3B60009" w14:textId="7E5548C9"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4C91BCF2" w14:textId="74ECA76D"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E4446E1" w14:textId="0E0A63E9" w:rsidTr="0049231F">
        <w:tc>
          <w:tcPr>
            <w:tcW w:w="3595" w:type="dxa"/>
            <w:vAlign w:val="bottom"/>
          </w:tcPr>
          <w:p w14:paraId="3C627781" w14:textId="3004EA6E"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APDistributionCodes</w:t>
            </w:r>
          </w:p>
        </w:tc>
        <w:tc>
          <w:tcPr>
            <w:tcW w:w="2250" w:type="dxa"/>
            <w:vAlign w:val="bottom"/>
          </w:tcPr>
          <w:p w14:paraId="5A713B5D" w14:textId="09AAEE2C"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AP0005 APRDC</w:t>
            </w:r>
          </w:p>
        </w:tc>
        <w:tc>
          <w:tcPr>
            <w:tcW w:w="850" w:type="dxa"/>
            <w:vAlign w:val="bottom"/>
          </w:tcPr>
          <w:p w14:paraId="288F7398" w14:textId="3E82D286"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2525EFE" w14:textId="2E325A4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D1308C5" w14:textId="6D153876"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4B623F09" w14:textId="1AF3B21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3FA7ACDF" w14:textId="608C6E9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7EC91CFC" w14:textId="1E9FCEF1" w:rsidTr="0049231F">
        <w:tc>
          <w:tcPr>
            <w:tcW w:w="3595" w:type="dxa"/>
            <w:vAlign w:val="bottom"/>
          </w:tcPr>
          <w:p w14:paraId="77094237" w14:textId="369F8CB8"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APDistributionSets</w:t>
            </w:r>
          </w:p>
        </w:tc>
        <w:tc>
          <w:tcPr>
            <w:tcW w:w="2250" w:type="dxa"/>
            <w:vAlign w:val="bottom"/>
          </w:tcPr>
          <w:p w14:paraId="10204D4C" w14:textId="6E338855"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AP0009 APDSH</w:t>
            </w:r>
          </w:p>
        </w:tc>
        <w:tc>
          <w:tcPr>
            <w:tcW w:w="850" w:type="dxa"/>
            <w:vAlign w:val="bottom"/>
          </w:tcPr>
          <w:p w14:paraId="393E357C" w14:textId="2987AE7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296B97B" w14:textId="2B01EA5F"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B565896" w14:textId="3DF3A0C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A912F1D" w14:textId="5AE07E1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73D2A48D" w14:textId="56CBDD2F"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5C1501C3" w14:textId="72FFAD7B" w:rsidTr="0049231F">
        <w:tc>
          <w:tcPr>
            <w:tcW w:w="3595" w:type="dxa"/>
            <w:vAlign w:val="bottom"/>
          </w:tcPr>
          <w:p w14:paraId="38D799EE" w14:textId="19B03C8F"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APPaymentCodes</w:t>
            </w:r>
          </w:p>
        </w:tc>
        <w:tc>
          <w:tcPr>
            <w:tcW w:w="2250" w:type="dxa"/>
            <w:vAlign w:val="bottom"/>
          </w:tcPr>
          <w:p w14:paraId="7D24DA01" w14:textId="3685340C"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AP0010 APPTP</w:t>
            </w:r>
          </w:p>
        </w:tc>
        <w:tc>
          <w:tcPr>
            <w:tcW w:w="850" w:type="dxa"/>
            <w:vAlign w:val="bottom"/>
          </w:tcPr>
          <w:p w14:paraId="42391853" w14:textId="6182D54D"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3671254" w14:textId="2557DE5B"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436E2C1" w14:textId="311A5145"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8A5CF79" w14:textId="49C611E8"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55AF360D" w14:textId="4D7ECAA2"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042380C8" w14:textId="3DB97FFE" w:rsidTr="0049231F">
        <w:tc>
          <w:tcPr>
            <w:tcW w:w="3595" w:type="dxa"/>
            <w:vAlign w:val="bottom"/>
          </w:tcPr>
          <w:p w14:paraId="69663C83" w14:textId="173BD06C"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APRecurringPayables</w:t>
            </w:r>
          </w:p>
        </w:tc>
        <w:tc>
          <w:tcPr>
            <w:tcW w:w="2250" w:type="dxa"/>
            <w:vAlign w:val="bottom"/>
          </w:tcPr>
          <w:p w14:paraId="7D7A5AEC" w14:textId="20AE330E"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AP0064 APRPH</w:t>
            </w:r>
          </w:p>
        </w:tc>
        <w:tc>
          <w:tcPr>
            <w:tcW w:w="850" w:type="dxa"/>
            <w:vAlign w:val="bottom"/>
          </w:tcPr>
          <w:p w14:paraId="122C56B8" w14:textId="64AE213D"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A077E40" w14:textId="746D8BA5"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C8339F0" w14:textId="0FB395D0"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1527A1C" w14:textId="121EE58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10700300" w14:textId="7E3A62A2"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7C3D8CFF" w14:textId="342FD4AB" w:rsidTr="0049231F">
        <w:tc>
          <w:tcPr>
            <w:tcW w:w="3595" w:type="dxa"/>
            <w:vAlign w:val="bottom"/>
          </w:tcPr>
          <w:p w14:paraId="2DFB8332" w14:textId="561CF1C0"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APRemitToLocations</w:t>
            </w:r>
          </w:p>
        </w:tc>
        <w:tc>
          <w:tcPr>
            <w:tcW w:w="2250" w:type="dxa"/>
            <w:vAlign w:val="bottom"/>
          </w:tcPr>
          <w:p w14:paraId="2847250B" w14:textId="5DE0B960"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AP0018 APVNR</w:t>
            </w:r>
          </w:p>
        </w:tc>
        <w:tc>
          <w:tcPr>
            <w:tcW w:w="850" w:type="dxa"/>
            <w:vAlign w:val="bottom"/>
          </w:tcPr>
          <w:p w14:paraId="24E4F3CD" w14:textId="50396E1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E69C2C1" w14:textId="79D06EF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A616AA9" w14:textId="66FEFF35"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4645BBAC" w14:textId="6D750FA2"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9FE6A68" w14:textId="30CF927C"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4CCAE88C" w14:textId="2044D9CC" w:rsidTr="0049231F">
        <w:tc>
          <w:tcPr>
            <w:tcW w:w="3595" w:type="dxa"/>
            <w:vAlign w:val="bottom"/>
          </w:tcPr>
          <w:p w14:paraId="4CE501E2" w14:textId="745F4209"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APTerms</w:t>
            </w:r>
          </w:p>
        </w:tc>
        <w:tc>
          <w:tcPr>
            <w:tcW w:w="2250" w:type="dxa"/>
            <w:vAlign w:val="bottom"/>
          </w:tcPr>
          <w:p w14:paraId="5541CCE4" w14:textId="4563C4F3"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AP0012 APRTA</w:t>
            </w:r>
          </w:p>
        </w:tc>
        <w:tc>
          <w:tcPr>
            <w:tcW w:w="850" w:type="dxa"/>
            <w:vAlign w:val="bottom"/>
          </w:tcPr>
          <w:p w14:paraId="088613BF" w14:textId="0B313EA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AB0354B" w14:textId="0B4DDCBD"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4F94CD8" w14:textId="0D31D3FF"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B05E911" w14:textId="1EAD462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C641B90" w14:textId="42C99A3E"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39548B82" w14:textId="77821C7B" w:rsidTr="0049231F">
        <w:tc>
          <w:tcPr>
            <w:tcW w:w="3595" w:type="dxa"/>
            <w:vAlign w:val="bottom"/>
          </w:tcPr>
          <w:p w14:paraId="4115EA3F" w14:textId="0143D861"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APVendorGroups</w:t>
            </w:r>
          </w:p>
        </w:tc>
        <w:tc>
          <w:tcPr>
            <w:tcW w:w="2250" w:type="dxa"/>
            <w:vAlign w:val="bottom"/>
          </w:tcPr>
          <w:p w14:paraId="2EF567D6" w14:textId="2564D5D6"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AP0016 APVGR</w:t>
            </w:r>
          </w:p>
        </w:tc>
        <w:tc>
          <w:tcPr>
            <w:tcW w:w="850" w:type="dxa"/>
            <w:vAlign w:val="bottom"/>
          </w:tcPr>
          <w:p w14:paraId="00C85B1E" w14:textId="5BE513E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15C346A" w14:textId="252A1881"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95387EB" w14:textId="6454F160"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44923DAA" w14:textId="4BA176FF"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558B8B3A" w14:textId="4910FDFD"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0C78FC6F" w14:textId="65690350" w:rsidTr="0049231F">
        <w:tc>
          <w:tcPr>
            <w:tcW w:w="3595" w:type="dxa"/>
            <w:vAlign w:val="bottom"/>
          </w:tcPr>
          <w:p w14:paraId="3EFDE007" w14:textId="3D0D7281"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APVendors</w:t>
            </w:r>
          </w:p>
        </w:tc>
        <w:tc>
          <w:tcPr>
            <w:tcW w:w="2250" w:type="dxa"/>
            <w:vAlign w:val="bottom"/>
          </w:tcPr>
          <w:p w14:paraId="086E968F" w14:textId="26D7C6B4"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AP0015 APVEN</w:t>
            </w:r>
          </w:p>
        </w:tc>
        <w:tc>
          <w:tcPr>
            <w:tcW w:w="850" w:type="dxa"/>
            <w:vAlign w:val="bottom"/>
          </w:tcPr>
          <w:p w14:paraId="2C88451C" w14:textId="304E973C"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2D0117A" w14:textId="4C33A8A1"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33B21AF" w14:textId="42EDB130"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E87D813" w14:textId="04E94F77"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8B10CB3" w14:textId="33363CA2"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E2DBEF4" w14:textId="0B40F371" w:rsidTr="0049231F">
        <w:tc>
          <w:tcPr>
            <w:tcW w:w="3595" w:type="dxa"/>
            <w:vAlign w:val="bottom"/>
          </w:tcPr>
          <w:p w14:paraId="3BFCAF3B" w14:textId="290FDFD2"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ARAccountSets</w:t>
            </w:r>
          </w:p>
        </w:tc>
        <w:tc>
          <w:tcPr>
            <w:tcW w:w="2250" w:type="dxa"/>
            <w:vAlign w:val="bottom"/>
          </w:tcPr>
          <w:p w14:paraId="3279E71C" w14:textId="44F4F08B"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AR0013 ARRAS</w:t>
            </w:r>
          </w:p>
        </w:tc>
        <w:tc>
          <w:tcPr>
            <w:tcW w:w="850" w:type="dxa"/>
            <w:vAlign w:val="bottom"/>
          </w:tcPr>
          <w:p w14:paraId="67DB3031" w14:textId="09531C08"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ED4A5C2" w14:textId="13277508"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EE7FB24" w14:textId="78990A6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449A4AA0" w14:textId="3798E5B7"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55C7E34E" w14:textId="337042A1"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D6DE943" w14:textId="70681C72" w:rsidTr="0049231F">
        <w:tc>
          <w:tcPr>
            <w:tcW w:w="3595" w:type="dxa"/>
            <w:vAlign w:val="bottom"/>
          </w:tcPr>
          <w:p w14:paraId="1B498778" w14:textId="64202848"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ARBillingCycles</w:t>
            </w:r>
          </w:p>
        </w:tc>
        <w:tc>
          <w:tcPr>
            <w:tcW w:w="2250" w:type="dxa"/>
            <w:vAlign w:val="bottom"/>
          </w:tcPr>
          <w:p w14:paraId="71F4A382" w14:textId="00AFEF26"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AR0014 ARRBC</w:t>
            </w:r>
          </w:p>
        </w:tc>
        <w:tc>
          <w:tcPr>
            <w:tcW w:w="850" w:type="dxa"/>
            <w:vAlign w:val="bottom"/>
          </w:tcPr>
          <w:p w14:paraId="6EDED651" w14:textId="54DF861C"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5D0C574" w14:textId="1B63978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533DFDC" w14:textId="1EFA5472"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21FEA58" w14:textId="304ECC58"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65183DF1" w14:textId="6B4FFBDB"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4E5CFACF" w14:textId="6E0D428E" w:rsidTr="0049231F">
        <w:tc>
          <w:tcPr>
            <w:tcW w:w="3595" w:type="dxa"/>
            <w:vAlign w:val="bottom"/>
          </w:tcPr>
          <w:p w14:paraId="37C9B9AF" w14:textId="27BCE792"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ARCommentTypes</w:t>
            </w:r>
          </w:p>
        </w:tc>
        <w:tc>
          <w:tcPr>
            <w:tcW w:w="2250" w:type="dxa"/>
            <w:vAlign w:val="bottom"/>
          </w:tcPr>
          <w:p w14:paraId="7B2F50C6" w14:textId="6B9345BB"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AR0094 ARCMMTP</w:t>
            </w:r>
          </w:p>
        </w:tc>
        <w:tc>
          <w:tcPr>
            <w:tcW w:w="850" w:type="dxa"/>
            <w:vAlign w:val="bottom"/>
          </w:tcPr>
          <w:p w14:paraId="50E54783" w14:textId="1ED04F1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6F55DBC" w14:textId="6AAD2549"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E19B36A" w14:textId="307056E2"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B04B33E" w14:textId="08DA54B2"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DBF3308" w14:textId="70E79533"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71A9F3E3" w14:textId="7B156DAE" w:rsidTr="0049231F">
        <w:tc>
          <w:tcPr>
            <w:tcW w:w="3595" w:type="dxa"/>
            <w:vAlign w:val="bottom"/>
          </w:tcPr>
          <w:p w14:paraId="03CE8486" w14:textId="1CAFAF2D"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ARCustomerGroups</w:t>
            </w:r>
          </w:p>
        </w:tc>
        <w:tc>
          <w:tcPr>
            <w:tcW w:w="2250" w:type="dxa"/>
            <w:vAlign w:val="bottom"/>
          </w:tcPr>
          <w:p w14:paraId="270242A6" w14:textId="4B6829C7"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AR0025 ARGRO</w:t>
            </w:r>
          </w:p>
        </w:tc>
        <w:tc>
          <w:tcPr>
            <w:tcW w:w="850" w:type="dxa"/>
            <w:vAlign w:val="bottom"/>
          </w:tcPr>
          <w:p w14:paraId="24BECB4B" w14:textId="21ADF821"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689C214" w14:textId="7BB1ED80"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DE75E32" w14:textId="06FA3CF0"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0157158" w14:textId="341F8F0C"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01D99C3" w14:textId="2BD2A4F7"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10E00AE6" w14:textId="0AA07089" w:rsidTr="0049231F">
        <w:tc>
          <w:tcPr>
            <w:tcW w:w="3595" w:type="dxa"/>
            <w:vAlign w:val="bottom"/>
          </w:tcPr>
          <w:p w14:paraId="714D7BC4" w14:textId="23D76E45"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ARCustomers</w:t>
            </w:r>
          </w:p>
        </w:tc>
        <w:tc>
          <w:tcPr>
            <w:tcW w:w="2250" w:type="dxa"/>
            <w:vAlign w:val="bottom"/>
          </w:tcPr>
          <w:p w14:paraId="15E39AAB" w14:textId="29E896C8"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AR0024 ARCUS</w:t>
            </w:r>
          </w:p>
        </w:tc>
        <w:tc>
          <w:tcPr>
            <w:tcW w:w="850" w:type="dxa"/>
            <w:vAlign w:val="bottom"/>
          </w:tcPr>
          <w:p w14:paraId="4491F874" w14:textId="06D2464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EF5437F" w14:textId="4CF7F94D"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22B324F" w14:textId="5B162BA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E35CC01" w14:textId="1FC226AB"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4809EF11" w14:textId="22A3EB57"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2C1E8F55" w14:textId="40254957" w:rsidTr="0049231F">
        <w:tc>
          <w:tcPr>
            <w:tcW w:w="3595" w:type="dxa"/>
            <w:vAlign w:val="bottom"/>
          </w:tcPr>
          <w:p w14:paraId="00FF74B6" w14:textId="20D6207B"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ARDistributionCodes</w:t>
            </w:r>
          </w:p>
        </w:tc>
        <w:tc>
          <w:tcPr>
            <w:tcW w:w="2250" w:type="dxa"/>
            <w:vAlign w:val="bottom"/>
          </w:tcPr>
          <w:p w14:paraId="45943E17" w14:textId="3538FDF3"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AR0015 ARRDC</w:t>
            </w:r>
          </w:p>
        </w:tc>
        <w:tc>
          <w:tcPr>
            <w:tcW w:w="850" w:type="dxa"/>
            <w:vAlign w:val="bottom"/>
          </w:tcPr>
          <w:p w14:paraId="632D1726" w14:textId="4CB98462"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3DDED03" w14:textId="3DEF82ED"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3DA7A17" w14:textId="1A38F3A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F8A6A57" w14:textId="6FCB7A8C"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717B67EB" w14:textId="56F166C8"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36683EE0" w14:textId="264E8FFE" w:rsidTr="0049231F">
        <w:tc>
          <w:tcPr>
            <w:tcW w:w="3595" w:type="dxa"/>
            <w:vAlign w:val="bottom"/>
          </w:tcPr>
          <w:p w14:paraId="4350B69E" w14:textId="53AE9F3C"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ARDunningMessages</w:t>
            </w:r>
          </w:p>
        </w:tc>
        <w:tc>
          <w:tcPr>
            <w:tcW w:w="2250" w:type="dxa"/>
            <w:vAlign w:val="bottom"/>
          </w:tcPr>
          <w:p w14:paraId="333899E5" w14:textId="690FE6AB"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AR0008 ARDUN</w:t>
            </w:r>
          </w:p>
        </w:tc>
        <w:tc>
          <w:tcPr>
            <w:tcW w:w="850" w:type="dxa"/>
            <w:vAlign w:val="bottom"/>
          </w:tcPr>
          <w:p w14:paraId="0A7AAD09" w14:textId="0686FBAF"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F4CD962" w14:textId="4E06953C"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23C5765" w14:textId="7CA2BA6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3FF1B2E1" w14:textId="1C581B36"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EF6D339" w14:textId="0CF6BECA"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470DA639" w14:textId="4E120447" w:rsidTr="0049231F">
        <w:tc>
          <w:tcPr>
            <w:tcW w:w="3595" w:type="dxa"/>
            <w:vAlign w:val="bottom"/>
          </w:tcPr>
          <w:p w14:paraId="31A730F8" w14:textId="73E60992"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ARItems</w:t>
            </w:r>
          </w:p>
        </w:tc>
        <w:tc>
          <w:tcPr>
            <w:tcW w:w="2250" w:type="dxa"/>
            <w:vAlign w:val="bottom"/>
          </w:tcPr>
          <w:p w14:paraId="1FD5C8AA" w14:textId="25558AE4"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AR0010 ARITH</w:t>
            </w:r>
          </w:p>
        </w:tc>
        <w:tc>
          <w:tcPr>
            <w:tcW w:w="850" w:type="dxa"/>
            <w:vAlign w:val="bottom"/>
          </w:tcPr>
          <w:p w14:paraId="760E7252" w14:textId="7C2F619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3449C47" w14:textId="428AB7FD"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A2C21FE" w14:textId="34DF10F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A20CAB7" w14:textId="6F3626BB"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43AF814" w14:textId="7F84F231"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16845463" w14:textId="054BDA68" w:rsidTr="0049231F">
        <w:tc>
          <w:tcPr>
            <w:tcW w:w="3595" w:type="dxa"/>
            <w:vAlign w:val="bottom"/>
          </w:tcPr>
          <w:p w14:paraId="315FB68F" w14:textId="2B98963E"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ARNationalAccounts</w:t>
            </w:r>
          </w:p>
        </w:tc>
        <w:tc>
          <w:tcPr>
            <w:tcW w:w="2250" w:type="dxa"/>
            <w:vAlign w:val="bottom"/>
          </w:tcPr>
          <w:p w14:paraId="2DE7D330" w14:textId="4B638DB1"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AR0028 ARNAT</w:t>
            </w:r>
          </w:p>
        </w:tc>
        <w:tc>
          <w:tcPr>
            <w:tcW w:w="850" w:type="dxa"/>
            <w:vAlign w:val="bottom"/>
          </w:tcPr>
          <w:p w14:paraId="3FEB55E7" w14:textId="328975D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24B6379" w14:textId="0D7B4DDD"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133E9A7" w14:textId="5A5D76E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F979D90" w14:textId="1618DB46"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4A0671AA" w14:textId="02865633" w:rsidR="0049231F" w:rsidRPr="00527628" w:rsidRDefault="007C227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70BD16A6" w14:textId="74437533" w:rsidTr="0049231F">
        <w:tc>
          <w:tcPr>
            <w:tcW w:w="3595" w:type="dxa"/>
            <w:vAlign w:val="bottom"/>
          </w:tcPr>
          <w:p w14:paraId="6BB7C0D9" w14:textId="05464FC4"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lastRenderedPageBreak/>
              <w:t>ARPaymentCodes</w:t>
            </w:r>
          </w:p>
        </w:tc>
        <w:tc>
          <w:tcPr>
            <w:tcW w:w="2250" w:type="dxa"/>
            <w:vAlign w:val="bottom"/>
          </w:tcPr>
          <w:p w14:paraId="0574B185" w14:textId="33FA9F8B"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AR0012 ARPTP</w:t>
            </w:r>
          </w:p>
        </w:tc>
        <w:tc>
          <w:tcPr>
            <w:tcW w:w="850" w:type="dxa"/>
            <w:vAlign w:val="bottom"/>
          </w:tcPr>
          <w:p w14:paraId="036E2711" w14:textId="7DAC84E7"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3DD6FBF" w14:textId="14AACA90"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114D18C" w14:textId="16B68149"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6B7B590" w14:textId="4AD9166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5AF41BB0" w14:textId="4FF224A7"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0A6C4B07" w14:textId="61D71A02" w:rsidTr="0049231F">
        <w:tc>
          <w:tcPr>
            <w:tcW w:w="3595" w:type="dxa"/>
            <w:vAlign w:val="bottom"/>
          </w:tcPr>
          <w:p w14:paraId="2B7FB42E" w14:textId="34CADF95"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ARRecurringCharges</w:t>
            </w:r>
          </w:p>
        </w:tc>
        <w:tc>
          <w:tcPr>
            <w:tcW w:w="2250" w:type="dxa"/>
            <w:vAlign w:val="bottom"/>
          </w:tcPr>
          <w:p w14:paraId="49B0F084" w14:textId="0F55D431"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AR0046 ARSIA</w:t>
            </w:r>
          </w:p>
        </w:tc>
        <w:tc>
          <w:tcPr>
            <w:tcW w:w="850" w:type="dxa"/>
            <w:vAlign w:val="bottom"/>
          </w:tcPr>
          <w:p w14:paraId="5D302300" w14:textId="06E6E6D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ABB8C1F" w14:textId="34D386F7"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7FB41ED" w14:textId="013E2FA5"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D1CF191" w14:textId="7AF608B2"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140DAE39" w14:textId="5E338958"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2D77B9AD" w14:textId="6BE17EF8" w:rsidTr="0049231F">
        <w:tc>
          <w:tcPr>
            <w:tcW w:w="3595" w:type="dxa"/>
            <w:vAlign w:val="bottom"/>
          </w:tcPr>
          <w:p w14:paraId="5DE34B9B" w14:textId="4AD868A9"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ARSalespersons</w:t>
            </w:r>
          </w:p>
        </w:tc>
        <w:tc>
          <w:tcPr>
            <w:tcW w:w="2250" w:type="dxa"/>
            <w:vAlign w:val="bottom"/>
          </w:tcPr>
          <w:p w14:paraId="5BF0FFF1" w14:textId="38565E27"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AR0018 ARSAP</w:t>
            </w:r>
          </w:p>
        </w:tc>
        <w:tc>
          <w:tcPr>
            <w:tcW w:w="850" w:type="dxa"/>
            <w:vAlign w:val="bottom"/>
          </w:tcPr>
          <w:p w14:paraId="73D87038" w14:textId="001D5DE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155F84C" w14:textId="15156C2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A23616F" w14:textId="4DC257F2"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A5DD9C1" w14:textId="3A22F320"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44D0EE20" w14:textId="71AA1411"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12B4774" w14:textId="1E4C092F" w:rsidTr="0049231F">
        <w:tc>
          <w:tcPr>
            <w:tcW w:w="3595" w:type="dxa"/>
            <w:vAlign w:val="bottom"/>
          </w:tcPr>
          <w:p w14:paraId="3AA34B43" w14:textId="45AF754F"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ARSalespersonStatistics</w:t>
            </w:r>
          </w:p>
        </w:tc>
        <w:tc>
          <w:tcPr>
            <w:tcW w:w="2250" w:type="dxa"/>
            <w:vAlign w:val="bottom"/>
          </w:tcPr>
          <w:p w14:paraId="1FB14CFE" w14:textId="5577390F"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AR0030 ARSPS</w:t>
            </w:r>
          </w:p>
        </w:tc>
        <w:tc>
          <w:tcPr>
            <w:tcW w:w="850" w:type="dxa"/>
            <w:vAlign w:val="bottom"/>
          </w:tcPr>
          <w:p w14:paraId="258B1432" w14:textId="500295B6"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392873F" w14:textId="3C07CDBC" w:rsidR="0049231F" w:rsidRPr="00527628" w:rsidRDefault="0049231F" w:rsidP="00705744">
            <w:pPr>
              <w:pStyle w:val="SAGEBodyText"/>
              <w:jc w:val="center"/>
              <w:rPr>
                <w:rFonts w:eastAsia="Times New Roman"/>
                <w:color w:val="000000"/>
                <w:sz w:val="20"/>
                <w:szCs w:val="20"/>
              </w:rPr>
            </w:pPr>
          </w:p>
        </w:tc>
        <w:tc>
          <w:tcPr>
            <w:tcW w:w="851" w:type="dxa"/>
            <w:vAlign w:val="bottom"/>
          </w:tcPr>
          <w:p w14:paraId="075B67DD" w14:textId="126C8775" w:rsidR="0049231F" w:rsidRPr="00527628" w:rsidRDefault="0049231F" w:rsidP="00705744">
            <w:pPr>
              <w:pStyle w:val="SAGEBodyText"/>
              <w:jc w:val="center"/>
              <w:rPr>
                <w:rFonts w:eastAsia="Times New Roman"/>
                <w:color w:val="000000"/>
                <w:sz w:val="20"/>
                <w:szCs w:val="20"/>
              </w:rPr>
            </w:pPr>
          </w:p>
        </w:tc>
        <w:tc>
          <w:tcPr>
            <w:tcW w:w="868" w:type="dxa"/>
            <w:vAlign w:val="bottom"/>
          </w:tcPr>
          <w:p w14:paraId="58AC32F2" w14:textId="68954508" w:rsidR="0049231F" w:rsidRPr="00527628" w:rsidRDefault="0049231F" w:rsidP="00705744">
            <w:pPr>
              <w:pStyle w:val="SAGEBodyText"/>
              <w:jc w:val="center"/>
              <w:rPr>
                <w:rFonts w:eastAsia="Times New Roman"/>
                <w:color w:val="000000"/>
                <w:sz w:val="20"/>
                <w:szCs w:val="20"/>
              </w:rPr>
            </w:pPr>
          </w:p>
        </w:tc>
        <w:tc>
          <w:tcPr>
            <w:tcW w:w="868" w:type="dxa"/>
          </w:tcPr>
          <w:p w14:paraId="66091575" w14:textId="77777777" w:rsidR="0049231F" w:rsidRPr="00527628" w:rsidRDefault="0049231F" w:rsidP="00705744">
            <w:pPr>
              <w:pStyle w:val="SAGEBodyText"/>
              <w:jc w:val="center"/>
              <w:rPr>
                <w:rFonts w:eastAsia="Times New Roman"/>
                <w:color w:val="000000"/>
                <w:sz w:val="20"/>
                <w:szCs w:val="20"/>
              </w:rPr>
            </w:pPr>
          </w:p>
        </w:tc>
      </w:tr>
      <w:tr w:rsidR="0049231F" w14:paraId="61F41FA7" w14:textId="05890AFD" w:rsidTr="0049231F">
        <w:tc>
          <w:tcPr>
            <w:tcW w:w="3595" w:type="dxa"/>
            <w:vAlign w:val="bottom"/>
          </w:tcPr>
          <w:p w14:paraId="04E2F70C" w14:textId="2AD5B05B"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ARShipToLocations</w:t>
            </w:r>
          </w:p>
        </w:tc>
        <w:tc>
          <w:tcPr>
            <w:tcW w:w="2250" w:type="dxa"/>
            <w:vAlign w:val="bottom"/>
          </w:tcPr>
          <w:p w14:paraId="01FF6D5D" w14:textId="7A01F278"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AR0023 ARCSP</w:t>
            </w:r>
          </w:p>
        </w:tc>
        <w:tc>
          <w:tcPr>
            <w:tcW w:w="850" w:type="dxa"/>
            <w:vAlign w:val="bottom"/>
          </w:tcPr>
          <w:p w14:paraId="122C318C" w14:textId="5294C69B"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4758573" w14:textId="3AAFEBA1"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B8D7274" w14:textId="3F343253"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C6CB8A3" w14:textId="2AE9EB46"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75774B72" w14:textId="7706C841"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79C1A1E4" w14:textId="7C9655D0" w:rsidTr="0049231F">
        <w:tc>
          <w:tcPr>
            <w:tcW w:w="3595" w:type="dxa"/>
            <w:vAlign w:val="bottom"/>
          </w:tcPr>
          <w:p w14:paraId="4B2BE214" w14:textId="133EAFA6"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ARTerms</w:t>
            </w:r>
          </w:p>
        </w:tc>
        <w:tc>
          <w:tcPr>
            <w:tcW w:w="2250" w:type="dxa"/>
            <w:vAlign w:val="bottom"/>
          </w:tcPr>
          <w:p w14:paraId="60CA9EB3" w14:textId="30AD9728"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AR0016 ARRTA</w:t>
            </w:r>
          </w:p>
        </w:tc>
        <w:tc>
          <w:tcPr>
            <w:tcW w:w="850" w:type="dxa"/>
            <w:vAlign w:val="bottom"/>
          </w:tcPr>
          <w:p w14:paraId="6D8D0130" w14:textId="22314BEA"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5738C2B" w14:textId="464DEA9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CD51FAB" w14:textId="795A8B07"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72CB8FE" w14:textId="5B06ED07"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E670114" w14:textId="54CC1EEC"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77936B3F" w14:textId="40A12120" w:rsidTr="0049231F">
        <w:tc>
          <w:tcPr>
            <w:tcW w:w="3595" w:type="dxa"/>
            <w:vAlign w:val="bottom"/>
          </w:tcPr>
          <w:p w14:paraId="30E77069" w14:textId="01554997"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BKBankDistributionCodes</w:t>
            </w:r>
          </w:p>
        </w:tc>
        <w:tc>
          <w:tcPr>
            <w:tcW w:w="2250" w:type="dxa"/>
            <w:vAlign w:val="bottom"/>
          </w:tcPr>
          <w:p w14:paraId="58C3C7CE" w14:textId="530DD02E"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BK0003 BKTT</w:t>
            </w:r>
          </w:p>
        </w:tc>
        <w:tc>
          <w:tcPr>
            <w:tcW w:w="850" w:type="dxa"/>
            <w:vAlign w:val="bottom"/>
          </w:tcPr>
          <w:p w14:paraId="39D03BCB" w14:textId="6B1C1D16"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492B7D0" w14:textId="558AB5F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BA24A9B" w14:textId="6D4C8B61"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C14DDF2" w14:textId="130D0A26"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0809FB2" w14:textId="0B313802"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5C336C65" w14:textId="617B25B0" w:rsidTr="0049231F">
        <w:tc>
          <w:tcPr>
            <w:tcW w:w="3595" w:type="dxa"/>
            <w:vAlign w:val="bottom"/>
          </w:tcPr>
          <w:p w14:paraId="5C10B585" w14:textId="2DC6F4A0"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BKBanks</w:t>
            </w:r>
          </w:p>
        </w:tc>
        <w:tc>
          <w:tcPr>
            <w:tcW w:w="2250" w:type="dxa"/>
            <w:vAlign w:val="bottom"/>
          </w:tcPr>
          <w:p w14:paraId="2C3CF28C" w14:textId="3CA03F5A"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BK0001 BKACCT</w:t>
            </w:r>
          </w:p>
        </w:tc>
        <w:tc>
          <w:tcPr>
            <w:tcW w:w="850" w:type="dxa"/>
            <w:vAlign w:val="bottom"/>
          </w:tcPr>
          <w:p w14:paraId="081084E3" w14:textId="385D3B94"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CC6BC92" w14:textId="429EC185"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F3D3182" w14:textId="53279FB9"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9A14DD4" w14:textId="2C110588"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4C61A95B" w14:textId="76B7EB0E"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1032EC39" w14:textId="59AAD3E3" w:rsidTr="0049231F">
        <w:tc>
          <w:tcPr>
            <w:tcW w:w="3595" w:type="dxa"/>
            <w:vAlign w:val="bottom"/>
          </w:tcPr>
          <w:p w14:paraId="4C60135C" w14:textId="4B2D53B5"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BKCreditCardTypes</w:t>
            </w:r>
          </w:p>
        </w:tc>
        <w:tc>
          <w:tcPr>
            <w:tcW w:w="2250" w:type="dxa"/>
            <w:vAlign w:val="bottom"/>
          </w:tcPr>
          <w:p w14:paraId="41A7AAA5" w14:textId="1B886EF2"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BK0240 BKCCTYP</w:t>
            </w:r>
          </w:p>
        </w:tc>
        <w:tc>
          <w:tcPr>
            <w:tcW w:w="850" w:type="dxa"/>
            <w:vAlign w:val="bottom"/>
          </w:tcPr>
          <w:p w14:paraId="1CD3805F" w14:textId="45EDCD1E"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8F08F14" w14:textId="6CA0E7D5"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FADF8EA" w14:textId="115F7917"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43FF0704" w14:textId="3B9CBD05" w:rsidR="0049231F" w:rsidRPr="0052762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98F7E6A" w14:textId="2852E4A0"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89C3FA0" w14:textId="60F15EE7" w:rsidTr="0049231F">
        <w:tc>
          <w:tcPr>
            <w:tcW w:w="3595" w:type="dxa"/>
            <w:vAlign w:val="bottom"/>
          </w:tcPr>
          <w:p w14:paraId="5A3873C5" w14:textId="534B0411"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CSCompanyProfile</w:t>
            </w:r>
          </w:p>
        </w:tc>
        <w:tc>
          <w:tcPr>
            <w:tcW w:w="2250" w:type="dxa"/>
            <w:vAlign w:val="bottom"/>
          </w:tcPr>
          <w:p w14:paraId="42BE3458" w14:textId="294B8DDB"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CS0001 CSCOM</w:t>
            </w:r>
          </w:p>
        </w:tc>
        <w:tc>
          <w:tcPr>
            <w:tcW w:w="850" w:type="dxa"/>
            <w:vAlign w:val="bottom"/>
          </w:tcPr>
          <w:p w14:paraId="15EADD67" w14:textId="7A0A53DC"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E3C6C31" w14:textId="41862038" w:rsidR="0049231F" w:rsidRPr="00C32558" w:rsidRDefault="0049231F" w:rsidP="00705744">
            <w:pPr>
              <w:pStyle w:val="SAGEBodyText"/>
              <w:jc w:val="center"/>
              <w:rPr>
                <w:rFonts w:eastAsia="Times New Roman"/>
                <w:color w:val="000000"/>
                <w:sz w:val="20"/>
                <w:szCs w:val="20"/>
              </w:rPr>
            </w:pPr>
          </w:p>
        </w:tc>
        <w:tc>
          <w:tcPr>
            <w:tcW w:w="851" w:type="dxa"/>
            <w:vAlign w:val="bottom"/>
          </w:tcPr>
          <w:p w14:paraId="1F0F8159" w14:textId="295BFE6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30E1FC63" w14:textId="653F71F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6D2BF2D" w14:textId="4F7FBF2D"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16748FDC" w14:textId="7DFCF377" w:rsidTr="0049231F">
        <w:tc>
          <w:tcPr>
            <w:tcW w:w="3595" w:type="dxa"/>
            <w:vAlign w:val="bottom"/>
          </w:tcPr>
          <w:p w14:paraId="42E49981" w14:textId="00A00F38"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CSCurrencyCodes</w:t>
            </w:r>
          </w:p>
        </w:tc>
        <w:tc>
          <w:tcPr>
            <w:tcW w:w="2250" w:type="dxa"/>
            <w:vAlign w:val="bottom"/>
          </w:tcPr>
          <w:p w14:paraId="56E1C054" w14:textId="26AB63CF"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CS0003 CSCCD</w:t>
            </w:r>
          </w:p>
        </w:tc>
        <w:tc>
          <w:tcPr>
            <w:tcW w:w="850" w:type="dxa"/>
            <w:vAlign w:val="bottom"/>
          </w:tcPr>
          <w:p w14:paraId="2D9C47E2" w14:textId="6994CAE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F7E7C1F" w14:textId="0313E7F0"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26C94FF" w14:textId="2783CBBB"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A9CA50B" w14:textId="50129F26"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6C151F6D" w14:textId="2695C8EF"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289FF9BB" w14:textId="01639AE7" w:rsidTr="0049231F">
        <w:tc>
          <w:tcPr>
            <w:tcW w:w="3595" w:type="dxa"/>
            <w:vAlign w:val="bottom"/>
          </w:tcPr>
          <w:p w14:paraId="77FF3D5C" w14:textId="6C29B588"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CSCurrencyRates</w:t>
            </w:r>
          </w:p>
        </w:tc>
        <w:tc>
          <w:tcPr>
            <w:tcW w:w="2250" w:type="dxa"/>
            <w:vAlign w:val="bottom"/>
          </w:tcPr>
          <w:p w14:paraId="15E1DC86" w14:textId="2DC00EBB"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CS0005 CSCRH</w:t>
            </w:r>
          </w:p>
        </w:tc>
        <w:tc>
          <w:tcPr>
            <w:tcW w:w="850" w:type="dxa"/>
            <w:vAlign w:val="bottom"/>
          </w:tcPr>
          <w:p w14:paraId="14D5BBF3" w14:textId="6FC54A47"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69826C0" w14:textId="0FD88F30"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6138CE8" w14:textId="680E06F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7119578" w14:textId="1124CB94"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653A3E99" w14:textId="642F53A5"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4FB4274" w14:textId="068053A5" w:rsidTr="0049231F">
        <w:tc>
          <w:tcPr>
            <w:tcW w:w="3595" w:type="dxa"/>
            <w:vAlign w:val="bottom"/>
          </w:tcPr>
          <w:p w14:paraId="0FDA9FA5" w14:textId="28A80EF6"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CSCurrencyRateTypes</w:t>
            </w:r>
          </w:p>
        </w:tc>
        <w:tc>
          <w:tcPr>
            <w:tcW w:w="2250" w:type="dxa"/>
            <w:vAlign w:val="bottom"/>
          </w:tcPr>
          <w:p w14:paraId="512B3D27" w14:textId="08AAB5B0"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CS0004 CSCRT</w:t>
            </w:r>
          </w:p>
        </w:tc>
        <w:tc>
          <w:tcPr>
            <w:tcW w:w="850" w:type="dxa"/>
            <w:vAlign w:val="bottom"/>
          </w:tcPr>
          <w:p w14:paraId="02D5F490" w14:textId="38F5BBA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513E14C" w14:textId="65D60D9F"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6B7082A" w14:textId="1A54E20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6C0FEC8" w14:textId="76F9282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4159AA4" w14:textId="4512065E"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643B61E" w14:textId="4BDA33CF" w:rsidTr="0049231F">
        <w:tc>
          <w:tcPr>
            <w:tcW w:w="3595" w:type="dxa"/>
            <w:vAlign w:val="bottom"/>
          </w:tcPr>
          <w:p w14:paraId="16314977" w14:textId="490B104D"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CSFiscalCalendars</w:t>
            </w:r>
          </w:p>
        </w:tc>
        <w:tc>
          <w:tcPr>
            <w:tcW w:w="2250" w:type="dxa"/>
            <w:vAlign w:val="bottom"/>
          </w:tcPr>
          <w:p w14:paraId="7BDC0E3A" w14:textId="1E0A715D"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CS0002 CSFSC</w:t>
            </w:r>
          </w:p>
        </w:tc>
        <w:tc>
          <w:tcPr>
            <w:tcW w:w="850" w:type="dxa"/>
            <w:vAlign w:val="bottom"/>
          </w:tcPr>
          <w:p w14:paraId="441AC985" w14:textId="1A4494E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2B1D64C" w14:textId="518ED5CA" w:rsidR="0049231F" w:rsidRPr="00C32558" w:rsidRDefault="0049231F" w:rsidP="00705744">
            <w:pPr>
              <w:pStyle w:val="SAGEBodyText"/>
              <w:jc w:val="center"/>
              <w:rPr>
                <w:rFonts w:eastAsia="Times New Roman"/>
                <w:color w:val="000000"/>
                <w:sz w:val="20"/>
                <w:szCs w:val="20"/>
              </w:rPr>
            </w:pPr>
          </w:p>
        </w:tc>
        <w:tc>
          <w:tcPr>
            <w:tcW w:w="851" w:type="dxa"/>
            <w:vAlign w:val="bottom"/>
          </w:tcPr>
          <w:p w14:paraId="0B76F96E" w14:textId="6FAC913A" w:rsidR="0049231F" w:rsidRPr="00C32558" w:rsidRDefault="0049231F" w:rsidP="00705744">
            <w:pPr>
              <w:pStyle w:val="SAGEBodyText"/>
              <w:jc w:val="center"/>
              <w:rPr>
                <w:rFonts w:eastAsia="Times New Roman"/>
                <w:color w:val="000000"/>
                <w:sz w:val="20"/>
                <w:szCs w:val="20"/>
              </w:rPr>
            </w:pPr>
          </w:p>
        </w:tc>
        <w:tc>
          <w:tcPr>
            <w:tcW w:w="868" w:type="dxa"/>
            <w:vAlign w:val="bottom"/>
          </w:tcPr>
          <w:p w14:paraId="6E4B9FF0" w14:textId="4A4C5F06" w:rsidR="0049231F" w:rsidRPr="00C32558" w:rsidRDefault="0049231F" w:rsidP="00705744">
            <w:pPr>
              <w:pStyle w:val="SAGEBodyText"/>
              <w:jc w:val="center"/>
              <w:rPr>
                <w:rFonts w:eastAsia="Times New Roman"/>
                <w:color w:val="000000"/>
                <w:sz w:val="20"/>
                <w:szCs w:val="20"/>
              </w:rPr>
            </w:pPr>
          </w:p>
        </w:tc>
        <w:tc>
          <w:tcPr>
            <w:tcW w:w="868" w:type="dxa"/>
          </w:tcPr>
          <w:p w14:paraId="0D0268D0" w14:textId="77777777" w:rsidR="0049231F" w:rsidRPr="00C32558" w:rsidRDefault="0049231F" w:rsidP="00705744">
            <w:pPr>
              <w:pStyle w:val="SAGEBodyText"/>
              <w:jc w:val="center"/>
              <w:rPr>
                <w:rFonts w:eastAsia="Times New Roman"/>
                <w:color w:val="000000"/>
                <w:sz w:val="20"/>
                <w:szCs w:val="20"/>
              </w:rPr>
            </w:pPr>
          </w:p>
        </w:tc>
      </w:tr>
      <w:tr w:rsidR="0049231F" w14:paraId="2D75106F" w14:textId="307BBA85" w:rsidTr="0049231F">
        <w:tc>
          <w:tcPr>
            <w:tcW w:w="3595" w:type="dxa"/>
            <w:vAlign w:val="bottom"/>
          </w:tcPr>
          <w:p w14:paraId="19AF534E" w14:textId="0910C385"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CSSchedules</w:t>
            </w:r>
          </w:p>
        </w:tc>
        <w:tc>
          <w:tcPr>
            <w:tcW w:w="2250" w:type="dxa"/>
            <w:vAlign w:val="bottom"/>
          </w:tcPr>
          <w:p w14:paraId="761B8CAF" w14:textId="05071152"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CS0030 CSSKTB</w:t>
            </w:r>
          </w:p>
        </w:tc>
        <w:tc>
          <w:tcPr>
            <w:tcW w:w="850" w:type="dxa"/>
            <w:vAlign w:val="bottom"/>
          </w:tcPr>
          <w:p w14:paraId="19F0FC01" w14:textId="56B5657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D007187" w14:textId="67C055E5"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510269B" w14:textId="5D6468E9"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7A5C49F" w14:textId="21150CD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15AF5AAF" w14:textId="1B3D5E9A"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BAC10B7" w14:textId="0336A14D" w:rsidTr="0049231F">
        <w:tc>
          <w:tcPr>
            <w:tcW w:w="3595" w:type="dxa"/>
            <w:vAlign w:val="bottom"/>
          </w:tcPr>
          <w:p w14:paraId="7F0431C9" w14:textId="47F501F6"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GLAccountGroups</w:t>
            </w:r>
          </w:p>
        </w:tc>
        <w:tc>
          <w:tcPr>
            <w:tcW w:w="2250" w:type="dxa"/>
            <w:vAlign w:val="bottom"/>
          </w:tcPr>
          <w:p w14:paraId="5EF6E673" w14:textId="69828160"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GL0055 GLACGRP</w:t>
            </w:r>
          </w:p>
        </w:tc>
        <w:tc>
          <w:tcPr>
            <w:tcW w:w="850" w:type="dxa"/>
            <w:vAlign w:val="bottom"/>
          </w:tcPr>
          <w:p w14:paraId="40F3C27D" w14:textId="4405AC29"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27900C9" w14:textId="2F448F32"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72014E1" w14:textId="5E22627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4CDF13B" w14:textId="0F84F63C"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61D6C383" w14:textId="4E70FB66"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4288339" w14:textId="07176FCF" w:rsidTr="0049231F">
        <w:tc>
          <w:tcPr>
            <w:tcW w:w="3595" w:type="dxa"/>
            <w:vAlign w:val="bottom"/>
          </w:tcPr>
          <w:p w14:paraId="1930A194" w14:textId="7FC1CBE5"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GLAccounts</w:t>
            </w:r>
          </w:p>
        </w:tc>
        <w:tc>
          <w:tcPr>
            <w:tcW w:w="2250" w:type="dxa"/>
            <w:vAlign w:val="bottom"/>
          </w:tcPr>
          <w:p w14:paraId="79B36A87" w14:textId="1E092490"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GL0001 GLAMF</w:t>
            </w:r>
          </w:p>
        </w:tc>
        <w:tc>
          <w:tcPr>
            <w:tcW w:w="850" w:type="dxa"/>
            <w:vAlign w:val="bottom"/>
          </w:tcPr>
          <w:p w14:paraId="730AACFC" w14:textId="0EC2F0C6"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B9B27C5" w14:textId="59433323"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A51A3E2" w14:textId="61978645"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908DD8E" w14:textId="5FCFA2D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928FBF1" w14:textId="1283C394"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3840F073" w14:textId="245618AE" w:rsidTr="0049231F">
        <w:tc>
          <w:tcPr>
            <w:tcW w:w="3595" w:type="dxa"/>
            <w:vAlign w:val="bottom"/>
          </w:tcPr>
          <w:p w14:paraId="013F1E9E" w14:textId="55B0832A"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GLRevaluationCodes</w:t>
            </w:r>
          </w:p>
        </w:tc>
        <w:tc>
          <w:tcPr>
            <w:tcW w:w="2250" w:type="dxa"/>
            <w:vAlign w:val="bottom"/>
          </w:tcPr>
          <w:p w14:paraId="6D863F01" w14:textId="51A42762"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GL0020 GLRVAL</w:t>
            </w:r>
          </w:p>
        </w:tc>
        <w:tc>
          <w:tcPr>
            <w:tcW w:w="850" w:type="dxa"/>
            <w:vAlign w:val="bottom"/>
          </w:tcPr>
          <w:p w14:paraId="522BFEA0" w14:textId="18025DFF"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CD42FD7" w14:textId="09963144"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33C44A3" w14:textId="52F3C540"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A221307" w14:textId="5B97A0B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15FD93AB" w14:textId="6E34B43C"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0090CE5A" w14:textId="3C16D366" w:rsidTr="0049231F">
        <w:tc>
          <w:tcPr>
            <w:tcW w:w="3595" w:type="dxa"/>
            <w:vAlign w:val="bottom"/>
          </w:tcPr>
          <w:p w14:paraId="2E553DC0" w14:textId="1CBA094D"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GLSegmentCodes</w:t>
            </w:r>
          </w:p>
        </w:tc>
        <w:tc>
          <w:tcPr>
            <w:tcW w:w="2250" w:type="dxa"/>
            <w:vAlign w:val="bottom"/>
          </w:tcPr>
          <w:p w14:paraId="172EBDA7" w14:textId="6F27B8F4"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GL0021 GLASV</w:t>
            </w:r>
          </w:p>
        </w:tc>
        <w:tc>
          <w:tcPr>
            <w:tcW w:w="850" w:type="dxa"/>
            <w:vAlign w:val="bottom"/>
          </w:tcPr>
          <w:p w14:paraId="772E6D68" w14:textId="57F389A9"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B282265" w14:textId="36989B77"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DBC6105" w14:textId="30D185D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EE2DEFA" w14:textId="4378E8D9"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52B8C672" w14:textId="0D45780E"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3EA4BEF8" w14:textId="15A1EDD1" w:rsidTr="0049231F">
        <w:tc>
          <w:tcPr>
            <w:tcW w:w="3595" w:type="dxa"/>
            <w:vAlign w:val="bottom"/>
          </w:tcPr>
          <w:p w14:paraId="4E4908A5" w14:textId="2C0BEC4B"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GLSourceCodes</w:t>
            </w:r>
          </w:p>
        </w:tc>
        <w:tc>
          <w:tcPr>
            <w:tcW w:w="2250" w:type="dxa"/>
            <w:vAlign w:val="bottom"/>
          </w:tcPr>
          <w:p w14:paraId="62DD7363" w14:textId="340F8C43"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GL0002 GLSRCE</w:t>
            </w:r>
          </w:p>
        </w:tc>
        <w:tc>
          <w:tcPr>
            <w:tcW w:w="850" w:type="dxa"/>
            <w:vAlign w:val="bottom"/>
          </w:tcPr>
          <w:p w14:paraId="64A09346" w14:textId="0903063C"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F3EDD5C" w14:textId="70EA2AAC"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9BF1912" w14:textId="1508C185"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3318AC0" w14:textId="48C0D27A"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02D1BB5" w14:textId="172A4B0F"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4216A0B9" w14:textId="5D8CABBE" w:rsidTr="0049231F">
        <w:tc>
          <w:tcPr>
            <w:tcW w:w="3595" w:type="dxa"/>
            <w:vAlign w:val="bottom"/>
          </w:tcPr>
          <w:p w14:paraId="3D415BC9" w14:textId="798B6A6D"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ICAccountSets</w:t>
            </w:r>
          </w:p>
        </w:tc>
        <w:tc>
          <w:tcPr>
            <w:tcW w:w="2250" w:type="dxa"/>
            <w:vAlign w:val="bottom"/>
          </w:tcPr>
          <w:p w14:paraId="0F6AF49B" w14:textId="22A8C61B"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IC0100 ICACCT</w:t>
            </w:r>
          </w:p>
        </w:tc>
        <w:tc>
          <w:tcPr>
            <w:tcW w:w="850" w:type="dxa"/>
            <w:vAlign w:val="bottom"/>
          </w:tcPr>
          <w:p w14:paraId="153695D5" w14:textId="3C61982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A1ED6B5" w14:textId="705BE7A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C1FBEC9" w14:textId="2D69F5FC"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28E7077A" w14:textId="2D5AA814"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78A592AE" w14:textId="5729D385"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E362D89" w14:textId="02F912B4" w:rsidTr="0049231F">
        <w:tc>
          <w:tcPr>
            <w:tcW w:w="3595" w:type="dxa"/>
            <w:vAlign w:val="bottom"/>
          </w:tcPr>
          <w:p w14:paraId="4FFAA589" w14:textId="3D750FE6"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ICBillsOfMaterial</w:t>
            </w:r>
          </w:p>
        </w:tc>
        <w:tc>
          <w:tcPr>
            <w:tcW w:w="2250" w:type="dxa"/>
            <w:vAlign w:val="bottom"/>
          </w:tcPr>
          <w:p w14:paraId="5DAD60FE" w14:textId="529D021A"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IC0200 ICBOMH</w:t>
            </w:r>
          </w:p>
        </w:tc>
        <w:tc>
          <w:tcPr>
            <w:tcW w:w="850" w:type="dxa"/>
            <w:vAlign w:val="bottom"/>
          </w:tcPr>
          <w:p w14:paraId="5F6EE383" w14:textId="289E244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C1B005E" w14:textId="6EE633E1" w:rsidR="0049231F" w:rsidRPr="00C32558" w:rsidRDefault="0049231F" w:rsidP="00705744">
            <w:pPr>
              <w:pStyle w:val="SAGEBodyText"/>
              <w:jc w:val="center"/>
              <w:rPr>
                <w:rFonts w:eastAsia="Times New Roman"/>
                <w:color w:val="000000"/>
                <w:sz w:val="20"/>
                <w:szCs w:val="20"/>
              </w:rPr>
            </w:pPr>
          </w:p>
        </w:tc>
        <w:tc>
          <w:tcPr>
            <w:tcW w:w="851" w:type="dxa"/>
            <w:vAlign w:val="bottom"/>
          </w:tcPr>
          <w:p w14:paraId="72E9DF93" w14:textId="1061429E" w:rsidR="0049231F" w:rsidRPr="00C32558" w:rsidRDefault="0049231F" w:rsidP="00705744">
            <w:pPr>
              <w:pStyle w:val="SAGEBodyText"/>
              <w:jc w:val="center"/>
              <w:rPr>
                <w:rFonts w:eastAsia="Times New Roman"/>
                <w:color w:val="000000"/>
                <w:sz w:val="20"/>
                <w:szCs w:val="20"/>
              </w:rPr>
            </w:pPr>
          </w:p>
        </w:tc>
        <w:tc>
          <w:tcPr>
            <w:tcW w:w="868" w:type="dxa"/>
            <w:vAlign w:val="bottom"/>
          </w:tcPr>
          <w:p w14:paraId="11330AE8" w14:textId="7E454EE2" w:rsidR="0049231F" w:rsidRPr="00C32558" w:rsidRDefault="0049231F" w:rsidP="00705744">
            <w:pPr>
              <w:pStyle w:val="SAGEBodyText"/>
              <w:jc w:val="center"/>
              <w:rPr>
                <w:rFonts w:eastAsia="Times New Roman"/>
                <w:color w:val="000000"/>
                <w:sz w:val="20"/>
                <w:szCs w:val="20"/>
              </w:rPr>
            </w:pPr>
          </w:p>
        </w:tc>
        <w:tc>
          <w:tcPr>
            <w:tcW w:w="868" w:type="dxa"/>
          </w:tcPr>
          <w:p w14:paraId="284F2FAD" w14:textId="77777777" w:rsidR="0049231F" w:rsidRPr="00C32558" w:rsidRDefault="0049231F" w:rsidP="00705744">
            <w:pPr>
              <w:pStyle w:val="SAGEBodyText"/>
              <w:jc w:val="center"/>
              <w:rPr>
                <w:rFonts w:eastAsia="Times New Roman"/>
                <w:color w:val="000000"/>
                <w:sz w:val="20"/>
                <w:szCs w:val="20"/>
              </w:rPr>
            </w:pPr>
          </w:p>
        </w:tc>
      </w:tr>
      <w:tr w:rsidR="0049231F" w14:paraId="51686902" w14:textId="00E4C0BE" w:rsidTr="0049231F">
        <w:tc>
          <w:tcPr>
            <w:tcW w:w="3595" w:type="dxa"/>
            <w:vAlign w:val="bottom"/>
          </w:tcPr>
          <w:p w14:paraId="43752D66" w14:textId="5D208173"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ICCategories</w:t>
            </w:r>
          </w:p>
        </w:tc>
        <w:tc>
          <w:tcPr>
            <w:tcW w:w="2250" w:type="dxa"/>
            <w:vAlign w:val="bottom"/>
          </w:tcPr>
          <w:p w14:paraId="015B89AF" w14:textId="469E693F"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IC0210 ICCATG</w:t>
            </w:r>
          </w:p>
        </w:tc>
        <w:tc>
          <w:tcPr>
            <w:tcW w:w="850" w:type="dxa"/>
            <w:vAlign w:val="bottom"/>
          </w:tcPr>
          <w:p w14:paraId="2FBDBA12" w14:textId="4BAC87A2"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C98008F" w14:textId="7F25C43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E5A3FE3" w14:textId="0DB8CB9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37519FB3" w14:textId="7F0D1D14"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62C2E8AD" w14:textId="24DF55A6"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2F2EE3" w14:paraId="007B331C" w14:textId="77777777" w:rsidTr="0049231F">
        <w:tc>
          <w:tcPr>
            <w:tcW w:w="3595" w:type="dxa"/>
            <w:vAlign w:val="bottom"/>
          </w:tcPr>
          <w:p w14:paraId="6D2E1853" w14:textId="3A83DFFE" w:rsidR="002F2EE3" w:rsidRPr="00527628" w:rsidRDefault="002F2EE3" w:rsidP="00705744">
            <w:pPr>
              <w:pStyle w:val="SAGEBodyText"/>
              <w:rPr>
                <w:rFonts w:eastAsia="Times New Roman"/>
                <w:color w:val="000000"/>
                <w:sz w:val="20"/>
                <w:szCs w:val="20"/>
              </w:rPr>
            </w:pPr>
            <w:r>
              <w:rPr>
                <w:rFonts w:eastAsia="Times New Roman"/>
                <w:color w:val="000000"/>
                <w:sz w:val="20"/>
                <w:szCs w:val="20"/>
              </w:rPr>
              <w:t>ICItemPricing</w:t>
            </w:r>
          </w:p>
        </w:tc>
        <w:tc>
          <w:tcPr>
            <w:tcW w:w="2250" w:type="dxa"/>
            <w:vAlign w:val="bottom"/>
          </w:tcPr>
          <w:p w14:paraId="1C680BFF" w14:textId="1E296709" w:rsidR="002F2EE3" w:rsidRPr="00705744" w:rsidRDefault="00020EBC" w:rsidP="00705744">
            <w:pPr>
              <w:pStyle w:val="SAGEBodyText"/>
              <w:rPr>
                <w:rFonts w:eastAsia="Times New Roman"/>
                <w:color w:val="000000"/>
                <w:sz w:val="20"/>
                <w:szCs w:val="20"/>
              </w:rPr>
            </w:pPr>
            <w:r>
              <w:rPr>
                <w:rFonts w:eastAsia="Times New Roman"/>
                <w:color w:val="000000"/>
                <w:sz w:val="20"/>
                <w:szCs w:val="20"/>
              </w:rPr>
              <w:t>IC0480 ICPRIC</w:t>
            </w:r>
          </w:p>
        </w:tc>
        <w:tc>
          <w:tcPr>
            <w:tcW w:w="850" w:type="dxa"/>
            <w:vAlign w:val="bottom"/>
          </w:tcPr>
          <w:p w14:paraId="5EA0FDCB" w14:textId="7DA00AD3" w:rsidR="002F2EE3"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1352B83" w14:textId="73E3BCA4" w:rsidR="002F2EE3"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FD32777" w14:textId="6153639E" w:rsidR="002F2EE3"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29DE921" w14:textId="2A375769" w:rsidR="002F2EE3"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F057C38" w14:textId="2F5BD14F" w:rsidR="002F2EE3"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5D29B2E5" w14:textId="6A6522C4" w:rsidTr="0049231F">
        <w:tc>
          <w:tcPr>
            <w:tcW w:w="3595" w:type="dxa"/>
            <w:vAlign w:val="bottom"/>
          </w:tcPr>
          <w:p w14:paraId="684F7A02" w14:textId="4DB5323C"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ICItems</w:t>
            </w:r>
          </w:p>
        </w:tc>
        <w:tc>
          <w:tcPr>
            <w:tcW w:w="2250" w:type="dxa"/>
            <w:vAlign w:val="bottom"/>
          </w:tcPr>
          <w:p w14:paraId="4C089C3B" w14:textId="31A299CC"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IC0310 ICITEM</w:t>
            </w:r>
          </w:p>
        </w:tc>
        <w:tc>
          <w:tcPr>
            <w:tcW w:w="850" w:type="dxa"/>
            <w:vAlign w:val="bottom"/>
          </w:tcPr>
          <w:p w14:paraId="015E66CB" w14:textId="641E0283"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D9A27AE" w14:textId="0B941359"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DF0FEF3" w14:textId="691E3167"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1719338" w14:textId="09FAA94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44F3B06A" w14:textId="51069611"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2779375D" w14:textId="53C3ABF9" w:rsidTr="0049231F">
        <w:tc>
          <w:tcPr>
            <w:tcW w:w="3595" w:type="dxa"/>
            <w:vAlign w:val="bottom"/>
          </w:tcPr>
          <w:p w14:paraId="58E5E9DF" w14:textId="49B63EA9"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ICItemStructures</w:t>
            </w:r>
          </w:p>
        </w:tc>
        <w:tc>
          <w:tcPr>
            <w:tcW w:w="2250" w:type="dxa"/>
            <w:vAlign w:val="bottom"/>
          </w:tcPr>
          <w:p w14:paraId="0749ECA0" w14:textId="47F56E73"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IC0320 ICITMS</w:t>
            </w:r>
          </w:p>
        </w:tc>
        <w:tc>
          <w:tcPr>
            <w:tcW w:w="850" w:type="dxa"/>
            <w:vAlign w:val="bottom"/>
          </w:tcPr>
          <w:p w14:paraId="3A077D15" w14:textId="0F924B1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C5668FE" w14:textId="29EBF0A0"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A06B45D" w14:textId="141E286A"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5E421053" w14:textId="18F0E95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14A944A7" w14:textId="5BF246B8"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24C8BB98" w14:textId="3CBB824D" w:rsidTr="0049231F">
        <w:tc>
          <w:tcPr>
            <w:tcW w:w="3595" w:type="dxa"/>
            <w:vAlign w:val="bottom"/>
          </w:tcPr>
          <w:p w14:paraId="16CBE890" w14:textId="4ED5699C"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lastRenderedPageBreak/>
              <w:t>ICLocations</w:t>
            </w:r>
          </w:p>
        </w:tc>
        <w:tc>
          <w:tcPr>
            <w:tcW w:w="2250" w:type="dxa"/>
            <w:vAlign w:val="bottom"/>
          </w:tcPr>
          <w:p w14:paraId="27A5A4D8" w14:textId="2EB22E3D"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IC0370 ICLOC</w:t>
            </w:r>
          </w:p>
        </w:tc>
        <w:tc>
          <w:tcPr>
            <w:tcW w:w="850" w:type="dxa"/>
            <w:vAlign w:val="bottom"/>
          </w:tcPr>
          <w:p w14:paraId="18B1C5B8" w14:textId="14B0C016"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6FACFC0" w14:textId="4F5D0D17"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F00E387" w14:textId="0F9CF01A"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30255F60" w14:textId="14416DA7"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00829054" w14:textId="134CCDD4" w:rsidR="0049231F" w:rsidRPr="00527628" w:rsidRDefault="00C10B4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7D08901" w14:textId="2BE79D84" w:rsidTr="0049231F">
        <w:tc>
          <w:tcPr>
            <w:tcW w:w="3595" w:type="dxa"/>
            <w:vAlign w:val="bottom"/>
          </w:tcPr>
          <w:p w14:paraId="0E52998D" w14:textId="2258FD82"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ICPriceListCodes</w:t>
            </w:r>
          </w:p>
        </w:tc>
        <w:tc>
          <w:tcPr>
            <w:tcW w:w="2250" w:type="dxa"/>
            <w:vAlign w:val="bottom"/>
          </w:tcPr>
          <w:p w14:paraId="11D978B0" w14:textId="243375FA"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IC0390 ICPCOD</w:t>
            </w:r>
          </w:p>
        </w:tc>
        <w:tc>
          <w:tcPr>
            <w:tcW w:w="850" w:type="dxa"/>
            <w:vAlign w:val="bottom"/>
          </w:tcPr>
          <w:p w14:paraId="5EF7AFD5" w14:textId="1BE6A556"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F216B8C" w14:textId="0D0D5396"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027CCA7" w14:textId="312E0DBC"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31E2E0A3" w14:textId="5D42CE8B"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6F9290DE" w14:textId="3968AB7C"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39C61D94" w14:textId="64CC77AA" w:rsidTr="0049231F">
        <w:tc>
          <w:tcPr>
            <w:tcW w:w="3595" w:type="dxa"/>
            <w:vAlign w:val="bottom"/>
          </w:tcPr>
          <w:p w14:paraId="3B15C4EA" w14:textId="2A5FA58C"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ICUnitsOfMeasure</w:t>
            </w:r>
          </w:p>
        </w:tc>
        <w:tc>
          <w:tcPr>
            <w:tcW w:w="2250" w:type="dxa"/>
            <w:vAlign w:val="bottom"/>
          </w:tcPr>
          <w:p w14:paraId="4D300E4A" w14:textId="1BE312FA"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IC0746 ICUCOD</w:t>
            </w:r>
          </w:p>
        </w:tc>
        <w:tc>
          <w:tcPr>
            <w:tcW w:w="850" w:type="dxa"/>
            <w:vAlign w:val="bottom"/>
          </w:tcPr>
          <w:p w14:paraId="47A0F916" w14:textId="36D884B4"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580906C" w14:textId="46CEBA0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0312107" w14:textId="24C4CE6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7CCE04F" w14:textId="2578B4E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1317A348" w14:textId="5D08F6ED"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B2A7EC0" w14:textId="0CDFB190" w:rsidTr="0049231F">
        <w:tc>
          <w:tcPr>
            <w:tcW w:w="3595" w:type="dxa"/>
            <w:vAlign w:val="bottom"/>
          </w:tcPr>
          <w:p w14:paraId="030F6901" w14:textId="764992ED"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ICWeightUnitsOfMeasure</w:t>
            </w:r>
          </w:p>
        </w:tc>
        <w:tc>
          <w:tcPr>
            <w:tcW w:w="2250" w:type="dxa"/>
            <w:vAlign w:val="bottom"/>
          </w:tcPr>
          <w:p w14:paraId="013C04B0" w14:textId="669673FA"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IC0758 ICWCOD</w:t>
            </w:r>
          </w:p>
        </w:tc>
        <w:tc>
          <w:tcPr>
            <w:tcW w:w="850" w:type="dxa"/>
            <w:vAlign w:val="bottom"/>
          </w:tcPr>
          <w:p w14:paraId="768C85B0" w14:textId="039DA7C9"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7F1B928" w14:textId="2B5FE69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F58DC84" w14:textId="5606334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6F109B80" w14:textId="2412612F"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7CABA1D3" w14:textId="4BABFD4C"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0FC9F03A" w14:textId="5F6C048D" w:rsidTr="0049231F">
        <w:tc>
          <w:tcPr>
            <w:tcW w:w="3595" w:type="dxa"/>
            <w:vAlign w:val="bottom"/>
          </w:tcPr>
          <w:p w14:paraId="668A5079" w14:textId="49A52258"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MTContactForms</w:t>
            </w:r>
          </w:p>
        </w:tc>
        <w:tc>
          <w:tcPr>
            <w:tcW w:w="2250" w:type="dxa"/>
            <w:vAlign w:val="bottom"/>
          </w:tcPr>
          <w:p w14:paraId="633E1DED" w14:textId="63B2D944"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MT0105 MTCONCF</w:t>
            </w:r>
          </w:p>
        </w:tc>
        <w:tc>
          <w:tcPr>
            <w:tcW w:w="850" w:type="dxa"/>
            <w:vAlign w:val="bottom"/>
          </w:tcPr>
          <w:p w14:paraId="610F037C" w14:textId="274FEB10"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8058597" w14:textId="6317E31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6E2A7A8" w14:textId="43F029BD" w:rsidR="0049231F" w:rsidRPr="00C32558" w:rsidRDefault="0049231F" w:rsidP="00705744">
            <w:pPr>
              <w:pStyle w:val="SAGEBodyText"/>
              <w:jc w:val="center"/>
              <w:rPr>
                <w:rFonts w:eastAsia="Times New Roman"/>
                <w:color w:val="000000"/>
                <w:sz w:val="20"/>
                <w:szCs w:val="20"/>
              </w:rPr>
            </w:pPr>
          </w:p>
        </w:tc>
        <w:tc>
          <w:tcPr>
            <w:tcW w:w="868" w:type="dxa"/>
            <w:vAlign w:val="bottom"/>
          </w:tcPr>
          <w:p w14:paraId="60469B8A" w14:textId="6F7E1864" w:rsidR="0049231F" w:rsidRPr="00C32558" w:rsidRDefault="0049231F" w:rsidP="00705744">
            <w:pPr>
              <w:pStyle w:val="SAGEBodyText"/>
              <w:jc w:val="center"/>
              <w:rPr>
                <w:rFonts w:eastAsia="Times New Roman"/>
                <w:color w:val="000000"/>
                <w:sz w:val="20"/>
                <w:szCs w:val="20"/>
              </w:rPr>
            </w:pPr>
          </w:p>
        </w:tc>
        <w:tc>
          <w:tcPr>
            <w:tcW w:w="868" w:type="dxa"/>
          </w:tcPr>
          <w:p w14:paraId="4DF77A73" w14:textId="77777777" w:rsidR="0049231F" w:rsidRPr="00C32558" w:rsidRDefault="0049231F" w:rsidP="00705744">
            <w:pPr>
              <w:pStyle w:val="SAGEBodyText"/>
              <w:jc w:val="center"/>
              <w:rPr>
                <w:rFonts w:eastAsia="Times New Roman"/>
                <w:color w:val="000000"/>
                <w:sz w:val="20"/>
                <w:szCs w:val="20"/>
              </w:rPr>
            </w:pPr>
          </w:p>
        </w:tc>
      </w:tr>
      <w:tr w:rsidR="0049231F" w14:paraId="28EA208A" w14:textId="2A2176D4" w:rsidTr="0049231F">
        <w:tc>
          <w:tcPr>
            <w:tcW w:w="3595" w:type="dxa"/>
            <w:vAlign w:val="bottom"/>
          </w:tcPr>
          <w:p w14:paraId="0D661EA5" w14:textId="6EF4A89F"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MTContacts</w:t>
            </w:r>
          </w:p>
        </w:tc>
        <w:tc>
          <w:tcPr>
            <w:tcW w:w="2250" w:type="dxa"/>
            <w:vAlign w:val="bottom"/>
          </w:tcPr>
          <w:p w14:paraId="21B248A1" w14:textId="3D87D12E"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MT0100 MTCONC</w:t>
            </w:r>
          </w:p>
        </w:tc>
        <w:tc>
          <w:tcPr>
            <w:tcW w:w="850" w:type="dxa"/>
            <w:vAlign w:val="bottom"/>
          </w:tcPr>
          <w:p w14:paraId="4F99142A" w14:textId="08FBD34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EA77AA1" w14:textId="5306402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A18577E" w14:textId="6E7BE3F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52E150EB" w14:textId="56CA1D47"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60D86FD1" w14:textId="5970A0C7"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4CD1C1DF" w14:textId="6A4685BB" w:rsidTr="0049231F">
        <w:tc>
          <w:tcPr>
            <w:tcW w:w="3595" w:type="dxa"/>
            <w:vAlign w:val="bottom"/>
          </w:tcPr>
          <w:p w14:paraId="7967C89B" w14:textId="054F211E"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OEMiscellaneousCharges</w:t>
            </w:r>
          </w:p>
        </w:tc>
        <w:tc>
          <w:tcPr>
            <w:tcW w:w="2250" w:type="dxa"/>
            <w:vAlign w:val="bottom"/>
          </w:tcPr>
          <w:p w14:paraId="1D87DA59" w14:textId="06A56428"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OE0440 OEMISC</w:t>
            </w:r>
          </w:p>
        </w:tc>
        <w:tc>
          <w:tcPr>
            <w:tcW w:w="850" w:type="dxa"/>
            <w:vAlign w:val="bottom"/>
          </w:tcPr>
          <w:p w14:paraId="7FD03B81" w14:textId="6E01EA45"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287C663" w14:textId="4956D6E2"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DD2ADFD" w14:textId="47317CB2"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6699DA5" w14:textId="47701FE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E854AD9" w14:textId="202AF5BC"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0609D4E0" w14:textId="4A954099" w:rsidTr="0049231F">
        <w:tc>
          <w:tcPr>
            <w:tcW w:w="3595" w:type="dxa"/>
            <w:vAlign w:val="bottom"/>
          </w:tcPr>
          <w:p w14:paraId="23FC4B8A" w14:textId="356F0E97" w:rsidR="0049231F" w:rsidRPr="00C32558" w:rsidRDefault="0049231F" w:rsidP="00705744">
            <w:pPr>
              <w:pStyle w:val="SAGEBodyText"/>
              <w:rPr>
                <w:rFonts w:eastAsia="Times New Roman"/>
                <w:color w:val="000000"/>
                <w:sz w:val="20"/>
                <w:szCs w:val="20"/>
              </w:rPr>
            </w:pPr>
            <w:r w:rsidRPr="00527628">
              <w:rPr>
                <w:rFonts w:eastAsia="Times New Roman"/>
                <w:color w:val="000000"/>
                <w:sz w:val="20"/>
                <w:szCs w:val="20"/>
              </w:rPr>
              <w:t>OEShipViaCodes</w:t>
            </w:r>
          </w:p>
        </w:tc>
        <w:tc>
          <w:tcPr>
            <w:tcW w:w="2250" w:type="dxa"/>
            <w:vAlign w:val="bottom"/>
          </w:tcPr>
          <w:p w14:paraId="20EAB045" w14:textId="6879EA33"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OE0760 OEVIA</w:t>
            </w:r>
          </w:p>
        </w:tc>
        <w:tc>
          <w:tcPr>
            <w:tcW w:w="850" w:type="dxa"/>
            <w:vAlign w:val="bottom"/>
          </w:tcPr>
          <w:p w14:paraId="66791750" w14:textId="272B97F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E804682" w14:textId="2174389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A1DB907" w14:textId="6EA59F23"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5150062D" w14:textId="6A66802A"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5ADBF849" w14:textId="22DA17F8"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4ECFEF2C" w14:textId="43D0E608" w:rsidTr="0049231F">
        <w:tc>
          <w:tcPr>
            <w:tcW w:w="3595" w:type="dxa"/>
            <w:vAlign w:val="bottom"/>
          </w:tcPr>
          <w:p w14:paraId="62B65E18" w14:textId="008F7427"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OETemplates</w:t>
            </w:r>
          </w:p>
        </w:tc>
        <w:tc>
          <w:tcPr>
            <w:tcW w:w="2250" w:type="dxa"/>
            <w:vAlign w:val="bottom"/>
          </w:tcPr>
          <w:p w14:paraId="0944A3F3" w14:textId="281A890F"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OE0540 OEPLAT</w:t>
            </w:r>
          </w:p>
        </w:tc>
        <w:tc>
          <w:tcPr>
            <w:tcW w:w="850" w:type="dxa"/>
            <w:vAlign w:val="bottom"/>
          </w:tcPr>
          <w:p w14:paraId="295263F7" w14:textId="057F5C92"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8D1C788" w14:textId="11D07971"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2E08D38" w14:textId="0A56634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7B964487" w14:textId="538510A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40158EC2" w14:textId="5AC9861F"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6891337C" w14:textId="161277C1" w:rsidTr="0049231F">
        <w:tc>
          <w:tcPr>
            <w:tcW w:w="3595" w:type="dxa"/>
            <w:vAlign w:val="bottom"/>
          </w:tcPr>
          <w:p w14:paraId="7339F7AA" w14:textId="1A679F9D"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POAccountSets</w:t>
            </w:r>
          </w:p>
        </w:tc>
        <w:tc>
          <w:tcPr>
            <w:tcW w:w="2250" w:type="dxa"/>
            <w:vAlign w:val="bottom"/>
          </w:tcPr>
          <w:p w14:paraId="11DF309E" w14:textId="1D08D8D2"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PO0100 POACCT</w:t>
            </w:r>
          </w:p>
        </w:tc>
        <w:tc>
          <w:tcPr>
            <w:tcW w:w="850" w:type="dxa"/>
            <w:vAlign w:val="bottom"/>
          </w:tcPr>
          <w:p w14:paraId="3A58DA9E" w14:textId="5E260F6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DC7A23B" w14:textId="0917E79A"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EA7B288" w14:textId="66F0422F"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32790A69" w14:textId="588272F4"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5D88E155" w14:textId="5F2CF7E1"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77B2878A" w14:textId="673958E3" w:rsidTr="0049231F">
        <w:tc>
          <w:tcPr>
            <w:tcW w:w="3595" w:type="dxa"/>
            <w:vAlign w:val="bottom"/>
          </w:tcPr>
          <w:p w14:paraId="53CD5B11" w14:textId="1462FA4B"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POAdditionalCosts</w:t>
            </w:r>
          </w:p>
        </w:tc>
        <w:tc>
          <w:tcPr>
            <w:tcW w:w="2250" w:type="dxa"/>
            <w:vAlign w:val="bottom"/>
          </w:tcPr>
          <w:p w14:paraId="082B892D" w14:textId="0630A671"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PO0300 POACST</w:t>
            </w:r>
          </w:p>
        </w:tc>
        <w:tc>
          <w:tcPr>
            <w:tcW w:w="850" w:type="dxa"/>
            <w:vAlign w:val="bottom"/>
          </w:tcPr>
          <w:p w14:paraId="093A2957" w14:textId="2C0E083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1750A59B" w14:textId="38676122"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0BEDEB3A" w14:textId="1C2113EC"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4165C139" w14:textId="4E4927AF"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1E13E298" w14:textId="7B3823CF"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445D7330" w14:textId="7BE8AACC" w:rsidTr="0049231F">
        <w:tc>
          <w:tcPr>
            <w:tcW w:w="3595" w:type="dxa"/>
            <w:vAlign w:val="bottom"/>
          </w:tcPr>
          <w:p w14:paraId="085766A1" w14:textId="3428CD53"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POTemplates</w:t>
            </w:r>
          </w:p>
        </w:tc>
        <w:tc>
          <w:tcPr>
            <w:tcW w:w="2250" w:type="dxa"/>
            <w:vAlign w:val="bottom"/>
          </w:tcPr>
          <w:p w14:paraId="1C08E7F6" w14:textId="070984F6"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PO0605 POPLAT</w:t>
            </w:r>
          </w:p>
        </w:tc>
        <w:tc>
          <w:tcPr>
            <w:tcW w:w="850" w:type="dxa"/>
            <w:vAlign w:val="bottom"/>
          </w:tcPr>
          <w:p w14:paraId="1CB7880F" w14:textId="55BD4CCD"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47EB6A0F" w14:textId="3AF62679"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D50ADA6" w14:textId="6D25F29C"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0B2277E0" w14:textId="1D3ABD40"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7ED3C30" w14:textId="1CC1A2F0"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08C5DC25" w14:textId="532ABC74" w:rsidTr="0049231F">
        <w:tc>
          <w:tcPr>
            <w:tcW w:w="3595" w:type="dxa"/>
            <w:vAlign w:val="bottom"/>
          </w:tcPr>
          <w:p w14:paraId="7B58C2FF" w14:textId="1C59C295"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POVendorContractCosts</w:t>
            </w:r>
          </w:p>
        </w:tc>
        <w:tc>
          <w:tcPr>
            <w:tcW w:w="2250" w:type="dxa"/>
            <w:vAlign w:val="bottom"/>
          </w:tcPr>
          <w:p w14:paraId="173DA6A7" w14:textId="640565F8"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PO0181 POVUPR</w:t>
            </w:r>
          </w:p>
        </w:tc>
        <w:tc>
          <w:tcPr>
            <w:tcW w:w="850" w:type="dxa"/>
            <w:vAlign w:val="bottom"/>
          </w:tcPr>
          <w:p w14:paraId="332F0B71" w14:textId="197123DE"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2ED6BF6D" w14:textId="6E091039"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7F7A761C" w14:textId="26AC5997"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vAlign w:val="bottom"/>
          </w:tcPr>
          <w:p w14:paraId="1812153F" w14:textId="37B8B030"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68" w:type="dxa"/>
          </w:tcPr>
          <w:p w14:paraId="298C7EC4" w14:textId="2B6E20CD" w:rsidR="0049231F" w:rsidRPr="00527628" w:rsidRDefault="002F2EE3" w:rsidP="00705744">
            <w:pPr>
              <w:pStyle w:val="SAGEBodyText"/>
              <w:jc w:val="center"/>
              <w:rPr>
                <w:rFonts w:eastAsia="Times New Roman"/>
                <w:color w:val="000000"/>
                <w:sz w:val="20"/>
                <w:szCs w:val="20"/>
              </w:rPr>
            </w:pPr>
            <w:r w:rsidRPr="00527628">
              <w:rPr>
                <w:rFonts w:eastAsia="Times New Roman"/>
                <w:color w:val="000000"/>
                <w:sz w:val="20"/>
                <w:szCs w:val="20"/>
              </w:rPr>
              <w:t>x</w:t>
            </w:r>
          </w:p>
        </w:tc>
      </w:tr>
      <w:tr w:rsidR="0049231F" w14:paraId="42340A4C" w14:textId="0DE7E9C4" w:rsidTr="0049231F">
        <w:tc>
          <w:tcPr>
            <w:tcW w:w="3595" w:type="dxa"/>
            <w:vAlign w:val="bottom"/>
          </w:tcPr>
          <w:p w14:paraId="3E968056" w14:textId="63856241"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TXTaxAuthorities</w:t>
            </w:r>
          </w:p>
        </w:tc>
        <w:tc>
          <w:tcPr>
            <w:tcW w:w="2250" w:type="dxa"/>
            <w:vAlign w:val="bottom"/>
          </w:tcPr>
          <w:p w14:paraId="2EC6404E" w14:textId="718F4D56"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TX0002 TXAUTH</w:t>
            </w:r>
          </w:p>
        </w:tc>
        <w:tc>
          <w:tcPr>
            <w:tcW w:w="850" w:type="dxa"/>
            <w:vAlign w:val="bottom"/>
          </w:tcPr>
          <w:p w14:paraId="069DBABE" w14:textId="56131788"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6C11CCA9" w14:textId="537AA146" w:rsidR="0049231F" w:rsidRPr="00C32558" w:rsidRDefault="0049231F" w:rsidP="00705744">
            <w:pPr>
              <w:pStyle w:val="SAGEBodyText"/>
              <w:jc w:val="center"/>
              <w:rPr>
                <w:rFonts w:eastAsia="Times New Roman"/>
                <w:color w:val="000000"/>
                <w:sz w:val="20"/>
                <w:szCs w:val="20"/>
              </w:rPr>
            </w:pPr>
          </w:p>
        </w:tc>
        <w:tc>
          <w:tcPr>
            <w:tcW w:w="851" w:type="dxa"/>
            <w:vAlign w:val="bottom"/>
          </w:tcPr>
          <w:p w14:paraId="01E54DBC" w14:textId="2289D878" w:rsidR="0049231F" w:rsidRPr="00C32558" w:rsidRDefault="0049231F" w:rsidP="00705744">
            <w:pPr>
              <w:pStyle w:val="SAGEBodyText"/>
              <w:jc w:val="center"/>
              <w:rPr>
                <w:rFonts w:eastAsia="Times New Roman"/>
                <w:color w:val="000000"/>
                <w:sz w:val="20"/>
                <w:szCs w:val="20"/>
              </w:rPr>
            </w:pPr>
          </w:p>
        </w:tc>
        <w:tc>
          <w:tcPr>
            <w:tcW w:w="868" w:type="dxa"/>
            <w:vAlign w:val="bottom"/>
          </w:tcPr>
          <w:p w14:paraId="54E3CCC8" w14:textId="1D422580" w:rsidR="0049231F" w:rsidRPr="00C32558" w:rsidRDefault="0049231F" w:rsidP="00705744">
            <w:pPr>
              <w:pStyle w:val="SAGEBodyText"/>
              <w:jc w:val="center"/>
              <w:rPr>
                <w:rFonts w:eastAsia="Times New Roman"/>
                <w:color w:val="000000"/>
                <w:sz w:val="20"/>
                <w:szCs w:val="20"/>
              </w:rPr>
            </w:pPr>
          </w:p>
        </w:tc>
        <w:tc>
          <w:tcPr>
            <w:tcW w:w="868" w:type="dxa"/>
          </w:tcPr>
          <w:p w14:paraId="14FFBF66" w14:textId="77777777" w:rsidR="0049231F" w:rsidRPr="00C32558" w:rsidRDefault="0049231F" w:rsidP="00705744">
            <w:pPr>
              <w:pStyle w:val="SAGEBodyText"/>
              <w:jc w:val="center"/>
              <w:rPr>
                <w:rFonts w:eastAsia="Times New Roman"/>
                <w:color w:val="000000"/>
                <w:sz w:val="20"/>
                <w:szCs w:val="20"/>
              </w:rPr>
            </w:pPr>
          </w:p>
        </w:tc>
      </w:tr>
      <w:tr w:rsidR="0049231F" w14:paraId="2BDF529E" w14:textId="325E7290" w:rsidTr="0049231F">
        <w:tc>
          <w:tcPr>
            <w:tcW w:w="3595" w:type="dxa"/>
            <w:vAlign w:val="bottom"/>
          </w:tcPr>
          <w:p w14:paraId="4EDD57EA" w14:textId="2CCF7B0E"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TXTaxGroups</w:t>
            </w:r>
          </w:p>
        </w:tc>
        <w:tc>
          <w:tcPr>
            <w:tcW w:w="2250" w:type="dxa"/>
            <w:vAlign w:val="bottom"/>
          </w:tcPr>
          <w:p w14:paraId="1C827943" w14:textId="7CF30357"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TX0003 TXGRP</w:t>
            </w:r>
          </w:p>
        </w:tc>
        <w:tc>
          <w:tcPr>
            <w:tcW w:w="850" w:type="dxa"/>
            <w:vAlign w:val="bottom"/>
          </w:tcPr>
          <w:p w14:paraId="5472BD3B" w14:textId="3C4CF044"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50D25B9F" w14:textId="0DA551EE" w:rsidR="0049231F" w:rsidRPr="00C32558" w:rsidRDefault="0049231F" w:rsidP="00705744">
            <w:pPr>
              <w:pStyle w:val="SAGEBodyText"/>
              <w:jc w:val="center"/>
              <w:rPr>
                <w:rFonts w:eastAsia="Times New Roman"/>
                <w:color w:val="000000"/>
                <w:sz w:val="20"/>
                <w:szCs w:val="20"/>
              </w:rPr>
            </w:pPr>
          </w:p>
        </w:tc>
        <w:tc>
          <w:tcPr>
            <w:tcW w:w="851" w:type="dxa"/>
            <w:vAlign w:val="bottom"/>
          </w:tcPr>
          <w:p w14:paraId="3111BEC6" w14:textId="1A44D44E" w:rsidR="0049231F" w:rsidRPr="00C32558" w:rsidRDefault="0049231F" w:rsidP="00705744">
            <w:pPr>
              <w:pStyle w:val="SAGEBodyText"/>
              <w:jc w:val="center"/>
              <w:rPr>
                <w:rFonts w:eastAsia="Times New Roman"/>
                <w:color w:val="000000"/>
                <w:sz w:val="20"/>
                <w:szCs w:val="20"/>
              </w:rPr>
            </w:pPr>
          </w:p>
        </w:tc>
        <w:tc>
          <w:tcPr>
            <w:tcW w:w="868" w:type="dxa"/>
            <w:vAlign w:val="bottom"/>
          </w:tcPr>
          <w:p w14:paraId="10D08DDF" w14:textId="5D917AB1" w:rsidR="0049231F" w:rsidRPr="00C32558" w:rsidRDefault="0049231F" w:rsidP="00705744">
            <w:pPr>
              <w:pStyle w:val="SAGEBodyText"/>
              <w:jc w:val="center"/>
              <w:rPr>
                <w:rFonts w:eastAsia="Times New Roman"/>
                <w:color w:val="000000"/>
                <w:sz w:val="20"/>
                <w:szCs w:val="20"/>
              </w:rPr>
            </w:pPr>
          </w:p>
        </w:tc>
        <w:tc>
          <w:tcPr>
            <w:tcW w:w="868" w:type="dxa"/>
          </w:tcPr>
          <w:p w14:paraId="6C5DD53A" w14:textId="77777777" w:rsidR="0049231F" w:rsidRPr="00C32558" w:rsidRDefault="0049231F" w:rsidP="00705744">
            <w:pPr>
              <w:pStyle w:val="SAGEBodyText"/>
              <w:jc w:val="center"/>
              <w:rPr>
                <w:rFonts w:eastAsia="Times New Roman"/>
                <w:color w:val="000000"/>
                <w:sz w:val="20"/>
                <w:szCs w:val="20"/>
              </w:rPr>
            </w:pPr>
          </w:p>
        </w:tc>
      </w:tr>
      <w:tr w:rsidR="0049231F" w14:paraId="4D94A0A4" w14:textId="66CA06E2" w:rsidTr="0049231F">
        <w:tc>
          <w:tcPr>
            <w:tcW w:w="3595" w:type="dxa"/>
            <w:vAlign w:val="bottom"/>
          </w:tcPr>
          <w:p w14:paraId="2D4449D6" w14:textId="14027E67" w:rsidR="0049231F" w:rsidRPr="00527628" w:rsidRDefault="0049231F" w:rsidP="00705744">
            <w:pPr>
              <w:pStyle w:val="SAGEBodyText"/>
              <w:rPr>
                <w:rFonts w:eastAsia="Times New Roman"/>
                <w:color w:val="000000"/>
                <w:sz w:val="20"/>
                <w:szCs w:val="20"/>
              </w:rPr>
            </w:pPr>
            <w:r w:rsidRPr="00527628">
              <w:rPr>
                <w:rFonts w:eastAsia="Times New Roman"/>
                <w:color w:val="000000"/>
                <w:sz w:val="20"/>
                <w:szCs w:val="20"/>
              </w:rPr>
              <w:t>TXTaxRates</w:t>
            </w:r>
          </w:p>
        </w:tc>
        <w:tc>
          <w:tcPr>
            <w:tcW w:w="2250" w:type="dxa"/>
            <w:vAlign w:val="bottom"/>
          </w:tcPr>
          <w:p w14:paraId="2FD17407" w14:textId="11D41233" w:rsidR="0049231F" w:rsidRPr="00705744" w:rsidRDefault="0049231F" w:rsidP="00705744">
            <w:pPr>
              <w:pStyle w:val="SAGEBodyText"/>
              <w:rPr>
                <w:rFonts w:eastAsia="Times New Roman"/>
                <w:color w:val="000000"/>
                <w:sz w:val="20"/>
                <w:szCs w:val="20"/>
              </w:rPr>
            </w:pPr>
            <w:r w:rsidRPr="00705744">
              <w:rPr>
                <w:rFonts w:eastAsia="Times New Roman"/>
                <w:color w:val="000000"/>
                <w:sz w:val="20"/>
                <w:szCs w:val="20"/>
              </w:rPr>
              <w:t>TX0004 TXRATE</w:t>
            </w:r>
          </w:p>
        </w:tc>
        <w:tc>
          <w:tcPr>
            <w:tcW w:w="850" w:type="dxa"/>
            <w:vAlign w:val="bottom"/>
          </w:tcPr>
          <w:p w14:paraId="115D0FDB" w14:textId="106FDC62" w:rsidR="0049231F" w:rsidRPr="00C32558" w:rsidRDefault="0049231F" w:rsidP="00705744">
            <w:pPr>
              <w:pStyle w:val="SAGEBodyText"/>
              <w:jc w:val="center"/>
              <w:rPr>
                <w:rFonts w:eastAsia="Times New Roman"/>
                <w:color w:val="000000"/>
                <w:sz w:val="20"/>
                <w:szCs w:val="20"/>
              </w:rPr>
            </w:pPr>
            <w:r w:rsidRPr="00527628">
              <w:rPr>
                <w:rFonts w:eastAsia="Times New Roman"/>
                <w:color w:val="000000"/>
                <w:sz w:val="20"/>
                <w:szCs w:val="20"/>
              </w:rPr>
              <w:t>x</w:t>
            </w:r>
          </w:p>
        </w:tc>
        <w:tc>
          <w:tcPr>
            <w:tcW w:w="851" w:type="dxa"/>
            <w:vAlign w:val="bottom"/>
          </w:tcPr>
          <w:p w14:paraId="3A35F9D5" w14:textId="311CC7A5" w:rsidR="0049231F" w:rsidRPr="00C32558" w:rsidRDefault="0049231F" w:rsidP="00705744">
            <w:pPr>
              <w:pStyle w:val="SAGEBodyText"/>
              <w:jc w:val="center"/>
              <w:rPr>
                <w:rFonts w:eastAsia="Times New Roman"/>
                <w:color w:val="000000"/>
                <w:sz w:val="20"/>
                <w:szCs w:val="20"/>
              </w:rPr>
            </w:pPr>
          </w:p>
        </w:tc>
        <w:tc>
          <w:tcPr>
            <w:tcW w:w="851" w:type="dxa"/>
            <w:vAlign w:val="bottom"/>
          </w:tcPr>
          <w:p w14:paraId="43BE3FD6" w14:textId="3823DBA2" w:rsidR="0049231F" w:rsidRPr="00C32558" w:rsidRDefault="0049231F" w:rsidP="00705744">
            <w:pPr>
              <w:pStyle w:val="SAGEBodyText"/>
              <w:jc w:val="center"/>
              <w:rPr>
                <w:rFonts w:eastAsia="Times New Roman"/>
                <w:color w:val="000000"/>
                <w:sz w:val="20"/>
                <w:szCs w:val="20"/>
              </w:rPr>
            </w:pPr>
          </w:p>
        </w:tc>
        <w:tc>
          <w:tcPr>
            <w:tcW w:w="868" w:type="dxa"/>
            <w:vAlign w:val="bottom"/>
          </w:tcPr>
          <w:p w14:paraId="74A3DE50" w14:textId="52ADB5C2" w:rsidR="0049231F" w:rsidRPr="00C32558" w:rsidRDefault="0049231F" w:rsidP="00705744">
            <w:pPr>
              <w:pStyle w:val="SAGEBodyText"/>
              <w:jc w:val="center"/>
              <w:rPr>
                <w:rFonts w:eastAsia="Times New Roman"/>
                <w:color w:val="000000"/>
                <w:sz w:val="20"/>
                <w:szCs w:val="20"/>
              </w:rPr>
            </w:pPr>
          </w:p>
        </w:tc>
        <w:tc>
          <w:tcPr>
            <w:tcW w:w="868" w:type="dxa"/>
          </w:tcPr>
          <w:p w14:paraId="6F76ECD5" w14:textId="77777777" w:rsidR="0049231F" w:rsidRPr="00C32558" w:rsidRDefault="0049231F" w:rsidP="00705744">
            <w:pPr>
              <w:pStyle w:val="SAGEBodyText"/>
              <w:jc w:val="center"/>
              <w:rPr>
                <w:rFonts w:eastAsia="Times New Roman"/>
                <w:color w:val="000000"/>
                <w:sz w:val="20"/>
                <w:szCs w:val="20"/>
              </w:rPr>
            </w:pPr>
          </w:p>
        </w:tc>
      </w:tr>
    </w:tbl>
    <w:p w14:paraId="02254766" w14:textId="22CBB34B" w:rsidR="00B00A5D" w:rsidRDefault="00B00A5D" w:rsidP="00BF4D26">
      <w:pPr>
        <w:pStyle w:val="SAGEBodyText"/>
        <w:sectPr w:rsidR="00B00A5D" w:rsidSect="003537DC">
          <w:footerReference w:type="first" r:id="rId18"/>
          <w:pgSz w:w="12242" w:h="15842" w:code="1"/>
          <w:pgMar w:top="709" w:right="1440" w:bottom="1701" w:left="1584" w:header="624" w:footer="397" w:gutter="0"/>
          <w:cols w:space="708"/>
          <w:titlePg/>
          <w:docGrid w:linePitch="360"/>
        </w:sectPr>
      </w:pPr>
    </w:p>
    <w:p w14:paraId="2C5226B9" w14:textId="2E1FEAD5" w:rsidR="00D27CD0" w:rsidRDefault="00C8057C" w:rsidP="00D27CD0">
      <w:pPr>
        <w:pStyle w:val="SAGEHeading1"/>
        <w:framePr w:wrap="around"/>
      </w:pPr>
      <w:bookmarkStart w:id="4" w:name="_Toc455394206"/>
      <w:r>
        <w:lastRenderedPageBreak/>
        <w:t xml:space="preserve">Transaction </w:t>
      </w:r>
      <w:r w:rsidR="00185A6D">
        <w:t>e</w:t>
      </w:r>
      <w:r>
        <w:t>ndpoints</w:t>
      </w:r>
      <w:bookmarkEnd w:id="4"/>
    </w:p>
    <w:p w14:paraId="2C5226BA" w14:textId="77777777" w:rsidR="00B50733" w:rsidRDefault="00B50733" w:rsidP="00D27CD0">
      <w:pPr>
        <w:pStyle w:val="SAGEBodyText"/>
      </w:pPr>
    </w:p>
    <w:p w14:paraId="134D8959" w14:textId="71435823" w:rsidR="00D25BCC" w:rsidRDefault="00E2128F" w:rsidP="00D25BCC">
      <w:pPr>
        <w:pStyle w:val="SAGEBodyText"/>
      </w:pPr>
      <w:r>
        <w:t>For transactio</w:t>
      </w:r>
      <w:r w:rsidR="000072C2">
        <w:t xml:space="preserve">n endpoints, </w:t>
      </w:r>
      <w:r w:rsidR="003528A4">
        <w:t xml:space="preserve">PATCH verb for GL, AP and AR </w:t>
      </w:r>
      <w:r w:rsidR="00185A6D">
        <w:t xml:space="preserve">are </w:t>
      </w:r>
      <w:r w:rsidR="003528A4">
        <w:t xml:space="preserve">now </w:t>
      </w:r>
      <w:r w:rsidR="00185A6D">
        <w:t xml:space="preserve">supported </w:t>
      </w:r>
      <w:r>
        <w:t>for this release.</w:t>
      </w:r>
    </w:p>
    <w:p w14:paraId="58B96AC4" w14:textId="571D2500" w:rsidR="00E2128F" w:rsidRDefault="00185A6D" w:rsidP="00D25BCC">
      <w:pPr>
        <w:pStyle w:val="SAGEBodyText"/>
      </w:pPr>
      <w:r>
        <w:t>The following</w:t>
      </w:r>
      <w:r w:rsidR="00E2128F">
        <w:t xml:space="preserve"> endpoints require a special protocol:</w:t>
      </w:r>
    </w:p>
    <w:p w14:paraId="26985A17" w14:textId="189D72E5" w:rsidR="00E2128F" w:rsidRDefault="00E2128F" w:rsidP="00E2128F">
      <w:pPr>
        <w:pStyle w:val="SAGEBodyText"/>
        <w:numPr>
          <w:ilvl w:val="0"/>
          <w:numId w:val="40"/>
        </w:numPr>
      </w:pPr>
      <w:r w:rsidRPr="00607BC0">
        <w:rPr>
          <w:rStyle w:val="SAGETextBoldListItem"/>
        </w:rPr>
        <w:t>AP PaymentAndAdjustmentBatches</w:t>
      </w:r>
      <w:r w:rsidR="00607BC0" w:rsidRPr="00607BC0">
        <w:rPr>
          <w:rStyle w:val="SAGETextBoldListItem"/>
        </w:rPr>
        <w:t>.</w:t>
      </w:r>
      <w:r w:rsidR="00607BC0">
        <w:t xml:space="preserve"> </w:t>
      </w:r>
      <w:r w:rsidR="009344E7" w:rsidRPr="00607BC0">
        <w:rPr>
          <w:rStyle w:val="SAGETextCodeinline"/>
        </w:rPr>
        <w:t>BatchSelector</w:t>
      </w:r>
      <w:r w:rsidR="009344E7">
        <w:t xml:space="preserve"> must </w:t>
      </w:r>
      <w:r w:rsidR="00607BC0">
        <w:t xml:space="preserve">be specified for POST requests: </w:t>
      </w:r>
      <w:r w:rsidR="00607BC0" w:rsidRPr="00607BC0">
        <w:rPr>
          <w:rStyle w:val="SAGETextCodeinline"/>
        </w:rPr>
        <w:t>PY</w:t>
      </w:r>
      <w:r>
        <w:t xml:space="preserve"> for Payment batche</w:t>
      </w:r>
      <w:r w:rsidR="009344E7">
        <w:t>s</w:t>
      </w:r>
      <w:r w:rsidR="00607BC0">
        <w:t xml:space="preserve"> and </w:t>
      </w:r>
      <w:r w:rsidR="00607BC0" w:rsidRPr="00607BC0">
        <w:rPr>
          <w:rStyle w:val="SAGETextCodeinline"/>
        </w:rPr>
        <w:t>AD</w:t>
      </w:r>
      <w:r>
        <w:t xml:space="preserve"> for Adjustment batche</w:t>
      </w:r>
      <w:r w:rsidR="009344E7">
        <w:t>s</w:t>
      </w:r>
      <w:r>
        <w:t xml:space="preserve">.  </w:t>
      </w:r>
    </w:p>
    <w:p w14:paraId="5D5BDFCB" w14:textId="6CC92C46" w:rsidR="00E2128F" w:rsidRDefault="00E2128F" w:rsidP="00607BC0">
      <w:pPr>
        <w:pStyle w:val="SAGEBodyText"/>
        <w:numPr>
          <w:ilvl w:val="0"/>
          <w:numId w:val="40"/>
        </w:numPr>
      </w:pPr>
      <w:r w:rsidRPr="00607BC0">
        <w:rPr>
          <w:rStyle w:val="SAGETextBoldListItem"/>
        </w:rPr>
        <w:t>AR ReceiptAndAdjustmentBatches</w:t>
      </w:r>
      <w:r w:rsidR="00607BC0" w:rsidRPr="00607BC0">
        <w:rPr>
          <w:rStyle w:val="SAGETextBoldListItem"/>
        </w:rPr>
        <w:t>.</w:t>
      </w:r>
      <w:r w:rsidR="00607BC0">
        <w:t xml:space="preserve"> </w:t>
      </w:r>
      <w:r w:rsidR="009344E7" w:rsidRPr="00607BC0">
        <w:rPr>
          <w:rStyle w:val="SAGETextCodeinline"/>
        </w:rPr>
        <w:t>BatchRecordType</w:t>
      </w:r>
      <w:r w:rsidR="009344E7">
        <w:t xml:space="preserve"> must </w:t>
      </w:r>
      <w:r w:rsidR="00607BC0">
        <w:t>be specified for POST requests:</w:t>
      </w:r>
      <w:r w:rsidR="009344E7">
        <w:t xml:space="preserve"> </w:t>
      </w:r>
      <w:r w:rsidRPr="00607BC0">
        <w:rPr>
          <w:rStyle w:val="SAGETextCodeinline"/>
        </w:rPr>
        <w:t>CA</w:t>
      </w:r>
      <w:r>
        <w:t xml:space="preserve"> for Receipt batche</w:t>
      </w:r>
      <w:r w:rsidR="009344E7">
        <w:t>s</w:t>
      </w:r>
      <w:r w:rsidR="00607BC0">
        <w:t xml:space="preserve"> and </w:t>
      </w:r>
      <w:r w:rsidRPr="00607BC0">
        <w:rPr>
          <w:rStyle w:val="SAGETextCodeinline"/>
        </w:rPr>
        <w:t>AD</w:t>
      </w:r>
      <w:r>
        <w:t xml:space="preserve"> for Adjustment</w:t>
      </w:r>
      <w:r w:rsidR="009344E7">
        <w:t xml:space="preserve"> batches</w:t>
      </w:r>
      <w:r>
        <w:t>.</w:t>
      </w:r>
    </w:p>
    <w:p w14:paraId="18D11A14" w14:textId="77777777" w:rsidR="00607BC0" w:rsidRDefault="00607BC0" w:rsidP="00607BC0">
      <w:pPr>
        <w:pStyle w:val="SAGEBodyText"/>
      </w:pPr>
    </w:p>
    <w:tbl>
      <w:tblPr>
        <w:tblStyle w:val="SageTable2"/>
        <w:tblW w:w="10156" w:type="dxa"/>
        <w:tblLayout w:type="fixed"/>
        <w:tblLook w:val="04A0" w:firstRow="1" w:lastRow="0" w:firstColumn="1" w:lastColumn="0" w:noHBand="0" w:noVBand="1"/>
      </w:tblPr>
      <w:tblGrid>
        <w:gridCol w:w="3595"/>
        <w:gridCol w:w="2160"/>
        <w:gridCol w:w="873"/>
        <w:gridCol w:w="873"/>
        <w:gridCol w:w="873"/>
        <w:gridCol w:w="891"/>
        <w:gridCol w:w="891"/>
      </w:tblGrid>
      <w:tr w:rsidR="002F2EE3" w:rsidRPr="00C32558" w14:paraId="4C262A91" w14:textId="4F42A0A1" w:rsidTr="00B05ABA">
        <w:trPr>
          <w:cnfStyle w:val="100000000000" w:firstRow="1" w:lastRow="0" w:firstColumn="0" w:lastColumn="0" w:oddVBand="0" w:evenVBand="0" w:oddHBand="0" w:evenHBand="0" w:firstRowFirstColumn="0" w:firstRowLastColumn="0" w:lastRowFirstColumn="0" w:lastRowLastColumn="0"/>
          <w:tblHeader/>
        </w:trPr>
        <w:tc>
          <w:tcPr>
            <w:tcW w:w="3595" w:type="dxa"/>
            <w:vMerge w:val="restart"/>
          </w:tcPr>
          <w:p w14:paraId="2AE98207" w14:textId="77777777" w:rsidR="002F2EE3" w:rsidRPr="00C32558" w:rsidRDefault="002F2EE3" w:rsidP="00C32558">
            <w:pPr>
              <w:pStyle w:val="SAGEBodyText"/>
              <w:jc w:val="center"/>
              <w:rPr>
                <w:sz w:val="20"/>
                <w:szCs w:val="20"/>
              </w:rPr>
            </w:pPr>
          </w:p>
          <w:p w14:paraId="61110D29" w14:textId="2A9C76BE" w:rsidR="002F2EE3" w:rsidRPr="00C32558" w:rsidRDefault="002F2EE3" w:rsidP="00C32558">
            <w:pPr>
              <w:pStyle w:val="SAGEBodyText"/>
              <w:jc w:val="center"/>
              <w:rPr>
                <w:sz w:val="20"/>
                <w:szCs w:val="20"/>
              </w:rPr>
            </w:pPr>
            <w:r>
              <w:rPr>
                <w:sz w:val="20"/>
                <w:szCs w:val="20"/>
              </w:rPr>
              <w:t>Endpoint</w:t>
            </w:r>
          </w:p>
        </w:tc>
        <w:tc>
          <w:tcPr>
            <w:tcW w:w="2160" w:type="dxa"/>
            <w:vMerge w:val="restart"/>
          </w:tcPr>
          <w:p w14:paraId="5B2E0C60" w14:textId="77777777" w:rsidR="002F2EE3" w:rsidRPr="00C32558" w:rsidRDefault="002F2EE3" w:rsidP="00C32558">
            <w:pPr>
              <w:pStyle w:val="SAGEBodyText"/>
              <w:jc w:val="center"/>
              <w:rPr>
                <w:sz w:val="20"/>
                <w:szCs w:val="20"/>
              </w:rPr>
            </w:pPr>
          </w:p>
          <w:p w14:paraId="6632C4B2" w14:textId="77777777" w:rsidR="002F2EE3" w:rsidRPr="00C32558" w:rsidRDefault="002F2EE3" w:rsidP="00C32558">
            <w:pPr>
              <w:pStyle w:val="SAGEBodyText"/>
              <w:jc w:val="center"/>
              <w:rPr>
                <w:sz w:val="20"/>
                <w:szCs w:val="20"/>
              </w:rPr>
            </w:pPr>
            <w:r w:rsidRPr="00C32558">
              <w:rPr>
                <w:sz w:val="20"/>
                <w:szCs w:val="20"/>
              </w:rPr>
              <w:t>Accpac View</w:t>
            </w:r>
          </w:p>
        </w:tc>
        <w:tc>
          <w:tcPr>
            <w:tcW w:w="4401" w:type="dxa"/>
            <w:gridSpan w:val="5"/>
          </w:tcPr>
          <w:p w14:paraId="4A191FA6" w14:textId="483739AF" w:rsidR="002F2EE3" w:rsidRDefault="002F2EE3" w:rsidP="00C32558">
            <w:pPr>
              <w:pStyle w:val="SAGEBodyText"/>
              <w:jc w:val="center"/>
              <w:rPr>
                <w:sz w:val="20"/>
                <w:szCs w:val="20"/>
              </w:rPr>
            </w:pPr>
            <w:r>
              <w:rPr>
                <w:sz w:val="20"/>
                <w:szCs w:val="20"/>
              </w:rPr>
              <w:t>Supported v</w:t>
            </w:r>
            <w:r w:rsidRPr="00C32558">
              <w:rPr>
                <w:sz w:val="20"/>
                <w:szCs w:val="20"/>
              </w:rPr>
              <w:t>erbs</w:t>
            </w:r>
          </w:p>
        </w:tc>
      </w:tr>
      <w:tr w:rsidR="002F2EE3" w14:paraId="7B96D9B7" w14:textId="40DFF101" w:rsidTr="002F2EE3">
        <w:trPr>
          <w:cnfStyle w:val="100000000000" w:firstRow="1" w:lastRow="0" w:firstColumn="0" w:lastColumn="0" w:oddVBand="0" w:evenVBand="0" w:oddHBand="0" w:evenHBand="0" w:firstRowFirstColumn="0" w:firstRowLastColumn="0" w:lastRowFirstColumn="0" w:lastRowLastColumn="0"/>
          <w:tblHeader/>
        </w:trPr>
        <w:tc>
          <w:tcPr>
            <w:tcW w:w="3595" w:type="dxa"/>
            <w:vMerge/>
          </w:tcPr>
          <w:p w14:paraId="6F3BE559" w14:textId="77777777" w:rsidR="002F2EE3" w:rsidRPr="00C32558" w:rsidRDefault="002F2EE3" w:rsidP="00C32558">
            <w:pPr>
              <w:pStyle w:val="SAGEBodyText"/>
              <w:rPr>
                <w:sz w:val="20"/>
                <w:szCs w:val="20"/>
              </w:rPr>
            </w:pPr>
          </w:p>
        </w:tc>
        <w:tc>
          <w:tcPr>
            <w:tcW w:w="2160" w:type="dxa"/>
            <w:vMerge/>
          </w:tcPr>
          <w:p w14:paraId="67DA7E04" w14:textId="77777777" w:rsidR="002F2EE3" w:rsidRPr="00C32558" w:rsidRDefault="002F2EE3" w:rsidP="00C32558">
            <w:pPr>
              <w:pStyle w:val="SAGEBodyText"/>
              <w:rPr>
                <w:sz w:val="20"/>
                <w:szCs w:val="20"/>
              </w:rPr>
            </w:pPr>
          </w:p>
        </w:tc>
        <w:tc>
          <w:tcPr>
            <w:tcW w:w="873" w:type="dxa"/>
          </w:tcPr>
          <w:p w14:paraId="442154DE" w14:textId="3373C5B3" w:rsidR="002F2EE3" w:rsidRPr="004F15F4" w:rsidRDefault="002F2EE3" w:rsidP="00C32558">
            <w:pPr>
              <w:pStyle w:val="SAGEBodyText"/>
              <w:jc w:val="center"/>
              <w:rPr>
                <w:sz w:val="16"/>
                <w:szCs w:val="16"/>
              </w:rPr>
            </w:pPr>
            <w:r w:rsidRPr="004F15F4">
              <w:rPr>
                <w:sz w:val="16"/>
                <w:szCs w:val="16"/>
              </w:rPr>
              <w:t>GET</w:t>
            </w:r>
          </w:p>
        </w:tc>
        <w:tc>
          <w:tcPr>
            <w:tcW w:w="873" w:type="dxa"/>
          </w:tcPr>
          <w:p w14:paraId="4DC19453" w14:textId="34680B7A" w:rsidR="002F2EE3" w:rsidRPr="004F15F4" w:rsidRDefault="002F2EE3" w:rsidP="00C32558">
            <w:pPr>
              <w:pStyle w:val="SAGEBodyText"/>
              <w:jc w:val="center"/>
              <w:rPr>
                <w:sz w:val="16"/>
                <w:szCs w:val="16"/>
              </w:rPr>
            </w:pPr>
            <w:r w:rsidRPr="004F15F4">
              <w:rPr>
                <w:sz w:val="16"/>
                <w:szCs w:val="16"/>
              </w:rPr>
              <w:t>POST</w:t>
            </w:r>
          </w:p>
        </w:tc>
        <w:tc>
          <w:tcPr>
            <w:tcW w:w="873" w:type="dxa"/>
          </w:tcPr>
          <w:p w14:paraId="16641F87" w14:textId="3FBC6DE0" w:rsidR="002F2EE3" w:rsidRPr="004F15F4" w:rsidRDefault="002F2EE3" w:rsidP="00C32558">
            <w:pPr>
              <w:pStyle w:val="SAGEBodyText"/>
              <w:jc w:val="center"/>
              <w:rPr>
                <w:sz w:val="16"/>
                <w:szCs w:val="16"/>
              </w:rPr>
            </w:pPr>
            <w:r w:rsidRPr="004F15F4">
              <w:rPr>
                <w:sz w:val="16"/>
                <w:szCs w:val="16"/>
              </w:rPr>
              <w:t>PUT</w:t>
            </w:r>
          </w:p>
        </w:tc>
        <w:tc>
          <w:tcPr>
            <w:tcW w:w="891" w:type="dxa"/>
          </w:tcPr>
          <w:p w14:paraId="1A1A3CB0" w14:textId="5ABFB252" w:rsidR="002F2EE3" w:rsidRPr="004F15F4" w:rsidRDefault="002F2EE3" w:rsidP="00C32558">
            <w:pPr>
              <w:pStyle w:val="SAGEBodyText"/>
              <w:jc w:val="center"/>
              <w:rPr>
                <w:sz w:val="16"/>
                <w:szCs w:val="16"/>
              </w:rPr>
            </w:pPr>
            <w:r w:rsidRPr="004F15F4">
              <w:rPr>
                <w:sz w:val="16"/>
                <w:szCs w:val="16"/>
              </w:rPr>
              <w:t>DELETE</w:t>
            </w:r>
          </w:p>
        </w:tc>
        <w:tc>
          <w:tcPr>
            <w:tcW w:w="891" w:type="dxa"/>
          </w:tcPr>
          <w:p w14:paraId="6A2D9B10" w14:textId="55A5A3A0" w:rsidR="002F2EE3" w:rsidRPr="004F15F4" w:rsidRDefault="002F2EE3" w:rsidP="00C32558">
            <w:pPr>
              <w:pStyle w:val="SAGEBodyText"/>
              <w:jc w:val="center"/>
              <w:rPr>
                <w:sz w:val="16"/>
                <w:szCs w:val="16"/>
              </w:rPr>
            </w:pPr>
            <w:r>
              <w:rPr>
                <w:sz w:val="16"/>
                <w:szCs w:val="16"/>
              </w:rPr>
              <w:t>PATCH</w:t>
            </w:r>
          </w:p>
        </w:tc>
      </w:tr>
      <w:tr w:rsidR="002F2EE3" w14:paraId="036766C3" w14:textId="72A29DA2" w:rsidTr="002F2EE3">
        <w:tc>
          <w:tcPr>
            <w:tcW w:w="3595" w:type="dxa"/>
            <w:vAlign w:val="bottom"/>
          </w:tcPr>
          <w:p w14:paraId="652B4102" w14:textId="4F06B161"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APInvoiceBatches</w:t>
            </w:r>
          </w:p>
        </w:tc>
        <w:tc>
          <w:tcPr>
            <w:tcW w:w="2160" w:type="dxa"/>
            <w:vAlign w:val="center"/>
          </w:tcPr>
          <w:p w14:paraId="4769C98F" w14:textId="352F644D" w:rsidR="002F2EE3" w:rsidRPr="00C32558" w:rsidRDefault="002F2EE3" w:rsidP="00F55A75">
            <w:pPr>
              <w:pStyle w:val="SAGEBodyText"/>
              <w:rPr>
                <w:sz w:val="20"/>
                <w:szCs w:val="20"/>
              </w:rPr>
            </w:pPr>
            <w:r w:rsidRPr="00810E6F">
              <w:rPr>
                <w:rFonts w:eastAsia="Times New Roman"/>
                <w:color w:val="000000"/>
                <w:sz w:val="20"/>
                <w:szCs w:val="20"/>
              </w:rPr>
              <w:t>AP002</w:t>
            </w:r>
            <w:r>
              <w:rPr>
                <w:rFonts w:eastAsia="Times New Roman"/>
                <w:color w:val="000000"/>
                <w:sz w:val="20"/>
                <w:szCs w:val="20"/>
              </w:rPr>
              <w:t>0</w:t>
            </w:r>
            <w:r w:rsidRPr="00810E6F">
              <w:rPr>
                <w:rFonts w:eastAsia="Times New Roman"/>
                <w:color w:val="000000"/>
                <w:sz w:val="20"/>
                <w:szCs w:val="20"/>
              </w:rPr>
              <w:t xml:space="preserve"> APIB</w:t>
            </w:r>
            <w:r>
              <w:rPr>
                <w:rFonts w:eastAsia="Times New Roman"/>
                <w:color w:val="000000"/>
                <w:sz w:val="20"/>
                <w:szCs w:val="20"/>
              </w:rPr>
              <w:t>C</w:t>
            </w:r>
          </w:p>
        </w:tc>
        <w:tc>
          <w:tcPr>
            <w:tcW w:w="873" w:type="dxa"/>
            <w:vAlign w:val="bottom"/>
          </w:tcPr>
          <w:p w14:paraId="40665900" w14:textId="618D819D"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31713DFA" w14:textId="2D7B065C"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606365A7" w14:textId="1848C680" w:rsidR="002F2EE3" w:rsidRPr="00C32558" w:rsidRDefault="002F2EE3" w:rsidP="00F55A75">
            <w:pPr>
              <w:pStyle w:val="SAGEBodyText"/>
              <w:jc w:val="center"/>
              <w:rPr>
                <w:sz w:val="20"/>
                <w:szCs w:val="20"/>
              </w:rPr>
            </w:pPr>
            <w:r w:rsidRPr="00810E6F">
              <w:rPr>
                <w:rFonts w:eastAsia="Times New Roman"/>
                <w:color w:val="000000"/>
                <w:sz w:val="20"/>
                <w:szCs w:val="20"/>
              </w:rPr>
              <w:t> </w:t>
            </w:r>
          </w:p>
        </w:tc>
        <w:tc>
          <w:tcPr>
            <w:tcW w:w="891" w:type="dxa"/>
            <w:vAlign w:val="center"/>
          </w:tcPr>
          <w:p w14:paraId="603F9C98" w14:textId="3AF3EBB3" w:rsidR="002F2EE3" w:rsidRPr="00C32558" w:rsidRDefault="002F2EE3" w:rsidP="00F55A75">
            <w:pPr>
              <w:pStyle w:val="SAGEBodyText"/>
              <w:jc w:val="center"/>
              <w:rPr>
                <w:sz w:val="20"/>
                <w:szCs w:val="20"/>
              </w:rPr>
            </w:pPr>
            <w:r w:rsidRPr="00810E6F">
              <w:rPr>
                <w:rFonts w:eastAsia="Times New Roman"/>
                <w:color w:val="000000"/>
                <w:sz w:val="20"/>
                <w:szCs w:val="20"/>
              </w:rPr>
              <w:t> </w:t>
            </w:r>
          </w:p>
        </w:tc>
        <w:tc>
          <w:tcPr>
            <w:tcW w:w="891" w:type="dxa"/>
          </w:tcPr>
          <w:p w14:paraId="63865479" w14:textId="00A07459" w:rsidR="002F2EE3" w:rsidRPr="00810E6F" w:rsidRDefault="002F2EE3" w:rsidP="00F55A75">
            <w:pPr>
              <w:pStyle w:val="SAGEBodyText"/>
              <w:jc w:val="center"/>
              <w:rPr>
                <w:rFonts w:eastAsia="Times New Roman"/>
                <w:color w:val="000000"/>
                <w:sz w:val="20"/>
                <w:szCs w:val="20"/>
              </w:rPr>
            </w:pPr>
            <w:r w:rsidRPr="00527628">
              <w:rPr>
                <w:rFonts w:eastAsia="Times New Roman"/>
                <w:color w:val="000000"/>
                <w:sz w:val="20"/>
                <w:szCs w:val="20"/>
              </w:rPr>
              <w:t>x</w:t>
            </w:r>
          </w:p>
        </w:tc>
      </w:tr>
      <w:tr w:rsidR="002F2EE3" w14:paraId="02B1D144" w14:textId="33639347" w:rsidTr="002F2EE3">
        <w:tc>
          <w:tcPr>
            <w:tcW w:w="3595" w:type="dxa"/>
            <w:vAlign w:val="bottom"/>
          </w:tcPr>
          <w:p w14:paraId="30DDFDC3" w14:textId="0EB4572F"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APPaymentAndAdjustmentBatches</w:t>
            </w:r>
          </w:p>
        </w:tc>
        <w:tc>
          <w:tcPr>
            <w:tcW w:w="2160" w:type="dxa"/>
            <w:vAlign w:val="center"/>
          </w:tcPr>
          <w:p w14:paraId="4F5D0126" w14:textId="0F1975B6" w:rsidR="002F2EE3" w:rsidRPr="00C32558" w:rsidRDefault="002F2EE3" w:rsidP="00F55A75">
            <w:pPr>
              <w:pStyle w:val="SAGEBodyText"/>
              <w:rPr>
                <w:sz w:val="20"/>
                <w:szCs w:val="20"/>
              </w:rPr>
            </w:pPr>
            <w:r w:rsidRPr="00810E6F">
              <w:rPr>
                <w:rFonts w:eastAsia="Times New Roman"/>
                <w:color w:val="000000"/>
                <w:sz w:val="20"/>
                <w:szCs w:val="20"/>
              </w:rPr>
              <w:t>AP0030 APBTA</w:t>
            </w:r>
          </w:p>
        </w:tc>
        <w:tc>
          <w:tcPr>
            <w:tcW w:w="873" w:type="dxa"/>
            <w:vAlign w:val="bottom"/>
          </w:tcPr>
          <w:p w14:paraId="3E01EA71" w14:textId="66BD39E5"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6A8BD082" w14:textId="63A33D43"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10CAF4CE" w14:textId="7787CAD4" w:rsidR="002F2EE3" w:rsidRPr="00C32558" w:rsidRDefault="002F2EE3" w:rsidP="00F55A75">
            <w:pPr>
              <w:pStyle w:val="SAGEBodyText"/>
              <w:jc w:val="center"/>
              <w:rPr>
                <w:sz w:val="20"/>
                <w:szCs w:val="20"/>
              </w:rPr>
            </w:pPr>
            <w:r w:rsidRPr="00810E6F">
              <w:rPr>
                <w:rFonts w:eastAsia="Times New Roman"/>
                <w:color w:val="000000"/>
                <w:sz w:val="20"/>
                <w:szCs w:val="20"/>
              </w:rPr>
              <w:t> </w:t>
            </w:r>
          </w:p>
        </w:tc>
        <w:tc>
          <w:tcPr>
            <w:tcW w:w="891" w:type="dxa"/>
            <w:vAlign w:val="center"/>
          </w:tcPr>
          <w:p w14:paraId="551E33B0" w14:textId="2F7D30CF" w:rsidR="002F2EE3" w:rsidRPr="00C32558" w:rsidRDefault="002F2EE3" w:rsidP="00F55A75">
            <w:pPr>
              <w:pStyle w:val="SAGEBodyText"/>
              <w:jc w:val="center"/>
              <w:rPr>
                <w:sz w:val="20"/>
                <w:szCs w:val="20"/>
              </w:rPr>
            </w:pPr>
            <w:r w:rsidRPr="00810E6F">
              <w:rPr>
                <w:rFonts w:eastAsia="Times New Roman"/>
                <w:color w:val="000000"/>
                <w:sz w:val="20"/>
                <w:szCs w:val="20"/>
              </w:rPr>
              <w:t> </w:t>
            </w:r>
          </w:p>
        </w:tc>
        <w:tc>
          <w:tcPr>
            <w:tcW w:w="891" w:type="dxa"/>
          </w:tcPr>
          <w:p w14:paraId="0E15E529" w14:textId="493C200B" w:rsidR="002F2EE3" w:rsidRPr="00810E6F" w:rsidRDefault="002F2EE3" w:rsidP="00F55A75">
            <w:pPr>
              <w:pStyle w:val="SAGEBodyText"/>
              <w:jc w:val="center"/>
              <w:rPr>
                <w:rFonts w:eastAsia="Times New Roman"/>
                <w:color w:val="000000"/>
                <w:sz w:val="20"/>
                <w:szCs w:val="20"/>
              </w:rPr>
            </w:pPr>
            <w:r w:rsidRPr="00527628">
              <w:rPr>
                <w:rFonts w:eastAsia="Times New Roman"/>
                <w:color w:val="000000"/>
                <w:sz w:val="20"/>
                <w:szCs w:val="20"/>
              </w:rPr>
              <w:t>x</w:t>
            </w:r>
          </w:p>
        </w:tc>
      </w:tr>
      <w:tr w:rsidR="002F2EE3" w14:paraId="3FF7640E" w14:textId="79050B9D" w:rsidTr="002F2EE3">
        <w:tc>
          <w:tcPr>
            <w:tcW w:w="3595" w:type="dxa"/>
            <w:vAlign w:val="bottom"/>
          </w:tcPr>
          <w:p w14:paraId="40EC8E7C" w14:textId="7B01691D"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ARInvoiceBatches</w:t>
            </w:r>
          </w:p>
        </w:tc>
        <w:tc>
          <w:tcPr>
            <w:tcW w:w="2160" w:type="dxa"/>
            <w:vAlign w:val="center"/>
          </w:tcPr>
          <w:p w14:paraId="4E22F5C0" w14:textId="2249EDA5"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AR003</w:t>
            </w:r>
            <w:r>
              <w:rPr>
                <w:rFonts w:eastAsia="Times New Roman"/>
                <w:color w:val="000000"/>
                <w:sz w:val="20"/>
                <w:szCs w:val="20"/>
              </w:rPr>
              <w:t>1</w:t>
            </w:r>
            <w:r w:rsidRPr="00810E6F">
              <w:rPr>
                <w:rFonts w:eastAsia="Times New Roman"/>
                <w:color w:val="000000"/>
                <w:sz w:val="20"/>
                <w:szCs w:val="20"/>
              </w:rPr>
              <w:t xml:space="preserve"> ARIB</w:t>
            </w:r>
            <w:r>
              <w:rPr>
                <w:rFonts w:eastAsia="Times New Roman"/>
                <w:color w:val="000000"/>
                <w:sz w:val="20"/>
                <w:szCs w:val="20"/>
              </w:rPr>
              <w:t>C</w:t>
            </w:r>
          </w:p>
        </w:tc>
        <w:tc>
          <w:tcPr>
            <w:tcW w:w="873" w:type="dxa"/>
            <w:vAlign w:val="bottom"/>
          </w:tcPr>
          <w:p w14:paraId="2E3AA443" w14:textId="1C591966"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1ABC6C31" w14:textId="504AAFF8"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498F6313" w14:textId="63E789B3"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1CD8B07D" w14:textId="449A8712"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519B8F4E" w14:textId="13FD09DE" w:rsidR="002F2EE3" w:rsidRPr="00810E6F" w:rsidRDefault="002F2EE3" w:rsidP="00F55A75">
            <w:pPr>
              <w:pStyle w:val="SAGEBodyText"/>
              <w:jc w:val="center"/>
              <w:rPr>
                <w:rFonts w:eastAsia="Times New Roman"/>
                <w:color w:val="000000"/>
                <w:sz w:val="20"/>
                <w:szCs w:val="20"/>
              </w:rPr>
            </w:pPr>
            <w:r w:rsidRPr="00527628">
              <w:rPr>
                <w:rFonts w:eastAsia="Times New Roman"/>
                <w:color w:val="000000"/>
                <w:sz w:val="20"/>
                <w:szCs w:val="20"/>
              </w:rPr>
              <w:t>x</w:t>
            </w:r>
          </w:p>
        </w:tc>
      </w:tr>
      <w:tr w:rsidR="002F2EE3" w14:paraId="7F63FC9D" w14:textId="57D5742F" w:rsidTr="002F2EE3">
        <w:tc>
          <w:tcPr>
            <w:tcW w:w="3595" w:type="dxa"/>
            <w:vAlign w:val="bottom"/>
          </w:tcPr>
          <w:p w14:paraId="1E5F800F" w14:textId="75D3B3AF"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ARReceiptAndAdjustmentBatches</w:t>
            </w:r>
          </w:p>
        </w:tc>
        <w:tc>
          <w:tcPr>
            <w:tcW w:w="2160" w:type="dxa"/>
            <w:vAlign w:val="center"/>
          </w:tcPr>
          <w:p w14:paraId="50C09132" w14:textId="3D736299"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AR0041 ARBTA</w:t>
            </w:r>
          </w:p>
        </w:tc>
        <w:tc>
          <w:tcPr>
            <w:tcW w:w="873" w:type="dxa"/>
            <w:vAlign w:val="bottom"/>
          </w:tcPr>
          <w:p w14:paraId="068F0B87" w14:textId="27CC5EB0"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38B9DDC9" w14:textId="0AC5491C"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4D7E3425" w14:textId="3DF7DA77"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DA35E42" w14:textId="6884E7F6"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32D7088A" w14:textId="3CE1AF34" w:rsidR="002F2EE3" w:rsidRPr="00810E6F" w:rsidRDefault="002F2EE3" w:rsidP="00F55A75">
            <w:pPr>
              <w:pStyle w:val="SAGEBodyText"/>
              <w:jc w:val="center"/>
              <w:rPr>
                <w:rFonts w:eastAsia="Times New Roman"/>
                <w:color w:val="000000"/>
                <w:sz w:val="20"/>
                <w:szCs w:val="20"/>
              </w:rPr>
            </w:pPr>
            <w:r w:rsidRPr="00527628">
              <w:rPr>
                <w:rFonts w:eastAsia="Times New Roman"/>
                <w:color w:val="000000"/>
                <w:sz w:val="20"/>
                <w:szCs w:val="20"/>
              </w:rPr>
              <w:t>x</w:t>
            </w:r>
          </w:p>
        </w:tc>
      </w:tr>
      <w:tr w:rsidR="002F2EE3" w14:paraId="6CC00E09" w14:textId="7E6F6B53" w:rsidTr="002F2EE3">
        <w:tc>
          <w:tcPr>
            <w:tcW w:w="3595" w:type="dxa"/>
            <w:vAlign w:val="bottom"/>
          </w:tcPr>
          <w:p w14:paraId="52ED56CF" w14:textId="260E148D"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ARRefundBatches</w:t>
            </w:r>
          </w:p>
        </w:tc>
        <w:tc>
          <w:tcPr>
            <w:tcW w:w="2160" w:type="dxa"/>
            <w:vAlign w:val="center"/>
          </w:tcPr>
          <w:p w14:paraId="76281624" w14:textId="7055F401"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AR014</w:t>
            </w:r>
            <w:r>
              <w:rPr>
                <w:rFonts w:eastAsia="Times New Roman"/>
                <w:color w:val="000000"/>
                <w:sz w:val="20"/>
                <w:szCs w:val="20"/>
              </w:rPr>
              <w:t>0</w:t>
            </w:r>
            <w:r w:rsidRPr="00810E6F">
              <w:rPr>
                <w:rFonts w:eastAsia="Times New Roman"/>
                <w:color w:val="000000"/>
                <w:sz w:val="20"/>
                <w:szCs w:val="20"/>
              </w:rPr>
              <w:t xml:space="preserve"> ARRF</w:t>
            </w:r>
            <w:r>
              <w:rPr>
                <w:rFonts w:eastAsia="Times New Roman"/>
                <w:color w:val="000000"/>
                <w:sz w:val="20"/>
                <w:szCs w:val="20"/>
              </w:rPr>
              <w:t>B</w:t>
            </w:r>
          </w:p>
        </w:tc>
        <w:tc>
          <w:tcPr>
            <w:tcW w:w="873" w:type="dxa"/>
            <w:vAlign w:val="bottom"/>
          </w:tcPr>
          <w:p w14:paraId="7AE66633" w14:textId="0711DCF6"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73EBADEE" w14:textId="373CC4F0"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337C89F5" w14:textId="2E4E3E40"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4BC557A4" w14:textId="0AB6EDA7"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13753D26" w14:textId="5C7B1516" w:rsidR="002F2EE3" w:rsidRPr="00810E6F" w:rsidRDefault="002F2EE3" w:rsidP="00F55A75">
            <w:pPr>
              <w:pStyle w:val="SAGEBodyText"/>
              <w:jc w:val="center"/>
              <w:rPr>
                <w:rFonts w:eastAsia="Times New Roman"/>
                <w:color w:val="000000"/>
                <w:sz w:val="20"/>
                <w:szCs w:val="20"/>
              </w:rPr>
            </w:pPr>
            <w:r w:rsidRPr="00527628">
              <w:rPr>
                <w:rFonts w:eastAsia="Times New Roman"/>
                <w:color w:val="000000"/>
                <w:sz w:val="20"/>
                <w:szCs w:val="20"/>
              </w:rPr>
              <w:t>x</w:t>
            </w:r>
          </w:p>
        </w:tc>
      </w:tr>
      <w:tr w:rsidR="002F2EE3" w14:paraId="5A988D9C" w14:textId="13B7A729" w:rsidTr="002F2EE3">
        <w:tc>
          <w:tcPr>
            <w:tcW w:w="3595" w:type="dxa"/>
            <w:vAlign w:val="bottom"/>
          </w:tcPr>
          <w:p w14:paraId="79FB6EFA" w14:textId="31B20F0C"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BKBankEntries</w:t>
            </w:r>
          </w:p>
        </w:tc>
        <w:tc>
          <w:tcPr>
            <w:tcW w:w="2160" w:type="dxa"/>
            <w:vAlign w:val="center"/>
          </w:tcPr>
          <w:p w14:paraId="3DDD7783" w14:textId="4FA7F906"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BK0450 BKENTH</w:t>
            </w:r>
          </w:p>
        </w:tc>
        <w:tc>
          <w:tcPr>
            <w:tcW w:w="873" w:type="dxa"/>
            <w:vAlign w:val="bottom"/>
          </w:tcPr>
          <w:p w14:paraId="743EBED1" w14:textId="2E291E08"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262B5D26" w14:textId="7FC26355"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68A15325" w14:textId="1A91878E"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0FFF9234" w14:textId="5C0A241B"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079486E5" w14:textId="77777777" w:rsidR="002F2EE3" w:rsidRPr="00810E6F" w:rsidRDefault="002F2EE3" w:rsidP="00F55A75">
            <w:pPr>
              <w:pStyle w:val="SAGEBodyText"/>
              <w:jc w:val="center"/>
              <w:rPr>
                <w:rFonts w:eastAsia="Times New Roman"/>
                <w:color w:val="000000"/>
                <w:sz w:val="20"/>
                <w:szCs w:val="20"/>
              </w:rPr>
            </w:pPr>
          </w:p>
        </w:tc>
      </w:tr>
      <w:tr w:rsidR="002F2EE3" w14:paraId="02528383" w14:textId="6807BF1A" w:rsidTr="002F2EE3">
        <w:tc>
          <w:tcPr>
            <w:tcW w:w="3595" w:type="dxa"/>
            <w:vAlign w:val="bottom"/>
          </w:tcPr>
          <w:p w14:paraId="2A325AC1" w14:textId="475026AC"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GLJournalBatches</w:t>
            </w:r>
          </w:p>
        </w:tc>
        <w:tc>
          <w:tcPr>
            <w:tcW w:w="2160" w:type="dxa"/>
            <w:vAlign w:val="center"/>
          </w:tcPr>
          <w:p w14:paraId="68D07374" w14:textId="02D307FF"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GL000</w:t>
            </w:r>
            <w:r>
              <w:rPr>
                <w:rFonts w:eastAsia="Times New Roman"/>
                <w:color w:val="000000"/>
                <w:sz w:val="20"/>
                <w:szCs w:val="20"/>
              </w:rPr>
              <w:t>8</w:t>
            </w:r>
            <w:r w:rsidRPr="00810E6F">
              <w:rPr>
                <w:rFonts w:eastAsia="Times New Roman"/>
                <w:color w:val="000000"/>
                <w:sz w:val="20"/>
                <w:szCs w:val="20"/>
              </w:rPr>
              <w:t xml:space="preserve"> GL</w:t>
            </w:r>
            <w:r>
              <w:rPr>
                <w:rFonts w:eastAsia="Times New Roman"/>
                <w:color w:val="000000"/>
                <w:sz w:val="20"/>
                <w:szCs w:val="20"/>
              </w:rPr>
              <w:t>BCTL</w:t>
            </w:r>
          </w:p>
        </w:tc>
        <w:tc>
          <w:tcPr>
            <w:tcW w:w="873" w:type="dxa"/>
            <w:vAlign w:val="bottom"/>
          </w:tcPr>
          <w:p w14:paraId="1FEA2513" w14:textId="746AE42B"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749D0E02" w14:textId="3F3E4443"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482F6733" w14:textId="6F4939FA"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D96EEC2" w14:textId="674224D4"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0C3B4654" w14:textId="686EBDB0" w:rsidR="002F2EE3" w:rsidRPr="00810E6F" w:rsidRDefault="002F2EE3" w:rsidP="00F55A75">
            <w:pPr>
              <w:pStyle w:val="SAGEBodyText"/>
              <w:jc w:val="center"/>
              <w:rPr>
                <w:rFonts w:eastAsia="Times New Roman"/>
                <w:color w:val="000000"/>
                <w:sz w:val="20"/>
                <w:szCs w:val="20"/>
              </w:rPr>
            </w:pPr>
            <w:r w:rsidRPr="00527628">
              <w:rPr>
                <w:rFonts w:eastAsia="Times New Roman"/>
                <w:color w:val="000000"/>
                <w:sz w:val="20"/>
                <w:szCs w:val="20"/>
              </w:rPr>
              <w:t>x</w:t>
            </w:r>
          </w:p>
        </w:tc>
      </w:tr>
      <w:tr w:rsidR="002F2EE3" w14:paraId="60D10068" w14:textId="5905BDFC" w:rsidTr="002F2EE3">
        <w:tc>
          <w:tcPr>
            <w:tcW w:w="3595" w:type="dxa"/>
            <w:vAlign w:val="bottom"/>
          </w:tcPr>
          <w:p w14:paraId="19693A2D" w14:textId="392D88B2"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ICAdjustments</w:t>
            </w:r>
          </w:p>
        </w:tc>
        <w:tc>
          <w:tcPr>
            <w:tcW w:w="2160" w:type="dxa"/>
            <w:vAlign w:val="center"/>
          </w:tcPr>
          <w:p w14:paraId="74E98A57" w14:textId="000021EF"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IC0120 ICADEH</w:t>
            </w:r>
          </w:p>
        </w:tc>
        <w:tc>
          <w:tcPr>
            <w:tcW w:w="873" w:type="dxa"/>
            <w:vAlign w:val="bottom"/>
          </w:tcPr>
          <w:p w14:paraId="3E6D1C13" w14:textId="35C0FDF6"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7ADAD11A" w14:textId="4BDAEE40"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3794C83C" w14:textId="7DA3D87F"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61D26DF3" w14:textId="11B57122"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4C565299" w14:textId="77777777" w:rsidR="002F2EE3" w:rsidRPr="00810E6F" w:rsidRDefault="002F2EE3" w:rsidP="00F55A75">
            <w:pPr>
              <w:pStyle w:val="SAGEBodyText"/>
              <w:jc w:val="center"/>
              <w:rPr>
                <w:rFonts w:eastAsia="Times New Roman"/>
                <w:color w:val="000000"/>
                <w:sz w:val="20"/>
                <w:szCs w:val="20"/>
              </w:rPr>
            </w:pPr>
          </w:p>
        </w:tc>
      </w:tr>
      <w:tr w:rsidR="002F2EE3" w14:paraId="419CF1A8" w14:textId="77777777" w:rsidTr="002F2EE3">
        <w:tc>
          <w:tcPr>
            <w:tcW w:w="3595" w:type="dxa"/>
            <w:vAlign w:val="bottom"/>
          </w:tcPr>
          <w:p w14:paraId="66A9AD3C" w14:textId="69DE2545" w:rsidR="002F2EE3" w:rsidRPr="00F55A75" w:rsidRDefault="002F2EE3" w:rsidP="00F55A75">
            <w:pPr>
              <w:pStyle w:val="SAGEBodyText"/>
              <w:rPr>
                <w:rFonts w:eastAsia="Times New Roman"/>
                <w:color w:val="000000"/>
                <w:sz w:val="20"/>
                <w:szCs w:val="20"/>
              </w:rPr>
            </w:pPr>
            <w:r>
              <w:rPr>
                <w:rFonts w:eastAsia="Times New Roman"/>
                <w:color w:val="000000"/>
                <w:sz w:val="20"/>
                <w:szCs w:val="20"/>
              </w:rPr>
              <w:t>ICInternalUsages</w:t>
            </w:r>
          </w:p>
        </w:tc>
        <w:tc>
          <w:tcPr>
            <w:tcW w:w="2160" w:type="dxa"/>
            <w:vAlign w:val="center"/>
          </w:tcPr>
          <w:p w14:paraId="1667B835" w14:textId="5FF06439" w:rsidR="002F2EE3" w:rsidRPr="00810E6F" w:rsidRDefault="00176526" w:rsidP="00F55A75">
            <w:pPr>
              <w:pStyle w:val="SAGEBodyText"/>
              <w:rPr>
                <w:rFonts w:eastAsia="Times New Roman"/>
                <w:color w:val="000000"/>
                <w:sz w:val="20"/>
                <w:szCs w:val="20"/>
              </w:rPr>
            </w:pPr>
            <w:r>
              <w:rPr>
                <w:rFonts w:eastAsia="Times New Roman"/>
                <w:color w:val="000000"/>
                <w:sz w:val="20"/>
                <w:szCs w:val="20"/>
              </w:rPr>
              <w:t>IC0288 ICICEH</w:t>
            </w:r>
          </w:p>
        </w:tc>
        <w:tc>
          <w:tcPr>
            <w:tcW w:w="873" w:type="dxa"/>
            <w:vAlign w:val="bottom"/>
          </w:tcPr>
          <w:p w14:paraId="241281D4" w14:textId="76C79B05" w:rsidR="002F2EE3" w:rsidRPr="00F55A75" w:rsidRDefault="002F2EE3" w:rsidP="00F55A75">
            <w:pPr>
              <w:pStyle w:val="SAGEBodyText"/>
              <w:jc w:val="center"/>
              <w:rPr>
                <w:rFonts w:eastAsia="Times New Roman"/>
                <w:color w:val="000000"/>
                <w:sz w:val="20"/>
                <w:szCs w:val="20"/>
              </w:rPr>
            </w:pPr>
            <w:r w:rsidRPr="00527628">
              <w:rPr>
                <w:rFonts w:eastAsia="Times New Roman"/>
                <w:color w:val="000000"/>
                <w:sz w:val="20"/>
                <w:szCs w:val="20"/>
              </w:rPr>
              <w:t>x</w:t>
            </w:r>
          </w:p>
        </w:tc>
        <w:tc>
          <w:tcPr>
            <w:tcW w:w="873" w:type="dxa"/>
            <w:vAlign w:val="bottom"/>
          </w:tcPr>
          <w:p w14:paraId="750B5ACF" w14:textId="57B627BF" w:rsidR="002F2EE3" w:rsidRPr="00F55A75" w:rsidRDefault="002F2EE3" w:rsidP="00F55A75">
            <w:pPr>
              <w:pStyle w:val="SAGEBodyText"/>
              <w:jc w:val="center"/>
              <w:rPr>
                <w:rFonts w:eastAsia="Times New Roman"/>
                <w:color w:val="000000"/>
                <w:sz w:val="20"/>
                <w:szCs w:val="20"/>
              </w:rPr>
            </w:pPr>
            <w:r w:rsidRPr="00527628">
              <w:rPr>
                <w:rFonts w:eastAsia="Times New Roman"/>
                <w:color w:val="000000"/>
                <w:sz w:val="20"/>
                <w:szCs w:val="20"/>
              </w:rPr>
              <w:t>x</w:t>
            </w:r>
          </w:p>
        </w:tc>
        <w:tc>
          <w:tcPr>
            <w:tcW w:w="873" w:type="dxa"/>
            <w:vAlign w:val="center"/>
          </w:tcPr>
          <w:p w14:paraId="4FA7AB43" w14:textId="77777777" w:rsidR="002F2EE3" w:rsidRPr="00810E6F" w:rsidRDefault="002F2EE3" w:rsidP="00F55A75">
            <w:pPr>
              <w:pStyle w:val="SAGEBodyText"/>
              <w:jc w:val="center"/>
              <w:rPr>
                <w:rFonts w:eastAsia="Times New Roman"/>
                <w:color w:val="000000"/>
                <w:sz w:val="20"/>
                <w:szCs w:val="20"/>
              </w:rPr>
            </w:pPr>
          </w:p>
        </w:tc>
        <w:tc>
          <w:tcPr>
            <w:tcW w:w="891" w:type="dxa"/>
            <w:vAlign w:val="center"/>
          </w:tcPr>
          <w:p w14:paraId="6E62111D" w14:textId="77777777" w:rsidR="002F2EE3" w:rsidRPr="00810E6F" w:rsidRDefault="002F2EE3" w:rsidP="00F55A75">
            <w:pPr>
              <w:pStyle w:val="SAGEBodyText"/>
              <w:jc w:val="center"/>
              <w:rPr>
                <w:rFonts w:eastAsia="Times New Roman"/>
                <w:color w:val="000000"/>
                <w:sz w:val="20"/>
                <w:szCs w:val="20"/>
              </w:rPr>
            </w:pPr>
          </w:p>
        </w:tc>
        <w:tc>
          <w:tcPr>
            <w:tcW w:w="891" w:type="dxa"/>
          </w:tcPr>
          <w:p w14:paraId="43377554" w14:textId="77777777" w:rsidR="002F2EE3" w:rsidRPr="00810E6F" w:rsidRDefault="002F2EE3" w:rsidP="00F55A75">
            <w:pPr>
              <w:pStyle w:val="SAGEBodyText"/>
              <w:jc w:val="center"/>
              <w:rPr>
                <w:rFonts w:eastAsia="Times New Roman"/>
                <w:color w:val="000000"/>
                <w:sz w:val="20"/>
                <w:szCs w:val="20"/>
              </w:rPr>
            </w:pPr>
          </w:p>
        </w:tc>
      </w:tr>
      <w:tr w:rsidR="002F2EE3" w14:paraId="1FE8EBE5" w14:textId="26ABA08F" w:rsidTr="002F2EE3">
        <w:tc>
          <w:tcPr>
            <w:tcW w:w="3595" w:type="dxa"/>
            <w:vAlign w:val="bottom"/>
          </w:tcPr>
          <w:p w14:paraId="72C21CE3" w14:textId="4D31E2F2"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ICReceipts</w:t>
            </w:r>
          </w:p>
        </w:tc>
        <w:tc>
          <w:tcPr>
            <w:tcW w:w="2160" w:type="dxa"/>
            <w:vAlign w:val="center"/>
          </w:tcPr>
          <w:p w14:paraId="1BDB2FFF" w14:textId="520C5C6F"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IC0590 ICREEH</w:t>
            </w:r>
          </w:p>
        </w:tc>
        <w:tc>
          <w:tcPr>
            <w:tcW w:w="873" w:type="dxa"/>
            <w:vAlign w:val="bottom"/>
          </w:tcPr>
          <w:p w14:paraId="42CD031B" w14:textId="0972D0B6"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4DFD08DC" w14:textId="488AA46A"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7F49C8E5" w14:textId="622E09DE"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4CACE563" w14:textId="1B3D733A"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213B53C9" w14:textId="77777777" w:rsidR="002F2EE3" w:rsidRPr="00810E6F" w:rsidRDefault="002F2EE3" w:rsidP="00F55A75">
            <w:pPr>
              <w:pStyle w:val="SAGEBodyText"/>
              <w:jc w:val="center"/>
              <w:rPr>
                <w:rFonts w:eastAsia="Times New Roman"/>
                <w:color w:val="000000"/>
                <w:sz w:val="20"/>
                <w:szCs w:val="20"/>
              </w:rPr>
            </w:pPr>
          </w:p>
        </w:tc>
      </w:tr>
      <w:tr w:rsidR="002F2EE3" w14:paraId="15C0A436" w14:textId="7C0A0495" w:rsidTr="002F2EE3">
        <w:tc>
          <w:tcPr>
            <w:tcW w:w="3595" w:type="dxa"/>
            <w:vAlign w:val="bottom"/>
          </w:tcPr>
          <w:p w14:paraId="5E08C383" w14:textId="53B59FE6"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ICShipments</w:t>
            </w:r>
          </w:p>
        </w:tc>
        <w:tc>
          <w:tcPr>
            <w:tcW w:w="2160" w:type="dxa"/>
            <w:vAlign w:val="center"/>
          </w:tcPr>
          <w:p w14:paraId="11414FBC" w14:textId="33879133"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IC0640 ICSHEH</w:t>
            </w:r>
          </w:p>
        </w:tc>
        <w:tc>
          <w:tcPr>
            <w:tcW w:w="873" w:type="dxa"/>
            <w:vAlign w:val="bottom"/>
          </w:tcPr>
          <w:p w14:paraId="119C9C4B" w14:textId="63616383"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4024972D" w14:textId="15E1734C"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56C88073" w14:textId="01C3FFE3"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64F49337" w14:textId="573C5791"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275EBBAC" w14:textId="77777777" w:rsidR="002F2EE3" w:rsidRPr="00810E6F" w:rsidRDefault="002F2EE3" w:rsidP="00F55A75">
            <w:pPr>
              <w:pStyle w:val="SAGEBodyText"/>
              <w:jc w:val="center"/>
              <w:rPr>
                <w:rFonts w:eastAsia="Times New Roman"/>
                <w:color w:val="000000"/>
                <w:sz w:val="20"/>
                <w:szCs w:val="20"/>
              </w:rPr>
            </w:pPr>
          </w:p>
        </w:tc>
      </w:tr>
      <w:tr w:rsidR="002F2EE3" w14:paraId="4E56C2CF" w14:textId="78526C8E" w:rsidTr="002F2EE3">
        <w:tc>
          <w:tcPr>
            <w:tcW w:w="3595" w:type="dxa"/>
            <w:vAlign w:val="bottom"/>
          </w:tcPr>
          <w:p w14:paraId="5454D8E9" w14:textId="71B6DF37"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ICTransfers</w:t>
            </w:r>
          </w:p>
        </w:tc>
        <w:tc>
          <w:tcPr>
            <w:tcW w:w="2160" w:type="dxa"/>
            <w:vAlign w:val="center"/>
          </w:tcPr>
          <w:p w14:paraId="56125881" w14:textId="4D0008D1"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IC0740 ICTREH</w:t>
            </w:r>
          </w:p>
        </w:tc>
        <w:tc>
          <w:tcPr>
            <w:tcW w:w="873" w:type="dxa"/>
            <w:vAlign w:val="bottom"/>
          </w:tcPr>
          <w:p w14:paraId="18DA425B" w14:textId="720270B9"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08304958" w14:textId="64091D8C"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3F7A75DB" w14:textId="28B8A9C7"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80837EF" w14:textId="4F55F269"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0D1B70D6" w14:textId="77777777" w:rsidR="002F2EE3" w:rsidRPr="00810E6F" w:rsidRDefault="002F2EE3" w:rsidP="00F55A75">
            <w:pPr>
              <w:pStyle w:val="SAGEBodyText"/>
              <w:jc w:val="center"/>
              <w:rPr>
                <w:rFonts w:eastAsia="Times New Roman"/>
                <w:color w:val="000000"/>
                <w:sz w:val="20"/>
                <w:szCs w:val="20"/>
              </w:rPr>
            </w:pPr>
          </w:p>
        </w:tc>
      </w:tr>
      <w:tr w:rsidR="002F2EE3" w14:paraId="1544ACA1" w14:textId="70C46EEC" w:rsidTr="002F2EE3">
        <w:tc>
          <w:tcPr>
            <w:tcW w:w="3595" w:type="dxa"/>
            <w:vAlign w:val="bottom"/>
          </w:tcPr>
          <w:p w14:paraId="56652F01" w14:textId="4365CEC6"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OECreditDebitNotes</w:t>
            </w:r>
          </w:p>
        </w:tc>
        <w:tc>
          <w:tcPr>
            <w:tcW w:w="2160" w:type="dxa"/>
            <w:vAlign w:val="center"/>
          </w:tcPr>
          <w:p w14:paraId="02C913E1" w14:textId="2C6EDE81"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OE0240 OECRDH</w:t>
            </w:r>
          </w:p>
        </w:tc>
        <w:tc>
          <w:tcPr>
            <w:tcW w:w="873" w:type="dxa"/>
            <w:vAlign w:val="bottom"/>
          </w:tcPr>
          <w:p w14:paraId="770C6265" w14:textId="69AD51D2"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3127BDB9" w14:textId="6CABF5FA"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5CA62484" w14:textId="27818BE8"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6CD3D2A3" w14:textId="2FE10E5C"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3AE041E1" w14:textId="77777777" w:rsidR="002F2EE3" w:rsidRPr="00810E6F" w:rsidRDefault="002F2EE3" w:rsidP="00F55A75">
            <w:pPr>
              <w:pStyle w:val="SAGEBodyText"/>
              <w:jc w:val="center"/>
              <w:rPr>
                <w:rFonts w:eastAsia="Times New Roman"/>
                <w:color w:val="000000"/>
                <w:sz w:val="20"/>
                <w:szCs w:val="20"/>
              </w:rPr>
            </w:pPr>
          </w:p>
        </w:tc>
      </w:tr>
      <w:tr w:rsidR="002F2EE3" w14:paraId="1D18C132" w14:textId="484C2F2D" w:rsidTr="002F2EE3">
        <w:tc>
          <w:tcPr>
            <w:tcW w:w="3595" w:type="dxa"/>
            <w:vAlign w:val="bottom"/>
          </w:tcPr>
          <w:p w14:paraId="02D4101A" w14:textId="0CE9E290"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OEInvoices</w:t>
            </w:r>
          </w:p>
        </w:tc>
        <w:tc>
          <w:tcPr>
            <w:tcW w:w="2160" w:type="dxa"/>
            <w:vAlign w:val="center"/>
          </w:tcPr>
          <w:p w14:paraId="1C7A66C0" w14:textId="376327DB" w:rsidR="002F2EE3" w:rsidRPr="00C32558" w:rsidRDefault="002F2EE3" w:rsidP="00F55A75">
            <w:pPr>
              <w:pStyle w:val="SAGEBodyText"/>
              <w:rPr>
                <w:rFonts w:eastAsia="Times New Roman"/>
                <w:color w:val="000000"/>
                <w:sz w:val="20"/>
                <w:szCs w:val="20"/>
              </w:rPr>
            </w:pPr>
            <w:r w:rsidRPr="00F55A75">
              <w:rPr>
                <w:rFonts w:eastAsia="Times New Roman"/>
                <w:color w:val="000000"/>
                <w:sz w:val="20"/>
                <w:szCs w:val="20"/>
              </w:rPr>
              <w:t>OE0420 OEINVH</w:t>
            </w:r>
          </w:p>
        </w:tc>
        <w:tc>
          <w:tcPr>
            <w:tcW w:w="873" w:type="dxa"/>
            <w:vAlign w:val="bottom"/>
          </w:tcPr>
          <w:p w14:paraId="1EC49B29" w14:textId="06F2298E"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77814257" w14:textId="35FF0DD3" w:rsidR="002F2EE3" w:rsidRPr="00F55A75" w:rsidRDefault="002F2EE3" w:rsidP="00F55A75">
            <w:pPr>
              <w:pStyle w:val="SAGEBodyText"/>
              <w:jc w:val="center"/>
              <w:rPr>
                <w:rFonts w:eastAsia="Times New Roman"/>
                <w:color w:val="000000"/>
                <w:sz w:val="20"/>
                <w:szCs w:val="20"/>
              </w:rPr>
            </w:pPr>
          </w:p>
        </w:tc>
        <w:tc>
          <w:tcPr>
            <w:tcW w:w="873" w:type="dxa"/>
            <w:vAlign w:val="center"/>
          </w:tcPr>
          <w:p w14:paraId="34DB0AA1" w14:textId="795056B2"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2338240" w14:textId="1A1ADB0F"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2DBAB468" w14:textId="77777777" w:rsidR="002F2EE3" w:rsidRPr="00810E6F" w:rsidRDefault="002F2EE3" w:rsidP="00F55A75">
            <w:pPr>
              <w:pStyle w:val="SAGEBodyText"/>
              <w:jc w:val="center"/>
              <w:rPr>
                <w:rFonts w:eastAsia="Times New Roman"/>
                <w:color w:val="000000"/>
                <w:sz w:val="20"/>
                <w:szCs w:val="20"/>
              </w:rPr>
            </w:pPr>
          </w:p>
        </w:tc>
      </w:tr>
      <w:tr w:rsidR="002F2EE3" w14:paraId="52C71AFF" w14:textId="6EA7B233" w:rsidTr="002F2EE3">
        <w:tc>
          <w:tcPr>
            <w:tcW w:w="3595" w:type="dxa"/>
            <w:vAlign w:val="bottom"/>
          </w:tcPr>
          <w:p w14:paraId="6BB46CD7" w14:textId="7D99520A"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OEOrders</w:t>
            </w:r>
          </w:p>
        </w:tc>
        <w:tc>
          <w:tcPr>
            <w:tcW w:w="2160" w:type="dxa"/>
            <w:vAlign w:val="center"/>
          </w:tcPr>
          <w:p w14:paraId="03C062B4" w14:textId="019094C3" w:rsidR="002F2EE3" w:rsidRPr="00C32558" w:rsidRDefault="002F2EE3" w:rsidP="00F55A75">
            <w:pPr>
              <w:pStyle w:val="SAGEBodyText"/>
              <w:rPr>
                <w:rFonts w:eastAsia="Times New Roman"/>
                <w:color w:val="000000"/>
                <w:sz w:val="20"/>
                <w:szCs w:val="20"/>
              </w:rPr>
            </w:pPr>
            <w:r w:rsidRPr="00810E6F">
              <w:rPr>
                <w:rFonts w:eastAsia="Times New Roman"/>
                <w:color w:val="000000"/>
                <w:sz w:val="20"/>
                <w:szCs w:val="20"/>
              </w:rPr>
              <w:t>OE0520 OEORDH</w:t>
            </w:r>
          </w:p>
        </w:tc>
        <w:tc>
          <w:tcPr>
            <w:tcW w:w="873" w:type="dxa"/>
            <w:vAlign w:val="bottom"/>
          </w:tcPr>
          <w:p w14:paraId="06974AC4" w14:textId="55F3AD44"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751BFD98" w14:textId="56EADBEE"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4DDC997E" w14:textId="1BD6E7D3"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22F9588F" w14:textId="1E884107"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326C461D" w14:textId="77777777" w:rsidR="002F2EE3" w:rsidRPr="00810E6F" w:rsidRDefault="002F2EE3" w:rsidP="00F55A75">
            <w:pPr>
              <w:pStyle w:val="SAGEBodyText"/>
              <w:jc w:val="center"/>
              <w:rPr>
                <w:rFonts w:eastAsia="Times New Roman"/>
                <w:color w:val="000000"/>
                <w:sz w:val="20"/>
                <w:szCs w:val="20"/>
              </w:rPr>
            </w:pPr>
          </w:p>
        </w:tc>
      </w:tr>
      <w:tr w:rsidR="002F2EE3" w14:paraId="79CF5948" w14:textId="7ECA9C79" w:rsidTr="002F2EE3">
        <w:tc>
          <w:tcPr>
            <w:tcW w:w="3595" w:type="dxa"/>
            <w:vAlign w:val="bottom"/>
          </w:tcPr>
          <w:p w14:paraId="054A577D" w14:textId="11B259E0"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lastRenderedPageBreak/>
              <w:t>POCreditDebitNotes</w:t>
            </w:r>
          </w:p>
        </w:tc>
        <w:tc>
          <w:tcPr>
            <w:tcW w:w="2160" w:type="dxa"/>
            <w:vAlign w:val="center"/>
          </w:tcPr>
          <w:p w14:paraId="100AFE93" w14:textId="07C61C0B" w:rsidR="002F2EE3" w:rsidRPr="00C32558" w:rsidRDefault="002F2EE3" w:rsidP="00F55A75">
            <w:pPr>
              <w:pStyle w:val="SAGEBodyText"/>
              <w:rPr>
                <w:rFonts w:eastAsia="Times New Roman"/>
                <w:color w:val="000000"/>
                <w:sz w:val="20"/>
                <w:szCs w:val="20"/>
              </w:rPr>
            </w:pPr>
            <w:r w:rsidRPr="00F55A75">
              <w:rPr>
                <w:rFonts w:eastAsia="Times New Roman"/>
                <w:color w:val="000000"/>
                <w:sz w:val="20"/>
                <w:szCs w:val="20"/>
              </w:rPr>
              <w:t>PO0311 POCRNH</w:t>
            </w:r>
          </w:p>
        </w:tc>
        <w:tc>
          <w:tcPr>
            <w:tcW w:w="873" w:type="dxa"/>
            <w:vAlign w:val="bottom"/>
          </w:tcPr>
          <w:p w14:paraId="10D50EAB" w14:textId="3895D7D0"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58A0719D" w14:textId="14C2286E" w:rsidR="002F2EE3" w:rsidRPr="00F55A75" w:rsidRDefault="002F2EE3" w:rsidP="00F55A75">
            <w:pPr>
              <w:pStyle w:val="SAGEBodyText"/>
              <w:jc w:val="center"/>
              <w:rPr>
                <w:rFonts w:eastAsia="Times New Roman"/>
                <w:color w:val="000000"/>
                <w:sz w:val="20"/>
                <w:szCs w:val="20"/>
              </w:rPr>
            </w:pPr>
          </w:p>
        </w:tc>
        <w:tc>
          <w:tcPr>
            <w:tcW w:w="873" w:type="dxa"/>
            <w:vAlign w:val="center"/>
          </w:tcPr>
          <w:p w14:paraId="1E33766B" w14:textId="76A3F26B"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3752AD4E" w14:textId="0A97E1FE"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3DE1DB46" w14:textId="77777777" w:rsidR="002F2EE3" w:rsidRPr="00810E6F" w:rsidRDefault="002F2EE3" w:rsidP="00F55A75">
            <w:pPr>
              <w:pStyle w:val="SAGEBodyText"/>
              <w:jc w:val="center"/>
              <w:rPr>
                <w:rFonts w:eastAsia="Times New Roman"/>
                <w:color w:val="000000"/>
                <w:sz w:val="20"/>
                <w:szCs w:val="20"/>
              </w:rPr>
            </w:pPr>
          </w:p>
        </w:tc>
      </w:tr>
      <w:tr w:rsidR="002F2EE3" w14:paraId="6C357298" w14:textId="1CA5D616" w:rsidTr="002F2EE3">
        <w:tc>
          <w:tcPr>
            <w:tcW w:w="3595" w:type="dxa"/>
            <w:vAlign w:val="bottom"/>
          </w:tcPr>
          <w:p w14:paraId="3BD73B2C" w14:textId="53A57147"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POInvoices</w:t>
            </w:r>
          </w:p>
        </w:tc>
        <w:tc>
          <w:tcPr>
            <w:tcW w:w="2160" w:type="dxa"/>
            <w:vAlign w:val="center"/>
          </w:tcPr>
          <w:p w14:paraId="4B05D49C" w14:textId="41377BE6" w:rsidR="002F2EE3" w:rsidRPr="00C32558" w:rsidRDefault="002F2EE3" w:rsidP="00F55A75">
            <w:pPr>
              <w:pStyle w:val="SAGEBodyText"/>
              <w:rPr>
                <w:rFonts w:eastAsia="Times New Roman"/>
                <w:color w:val="000000"/>
                <w:sz w:val="20"/>
                <w:szCs w:val="20"/>
              </w:rPr>
            </w:pPr>
            <w:r w:rsidRPr="00F55A75">
              <w:rPr>
                <w:rFonts w:eastAsia="Times New Roman"/>
                <w:color w:val="000000"/>
                <w:sz w:val="20"/>
                <w:szCs w:val="20"/>
              </w:rPr>
              <w:t>PO0420 POINVH</w:t>
            </w:r>
          </w:p>
        </w:tc>
        <w:tc>
          <w:tcPr>
            <w:tcW w:w="873" w:type="dxa"/>
            <w:vAlign w:val="bottom"/>
          </w:tcPr>
          <w:p w14:paraId="39BA4568" w14:textId="78BD46A6"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3A056D5D" w14:textId="7795B017" w:rsidR="002F2EE3" w:rsidRPr="00F55A75" w:rsidRDefault="002F2EE3" w:rsidP="00F55A75">
            <w:pPr>
              <w:pStyle w:val="SAGEBodyText"/>
              <w:jc w:val="center"/>
              <w:rPr>
                <w:rFonts w:eastAsia="Times New Roman"/>
                <w:color w:val="000000"/>
                <w:sz w:val="20"/>
                <w:szCs w:val="20"/>
              </w:rPr>
            </w:pPr>
          </w:p>
        </w:tc>
        <w:tc>
          <w:tcPr>
            <w:tcW w:w="873" w:type="dxa"/>
            <w:vAlign w:val="center"/>
          </w:tcPr>
          <w:p w14:paraId="7D4166AB" w14:textId="19A3BEC9"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10C9ED0" w14:textId="39DAF2DF" w:rsidR="002F2EE3" w:rsidRPr="00C32558" w:rsidRDefault="002F2EE3"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tcPr>
          <w:p w14:paraId="2112D2AD" w14:textId="77777777" w:rsidR="002F2EE3" w:rsidRPr="00810E6F" w:rsidRDefault="002F2EE3" w:rsidP="00F55A75">
            <w:pPr>
              <w:pStyle w:val="SAGEBodyText"/>
              <w:jc w:val="center"/>
              <w:rPr>
                <w:rFonts w:eastAsia="Times New Roman"/>
                <w:color w:val="000000"/>
                <w:sz w:val="20"/>
                <w:szCs w:val="20"/>
              </w:rPr>
            </w:pPr>
          </w:p>
        </w:tc>
      </w:tr>
      <w:tr w:rsidR="002F2EE3" w14:paraId="470A5C09" w14:textId="6A28F1AA" w:rsidTr="002F2EE3">
        <w:tc>
          <w:tcPr>
            <w:tcW w:w="3595" w:type="dxa"/>
            <w:vAlign w:val="bottom"/>
          </w:tcPr>
          <w:p w14:paraId="0DE096E0" w14:textId="0F1596F6"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POPurchaseOrders</w:t>
            </w:r>
          </w:p>
        </w:tc>
        <w:tc>
          <w:tcPr>
            <w:tcW w:w="2160" w:type="dxa"/>
            <w:vAlign w:val="center"/>
          </w:tcPr>
          <w:p w14:paraId="7C08CC5D" w14:textId="1BDF89E2" w:rsidR="002F2EE3" w:rsidRPr="00810E6F" w:rsidRDefault="002F2EE3" w:rsidP="00F55A75">
            <w:pPr>
              <w:pStyle w:val="SAGEBodyText"/>
              <w:rPr>
                <w:rFonts w:eastAsia="Times New Roman"/>
                <w:color w:val="000000"/>
                <w:sz w:val="20"/>
                <w:szCs w:val="20"/>
              </w:rPr>
            </w:pPr>
            <w:r w:rsidRPr="00810E6F">
              <w:rPr>
                <w:rFonts w:eastAsia="Times New Roman"/>
                <w:color w:val="000000"/>
                <w:sz w:val="20"/>
                <w:szCs w:val="20"/>
              </w:rPr>
              <w:t>PO0620 POPORH</w:t>
            </w:r>
          </w:p>
        </w:tc>
        <w:tc>
          <w:tcPr>
            <w:tcW w:w="873" w:type="dxa"/>
            <w:vAlign w:val="bottom"/>
          </w:tcPr>
          <w:p w14:paraId="78950671" w14:textId="582ADD0B"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0825043B" w14:textId="57C82F2A"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0F20038F" w14:textId="77777777" w:rsidR="002F2EE3" w:rsidRPr="00810E6F" w:rsidRDefault="002F2EE3" w:rsidP="00F55A75">
            <w:pPr>
              <w:pStyle w:val="SAGEBodyText"/>
              <w:jc w:val="center"/>
              <w:rPr>
                <w:rFonts w:eastAsia="Times New Roman"/>
                <w:color w:val="000000"/>
                <w:sz w:val="20"/>
                <w:szCs w:val="20"/>
              </w:rPr>
            </w:pPr>
          </w:p>
        </w:tc>
        <w:tc>
          <w:tcPr>
            <w:tcW w:w="891" w:type="dxa"/>
            <w:vAlign w:val="center"/>
          </w:tcPr>
          <w:p w14:paraId="5A353A4C" w14:textId="77777777" w:rsidR="002F2EE3" w:rsidRPr="00810E6F" w:rsidRDefault="002F2EE3" w:rsidP="00F55A75">
            <w:pPr>
              <w:pStyle w:val="SAGEBodyText"/>
              <w:jc w:val="center"/>
              <w:rPr>
                <w:rFonts w:eastAsia="Times New Roman"/>
                <w:color w:val="000000"/>
                <w:sz w:val="20"/>
                <w:szCs w:val="20"/>
              </w:rPr>
            </w:pPr>
          </w:p>
        </w:tc>
        <w:tc>
          <w:tcPr>
            <w:tcW w:w="891" w:type="dxa"/>
          </w:tcPr>
          <w:p w14:paraId="3FCBF727" w14:textId="77777777" w:rsidR="002F2EE3" w:rsidRPr="00810E6F" w:rsidRDefault="002F2EE3" w:rsidP="00F55A75">
            <w:pPr>
              <w:pStyle w:val="SAGEBodyText"/>
              <w:jc w:val="center"/>
              <w:rPr>
                <w:rFonts w:eastAsia="Times New Roman"/>
                <w:color w:val="000000"/>
                <w:sz w:val="20"/>
                <w:szCs w:val="20"/>
              </w:rPr>
            </w:pPr>
          </w:p>
        </w:tc>
      </w:tr>
      <w:tr w:rsidR="002F2EE3" w14:paraId="5E0D148A" w14:textId="0ED55855" w:rsidTr="002F2EE3">
        <w:tc>
          <w:tcPr>
            <w:tcW w:w="3595" w:type="dxa"/>
            <w:vAlign w:val="bottom"/>
          </w:tcPr>
          <w:p w14:paraId="4210199C" w14:textId="0AC354AF"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POReceipts</w:t>
            </w:r>
          </w:p>
        </w:tc>
        <w:tc>
          <w:tcPr>
            <w:tcW w:w="2160" w:type="dxa"/>
            <w:vAlign w:val="center"/>
          </w:tcPr>
          <w:p w14:paraId="7EB346D1" w14:textId="087A969E" w:rsidR="002F2EE3" w:rsidRPr="00810E6F" w:rsidRDefault="002F2EE3" w:rsidP="00F55A75">
            <w:pPr>
              <w:pStyle w:val="SAGEBodyText"/>
              <w:rPr>
                <w:rFonts w:eastAsia="Times New Roman"/>
                <w:color w:val="000000"/>
                <w:sz w:val="20"/>
                <w:szCs w:val="20"/>
              </w:rPr>
            </w:pPr>
            <w:r w:rsidRPr="00810E6F">
              <w:rPr>
                <w:rFonts w:eastAsia="Times New Roman"/>
                <w:color w:val="000000"/>
                <w:sz w:val="20"/>
                <w:szCs w:val="20"/>
              </w:rPr>
              <w:t>PO0700 PORCPH</w:t>
            </w:r>
          </w:p>
        </w:tc>
        <w:tc>
          <w:tcPr>
            <w:tcW w:w="873" w:type="dxa"/>
            <w:vAlign w:val="bottom"/>
          </w:tcPr>
          <w:p w14:paraId="3EB0B544" w14:textId="10FE21C6"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1C26B691" w14:textId="5993C709"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14368962" w14:textId="77777777" w:rsidR="002F2EE3" w:rsidRPr="00810E6F" w:rsidRDefault="002F2EE3" w:rsidP="00F55A75">
            <w:pPr>
              <w:pStyle w:val="SAGEBodyText"/>
              <w:jc w:val="center"/>
              <w:rPr>
                <w:rFonts w:eastAsia="Times New Roman"/>
                <w:color w:val="000000"/>
                <w:sz w:val="20"/>
                <w:szCs w:val="20"/>
              </w:rPr>
            </w:pPr>
          </w:p>
        </w:tc>
        <w:tc>
          <w:tcPr>
            <w:tcW w:w="891" w:type="dxa"/>
            <w:vAlign w:val="center"/>
          </w:tcPr>
          <w:p w14:paraId="0B412AA1" w14:textId="77777777" w:rsidR="002F2EE3" w:rsidRPr="00810E6F" w:rsidRDefault="002F2EE3" w:rsidP="00F55A75">
            <w:pPr>
              <w:pStyle w:val="SAGEBodyText"/>
              <w:jc w:val="center"/>
              <w:rPr>
                <w:rFonts w:eastAsia="Times New Roman"/>
                <w:color w:val="000000"/>
                <w:sz w:val="20"/>
                <w:szCs w:val="20"/>
              </w:rPr>
            </w:pPr>
          </w:p>
        </w:tc>
        <w:tc>
          <w:tcPr>
            <w:tcW w:w="891" w:type="dxa"/>
          </w:tcPr>
          <w:p w14:paraId="29AA5B18" w14:textId="77777777" w:rsidR="002F2EE3" w:rsidRPr="00810E6F" w:rsidRDefault="002F2EE3" w:rsidP="00F55A75">
            <w:pPr>
              <w:pStyle w:val="SAGEBodyText"/>
              <w:jc w:val="center"/>
              <w:rPr>
                <w:rFonts w:eastAsia="Times New Roman"/>
                <w:color w:val="000000"/>
                <w:sz w:val="20"/>
                <w:szCs w:val="20"/>
              </w:rPr>
            </w:pPr>
          </w:p>
        </w:tc>
      </w:tr>
      <w:tr w:rsidR="002F2EE3" w14:paraId="7324D202" w14:textId="077573A0" w:rsidTr="002F2EE3">
        <w:tc>
          <w:tcPr>
            <w:tcW w:w="3595" w:type="dxa"/>
            <w:vAlign w:val="bottom"/>
          </w:tcPr>
          <w:p w14:paraId="1A8A9599" w14:textId="029483B6"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PORequisitions</w:t>
            </w:r>
          </w:p>
        </w:tc>
        <w:tc>
          <w:tcPr>
            <w:tcW w:w="2160" w:type="dxa"/>
            <w:vAlign w:val="center"/>
          </w:tcPr>
          <w:p w14:paraId="5199CB93" w14:textId="7D2BBF9F" w:rsidR="002F2EE3" w:rsidRPr="00810E6F" w:rsidRDefault="002F2EE3" w:rsidP="00F55A75">
            <w:pPr>
              <w:pStyle w:val="SAGEBodyText"/>
              <w:rPr>
                <w:rFonts w:eastAsia="Times New Roman"/>
                <w:color w:val="000000"/>
                <w:sz w:val="20"/>
                <w:szCs w:val="20"/>
              </w:rPr>
            </w:pPr>
            <w:r w:rsidRPr="00F55A75">
              <w:rPr>
                <w:rFonts w:eastAsia="Times New Roman"/>
                <w:color w:val="000000"/>
                <w:sz w:val="20"/>
                <w:szCs w:val="20"/>
              </w:rPr>
              <w:t>PO0760 PORQNH</w:t>
            </w:r>
          </w:p>
        </w:tc>
        <w:tc>
          <w:tcPr>
            <w:tcW w:w="873" w:type="dxa"/>
            <w:vAlign w:val="bottom"/>
          </w:tcPr>
          <w:p w14:paraId="14239AB3" w14:textId="76A06B7B"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34F285C4" w14:textId="06206364"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570287A5" w14:textId="77777777" w:rsidR="002F2EE3" w:rsidRPr="00810E6F" w:rsidRDefault="002F2EE3" w:rsidP="00F55A75">
            <w:pPr>
              <w:pStyle w:val="SAGEBodyText"/>
              <w:jc w:val="center"/>
              <w:rPr>
                <w:rFonts w:eastAsia="Times New Roman"/>
                <w:color w:val="000000"/>
                <w:sz w:val="20"/>
                <w:szCs w:val="20"/>
              </w:rPr>
            </w:pPr>
          </w:p>
        </w:tc>
        <w:tc>
          <w:tcPr>
            <w:tcW w:w="891" w:type="dxa"/>
            <w:vAlign w:val="center"/>
          </w:tcPr>
          <w:p w14:paraId="171A9DCF" w14:textId="77777777" w:rsidR="002F2EE3" w:rsidRPr="00810E6F" w:rsidRDefault="002F2EE3" w:rsidP="00F55A75">
            <w:pPr>
              <w:pStyle w:val="SAGEBodyText"/>
              <w:jc w:val="center"/>
              <w:rPr>
                <w:rFonts w:eastAsia="Times New Roman"/>
                <w:color w:val="000000"/>
                <w:sz w:val="20"/>
                <w:szCs w:val="20"/>
              </w:rPr>
            </w:pPr>
          </w:p>
        </w:tc>
        <w:tc>
          <w:tcPr>
            <w:tcW w:w="891" w:type="dxa"/>
          </w:tcPr>
          <w:p w14:paraId="3FE174AD" w14:textId="77777777" w:rsidR="002F2EE3" w:rsidRPr="00810E6F" w:rsidRDefault="002F2EE3" w:rsidP="00F55A75">
            <w:pPr>
              <w:pStyle w:val="SAGEBodyText"/>
              <w:jc w:val="center"/>
              <w:rPr>
                <w:rFonts w:eastAsia="Times New Roman"/>
                <w:color w:val="000000"/>
                <w:sz w:val="20"/>
                <w:szCs w:val="20"/>
              </w:rPr>
            </w:pPr>
          </w:p>
        </w:tc>
      </w:tr>
      <w:tr w:rsidR="002F2EE3" w14:paraId="3C81D214" w14:textId="4745E97D" w:rsidTr="002F2EE3">
        <w:tc>
          <w:tcPr>
            <w:tcW w:w="3595" w:type="dxa"/>
            <w:vAlign w:val="bottom"/>
          </w:tcPr>
          <w:p w14:paraId="438E4879" w14:textId="168D9132" w:rsidR="002F2EE3" w:rsidRPr="00F55A75" w:rsidRDefault="002F2EE3" w:rsidP="00F55A75">
            <w:pPr>
              <w:pStyle w:val="SAGEBodyText"/>
              <w:rPr>
                <w:rFonts w:eastAsia="Times New Roman"/>
                <w:color w:val="000000"/>
                <w:sz w:val="20"/>
                <w:szCs w:val="20"/>
              </w:rPr>
            </w:pPr>
            <w:r w:rsidRPr="00F55A75">
              <w:rPr>
                <w:rFonts w:eastAsia="Times New Roman"/>
                <w:color w:val="000000"/>
                <w:sz w:val="20"/>
                <w:szCs w:val="20"/>
              </w:rPr>
              <w:t>POReturns</w:t>
            </w:r>
          </w:p>
        </w:tc>
        <w:tc>
          <w:tcPr>
            <w:tcW w:w="2160" w:type="dxa"/>
            <w:vAlign w:val="center"/>
          </w:tcPr>
          <w:p w14:paraId="447F1602" w14:textId="74C4B758" w:rsidR="002F2EE3" w:rsidRPr="00810E6F" w:rsidRDefault="002F2EE3" w:rsidP="00F55A75">
            <w:pPr>
              <w:pStyle w:val="SAGEBodyText"/>
              <w:rPr>
                <w:rFonts w:eastAsia="Times New Roman"/>
                <w:color w:val="000000"/>
                <w:sz w:val="20"/>
                <w:szCs w:val="20"/>
              </w:rPr>
            </w:pPr>
            <w:r w:rsidRPr="00810E6F">
              <w:rPr>
                <w:rFonts w:eastAsia="Times New Roman"/>
                <w:color w:val="000000"/>
                <w:sz w:val="20"/>
                <w:szCs w:val="20"/>
              </w:rPr>
              <w:t>PO0731 PORETH</w:t>
            </w:r>
          </w:p>
        </w:tc>
        <w:tc>
          <w:tcPr>
            <w:tcW w:w="873" w:type="dxa"/>
            <w:vAlign w:val="bottom"/>
          </w:tcPr>
          <w:p w14:paraId="5A7C3293" w14:textId="254EBA4A"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bottom"/>
          </w:tcPr>
          <w:p w14:paraId="69AD2829" w14:textId="2CC1614E" w:rsidR="002F2EE3" w:rsidRPr="00F55A75" w:rsidRDefault="002F2EE3" w:rsidP="00F55A75">
            <w:pPr>
              <w:pStyle w:val="SAGEBodyText"/>
              <w:jc w:val="center"/>
              <w:rPr>
                <w:rFonts w:eastAsia="Times New Roman"/>
                <w:color w:val="000000"/>
                <w:sz w:val="20"/>
                <w:szCs w:val="20"/>
              </w:rPr>
            </w:pPr>
            <w:r w:rsidRPr="00F55A75">
              <w:rPr>
                <w:rFonts w:eastAsia="Times New Roman"/>
                <w:color w:val="000000"/>
                <w:sz w:val="20"/>
                <w:szCs w:val="20"/>
              </w:rPr>
              <w:t>x</w:t>
            </w:r>
          </w:p>
        </w:tc>
        <w:tc>
          <w:tcPr>
            <w:tcW w:w="873" w:type="dxa"/>
            <w:vAlign w:val="center"/>
          </w:tcPr>
          <w:p w14:paraId="32EAA947" w14:textId="77777777" w:rsidR="002F2EE3" w:rsidRPr="00810E6F" w:rsidRDefault="002F2EE3" w:rsidP="00F55A75">
            <w:pPr>
              <w:pStyle w:val="SAGEBodyText"/>
              <w:jc w:val="center"/>
              <w:rPr>
                <w:rFonts w:eastAsia="Times New Roman"/>
                <w:color w:val="000000"/>
                <w:sz w:val="20"/>
                <w:szCs w:val="20"/>
              </w:rPr>
            </w:pPr>
          </w:p>
        </w:tc>
        <w:tc>
          <w:tcPr>
            <w:tcW w:w="891" w:type="dxa"/>
            <w:vAlign w:val="center"/>
          </w:tcPr>
          <w:p w14:paraId="6F6CD059" w14:textId="77777777" w:rsidR="002F2EE3" w:rsidRPr="00810E6F" w:rsidRDefault="002F2EE3" w:rsidP="00F55A75">
            <w:pPr>
              <w:pStyle w:val="SAGEBodyText"/>
              <w:jc w:val="center"/>
              <w:rPr>
                <w:rFonts w:eastAsia="Times New Roman"/>
                <w:color w:val="000000"/>
                <w:sz w:val="20"/>
                <w:szCs w:val="20"/>
              </w:rPr>
            </w:pPr>
          </w:p>
        </w:tc>
        <w:tc>
          <w:tcPr>
            <w:tcW w:w="891" w:type="dxa"/>
          </w:tcPr>
          <w:p w14:paraId="601B35AD" w14:textId="77777777" w:rsidR="002F2EE3" w:rsidRPr="00810E6F" w:rsidRDefault="002F2EE3" w:rsidP="00F55A75">
            <w:pPr>
              <w:pStyle w:val="SAGEBodyText"/>
              <w:jc w:val="center"/>
              <w:rPr>
                <w:rFonts w:eastAsia="Times New Roman"/>
                <w:color w:val="000000"/>
                <w:sz w:val="20"/>
                <w:szCs w:val="20"/>
              </w:rPr>
            </w:pPr>
          </w:p>
        </w:tc>
      </w:tr>
    </w:tbl>
    <w:p w14:paraId="4BFA917A" w14:textId="77777777" w:rsidR="003A2B06" w:rsidRDefault="003A2B06" w:rsidP="00D25BCC">
      <w:pPr>
        <w:pStyle w:val="SAGEBodyText"/>
      </w:pPr>
    </w:p>
    <w:p w14:paraId="252BFC72" w14:textId="77777777" w:rsidR="00D25BCC" w:rsidRPr="00B00A5D" w:rsidRDefault="00D25BCC" w:rsidP="00B00A5D">
      <w:pPr>
        <w:pStyle w:val="SAGEBodyText"/>
        <w:sectPr w:rsidR="00D25BCC" w:rsidRPr="00B00A5D" w:rsidSect="003537DC">
          <w:pgSz w:w="12242" w:h="15842" w:code="1"/>
          <w:pgMar w:top="709" w:right="1440" w:bottom="1701" w:left="1584" w:header="624" w:footer="397" w:gutter="0"/>
          <w:cols w:space="708"/>
          <w:titlePg/>
          <w:docGrid w:linePitch="360"/>
        </w:sectPr>
      </w:pPr>
    </w:p>
    <w:p w14:paraId="2C5226D1" w14:textId="2DE19F7D" w:rsidR="00D27CD0" w:rsidRDefault="00C8057C" w:rsidP="00D27CD0">
      <w:pPr>
        <w:pStyle w:val="SAGEHeading1"/>
        <w:framePr w:wrap="around"/>
      </w:pPr>
      <w:bookmarkStart w:id="5" w:name="_Toc455394207"/>
      <w:r>
        <w:lastRenderedPageBreak/>
        <w:t xml:space="preserve">Process </w:t>
      </w:r>
      <w:r w:rsidR="00180205">
        <w:t>e</w:t>
      </w:r>
      <w:r>
        <w:t>ndpoints</w:t>
      </w:r>
      <w:bookmarkEnd w:id="5"/>
    </w:p>
    <w:p w14:paraId="02BAE50B" w14:textId="77777777" w:rsidR="00180205" w:rsidRDefault="004E2E27" w:rsidP="00B7536F">
      <w:pPr>
        <w:pStyle w:val="SAGEBodyText"/>
      </w:pPr>
      <w:r>
        <w:t>Process</w:t>
      </w:r>
      <w:r w:rsidR="00FF22CA">
        <w:t xml:space="preserve"> endpoints support </w:t>
      </w:r>
      <w:r w:rsidR="00180205">
        <w:t xml:space="preserve">only </w:t>
      </w:r>
      <w:r w:rsidR="00FF22CA">
        <w:t>the POST</w:t>
      </w:r>
      <w:r>
        <w:t xml:space="preserve"> verb.  </w:t>
      </w:r>
    </w:p>
    <w:p w14:paraId="04281446" w14:textId="582FAF35" w:rsidR="00D25BCC" w:rsidRDefault="004E2E27" w:rsidP="00B7536F">
      <w:pPr>
        <w:pStyle w:val="SAGEBodyText"/>
      </w:pPr>
      <w:r>
        <w:t xml:space="preserve">To get a </w:t>
      </w:r>
      <w:r w:rsidR="000E5EDC">
        <w:t>sa</w:t>
      </w:r>
      <w:r>
        <w:t xml:space="preserve">mple payload, </w:t>
      </w:r>
      <w:r w:rsidR="000E5EDC">
        <w:t xml:space="preserve">enter the appropriate URL with </w:t>
      </w:r>
      <w:r w:rsidR="000E5EDC" w:rsidRPr="00180205">
        <w:rPr>
          <w:rStyle w:val="SAGETextCodeinline"/>
        </w:rPr>
        <w:t>(</w:t>
      </w:r>
      <w:r w:rsidR="007F2753">
        <w:rPr>
          <w:rStyle w:val="SAGETextCodeinline"/>
        </w:rPr>
        <w:t>‘</w:t>
      </w:r>
      <w:r w:rsidR="000E5EDC" w:rsidRPr="00180205">
        <w:rPr>
          <w:rStyle w:val="SAGETextCodeinline"/>
        </w:rPr>
        <w:t>$template</w:t>
      </w:r>
      <w:r w:rsidR="007F2753">
        <w:rPr>
          <w:rStyle w:val="SAGETextCodeinline"/>
        </w:rPr>
        <w:t>’</w:t>
      </w:r>
      <w:r w:rsidR="000E5EDC" w:rsidRPr="00180205">
        <w:rPr>
          <w:rStyle w:val="SAGETextCodeinline"/>
        </w:rPr>
        <w:t>)</w:t>
      </w:r>
      <w:r w:rsidR="000E5EDC" w:rsidRPr="00F32B59">
        <w:t xml:space="preserve"> </w:t>
      </w:r>
      <w:r w:rsidR="000E5EDC">
        <w:t>at the end.</w:t>
      </w:r>
    </w:p>
    <w:p w14:paraId="58FA45CD" w14:textId="2B630600" w:rsidR="00180205" w:rsidRDefault="000E5EDC" w:rsidP="00B7536F">
      <w:pPr>
        <w:pStyle w:val="SAGEBodyText"/>
      </w:pPr>
      <w:r>
        <w:t>E</w:t>
      </w:r>
      <w:r w:rsidR="00527628">
        <w:t>x</w:t>
      </w:r>
      <w:r>
        <w:t xml:space="preserve">ample:  </w:t>
      </w:r>
    </w:p>
    <w:p w14:paraId="265505A6" w14:textId="54D593EA" w:rsidR="000E5EDC" w:rsidRDefault="00E2128F" w:rsidP="00180205">
      <w:pPr>
        <w:pStyle w:val="SAGETextCodesection"/>
      </w:pPr>
      <w:r>
        <w:t xml:space="preserve">POST </w:t>
      </w:r>
      <w:r w:rsidR="000E5EDC" w:rsidRPr="000E5EDC">
        <w:t>http://localhost/Sage300WebApi/</w:t>
      </w:r>
      <w:r w:rsidR="007F2753">
        <w:t>v1.0/</w:t>
      </w:r>
      <w:r w:rsidR="000E5EDC" w:rsidRPr="000E5EDC">
        <w:t>-/</w:t>
      </w:r>
      <w:r w:rsidR="000E5EDC">
        <w:t>SAM</w:t>
      </w:r>
      <w:r w:rsidR="000E5EDC" w:rsidRPr="000E5EDC">
        <w:t>LTD/AR/</w:t>
      </w:r>
      <w:r w:rsidR="007F2753">
        <w:t>AR</w:t>
      </w:r>
      <w:r w:rsidR="000E5EDC" w:rsidRPr="000E5EDC">
        <w:t>PostInvoices(</w:t>
      </w:r>
      <w:r w:rsidR="007F2753">
        <w:t>‘</w:t>
      </w:r>
      <w:r w:rsidR="000E5EDC" w:rsidRPr="000E5EDC">
        <w:t>$template</w:t>
      </w:r>
      <w:r w:rsidR="007F2753">
        <w:t>’</w:t>
      </w:r>
      <w:r w:rsidR="000E5EDC" w:rsidRPr="000E5EDC">
        <w:t>)</w:t>
      </w:r>
    </w:p>
    <w:p w14:paraId="26C68693" w14:textId="3A8ABC55" w:rsidR="000E5EDC" w:rsidRDefault="000E5EDC" w:rsidP="00B7536F">
      <w:pPr>
        <w:pStyle w:val="SAGEBodyText"/>
      </w:pPr>
      <w:r>
        <w:t xml:space="preserve">When </w:t>
      </w:r>
      <w:r w:rsidR="00F32B59">
        <w:t xml:space="preserve">you are </w:t>
      </w:r>
      <w:r>
        <w:t xml:space="preserve">ready to </w:t>
      </w:r>
      <w:r w:rsidR="00E2128F">
        <w:t>invoke</w:t>
      </w:r>
      <w:r>
        <w:t xml:space="preserve"> </w:t>
      </w:r>
      <w:r w:rsidR="00E2128F">
        <w:t>a Sage 300 superview</w:t>
      </w:r>
      <w:r>
        <w:t xml:space="preserve"> process, </w:t>
      </w:r>
      <w:r w:rsidR="00F32B59">
        <w:t xml:space="preserve">add </w:t>
      </w:r>
      <w:r w:rsidRPr="00F32B59">
        <w:rPr>
          <w:rStyle w:val="SAGETextCodeinline"/>
        </w:rPr>
        <w:t>(</w:t>
      </w:r>
      <w:r w:rsidR="007F2753">
        <w:rPr>
          <w:rStyle w:val="SAGETextCodeinline"/>
        </w:rPr>
        <w:t>‘</w:t>
      </w:r>
      <w:r w:rsidRPr="00F32B59">
        <w:rPr>
          <w:rStyle w:val="SAGETextCodeinline"/>
        </w:rPr>
        <w:t>$process</w:t>
      </w:r>
      <w:r w:rsidR="007F2753">
        <w:rPr>
          <w:rStyle w:val="SAGETextCodeinline"/>
        </w:rPr>
        <w:t>’</w:t>
      </w:r>
      <w:r w:rsidRPr="00F32B59">
        <w:rPr>
          <w:rStyle w:val="SAGETextCodeinline"/>
        </w:rPr>
        <w:t>)</w:t>
      </w:r>
      <w:r>
        <w:t xml:space="preserve"> at the end of the URL.</w:t>
      </w:r>
    </w:p>
    <w:p w14:paraId="5462F5C3" w14:textId="7892AA72" w:rsidR="00F32B59" w:rsidRDefault="00F32B59" w:rsidP="00B7536F">
      <w:pPr>
        <w:pStyle w:val="SAGEBodyText"/>
      </w:pPr>
      <w:r>
        <w:t>E</w:t>
      </w:r>
      <w:r w:rsidR="00527628">
        <w:t>x</w:t>
      </w:r>
      <w:r>
        <w:t xml:space="preserve">ample: </w:t>
      </w:r>
    </w:p>
    <w:p w14:paraId="29258401" w14:textId="0B96486F" w:rsidR="000E5EDC" w:rsidRDefault="00E2128F" w:rsidP="00F32B59">
      <w:pPr>
        <w:pStyle w:val="SAGETextCodesection"/>
      </w:pPr>
      <w:r>
        <w:t xml:space="preserve">POST </w:t>
      </w:r>
      <w:r w:rsidR="000E5EDC" w:rsidRPr="000E5EDC">
        <w:t>http://localhost/Sage300WebApi/</w:t>
      </w:r>
      <w:r w:rsidR="007F2753">
        <w:t>v1.0/</w:t>
      </w:r>
      <w:r w:rsidR="000E5EDC" w:rsidRPr="000E5EDC">
        <w:t>-/</w:t>
      </w:r>
      <w:r w:rsidR="000E5EDC">
        <w:t>SAM</w:t>
      </w:r>
      <w:r w:rsidR="000E5EDC" w:rsidRPr="000E5EDC">
        <w:t>LTD/AR/</w:t>
      </w:r>
      <w:r w:rsidR="007F2753">
        <w:t>AR</w:t>
      </w:r>
      <w:r w:rsidR="000E5EDC" w:rsidRPr="000E5EDC">
        <w:t>PostInvoices(</w:t>
      </w:r>
      <w:r w:rsidR="007F2753">
        <w:t>‘</w:t>
      </w:r>
      <w:r w:rsidR="000E5EDC" w:rsidRPr="000E5EDC">
        <w:t>$process</w:t>
      </w:r>
      <w:r w:rsidR="007F2753">
        <w:t>’</w:t>
      </w:r>
      <w:r w:rsidR="000E5EDC" w:rsidRPr="000E5EDC">
        <w:t>)</w:t>
      </w:r>
    </w:p>
    <w:p w14:paraId="42315021" w14:textId="77777777" w:rsidR="000E5EDC" w:rsidRDefault="000E5EDC" w:rsidP="00B7536F">
      <w:pPr>
        <w:pStyle w:val="SAGEBodyText"/>
      </w:pPr>
    </w:p>
    <w:tbl>
      <w:tblPr>
        <w:tblStyle w:val="SageTable2"/>
        <w:tblW w:w="9265" w:type="dxa"/>
        <w:tblLayout w:type="fixed"/>
        <w:tblLook w:val="04A0" w:firstRow="1" w:lastRow="0" w:firstColumn="1" w:lastColumn="0" w:noHBand="0" w:noVBand="1"/>
      </w:tblPr>
      <w:tblGrid>
        <w:gridCol w:w="3595"/>
        <w:gridCol w:w="2160"/>
        <w:gridCol w:w="873"/>
        <w:gridCol w:w="873"/>
        <w:gridCol w:w="873"/>
        <w:gridCol w:w="891"/>
      </w:tblGrid>
      <w:tr w:rsidR="000D30C0" w:rsidRPr="00C32558" w14:paraId="4A352D73" w14:textId="77777777" w:rsidTr="000F2F69">
        <w:trPr>
          <w:cnfStyle w:val="100000000000" w:firstRow="1" w:lastRow="0" w:firstColumn="0" w:lastColumn="0" w:oddVBand="0" w:evenVBand="0" w:oddHBand="0" w:evenHBand="0" w:firstRowFirstColumn="0" w:firstRowLastColumn="0" w:lastRowFirstColumn="0" w:lastRowLastColumn="0"/>
          <w:tblHeader/>
        </w:trPr>
        <w:tc>
          <w:tcPr>
            <w:tcW w:w="3595" w:type="dxa"/>
            <w:vMerge w:val="restart"/>
          </w:tcPr>
          <w:p w14:paraId="524D30BA" w14:textId="77777777" w:rsidR="00C32558" w:rsidRPr="00C32558" w:rsidRDefault="00C32558" w:rsidP="00C32558">
            <w:pPr>
              <w:pStyle w:val="SAGEBodyText"/>
              <w:jc w:val="center"/>
              <w:rPr>
                <w:sz w:val="20"/>
                <w:szCs w:val="20"/>
              </w:rPr>
            </w:pPr>
          </w:p>
          <w:p w14:paraId="5F28075E" w14:textId="0A8CE60A" w:rsidR="000D30C0" w:rsidRPr="00C32558" w:rsidRDefault="00ED3E99" w:rsidP="00C32558">
            <w:pPr>
              <w:pStyle w:val="SAGEBodyText"/>
              <w:jc w:val="center"/>
              <w:rPr>
                <w:sz w:val="20"/>
                <w:szCs w:val="20"/>
              </w:rPr>
            </w:pPr>
            <w:r>
              <w:rPr>
                <w:sz w:val="20"/>
                <w:szCs w:val="20"/>
              </w:rPr>
              <w:t>Endpoint</w:t>
            </w:r>
          </w:p>
        </w:tc>
        <w:tc>
          <w:tcPr>
            <w:tcW w:w="2160" w:type="dxa"/>
            <w:vMerge w:val="restart"/>
          </w:tcPr>
          <w:p w14:paraId="76533505" w14:textId="77777777" w:rsidR="00C32558" w:rsidRPr="00C32558" w:rsidRDefault="00C32558" w:rsidP="00C32558">
            <w:pPr>
              <w:pStyle w:val="SAGEBodyText"/>
              <w:jc w:val="center"/>
              <w:rPr>
                <w:sz w:val="20"/>
                <w:szCs w:val="20"/>
              </w:rPr>
            </w:pPr>
          </w:p>
          <w:p w14:paraId="1DAF8ACD" w14:textId="77777777" w:rsidR="000D30C0" w:rsidRPr="00C32558" w:rsidRDefault="000D30C0" w:rsidP="00C32558">
            <w:pPr>
              <w:pStyle w:val="SAGEBodyText"/>
              <w:jc w:val="center"/>
              <w:rPr>
                <w:sz w:val="20"/>
                <w:szCs w:val="20"/>
              </w:rPr>
            </w:pPr>
            <w:r w:rsidRPr="00C32558">
              <w:rPr>
                <w:sz w:val="20"/>
                <w:szCs w:val="20"/>
              </w:rPr>
              <w:t>Accpac View</w:t>
            </w:r>
          </w:p>
        </w:tc>
        <w:tc>
          <w:tcPr>
            <w:tcW w:w="3510" w:type="dxa"/>
            <w:gridSpan w:val="4"/>
          </w:tcPr>
          <w:p w14:paraId="726C924B" w14:textId="3A8D29C3" w:rsidR="000D30C0" w:rsidRPr="00C32558" w:rsidRDefault="00ED3E99" w:rsidP="00C32558">
            <w:pPr>
              <w:pStyle w:val="SAGEBodyText"/>
              <w:jc w:val="center"/>
              <w:rPr>
                <w:sz w:val="20"/>
                <w:szCs w:val="20"/>
              </w:rPr>
            </w:pPr>
            <w:r>
              <w:rPr>
                <w:sz w:val="20"/>
                <w:szCs w:val="20"/>
              </w:rPr>
              <w:t>Supported v</w:t>
            </w:r>
            <w:r w:rsidR="000D30C0" w:rsidRPr="00C32558">
              <w:rPr>
                <w:sz w:val="20"/>
                <w:szCs w:val="20"/>
              </w:rPr>
              <w:t>erbs</w:t>
            </w:r>
          </w:p>
        </w:tc>
      </w:tr>
      <w:tr w:rsidR="000D30C0" w14:paraId="54DDD142" w14:textId="77777777" w:rsidTr="000F2F69">
        <w:trPr>
          <w:cnfStyle w:val="100000000000" w:firstRow="1" w:lastRow="0" w:firstColumn="0" w:lastColumn="0" w:oddVBand="0" w:evenVBand="0" w:oddHBand="0" w:evenHBand="0" w:firstRowFirstColumn="0" w:firstRowLastColumn="0" w:lastRowFirstColumn="0" w:lastRowLastColumn="0"/>
          <w:tblHeader/>
        </w:trPr>
        <w:tc>
          <w:tcPr>
            <w:tcW w:w="3595" w:type="dxa"/>
            <w:vMerge/>
          </w:tcPr>
          <w:p w14:paraId="751D6553" w14:textId="77777777" w:rsidR="000D30C0" w:rsidRPr="00C32558" w:rsidRDefault="000D30C0" w:rsidP="00C32558">
            <w:pPr>
              <w:pStyle w:val="SAGEBodyText"/>
              <w:rPr>
                <w:sz w:val="20"/>
                <w:szCs w:val="20"/>
              </w:rPr>
            </w:pPr>
          </w:p>
        </w:tc>
        <w:tc>
          <w:tcPr>
            <w:tcW w:w="2160" w:type="dxa"/>
            <w:vMerge/>
          </w:tcPr>
          <w:p w14:paraId="03C5051C" w14:textId="77777777" w:rsidR="000D30C0" w:rsidRPr="00C32558" w:rsidRDefault="000D30C0" w:rsidP="00C32558">
            <w:pPr>
              <w:pStyle w:val="SAGEBodyText"/>
              <w:rPr>
                <w:sz w:val="20"/>
                <w:szCs w:val="20"/>
              </w:rPr>
            </w:pPr>
          </w:p>
        </w:tc>
        <w:tc>
          <w:tcPr>
            <w:tcW w:w="873" w:type="dxa"/>
          </w:tcPr>
          <w:p w14:paraId="3861C2A3" w14:textId="4CF14563" w:rsidR="000D30C0" w:rsidRPr="004F15F4" w:rsidRDefault="00FF22CA" w:rsidP="00C32558">
            <w:pPr>
              <w:pStyle w:val="SAGEBodyText"/>
              <w:jc w:val="center"/>
              <w:rPr>
                <w:sz w:val="16"/>
                <w:szCs w:val="16"/>
              </w:rPr>
            </w:pPr>
            <w:r w:rsidRPr="004F15F4">
              <w:rPr>
                <w:sz w:val="16"/>
                <w:szCs w:val="16"/>
              </w:rPr>
              <w:t>GET</w:t>
            </w:r>
          </w:p>
        </w:tc>
        <w:tc>
          <w:tcPr>
            <w:tcW w:w="873" w:type="dxa"/>
          </w:tcPr>
          <w:p w14:paraId="1974BB49" w14:textId="1302029E" w:rsidR="000D30C0" w:rsidRPr="004F15F4" w:rsidRDefault="00FF22CA" w:rsidP="00C32558">
            <w:pPr>
              <w:pStyle w:val="SAGEBodyText"/>
              <w:jc w:val="center"/>
              <w:rPr>
                <w:sz w:val="16"/>
                <w:szCs w:val="16"/>
              </w:rPr>
            </w:pPr>
            <w:r w:rsidRPr="004F15F4">
              <w:rPr>
                <w:sz w:val="16"/>
                <w:szCs w:val="16"/>
              </w:rPr>
              <w:t>POST</w:t>
            </w:r>
          </w:p>
        </w:tc>
        <w:tc>
          <w:tcPr>
            <w:tcW w:w="873" w:type="dxa"/>
          </w:tcPr>
          <w:p w14:paraId="2E41B1B8" w14:textId="43DB133D" w:rsidR="000D30C0" w:rsidRPr="004F15F4" w:rsidRDefault="00FF22CA" w:rsidP="00C32558">
            <w:pPr>
              <w:pStyle w:val="SAGEBodyText"/>
              <w:jc w:val="center"/>
              <w:rPr>
                <w:sz w:val="16"/>
                <w:szCs w:val="16"/>
              </w:rPr>
            </w:pPr>
            <w:r w:rsidRPr="004F15F4">
              <w:rPr>
                <w:sz w:val="16"/>
                <w:szCs w:val="16"/>
              </w:rPr>
              <w:t>PUT</w:t>
            </w:r>
          </w:p>
        </w:tc>
        <w:tc>
          <w:tcPr>
            <w:tcW w:w="891" w:type="dxa"/>
          </w:tcPr>
          <w:p w14:paraId="294B9D49" w14:textId="63D024D0" w:rsidR="000D30C0" w:rsidRPr="004F15F4" w:rsidRDefault="00FF22CA" w:rsidP="00C32558">
            <w:pPr>
              <w:pStyle w:val="SAGEBodyText"/>
              <w:jc w:val="center"/>
              <w:rPr>
                <w:sz w:val="16"/>
                <w:szCs w:val="16"/>
              </w:rPr>
            </w:pPr>
            <w:r w:rsidRPr="004F15F4">
              <w:rPr>
                <w:sz w:val="16"/>
                <w:szCs w:val="16"/>
              </w:rPr>
              <w:t>DELETE</w:t>
            </w:r>
          </w:p>
        </w:tc>
      </w:tr>
      <w:tr w:rsidR="00F55A75" w14:paraId="66EB6825" w14:textId="77777777" w:rsidTr="000F2F69">
        <w:tc>
          <w:tcPr>
            <w:tcW w:w="3595" w:type="dxa"/>
          </w:tcPr>
          <w:p w14:paraId="5CB1C5B7" w14:textId="57EE81CC" w:rsidR="00F55A75" w:rsidRPr="00F55A75" w:rsidRDefault="00F55A75" w:rsidP="00F55A75">
            <w:pPr>
              <w:pStyle w:val="SAGEBodyText"/>
              <w:rPr>
                <w:sz w:val="20"/>
                <w:szCs w:val="20"/>
              </w:rPr>
            </w:pPr>
            <w:r w:rsidRPr="00F55A75">
              <w:rPr>
                <w:sz w:val="20"/>
                <w:szCs w:val="20"/>
              </w:rPr>
              <w:t>APCreateGLBatch</w:t>
            </w:r>
          </w:p>
        </w:tc>
        <w:tc>
          <w:tcPr>
            <w:tcW w:w="2160" w:type="dxa"/>
            <w:vAlign w:val="center"/>
          </w:tcPr>
          <w:p w14:paraId="2AFAD72C" w14:textId="52918102" w:rsidR="00F55A75" w:rsidRPr="00C32558" w:rsidRDefault="00F55A75" w:rsidP="00F55A75">
            <w:pPr>
              <w:pStyle w:val="SAGEBodyText"/>
              <w:rPr>
                <w:sz w:val="20"/>
                <w:szCs w:val="20"/>
              </w:rPr>
            </w:pPr>
            <w:r w:rsidRPr="00810E6F">
              <w:rPr>
                <w:rFonts w:eastAsia="Times New Roman"/>
                <w:color w:val="000000"/>
                <w:sz w:val="20"/>
                <w:szCs w:val="20"/>
              </w:rPr>
              <w:t>AP0042 APGLTR</w:t>
            </w:r>
          </w:p>
        </w:tc>
        <w:tc>
          <w:tcPr>
            <w:tcW w:w="873" w:type="dxa"/>
            <w:vAlign w:val="center"/>
          </w:tcPr>
          <w:p w14:paraId="741D76B7" w14:textId="330F09A3" w:rsidR="00F55A75" w:rsidRPr="00C32558" w:rsidRDefault="00F55A75" w:rsidP="00F55A75">
            <w:pPr>
              <w:pStyle w:val="SAGEBodyText"/>
              <w:jc w:val="center"/>
              <w:rPr>
                <w:sz w:val="20"/>
                <w:szCs w:val="20"/>
              </w:rPr>
            </w:pPr>
            <w:r w:rsidRPr="00810E6F">
              <w:rPr>
                <w:rFonts w:eastAsia="Times New Roman"/>
                <w:color w:val="000000"/>
                <w:sz w:val="20"/>
                <w:szCs w:val="20"/>
              </w:rPr>
              <w:t> </w:t>
            </w:r>
          </w:p>
        </w:tc>
        <w:tc>
          <w:tcPr>
            <w:tcW w:w="873" w:type="dxa"/>
            <w:vAlign w:val="center"/>
          </w:tcPr>
          <w:p w14:paraId="2960527A" w14:textId="325E56CD" w:rsidR="00F55A75" w:rsidRPr="00C32558" w:rsidRDefault="00F55A75" w:rsidP="00F55A75">
            <w:pPr>
              <w:pStyle w:val="SAGEBodyText"/>
              <w:jc w:val="center"/>
              <w:rPr>
                <w:sz w:val="20"/>
                <w:szCs w:val="20"/>
              </w:rPr>
            </w:pPr>
            <w:r>
              <w:rPr>
                <w:rFonts w:eastAsia="Times New Roman"/>
                <w:color w:val="000000"/>
                <w:sz w:val="20"/>
                <w:szCs w:val="20"/>
              </w:rPr>
              <w:t>x</w:t>
            </w:r>
          </w:p>
        </w:tc>
        <w:tc>
          <w:tcPr>
            <w:tcW w:w="873" w:type="dxa"/>
            <w:vAlign w:val="center"/>
          </w:tcPr>
          <w:p w14:paraId="6F48DFDE" w14:textId="64B6E7DD" w:rsidR="00F55A75" w:rsidRPr="00C32558" w:rsidRDefault="00F55A75" w:rsidP="00F55A75">
            <w:pPr>
              <w:pStyle w:val="SAGEBodyText"/>
              <w:jc w:val="center"/>
              <w:rPr>
                <w:sz w:val="20"/>
                <w:szCs w:val="20"/>
              </w:rPr>
            </w:pPr>
            <w:r w:rsidRPr="00810E6F">
              <w:rPr>
                <w:rFonts w:eastAsia="Times New Roman"/>
                <w:color w:val="000000"/>
                <w:sz w:val="20"/>
                <w:szCs w:val="20"/>
              </w:rPr>
              <w:t> </w:t>
            </w:r>
          </w:p>
        </w:tc>
        <w:tc>
          <w:tcPr>
            <w:tcW w:w="891" w:type="dxa"/>
            <w:vAlign w:val="center"/>
          </w:tcPr>
          <w:p w14:paraId="59C147C6" w14:textId="57E9F5DB" w:rsidR="00F55A75" w:rsidRPr="00C32558" w:rsidRDefault="00F55A75" w:rsidP="00F55A75">
            <w:pPr>
              <w:pStyle w:val="SAGEBodyText"/>
              <w:jc w:val="center"/>
              <w:rPr>
                <w:sz w:val="20"/>
                <w:szCs w:val="20"/>
              </w:rPr>
            </w:pPr>
            <w:r w:rsidRPr="00810E6F">
              <w:rPr>
                <w:rFonts w:eastAsia="Times New Roman"/>
                <w:color w:val="000000"/>
                <w:sz w:val="20"/>
                <w:szCs w:val="20"/>
              </w:rPr>
              <w:t> </w:t>
            </w:r>
          </w:p>
        </w:tc>
      </w:tr>
      <w:tr w:rsidR="00F55A75" w14:paraId="5DD8A83D" w14:textId="77777777" w:rsidTr="000F2F69">
        <w:tc>
          <w:tcPr>
            <w:tcW w:w="3595" w:type="dxa"/>
          </w:tcPr>
          <w:p w14:paraId="70073EE3" w14:textId="4998CC9D" w:rsidR="00F55A75" w:rsidRPr="00F55A75" w:rsidRDefault="00F55A75" w:rsidP="00F55A75">
            <w:pPr>
              <w:pStyle w:val="SAGEBodyText"/>
              <w:rPr>
                <w:sz w:val="20"/>
                <w:szCs w:val="20"/>
              </w:rPr>
            </w:pPr>
            <w:r w:rsidRPr="00F55A75">
              <w:rPr>
                <w:sz w:val="20"/>
                <w:szCs w:val="20"/>
              </w:rPr>
              <w:t>APCreateRecurringPayableBatch</w:t>
            </w:r>
          </w:p>
        </w:tc>
        <w:tc>
          <w:tcPr>
            <w:tcW w:w="2160" w:type="dxa"/>
            <w:vAlign w:val="center"/>
          </w:tcPr>
          <w:p w14:paraId="6104766F" w14:textId="4EC9E9AA" w:rsidR="00F55A75" w:rsidRPr="00C32558" w:rsidRDefault="00F55A75" w:rsidP="00F55A75">
            <w:pPr>
              <w:pStyle w:val="SAGEBodyText"/>
              <w:rPr>
                <w:sz w:val="20"/>
                <w:szCs w:val="20"/>
              </w:rPr>
            </w:pPr>
            <w:r w:rsidRPr="00810E6F">
              <w:rPr>
                <w:rFonts w:eastAsia="Times New Roman"/>
                <w:color w:val="000000"/>
                <w:sz w:val="20"/>
                <w:szCs w:val="20"/>
              </w:rPr>
              <w:t>AP0066 APRCUR</w:t>
            </w:r>
          </w:p>
        </w:tc>
        <w:tc>
          <w:tcPr>
            <w:tcW w:w="873" w:type="dxa"/>
            <w:vAlign w:val="center"/>
          </w:tcPr>
          <w:p w14:paraId="034076CA" w14:textId="3315FDEB" w:rsidR="00F55A75" w:rsidRPr="00C32558" w:rsidRDefault="00F55A75" w:rsidP="00F55A75">
            <w:pPr>
              <w:pStyle w:val="SAGEBodyText"/>
              <w:jc w:val="center"/>
              <w:rPr>
                <w:sz w:val="20"/>
                <w:szCs w:val="20"/>
              </w:rPr>
            </w:pPr>
            <w:r w:rsidRPr="00810E6F">
              <w:rPr>
                <w:rFonts w:eastAsia="Times New Roman"/>
                <w:color w:val="000000"/>
                <w:sz w:val="20"/>
                <w:szCs w:val="20"/>
              </w:rPr>
              <w:t> </w:t>
            </w:r>
          </w:p>
        </w:tc>
        <w:tc>
          <w:tcPr>
            <w:tcW w:w="873" w:type="dxa"/>
            <w:vAlign w:val="center"/>
          </w:tcPr>
          <w:p w14:paraId="5B19DD87" w14:textId="4DAF78A8" w:rsidR="00F55A75" w:rsidRPr="00C32558" w:rsidRDefault="00F55A75" w:rsidP="00F55A75">
            <w:pPr>
              <w:pStyle w:val="SAGEBodyText"/>
              <w:jc w:val="center"/>
              <w:rPr>
                <w:sz w:val="20"/>
                <w:szCs w:val="20"/>
              </w:rPr>
            </w:pPr>
            <w:r>
              <w:rPr>
                <w:rFonts w:eastAsia="Times New Roman"/>
                <w:color w:val="000000"/>
                <w:sz w:val="20"/>
                <w:szCs w:val="20"/>
              </w:rPr>
              <w:t>x</w:t>
            </w:r>
          </w:p>
        </w:tc>
        <w:tc>
          <w:tcPr>
            <w:tcW w:w="873" w:type="dxa"/>
            <w:vAlign w:val="center"/>
          </w:tcPr>
          <w:p w14:paraId="0A545C17" w14:textId="374C103E" w:rsidR="00F55A75" w:rsidRPr="00C32558" w:rsidRDefault="00F55A75" w:rsidP="00F55A75">
            <w:pPr>
              <w:pStyle w:val="SAGEBodyText"/>
              <w:jc w:val="center"/>
              <w:rPr>
                <w:sz w:val="20"/>
                <w:szCs w:val="20"/>
              </w:rPr>
            </w:pPr>
            <w:r w:rsidRPr="00810E6F">
              <w:rPr>
                <w:rFonts w:eastAsia="Times New Roman"/>
                <w:color w:val="000000"/>
                <w:sz w:val="20"/>
                <w:szCs w:val="20"/>
              </w:rPr>
              <w:t> </w:t>
            </w:r>
          </w:p>
        </w:tc>
        <w:tc>
          <w:tcPr>
            <w:tcW w:w="891" w:type="dxa"/>
            <w:vAlign w:val="center"/>
          </w:tcPr>
          <w:p w14:paraId="615D92E1" w14:textId="7C17DCFB" w:rsidR="00F55A75" w:rsidRPr="00C32558" w:rsidRDefault="00F55A75" w:rsidP="00F55A75">
            <w:pPr>
              <w:pStyle w:val="SAGEBodyText"/>
              <w:jc w:val="center"/>
              <w:rPr>
                <w:sz w:val="20"/>
                <w:szCs w:val="20"/>
              </w:rPr>
            </w:pPr>
            <w:r w:rsidRPr="00810E6F">
              <w:rPr>
                <w:rFonts w:eastAsia="Times New Roman"/>
                <w:color w:val="000000"/>
                <w:sz w:val="20"/>
                <w:szCs w:val="20"/>
              </w:rPr>
              <w:t> </w:t>
            </w:r>
          </w:p>
        </w:tc>
      </w:tr>
      <w:tr w:rsidR="00F55A75" w14:paraId="297B1E96" w14:textId="77777777" w:rsidTr="000F2F69">
        <w:tc>
          <w:tcPr>
            <w:tcW w:w="3595" w:type="dxa"/>
          </w:tcPr>
          <w:p w14:paraId="1581B1D8" w14:textId="2A4D62A2" w:rsidR="00F55A75" w:rsidRPr="00F55A75" w:rsidRDefault="00F55A75" w:rsidP="00F55A75">
            <w:pPr>
              <w:pStyle w:val="SAGEBodyText"/>
              <w:rPr>
                <w:rFonts w:eastAsia="Times New Roman"/>
                <w:color w:val="000000"/>
                <w:sz w:val="20"/>
                <w:szCs w:val="20"/>
              </w:rPr>
            </w:pPr>
            <w:r w:rsidRPr="00F55A75">
              <w:rPr>
                <w:sz w:val="20"/>
                <w:szCs w:val="20"/>
              </w:rPr>
              <w:t>APCreateRetainageDocumentBatch</w:t>
            </w:r>
          </w:p>
        </w:tc>
        <w:tc>
          <w:tcPr>
            <w:tcW w:w="2160" w:type="dxa"/>
            <w:vAlign w:val="center"/>
          </w:tcPr>
          <w:p w14:paraId="2B905A4D" w14:textId="0DE1646F"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AP0300 APIRTNG</w:t>
            </w:r>
          </w:p>
        </w:tc>
        <w:tc>
          <w:tcPr>
            <w:tcW w:w="873" w:type="dxa"/>
            <w:vAlign w:val="center"/>
          </w:tcPr>
          <w:p w14:paraId="5BE5039A" w14:textId="1AD6B1E5"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7BC81DA8" w14:textId="2EE686B2"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4726B9C1" w14:textId="1A63E406"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33B1078B" w14:textId="052F8A82"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248F7BC1" w14:textId="77777777" w:rsidTr="000F2F69">
        <w:tc>
          <w:tcPr>
            <w:tcW w:w="3595" w:type="dxa"/>
          </w:tcPr>
          <w:p w14:paraId="083E1396" w14:textId="6EA2BF70" w:rsidR="00F55A75" w:rsidRPr="00F55A75" w:rsidRDefault="00F55A75" w:rsidP="00F55A75">
            <w:pPr>
              <w:pStyle w:val="SAGEBodyText"/>
              <w:rPr>
                <w:rFonts w:eastAsia="Times New Roman"/>
                <w:color w:val="000000"/>
                <w:sz w:val="20"/>
                <w:szCs w:val="20"/>
              </w:rPr>
            </w:pPr>
            <w:r w:rsidRPr="00F55A75">
              <w:rPr>
                <w:sz w:val="20"/>
                <w:szCs w:val="20"/>
              </w:rPr>
              <w:t>APDeleteInactiveRecords</w:t>
            </w:r>
          </w:p>
        </w:tc>
        <w:tc>
          <w:tcPr>
            <w:tcW w:w="2160" w:type="dxa"/>
            <w:vAlign w:val="center"/>
          </w:tcPr>
          <w:p w14:paraId="5082133E" w14:textId="0EAEC464"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AP0052 APPGIA</w:t>
            </w:r>
          </w:p>
        </w:tc>
        <w:tc>
          <w:tcPr>
            <w:tcW w:w="873" w:type="dxa"/>
            <w:vAlign w:val="center"/>
          </w:tcPr>
          <w:p w14:paraId="292922BE" w14:textId="61B0F8EF"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2A26981C" w14:textId="5061D7AB"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25A62FC8" w14:textId="182924C9"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383DBAD" w14:textId="7D74F7CD"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6CCBCB22" w14:textId="77777777" w:rsidTr="000F2F69">
        <w:tc>
          <w:tcPr>
            <w:tcW w:w="3595" w:type="dxa"/>
          </w:tcPr>
          <w:p w14:paraId="51B952B5" w14:textId="65732779" w:rsidR="00F55A75" w:rsidRPr="00F55A75" w:rsidRDefault="00F55A75" w:rsidP="00F55A75">
            <w:pPr>
              <w:pStyle w:val="SAGEBodyText"/>
              <w:rPr>
                <w:rFonts w:eastAsia="Times New Roman"/>
                <w:color w:val="000000"/>
                <w:sz w:val="20"/>
                <w:szCs w:val="20"/>
              </w:rPr>
            </w:pPr>
            <w:r w:rsidRPr="00F55A75">
              <w:rPr>
                <w:sz w:val="20"/>
                <w:szCs w:val="20"/>
              </w:rPr>
              <w:t>APPostInvoices</w:t>
            </w:r>
          </w:p>
        </w:tc>
        <w:tc>
          <w:tcPr>
            <w:tcW w:w="2160" w:type="dxa"/>
            <w:vAlign w:val="center"/>
          </w:tcPr>
          <w:p w14:paraId="4DA6D1AE" w14:textId="7282DE3B"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AP0039 APIVPT</w:t>
            </w:r>
          </w:p>
        </w:tc>
        <w:tc>
          <w:tcPr>
            <w:tcW w:w="873" w:type="dxa"/>
            <w:vAlign w:val="center"/>
          </w:tcPr>
          <w:p w14:paraId="13C6D795" w14:textId="21947CAA"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4E491AA9" w14:textId="726EB35A"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6590B3B0" w14:textId="263BE805"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B4A4F29" w14:textId="6340C8ED"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500AD904" w14:textId="77777777" w:rsidTr="000F2F69">
        <w:tc>
          <w:tcPr>
            <w:tcW w:w="3595" w:type="dxa"/>
          </w:tcPr>
          <w:p w14:paraId="7DB0AB10" w14:textId="5333AE29" w:rsidR="00F55A75" w:rsidRPr="00F55A75" w:rsidRDefault="00F55A75" w:rsidP="00F55A75">
            <w:pPr>
              <w:pStyle w:val="SAGEBodyText"/>
              <w:rPr>
                <w:rFonts w:eastAsia="Times New Roman"/>
                <w:color w:val="000000"/>
                <w:sz w:val="20"/>
                <w:szCs w:val="20"/>
              </w:rPr>
            </w:pPr>
            <w:r w:rsidRPr="00F55A75">
              <w:rPr>
                <w:sz w:val="20"/>
                <w:szCs w:val="20"/>
              </w:rPr>
              <w:t>APPostPaymentsAndAdjustments</w:t>
            </w:r>
          </w:p>
        </w:tc>
        <w:tc>
          <w:tcPr>
            <w:tcW w:w="2160" w:type="dxa"/>
            <w:vAlign w:val="center"/>
          </w:tcPr>
          <w:p w14:paraId="7D9F71F1" w14:textId="30A0AD17"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AP0040 APPYPT</w:t>
            </w:r>
          </w:p>
        </w:tc>
        <w:tc>
          <w:tcPr>
            <w:tcW w:w="873" w:type="dxa"/>
            <w:vAlign w:val="center"/>
          </w:tcPr>
          <w:p w14:paraId="68E32D26" w14:textId="1F1D1E74"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6E47FBB8" w14:textId="0062163D"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5A90B7C8" w14:textId="3DB970F9"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CE749E5" w14:textId="0E2FD355"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51D85615" w14:textId="77777777" w:rsidTr="000F2F69">
        <w:tc>
          <w:tcPr>
            <w:tcW w:w="3595" w:type="dxa"/>
          </w:tcPr>
          <w:p w14:paraId="5588B7CB" w14:textId="0FB02344" w:rsidR="00F55A75" w:rsidRPr="00F55A75" w:rsidRDefault="00F55A75" w:rsidP="00F55A75">
            <w:pPr>
              <w:pStyle w:val="SAGEBodyText"/>
              <w:rPr>
                <w:rFonts w:eastAsia="Times New Roman"/>
                <w:color w:val="000000"/>
                <w:sz w:val="20"/>
                <w:szCs w:val="20"/>
              </w:rPr>
            </w:pPr>
            <w:r w:rsidRPr="00F55A75">
              <w:rPr>
                <w:sz w:val="20"/>
                <w:szCs w:val="20"/>
              </w:rPr>
              <w:t>ARCreateGLBatch</w:t>
            </w:r>
          </w:p>
        </w:tc>
        <w:tc>
          <w:tcPr>
            <w:tcW w:w="2160" w:type="dxa"/>
            <w:vAlign w:val="center"/>
          </w:tcPr>
          <w:p w14:paraId="78FFCA06" w14:textId="76106B7C"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AR0053 ARGLTR</w:t>
            </w:r>
          </w:p>
        </w:tc>
        <w:tc>
          <w:tcPr>
            <w:tcW w:w="873" w:type="dxa"/>
            <w:vAlign w:val="center"/>
          </w:tcPr>
          <w:p w14:paraId="07F63BDF" w14:textId="6EF85992"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0C639EE0" w14:textId="4E68609B"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64D2A814" w14:textId="0692B1FF"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0086E3A8" w14:textId="44C3426D"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1C638447" w14:textId="77777777" w:rsidTr="000F2F69">
        <w:tc>
          <w:tcPr>
            <w:tcW w:w="3595" w:type="dxa"/>
          </w:tcPr>
          <w:p w14:paraId="124178F5" w14:textId="50BB0CBF" w:rsidR="00F55A75" w:rsidRPr="00F55A75" w:rsidRDefault="00F55A75" w:rsidP="00F55A75">
            <w:pPr>
              <w:pStyle w:val="SAGEBodyText"/>
              <w:rPr>
                <w:rFonts w:eastAsia="Times New Roman"/>
                <w:color w:val="000000"/>
                <w:sz w:val="20"/>
                <w:szCs w:val="20"/>
              </w:rPr>
            </w:pPr>
            <w:r w:rsidRPr="00F55A75">
              <w:rPr>
                <w:sz w:val="20"/>
                <w:szCs w:val="20"/>
              </w:rPr>
              <w:t>ARCreateRecurringCharge</w:t>
            </w:r>
          </w:p>
        </w:tc>
        <w:tc>
          <w:tcPr>
            <w:tcW w:w="2160" w:type="dxa"/>
            <w:vAlign w:val="center"/>
          </w:tcPr>
          <w:p w14:paraId="74CA118A" w14:textId="2BEF3B40"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AR0059 ARRCUR</w:t>
            </w:r>
          </w:p>
        </w:tc>
        <w:tc>
          <w:tcPr>
            <w:tcW w:w="873" w:type="dxa"/>
            <w:vAlign w:val="center"/>
          </w:tcPr>
          <w:p w14:paraId="070FC05D" w14:textId="13C0E171"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0253728D" w14:textId="141563A8"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565E38A1" w14:textId="22D1EBF7"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7AF552D" w14:textId="6A5637B2"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01847DFD" w14:textId="77777777" w:rsidTr="000F2F69">
        <w:tc>
          <w:tcPr>
            <w:tcW w:w="3595" w:type="dxa"/>
          </w:tcPr>
          <w:p w14:paraId="4BBC2B53" w14:textId="0F732824" w:rsidR="00F55A75" w:rsidRPr="00F55A75" w:rsidRDefault="00F55A75" w:rsidP="00F55A75">
            <w:pPr>
              <w:pStyle w:val="SAGEBodyText"/>
              <w:rPr>
                <w:rFonts w:eastAsia="Times New Roman"/>
                <w:color w:val="000000"/>
                <w:sz w:val="20"/>
                <w:szCs w:val="20"/>
              </w:rPr>
            </w:pPr>
            <w:r w:rsidRPr="00F55A75">
              <w:rPr>
                <w:sz w:val="20"/>
                <w:szCs w:val="20"/>
              </w:rPr>
              <w:t>ARCreateRetainageDocumentBatch</w:t>
            </w:r>
          </w:p>
        </w:tc>
        <w:tc>
          <w:tcPr>
            <w:tcW w:w="2160" w:type="dxa"/>
            <w:vAlign w:val="center"/>
          </w:tcPr>
          <w:p w14:paraId="0CD6FD27" w14:textId="45F3406E"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AR0300 ARIRTNG</w:t>
            </w:r>
          </w:p>
        </w:tc>
        <w:tc>
          <w:tcPr>
            <w:tcW w:w="873" w:type="dxa"/>
            <w:vAlign w:val="center"/>
          </w:tcPr>
          <w:p w14:paraId="2EBA6728" w14:textId="1FFB8924"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401446E4" w14:textId="045A7883"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64F07F1A" w14:textId="286C9C50"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9490652" w14:textId="69B55E56"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77BB797E" w14:textId="77777777" w:rsidTr="000F2F69">
        <w:tc>
          <w:tcPr>
            <w:tcW w:w="3595" w:type="dxa"/>
          </w:tcPr>
          <w:p w14:paraId="6C78683F" w14:textId="21E60ED7" w:rsidR="00F55A75" w:rsidRPr="00F55A75" w:rsidRDefault="00F55A75" w:rsidP="00F55A75">
            <w:pPr>
              <w:pStyle w:val="SAGEBodyText"/>
              <w:rPr>
                <w:rFonts w:eastAsia="Times New Roman"/>
                <w:color w:val="000000"/>
                <w:sz w:val="20"/>
                <w:szCs w:val="20"/>
              </w:rPr>
            </w:pPr>
            <w:r w:rsidRPr="00F55A75">
              <w:rPr>
                <w:sz w:val="20"/>
                <w:szCs w:val="20"/>
              </w:rPr>
              <w:t>ARPostInvoices</w:t>
            </w:r>
          </w:p>
        </w:tc>
        <w:tc>
          <w:tcPr>
            <w:tcW w:w="2160" w:type="dxa"/>
            <w:vAlign w:val="center"/>
          </w:tcPr>
          <w:p w14:paraId="62443557" w14:textId="6038C339"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AR0048 ARIVPT</w:t>
            </w:r>
          </w:p>
        </w:tc>
        <w:tc>
          <w:tcPr>
            <w:tcW w:w="873" w:type="dxa"/>
            <w:vAlign w:val="center"/>
          </w:tcPr>
          <w:p w14:paraId="6DBF3F91" w14:textId="7CA63F24"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5CF68C45" w14:textId="013A4946"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797010CC" w14:textId="44F784B3"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B416B3A" w14:textId="66AA8ECE"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0742D418" w14:textId="77777777" w:rsidTr="000F2F69">
        <w:tc>
          <w:tcPr>
            <w:tcW w:w="3595" w:type="dxa"/>
          </w:tcPr>
          <w:p w14:paraId="441E675A" w14:textId="11A310E2" w:rsidR="00F55A75" w:rsidRPr="00F55A75" w:rsidRDefault="00F55A75" w:rsidP="00F55A75">
            <w:pPr>
              <w:pStyle w:val="SAGEBodyText"/>
              <w:rPr>
                <w:rFonts w:eastAsia="Times New Roman"/>
                <w:color w:val="000000"/>
                <w:sz w:val="20"/>
                <w:szCs w:val="20"/>
              </w:rPr>
            </w:pPr>
            <w:r w:rsidRPr="00F55A75">
              <w:rPr>
                <w:sz w:val="20"/>
                <w:szCs w:val="20"/>
              </w:rPr>
              <w:t>ARPostReceiptsAndAdjustments</w:t>
            </w:r>
          </w:p>
        </w:tc>
        <w:tc>
          <w:tcPr>
            <w:tcW w:w="2160" w:type="dxa"/>
            <w:vAlign w:val="center"/>
          </w:tcPr>
          <w:p w14:paraId="5D6FC222" w14:textId="12443454"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AR0049 ARPYPT</w:t>
            </w:r>
          </w:p>
        </w:tc>
        <w:tc>
          <w:tcPr>
            <w:tcW w:w="873" w:type="dxa"/>
            <w:vAlign w:val="center"/>
          </w:tcPr>
          <w:p w14:paraId="23777569" w14:textId="5D983E66"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38DFF591" w14:textId="57B80A39"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02DC8CE7" w14:textId="4903C55C"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6216297F" w14:textId="30B72DF8"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6D202EAF" w14:textId="77777777" w:rsidTr="000F2F69">
        <w:tc>
          <w:tcPr>
            <w:tcW w:w="3595" w:type="dxa"/>
          </w:tcPr>
          <w:p w14:paraId="27608DEF" w14:textId="136D99C8" w:rsidR="00F55A75" w:rsidRPr="00F55A75" w:rsidRDefault="00F55A75" w:rsidP="00F55A75">
            <w:pPr>
              <w:pStyle w:val="SAGEBodyText"/>
              <w:rPr>
                <w:rFonts w:eastAsia="Times New Roman"/>
                <w:color w:val="000000"/>
                <w:sz w:val="20"/>
                <w:szCs w:val="20"/>
              </w:rPr>
            </w:pPr>
            <w:r w:rsidRPr="00F55A75">
              <w:rPr>
                <w:sz w:val="20"/>
                <w:szCs w:val="20"/>
              </w:rPr>
              <w:t>ARPostRefunds</w:t>
            </w:r>
          </w:p>
        </w:tc>
        <w:tc>
          <w:tcPr>
            <w:tcW w:w="2160" w:type="dxa"/>
            <w:vAlign w:val="center"/>
          </w:tcPr>
          <w:p w14:paraId="3E31DDD2" w14:textId="0982A06D"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AR0150 ARRFPT</w:t>
            </w:r>
          </w:p>
        </w:tc>
        <w:tc>
          <w:tcPr>
            <w:tcW w:w="873" w:type="dxa"/>
            <w:vAlign w:val="center"/>
          </w:tcPr>
          <w:p w14:paraId="1A178C85" w14:textId="73513DFA"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14768BE2" w14:textId="55519707"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22E10E1B" w14:textId="7ECB3B5C"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2EE6F3B5" w14:textId="55B1296A"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1D3337DA" w14:textId="77777777" w:rsidTr="000F2F69">
        <w:tc>
          <w:tcPr>
            <w:tcW w:w="3595" w:type="dxa"/>
          </w:tcPr>
          <w:p w14:paraId="7C851323" w14:textId="2241B9D6" w:rsidR="00F55A75" w:rsidRPr="00F55A75" w:rsidRDefault="00F55A75" w:rsidP="00F55A75">
            <w:pPr>
              <w:pStyle w:val="SAGEBodyText"/>
              <w:rPr>
                <w:rFonts w:eastAsia="Times New Roman"/>
                <w:color w:val="000000"/>
                <w:sz w:val="20"/>
                <w:szCs w:val="20"/>
              </w:rPr>
            </w:pPr>
            <w:r w:rsidRPr="00F55A75">
              <w:rPr>
                <w:sz w:val="20"/>
                <w:szCs w:val="20"/>
              </w:rPr>
              <w:t>GLPostJournal</w:t>
            </w:r>
          </w:p>
        </w:tc>
        <w:tc>
          <w:tcPr>
            <w:tcW w:w="2160" w:type="dxa"/>
            <w:vAlign w:val="center"/>
          </w:tcPr>
          <w:p w14:paraId="183C2818" w14:textId="7FD96573"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GL0030 GLJPST</w:t>
            </w:r>
          </w:p>
        </w:tc>
        <w:tc>
          <w:tcPr>
            <w:tcW w:w="873" w:type="dxa"/>
            <w:vAlign w:val="center"/>
          </w:tcPr>
          <w:p w14:paraId="56DAD64B" w14:textId="5215ED5A"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245BD037" w14:textId="6609ADE7"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714FA711" w14:textId="56A5FE66"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17C93642" w14:textId="391D8584"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30A94119" w14:textId="77777777" w:rsidTr="000F2F69">
        <w:tc>
          <w:tcPr>
            <w:tcW w:w="3595" w:type="dxa"/>
          </w:tcPr>
          <w:p w14:paraId="3D9C92D2" w14:textId="11F405F3" w:rsidR="00F55A75" w:rsidRPr="00F55A75" w:rsidRDefault="00F55A75" w:rsidP="00F55A75">
            <w:pPr>
              <w:pStyle w:val="SAGEBodyText"/>
              <w:rPr>
                <w:rFonts w:eastAsia="Times New Roman"/>
                <w:color w:val="000000"/>
                <w:sz w:val="20"/>
                <w:szCs w:val="20"/>
              </w:rPr>
            </w:pPr>
            <w:r w:rsidRPr="00F55A75">
              <w:rPr>
                <w:sz w:val="20"/>
                <w:szCs w:val="20"/>
              </w:rPr>
              <w:t>ICCreateGLBatch</w:t>
            </w:r>
          </w:p>
        </w:tc>
        <w:tc>
          <w:tcPr>
            <w:tcW w:w="2160" w:type="dxa"/>
            <w:vAlign w:val="center"/>
          </w:tcPr>
          <w:p w14:paraId="3AB95383" w14:textId="0D49EBB3"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IC0278 ICGLTR</w:t>
            </w:r>
          </w:p>
        </w:tc>
        <w:tc>
          <w:tcPr>
            <w:tcW w:w="873" w:type="dxa"/>
            <w:vAlign w:val="center"/>
          </w:tcPr>
          <w:p w14:paraId="72C59E88" w14:textId="67E3D83D"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225FAE5C" w14:textId="610FBE59"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4BB0C913" w14:textId="29C3C583"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81ECCF2" w14:textId="567D0B3B"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11E701B2" w14:textId="77777777" w:rsidTr="000F2F69">
        <w:tc>
          <w:tcPr>
            <w:tcW w:w="3595" w:type="dxa"/>
          </w:tcPr>
          <w:p w14:paraId="2D0D55A9" w14:textId="4324E1F0" w:rsidR="00F55A75" w:rsidRPr="00F55A75" w:rsidRDefault="00F55A75" w:rsidP="00F55A75">
            <w:pPr>
              <w:pStyle w:val="SAGEBodyText"/>
              <w:rPr>
                <w:rFonts w:eastAsia="Times New Roman"/>
                <w:color w:val="000000"/>
                <w:sz w:val="20"/>
                <w:szCs w:val="20"/>
              </w:rPr>
            </w:pPr>
            <w:r w:rsidRPr="00F55A75">
              <w:rPr>
                <w:sz w:val="20"/>
                <w:szCs w:val="20"/>
              </w:rPr>
              <w:lastRenderedPageBreak/>
              <w:t>ICDayEndProcessing</w:t>
            </w:r>
          </w:p>
        </w:tc>
        <w:tc>
          <w:tcPr>
            <w:tcW w:w="2160" w:type="dxa"/>
            <w:vAlign w:val="center"/>
          </w:tcPr>
          <w:p w14:paraId="739C08D6" w14:textId="2FEE1FD3"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IC027</w:t>
            </w:r>
            <w:r>
              <w:rPr>
                <w:rFonts w:eastAsia="Times New Roman"/>
                <w:color w:val="000000"/>
                <w:sz w:val="20"/>
                <w:szCs w:val="20"/>
              </w:rPr>
              <w:t>5</w:t>
            </w:r>
            <w:r w:rsidRPr="00810E6F">
              <w:rPr>
                <w:rFonts w:eastAsia="Times New Roman"/>
                <w:color w:val="000000"/>
                <w:sz w:val="20"/>
                <w:szCs w:val="20"/>
              </w:rPr>
              <w:t xml:space="preserve"> ICDE</w:t>
            </w:r>
            <w:r>
              <w:rPr>
                <w:rFonts w:eastAsia="Times New Roman"/>
                <w:color w:val="000000"/>
                <w:sz w:val="20"/>
                <w:szCs w:val="20"/>
              </w:rPr>
              <w:t>ND</w:t>
            </w:r>
          </w:p>
        </w:tc>
        <w:tc>
          <w:tcPr>
            <w:tcW w:w="873" w:type="dxa"/>
            <w:vAlign w:val="center"/>
          </w:tcPr>
          <w:p w14:paraId="440BEEC8" w14:textId="22173707"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18D43E02" w14:textId="6F13B3BD"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215B93EB" w14:textId="6B10D899"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514652E5" w14:textId="00525036"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573DCF49" w14:textId="77777777" w:rsidTr="000F2F69">
        <w:tc>
          <w:tcPr>
            <w:tcW w:w="3595" w:type="dxa"/>
          </w:tcPr>
          <w:p w14:paraId="65AF4B0A" w14:textId="0CD2E95B" w:rsidR="00F55A75" w:rsidRPr="00F55A75" w:rsidRDefault="00F55A75" w:rsidP="00F55A75">
            <w:pPr>
              <w:pStyle w:val="SAGEBodyText"/>
              <w:rPr>
                <w:rFonts w:eastAsia="Times New Roman"/>
                <w:color w:val="000000"/>
                <w:sz w:val="20"/>
                <w:szCs w:val="20"/>
              </w:rPr>
            </w:pPr>
            <w:r w:rsidRPr="00F55A75">
              <w:rPr>
                <w:sz w:val="20"/>
                <w:szCs w:val="20"/>
              </w:rPr>
              <w:t>POCreateBatch</w:t>
            </w:r>
          </w:p>
        </w:tc>
        <w:tc>
          <w:tcPr>
            <w:tcW w:w="2160" w:type="dxa"/>
            <w:vAlign w:val="center"/>
          </w:tcPr>
          <w:p w14:paraId="10DEB519" w14:textId="0C240EF6"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PO0353 POGLTR</w:t>
            </w:r>
          </w:p>
        </w:tc>
        <w:tc>
          <w:tcPr>
            <w:tcW w:w="873" w:type="dxa"/>
            <w:vAlign w:val="center"/>
          </w:tcPr>
          <w:p w14:paraId="4AD63A3A" w14:textId="5E5EA771"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17849B1D" w14:textId="66CAE9C2"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553F6B6B" w14:textId="74AE5397"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7D08D770" w14:textId="5EC9BF84"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r w:rsidR="00F55A75" w14:paraId="149CFDE4" w14:textId="77777777" w:rsidTr="000F2F69">
        <w:tc>
          <w:tcPr>
            <w:tcW w:w="3595" w:type="dxa"/>
          </w:tcPr>
          <w:p w14:paraId="61D3F68E" w14:textId="7AE68A82" w:rsidR="00F55A75" w:rsidRPr="00F55A75" w:rsidRDefault="00F55A75" w:rsidP="00F55A75">
            <w:pPr>
              <w:pStyle w:val="SAGEBodyText"/>
              <w:rPr>
                <w:rFonts w:eastAsia="Times New Roman"/>
                <w:color w:val="000000"/>
                <w:sz w:val="20"/>
                <w:szCs w:val="20"/>
              </w:rPr>
            </w:pPr>
            <w:r w:rsidRPr="00F55A75">
              <w:rPr>
                <w:sz w:val="20"/>
                <w:szCs w:val="20"/>
              </w:rPr>
              <w:t>PODayEndProcessing</w:t>
            </w:r>
          </w:p>
        </w:tc>
        <w:tc>
          <w:tcPr>
            <w:tcW w:w="2160" w:type="dxa"/>
            <w:vAlign w:val="center"/>
          </w:tcPr>
          <w:p w14:paraId="1BA695D5" w14:textId="1147A1EF" w:rsidR="00F55A75" w:rsidRPr="00C32558" w:rsidRDefault="00F55A75" w:rsidP="00F55A75">
            <w:pPr>
              <w:pStyle w:val="SAGEBodyText"/>
              <w:rPr>
                <w:rFonts w:eastAsia="Times New Roman"/>
                <w:color w:val="000000"/>
                <w:sz w:val="20"/>
                <w:szCs w:val="20"/>
              </w:rPr>
            </w:pPr>
            <w:r w:rsidRPr="00810E6F">
              <w:rPr>
                <w:rFonts w:eastAsia="Times New Roman"/>
                <w:color w:val="000000"/>
                <w:sz w:val="20"/>
                <w:szCs w:val="20"/>
              </w:rPr>
              <w:t>PO0</w:t>
            </w:r>
            <w:r>
              <w:rPr>
                <w:rFonts w:eastAsia="Times New Roman"/>
                <w:color w:val="000000"/>
                <w:sz w:val="20"/>
                <w:szCs w:val="20"/>
              </w:rPr>
              <w:t>110</w:t>
            </w:r>
            <w:r w:rsidRPr="00810E6F">
              <w:rPr>
                <w:rFonts w:eastAsia="Times New Roman"/>
                <w:color w:val="000000"/>
                <w:sz w:val="20"/>
                <w:szCs w:val="20"/>
              </w:rPr>
              <w:t xml:space="preserve"> PODE</w:t>
            </w:r>
            <w:r>
              <w:rPr>
                <w:rFonts w:eastAsia="Times New Roman"/>
                <w:color w:val="000000"/>
                <w:sz w:val="20"/>
                <w:szCs w:val="20"/>
              </w:rPr>
              <w:t>ND</w:t>
            </w:r>
          </w:p>
        </w:tc>
        <w:tc>
          <w:tcPr>
            <w:tcW w:w="873" w:type="dxa"/>
            <w:vAlign w:val="center"/>
          </w:tcPr>
          <w:p w14:paraId="60CEC399" w14:textId="4B976D19"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73" w:type="dxa"/>
            <w:vAlign w:val="center"/>
          </w:tcPr>
          <w:p w14:paraId="7732BFC3" w14:textId="1097153A" w:rsidR="00F55A75" w:rsidRPr="00C32558" w:rsidRDefault="00F55A75" w:rsidP="00F55A75">
            <w:pPr>
              <w:pStyle w:val="SAGEBodyText"/>
              <w:jc w:val="center"/>
              <w:rPr>
                <w:rFonts w:eastAsia="Times New Roman"/>
                <w:color w:val="000000"/>
                <w:sz w:val="20"/>
                <w:szCs w:val="20"/>
              </w:rPr>
            </w:pPr>
            <w:r>
              <w:rPr>
                <w:rFonts w:eastAsia="Times New Roman"/>
                <w:color w:val="000000"/>
                <w:sz w:val="20"/>
                <w:szCs w:val="20"/>
              </w:rPr>
              <w:t>x</w:t>
            </w:r>
          </w:p>
        </w:tc>
        <w:tc>
          <w:tcPr>
            <w:tcW w:w="873" w:type="dxa"/>
            <w:vAlign w:val="center"/>
          </w:tcPr>
          <w:p w14:paraId="70F38D5B" w14:textId="5F0DFD70"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c>
          <w:tcPr>
            <w:tcW w:w="891" w:type="dxa"/>
            <w:vAlign w:val="center"/>
          </w:tcPr>
          <w:p w14:paraId="4A82BD17" w14:textId="36C0AC0C" w:rsidR="00F55A75" w:rsidRPr="00C32558" w:rsidRDefault="00F55A75" w:rsidP="00F55A75">
            <w:pPr>
              <w:pStyle w:val="SAGEBodyText"/>
              <w:jc w:val="center"/>
              <w:rPr>
                <w:rFonts w:eastAsia="Times New Roman"/>
                <w:color w:val="000000"/>
                <w:sz w:val="20"/>
                <w:szCs w:val="20"/>
              </w:rPr>
            </w:pPr>
            <w:r w:rsidRPr="00810E6F">
              <w:rPr>
                <w:rFonts w:eastAsia="Times New Roman"/>
                <w:color w:val="000000"/>
                <w:sz w:val="20"/>
                <w:szCs w:val="20"/>
              </w:rPr>
              <w:t> </w:t>
            </w:r>
          </w:p>
        </w:tc>
      </w:tr>
    </w:tbl>
    <w:p w14:paraId="33AC61D7" w14:textId="77777777" w:rsidR="000D30C0" w:rsidRDefault="000D30C0" w:rsidP="00B7536F">
      <w:pPr>
        <w:pStyle w:val="SAGEBodyText"/>
      </w:pPr>
    </w:p>
    <w:p w14:paraId="491298C0" w14:textId="77777777" w:rsidR="003A2B06" w:rsidRDefault="003A2B06" w:rsidP="00B7536F">
      <w:pPr>
        <w:pStyle w:val="SAGEBodyText"/>
        <w:sectPr w:rsidR="003A2B06" w:rsidSect="003537DC">
          <w:pgSz w:w="12242" w:h="15842" w:code="1"/>
          <w:pgMar w:top="709" w:right="1440" w:bottom="1701" w:left="1584" w:header="624" w:footer="397" w:gutter="0"/>
          <w:cols w:space="708"/>
          <w:titlePg/>
          <w:docGrid w:linePitch="360"/>
        </w:sectPr>
      </w:pPr>
    </w:p>
    <w:p w14:paraId="2C5226D8" w14:textId="167BBA18" w:rsidR="00D27CD0" w:rsidRDefault="00FF22CA" w:rsidP="00D27CD0">
      <w:pPr>
        <w:pStyle w:val="SAGEHeading1"/>
        <w:framePr w:wrap="around"/>
      </w:pPr>
      <w:bookmarkStart w:id="6" w:name="_Toc455394208"/>
      <w:r>
        <w:lastRenderedPageBreak/>
        <w:t>GET</w:t>
      </w:r>
      <w:r w:rsidR="00ED3E99">
        <w:t xml:space="preserve"> only e</w:t>
      </w:r>
      <w:r w:rsidR="00C8057C">
        <w:t>ndpoints</w:t>
      </w:r>
      <w:bookmarkEnd w:id="6"/>
    </w:p>
    <w:p w14:paraId="581404AD" w14:textId="42F5F3C7" w:rsidR="00D25BCC" w:rsidRDefault="00FF22CA" w:rsidP="00D25BCC">
      <w:pPr>
        <w:pStyle w:val="SAGEBodyText"/>
      </w:pPr>
      <w:r>
        <w:t>GET</w:t>
      </w:r>
      <w:r w:rsidR="000E5EDC">
        <w:t xml:space="preserve"> </w:t>
      </w:r>
      <w:r>
        <w:t>o</w:t>
      </w:r>
      <w:r w:rsidR="002308D5">
        <w:t xml:space="preserve">nly endpoints </w:t>
      </w:r>
      <w:r w:rsidR="00ED3E99">
        <w:t>support only the</w:t>
      </w:r>
      <w:r w:rsidR="002308D5">
        <w:t xml:space="preserve"> GET</w:t>
      </w:r>
      <w:r w:rsidR="00ED3E99">
        <w:t xml:space="preserve"> verb</w:t>
      </w:r>
      <w:r w:rsidR="002308D5">
        <w:t xml:space="preserve"> for reporting and inquiry purposes</w:t>
      </w:r>
      <w:r w:rsidR="00ED3E99">
        <w:t>. No other verbs are allowed.</w:t>
      </w:r>
    </w:p>
    <w:p w14:paraId="536E4EAE" w14:textId="77777777" w:rsidR="00ED3E99" w:rsidRDefault="00ED3E99" w:rsidP="00D25BCC">
      <w:pPr>
        <w:pStyle w:val="SAGEBodyText"/>
      </w:pPr>
    </w:p>
    <w:tbl>
      <w:tblPr>
        <w:tblStyle w:val="SageTable2"/>
        <w:tblW w:w="9265" w:type="dxa"/>
        <w:tblLayout w:type="fixed"/>
        <w:tblLook w:val="04A0" w:firstRow="1" w:lastRow="0" w:firstColumn="1" w:lastColumn="0" w:noHBand="0" w:noVBand="1"/>
      </w:tblPr>
      <w:tblGrid>
        <w:gridCol w:w="3595"/>
        <w:gridCol w:w="1980"/>
        <w:gridCol w:w="918"/>
        <w:gridCol w:w="918"/>
        <w:gridCol w:w="918"/>
        <w:gridCol w:w="936"/>
      </w:tblGrid>
      <w:tr w:rsidR="000D30C0" w:rsidRPr="00C32558" w14:paraId="04479C29" w14:textId="77777777" w:rsidTr="000F2F69">
        <w:trPr>
          <w:cnfStyle w:val="100000000000" w:firstRow="1" w:lastRow="0" w:firstColumn="0" w:lastColumn="0" w:oddVBand="0" w:evenVBand="0" w:oddHBand="0" w:evenHBand="0" w:firstRowFirstColumn="0" w:firstRowLastColumn="0" w:lastRowFirstColumn="0" w:lastRowLastColumn="0"/>
          <w:tblHeader/>
        </w:trPr>
        <w:tc>
          <w:tcPr>
            <w:tcW w:w="3595" w:type="dxa"/>
            <w:vMerge w:val="restart"/>
          </w:tcPr>
          <w:p w14:paraId="7125FEC5" w14:textId="77777777" w:rsidR="00C32558" w:rsidRPr="00C32558" w:rsidRDefault="00C32558" w:rsidP="00C32558">
            <w:pPr>
              <w:pStyle w:val="SAGEBodyText"/>
              <w:jc w:val="center"/>
              <w:rPr>
                <w:sz w:val="20"/>
                <w:szCs w:val="20"/>
              </w:rPr>
            </w:pPr>
          </w:p>
          <w:p w14:paraId="1C06BCAE" w14:textId="24F6DE87" w:rsidR="000D30C0" w:rsidRPr="00C32558" w:rsidRDefault="00ED3E99" w:rsidP="00C32558">
            <w:pPr>
              <w:pStyle w:val="SAGEBodyText"/>
              <w:jc w:val="center"/>
              <w:rPr>
                <w:sz w:val="20"/>
                <w:szCs w:val="20"/>
              </w:rPr>
            </w:pPr>
            <w:r>
              <w:rPr>
                <w:sz w:val="20"/>
                <w:szCs w:val="20"/>
              </w:rPr>
              <w:t>Endpoint</w:t>
            </w:r>
          </w:p>
        </w:tc>
        <w:tc>
          <w:tcPr>
            <w:tcW w:w="1980" w:type="dxa"/>
            <w:vMerge w:val="restart"/>
          </w:tcPr>
          <w:p w14:paraId="59ABB271" w14:textId="77777777" w:rsidR="00C32558" w:rsidRPr="00C32558" w:rsidRDefault="00C32558" w:rsidP="00C32558">
            <w:pPr>
              <w:pStyle w:val="SAGEBodyText"/>
              <w:jc w:val="center"/>
              <w:rPr>
                <w:sz w:val="20"/>
                <w:szCs w:val="20"/>
              </w:rPr>
            </w:pPr>
          </w:p>
          <w:p w14:paraId="498132D5" w14:textId="77777777" w:rsidR="000D30C0" w:rsidRPr="00C32558" w:rsidRDefault="000D30C0" w:rsidP="00C32558">
            <w:pPr>
              <w:pStyle w:val="SAGEBodyText"/>
              <w:jc w:val="center"/>
              <w:rPr>
                <w:sz w:val="20"/>
                <w:szCs w:val="20"/>
              </w:rPr>
            </w:pPr>
            <w:r w:rsidRPr="00C32558">
              <w:rPr>
                <w:sz w:val="20"/>
                <w:szCs w:val="20"/>
              </w:rPr>
              <w:t>Accpac View</w:t>
            </w:r>
          </w:p>
        </w:tc>
        <w:tc>
          <w:tcPr>
            <w:tcW w:w="3690" w:type="dxa"/>
            <w:gridSpan w:val="4"/>
          </w:tcPr>
          <w:p w14:paraId="7C87E420" w14:textId="14DAFF6D" w:rsidR="000D30C0" w:rsidRPr="00C32558" w:rsidRDefault="000D30C0" w:rsidP="00C32558">
            <w:pPr>
              <w:pStyle w:val="SAGEBodyText"/>
              <w:jc w:val="center"/>
              <w:rPr>
                <w:sz w:val="20"/>
                <w:szCs w:val="20"/>
              </w:rPr>
            </w:pPr>
            <w:r w:rsidRPr="00C32558">
              <w:rPr>
                <w:sz w:val="20"/>
                <w:szCs w:val="20"/>
              </w:rPr>
              <w:t>Supported</w:t>
            </w:r>
            <w:r w:rsidR="00ED3E99">
              <w:rPr>
                <w:sz w:val="20"/>
                <w:szCs w:val="20"/>
              </w:rPr>
              <w:t xml:space="preserve"> v</w:t>
            </w:r>
            <w:r w:rsidRPr="00C32558">
              <w:rPr>
                <w:sz w:val="20"/>
                <w:szCs w:val="20"/>
              </w:rPr>
              <w:t>erbs</w:t>
            </w:r>
          </w:p>
        </w:tc>
      </w:tr>
      <w:tr w:rsidR="000D30C0" w14:paraId="444EFCBE" w14:textId="77777777" w:rsidTr="000F2F69">
        <w:trPr>
          <w:cnfStyle w:val="100000000000" w:firstRow="1" w:lastRow="0" w:firstColumn="0" w:lastColumn="0" w:oddVBand="0" w:evenVBand="0" w:oddHBand="0" w:evenHBand="0" w:firstRowFirstColumn="0" w:firstRowLastColumn="0" w:lastRowFirstColumn="0" w:lastRowLastColumn="0"/>
          <w:tblHeader/>
        </w:trPr>
        <w:tc>
          <w:tcPr>
            <w:tcW w:w="3595" w:type="dxa"/>
            <w:vMerge/>
          </w:tcPr>
          <w:p w14:paraId="4A3E802D" w14:textId="77777777" w:rsidR="000D30C0" w:rsidRPr="00C32558" w:rsidRDefault="000D30C0" w:rsidP="00C32558">
            <w:pPr>
              <w:pStyle w:val="SAGEBodyText"/>
              <w:rPr>
                <w:sz w:val="20"/>
                <w:szCs w:val="20"/>
              </w:rPr>
            </w:pPr>
          </w:p>
        </w:tc>
        <w:tc>
          <w:tcPr>
            <w:tcW w:w="1980" w:type="dxa"/>
            <w:vMerge/>
          </w:tcPr>
          <w:p w14:paraId="5AC8096D" w14:textId="77777777" w:rsidR="000D30C0" w:rsidRPr="00C32558" w:rsidRDefault="000D30C0" w:rsidP="00C32558">
            <w:pPr>
              <w:pStyle w:val="SAGEBodyText"/>
              <w:rPr>
                <w:sz w:val="20"/>
                <w:szCs w:val="20"/>
              </w:rPr>
            </w:pPr>
          </w:p>
        </w:tc>
        <w:tc>
          <w:tcPr>
            <w:tcW w:w="918" w:type="dxa"/>
          </w:tcPr>
          <w:p w14:paraId="471E7496" w14:textId="1EE3D069" w:rsidR="000D30C0" w:rsidRPr="004F15F4" w:rsidRDefault="00FF22CA" w:rsidP="00C32558">
            <w:pPr>
              <w:pStyle w:val="SAGEBodyText"/>
              <w:jc w:val="center"/>
              <w:rPr>
                <w:sz w:val="16"/>
                <w:szCs w:val="16"/>
              </w:rPr>
            </w:pPr>
            <w:r w:rsidRPr="004F15F4">
              <w:rPr>
                <w:sz w:val="16"/>
                <w:szCs w:val="16"/>
              </w:rPr>
              <w:t>GET</w:t>
            </w:r>
          </w:p>
        </w:tc>
        <w:tc>
          <w:tcPr>
            <w:tcW w:w="918" w:type="dxa"/>
          </w:tcPr>
          <w:p w14:paraId="766B7E19" w14:textId="511BC902" w:rsidR="000D30C0" w:rsidRPr="004F15F4" w:rsidRDefault="00FF22CA" w:rsidP="00C32558">
            <w:pPr>
              <w:pStyle w:val="SAGEBodyText"/>
              <w:jc w:val="center"/>
              <w:rPr>
                <w:sz w:val="16"/>
                <w:szCs w:val="16"/>
              </w:rPr>
            </w:pPr>
            <w:r w:rsidRPr="004F15F4">
              <w:rPr>
                <w:sz w:val="16"/>
                <w:szCs w:val="16"/>
              </w:rPr>
              <w:t>POST</w:t>
            </w:r>
          </w:p>
        </w:tc>
        <w:tc>
          <w:tcPr>
            <w:tcW w:w="918" w:type="dxa"/>
          </w:tcPr>
          <w:p w14:paraId="14D17C98" w14:textId="0B1992FB" w:rsidR="000D30C0" w:rsidRPr="004F15F4" w:rsidRDefault="00FF22CA" w:rsidP="00C32558">
            <w:pPr>
              <w:pStyle w:val="SAGEBodyText"/>
              <w:jc w:val="center"/>
              <w:rPr>
                <w:sz w:val="16"/>
                <w:szCs w:val="16"/>
              </w:rPr>
            </w:pPr>
            <w:r w:rsidRPr="004F15F4">
              <w:rPr>
                <w:sz w:val="16"/>
                <w:szCs w:val="16"/>
              </w:rPr>
              <w:t>PUT</w:t>
            </w:r>
          </w:p>
        </w:tc>
        <w:tc>
          <w:tcPr>
            <w:tcW w:w="936" w:type="dxa"/>
          </w:tcPr>
          <w:p w14:paraId="43A5A245" w14:textId="7C0AE177" w:rsidR="000D30C0" w:rsidRPr="004F15F4" w:rsidRDefault="00FF22CA" w:rsidP="00C32558">
            <w:pPr>
              <w:pStyle w:val="SAGEBodyText"/>
              <w:jc w:val="center"/>
              <w:rPr>
                <w:sz w:val="16"/>
                <w:szCs w:val="16"/>
              </w:rPr>
            </w:pPr>
            <w:r w:rsidRPr="004F15F4">
              <w:rPr>
                <w:sz w:val="16"/>
                <w:szCs w:val="16"/>
              </w:rPr>
              <w:t>DELETE</w:t>
            </w:r>
          </w:p>
        </w:tc>
      </w:tr>
      <w:tr w:rsidR="009A2B31" w14:paraId="0A36FFF9" w14:textId="77777777" w:rsidTr="000F2F69">
        <w:tc>
          <w:tcPr>
            <w:tcW w:w="3595" w:type="dxa"/>
            <w:vAlign w:val="bottom"/>
          </w:tcPr>
          <w:p w14:paraId="2542F066" w14:textId="250DCFA1" w:rsidR="009A2B31" w:rsidRPr="00C32558" w:rsidRDefault="009A2B31" w:rsidP="009A2B31">
            <w:pPr>
              <w:pStyle w:val="SAGEBodyText"/>
              <w:rPr>
                <w:sz w:val="20"/>
                <w:szCs w:val="20"/>
              </w:rPr>
            </w:pPr>
            <w:r w:rsidRPr="009A2B31">
              <w:rPr>
                <w:sz w:val="20"/>
                <w:szCs w:val="20"/>
              </w:rPr>
              <w:t>AP1099CPRSAmounts</w:t>
            </w:r>
          </w:p>
        </w:tc>
        <w:tc>
          <w:tcPr>
            <w:tcW w:w="1980" w:type="dxa"/>
            <w:vAlign w:val="bottom"/>
          </w:tcPr>
          <w:p w14:paraId="140D37B3" w14:textId="36979A20" w:rsidR="009A2B31" w:rsidRPr="00C32558" w:rsidRDefault="009A2B31" w:rsidP="009A2B31">
            <w:pPr>
              <w:pStyle w:val="SAGEBodyText"/>
              <w:rPr>
                <w:sz w:val="20"/>
                <w:szCs w:val="20"/>
              </w:rPr>
            </w:pPr>
            <w:r w:rsidRPr="009A2B31">
              <w:rPr>
                <w:sz w:val="20"/>
                <w:szCs w:val="20"/>
              </w:rPr>
              <w:t>AP0013 APCCS</w:t>
            </w:r>
          </w:p>
        </w:tc>
        <w:tc>
          <w:tcPr>
            <w:tcW w:w="918" w:type="dxa"/>
            <w:vAlign w:val="center"/>
          </w:tcPr>
          <w:p w14:paraId="5A1E7BCF" w14:textId="5939108A" w:rsidR="009A2B31" w:rsidRPr="00C32558" w:rsidRDefault="009A2B31" w:rsidP="009A2B31">
            <w:pPr>
              <w:pStyle w:val="SAGEBodyText"/>
              <w:jc w:val="center"/>
              <w:rPr>
                <w:sz w:val="20"/>
                <w:szCs w:val="20"/>
              </w:rPr>
            </w:pPr>
            <w:r>
              <w:rPr>
                <w:rFonts w:eastAsia="Times New Roman"/>
                <w:color w:val="000000"/>
                <w:sz w:val="20"/>
                <w:szCs w:val="20"/>
              </w:rPr>
              <w:t>x</w:t>
            </w:r>
          </w:p>
        </w:tc>
        <w:tc>
          <w:tcPr>
            <w:tcW w:w="918" w:type="dxa"/>
            <w:vAlign w:val="center"/>
          </w:tcPr>
          <w:p w14:paraId="5E808D5D" w14:textId="28E3E812" w:rsidR="009A2B31" w:rsidRPr="00C32558" w:rsidRDefault="009A2B31" w:rsidP="009A2B31">
            <w:pPr>
              <w:pStyle w:val="SAGEBodyText"/>
              <w:jc w:val="center"/>
              <w:rPr>
                <w:sz w:val="20"/>
                <w:szCs w:val="20"/>
              </w:rPr>
            </w:pPr>
            <w:r w:rsidRPr="00810E6F">
              <w:rPr>
                <w:rFonts w:eastAsia="Times New Roman"/>
                <w:color w:val="000000"/>
                <w:sz w:val="20"/>
                <w:szCs w:val="20"/>
              </w:rPr>
              <w:t> </w:t>
            </w:r>
          </w:p>
        </w:tc>
        <w:tc>
          <w:tcPr>
            <w:tcW w:w="918" w:type="dxa"/>
            <w:vAlign w:val="center"/>
          </w:tcPr>
          <w:p w14:paraId="04BC0879" w14:textId="4A4ACF82" w:rsidR="009A2B31" w:rsidRPr="00C32558" w:rsidRDefault="009A2B31" w:rsidP="009A2B31">
            <w:pPr>
              <w:pStyle w:val="SAGEBodyText"/>
              <w:jc w:val="center"/>
              <w:rPr>
                <w:sz w:val="20"/>
                <w:szCs w:val="20"/>
              </w:rPr>
            </w:pPr>
            <w:r w:rsidRPr="00810E6F">
              <w:rPr>
                <w:rFonts w:eastAsia="Times New Roman"/>
                <w:color w:val="000000"/>
                <w:sz w:val="20"/>
                <w:szCs w:val="20"/>
              </w:rPr>
              <w:t> </w:t>
            </w:r>
          </w:p>
        </w:tc>
        <w:tc>
          <w:tcPr>
            <w:tcW w:w="936" w:type="dxa"/>
            <w:vAlign w:val="center"/>
          </w:tcPr>
          <w:p w14:paraId="3C9DBBB6" w14:textId="33078751" w:rsidR="009A2B31" w:rsidRPr="00C32558" w:rsidRDefault="009A2B31" w:rsidP="009A2B31">
            <w:pPr>
              <w:pStyle w:val="SAGEBodyText"/>
              <w:jc w:val="center"/>
              <w:rPr>
                <w:sz w:val="20"/>
                <w:szCs w:val="20"/>
              </w:rPr>
            </w:pPr>
            <w:r w:rsidRPr="00810E6F">
              <w:rPr>
                <w:rFonts w:eastAsia="Times New Roman"/>
                <w:color w:val="000000"/>
                <w:sz w:val="20"/>
                <w:szCs w:val="20"/>
              </w:rPr>
              <w:t> </w:t>
            </w:r>
          </w:p>
        </w:tc>
      </w:tr>
      <w:tr w:rsidR="009A2B31" w14:paraId="295395FC" w14:textId="77777777" w:rsidTr="000F2F69">
        <w:tc>
          <w:tcPr>
            <w:tcW w:w="3595" w:type="dxa"/>
            <w:vAlign w:val="bottom"/>
          </w:tcPr>
          <w:p w14:paraId="4EA752C9" w14:textId="2B8BCC83" w:rsidR="009A2B31" w:rsidRPr="009A2B31" w:rsidRDefault="009A2B31" w:rsidP="009A2B31">
            <w:pPr>
              <w:pStyle w:val="SAGEBodyText"/>
              <w:rPr>
                <w:sz w:val="20"/>
                <w:szCs w:val="20"/>
              </w:rPr>
            </w:pPr>
            <w:r w:rsidRPr="009A2B31">
              <w:rPr>
                <w:sz w:val="20"/>
                <w:szCs w:val="20"/>
              </w:rPr>
              <w:t>APPostedDocuments</w:t>
            </w:r>
          </w:p>
        </w:tc>
        <w:tc>
          <w:tcPr>
            <w:tcW w:w="1980" w:type="dxa"/>
            <w:vAlign w:val="bottom"/>
          </w:tcPr>
          <w:p w14:paraId="041FCC3B" w14:textId="3BD42387" w:rsidR="009A2B31" w:rsidRPr="009A2B31" w:rsidRDefault="009A2B31" w:rsidP="009A2B31">
            <w:pPr>
              <w:pStyle w:val="SAGEBodyText"/>
              <w:rPr>
                <w:sz w:val="20"/>
                <w:szCs w:val="20"/>
              </w:rPr>
            </w:pPr>
            <w:r w:rsidRPr="009A2B31">
              <w:rPr>
                <w:sz w:val="20"/>
                <w:szCs w:val="20"/>
              </w:rPr>
              <w:t>AP0025 APOBL</w:t>
            </w:r>
          </w:p>
        </w:tc>
        <w:tc>
          <w:tcPr>
            <w:tcW w:w="918" w:type="dxa"/>
            <w:vAlign w:val="center"/>
          </w:tcPr>
          <w:p w14:paraId="52EA936D" w14:textId="1382A988"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0C26ABF2" w14:textId="136641BB"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429F133E" w14:textId="54F45835"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6BB2116E" w14:textId="3CE8C8B7"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31AA7DBA" w14:textId="77777777" w:rsidTr="000F2F69">
        <w:tc>
          <w:tcPr>
            <w:tcW w:w="3595" w:type="dxa"/>
            <w:vAlign w:val="bottom"/>
          </w:tcPr>
          <w:p w14:paraId="0ED43F9C" w14:textId="6265CA50" w:rsidR="009A2B31" w:rsidRPr="009A2B31" w:rsidRDefault="009A2B31" w:rsidP="009A2B31">
            <w:pPr>
              <w:pStyle w:val="SAGEBodyText"/>
              <w:rPr>
                <w:sz w:val="20"/>
                <w:szCs w:val="20"/>
              </w:rPr>
            </w:pPr>
            <w:r w:rsidRPr="009A2B31">
              <w:rPr>
                <w:sz w:val="20"/>
                <w:szCs w:val="20"/>
              </w:rPr>
              <w:t>APPostedPayments</w:t>
            </w:r>
          </w:p>
        </w:tc>
        <w:tc>
          <w:tcPr>
            <w:tcW w:w="1980" w:type="dxa"/>
            <w:vAlign w:val="bottom"/>
          </w:tcPr>
          <w:p w14:paraId="7F99095A" w14:textId="131E73F3" w:rsidR="009A2B31" w:rsidRPr="009A2B31" w:rsidRDefault="009A2B31" w:rsidP="009A2B31">
            <w:pPr>
              <w:pStyle w:val="SAGEBodyText"/>
              <w:rPr>
                <w:sz w:val="20"/>
                <w:szCs w:val="20"/>
              </w:rPr>
            </w:pPr>
            <w:r w:rsidRPr="009A2B31">
              <w:rPr>
                <w:sz w:val="20"/>
                <w:szCs w:val="20"/>
              </w:rPr>
              <w:t>AP0029 APPYM</w:t>
            </w:r>
          </w:p>
        </w:tc>
        <w:tc>
          <w:tcPr>
            <w:tcW w:w="918" w:type="dxa"/>
            <w:vAlign w:val="center"/>
          </w:tcPr>
          <w:p w14:paraId="2D08BF0D" w14:textId="3F445C3D"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43962B37" w14:textId="1B060DEC"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304C07C" w14:textId="5250CA8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18593748" w14:textId="0075CAC7"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02E8A513" w14:textId="77777777" w:rsidTr="000F2F69">
        <w:tc>
          <w:tcPr>
            <w:tcW w:w="3595" w:type="dxa"/>
            <w:vAlign w:val="bottom"/>
          </w:tcPr>
          <w:p w14:paraId="0BD1CF09" w14:textId="433D0E1D" w:rsidR="009A2B31" w:rsidRPr="009A2B31" w:rsidRDefault="009A2B31" w:rsidP="009A2B31">
            <w:pPr>
              <w:pStyle w:val="SAGEBodyText"/>
              <w:rPr>
                <w:sz w:val="20"/>
                <w:szCs w:val="20"/>
              </w:rPr>
            </w:pPr>
            <w:r w:rsidRPr="009A2B31">
              <w:rPr>
                <w:sz w:val="20"/>
                <w:szCs w:val="20"/>
              </w:rPr>
              <w:t>APPostingErrorMessages</w:t>
            </w:r>
          </w:p>
        </w:tc>
        <w:tc>
          <w:tcPr>
            <w:tcW w:w="1980" w:type="dxa"/>
            <w:vAlign w:val="bottom"/>
          </w:tcPr>
          <w:p w14:paraId="0B004FA2" w14:textId="12C23EE8" w:rsidR="009A2B31" w:rsidRPr="009A2B31" w:rsidRDefault="009A2B31" w:rsidP="009A2B31">
            <w:pPr>
              <w:pStyle w:val="SAGEBodyText"/>
              <w:rPr>
                <w:sz w:val="20"/>
                <w:szCs w:val="20"/>
              </w:rPr>
            </w:pPr>
            <w:r w:rsidRPr="009A2B31">
              <w:rPr>
                <w:sz w:val="20"/>
                <w:szCs w:val="20"/>
              </w:rPr>
              <w:t>AP0038 APPTER</w:t>
            </w:r>
          </w:p>
        </w:tc>
        <w:tc>
          <w:tcPr>
            <w:tcW w:w="918" w:type="dxa"/>
            <w:vAlign w:val="center"/>
          </w:tcPr>
          <w:p w14:paraId="25FBB8A5" w14:textId="7DC0DA65"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44E74DA9" w14:textId="05F0D199"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89B1D50" w14:textId="02A58944"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1C08CDB" w14:textId="238FAF66"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246504A3" w14:textId="77777777" w:rsidTr="000F2F69">
        <w:tc>
          <w:tcPr>
            <w:tcW w:w="3595" w:type="dxa"/>
            <w:vAlign w:val="bottom"/>
          </w:tcPr>
          <w:p w14:paraId="25EBF6F7" w14:textId="4D0F67ED" w:rsidR="009A2B31" w:rsidRPr="009A2B31" w:rsidRDefault="009A2B31" w:rsidP="009A2B31">
            <w:pPr>
              <w:pStyle w:val="SAGEBodyText"/>
              <w:rPr>
                <w:sz w:val="20"/>
                <w:szCs w:val="20"/>
              </w:rPr>
            </w:pPr>
            <w:r w:rsidRPr="009A2B31">
              <w:rPr>
                <w:sz w:val="20"/>
                <w:szCs w:val="20"/>
              </w:rPr>
              <w:t>APVendorStatistics</w:t>
            </w:r>
          </w:p>
        </w:tc>
        <w:tc>
          <w:tcPr>
            <w:tcW w:w="1980" w:type="dxa"/>
            <w:vAlign w:val="bottom"/>
          </w:tcPr>
          <w:p w14:paraId="686E3B31" w14:textId="6D1B38F9" w:rsidR="009A2B31" w:rsidRPr="009A2B31" w:rsidRDefault="009A2B31" w:rsidP="009A2B31">
            <w:pPr>
              <w:pStyle w:val="SAGEBodyText"/>
              <w:rPr>
                <w:sz w:val="20"/>
                <w:szCs w:val="20"/>
              </w:rPr>
            </w:pPr>
            <w:r w:rsidRPr="009A2B31">
              <w:rPr>
                <w:sz w:val="20"/>
                <w:szCs w:val="20"/>
              </w:rPr>
              <w:t>AP0019 APVSM</w:t>
            </w:r>
          </w:p>
        </w:tc>
        <w:tc>
          <w:tcPr>
            <w:tcW w:w="918" w:type="dxa"/>
            <w:vAlign w:val="center"/>
          </w:tcPr>
          <w:p w14:paraId="67E1C25B" w14:textId="625E0321"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5AEA0B0D" w14:textId="2ACB1C97"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5FB6E470" w14:textId="4D1492B0"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06667A0D" w14:textId="294C4EDE"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2091D336" w14:textId="77777777" w:rsidTr="000F2F69">
        <w:tc>
          <w:tcPr>
            <w:tcW w:w="3595" w:type="dxa"/>
            <w:vAlign w:val="bottom"/>
          </w:tcPr>
          <w:p w14:paraId="744CF5DE" w14:textId="653D13A1" w:rsidR="009A2B31" w:rsidRPr="009A2B31" w:rsidRDefault="009A2B31" w:rsidP="009A2B31">
            <w:pPr>
              <w:pStyle w:val="SAGEBodyText"/>
              <w:rPr>
                <w:sz w:val="20"/>
                <w:szCs w:val="20"/>
              </w:rPr>
            </w:pPr>
            <w:r w:rsidRPr="009A2B31">
              <w:rPr>
                <w:sz w:val="20"/>
                <w:szCs w:val="20"/>
              </w:rPr>
              <w:t>ARItemStatistics</w:t>
            </w:r>
          </w:p>
        </w:tc>
        <w:tc>
          <w:tcPr>
            <w:tcW w:w="1980" w:type="dxa"/>
            <w:vAlign w:val="bottom"/>
          </w:tcPr>
          <w:p w14:paraId="4781294E" w14:textId="7A97A018" w:rsidR="009A2B31" w:rsidRPr="009A2B31" w:rsidRDefault="009A2B31" w:rsidP="009A2B31">
            <w:pPr>
              <w:pStyle w:val="SAGEBodyText"/>
              <w:rPr>
                <w:sz w:val="20"/>
                <w:szCs w:val="20"/>
              </w:rPr>
            </w:pPr>
            <w:r w:rsidRPr="009A2B31">
              <w:rPr>
                <w:sz w:val="20"/>
                <w:szCs w:val="20"/>
              </w:rPr>
              <w:t>AR0027 ARITS</w:t>
            </w:r>
          </w:p>
        </w:tc>
        <w:tc>
          <w:tcPr>
            <w:tcW w:w="918" w:type="dxa"/>
            <w:vAlign w:val="center"/>
          </w:tcPr>
          <w:p w14:paraId="411A5F4A" w14:textId="792DE9C2"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2BC67E70" w14:textId="1A2F5A97"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8ED5F62" w14:textId="25B300F0"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4571247E" w14:textId="5F37C5DC"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4D0B38CD" w14:textId="77777777" w:rsidTr="000F2F69">
        <w:tc>
          <w:tcPr>
            <w:tcW w:w="3595" w:type="dxa"/>
            <w:vAlign w:val="bottom"/>
          </w:tcPr>
          <w:p w14:paraId="31F2AA38" w14:textId="39B5761D" w:rsidR="009A2B31" w:rsidRPr="009A2B31" w:rsidRDefault="009A2B31" w:rsidP="009A2B31">
            <w:pPr>
              <w:pStyle w:val="SAGEBodyText"/>
              <w:rPr>
                <w:sz w:val="20"/>
                <w:szCs w:val="20"/>
              </w:rPr>
            </w:pPr>
            <w:r w:rsidRPr="009A2B31">
              <w:rPr>
                <w:sz w:val="20"/>
                <w:szCs w:val="20"/>
              </w:rPr>
              <w:t>ARNationalAccountStatistics</w:t>
            </w:r>
          </w:p>
        </w:tc>
        <w:tc>
          <w:tcPr>
            <w:tcW w:w="1980" w:type="dxa"/>
            <w:vAlign w:val="bottom"/>
          </w:tcPr>
          <w:p w14:paraId="4579025B" w14:textId="760B88E6" w:rsidR="009A2B31" w:rsidRPr="009A2B31" w:rsidRDefault="009A2B31" w:rsidP="009A2B31">
            <w:pPr>
              <w:pStyle w:val="SAGEBodyText"/>
              <w:rPr>
                <w:sz w:val="20"/>
                <w:szCs w:val="20"/>
              </w:rPr>
            </w:pPr>
            <w:r w:rsidRPr="009A2B31">
              <w:rPr>
                <w:sz w:val="20"/>
                <w:szCs w:val="20"/>
              </w:rPr>
              <w:t>AR0029 ARNSM</w:t>
            </w:r>
          </w:p>
        </w:tc>
        <w:tc>
          <w:tcPr>
            <w:tcW w:w="918" w:type="dxa"/>
            <w:vAlign w:val="center"/>
          </w:tcPr>
          <w:p w14:paraId="4E5C38FF" w14:textId="172F96ED"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4303639B" w14:textId="1E7A7D6B"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4110A65" w14:textId="5C2A274B"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4CC8C3C5" w14:textId="583255A4"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16A29DF8" w14:textId="77777777" w:rsidTr="000F2F69">
        <w:tc>
          <w:tcPr>
            <w:tcW w:w="3595" w:type="dxa"/>
            <w:vAlign w:val="bottom"/>
          </w:tcPr>
          <w:p w14:paraId="30729003" w14:textId="4EBD0BCA" w:rsidR="009A2B31" w:rsidRPr="009A2B31" w:rsidRDefault="009A2B31" w:rsidP="009A2B31">
            <w:pPr>
              <w:pStyle w:val="SAGEBodyText"/>
              <w:rPr>
                <w:sz w:val="20"/>
                <w:szCs w:val="20"/>
              </w:rPr>
            </w:pPr>
            <w:r w:rsidRPr="009A2B31">
              <w:rPr>
                <w:sz w:val="20"/>
                <w:szCs w:val="20"/>
              </w:rPr>
              <w:t>ARPayments</w:t>
            </w:r>
          </w:p>
        </w:tc>
        <w:tc>
          <w:tcPr>
            <w:tcW w:w="1980" w:type="dxa"/>
            <w:vAlign w:val="bottom"/>
          </w:tcPr>
          <w:p w14:paraId="360B9789" w14:textId="307113D8" w:rsidR="009A2B31" w:rsidRPr="009A2B31" w:rsidRDefault="009A2B31" w:rsidP="009A2B31">
            <w:pPr>
              <w:pStyle w:val="SAGEBodyText"/>
              <w:rPr>
                <w:sz w:val="20"/>
                <w:szCs w:val="20"/>
              </w:rPr>
            </w:pPr>
            <w:r w:rsidRPr="009A2B31">
              <w:rPr>
                <w:sz w:val="20"/>
                <w:szCs w:val="20"/>
              </w:rPr>
              <w:t>AR0139 ARPYM</w:t>
            </w:r>
          </w:p>
        </w:tc>
        <w:tc>
          <w:tcPr>
            <w:tcW w:w="918" w:type="dxa"/>
            <w:vAlign w:val="center"/>
          </w:tcPr>
          <w:p w14:paraId="75C13171" w14:textId="660801C2"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0F92B19E" w14:textId="4E4692C1"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09B4ADBA" w14:textId="0478E23D"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3797C4D" w14:textId="2C8BF5C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1C7D5023" w14:textId="77777777" w:rsidTr="000F2F69">
        <w:tc>
          <w:tcPr>
            <w:tcW w:w="3595" w:type="dxa"/>
            <w:vAlign w:val="bottom"/>
          </w:tcPr>
          <w:p w14:paraId="3DDA738C" w14:textId="78EC0D95" w:rsidR="009A2B31" w:rsidRPr="009A2B31" w:rsidRDefault="009A2B31" w:rsidP="009A2B31">
            <w:pPr>
              <w:pStyle w:val="SAGEBodyText"/>
              <w:rPr>
                <w:sz w:val="20"/>
                <w:szCs w:val="20"/>
              </w:rPr>
            </w:pPr>
            <w:r w:rsidRPr="009A2B31">
              <w:rPr>
                <w:sz w:val="20"/>
                <w:szCs w:val="20"/>
              </w:rPr>
              <w:t>ARPostedDocuments</w:t>
            </w:r>
          </w:p>
        </w:tc>
        <w:tc>
          <w:tcPr>
            <w:tcW w:w="1980" w:type="dxa"/>
            <w:vAlign w:val="bottom"/>
          </w:tcPr>
          <w:p w14:paraId="008FA2D2" w14:textId="60549A80" w:rsidR="009A2B31" w:rsidRPr="009A2B31" w:rsidRDefault="009A2B31" w:rsidP="009A2B31">
            <w:pPr>
              <w:pStyle w:val="SAGEBodyText"/>
              <w:rPr>
                <w:sz w:val="20"/>
                <w:szCs w:val="20"/>
              </w:rPr>
            </w:pPr>
            <w:r w:rsidRPr="009A2B31">
              <w:rPr>
                <w:sz w:val="20"/>
                <w:szCs w:val="20"/>
              </w:rPr>
              <w:t>AR0036 AROBL</w:t>
            </w:r>
          </w:p>
        </w:tc>
        <w:tc>
          <w:tcPr>
            <w:tcW w:w="918" w:type="dxa"/>
            <w:vAlign w:val="center"/>
          </w:tcPr>
          <w:p w14:paraId="2166076A" w14:textId="7AF08597"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62373F07" w14:textId="5AE3DC58"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C79ECDB" w14:textId="728904CA"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6C809913" w14:textId="0D89BE0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0A586062" w14:textId="77777777" w:rsidTr="000F2F69">
        <w:tc>
          <w:tcPr>
            <w:tcW w:w="3595" w:type="dxa"/>
            <w:vAlign w:val="bottom"/>
          </w:tcPr>
          <w:p w14:paraId="1AD60A6D" w14:textId="1CD54465" w:rsidR="009A2B31" w:rsidRPr="009A2B31" w:rsidRDefault="009A2B31" w:rsidP="009A2B31">
            <w:pPr>
              <w:pStyle w:val="SAGEBodyText"/>
              <w:rPr>
                <w:sz w:val="20"/>
                <w:szCs w:val="20"/>
              </w:rPr>
            </w:pPr>
            <w:r w:rsidRPr="009A2B31">
              <w:rPr>
                <w:sz w:val="20"/>
                <w:szCs w:val="20"/>
              </w:rPr>
              <w:t>ARPostedReceipts</w:t>
            </w:r>
          </w:p>
        </w:tc>
        <w:tc>
          <w:tcPr>
            <w:tcW w:w="1980" w:type="dxa"/>
            <w:vAlign w:val="bottom"/>
          </w:tcPr>
          <w:p w14:paraId="205AB8DD" w14:textId="3841C84A" w:rsidR="009A2B31" w:rsidRPr="009A2B31" w:rsidRDefault="009A2B31" w:rsidP="009A2B31">
            <w:pPr>
              <w:pStyle w:val="SAGEBodyText"/>
              <w:rPr>
                <w:sz w:val="20"/>
                <w:szCs w:val="20"/>
              </w:rPr>
            </w:pPr>
            <w:r w:rsidRPr="009A2B31">
              <w:rPr>
                <w:sz w:val="20"/>
                <w:szCs w:val="20"/>
              </w:rPr>
              <w:t>AR0040 ARRRH</w:t>
            </w:r>
          </w:p>
        </w:tc>
        <w:tc>
          <w:tcPr>
            <w:tcW w:w="918" w:type="dxa"/>
            <w:vAlign w:val="center"/>
          </w:tcPr>
          <w:p w14:paraId="5372B1C7" w14:textId="11582495"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721B01AC" w14:textId="7FA17C9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111C1049" w14:textId="7134FA6D"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CA96A1A" w14:textId="18781E83"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207A02C1" w14:textId="77777777" w:rsidTr="000F2F69">
        <w:tc>
          <w:tcPr>
            <w:tcW w:w="3595" w:type="dxa"/>
            <w:vAlign w:val="bottom"/>
          </w:tcPr>
          <w:p w14:paraId="4B10B1E9" w14:textId="6847090B" w:rsidR="009A2B31" w:rsidRPr="009A2B31" w:rsidRDefault="009A2B31" w:rsidP="009A2B31">
            <w:pPr>
              <w:pStyle w:val="SAGEBodyText"/>
              <w:rPr>
                <w:sz w:val="20"/>
                <w:szCs w:val="20"/>
              </w:rPr>
            </w:pPr>
            <w:r w:rsidRPr="009A2B31">
              <w:rPr>
                <w:sz w:val="20"/>
                <w:szCs w:val="20"/>
              </w:rPr>
              <w:t>GLAccountFiscalSets</w:t>
            </w:r>
          </w:p>
        </w:tc>
        <w:tc>
          <w:tcPr>
            <w:tcW w:w="1980" w:type="dxa"/>
            <w:vAlign w:val="bottom"/>
          </w:tcPr>
          <w:p w14:paraId="5A862257" w14:textId="764FB14A" w:rsidR="009A2B31" w:rsidRPr="009A2B31" w:rsidRDefault="009A2B31" w:rsidP="009A2B31">
            <w:pPr>
              <w:pStyle w:val="SAGEBodyText"/>
              <w:rPr>
                <w:sz w:val="20"/>
                <w:szCs w:val="20"/>
              </w:rPr>
            </w:pPr>
            <w:r w:rsidRPr="009A2B31">
              <w:rPr>
                <w:sz w:val="20"/>
                <w:szCs w:val="20"/>
              </w:rPr>
              <w:t>GL0103 GLAFS</w:t>
            </w:r>
          </w:p>
        </w:tc>
        <w:tc>
          <w:tcPr>
            <w:tcW w:w="918" w:type="dxa"/>
            <w:vAlign w:val="center"/>
          </w:tcPr>
          <w:p w14:paraId="66E0569E" w14:textId="39D4B6C5"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4767E4A2" w14:textId="79793530"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7BAF0A4" w14:textId="39FA6527"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59AEC2F4" w14:textId="5607669A"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33A59F11" w14:textId="77777777" w:rsidTr="000F2F69">
        <w:tc>
          <w:tcPr>
            <w:tcW w:w="3595" w:type="dxa"/>
            <w:vAlign w:val="bottom"/>
          </w:tcPr>
          <w:p w14:paraId="1FF67E74" w14:textId="1F4E7090" w:rsidR="009A2B31" w:rsidRPr="009A2B31" w:rsidRDefault="009A2B31" w:rsidP="009A2B31">
            <w:pPr>
              <w:pStyle w:val="SAGEBodyText"/>
              <w:rPr>
                <w:sz w:val="20"/>
                <w:szCs w:val="20"/>
              </w:rPr>
            </w:pPr>
            <w:r w:rsidRPr="009A2B31">
              <w:rPr>
                <w:sz w:val="20"/>
                <w:szCs w:val="20"/>
              </w:rPr>
              <w:t>GLPostedTransactions</w:t>
            </w:r>
          </w:p>
        </w:tc>
        <w:tc>
          <w:tcPr>
            <w:tcW w:w="1980" w:type="dxa"/>
            <w:vAlign w:val="bottom"/>
          </w:tcPr>
          <w:p w14:paraId="4E5DE941" w14:textId="4BE75ADD" w:rsidR="009A2B31" w:rsidRPr="009A2B31" w:rsidRDefault="009A2B31" w:rsidP="009A2B31">
            <w:pPr>
              <w:pStyle w:val="SAGEBodyText"/>
              <w:rPr>
                <w:sz w:val="20"/>
                <w:szCs w:val="20"/>
              </w:rPr>
            </w:pPr>
            <w:r w:rsidRPr="009A2B31">
              <w:rPr>
                <w:sz w:val="20"/>
                <w:szCs w:val="20"/>
              </w:rPr>
              <w:t>GL0018 GLPOST</w:t>
            </w:r>
          </w:p>
        </w:tc>
        <w:tc>
          <w:tcPr>
            <w:tcW w:w="918" w:type="dxa"/>
            <w:vAlign w:val="center"/>
          </w:tcPr>
          <w:p w14:paraId="03CA3689" w14:textId="7F7D5624"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7F9AEA07" w14:textId="1655FC68"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510FA96" w14:textId="7BC0CCDD"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76A4A00" w14:textId="2E80252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4326F94E" w14:textId="77777777" w:rsidTr="000F2F69">
        <w:tc>
          <w:tcPr>
            <w:tcW w:w="3595" w:type="dxa"/>
            <w:vAlign w:val="bottom"/>
          </w:tcPr>
          <w:p w14:paraId="65B789E2" w14:textId="1C20DE87" w:rsidR="009A2B31" w:rsidRPr="009A2B31" w:rsidRDefault="009A2B31" w:rsidP="009A2B31">
            <w:pPr>
              <w:pStyle w:val="SAGEBodyText"/>
              <w:rPr>
                <w:sz w:val="20"/>
                <w:szCs w:val="20"/>
              </w:rPr>
            </w:pPr>
            <w:r w:rsidRPr="009A2B31">
              <w:rPr>
                <w:sz w:val="20"/>
                <w:szCs w:val="20"/>
              </w:rPr>
              <w:t>GLPostingJournalDetails</w:t>
            </w:r>
          </w:p>
        </w:tc>
        <w:tc>
          <w:tcPr>
            <w:tcW w:w="1980" w:type="dxa"/>
            <w:vAlign w:val="bottom"/>
          </w:tcPr>
          <w:p w14:paraId="4D318A94" w14:textId="5B922970" w:rsidR="009A2B31" w:rsidRPr="009A2B31" w:rsidRDefault="009A2B31" w:rsidP="009A2B31">
            <w:pPr>
              <w:pStyle w:val="SAGEBodyText"/>
              <w:rPr>
                <w:sz w:val="20"/>
                <w:szCs w:val="20"/>
              </w:rPr>
            </w:pPr>
            <w:r w:rsidRPr="009A2B31">
              <w:rPr>
                <w:sz w:val="20"/>
                <w:szCs w:val="20"/>
              </w:rPr>
              <w:t>GL0016 GLPJD</w:t>
            </w:r>
          </w:p>
        </w:tc>
        <w:tc>
          <w:tcPr>
            <w:tcW w:w="918" w:type="dxa"/>
            <w:vAlign w:val="center"/>
          </w:tcPr>
          <w:p w14:paraId="009E23B1" w14:textId="760725C8"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4DCBDB32" w14:textId="444019C4"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20A4F937" w14:textId="6A2942CD"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73F96F12" w14:textId="4BF4A111"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1190F5FB" w14:textId="77777777" w:rsidTr="000F2F69">
        <w:tc>
          <w:tcPr>
            <w:tcW w:w="3595" w:type="dxa"/>
            <w:vAlign w:val="bottom"/>
          </w:tcPr>
          <w:p w14:paraId="30C6A9EB" w14:textId="59893129" w:rsidR="009A2B31" w:rsidRPr="009A2B31" w:rsidRDefault="009A2B31" w:rsidP="009A2B31">
            <w:pPr>
              <w:pStyle w:val="SAGEBodyText"/>
              <w:rPr>
                <w:sz w:val="20"/>
                <w:szCs w:val="20"/>
              </w:rPr>
            </w:pPr>
            <w:r w:rsidRPr="009A2B31">
              <w:rPr>
                <w:sz w:val="20"/>
                <w:szCs w:val="20"/>
              </w:rPr>
              <w:t>GLProvisionalPostingErrors</w:t>
            </w:r>
          </w:p>
        </w:tc>
        <w:tc>
          <w:tcPr>
            <w:tcW w:w="1980" w:type="dxa"/>
            <w:vAlign w:val="bottom"/>
          </w:tcPr>
          <w:p w14:paraId="50716F04" w14:textId="44C3807E" w:rsidR="009A2B31" w:rsidRPr="009A2B31" w:rsidRDefault="009A2B31" w:rsidP="009A2B31">
            <w:pPr>
              <w:pStyle w:val="SAGEBodyText"/>
              <w:rPr>
                <w:sz w:val="20"/>
                <w:szCs w:val="20"/>
              </w:rPr>
            </w:pPr>
            <w:r w:rsidRPr="009A2B31">
              <w:rPr>
                <w:sz w:val="20"/>
                <w:szCs w:val="20"/>
              </w:rPr>
              <w:t>GL0013 GLPPER</w:t>
            </w:r>
          </w:p>
        </w:tc>
        <w:tc>
          <w:tcPr>
            <w:tcW w:w="918" w:type="dxa"/>
            <w:vAlign w:val="center"/>
          </w:tcPr>
          <w:p w14:paraId="2ABCD3B5" w14:textId="66AF584B"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291285C5" w14:textId="241A7AE8"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46A2A730" w14:textId="26E9E48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68F4C75C" w14:textId="75F01AFA"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1D134E5B" w14:textId="77777777" w:rsidTr="000F2F69">
        <w:tc>
          <w:tcPr>
            <w:tcW w:w="3595" w:type="dxa"/>
            <w:vAlign w:val="bottom"/>
          </w:tcPr>
          <w:p w14:paraId="445FBCF6" w14:textId="6C1729E2" w:rsidR="009A2B31" w:rsidRPr="009A2B31" w:rsidRDefault="009A2B31" w:rsidP="009A2B31">
            <w:pPr>
              <w:pStyle w:val="SAGEBodyText"/>
              <w:rPr>
                <w:sz w:val="20"/>
                <w:szCs w:val="20"/>
              </w:rPr>
            </w:pPr>
            <w:r w:rsidRPr="009A2B31">
              <w:rPr>
                <w:sz w:val="20"/>
                <w:szCs w:val="20"/>
              </w:rPr>
              <w:t>OEPostingJournals</w:t>
            </w:r>
          </w:p>
        </w:tc>
        <w:tc>
          <w:tcPr>
            <w:tcW w:w="1980" w:type="dxa"/>
            <w:vAlign w:val="bottom"/>
          </w:tcPr>
          <w:p w14:paraId="27E10A1A" w14:textId="15B86678" w:rsidR="009A2B31" w:rsidRPr="009A2B31" w:rsidRDefault="009A2B31" w:rsidP="009A2B31">
            <w:pPr>
              <w:pStyle w:val="SAGEBodyText"/>
              <w:rPr>
                <w:sz w:val="20"/>
                <w:szCs w:val="20"/>
              </w:rPr>
            </w:pPr>
            <w:r w:rsidRPr="009A2B31">
              <w:rPr>
                <w:sz w:val="20"/>
                <w:szCs w:val="20"/>
              </w:rPr>
              <w:t>OE0120 OEAUDH</w:t>
            </w:r>
          </w:p>
        </w:tc>
        <w:tc>
          <w:tcPr>
            <w:tcW w:w="918" w:type="dxa"/>
            <w:vAlign w:val="center"/>
          </w:tcPr>
          <w:p w14:paraId="7F4D4E06" w14:textId="4220ADB1"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53B7406D" w14:textId="76FD997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382F865E" w14:textId="79F4942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124285CA" w14:textId="36E3E7F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27008DB9" w14:textId="77777777" w:rsidTr="000F2F69">
        <w:tc>
          <w:tcPr>
            <w:tcW w:w="3595" w:type="dxa"/>
            <w:vAlign w:val="bottom"/>
          </w:tcPr>
          <w:p w14:paraId="4060D3CC" w14:textId="7BFDB64F" w:rsidR="009A2B31" w:rsidRPr="009A2B31" w:rsidRDefault="009A2B31" w:rsidP="009A2B31">
            <w:pPr>
              <w:pStyle w:val="SAGEBodyText"/>
              <w:rPr>
                <w:sz w:val="20"/>
                <w:szCs w:val="20"/>
              </w:rPr>
            </w:pPr>
            <w:r w:rsidRPr="009A2B31">
              <w:rPr>
                <w:sz w:val="20"/>
                <w:szCs w:val="20"/>
              </w:rPr>
              <w:t>OESalesHistory</w:t>
            </w:r>
          </w:p>
        </w:tc>
        <w:tc>
          <w:tcPr>
            <w:tcW w:w="1980" w:type="dxa"/>
            <w:vAlign w:val="bottom"/>
          </w:tcPr>
          <w:p w14:paraId="5DAA1F29" w14:textId="3C102A30" w:rsidR="009A2B31" w:rsidRPr="009A2B31" w:rsidRDefault="009A2B31" w:rsidP="009A2B31">
            <w:pPr>
              <w:pStyle w:val="SAGEBodyText"/>
              <w:rPr>
                <w:sz w:val="20"/>
                <w:szCs w:val="20"/>
              </w:rPr>
            </w:pPr>
            <w:r w:rsidRPr="009A2B31">
              <w:rPr>
                <w:sz w:val="20"/>
                <w:szCs w:val="20"/>
              </w:rPr>
              <w:t>OE0690 OESHHD</w:t>
            </w:r>
          </w:p>
        </w:tc>
        <w:tc>
          <w:tcPr>
            <w:tcW w:w="918" w:type="dxa"/>
            <w:vAlign w:val="center"/>
          </w:tcPr>
          <w:p w14:paraId="627A50DE" w14:textId="6C3DCB90"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097D40D9" w14:textId="5C0E0ED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252D8366" w14:textId="225B6582"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5E16AD3B" w14:textId="2751F030"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4211C207" w14:textId="77777777" w:rsidTr="000F2F69">
        <w:tc>
          <w:tcPr>
            <w:tcW w:w="3595" w:type="dxa"/>
            <w:vAlign w:val="bottom"/>
          </w:tcPr>
          <w:p w14:paraId="0728AE42" w14:textId="135D9831" w:rsidR="009A2B31" w:rsidRPr="009A2B31" w:rsidRDefault="009A2B31" w:rsidP="009A2B31">
            <w:pPr>
              <w:pStyle w:val="SAGEBodyText"/>
              <w:rPr>
                <w:sz w:val="20"/>
                <w:szCs w:val="20"/>
              </w:rPr>
            </w:pPr>
            <w:r w:rsidRPr="009A2B31">
              <w:rPr>
                <w:sz w:val="20"/>
                <w:szCs w:val="20"/>
              </w:rPr>
              <w:t>OESalesHistoryDetails</w:t>
            </w:r>
          </w:p>
        </w:tc>
        <w:tc>
          <w:tcPr>
            <w:tcW w:w="1980" w:type="dxa"/>
            <w:vAlign w:val="bottom"/>
          </w:tcPr>
          <w:p w14:paraId="3EB1D026" w14:textId="553F164C" w:rsidR="009A2B31" w:rsidRPr="009A2B31" w:rsidRDefault="009A2B31" w:rsidP="009A2B31">
            <w:pPr>
              <w:pStyle w:val="SAGEBodyText"/>
              <w:rPr>
                <w:sz w:val="20"/>
                <w:szCs w:val="20"/>
              </w:rPr>
            </w:pPr>
            <w:r w:rsidRPr="009A2B31">
              <w:rPr>
                <w:sz w:val="20"/>
                <w:szCs w:val="20"/>
              </w:rPr>
              <w:t>OE0685 OESHDT</w:t>
            </w:r>
          </w:p>
        </w:tc>
        <w:tc>
          <w:tcPr>
            <w:tcW w:w="918" w:type="dxa"/>
            <w:vAlign w:val="center"/>
          </w:tcPr>
          <w:p w14:paraId="468B2828" w14:textId="25AD6780"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63906504" w14:textId="26D1476F"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3580262B" w14:textId="45AE2FA3"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1044FFB0" w14:textId="4666508A"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35464D7B" w14:textId="77777777" w:rsidTr="000F2F69">
        <w:tc>
          <w:tcPr>
            <w:tcW w:w="3595" w:type="dxa"/>
            <w:vAlign w:val="bottom"/>
          </w:tcPr>
          <w:p w14:paraId="2FEBD36A" w14:textId="22F1D2BB" w:rsidR="009A2B31" w:rsidRPr="009A2B31" w:rsidRDefault="009A2B31" w:rsidP="009A2B31">
            <w:pPr>
              <w:pStyle w:val="SAGEBodyText"/>
              <w:rPr>
                <w:sz w:val="20"/>
                <w:szCs w:val="20"/>
              </w:rPr>
            </w:pPr>
            <w:r w:rsidRPr="009A2B31">
              <w:rPr>
                <w:sz w:val="20"/>
                <w:szCs w:val="20"/>
              </w:rPr>
              <w:t>OESalesStatistics</w:t>
            </w:r>
          </w:p>
        </w:tc>
        <w:tc>
          <w:tcPr>
            <w:tcW w:w="1980" w:type="dxa"/>
            <w:vAlign w:val="bottom"/>
          </w:tcPr>
          <w:p w14:paraId="051A5E7B" w14:textId="782DB788" w:rsidR="009A2B31" w:rsidRPr="009A2B31" w:rsidRDefault="009A2B31" w:rsidP="009A2B31">
            <w:pPr>
              <w:pStyle w:val="SAGEBodyText"/>
              <w:rPr>
                <w:sz w:val="20"/>
                <w:szCs w:val="20"/>
              </w:rPr>
            </w:pPr>
            <w:r w:rsidRPr="009A2B31">
              <w:rPr>
                <w:sz w:val="20"/>
                <w:szCs w:val="20"/>
              </w:rPr>
              <w:t>OE0700 OESTATS</w:t>
            </w:r>
          </w:p>
        </w:tc>
        <w:tc>
          <w:tcPr>
            <w:tcW w:w="918" w:type="dxa"/>
            <w:vAlign w:val="center"/>
          </w:tcPr>
          <w:p w14:paraId="5FA74769" w14:textId="26A56A3E"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2F6B5FDC" w14:textId="54C1C43B"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45495729" w14:textId="2891EBF1"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9A18A60" w14:textId="01155498"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r w:rsidR="009A2B31" w14:paraId="52CDD9E5" w14:textId="77777777" w:rsidTr="000F2F69">
        <w:tc>
          <w:tcPr>
            <w:tcW w:w="3595" w:type="dxa"/>
            <w:vAlign w:val="bottom"/>
          </w:tcPr>
          <w:p w14:paraId="6AC478F6" w14:textId="2DC95C57" w:rsidR="009A2B31" w:rsidRPr="009A2B31" w:rsidRDefault="009A2B31" w:rsidP="009A2B31">
            <w:pPr>
              <w:pStyle w:val="SAGEBodyText"/>
              <w:rPr>
                <w:sz w:val="20"/>
                <w:szCs w:val="20"/>
              </w:rPr>
            </w:pPr>
            <w:r w:rsidRPr="009A2B31">
              <w:rPr>
                <w:sz w:val="20"/>
                <w:szCs w:val="20"/>
              </w:rPr>
              <w:t>TXTaxTracking</w:t>
            </w:r>
          </w:p>
        </w:tc>
        <w:tc>
          <w:tcPr>
            <w:tcW w:w="1980" w:type="dxa"/>
            <w:vAlign w:val="bottom"/>
          </w:tcPr>
          <w:p w14:paraId="0E616F81" w14:textId="6D59F3ED" w:rsidR="009A2B31" w:rsidRPr="009A2B31" w:rsidRDefault="009A2B31" w:rsidP="009A2B31">
            <w:pPr>
              <w:pStyle w:val="SAGEBodyText"/>
              <w:rPr>
                <w:sz w:val="20"/>
                <w:szCs w:val="20"/>
              </w:rPr>
            </w:pPr>
            <w:r w:rsidRPr="009A2B31">
              <w:rPr>
                <w:sz w:val="20"/>
                <w:szCs w:val="20"/>
              </w:rPr>
              <w:t>TX0011 TXAUDH</w:t>
            </w:r>
          </w:p>
        </w:tc>
        <w:tc>
          <w:tcPr>
            <w:tcW w:w="918" w:type="dxa"/>
            <w:vAlign w:val="center"/>
          </w:tcPr>
          <w:p w14:paraId="4AFF5E30" w14:textId="43EBA5A5" w:rsidR="009A2B31" w:rsidRPr="00C32558" w:rsidRDefault="009A2B31" w:rsidP="009A2B31">
            <w:pPr>
              <w:pStyle w:val="SAGEBodyText"/>
              <w:jc w:val="center"/>
              <w:rPr>
                <w:rFonts w:eastAsia="Times New Roman"/>
                <w:color w:val="000000"/>
                <w:sz w:val="20"/>
                <w:szCs w:val="20"/>
              </w:rPr>
            </w:pPr>
            <w:r>
              <w:rPr>
                <w:rFonts w:eastAsia="Times New Roman"/>
                <w:color w:val="000000"/>
                <w:sz w:val="20"/>
                <w:szCs w:val="20"/>
              </w:rPr>
              <w:t>x</w:t>
            </w:r>
          </w:p>
        </w:tc>
        <w:tc>
          <w:tcPr>
            <w:tcW w:w="918" w:type="dxa"/>
            <w:vAlign w:val="center"/>
          </w:tcPr>
          <w:p w14:paraId="41CD255D" w14:textId="02FF6933"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18" w:type="dxa"/>
            <w:vAlign w:val="center"/>
          </w:tcPr>
          <w:p w14:paraId="761F3706" w14:textId="1B73760A"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c>
          <w:tcPr>
            <w:tcW w:w="936" w:type="dxa"/>
            <w:vAlign w:val="center"/>
          </w:tcPr>
          <w:p w14:paraId="268EE402" w14:textId="37840D11" w:rsidR="009A2B31" w:rsidRPr="00C32558" w:rsidRDefault="009A2B31" w:rsidP="009A2B31">
            <w:pPr>
              <w:pStyle w:val="SAGEBodyText"/>
              <w:jc w:val="center"/>
              <w:rPr>
                <w:rFonts w:eastAsia="Times New Roman"/>
                <w:color w:val="000000"/>
                <w:sz w:val="20"/>
                <w:szCs w:val="20"/>
              </w:rPr>
            </w:pPr>
            <w:r w:rsidRPr="00810E6F">
              <w:rPr>
                <w:rFonts w:eastAsia="Times New Roman"/>
                <w:color w:val="000000"/>
                <w:sz w:val="20"/>
                <w:szCs w:val="20"/>
              </w:rPr>
              <w:t> </w:t>
            </w:r>
          </w:p>
        </w:tc>
      </w:tr>
    </w:tbl>
    <w:p w14:paraId="2FF84C03" w14:textId="628FEB7D" w:rsidR="00D25BCC" w:rsidRPr="000F2F69" w:rsidRDefault="00D25BCC" w:rsidP="00A56514">
      <w:pPr>
        <w:pStyle w:val="SAGEBodyText"/>
        <w:rPr>
          <w:rFonts w:eastAsiaTheme="minorEastAsia"/>
          <w:lang w:eastAsia="zh-CN"/>
        </w:rPr>
      </w:pPr>
    </w:p>
    <w:sectPr w:rsidR="00D25BCC" w:rsidRPr="000F2F69"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561683" w14:textId="77777777" w:rsidR="0002774F" w:rsidRDefault="0002774F" w:rsidP="00713520">
      <w:pPr>
        <w:spacing w:line="240" w:lineRule="auto"/>
      </w:pPr>
      <w:r>
        <w:separator/>
      </w:r>
    </w:p>
    <w:p w14:paraId="6EAA7F32" w14:textId="77777777" w:rsidR="0002774F" w:rsidRDefault="0002774F"/>
  </w:endnote>
  <w:endnote w:type="continuationSeparator" w:id="0">
    <w:p w14:paraId="7F93F3E5" w14:textId="77777777" w:rsidR="0002774F" w:rsidRDefault="0002774F" w:rsidP="00713520">
      <w:pPr>
        <w:spacing w:line="240" w:lineRule="auto"/>
      </w:pPr>
      <w:r>
        <w:continuationSeparator/>
      </w:r>
    </w:p>
    <w:p w14:paraId="6A008A3B" w14:textId="77777777" w:rsidR="0002774F" w:rsidRDefault="000277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226F0" w14:textId="77777777" w:rsidR="008B5F84" w:rsidRDefault="008B5F84"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2C522703" wp14:editId="2C522704">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226F7" w14:textId="77777777" w:rsidR="008B5F84" w:rsidRDefault="008B5F84">
    <w:pPr>
      <w:pStyle w:val="Footer"/>
    </w:pPr>
  </w:p>
  <w:p w14:paraId="2C5226F8" w14:textId="77777777" w:rsidR="008B5F84" w:rsidRDefault="008B5F8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B5F84" w14:paraId="2C5226FB" w14:textId="77777777" w:rsidTr="0081634F">
      <w:tc>
        <w:tcPr>
          <w:tcW w:w="6804" w:type="dxa"/>
          <w:vAlign w:val="bottom"/>
        </w:tcPr>
        <w:p w14:paraId="2C5226F9" w14:textId="75DE2657" w:rsidR="008B5F84" w:rsidRPr="001872FE" w:rsidRDefault="0002774F" w:rsidP="003F19C5">
          <w:pPr>
            <w:pStyle w:val="SAGEFooter"/>
          </w:pPr>
          <w:r>
            <w:fldChar w:fldCharType="begin"/>
          </w:r>
          <w:r>
            <w:instrText xml:space="preserve"> STYLEREF  SAGE_Title  \* MERGEFORMAT </w:instrText>
          </w:r>
          <w:r>
            <w:fldChar w:fldCharType="separate"/>
          </w:r>
          <w:r w:rsidR="007F2753">
            <w:rPr>
              <w:noProof/>
            </w:rPr>
            <w:t>Sage 300 Web API</w:t>
          </w:r>
          <w:r>
            <w:rPr>
              <w:noProof/>
            </w:rPr>
            <w:fldChar w:fldCharType="end"/>
          </w:r>
          <w:r w:rsidR="008B5F84">
            <w:rPr>
              <w:noProof/>
            </w:rPr>
            <w:t xml:space="preserve"> - Web API Endpoints</w:t>
          </w:r>
        </w:p>
      </w:tc>
      <w:tc>
        <w:tcPr>
          <w:tcW w:w="1983" w:type="dxa"/>
          <w:vAlign w:val="bottom"/>
        </w:tcPr>
        <w:sdt>
          <w:sdtPr>
            <w:id w:val="41648444"/>
            <w:docPartObj>
              <w:docPartGallery w:val="Page Numbers (Top of Page)"/>
              <w:docPartUnique/>
            </w:docPartObj>
          </w:sdtPr>
          <w:sdtEndPr/>
          <w:sdtContent>
            <w:p w14:paraId="2C5226FA" w14:textId="61733317" w:rsidR="008B5F84" w:rsidRDefault="008B5F84"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2C5226FC" w14:textId="77777777" w:rsidR="008B5F84" w:rsidRDefault="008B5F84" w:rsidP="00A6168E">
    <w:pPr>
      <w:pStyle w:val="1pt"/>
      <w:tabs>
        <w:tab w:val="left" w:pos="1695"/>
      </w:tabs>
    </w:pPr>
    <w:r>
      <w:tab/>
    </w:r>
  </w:p>
  <w:p w14:paraId="2C5226FD" w14:textId="77777777" w:rsidR="008B5F84" w:rsidRDefault="008B5F84"/>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B5F84" w14:paraId="2C522701" w14:textId="77777777" w:rsidTr="001D202A">
      <w:tc>
        <w:tcPr>
          <w:tcW w:w="6804" w:type="dxa"/>
          <w:vAlign w:val="bottom"/>
        </w:tcPr>
        <w:p w14:paraId="2C5226FF" w14:textId="1E5C2CB5" w:rsidR="008B5F84" w:rsidRPr="001872FE" w:rsidRDefault="008B5F84" w:rsidP="001464B9">
          <w:pPr>
            <w:pStyle w:val="SAGEFooter"/>
          </w:pPr>
        </w:p>
      </w:tc>
      <w:tc>
        <w:tcPr>
          <w:tcW w:w="1983" w:type="dxa"/>
          <w:vAlign w:val="bottom"/>
        </w:tcPr>
        <w:p w14:paraId="2C522700" w14:textId="7E2BB003" w:rsidR="008B5F84" w:rsidRDefault="008B5F84" w:rsidP="00A6168E">
          <w:pPr>
            <w:pStyle w:val="SAGEPageNumber"/>
          </w:pPr>
        </w:p>
      </w:tc>
    </w:tr>
  </w:tbl>
  <w:p w14:paraId="2C522702" w14:textId="77777777" w:rsidR="008B5F84" w:rsidRDefault="008B5F8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B5F84" w14:paraId="38B2D5B4" w14:textId="77777777" w:rsidTr="001D202A">
      <w:tc>
        <w:tcPr>
          <w:tcW w:w="6804" w:type="dxa"/>
          <w:vAlign w:val="bottom"/>
        </w:tcPr>
        <w:p w14:paraId="7D91F8F4" w14:textId="12C3759F" w:rsidR="008B5F84" w:rsidRPr="001872FE" w:rsidRDefault="0002774F" w:rsidP="001464B9">
          <w:pPr>
            <w:pStyle w:val="SAGEFooter"/>
          </w:pPr>
          <w:r>
            <w:fldChar w:fldCharType="begin"/>
          </w:r>
          <w:r>
            <w:instrText xml:space="preserve"> STYLEREF  SAGE_Title  \* MERGEFORMAT </w:instrText>
          </w:r>
          <w:r>
            <w:fldChar w:fldCharType="separate"/>
          </w:r>
          <w:r w:rsidR="007F2753">
            <w:rPr>
              <w:noProof/>
            </w:rPr>
            <w:t>Sage 300 Web API</w:t>
          </w:r>
          <w:r>
            <w:rPr>
              <w:noProof/>
            </w:rPr>
            <w:fldChar w:fldCharType="end"/>
          </w:r>
          <w:r w:rsidR="008B5F84">
            <w:rPr>
              <w:noProof/>
            </w:rPr>
            <w:t xml:space="preserve"> – Endpoint reference</w:t>
          </w:r>
        </w:p>
      </w:tc>
      <w:tc>
        <w:tcPr>
          <w:tcW w:w="1983" w:type="dxa"/>
          <w:vAlign w:val="bottom"/>
        </w:tcPr>
        <w:sdt>
          <w:sdtPr>
            <w:id w:val="-2116820924"/>
            <w:docPartObj>
              <w:docPartGallery w:val="Page Numbers (Top of Page)"/>
              <w:docPartUnique/>
            </w:docPartObj>
          </w:sdtPr>
          <w:sdtEndPr/>
          <w:sdtContent>
            <w:p w14:paraId="640897C2" w14:textId="58A6C79C" w:rsidR="008B5F84" w:rsidRDefault="008B5F84"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3FBD2744" w14:textId="77777777" w:rsidR="008B5F84" w:rsidRDefault="008B5F8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8B5F84" w14:paraId="3F339DE1" w14:textId="77777777" w:rsidTr="001D202A">
      <w:tc>
        <w:tcPr>
          <w:tcW w:w="6804" w:type="dxa"/>
          <w:vAlign w:val="bottom"/>
        </w:tcPr>
        <w:p w14:paraId="59FD329C" w14:textId="5B7170A7" w:rsidR="008B5F84" w:rsidRPr="001872FE" w:rsidRDefault="0002774F" w:rsidP="001464B9">
          <w:pPr>
            <w:pStyle w:val="SAGEFooter"/>
          </w:pPr>
          <w:r>
            <w:fldChar w:fldCharType="begin"/>
          </w:r>
          <w:r>
            <w:instrText xml:space="preserve"> STYLEREF  SAGE_Title  \* MERGEFORMAT </w:instrText>
          </w:r>
          <w:r>
            <w:fldChar w:fldCharType="separate"/>
          </w:r>
          <w:r w:rsidR="007F2753">
            <w:rPr>
              <w:noProof/>
            </w:rPr>
            <w:t>Sage 300 Web API</w:t>
          </w:r>
          <w:r>
            <w:rPr>
              <w:noProof/>
            </w:rPr>
            <w:fldChar w:fldCharType="end"/>
          </w:r>
          <w:r w:rsidR="008B5F84">
            <w:rPr>
              <w:noProof/>
            </w:rPr>
            <w:t xml:space="preserve"> – Endpoint reference</w:t>
          </w:r>
        </w:p>
      </w:tc>
      <w:tc>
        <w:tcPr>
          <w:tcW w:w="1983" w:type="dxa"/>
          <w:vAlign w:val="bottom"/>
        </w:tcPr>
        <w:sdt>
          <w:sdtPr>
            <w:id w:val="1402803241"/>
            <w:docPartObj>
              <w:docPartGallery w:val="Page Numbers (Top of Page)"/>
              <w:docPartUnique/>
            </w:docPartObj>
          </w:sdtPr>
          <w:sdtEndPr/>
          <w:sdtContent>
            <w:p w14:paraId="618B7C7C" w14:textId="4C57D6DF" w:rsidR="008B5F84" w:rsidRDefault="008B5F84"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13</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3A3C8BBE" w14:textId="77777777" w:rsidR="008B5F84" w:rsidRDefault="008B5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3A9AA" w14:textId="77777777" w:rsidR="0002774F" w:rsidRDefault="0002774F" w:rsidP="00713520">
      <w:pPr>
        <w:spacing w:line="240" w:lineRule="auto"/>
      </w:pPr>
    </w:p>
    <w:p w14:paraId="2A50DC90" w14:textId="77777777" w:rsidR="0002774F" w:rsidRDefault="0002774F"/>
  </w:footnote>
  <w:footnote w:type="continuationSeparator" w:id="0">
    <w:p w14:paraId="22ABFD86" w14:textId="77777777" w:rsidR="0002774F" w:rsidRDefault="0002774F" w:rsidP="00713520">
      <w:pPr>
        <w:spacing w:line="240" w:lineRule="auto"/>
      </w:pPr>
    </w:p>
    <w:p w14:paraId="3B29BFFE" w14:textId="77777777" w:rsidR="0002774F" w:rsidRDefault="0002774F"/>
  </w:footnote>
  <w:footnote w:type="continuationNotice" w:id="1">
    <w:p w14:paraId="50A913A1" w14:textId="77777777" w:rsidR="0002774F" w:rsidRDefault="0002774F">
      <w:pPr>
        <w:spacing w:line="240" w:lineRule="auto"/>
      </w:pPr>
    </w:p>
    <w:p w14:paraId="0162F989" w14:textId="77777777" w:rsidR="0002774F" w:rsidRDefault="000277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226F1" w14:textId="77777777" w:rsidR="008B5F84" w:rsidRDefault="008B5F84" w:rsidP="0015531F">
    <w:pPr>
      <w:pStyle w:val="Header"/>
    </w:pPr>
    <w:r w:rsidRPr="00D302D1">
      <w:rPr>
        <w:noProof/>
        <w:lang w:val="en-US"/>
      </w:rPr>
      <w:drawing>
        <wp:anchor distT="0" distB="0" distL="114300" distR="114300" simplePos="0" relativeHeight="251659264" behindDoc="1" locked="1" layoutInCell="1" allowOverlap="1" wp14:anchorId="2C522705" wp14:editId="2C522706">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C5226F2" w14:textId="77777777" w:rsidR="008B5F84" w:rsidRDefault="008B5F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226F4" w14:textId="77777777" w:rsidR="008B5F84" w:rsidRDefault="008B5F84">
    <w:pPr>
      <w:pStyle w:val="Header"/>
    </w:pPr>
  </w:p>
  <w:p w14:paraId="2C5226F5" w14:textId="77777777" w:rsidR="008B5F84" w:rsidRDefault="008B5F8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226F6" w14:textId="24B468E6" w:rsidR="008B5F84" w:rsidRPr="00BD0E95" w:rsidRDefault="008B5F84" w:rsidP="00BD0E9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226FE" w14:textId="77777777" w:rsidR="008B5F84" w:rsidRDefault="008B5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20.5pt;height:20.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5C3969"/>
    <w:multiLevelType w:val="hybridMultilevel"/>
    <w:tmpl w:val="5A200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ED226EF"/>
    <w:multiLevelType w:val="hybridMultilevel"/>
    <w:tmpl w:val="4DBCB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870C53"/>
    <w:multiLevelType w:val="hybridMultilevel"/>
    <w:tmpl w:val="CAB6322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7"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1"/>
  </w:num>
  <w:num w:numId="3">
    <w:abstractNumId w:val="10"/>
  </w:num>
  <w:num w:numId="4">
    <w:abstractNumId w:val="31"/>
  </w:num>
  <w:num w:numId="5">
    <w:abstractNumId w:val="30"/>
  </w:num>
  <w:num w:numId="6">
    <w:abstractNumId w:val="2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3"/>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3"/>
  </w:num>
  <w:num w:numId="23">
    <w:abstractNumId w:val="12"/>
  </w:num>
  <w:num w:numId="24">
    <w:abstractNumId w:val="21"/>
    <w:lvlOverride w:ilvl="0">
      <w:startOverride w:val="1"/>
    </w:lvlOverride>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16"/>
  </w:num>
  <w:num w:numId="32">
    <w:abstractNumId w:val="15"/>
  </w:num>
  <w:num w:numId="33">
    <w:abstractNumId w:val="18"/>
  </w:num>
  <w:num w:numId="34">
    <w:abstractNumId w:val="14"/>
  </w:num>
  <w:num w:numId="35">
    <w:abstractNumId w:val="29"/>
  </w:num>
  <w:num w:numId="36">
    <w:abstractNumId w:val="25"/>
  </w:num>
  <w:num w:numId="37">
    <w:abstractNumId w:val="28"/>
  </w:num>
  <w:num w:numId="38">
    <w:abstractNumId w:val="22"/>
  </w:num>
  <w:num w:numId="39">
    <w:abstractNumId w:val="24"/>
  </w:num>
  <w:num w:numId="40">
    <w:abstractNumId w:val="2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72C2"/>
    <w:rsid w:val="00015884"/>
    <w:rsid w:val="0001756A"/>
    <w:rsid w:val="00020EBC"/>
    <w:rsid w:val="00024655"/>
    <w:rsid w:val="00026556"/>
    <w:rsid w:val="00026E2D"/>
    <w:rsid w:val="0002774F"/>
    <w:rsid w:val="000347FA"/>
    <w:rsid w:val="0003598D"/>
    <w:rsid w:val="000373BC"/>
    <w:rsid w:val="0004068B"/>
    <w:rsid w:val="00044C65"/>
    <w:rsid w:val="00045837"/>
    <w:rsid w:val="00046957"/>
    <w:rsid w:val="000476F2"/>
    <w:rsid w:val="00050A70"/>
    <w:rsid w:val="00052475"/>
    <w:rsid w:val="00053262"/>
    <w:rsid w:val="000543FE"/>
    <w:rsid w:val="000546D6"/>
    <w:rsid w:val="00057A33"/>
    <w:rsid w:val="00062586"/>
    <w:rsid w:val="00063553"/>
    <w:rsid w:val="00063C74"/>
    <w:rsid w:val="00065734"/>
    <w:rsid w:val="00066DF2"/>
    <w:rsid w:val="00066E48"/>
    <w:rsid w:val="00070048"/>
    <w:rsid w:val="00077419"/>
    <w:rsid w:val="00083958"/>
    <w:rsid w:val="00083991"/>
    <w:rsid w:val="000849C5"/>
    <w:rsid w:val="00094F2F"/>
    <w:rsid w:val="00095728"/>
    <w:rsid w:val="000A0E76"/>
    <w:rsid w:val="000A5542"/>
    <w:rsid w:val="000A7D67"/>
    <w:rsid w:val="000B2C0A"/>
    <w:rsid w:val="000B45D0"/>
    <w:rsid w:val="000B4944"/>
    <w:rsid w:val="000B6A5E"/>
    <w:rsid w:val="000C24DA"/>
    <w:rsid w:val="000C31EA"/>
    <w:rsid w:val="000C3ACD"/>
    <w:rsid w:val="000C5370"/>
    <w:rsid w:val="000D1162"/>
    <w:rsid w:val="000D184D"/>
    <w:rsid w:val="000D188A"/>
    <w:rsid w:val="000D30C0"/>
    <w:rsid w:val="000D352D"/>
    <w:rsid w:val="000D3635"/>
    <w:rsid w:val="000D3EC7"/>
    <w:rsid w:val="000D68A6"/>
    <w:rsid w:val="000E248A"/>
    <w:rsid w:val="000E5EDC"/>
    <w:rsid w:val="000E600D"/>
    <w:rsid w:val="000F2F69"/>
    <w:rsid w:val="001016F3"/>
    <w:rsid w:val="00106EF1"/>
    <w:rsid w:val="00107896"/>
    <w:rsid w:val="00111F8F"/>
    <w:rsid w:val="001154B7"/>
    <w:rsid w:val="0011715D"/>
    <w:rsid w:val="00117253"/>
    <w:rsid w:val="00117B53"/>
    <w:rsid w:val="001266B2"/>
    <w:rsid w:val="0012795B"/>
    <w:rsid w:val="00130D4C"/>
    <w:rsid w:val="001363F2"/>
    <w:rsid w:val="00142BD0"/>
    <w:rsid w:val="00144CCC"/>
    <w:rsid w:val="001464B9"/>
    <w:rsid w:val="00151702"/>
    <w:rsid w:val="001531BF"/>
    <w:rsid w:val="00153E5B"/>
    <w:rsid w:val="0015531F"/>
    <w:rsid w:val="00157D72"/>
    <w:rsid w:val="00163518"/>
    <w:rsid w:val="00163DB2"/>
    <w:rsid w:val="00167BBE"/>
    <w:rsid w:val="00170CCE"/>
    <w:rsid w:val="001724B0"/>
    <w:rsid w:val="00174D71"/>
    <w:rsid w:val="00174EAA"/>
    <w:rsid w:val="00176526"/>
    <w:rsid w:val="00177501"/>
    <w:rsid w:val="0017782A"/>
    <w:rsid w:val="00180205"/>
    <w:rsid w:val="00185A6D"/>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720B"/>
    <w:rsid w:val="001F72AB"/>
    <w:rsid w:val="0020014A"/>
    <w:rsid w:val="00213941"/>
    <w:rsid w:val="002144F8"/>
    <w:rsid w:val="00224616"/>
    <w:rsid w:val="00227F92"/>
    <w:rsid w:val="00230416"/>
    <w:rsid w:val="002308D5"/>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4DE5"/>
    <w:rsid w:val="002E1912"/>
    <w:rsid w:val="002E6C64"/>
    <w:rsid w:val="002E7707"/>
    <w:rsid w:val="002F14C3"/>
    <w:rsid w:val="002F1529"/>
    <w:rsid w:val="002F2EE3"/>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40F3"/>
    <w:rsid w:val="00335DCD"/>
    <w:rsid w:val="00336238"/>
    <w:rsid w:val="00336F6E"/>
    <w:rsid w:val="0034063D"/>
    <w:rsid w:val="00341F14"/>
    <w:rsid w:val="003528A4"/>
    <w:rsid w:val="003537DC"/>
    <w:rsid w:val="00354A28"/>
    <w:rsid w:val="00356EE5"/>
    <w:rsid w:val="00357B20"/>
    <w:rsid w:val="003631AD"/>
    <w:rsid w:val="003640A6"/>
    <w:rsid w:val="0036537C"/>
    <w:rsid w:val="0036641E"/>
    <w:rsid w:val="00367B8F"/>
    <w:rsid w:val="00370365"/>
    <w:rsid w:val="00373428"/>
    <w:rsid w:val="00380DAF"/>
    <w:rsid w:val="00385219"/>
    <w:rsid w:val="00385BDB"/>
    <w:rsid w:val="0038626B"/>
    <w:rsid w:val="00386B1F"/>
    <w:rsid w:val="003916FE"/>
    <w:rsid w:val="00392028"/>
    <w:rsid w:val="003924E5"/>
    <w:rsid w:val="00394D40"/>
    <w:rsid w:val="00395EC4"/>
    <w:rsid w:val="003973F6"/>
    <w:rsid w:val="003A2B06"/>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C6104"/>
    <w:rsid w:val="003D2D2C"/>
    <w:rsid w:val="003D50C4"/>
    <w:rsid w:val="003E2F6C"/>
    <w:rsid w:val="003E2FEC"/>
    <w:rsid w:val="003E7FAF"/>
    <w:rsid w:val="003F05B9"/>
    <w:rsid w:val="003F1942"/>
    <w:rsid w:val="003F19C5"/>
    <w:rsid w:val="003F1FFE"/>
    <w:rsid w:val="003F4A49"/>
    <w:rsid w:val="003F4B72"/>
    <w:rsid w:val="003F53A9"/>
    <w:rsid w:val="003F6196"/>
    <w:rsid w:val="00401512"/>
    <w:rsid w:val="004019F2"/>
    <w:rsid w:val="00403DBF"/>
    <w:rsid w:val="004046D4"/>
    <w:rsid w:val="004047DA"/>
    <w:rsid w:val="00404BF4"/>
    <w:rsid w:val="00406E56"/>
    <w:rsid w:val="00413C47"/>
    <w:rsid w:val="004140FD"/>
    <w:rsid w:val="00414B4B"/>
    <w:rsid w:val="00416CB8"/>
    <w:rsid w:val="00420B27"/>
    <w:rsid w:val="00423F6A"/>
    <w:rsid w:val="004255C2"/>
    <w:rsid w:val="004317E2"/>
    <w:rsid w:val="00432A84"/>
    <w:rsid w:val="00442791"/>
    <w:rsid w:val="00442B8D"/>
    <w:rsid w:val="00443242"/>
    <w:rsid w:val="004446D9"/>
    <w:rsid w:val="00445394"/>
    <w:rsid w:val="00445DEF"/>
    <w:rsid w:val="004460F0"/>
    <w:rsid w:val="004468F1"/>
    <w:rsid w:val="004539AF"/>
    <w:rsid w:val="00457367"/>
    <w:rsid w:val="004628A6"/>
    <w:rsid w:val="004673D9"/>
    <w:rsid w:val="00474095"/>
    <w:rsid w:val="004751B5"/>
    <w:rsid w:val="00481860"/>
    <w:rsid w:val="004876D2"/>
    <w:rsid w:val="00491684"/>
    <w:rsid w:val="0049231F"/>
    <w:rsid w:val="00496867"/>
    <w:rsid w:val="00496D29"/>
    <w:rsid w:val="00497399"/>
    <w:rsid w:val="004A0AA5"/>
    <w:rsid w:val="004A0B07"/>
    <w:rsid w:val="004A0CD5"/>
    <w:rsid w:val="004A309B"/>
    <w:rsid w:val="004A370F"/>
    <w:rsid w:val="004A5734"/>
    <w:rsid w:val="004A6EE5"/>
    <w:rsid w:val="004B3CD6"/>
    <w:rsid w:val="004B5C1D"/>
    <w:rsid w:val="004B5E08"/>
    <w:rsid w:val="004B67E7"/>
    <w:rsid w:val="004C13FD"/>
    <w:rsid w:val="004C7BAD"/>
    <w:rsid w:val="004C7F9F"/>
    <w:rsid w:val="004D17AF"/>
    <w:rsid w:val="004D3AC3"/>
    <w:rsid w:val="004D6342"/>
    <w:rsid w:val="004D6D4D"/>
    <w:rsid w:val="004D6E3B"/>
    <w:rsid w:val="004D7A4F"/>
    <w:rsid w:val="004D7F49"/>
    <w:rsid w:val="004E2E27"/>
    <w:rsid w:val="004E3437"/>
    <w:rsid w:val="004E4744"/>
    <w:rsid w:val="004E57B0"/>
    <w:rsid w:val="004F15F4"/>
    <w:rsid w:val="004F4F8E"/>
    <w:rsid w:val="004F7595"/>
    <w:rsid w:val="00501300"/>
    <w:rsid w:val="00512B76"/>
    <w:rsid w:val="005135C7"/>
    <w:rsid w:val="00513AAE"/>
    <w:rsid w:val="00514C37"/>
    <w:rsid w:val="00515182"/>
    <w:rsid w:val="00515841"/>
    <w:rsid w:val="005219CA"/>
    <w:rsid w:val="0052410E"/>
    <w:rsid w:val="00524E42"/>
    <w:rsid w:val="00527628"/>
    <w:rsid w:val="005306AD"/>
    <w:rsid w:val="00532394"/>
    <w:rsid w:val="005346D6"/>
    <w:rsid w:val="005352A0"/>
    <w:rsid w:val="00536F08"/>
    <w:rsid w:val="00543D98"/>
    <w:rsid w:val="0055378B"/>
    <w:rsid w:val="005538AA"/>
    <w:rsid w:val="00555EE9"/>
    <w:rsid w:val="00565112"/>
    <w:rsid w:val="005658DD"/>
    <w:rsid w:val="00565FC2"/>
    <w:rsid w:val="0056746F"/>
    <w:rsid w:val="0057126B"/>
    <w:rsid w:val="005714E0"/>
    <w:rsid w:val="00574863"/>
    <w:rsid w:val="005806AC"/>
    <w:rsid w:val="00581E0F"/>
    <w:rsid w:val="00585C5E"/>
    <w:rsid w:val="00585E58"/>
    <w:rsid w:val="0059281C"/>
    <w:rsid w:val="00597CB7"/>
    <w:rsid w:val="005A3572"/>
    <w:rsid w:val="005A5E9A"/>
    <w:rsid w:val="005A647C"/>
    <w:rsid w:val="005B112A"/>
    <w:rsid w:val="005C0206"/>
    <w:rsid w:val="005C0B35"/>
    <w:rsid w:val="005C2541"/>
    <w:rsid w:val="005C4252"/>
    <w:rsid w:val="005C50D5"/>
    <w:rsid w:val="005D09E7"/>
    <w:rsid w:val="005D4726"/>
    <w:rsid w:val="005D62DE"/>
    <w:rsid w:val="005D6894"/>
    <w:rsid w:val="005D7164"/>
    <w:rsid w:val="005E32D1"/>
    <w:rsid w:val="005E3E84"/>
    <w:rsid w:val="005E7F76"/>
    <w:rsid w:val="005F08BB"/>
    <w:rsid w:val="005F3BCD"/>
    <w:rsid w:val="005F7BB9"/>
    <w:rsid w:val="005F7F6C"/>
    <w:rsid w:val="00600241"/>
    <w:rsid w:val="006016B5"/>
    <w:rsid w:val="00601B67"/>
    <w:rsid w:val="00607BC0"/>
    <w:rsid w:val="006201D9"/>
    <w:rsid w:val="006212E8"/>
    <w:rsid w:val="00623CA4"/>
    <w:rsid w:val="00633471"/>
    <w:rsid w:val="0063419D"/>
    <w:rsid w:val="0063448B"/>
    <w:rsid w:val="00637916"/>
    <w:rsid w:val="0064333C"/>
    <w:rsid w:val="00645353"/>
    <w:rsid w:val="00645E1F"/>
    <w:rsid w:val="00646696"/>
    <w:rsid w:val="0064744C"/>
    <w:rsid w:val="0065062C"/>
    <w:rsid w:val="00651BF6"/>
    <w:rsid w:val="006540B6"/>
    <w:rsid w:val="0065632C"/>
    <w:rsid w:val="00662DC1"/>
    <w:rsid w:val="006644DD"/>
    <w:rsid w:val="006659CA"/>
    <w:rsid w:val="00670AF7"/>
    <w:rsid w:val="006744B8"/>
    <w:rsid w:val="0067555E"/>
    <w:rsid w:val="006800E3"/>
    <w:rsid w:val="006810BD"/>
    <w:rsid w:val="00683868"/>
    <w:rsid w:val="00685C33"/>
    <w:rsid w:val="00686503"/>
    <w:rsid w:val="00687D46"/>
    <w:rsid w:val="00691E77"/>
    <w:rsid w:val="00693560"/>
    <w:rsid w:val="006A05A9"/>
    <w:rsid w:val="006A6CD3"/>
    <w:rsid w:val="006B0465"/>
    <w:rsid w:val="006B0D75"/>
    <w:rsid w:val="006C17A2"/>
    <w:rsid w:val="006C49EC"/>
    <w:rsid w:val="006C50EB"/>
    <w:rsid w:val="006C52B2"/>
    <w:rsid w:val="006C7ADA"/>
    <w:rsid w:val="006D16D5"/>
    <w:rsid w:val="006D24B2"/>
    <w:rsid w:val="006D4B47"/>
    <w:rsid w:val="006D66A1"/>
    <w:rsid w:val="006E11C4"/>
    <w:rsid w:val="006E37C5"/>
    <w:rsid w:val="006E529D"/>
    <w:rsid w:val="006E6433"/>
    <w:rsid w:val="006E657C"/>
    <w:rsid w:val="006E7EBC"/>
    <w:rsid w:val="006F621B"/>
    <w:rsid w:val="00705744"/>
    <w:rsid w:val="00707E76"/>
    <w:rsid w:val="007115EA"/>
    <w:rsid w:val="00713520"/>
    <w:rsid w:val="007149E8"/>
    <w:rsid w:val="00714B3A"/>
    <w:rsid w:val="00715592"/>
    <w:rsid w:val="007201F8"/>
    <w:rsid w:val="00720F31"/>
    <w:rsid w:val="00721478"/>
    <w:rsid w:val="00722074"/>
    <w:rsid w:val="007240F7"/>
    <w:rsid w:val="00725062"/>
    <w:rsid w:val="00726F8F"/>
    <w:rsid w:val="00735FF3"/>
    <w:rsid w:val="00740028"/>
    <w:rsid w:val="007454EE"/>
    <w:rsid w:val="00745D0E"/>
    <w:rsid w:val="00751F57"/>
    <w:rsid w:val="00751FCB"/>
    <w:rsid w:val="007544C1"/>
    <w:rsid w:val="007548FE"/>
    <w:rsid w:val="00755B15"/>
    <w:rsid w:val="00760420"/>
    <w:rsid w:val="007608BB"/>
    <w:rsid w:val="00762005"/>
    <w:rsid w:val="00762FB0"/>
    <w:rsid w:val="007673E5"/>
    <w:rsid w:val="00770E43"/>
    <w:rsid w:val="007734C8"/>
    <w:rsid w:val="00777D46"/>
    <w:rsid w:val="0079162B"/>
    <w:rsid w:val="0079788E"/>
    <w:rsid w:val="007A578E"/>
    <w:rsid w:val="007B0499"/>
    <w:rsid w:val="007B61A7"/>
    <w:rsid w:val="007C07B4"/>
    <w:rsid w:val="007C0D75"/>
    <w:rsid w:val="007C2273"/>
    <w:rsid w:val="007C2D4C"/>
    <w:rsid w:val="007C68BF"/>
    <w:rsid w:val="007D035B"/>
    <w:rsid w:val="007D0BFB"/>
    <w:rsid w:val="007D1CDD"/>
    <w:rsid w:val="007D47E7"/>
    <w:rsid w:val="007D6080"/>
    <w:rsid w:val="007E36A0"/>
    <w:rsid w:val="007E573F"/>
    <w:rsid w:val="007E6741"/>
    <w:rsid w:val="007F01AE"/>
    <w:rsid w:val="007F0561"/>
    <w:rsid w:val="007F15E0"/>
    <w:rsid w:val="007F2753"/>
    <w:rsid w:val="0080377C"/>
    <w:rsid w:val="00806AAA"/>
    <w:rsid w:val="0081073C"/>
    <w:rsid w:val="008114EC"/>
    <w:rsid w:val="0081216F"/>
    <w:rsid w:val="00812ED5"/>
    <w:rsid w:val="0081634F"/>
    <w:rsid w:val="0082641D"/>
    <w:rsid w:val="00830AB6"/>
    <w:rsid w:val="0084114D"/>
    <w:rsid w:val="008425AE"/>
    <w:rsid w:val="00843164"/>
    <w:rsid w:val="00844ED5"/>
    <w:rsid w:val="0084592E"/>
    <w:rsid w:val="00846998"/>
    <w:rsid w:val="00847634"/>
    <w:rsid w:val="0085328F"/>
    <w:rsid w:val="00853892"/>
    <w:rsid w:val="00855183"/>
    <w:rsid w:val="0086108F"/>
    <w:rsid w:val="00866BCF"/>
    <w:rsid w:val="00866D70"/>
    <w:rsid w:val="008672C3"/>
    <w:rsid w:val="00867413"/>
    <w:rsid w:val="00872D2D"/>
    <w:rsid w:val="00874C56"/>
    <w:rsid w:val="00875576"/>
    <w:rsid w:val="00876681"/>
    <w:rsid w:val="00876872"/>
    <w:rsid w:val="00883216"/>
    <w:rsid w:val="008832BE"/>
    <w:rsid w:val="00883CE3"/>
    <w:rsid w:val="00885136"/>
    <w:rsid w:val="008912D5"/>
    <w:rsid w:val="0089487A"/>
    <w:rsid w:val="00897E78"/>
    <w:rsid w:val="008A67C5"/>
    <w:rsid w:val="008A6BBF"/>
    <w:rsid w:val="008B0822"/>
    <w:rsid w:val="008B42F2"/>
    <w:rsid w:val="008B580E"/>
    <w:rsid w:val="008B5F84"/>
    <w:rsid w:val="008C015C"/>
    <w:rsid w:val="008C2150"/>
    <w:rsid w:val="008C4812"/>
    <w:rsid w:val="008C5D6F"/>
    <w:rsid w:val="008C7292"/>
    <w:rsid w:val="008C7CD2"/>
    <w:rsid w:val="008D3A99"/>
    <w:rsid w:val="008E772E"/>
    <w:rsid w:val="008F177F"/>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44E7"/>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96D58"/>
    <w:rsid w:val="009A01F7"/>
    <w:rsid w:val="009A2B31"/>
    <w:rsid w:val="009A4192"/>
    <w:rsid w:val="009A718A"/>
    <w:rsid w:val="009B1B2C"/>
    <w:rsid w:val="009B1EAA"/>
    <w:rsid w:val="009B46A1"/>
    <w:rsid w:val="009B542B"/>
    <w:rsid w:val="009B5900"/>
    <w:rsid w:val="009C0633"/>
    <w:rsid w:val="009C515C"/>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5AE"/>
    <w:rsid w:val="00A53877"/>
    <w:rsid w:val="00A56514"/>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A53F6"/>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1A50"/>
    <w:rsid w:val="00AF24E7"/>
    <w:rsid w:val="00B00A5D"/>
    <w:rsid w:val="00B06D06"/>
    <w:rsid w:val="00B174EC"/>
    <w:rsid w:val="00B26BC0"/>
    <w:rsid w:val="00B27FE2"/>
    <w:rsid w:val="00B32DAD"/>
    <w:rsid w:val="00B34B3F"/>
    <w:rsid w:val="00B36915"/>
    <w:rsid w:val="00B4015E"/>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772FA"/>
    <w:rsid w:val="00B82652"/>
    <w:rsid w:val="00B832EC"/>
    <w:rsid w:val="00B83C23"/>
    <w:rsid w:val="00B83FF7"/>
    <w:rsid w:val="00B841FE"/>
    <w:rsid w:val="00B90905"/>
    <w:rsid w:val="00B9178E"/>
    <w:rsid w:val="00B91ED2"/>
    <w:rsid w:val="00B92AA0"/>
    <w:rsid w:val="00B93DA2"/>
    <w:rsid w:val="00B93E09"/>
    <w:rsid w:val="00B95FC4"/>
    <w:rsid w:val="00B968CD"/>
    <w:rsid w:val="00BA0DA3"/>
    <w:rsid w:val="00BA30E1"/>
    <w:rsid w:val="00BA356F"/>
    <w:rsid w:val="00BA6ED2"/>
    <w:rsid w:val="00BA755B"/>
    <w:rsid w:val="00BB23E5"/>
    <w:rsid w:val="00BB4AF0"/>
    <w:rsid w:val="00BB53BF"/>
    <w:rsid w:val="00BC1E4B"/>
    <w:rsid w:val="00BC3604"/>
    <w:rsid w:val="00BC3C8A"/>
    <w:rsid w:val="00BC4C95"/>
    <w:rsid w:val="00BC502E"/>
    <w:rsid w:val="00BD0E95"/>
    <w:rsid w:val="00BD1CF4"/>
    <w:rsid w:val="00BD24C2"/>
    <w:rsid w:val="00BD45A7"/>
    <w:rsid w:val="00BD4801"/>
    <w:rsid w:val="00BE539D"/>
    <w:rsid w:val="00BE57B8"/>
    <w:rsid w:val="00BE6B3D"/>
    <w:rsid w:val="00BF41BB"/>
    <w:rsid w:val="00BF4D26"/>
    <w:rsid w:val="00BF74DF"/>
    <w:rsid w:val="00C10B43"/>
    <w:rsid w:val="00C10BE5"/>
    <w:rsid w:val="00C10E6C"/>
    <w:rsid w:val="00C12E03"/>
    <w:rsid w:val="00C1546D"/>
    <w:rsid w:val="00C243E5"/>
    <w:rsid w:val="00C272A3"/>
    <w:rsid w:val="00C27D07"/>
    <w:rsid w:val="00C32558"/>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057C"/>
    <w:rsid w:val="00C8307E"/>
    <w:rsid w:val="00C84765"/>
    <w:rsid w:val="00C91212"/>
    <w:rsid w:val="00C92115"/>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31EB"/>
    <w:rsid w:val="00D13E04"/>
    <w:rsid w:val="00D16AF6"/>
    <w:rsid w:val="00D23AB4"/>
    <w:rsid w:val="00D25BCC"/>
    <w:rsid w:val="00D26A6E"/>
    <w:rsid w:val="00D27CD0"/>
    <w:rsid w:val="00D27FB0"/>
    <w:rsid w:val="00D302D1"/>
    <w:rsid w:val="00D316A8"/>
    <w:rsid w:val="00D316AC"/>
    <w:rsid w:val="00D33510"/>
    <w:rsid w:val="00D33DC0"/>
    <w:rsid w:val="00D51098"/>
    <w:rsid w:val="00D53358"/>
    <w:rsid w:val="00D53965"/>
    <w:rsid w:val="00D53A22"/>
    <w:rsid w:val="00D54A0F"/>
    <w:rsid w:val="00D6105C"/>
    <w:rsid w:val="00D63492"/>
    <w:rsid w:val="00D63856"/>
    <w:rsid w:val="00D66359"/>
    <w:rsid w:val="00D72674"/>
    <w:rsid w:val="00D72E93"/>
    <w:rsid w:val="00D72F78"/>
    <w:rsid w:val="00D759BF"/>
    <w:rsid w:val="00D76E77"/>
    <w:rsid w:val="00D8174B"/>
    <w:rsid w:val="00D8306B"/>
    <w:rsid w:val="00D86DF0"/>
    <w:rsid w:val="00D87440"/>
    <w:rsid w:val="00D928E6"/>
    <w:rsid w:val="00D92AC0"/>
    <w:rsid w:val="00D93DE2"/>
    <w:rsid w:val="00D945B0"/>
    <w:rsid w:val="00D954C5"/>
    <w:rsid w:val="00D95831"/>
    <w:rsid w:val="00DA2A0B"/>
    <w:rsid w:val="00DA7B01"/>
    <w:rsid w:val="00DB23F5"/>
    <w:rsid w:val="00DB4D58"/>
    <w:rsid w:val="00DB5EFE"/>
    <w:rsid w:val="00DB699A"/>
    <w:rsid w:val="00DB7D4A"/>
    <w:rsid w:val="00DC0728"/>
    <w:rsid w:val="00DC282D"/>
    <w:rsid w:val="00DC3D3F"/>
    <w:rsid w:val="00DC4EAC"/>
    <w:rsid w:val="00DD188C"/>
    <w:rsid w:val="00DD4A86"/>
    <w:rsid w:val="00DD5291"/>
    <w:rsid w:val="00DD619E"/>
    <w:rsid w:val="00DE23AD"/>
    <w:rsid w:val="00DF72CD"/>
    <w:rsid w:val="00E00F94"/>
    <w:rsid w:val="00E02292"/>
    <w:rsid w:val="00E03380"/>
    <w:rsid w:val="00E0589D"/>
    <w:rsid w:val="00E05CDC"/>
    <w:rsid w:val="00E06235"/>
    <w:rsid w:val="00E1322B"/>
    <w:rsid w:val="00E14E7F"/>
    <w:rsid w:val="00E2128F"/>
    <w:rsid w:val="00E25AC2"/>
    <w:rsid w:val="00E27DFA"/>
    <w:rsid w:val="00E313C4"/>
    <w:rsid w:val="00E34309"/>
    <w:rsid w:val="00E434C8"/>
    <w:rsid w:val="00E47880"/>
    <w:rsid w:val="00E569FC"/>
    <w:rsid w:val="00E575A7"/>
    <w:rsid w:val="00E6136D"/>
    <w:rsid w:val="00E63C30"/>
    <w:rsid w:val="00E67604"/>
    <w:rsid w:val="00E67B5D"/>
    <w:rsid w:val="00E728BA"/>
    <w:rsid w:val="00E76319"/>
    <w:rsid w:val="00E86C5B"/>
    <w:rsid w:val="00E87A00"/>
    <w:rsid w:val="00E95B1B"/>
    <w:rsid w:val="00E97F05"/>
    <w:rsid w:val="00EA0223"/>
    <w:rsid w:val="00EA1A4F"/>
    <w:rsid w:val="00EA3FA8"/>
    <w:rsid w:val="00EA6F2E"/>
    <w:rsid w:val="00EA7BE7"/>
    <w:rsid w:val="00EB0B00"/>
    <w:rsid w:val="00EB12C7"/>
    <w:rsid w:val="00EC548A"/>
    <w:rsid w:val="00EC6370"/>
    <w:rsid w:val="00ED2548"/>
    <w:rsid w:val="00ED3914"/>
    <w:rsid w:val="00ED3D7D"/>
    <w:rsid w:val="00ED3E99"/>
    <w:rsid w:val="00ED79EC"/>
    <w:rsid w:val="00EE0CFC"/>
    <w:rsid w:val="00EE1685"/>
    <w:rsid w:val="00EE183A"/>
    <w:rsid w:val="00EE5CC4"/>
    <w:rsid w:val="00EE6865"/>
    <w:rsid w:val="00EE78D2"/>
    <w:rsid w:val="00EF3CC6"/>
    <w:rsid w:val="00EF5755"/>
    <w:rsid w:val="00F05534"/>
    <w:rsid w:val="00F05D68"/>
    <w:rsid w:val="00F1701C"/>
    <w:rsid w:val="00F239EF"/>
    <w:rsid w:val="00F252CD"/>
    <w:rsid w:val="00F301AC"/>
    <w:rsid w:val="00F32B59"/>
    <w:rsid w:val="00F36101"/>
    <w:rsid w:val="00F37E44"/>
    <w:rsid w:val="00F45BAA"/>
    <w:rsid w:val="00F4739A"/>
    <w:rsid w:val="00F50D7F"/>
    <w:rsid w:val="00F55A75"/>
    <w:rsid w:val="00F710F4"/>
    <w:rsid w:val="00F746E5"/>
    <w:rsid w:val="00F80E8C"/>
    <w:rsid w:val="00F82580"/>
    <w:rsid w:val="00F90CF1"/>
    <w:rsid w:val="00F91B0D"/>
    <w:rsid w:val="00F92093"/>
    <w:rsid w:val="00FA2334"/>
    <w:rsid w:val="00FA4049"/>
    <w:rsid w:val="00FA43DB"/>
    <w:rsid w:val="00FA5842"/>
    <w:rsid w:val="00FB2C35"/>
    <w:rsid w:val="00FB3420"/>
    <w:rsid w:val="00FB4BB6"/>
    <w:rsid w:val="00FB4BFE"/>
    <w:rsid w:val="00FC11DE"/>
    <w:rsid w:val="00FC2DE1"/>
    <w:rsid w:val="00FC52E6"/>
    <w:rsid w:val="00FC5DA0"/>
    <w:rsid w:val="00FD180D"/>
    <w:rsid w:val="00FD29E7"/>
    <w:rsid w:val="00FD59E0"/>
    <w:rsid w:val="00FE4561"/>
    <w:rsid w:val="00FE6A50"/>
    <w:rsid w:val="00FF0843"/>
    <w:rsid w:val="00FF0C0E"/>
    <w:rsid w:val="00FF22CA"/>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52265C"/>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D72674"/>
    <w:pPr>
      <w:tabs>
        <w:tab w:val="clear" w:pos="737"/>
        <w:tab w:val="clear" w:pos="6997"/>
        <w:tab w:val="left" w:pos="810"/>
        <w:tab w:val="right" w:leader="dot" w:pos="9072"/>
      </w:tabs>
      <w:spacing w:after="40"/>
      <w:ind w:left="734" w:right="3125" w:hanging="1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styleId="FootnoteText">
    <w:name w:val="footnote text"/>
    <w:basedOn w:val="Normal"/>
    <w:link w:val="FootnoteTextChar"/>
    <w:semiHidden/>
    <w:unhideWhenUsed/>
    <w:rsid w:val="00883CE3"/>
    <w:pPr>
      <w:spacing w:line="240" w:lineRule="auto"/>
    </w:pPr>
    <w:rPr>
      <w:sz w:val="20"/>
      <w:szCs w:val="20"/>
    </w:rPr>
  </w:style>
  <w:style w:type="character" w:customStyle="1" w:styleId="FootnoteTextChar">
    <w:name w:val="Footnote Text Char"/>
    <w:basedOn w:val="DefaultParagraphFont"/>
    <w:link w:val="FootnoteText"/>
    <w:semiHidden/>
    <w:rsid w:val="00883CE3"/>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60963236">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3373354">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600561">
      <w:bodyDiv w:val="1"/>
      <w:marLeft w:val="0"/>
      <w:marRight w:val="0"/>
      <w:marTop w:val="0"/>
      <w:marBottom w:val="0"/>
      <w:divBdr>
        <w:top w:val="none" w:sz="0" w:space="0" w:color="auto"/>
        <w:left w:val="none" w:sz="0" w:space="0" w:color="auto"/>
        <w:bottom w:val="none" w:sz="0" w:space="0" w:color="auto"/>
        <w:right w:val="none" w:sz="0" w:space="0" w:color="auto"/>
      </w:divBdr>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779172">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02109513">
      <w:bodyDiv w:val="1"/>
      <w:marLeft w:val="0"/>
      <w:marRight w:val="0"/>
      <w:marTop w:val="0"/>
      <w:marBottom w:val="0"/>
      <w:divBdr>
        <w:top w:val="none" w:sz="0" w:space="0" w:color="auto"/>
        <w:left w:val="none" w:sz="0" w:space="0" w:color="auto"/>
        <w:bottom w:val="none" w:sz="0" w:space="0" w:color="auto"/>
        <w:right w:val="none" w:sz="0" w:space="0" w:color="auto"/>
      </w:divBdr>
    </w:div>
    <w:div w:id="1859926776">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146680">
      <w:bodyDiv w:val="1"/>
      <w:marLeft w:val="0"/>
      <w:marRight w:val="0"/>
      <w:marTop w:val="0"/>
      <w:marBottom w:val="0"/>
      <w:divBdr>
        <w:top w:val="none" w:sz="0" w:space="0" w:color="auto"/>
        <w:left w:val="none" w:sz="0" w:space="0" w:color="auto"/>
        <w:bottom w:val="none" w:sz="0" w:space="0" w:color="auto"/>
        <w:right w:val="none" w:sz="0" w:space="0" w:color="auto"/>
      </w:divBdr>
    </w:div>
    <w:div w:id="1977761027">
      <w:bodyDiv w:val="1"/>
      <w:marLeft w:val="0"/>
      <w:marRight w:val="0"/>
      <w:marTop w:val="0"/>
      <w:marBottom w:val="0"/>
      <w:divBdr>
        <w:top w:val="none" w:sz="0" w:space="0" w:color="auto"/>
        <w:left w:val="none" w:sz="0" w:space="0" w:color="auto"/>
        <w:bottom w:val="none" w:sz="0" w:space="0" w:color="auto"/>
        <w:right w:val="none" w:sz="0" w:space="0" w:color="auto"/>
      </w:divBdr>
    </w:div>
    <w:div w:id="2060782198">
      <w:bodyDiv w:val="1"/>
      <w:marLeft w:val="0"/>
      <w:marRight w:val="0"/>
      <w:marTop w:val="0"/>
      <w:marBottom w:val="0"/>
      <w:divBdr>
        <w:top w:val="none" w:sz="0" w:space="0" w:color="auto"/>
        <w:left w:val="none" w:sz="0" w:space="0" w:color="auto"/>
        <w:bottom w:val="none" w:sz="0" w:space="0" w:color="auto"/>
        <w:right w:val="none" w:sz="0" w:space="0" w:color="auto"/>
      </w:divBdr>
    </w:div>
    <w:div w:id="209416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age.com/us/partners"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B08FB-8D18-418B-A0BE-49CB8463B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38</TotalTime>
  <Pages>13</Pages>
  <Words>1270</Words>
  <Characters>7244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Sage 300 Web API - Endpoints reference</vt:lpstr>
    </vt:vector>
  </TitlesOfParts>
  <Company>Sage</Company>
  <LinksUpToDate>false</LinksUpToDate>
  <CharactersWithSpaces>8498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API - Endpoints reference</dc:title>
  <dc:subject>Sage 300 Web API</dc:subject>
  <dc:creator>Sage</dc:creator>
  <cp:keywords/>
  <dc:description/>
  <cp:lastModifiedBy>Co, Dolly</cp:lastModifiedBy>
  <cp:revision>12</cp:revision>
  <cp:lastPrinted>2016-01-20T21:45:00Z</cp:lastPrinted>
  <dcterms:created xsi:type="dcterms:W3CDTF">2019-12-05T19:38:00Z</dcterms:created>
  <dcterms:modified xsi:type="dcterms:W3CDTF">2020-08-07T00:17:00Z</dcterms:modified>
</cp:coreProperties>
</file>