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7E466D48" w:rsidR="007F0561" w:rsidRDefault="008543FC" w:rsidP="007F0561">
      <w:pPr>
        <w:pStyle w:val="SAGESubtitle"/>
      </w:pPr>
      <w:r>
        <w:t xml:space="preserve">Upgrade Guide for </w:t>
      </w:r>
      <w:r w:rsidR="000D42B1">
        <w:t>202</w:t>
      </w:r>
      <w:r w:rsidR="00855328">
        <w:t>3</w:t>
      </w:r>
      <w:r w:rsidR="000D42B1">
        <w:t>.</w:t>
      </w:r>
      <w:r w:rsidR="00702FFA">
        <w:t>1</w:t>
      </w:r>
      <w:r w:rsidR="00BC07C0">
        <w:t xml:space="preserve"> to 20</w:t>
      </w:r>
      <w:r w:rsidR="00967246">
        <w:t>23</w:t>
      </w:r>
      <w:r w:rsidR="007D09B1">
        <w:t>.</w:t>
      </w:r>
      <w:r w:rsidR="00702FFA">
        <w:t>3</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48733386" w:rsidR="004F4F8E" w:rsidRDefault="000A3E3E"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w:t>
      </w:r>
      <w:r w:rsidR="00702FFA">
        <w:t>une</w:t>
      </w:r>
      <w:r>
        <w:t xml:space="preserve"> 2023</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36C8FD5C" w:rsidR="00FC4CB7" w:rsidRDefault="007D1C2E" w:rsidP="00FC4CB7">
      <w:pPr>
        <w:pStyle w:val="SAGEBodyText"/>
      </w:pPr>
      <w:r>
        <w:t xml:space="preserve">Copyright © </w:t>
      </w:r>
      <w:r w:rsidR="00CC7E12">
        <w:t>1994-20</w:t>
      </w:r>
      <w:r w:rsidR="00D53E4B">
        <w:t>2</w:t>
      </w:r>
      <w:r w:rsidR="00702FFA">
        <w:t>3</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6A9CD8D6" w14:textId="273C3D8E" w:rsidR="00166015"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36362176" w:history="1">
        <w:r w:rsidR="00166015" w:rsidRPr="0062333B">
          <w:rPr>
            <w:rStyle w:val="Hyperlink"/>
            <w:noProof/>
          </w:rPr>
          <w:t>1.</w:t>
        </w:r>
        <w:r w:rsidR="00166015">
          <w:rPr>
            <w:rFonts w:asciiTheme="minorHAnsi" w:eastAsiaTheme="minorEastAsia" w:hAnsiTheme="minorHAnsi"/>
            <w:b w:val="0"/>
            <w:noProof/>
            <w:sz w:val="22"/>
          </w:rPr>
          <w:tab/>
        </w:r>
        <w:r w:rsidR="00166015" w:rsidRPr="0062333B">
          <w:rPr>
            <w:rStyle w:val="Hyperlink"/>
            <w:noProof/>
          </w:rPr>
          <w:t>Overview</w:t>
        </w:r>
        <w:r w:rsidR="00166015">
          <w:rPr>
            <w:noProof/>
            <w:webHidden/>
          </w:rPr>
          <w:tab/>
        </w:r>
        <w:r w:rsidR="00166015">
          <w:rPr>
            <w:noProof/>
            <w:webHidden/>
          </w:rPr>
          <w:fldChar w:fldCharType="begin"/>
        </w:r>
        <w:r w:rsidR="00166015">
          <w:rPr>
            <w:noProof/>
            <w:webHidden/>
          </w:rPr>
          <w:instrText xml:space="preserve"> PAGEREF _Toc136362176 \h </w:instrText>
        </w:r>
        <w:r w:rsidR="00166015">
          <w:rPr>
            <w:noProof/>
            <w:webHidden/>
          </w:rPr>
        </w:r>
        <w:r w:rsidR="00166015">
          <w:rPr>
            <w:noProof/>
            <w:webHidden/>
          </w:rPr>
          <w:fldChar w:fldCharType="separate"/>
        </w:r>
        <w:r w:rsidR="00166015">
          <w:rPr>
            <w:noProof/>
            <w:webHidden/>
          </w:rPr>
          <w:t>4</w:t>
        </w:r>
        <w:r w:rsidR="00166015">
          <w:rPr>
            <w:noProof/>
            <w:webHidden/>
          </w:rPr>
          <w:fldChar w:fldCharType="end"/>
        </w:r>
      </w:hyperlink>
    </w:p>
    <w:p w14:paraId="1E376A54" w14:textId="57E42D68" w:rsidR="00166015" w:rsidRDefault="00166015">
      <w:pPr>
        <w:pStyle w:val="TOC2"/>
        <w:rPr>
          <w:rFonts w:asciiTheme="minorHAnsi" w:eastAsiaTheme="minorEastAsia" w:hAnsiTheme="minorHAnsi"/>
        </w:rPr>
      </w:pPr>
      <w:hyperlink w:anchor="_Toc136362177" w:history="1">
        <w:r w:rsidRPr="0062333B">
          <w:rPr>
            <w:rStyle w:val="Hyperlink"/>
          </w:rPr>
          <w:t>1.1</w:t>
        </w:r>
        <w:r>
          <w:rPr>
            <w:rFonts w:asciiTheme="minorHAnsi" w:eastAsiaTheme="minorEastAsia" w:hAnsiTheme="minorHAnsi"/>
          </w:rPr>
          <w:tab/>
        </w:r>
        <w:r w:rsidRPr="0062333B">
          <w:rPr>
            <w:rStyle w:val="Hyperlink"/>
          </w:rPr>
          <w:t>Required Version of Sage 300</w:t>
        </w:r>
        <w:r>
          <w:rPr>
            <w:webHidden/>
          </w:rPr>
          <w:tab/>
        </w:r>
        <w:r>
          <w:rPr>
            <w:webHidden/>
          </w:rPr>
          <w:fldChar w:fldCharType="begin"/>
        </w:r>
        <w:r>
          <w:rPr>
            <w:webHidden/>
          </w:rPr>
          <w:instrText xml:space="preserve"> PAGEREF _Toc136362177 \h </w:instrText>
        </w:r>
        <w:r>
          <w:rPr>
            <w:webHidden/>
          </w:rPr>
        </w:r>
        <w:r>
          <w:rPr>
            <w:webHidden/>
          </w:rPr>
          <w:fldChar w:fldCharType="separate"/>
        </w:r>
        <w:r>
          <w:rPr>
            <w:webHidden/>
          </w:rPr>
          <w:t>5</w:t>
        </w:r>
        <w:r>
          <w:rPr>
            <w:webHidden/>
          </w:rPr>
          <w:fldChar w:fldCharType="end"/>
        </w:r>
      </w:hyperlink>
    </w:p>
    <w:p w14:paraId="4EF6D129" w14:textId="3873D787" w:rsidR="00166015" w:rsidRDefault="00166015">
      <w:pPr>
        <w:pStyle w:val="TOC1"/>
        <w:rPr>
          <w:rFonts w:asciiTheme="minorHAnsi" w:eastAsiaTheme="minorEastAsia" w:hAnsiTheme="minorHAnsi"/>
          <w:b w:val="0"/>
          <w:noProof/>
          <w:sz w:val="22"/>
        </w:rPr>
      </w:pPr>
      <w:hyperlink w:anchor="_Toc136362178" w:history="1">
        <w:r w:rsidRPr="0062333B">
          <w:rPr>
            <w:rStyle w:val="Hyperlink"/>
            <w:noProof/>
          </w:rPr>
          <w:t>2.</w:t>
        </w:r>
        <w:r>
          <w:rPr>
            <w:rFonts w:asciiTheme="minorHAnsi" w:eastAsiaTheme="minorEastAsia" w:hAnsiTheme="minorHAnsi"/>
            <w:b w:val="0"/>
            <w:noProof/>
            <w:sz w:val="22"/>
          </w:rPr>
          <w:tab/>
        </w:r>
        <w:r w:rsidRPr="0062333B">
          <w:rPr>
            <w:rStyle w:val="Hyperlink"/>
            <w:noProof/>
          </w:rPr>
          <w:t>Installing the Sage 300 Upgrade Wizard</w:t>
        </w:r>
        <w:r>
          <w:rPr>
            <w:noProof/>
            <w:webHidden/>
          </w:rPr>
          <w:tab/>
        </w:r>
        <w:r>
          <w:rPr>
            <w:noProof/>
            <w:webHidden/>
          </w:rPr>
          <w:fldChar w:fldCharType="begin"/>
        </w:r>
        <w:r>
          <w:rPr>
            <w:noProof/>
            <w:webHidden/>
          </w:rPr>
          <w:instrText xml:space="preserve"> PAGEREF _Toc136362178 \h </w:instrText>
        </w:r>
        <w:r>
          <w:rPr>
            <w:noProof/>
            <w:webHidden/>
          </w:rPr>
        </w:r>
        <w:r>
          <w:rPr>
            <w:noProof/>
            <w:webHidden/>
          </w:rPr>
          <w:fldChar w:fldCharType="separate"/>
        </w:r>
        <w:r>
          <w:rPr>
            <w:noProof/>
            <w:webHidden/>
          </w:rPr>
          <w:t>6</w:t>
        </w:r>
        <w:r>
          <w:rPr>
            <w:noProof/>
            <w:webHidden/>
          </w:rPr>
          <w:fldChar w:fldCharType="end"/>
        </w:r>
      </w:hyperlink>
    </w:p>
    <w:p w14:paraId="6DC2F805" w14:textId="265BB040" w:rsidR="00166015" w:rsidRDefault="00166015">
      <w:pPr>
        <w:pStyle w:val="TOC1"/>
        <w:rPr>
          <w:rFonts w:asciiTheme="minorHAnsi" w:eastAsiaTheme="minorEastAsia" w:hAnsiTheme="minorHAnsi"/>
          <w:b w:val="0"/>
          <w:noProof/>
          <w:sz w:val="22"/>
        </w:rPr>
      </w:pPr>
      <w:hyperlink w:anchor="_Toc136362179" w:history="1">
        <w:r w:rsidRPr="0062333B">
          <w:rPr>
            <w:rStyle w:val="Hyperlink"/>
            <w:noProof/>
          </w:rPr>
          <w:t>3.</w:t>
        </w:r>
        <w:r>
          <w:rPr>
            <w:rFonts w:asciiTheme="minorHAnsi" w:eastAsiaTheme="minorEastAsia" w:hAnsiTheme="minorHAnsi"/>
            <w:b w:val="0"/>
            <w:noProof/>
            <w:sz w:val="22"/>
          </w:rPr>
          <w:tab/>
        </w:r>
        <w:r w:rsidRPr="0062333B">
          <w:rPr>
            <w:rStyle w:val="Hyperlink"/>
            <w:noProof/>
          </w:rPr>
          <w:t>Accessing the Sage 300 2023 Upgrade Wizard</w:t>
        </w:r>
        <w:r>
          <w:rPr>
            <w:noProof/>
            <w:webHidden/>
          </w:rPr>
          <w:tab/>
        </w:r>
        <w:r>
          <w:rPr>
            <w:noProof/>
            <w:webHidden/>
          </w:rPr>
          <w:fldChar w:fldCharType="begin"/>
        </w:r>
        <w:r>
          <w:rPr>
            <w:noProof/>
            <w:webHidden/>
          </w:rPr>
          <w:instrText xml:space="preserve"> PAGEREF _Toc136362179 \h </w:instrText>
        </w:r>
        <w:r>
          <w:rPr>
            <w:noProof/>
            <w:webHidden/>
          </w:rPr>
        </w:r>
        <w:r>
          <w:rPr>
            <w:noProof/>
            <w:webHidden/>
          </w:rPr>
          <w:fldChar w:fldCharType="separate"/>
        </w:r>
        <w:r>
          <w:rPr>
            <w:noProof/>
            <w:webHidden/>
          </w:rPr>
          <w:t>7</w:t>
        </w:r>
        <w:r>
          <w:rPr>
            <w:noProof/>
            <w:webHidden/>
          </w:rPr>
          <w:fldChar w:fldCharType="end"/>
        </w:r>
      </w:hyperlink>
    </w:p>
    <w:p w14:paraId="6BB1C7C2" w14:textId="33DAAA90" w:rsidR="00166015" w:rsidRDefault="00166015">
      <w:pPr>
        <w:pStyle w:val="TOC1"/>
        <w:rPr>
          <w:rFonts w:asciiTheme="minorHAnsi" w:eastAsiaTheme="minorEastAsia" w:hAnsiTheme="minorHAnsi"/>
          <w:b w:val="0"/>
          <w:noProof/>
          <w:sz w:val="22"/>
        </w:rPr>
      </w:pPr>
      <w:hyperlink w:anchor="_Toc136362180" w:history="1">
        <w:r w:rsidRPr="0062333B">
          <w:rPr>
            <w:rStyle w:val="Hyperlink"/>
            <w:noProof/>
          </w:rPr>
          <w:t>4.</w:t>
        </w:r>
        <w:r>
          <w:rPr>
            <w:rFonts w:asciiTheme="minorHAnsi" w:eastAsiaTheme="minorEastAsia" w:hAnsiTheme="minorHAnsi"/>
            <w:b w:val="0"/>
            <w:noProof/>
            <w:sz w:val="22"/>
          </w:rPr>
          <w:tab/>
        </w:r>
        <w:r w:rsidRPr="0062333B">
          <w:rPr>
            <w:rStyle w:val="Hyperlink"/>
            <w:noProof/>
          </w:rPr>
          <w:t>Using the Sage 300 Upgrade Wizard</w:t>
        </w:r>
        <w:r>
          <w:rPr>
            <w:noProof/>
            <w:webHidden/>
          </w:rPr>
          <w:tab/>
        </w:r>
        <w:r>
          <w:rPr>
            <w:noProof/>
            <w:webHidden/>
          </w:rPr>
          <w:fldChar w:fldCharType="begin"/>
        </w:r>
        <w:r>
          <w:rPr>
            <w:noProof/>
            <w:webHidden/>
          </w:rPr>
          <w:instrText xml:space="preserve"> PAGEREF _Toc136362180 \h </w:instrText>
        </w:r>
        <w:r>
          <w:rPr>
            <w:noProof/>
            <w:webHidden/>
          </w:rPr>
        </w:r>
        <w:r>
          <w:rPr>
            <w:noProof/>
            <w:webHidden/>
          </w:rPr>
          <w:fldChar w:fldCharType="separate"/>
        </w:r>
        <w:r>
          <w:rPr>
            <w:noProof/>
            <w:webHidden/>
          </w:rPr>
          <w:t>8</w:t>
        </w:r>
        <w:r>
          <w:rPr>
            <w:noProof/>
            <w:webHidden/>
          </w:rPr>
          <w:fldChar w:fldCharType="end"/>
        </w:r>
      </w:hyperlink>
    </w:p>
    <w:p w14:paraId="1E4945B4" w14:textId="2A84E7A7" w:rsidR="00166015" w:rsidRDefault="00166015">
      <w:pPr>
        <w:pStyle w:val="TOC2"/>
        <w:rPr>
          <w:rFonts w:asciiTheme="minorHAnsi" w:eastAsiaTheme="minorEastAsia" w:hAnsiTheme="minorHAnsi"/>
        </w:rPr>
      </w:pPr>
      <w:hyperlink w:anchor="_Toc136362181" w:history="1">
        <w:r w:rsidRPr="0062333B">
          <w:rPr>
            <w:rStyle w:val="Hyperlink"/>
          </w:rPr>
          <w:t>4.1</w:t>
        </w:r>
        <w:r>
          <w:rPr>
            <w:rFonts w:asciiTheme="minorHAnsi" w:eastAsiaTheme="minorEastAsia" w:hAnsiTheme="minorHAnsi"/>
          </w:rPr>
          <w:tab/>
        </w:r>
        <w:r w:rsidRPr="0062333B">
          <w:rPr>
            <w:rStyle w:val="Hyperlink"/>
          </w:rPr>
          <w:t>Step 1 – Synchronize Kendo Files</w:t>
        </w:r>
        <w:r>
          <w:rPr>
            <w:webHidden/>
          </w:rPr>
          <w:tab/>
        </w:r>
        <w:r>
          <w:rPr>
            <w:webHidden/>
          </w:rPr>
          <w:fldChar w:fldCharType="begin"/>
        </w:r>
        <w:r>
          <w:rPr>
            <w:webHidden/>
          </w:rPr>
          <w:instrText xml:space="preserve"> PAGEREF _Toc136362181 \h </w:instrText>
        </w:r>
        <w:r>
          <w:rPr>
            <w:webHidden/>
          </w:rPr>
        </w:r>
        <w:r>
          <w:rPr>
            <w:webHidden/>
          </w:rPr>
          <w:fldChar w:fldCharType="separate"/>
        </w:r>
        <w:r>
          <w:rPr>
            <w:webHidden/>
          </w:rPr>
          <w:t>9</w:t>
        </w:r>
        <w:r>
          <w:rPr>
            <w:webHidden/>
          </w:rPr>
          <w:fldChar w:fldCharType="end"/>
        </w:r>
      </w:hyperlink>
    </w:p>
    <w:p w14:paraId="7C03D757" w14:textId="717FF8AD" w:rsidR="00166015" w:rsidRDefault="00166015">
      <w:pPr>
        <w:pStyle w:val="TOC2"/>
        <w:rPr>
          <w:rFonts w:asciiTheme="minorHAnsi" w:eastAsiaTheme="minorEastAsia" w:hAnsiTheme="minorHAnsi"/>
        </w:rPr>
      </w:pPr>
      <w:hyperlink w:anchor="_Toc136362182" w:history="1">
        <w:r w:rsidRPr="0062333B">
          <w:rPr>
            <w:rStyle w:val="Hyperlink"/>
          </w:rPr>
          <w:t>4.2</w:t>
        </w:r>
        <w:r>
          <w:rPr>
            <w:rFonts w:asciiTheme="minorHAnsi" w:eastAsiaTheme="minorEastAsia" w:hAnsiTheme="minorHAnsi"/>
          </w:rPr>
          <w:tab/>
        </w:r>
        <w:r w:rsidRPr="0062333B">
          <w:rPr>
            <w:rStyle w:val="Hyperlink"/>
          </w:rPr>
          <w:t>Step 2 – Synchronize Web Files</w:t>
        </w:r>
        <w:r>
          <w:rPr>
            <w:webHidden/>
          </w:rPr>
          <w:tab/>
        </w:r>
        <w:r>
          <w:rPr>
            <w:webHidden/>
          </w:rPr>
          <w:fldChar w:fldCharType="begin"/>
        </w:r>
        <w:r>
          <w:rPr>
            <w:webHidden/>
          </w:rPr>
          <w:instrText xml:space="preserve"> PAGEREF _Toc136362182 \h </w:instrText>
        </w:r>
        <w:r>
          <w:rPr>
            <w:webHidden/>
          </w:rPr>
        </w:r>
        <w:r>
          <w:rPr>
            <w:webHidden/>
          </w:rPr>
          <w:fldChar w:fldCharType="separate"/>
        </w:r>
        <w:r>
          <w:rPr>
            <w:webHidden/>
          </w:rPr>
          <w:t>10</w:t>
        </w:r>
        <w:r>
          <w:rPr>
            <w:webHidden/>
          </w:rPr>
          <w:fldChar w:fldCharType="end"/>
        </w:r>
      </w:hyperlink>
    </w:p>
    <w:p w14:paraId="3A69135A" w14:textId="7E592B90" w:rsidR="00166015" w:rsidRDefault="00166015">
      <w:pPr>
        <w:pStyle w:val="TOC2"/>
        <w:rPr>
          <w:rFonts w:asciiTheme="minorHAnsi" w:eastAsiaTheme="minorEastAsia" w:hAnsiTheme="minorHAnsi"/>
        </w:rPr>
      </w:pPr>
      <w:hyperlink w:anchor="_Toc136362183" w:history="1">
        <w:r w:rsidRPr="0062333B">
          <w:rPr>
            <w:rStyle w:val="Hyperlink"/>
          </w:rPr>
          <w:t>4.3</w:t>
        </w:r>
        <w:r>
          <w:rPr>
            <w:rFonts w:asciiTheme="minorHAnsi" w:eastAsiaTheme="minorEastAsia" w:hAnsiTheme="minorHAnsi"/>
          </w:rPr>
          <w:tab/>
        </w:r>
        <w:r w:rsidRPr="0062333B">
          <w:rPr>
            <w:rStyle w:val="Hyperlink"/>
          </w:rPr>
          <w:t>Step 3 – Confirmation</w:t>
        </w:r>
        <w:r>
          <w:rPr>
            <w:webHidden/>
          </w:rPr>
          <w:tab/>
        </w:r>
        <w:r>
          <w:rPr>
            <w:webHidden/>
          </w:rPr>
          <w:fldChar w:fldCharType="begin"/>
        </w:r>
        <w:r>
          <w:rPr>
            <w:webHidden/>
          </w:rPr>
          <w:instrText xml:space="preserve"> PAGEREF _Toc136362183 \h </w:instrText>
        </w:r>
        <w:r>
          <w:rPr>
            <w:webHidden/>
          </w:rPr>
        </w:r>
        <w:r>
          <w:rPr>
            <w:webHidden/>
          </w:rPr>
          <w:fldChar w:fldCharType="separate"/>
        </w:r>
        <w:r>
          <w:rPr>
            <w:webHidden/>
          </w:rPr>
          <w:t>11</w:t>
        </w:r>
        <w:r>
          <w:rPr>
            <w:webHidden/>
          </w:rPr>
          <w:fldChar w:fldCharType="end"/>
        </w:r>
      </w:hyperlink>
    </w:p>
    <w:p w14:paraId="6C182927" w14:textId="401AB77A" w:rsidR="00166015" w:rsidRDefault="00166015">
      <w:pPr>
        <w:pStyle w:val="TOC2"/>
        <w:rPr>
          <w:rFonts w:asciiTheme="minorHAnsi" w:eastAsiaTheme="minorEastAsia" w:hAnsiTheme="minorHAnsi"/>
        </w:rPr>
      </w:pPr>
      <w:hyperlink w:anchor="_Toc136362184" w:history="1">
        <w:r w:rsidRPr="0062333B">
          <w:rPr>
            <w:rStyle w:val="Hyperlink"/>
          </w:rPr>
          <w:t>4.4</w:t>
        </w:r>
        <w:r>
          <w:rPr>
            <w:rFonts w:asciiTheme="minorHAnsi" w:eastAsiaTheme="minorEastAsia" w:hAnsiTheme="minorHAnsi"/>
          </w:rPr>
          <w:tab/>
        </w:r>
        <w:r w:rsidRPr="0062333B">
          <w:rPr>
            <w:rStyle w:val="Hyperlink"/>
          </w:rPr>
          <w:t>Step 4 – Recompile</w:t>
        </w:r>
        <w:r>
          <w:rPr>
            <w:webHidden/>
          </w:rPr>
          <w:tab/>
        </w:r>
        <w:r>
          <w:rPr>
            <w:webHidden/>
          </w:rPr>
          <w:fldChar w:fldCharType="begin"/>
        </w:r>
        <w:r>
          <w:rPr>
            <w:webHidden/>
          </w:rPr>
          <w:instrText xml:space="preserve"> PAGEREF _Toc136362184 \h </w:instrText>
        </w:r>
        <w:r>
          <w:rPr>
            <w:webHidden/>
          </w:rPr>
        </w:r>
        <w:r>
          <w:rPr>
            <w:webHidden/>
          </w:rPr>
          <w:fldChar w:fldCharType="separate"/>
        </w:r>
        <w:r>
          <w:rPr>
            <w:webHidden/>
          </w:rPr>
          <w:t>12</w:t>
        </w:r>
        <w:r>
          <w:rPr>
            <w:webHidden/>
          </w:rPr>
          <w:fldChar w:fldCharType="end"/>
        </w:r>
      </w:hyperlink>
    </w:p>
    <w:p w14:paraId="75EFA59D" w14:textId="10DF1681" w:rsidR="00166015" w:rsidRDefault="00166015">
      <w:pPr>
        <w:pStyle w:val="TOC1"/>
        <w:rPr>
          <w:rFonts w:asciiTheme="minorHAnsi" w:eastAsiaTheme="minorEastAsia" w:hAnsiTheme="minorHAnsi"/>
          <w:b w:val="0"/>
          <w:noProof/>
          <w:sz w:val="22"/>
        </w:rPr>
      </w:pPr>
      <w:hyperlink w:anchor="_Toc136362185" w:history="1">
        <w:r w:rsidRPr="0062333B">
          <w:rPr>
            <w:rStyle w:val="Hyperlink"/>
            <w:noProof/>
          </w:rPr>
          <w:t>5.</w:t>
        </w:r>
        <w:r>
          <w:rPr>
            <w:rFonts w:asciiTheme="minorHAnsi" w:eastAsiaTheme="minorEastAsia" w:hAnsiTheme="minorHAnsi"/>
            <w:b w:val="0"/>
            <w:noProof/>
            <w:sz w:val="22"/>
          </w:rPr>
          <w:tab/>
        </w:r>
        <w:r w:rsidRPr="0062333B">
          <w:rPr>
            <w:rStyle w:val="Hyperlink"/>
            <w:noProof/>
          </w:rPr>
          <w:t>Upgrade Log</w:t>
        </w:r>
        <w:r>
          <w:rPr>
            <w:noProof/>
            <w:webHidden/>
          </w:rPr>
          <w:tab/>
        </w:r>
        <w:r>
          <w:rPr>
            <w:noProof/>
            <w:webHidden/>
          </w:rPr>
          <w:fldChar w:fldCharType="begin"/>
        </w:r>
        <w:r>
          <w:rPr>
            <w:noProof/>
            <w:webHidden/>
          </w:rPr>
          <w:instrText xml:space="preserve"> PAGEREF _Toc136362185 \h </w:instrText>
        </w:r>
        <w:r>
          <w:rPr>
            <w:noProof/>
            <w:webHidden/>
          </w:rPr>
        </w:r>
        <w:r>
          <w:rPr>
            <w:noProof/>
            <w:webHidden/>
          </w:rPr>
          <w:fldChar w:fldCharType="separate"/>
        </w:r>
        <w:r>
          <w:rPr>
            <w:noProof/>
            <w:webHidden/>
          </w:rPr>
          <w:t>13</w:t>
        </w:r>
        <w:r>
          <w:rPr>
            <w:noProof/>
            <w:webHidden/>
          </w:rPr>
          <w:fldChar w:fldCharType="end"/>
        </w:r>
      </w:hyperlink>
    </w:p>
    <w:p w14:paraId="05B18055" w14:textId="4644CA53" w:rsidR="00166015" w:rsidRDefault="00166015">
      <w:pPr>
        <w:pStyle w:val="TOC1"/>
        <w:rPr>
          <w:rFonts w:asciiTheme="minorHAnsi" w:eastAsiaTheme="minorEastAsia" w:hAnsiTheme="minorHAnsi"/>
          <w:b w:val="0"/>
          <w:noProof/>
          <w:sz w:val="22"/>
        </w:rPr>
      </w:pPr>
      <w:hyperlink w:anchor="_Toc136362186" w:history="1">
        <w:r w:rsidRPr="0062333B">
          <w:rPr>
            <w:rStyle w:val="Hyperlink"/>
            <w:noProof/>
          </w:rPr>
          <w:t>6.</w:t>
        </w:r>
        <w:r>
          <w:rPr>
            <w:rFonts w:asciiTheme="minorHAnsi" w:eastAsiaTheme="minorEastAsia" w:hAnsiTheme="minorHAnsi"/>
            <w:b w:val="0"/>
            <w:noProof/>
            <w:sz w:val="22"/>
          </w:rPr>
          <w:tab/>
        </w:r>
        <w:r w:rsidRPr="0062333B">
          <w:rPr>
            <w:rStyle w:val="Hyperlink"/>
            <w:noProof/>
          </w:rPr>
          <w:t>Compilation Troubleshooting</w:t>
        </w:r>
        <w:r>
          <w:rPr>
            <w:noProof/>
            <w:webHidden/>
          </w:rPr>
          <w:tab/>
        </w:r>
        <w:r>
          <w:rPr>
            <w:noProof/>
            <w:webHidden/>
          </w:rPr>
          <w:fldChar w:fldCharType="begin"/>
        </w:r>
        <w:r>
          <w:rPr>
            <w:noProof/>
            <w:webHidden/>
          </w:rPr>
          <w:instrText xml:space="preserve"> PAGEREF _Toc136362186 \h </w:instrText>
        </w:r>
        <w:r>
          <w:rPr>
            <w:noProof/>
            <w:webHidden/>
          </w:rPr>
        </w:r>
        <w:r>
          <w:rPr>
            <w:noProof/>
            <w:webHidden/>
          </w:rPr>
          <w:fldChar w:fldCharType="separate"/>
        </w:r>
        <w:r>
          <w:rPr>
            <w:noProof/>
            <w:webHidden/>
          </w:rPr>
          <w:t>14</w:t>
        </w:r>
        <w:r>
          <w:rPr>
            <w:noProof/>
            <w:webHidden/>
          </w:rPr>
          <w:fldChar w:fldCharType="end"/>
        </w:r>
      </w:hyperlink>
    </w:p>
    <w:p w14:paraId="41AE1524" w14:textId="0594FFF2" w:rsidR="00A45D3D" w:rsidRPr="00DA7245" w:rsidRDefault="00897E78" w:rsidP="00827DFD">
      <w:pPr>
        <w:pStyle w:val="SAGEHeading1"/>
        <w:framePr w:wrap="around"/>
        <w:ind w:left="720" w:hanging="720"/>
      </w:pPr>
      <w:r>
        <w:lastRenderedPageBreak/>
        <w:fldChar w:fldCharType="end"/>
      </w:r>
      <w:bookmarkStart w:id="0" w:name="_Toc440376140"/>
      <w:bookmarkStart w:id="1" w:name="_Toc136362176"/>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3696B697"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855328">
        <w:t>3</w:t>
      </w:r>
      <w:r w:rsidR="000D42B1">
        <w:t>.</w:t>
      </w:r>
      <w:r w:rsidR="00702FFA">
        <w:t>1</w:t>
      </w:r>
      <w:r w:rsidR="00D53E4B">
        <w:t xml:space="preserve"> </w:t>
      </w:r>
      <w:r w:rsidR="007C0D87">
        <w:t xml:space="preserve">to </w:t>
      </w:r>
      <w:r w:rsidR="008543FC">
        <w:t xml:space="preserve">Web Screens </w:t>
      </w:r>
      <w:r w:rsidR="007C0D87">
        <w:t xml:space="preserve">SDK </w:t>
      </w:r>
      <w:r w:rsidR="000D42B1">
        <w:t>202</w:t>
      </w:r>
      <w:r w:rsidR="00967246">
        <w:t>3</w:t>
      </w:r>
      <w:r w:rsidR="007D09B1">
        <w:t>.</w:t>
      </w:r>
      <w:r w:rsidR="00702FFA">
        <w:t>3</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7D4498E8"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716B564" w14:textId="2F8E557F" w:rsidR="00927B85" w:rsidRDefault="00927B85" w:rsidP="00855328">
      <w:pPr>
        <w:pStyle w:val="SAGEBullet1"/>
        <w:ind w:left="360"/>
        <w:rPr>
          <w:rStyle w:val="SAGETextBoldListItem"/>
        </w:rPr>
      </w:pPr>
    </w:p>
    <w:p w14:paraId="7AC31E40" w14:textId="368D61B0" w:rsidR="00827DFD" w:rsidRDefault="00827DFD" w:rsidP="00677A74">
      <w:pPr>
        <w:pStyle w:val="SAGEBullet1"/>
        <w:ind w:left="360"/>
        <w:rPr>
          <w:rStyle w:val="SAGETextBoldListItem"/>
        </w:rPr>
      </w:pP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136362177"/>
      <w:r>
        <w:lastRenderedPageBreak/>
        <w:t>Required Version of Sage 300</w:t>
      </w:r>
      <w:bookmarkEnd w:id="2"/>
    </w:p>
    <w:p w14:paraId="3A347034" w14:textId="33A564DF" w:rsidR="00BE49E2" w:rsidRDefault="00BE49E2" w:rsidP="00BE49E2">
      <w:pPr>
        <w:pStyle w:val="SAGEBodyText"/>
      </w:pPr>
      <w:r>
        <w:t xml:space="preserve">To get </w:t>
      </w:r>
      <w:r w:rsidR="00D237E5">
        <w:t xml:space="preserve">started, install Sage 300 </w:t>
      </w:r>
      <w:r w:rsidR="000D42B1">
        <w:t>202</w:t>
      </w:r>
      <w:r w:rsidR="00967246">
        <w:t>3</w:t>
      </w:r>
      <w:r w:rsidR="00855328">
        <w:t>.</w:t>
      </w:r>
      <w:r w:rsidR="00702FFA">
        <w:t>3</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827DFD">
      <w:pPr>
        <w:pStyle w:val="SAGEHeading1"/>
        <w:framePr w:wrap="around"/>
        <w:ind w:left="720" w:hanging="720"/>
      </w:pPr>
      <w:bookmarkStart w:id="3" w:name="_Toc136362178"/>
      <w:r>
        <w:lastRenderedPageBreak/>
        <w:t>Install</w:t>
      </w:r>
      <w:r w:rsidR="003271BC">
        <w:t>ing</w:t>
      </w:r>
      <w:r>
        <w:t xml:space="preserve"> the Sage 300 </w:t>
      </w:r>
      <w:r w:rsidRPr="007536D9">
        <w:t>Upgrade</w:t>
      </w:r>
      <w:r>
        <w:t xml:space="preserve"> </w:t>
      </w:r>
      <w:r w:rsidRPr="007536D9">
        <w:t>Wizard</w:t>
      </w:r>
      <w:bookmarkEnd w:id="3"/>
    </w:p>
    <w:p w14:paraId="6AD23DF0" w14:textId="4C041AC9" w:rsidR="00C630FA" w:rsidRDefault="00C630FA" w:rsidP="00C630FA">
      <w:pPr>
        <w:pStyle w:val="SAGEBodyText"/>
      </w:pPr>
      <w:r>
        <w:t xml:space="preserve">The Upgrade Wizard is a Visual Studio Plugin and is compatible with </w:t>
      </w:r>
      <w:r w:rsidR="008D3766">
        <w:t>Visual Studio 201</w:t>
      </w:r>
      <w:r w:rsidR="0042266A">
        <w:t>9</w:t>
      </w:r>
      <w:r w:rsidR="002E0303">
        <w:t>.</w:t>
      </w:r>
    </w:p>
    <w:p w14:paraId="03F3CDAB" w14:textId="77777777" w:rsidR="0015079C" w:rsidRDefault="0015079C" w:rsidP="00C630FA">
      <w:pPr>
        <w:pStyle w:val="SAGEBodyText"/>
      </w:pPr>
    </w:p>
    <w:p w14:paraId="4FC9D9F9" w14:textId="5BA549FE"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r w:rsidR="00066952">
        <w:t>uninstall</w:t>
      </w:r>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3EEEFC6F" w:rsidR="003F01D5" w:rsidRPr="009353BC" w:rsidRDefault="003F01D5" w:rsidP="00827DFD">
      <w:pPr>
        <w:pStyle w:val="SAGEHeading1"/>
        <w:framePr w:wrap="around"/>
        <w:numPr>
          <w:ilvl w:val="0"/>
          <w:numId w:val="35"/>
        </w:numPr>
        <w:ind w:left="720" w:hanging="720"/>
      </w:pPr>
      <w:bookmarkStart w:id="4" w:name="_Toc453606102"/>
      <w:bookmarkStart w:id="5" w:name="_Toc136362179"/>
      <w:r w:rsidRPr="00EE183A">
        <w:lastRenderedPageBreak/>
        <w:t>Accessing</w:t>
      </w:r>
      <w:r>
        <w:t xml:space="preserve"> the Sage 300 </w:t>
      </w:r>
      <w:r w:rsidR="000D42B1">
        <w:t>202</w:t>
      </w:r>
      <w:r w:rsidR="00967246">
        <w:t>3</w:t>
      </w:r>
      <w:r w:rsidR="00E5512C">
        <w:t xml:space="preserve"> </w:t>
      </w:r>
      <w:r>
        <w:t>Upgrade Wizard</w:t>
      </w:r>
      <w:bookmarkEnd w:id="4"/>
      <w:bookmarkEnd w:id="5"/>
    </w:p>
    <w:p w14:paraId="6BC0355F" w14:textId="1F19A501" w:rsidR="003F01D5" w:rsidRDefault="00A2673E" w:rsidP="003F01D5">
      <w:pPr>
        <w:pStyle w:val="SAGEBodyText"/>
      </w:pPr>
      <w:r>
        <w:t>The</w:t>
      </w:r>
      <w:r w:rsidR="00E5512C">
        <w:t xml:space="preserve"> </w:t>
      </w:r>
      <w:r w:rsidR="00E5512C" w:rsidRPr="00E5512C">
        <w:rPr>
          <w:b/>
        </w:rPr>
        <w:t xml:space="preserve">Sage 300 </w:t>
      </w:r>
      <w:r w:rsidR="000D42B1">
        <w:rPr>
          <w:b/>
        </w:rPr>
        <w:t>202</w:t>
      </w:r>
      <w:r w:rsidR="00967246">
        <w:rPr>
          <w:b/>
        </w:rPr>
        <w:t>3</w:t>
      </w:r>
      <w:r w:rsidR="00855328">
        <w:rPr>
          <w:b/>
        </w:rPr>
        <w:t>.</w:t>
      </w:r>
      <w:r w:rsidR="00702FFA">
        <w:rPr>
          <w:b/>
        </w:rPr>
        <w:t>3</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967246">
        <w:rPr>
          <w:rStyle w:val="SAGETextInput"/>
        </w:rPr>
        <w:t>2023</w:t>
      </w:r>
      <w:r w:rsidR="00855328">
        <w:rPr>
          <w:rStyle w:val="SAGETextInput"/>
        </w:rPr>
        <w:t>.</w:t>
      </w:r>
      <w:r w:rsidR="00702FFA">
        <w:rPr>
          <w:rStyle w:val="SAGETextInput"/>
        </w:rPr>
        <w:t>3</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5DB2E302" w:rsidR="00FA01D4" w:rsidRDefault="00EB44B3" w:rsidP="003F01D5">
      <w:pPr>
        <w:pStyle w:val="SAGEBodyText"/>
      </w:pPr>
      <w:r>
        <w:rPr>
          <w:noProof/>
        </w:rPr>
        <w:drawing>
          <wp:inline distT="0" distB="0" distL="0" distR="0" wp14:anchorId="3FC06A14" wp14:editId="7F6B97FE">
            <wp:extent cx="3600450" cy="6181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6181725"/>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827DFD">
      <w:pPr>
        <w:pStyle w:val="SAGEHeading1"/>
        <w:framePr w:wrap="around"/>
        <w:numPr>
          <w:ilvl w:val="0"/>
          <w:numId w:val="35"/>
        </w:numPr>
        <w:ind w:left="720" w:hanging="720"/>
      </w:pPr>
      <w:bookmarkStart w:id="6" w:name="_Toc440882986"/>
      <w:bookmarkStart w:id="7" w:name="_Toc136362180"/>
      <w:r>
        <w:lastRenderedPageBreak/>
        <w:t xml:space="preserve">Using </w:t>
      </w:r>
      <w:r w:rsidR="00DE7DEE">
        <w:t xml:space="preserve">the </w:t>
      </w:r>
      <w:r>
        <w:t>Sage 300 Upgrade Wizard</w:t>
      </w:r>
      <w:bookmarkEnd w:id="6"/>
      <w:bookmarkEnd w:id="7"/>
    </w:p>
    <w:p w14:paraId="5984E490" w14:textId="215B571A" w:rsidR="00A015B6" w:rsidRDefault="00EB44B3" w:rsidP="00A015B6">
      <w:pPr>
        <w:pStyle w:val="SAGEBodyText"/>
      </w:pPr>
      <w:r>
        <w:rPr>
          <w:noProof/>
        </w:rPr>
        <w:drawing>
          <wp:inline distT="0" distB="0" distL="0" distR="0" wp14:anchorId="48293964" wp14:editId="0B71C543">
            <wp:extent cx="5853430" cy="512826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1"/>
                    <a:stretch>
                      <a:fillRect/>
                    </a:stretch>
                  </pic:blipFill>
                  <pic:spPr>
                    <a:xfrm>
                      <a:off x="0" y="0"/>
                      <a:ext cx="5853430" cy="5128260"/>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8" w:name="_Toc136362181"/>
      <w:r>
        <w:lastRenderedPageBreak/>
        <w:t>Step 1 – Synchronize Kendo Files</w:t>
      </w:r>
      <w:bookmarkEnd w:id="8"/>
    </w:p>
    <w:p w14:paraId="6902AF93" w14:textId="77777777" w:rsidR="0097461F" w:rsidRPr="0097461F" w:rsidRDefault="0097461F" w:rsidP="0097461F">
      <w:pPr>
        <w:pStyle w:val="SAGEBodyText"/>
      </w:pPr>
    </w:p>
    <w:p w14:paraId="7140066E" w14:textId="24FB231F" w:rsidR="00B21DFA" w:rsidRDefault="00EB44B3" w:rsidP="00A015B6">
      <w:pPr>
        <w:pStyle w:val="SAGEBodyText"/>
      </w:pPr>
      <w:r>
        <w:rPr>
          <w:noProof/>
        </w:rPr>
        <w:drawing>
          <wp:inline distT="0" distB="0" distL="0" distR="0" wp14:anchorId="6F412481" wp14:editId="68C33CAA">
            <wp:extent cx="5852160" cy="502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5029200"/>
                    </a:xfrm>
                    <a:prstGeom prst="rect">
                      <a:avLst/>
                    </a:prstGeom>
                    <a:noFill/>
                    <a:ln>
                      <a:noFill/>
                    </a:ln>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136362182"/>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3B920797" w:rsidR="00A015B6" w:rsidRDefault="00EB44B3" w:rsidP="003F01D5">
      <w:pPr>
        <w:pStyle w:val="SAGEBodyText"/>
      </w:pPr>
      <w:r>
        <w:rPr>
          <w:noProof/>
        </w:rPr>
        <w:drawing>
          <wp:inline distT="0" distB="0" distL="0" distR="0" wp14:anchorId="6C3A0C83" wp14:editId="419AD01A">
            <wp:extent cx="5853430" cy="5128260"/>
            <wp:effectExtent l="0" t="0" r="0" b="0"/>
            <wp:docPr id="5" name="Picture 5"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with medium confidence"/>
                    <pic:cNvPicPr/>
                  </pic:nvPicPr>
                  <pic:blipFill>
                    <a:blip r:embed="rId13"/>
                    <a:stretch>
                      <a:fillRect/>
                    </a:stretch>
                  </pic:blipFill>
                  <pic:spPr>
                    <a:xfrm>
                      <a:off x="0" y="0"/>
                      <a:ext cx="5853430" cy="5128260"/>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66856F82" w14:textId="6378E595" w:rsidR="00927B85" w:rsidRDefault="00927B85">
      <w:pPr>
        <w:spacing w:after="200" w:line="0" w:lineRule="auto"/>
        <w:rPr>
          <w:color w:val="2E3456"/>
          <w:sz w:val="30"/>
          <w:lang w:val="en-US"/>
        </w:rPr>
      </w:pPr>
      <w:r>
        <w:rPr>
          <w:b/>
        </w:rPr>
        <w:br w:type="page"/>
      </w:r>
    </w:p>
    <w:p w14:paraId="300C61E4" w14:textId="2D2FA49F" w:rsidR="00E004F5" w:rsidRDefault="001351A8" w:rsidP="00927B85">
      <w:pPr>
        <w:pStyle w:val="SAGEHeading2"/>
      </w:pPr>
      <w:bookmarkStart w:id="10" w:name="_Toc136362183"/>
      <w:r>
        <w:lastRenderedPageBreak/>
        <w:t xml:space="preserve">Step 3 </w:t>
      </w:r>
      <w:r w:rsidR="009A770B">
        <w:t>–</w:t>
      </w:r>
      <w:r>
        <w:t xml:space="preserve"> </w:t>
      </w:r>
      <w:r w:rsidR="00124D8A">
        <w:t>Confirmation</w:t>
      </w:r>
      <w:bookmarkEnd w:id="10"/>
    </w:p>
    <w:p w14:paraId="360A8CDA" w14:textId="71B64DA2" w:rsidR="00927B85" w:rsidRDefault="00927B85" w:rsidP="00927B85">
      <w:pPr>
        <w:pStyle w:val="SAGEBodyText"/>
      </w:pPr>
    </w:p>
    <w:p w14:paraId="79CD2B12" w14:textId="78677C25" w:rsidR="00927B85" w:rsidRDefault="00EB44B3" w:rsidP="00927B85">
      <w:pPr>
        <w:pStyle w:val="SAGEBodyText"/>
      </w:pPr>
      <w:r>
        <w:rPr>
          <w:noProof/>
        </w:rPr>
        <w:drawing>
          <wp:inline distT="0" distB="0" distL="0" distR="0" wp14:anchorId="7E198CE9" wp14:editId="1C2FFF72">
            <wp:extent cx="5852160" cy="5120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5120640"/>
                    </a:xfrm>
                    <a:prstGeom prst="rect">
                      <a:avLst/>
                    </a:prstGeom>
                    <a:noFill/>
                    <a:ln>
                      <a:noFill/>
                    </a:ln>
                  </pic:spPr>
                </pic:pic>
              </a:graphicData>
            </a:graphic>
          </wp:inline>
        </w:drawing>
      </w:r>
    </w:p>
    <w:p w14:paraId="410E4750" w14:textId="77777777" w:rsidR="00927B85" w:rsidRDefault="00927B85" w:rsidP="00927B85">
      <w:pPr>
        <w:pStyle w:val="SAGEBodyText"/>
      </w:pPr>
    </w:p>
    <w:p w14:paraId="0CBC8D9B" w14:textId="77777777" w:rsidR="00124D8A" w:rsidRDefault="00124D8A" w:rsidP="00124D8A">
      <w:pPr>
        <w:pStyle w:val="SAGEBodyText"/>
      </w:pPr>
      <w:r>
        <w:t>The solution and projects are ready to be upgraded.</w:t>
      </w:r>
    </w:p>
    <w:p w14:paraId="38913180" w14:textId="77777777" w:rsidR="00124D8A" w:rsidRDefault="00124D8A" w:rsidP="00124D8A">
      <w:pPr>
        <w:pStyle w:val="SAGEBodyText"/>
      </w:pPr>
      <w:r>
        <w:t xml:space="preserve">Click </w:t>
      </w:r>
      <w:r>
        <w:rPr>
          <w:rStyle w:val="SAGETextUI"/>
        </w:rPr>
        <w:t>Upgrade</w:t>
      </w:r>
      <w:r>
        <w:t xml:space="preserve"> to upgrade the solution and projects or </w:t>
      </w:r>
      <w:proofErr w:type="gramStart"/>
      <w:r w:rsidRPr="00967E9D">
        <w:rPr>
          <w:rStyle w:val="SAGETextUI"/>
        </w:rPr>
        <w:t>Back</w:t>
      </w:r>
      <w:proofErr w:type="gramEnd"/>
      <w:r>
        <w:t xml:space="preserve"> to go back to the previous step.</w:t>
      </w:r>
    </w:p>
    <w:p w14:paraId="74DA270D" w14:textId="50028BDD" w:rsidR="00927B85" w:rsidRDefault="00927B85" w:rsidP="00927B85">
      <w:pPr>
        <w:pStyle w:val="SAGEBodyText"/>
      </w:pPr>
    </w:p>
    <w:p w14:paraId="69F80FEB" w14:textId="5FC0D9AC" w:rsidR="00D3649F" w:rsidRDefault="00D3649F">
      <w:pPr>
        <w:spacing w:after="200" w:line="0" w:lineRule="auto"/>
        <w:rPr>
          <w:lang w:val="en-US"/>
        </w:rPr>
      </w:pPr>
      <w:r>
        <w:br w:type="page"/>
      </w:r>
    </w:p>
    <w:p w14:paraId="67EA21BD" w14:textId="5C267AB1" w:rsidR="00A015B6" w:rsidRDefault="00A371DC" w:rsidP="00A015B6">
      <w:pPr>
        <w:pStyle w:val="SAGEHeading2"/>
        <w:numPr>
          <w:ilvl w:val="1"/>
          <w:numId w:val="35"/>
        </w:numPr>
        <w:ind w:left="734" w:hanging="734"/>
      </w:pPr>
      <w:bookmarkStart w:id="11" w:name="_Toc136362184"/>
      <w:r>
        <w:lastRenderedPageBreak/>
        <w:t xml:space="preserve">Step </w:t>
      </w:r>
      <w:r w:rsidR="00124D8A">
        <w:t>4</w:t>
      </w:r>
      <w:r>
        <w:t xml:space="preserve"> – Recompile</w:t>
      </w:r>
      <w:bookmarkEnd w:id="11"/>
    </w:p>
    <w:p w14:paraId="1C1D41EE" w14:textId="77777777" w:rsidR="001225C6" w:rsidRPr="001225C6" w:rsidRDefault="001225C6" w:rsidP="001225C6">
      <w:pPr>
        <w:pStyle w:val="SAGEBodyText"/>
      </w:pPr>
    </w:p>
    <w:p w14:paraId="2976FB03" w14:textId="4D402E29" w:rsidR="00A015B6" w:rsidRDefault="00EB44B3" w:rsidP="00A015B6">
      <w:pPr>
        <w:pStyle w:val="SAGEBodyText"/>
      </w:pPr>
      <w:r>
        <w:rPr>
          <w:noProof/>
        </w:rPr>
        <w:drawing>
          <wp:inline distT="0" distB="0" distL="0" distR="0" wp14:anchorId="4434A7B0" wp14:editId="70822E89">
            <wp:extent cx="5852160" cy="5120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160" cy="5120640"/>
                    </a:xfrm>
                    <a:prstGeom prst="rect">
                      <a:avLst/>
                    </a:prstGeom>
                    <a:noFill/>
                    <a:ln>
                      <a:noFill/>
                    </a:ln>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4E951CD6"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124D8A">
        <w:t>3</w:t>
      </w:r>
      <w:r w:rsidR="00AF04CF">
        <w:t>.</w:t>
      </w:r>
      <w:r w:rsidR="00EB44B3">
        <w:t>1</w:t>
      </w:r>
      <w:r>
        <w:t xml:space="preserve"> has been upgraded to support </w:t>
      </w:r>
      <w:r w:rsidR="006709EA">
        <w:t>202</w:t>
      </w:r>
      <w:r w:rsidR="001351A8">
        <w:t>3</w:t>
      </w:r>
      <w:r w:rsidR="000D42B1">
        <w:t>.</w:t>
      </w:r>
      <w:r w:rsidR="00EB44B3">
        <w:t>3</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12" w:name="_Toc136362185"/>
      <w:r>
        <w:lastRenderedPageBreak/>
        <w:t>Upgrade Log</w:t>
      </w:r>
      <w:bookmarkEnd w:id="12"/>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3AB7C7A8" w14:textId="1B69F3EE" w:rsidR="00A05E3A" w:rsidRDefault="00EB44B3" w:rsidP="00124D8A">
      <w:pPr>
        <w:pStyle w:val="SAGEBodyText"/>
        <w:ind w:left="1440" w:hanging="1440"/>
      </w:pPr>
      <w:r>
        <w:rPr>
          <w:noProof/>
        </w:rPr>
        <w:drawing>
          <wp:inline distT="0" distB="0" distL="0" distR="0" wp14:anchorId="309E55D0" wp14:editId="3839C5E7">
            <wp:extent cx="5848350" cy="2886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2886075"/>
                    </a:xfrm>
                    <a:prstGeom prst="rect">
                      <a:avLst/>
                    </a:prstGeom>
                    <a:noFill/>
                    <a:ln>
                      <a:noFill/>
                    </a:ln>
                  </pic:spPr>
                </pic:pic>
              </a:graphicData>
            </a:graphic>
          </wp:inline>
        </w:drawing>
      </w:r>
    </w:p>
    <w:p w14:paraId="770F4273" w14:textId="0C1E2C79" w:rsidR="0039760C" w:rsidRDefault="0039760C">
      <w:pPr>
        <w:spacing w:after="200" w:line="0" w:lineRule="auto"/>
        <w:rPr>
          <w:highlight w:val="yellow"/>
          <w:lang w:val="en-US"/>
        </w:rPr>
      </w:pPr>
    </w:p>
    <w:p w14:paraId="06FB7BE7" w14:textId="780DABA1" w:rsidR="00B447FB" w:rsidRDefault="00B447FB" w:rsidP="00827DFD">
      <w:pPr>
        <w:pStyle w:val="SAGEHeading1"/>
        <w:framePr w:wrap="around"/>
        <w:ind w:left="720" w:hanging="720"/>
      </w:pPr>
      <w:bookmarkStart w:id="13" w:name="_Toc136362186"/>
      <w:r>
        <w:lastRenderedPageBreak/>
        <w:t>Compilation Troubleshooting</w:t>
      </w:r>
      <w:bookmarkEnd w:id="13"/>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1110B6FD" w:rsidR="00C77166" w:rsidRPr="00505CEB" w:rsidRDefault="00C77166" w:rsidP="00025A17">
      <w:pPr>
        <w:pStyle w:val="SAGEBodyText"/>
      </w:pPr>
    </w:p>
    <w:sectPr w:rsidR="00C77166" w:rsidRPr="00505CEB" w:rsidSect="00241E18">
      <w:headerReference w:type="even" r:id="rId17"/>
      <w:headerReference w:type="default" r:id="rId18"/>
      <w:footerReference w:type="even" r:id="rId19"/>
      <w:footerReference w:type="default" r:id="rId20"/>
      <w:headerReference w:type="first" r:id="rId21"/>
      <w:footerReference w:type="first" r:id="rId22"/>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D7648" w14:textId="77777777" w:rsidR="0012134B" w:rsidRDefault="0012134B" w:rsidP="00713520">
      <w:pPr>
        <w:spacing w:line="240" w:lineRule="auto"/>
      </w:pPr>
      <w:r>
        <w:separator/>
      </w:r>
    </w:p>
    <w:p w14:paraId="0F8F6168" w14:textId="77777777" w:rsidR="0012134B" w:rsidRDefault="0012134B"/>
  </w:endnote>
  <w:endnote w:type="continuationSeparator" w:id="0">
    <w:p w14:paraId="1715F2A7" w14:textId="77777777" w:rsidR="0012134B" w:rsidRDefault="0012134B" w:rsidP="00713520">
      <w:pPr>
        <w:spacing w:line="240" w:lineRule="auto"/>
      </w:pPr>
      <w:r>
        <w:continuationSeparator/>
      </w:r>
    </w:p>
    <w:p w14:paraId="400AB561" w14:textId="77777777" w:rsidR="0012134B" w:rsidRDefault="001213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29E3EC0C"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166015">
            <w:rPr>
              <w:noProof/>
            </w:rPr>
            <w:t>Sage 300 Web Screens SDK</w:t>
          </w:r>
          <w:r>
            <w:rPr>
              <w:noProof/>
            </w:rPr>
            <w:fldChar w:fldCharType="end"/>
          </w:r>
          <w:r>
            <w:rPr>
              <w:noProof/>
            </w:rPr>
            <w:t xml:space="preserve"> – 202</w:t>
          </w:r>
          <w:r w:rsidR="00967246">
            <w:rPr>
              <w:noProof/>
            </w:rPr>
            <w:t>3</w:t>
          </w:r>
          <w:r w:rsidR="00124D8A">
            <w:rPr>
              <w:noProof/>
            </w:rPr>
            <w:t>.</w:t>
          </w:r>
          <w:r w:rsidR="00702FFA">
            <w:rPr>
              <w:noProof/>
            </w:rPr>
            <w:t>3</w:t>
          </w:r>
          <w:r>
            <w:rPr>
              <w:noProof/>
            </w:rPr>
            <w:t xml:space="preserve"> Upgrade Instructions</w:t>
          </w:r>
        </w:p>
      </w:tc>
      <w:tc>
        <w:tcPr>
          <w:tcW w:w="1983" w:type="dxa"/>
          <w:vAlign w:val="bottom"/>
        </w:tcPr>
        <w:sdt>
          <w:sdtPr>
            <w:id w:val="1381826793"/>
            <w:docPartObj>
              <w:docPartGallery w:val="Page Numbers (Top of Page)"/>
              <w:docPartUnique/>
            </w:docPartObj>
          </w:sdt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63225" w14:textId="77777777" w:rsidR="0012134B" w:rsidRDefault="0012134B" w:rsidP="00713520">
      <w:pPr>
        <w:spacing w:line="240" w:lineRule="auto"/>
      </w:pPr>
    </w:p>
    <w:p w14:paraId="26AE88B0" w14:textId="77777777" w:rsidR="0012134B" w:rsidRDefault="0012134B"/>
  </w:footnote>
  <w:footnote w:type="continuationSeparator" w:id="0">
    <w:p w14:paraId="7B2ECE06" w14:textId="77777777" w:rsidR="0012134B" w:rsidRDefault="0012134B" w:rsidP="00713520">
      <w:pPr>
        <w:spacing w:line="240" w:lineRule="auto"/>
      </w:pPr>
    </w:p>
    <w:p w14:paraId="4DA2B62A" w14:textId="77777777" w:rsidR="0012134B" w:rsidRDefault="0012134B"/>
  </w:footnote>
  <w:footnote w:type="continuationNotice" w:id="1">
    <w:p w14:paraId="25F87AE5" w14:textId="77777777" w:rsidR="0012134B" w:rsidRDefault="0012134B">
      <w:pPr>
        <w:spacing w:line="240" w:lineRule="auto"/>
      </w:pPr>
    </w:p>
    <w:p w14:paraId="488F78D6" w14:textId="77777777" w:rsidR="0012134B" w:rsidRDefault="001213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07E77494">
          <wp:simplePos x="0" y="0"/>
          <wp:positionH relativeFrom="page">
            <wp:posOffset>6101080</wp:posOffset>
          </wp:positionH>
          <wp:positionV relativeFrom="page">
            <wp:posOffset>447675</wp:posOffset>
          </wp:positionV>
          <wp:extent cx="770890" cy="433705"/>
          <wp:effectExtent l="0" t="0" r="0"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0890" cy="433705"/>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1.6pt;height:21.6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8101B"/>
    <w:multiLevelType w:val="hybridMultilevel"/>
    <w:tmpl w:val="67083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D97246"/>
    <w:multiLevelType w:val="hybridMultilevel"/>
    <w:tmpl w:val="4C7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9181631">
    <w:abstractNumId w:val="19"/>
  </w:num>
  <w:num w:numId="2" w16cid:durableId="821775561">
    <w:abstractNumId w:val="12"/>
  </w:num>
  <w:num w:numId="3" w16cid:durableId="1590507149">
    <w:abstractNumId w:val="11"/>
  </w:num>
  <w:num w:numId="4" w16cid:durableId="191119322">
    <w:abstractNumId w:val="32"/>
  </w:num>
  <w:num w:numId="5" w16cid:durableId="1210533833">
    <w:abstractNumId w:val="29"/>
  </w:num>
  <w:num w:numId="6" w16cid:durableId="1980920757">
    <w:abstractNumId w:val="28"/>
  </w:num>
  <w:num w:numId="7" w16cid:durableId="1194030795">
    <w:abstractNumId w:val="9"/>
  </w:num>
  <w:num w:numId="8" w16cid:durableId="207645881">
    <w:abstractNumId w:val="7"/>
  </w:num>
  <w:num w:numId="9" w16cid:durableId="1529639468">
    <w:abstractNumId w:val="6"/>
  </w:num>
  <w:num w:numId="10" w16cid:durableId="1405445597">
    <w:abstractNumId w:val="5"/>
  </w:num>
  <w:num w:numId="11" w16cid:durableId="982389127">
    <w:abstractNumId w:val="4"/>
  </w:num>
  <w:num w:numId="12" w16cid:durableId="120154928">
    <w:abstractNumId w:val="8"/>
  </w:num>
  <w:num w:numId="13" w16cid:durableId="1478260925">
    <w:abstractNumId w:val="3"/>
  </w:num>
  <w:num w:numId="14" w16cid:durableId="174075204">
    <w:abstractNumId w:val="2"/>
  </w:num>
  <w:num w:numId="15" w16cid:durableId="451749518">
    <w:abstractNumId w:val="1"/>
  </w:num>
  <w:num w:numId="16" w16cid:durableId="572395587">
    <w:abstractNumId w:val="0"/>
  </w:num>
  <w:num w:numId="17" w16cid:durableId="338852675">
    <w:abstractNumId w:val="23"/>
  </w:num>
  <w:num w:numId="18" w16cid:durableId="536890117">
    <w:abstractNumId w:val="21"/>
  </w:num>
  <w:num w:numId="19" w16cid:durableId="723017744">
    <w:abstractNumId w:val="24"/>
  </w:num>
  <w:num w:numId="20" w16cid:durableId="2140032747">
    <w:abstractNumId w:val="22"/>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731855207">
    <w:abstractNumId w:val="22"/>
  </w:num>
  <w:num w:numId="22" w16cid:durableId="735206956">
    <w:abstractNumId w:val="15"/>
  </w:num>
  <w:num w:numId="23" w16cid:durableId="822815861">
    <w:abstractNumId w:val="13"/>
  </w:num>
  <w:num w:numId="24" w16cid:durableId="1337267303">
    <w:abstractNumId w:val="20"/>
  </w:num>
  <w:num w:numId="25" w16cid:durableId="152531978">
    <w:abstractNumId w:val="23"/>
    <w:lvlOverride w:ilvl="0">
      <w:startOverride w:val="1"/>
    </w:lvlOverride>
  </w:num>
  <w:num w:numId="26" w16cid:durableId="1007904335">
    <w:abstractNumId w:val="23"/>
    <w:lvlOverride w:ilvl="0">
      <w:startOverride w:val="1"/>
    </w:lvlOverride>
  </w:num>
  <w:num w:numId="27" w16cid:durableId="1695304973">
    <w:abstractNumId w:val="23"/>
    <w:lvlOverride w:ilvl="0">
      <w:startOverride w:val="1"/>
    </w:lvlOverride>
  </w:num>
  <w:num w:numId="28" w16cid:durableId="1971353345">
    <w:abstractNumId w:val="23"/>
    <w:lvlOverride w:ilvl="0">
      <w:startOverride w:val="1"/>
    </w:lvlOverride>
  </w:num>
  <w:num w:numId="29" w16cid:durableId="423572654">
    <w:abstractNumId w:val="16"/>
  </w:num>
  <w:num w:numId="30" w16cid:durableId="612903401">
    <w:abstractNumId w:val="27"/>
  </w:num>
  <w:num w:numId="31" w16cid:durableId="1634746333">
    <w:abstractNumId w:val="10"/>
  </w:num>
  <w:num w:numId="32" w16cid:durableId="154033473">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16cid:durableId="1028339156">
    <w:abstractNumId w:val="14"/>
  </w:num>
  <w:num w:numId="34" w16cid:durableId="777991638">
    <w:abstractNumId w:val="23"/>
    <w:lvlOverride w:ilvl="0">
      <w:startOverride w:val="1"/>
    </w:lvlOverride>
  </w:num>
  <w:num w:numId="35" w16cid:durableId="757940696">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16cid:durableId="1019962638">
    <w:abstractNumId w:val="25"/>
  </w:num>
  <w:num w:numId="37" w16cid:durableId="891843264">
    <w:abstractNumId w:val="31"/>
  </w:num>
  <w:num w:numId="38" w16cid:durableId="651837190">
    <w:abstractNumId w:val="26"/>
  </w:num>
  <w:num w:numId="39" w16cid:durableId="547685335">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16cid:durableId="1728383722">
    <w:abstractNumId w:val="18"/>
  </w:num>
  <w:num w:numId="41" w16cid:durableId="628702536">
    <w:abstractNumId w:val="30"/>
  </w:num>
  <w:num w:numId="42" w16cid:durableId="8446348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92989600">
    <w:abstractNumId w:val="23"/>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8B"/>
    <w:rsid w:val="0000021C"/>
    <w:rsid w:val="00001077"/>
    <w:rsid w:val="00001F20"/>
    <w:rsid w:val="00001F84"/>
    <w:rsid w:val="00002932"/>
    <w:rsid w:val="0000396C"/>
    <w:rsid w:val="00004969"/>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5BD"/>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952"/>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2875"/>
    <w:rsid w:val="00094F2F"/>
    <w:rsid w:val="00095728"/>
    <w:rsid w:val="00095919"/>
    <w:rsid w:val="00095E82"/>
    <w:rsid w:val="00096EF5"/>
    <w:rsid w:val="000A0E76"/>
    <w:rsid w:val="000A2AC5"/>
    <w:rsid w:val="000A2E79"/>
    <w:rsid w:val="000A3E3E"/>
    <w:rsid w:val="000A41C5"/>
    <w:rsid w:val="000A5542"/>
    <w:rsid w:val="000A7D67"/>
    <w:rsid w:val="000B12CF"/>
    <w:rsid w:val="000B1D83"/>
    <w:rsid w:val="000B2C0A"/>
    <w:rsid w:val="000B4028"/>
    <w:rsid w:val="000B45D0"/>
    <w:rsid w:val="000B4944"/>
    <w:rsid w:val="000B6248"/>
    <w:rsid w:val="000B6A5E"/>
    <w:rsid w:val="000C24DA"/>
    <w:rsid w:val="000C31EA"/>
    <w:rsid w:val="000C36AC"/>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188"/>
    <w:rsid w:val="0010391F"/>
    <w:rsid w:val="00106EF1"/>
    <w:rsid w:val="0010735A"/>
    <w:rsid w:val="00107896"/>
    <w:rsid w:val="00111126"/>
    <w:rsid w:val="00111F8F"/>
    <w:rsid w:val="00113D57"/>
    <w:rsid w:val="00114141"/>
    <w:rsid w:val="001154B7"/>
    <w:rsid w:val="0011715D"/>
    <w:rsid w:val="00117B53"/>
    <w:rsid w:val="0012103D"/>
    <w:rsid w:val="0012134B"/>
    <w:rsid w:val="001225C6"/>
    <w:rsid w:val="00122642"/>
    <w:rsid w:val="00123E62"/>
    <w:rsid w:val="00124804"/>
    <w:rsid w:val="00124D8A"/>
    <w:rsid w:val="00125311"/>
    <w:rsid w:val="00125FCE"/>
    <w:rsid w:val="001266B2"/>
    <w:rsid w:val="0012795B"/>
    <w:rsid w:val="00130D4C"/>
    <w:rsid w:val="00130E02"/>
    <w:rsid w:val="00132466"/>
    <w:rsid w:val="001324B7"/>
    <w:rsid w:val="00132ED7"/>
    <w:rsid w:val="001351A8"/>
    <w:rsid w:val="001363F2"/>
    <w:rsid w:val="00140BE2"/>
    <w:rsid w:val="00140E26"/>
    <w:rsid w:val="001419D9"/>
    <w:rsid w:val="00142BD0"/>
    <w:rsid w:val="00144481"/>
    <w:rsid w:val="00144CCC"/>
    <w:rsid w:val="00147242"/>
    <w:rsid w:val="0015079C"/>
    <w:rsid w:val="00151702"/>
    <w:rsid w:val="00151D31"/>
    <w:rsid w:val="00151D7B"/>
    <w:rsid w:val="001531BF"/>
    <w:rsid w:val="0015353F"/>
    <w:rsid w:val="00153E5B"/>
    <w:rsid w:val="0015531F"/>
    <w:rsid w:val="00156255"/>
    <w:rsid w:val="00156D0F"/>
    <w:rsid w:val="00157D72"/>
    <w:rsid w:val="00163518"/>
    <w:rsid w:val="00163DB2"/>
    <w:rsid w:val="001654CA"/>
    <w:rsid w:val="00166015"/>
    <w:rsid w:val="00167BBE"/>
    <w:rsid w:val="00170C1F"/>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A6EA7"/>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2E2A"/>
    <w:rsid w:val="001F3E16"/>
    <w:rsid w:val="001F62C5"/>
    <w:rsid w:val="001F720B"/>
    <w:rsid w:val="001F72AB"/>
    <w:rsid w:val="001F74C0"/>
    <w:rsid w:val="0020014A"/>
    <w:rsid w:val="00202609"/>
    <w:rsid w:val="002033C7"/>
    <w:rsid w:val="00204FD7"/>
    <w:rsid w:val="002052ED"/>
    <w:rsid w:val="00206DB6"/>
    <w:rsid w:val="00213941"/>
    <w:rsid w:val="002144F8"/>
    <w:rsid w:val="00223710"/>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64"/>
    <w:rsid w:val="00294807"/>
    <w:rsid w:val="002A0299"/>
    <w:rsid w:val="002A308D"/>
    <w:rsid w:val="002A3999"/>
    <w:rsid w:val="002A39D0"/>
    <w:rsid w:val="002A3C5B"/>
    <w:rsid w:val="002A5873"/>
    <w:rsid w:val="002B34CF"/>
    <w:rsid w:val="002B3FC2"/>
    <w:rsid w:val="002B4A27"/>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1F52"/>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BC8"/>
    <w:rsid w:val="003C6AF9"/>
    <w:rsid w:val="003D2386"/>
    <w:rsid w:val="003D2D2C"/>
    <w:rsid w:val="003D4454"/>
    <w:rsid w:val="003D716A"/>
    <w:rsid w:val="003E05BB"/>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4192"/>
    <w:rsid w:val="00416CB8"/>
    <w:rsid w:val="00420B27"/>
    <w:rsid w:val="0042266A"/>
    <w:rsid w:val="00423C28"/>
    <w:rsid w:val="00423C6A"/>
    <w:rsid w:val="00423D06"/>
    <w:rsid w:val="004255C2"/>
    <w:rsid w:val="004317E2"/>
    <w:rsid w:val="004322E6"/>
    <w:rsid w:val="00432A84"/>
    <w:rsid w:val="00441DB1"/>
    <w:rsid w:val="00442791"/>
    <w:rsid w:val="00442985"/>
    <w:rsid w:val="00442B8D"/>
    <w:rsid w:val="00443242"/>
    <w:rsid w:val="004446D9"/>
    <w:rsid w:val="00445394"/>
    <w:rsid w:val="004456E1"/>
    <w:rsid w:val="00445DAE"/>
    <w:rsid w:val="004460F0"/>
    <w:rsid w:val="004468F1"/>
    <w:rsid w:val="00451E99"/>
    <w:rsid w:val="004529EA"/>
    <w:rsid w:val="00453034"/>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6D0D"/>
    <w:rsid w:val="004876D2"/>
    <w:rsid w:val="00491684"/>
    <w:rsid w:val="0049476A"/>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5EC8"/>
    <w:rsid w:val="004B67E7"/>
    <w:rsid w:val="004C13FD"/>
    <w:rsid w:val="004C2452"/>
    <w:rsid w:val="004C560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E59AD"/>
    <w:rsid w:val="004F2626"/>
    <w:rsid w:val="004F2D4E"/>
    <w:rsid w:val="004F4F8E"/>
    <w:rsid w:val="004F6B7A"/>
    <w:rsid w:val="004F7595"/>
    <w:rsid w:val="00501300"/>
    <w:rsid w:val="00501394"/>
    <w:rsid w:val="00501A33"/>
    <w:rsid w:val="0050284B"/>
    <w:rsid w:val="0050575A"/>
    <w:rsid w:val="00505CEB"/>
    <w:rsid w:val="00506422"/>
    <w:rsid w:val="0050735A"/>
    <w:rsid w:val="00507AD8"/>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EBF"/>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3085"/>
    <w:rsid w:val="005B4031"/>
    <w:rsid w:val="005B56F4"/>
    <w:rsid w:val="005C0206"/>
    <w:rsid w:val="005C0B35"/>
    <w:rsid w:val="005C1328"/>
    <w:rsid w:val="005C3ECE"/>
    <w:rsid w:val="005C4252"/>
    <w:rsid w:val="005C50D5"/>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0C4"/>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77A74"/>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2FFA"/>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4264"/>
    <w:rsid w:val="00735FF3"/>
    <w:rsid w:val="0073677F"/>
    <w:rsid w:val="00737D66"/>
    <w:rsid w:val="00740028"/>
    <w:rsid w:val="00740D25"/>
    <w:rsid w:val="0074225D"/>
    <w:rsid w:val="00744666"/>
    <w:rsid w:val="00744BD4"/>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08"/>
    <w:rsid w:val="007C0D75"/>
    <w:rsid w:val="007C0D87"/>
    <w:rsid w:val="007C2D4C"/>
    <w:rsid w:val="007C3FEB"/>
    <w:rsid w:val="007C4A35"/>
    <w:rsid w:val="007C60E2"/>
    <w:rsid w:val="007C7B50"/>
    <w:rsid w:val="007D0923"/>
    <w:rsid w:val="007D09B1"/>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5268"/>
    <w:rsid w:val="00806AAA"/>
    <w:rsid w:val="008114EC"/>
    <w:rsid w:val="0081216F"/>
    <w:rsid w:val="00812797"/>
    <w:rsid w:val="00812ED5"/>
    <w:rsid w:val="0081634F"/>
    <w:rsid w:val="00816885"/>
    <w:rsid w:val="00816E4F"/>
    <w:rsid w:val="00823895"/>
    <w:rsid w:val="00824155"/>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5328"/>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AEC"/>
    <w:rsid w:val="008C7CD2"/>
    <w:rsid w:val="008D0526"/>
    <w:rsid w:val="008D3766"/>
    <w:rsid w:val="008D3A99"/>
    <w:rsid w:val="008D65BD"/>
    <w:rsid w:val="008D7096"/>
    <w:rsid w:val="008D7700"/>
    <w:rsid w:val="008D7F54"/>
    <w:rsid w:val="008E21C0"/>
    <w:rsid w:val="008E225C"/>
    <w:rsid w:val="008E2A35"/>
    <w:rsid w:val="008E5B74"/>
    <w:rsid w:val="008E772E"/>
    <w:rsid w:val="008F0E41"/>
    <w:rsid w:val="008F1802"/>
    <w:rsid w:val="008F336A"/>
    <w:rsid w:val="008F3D98"/>
    <w:rsid w:val="008F4330"/>
    <w:rsid w:val="008F52EA"/>
    <w:rsid w:val="008F7B02"/>
    <w:rsid w:val="008F7DE5"/>
    <w:rsid w:val="008F7EE4"/>
    <w:rsid w:val="009000BC"/>
    <w:rsid w:val="009005C3"/>
    <w:rsid w:val="00900B66"/>
    <w:rsid w:val="009018FA"/>
    <w:rsid w:val="00902B86"/>
    <w:rsid w:val="00902FB4"/>
    <w:rsid w:val="00905B4E"/>
    <w:rsid w:val="00906A52"/>
    <w:rsid w:val="00906C72"/>
    <w:rsid w:val="00906FBF"/>
    <w:rsid w:val="009076A7"/>
    <w:rsid w:val="00907D3E"/>
    <w:rsid w:val="00910FDC"/>
    <w:rsid w:val="00911938"/>
    <w:rsid w:val="00912C55"/>
    <w:rsid w:val="009132B4"/>
    <w:rsid w:val="00913AB2"/>
    <w:rsid w:val="009146BA"/>
    <w:rsid w:val="00915C20"/>
    <w:rsid w:val="00917827"/>
    <w:rsid w:val="00920307"/>
    <w:rsid w:val="009206D1"/>
    <w:rsid w:val="00920805"/>
    <w:rsid w:val="0092164B"/>
    <w:rsid w:val="00922E91"/>
    <w:rsid w:val="009251BF"/>
    <w:rsid w:val="00927B85"/>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46"/>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0BF"/>
    <w:rsid w:val="009A2C30"/>
    <w:rsid w:val="009A32D4"/>
    <w:rsid w:val="009A4192"/>
    <w:rsid w:val="009A42BB"/>
    <w:rsid w:val="009A4A48"/>
    <w:rsid w:val="009A718A"/>
    <w:rsid w:val="009A770B"/>
    <w:rsid w:val="009A7713"/>
    <w:rsid w:val="009B15E4"/>
    <w:rsid w:val="009B1B2C"/>
    <w:rsid w:val="009B1EAA"/>
    <w:rsid w:val="009B2545"/>
    <w:rsid w:val="009B37B3"/>
    <w:rsid w:val="009B46A1"/>
    <w:rsid w:val="009B542B"/>
    <w:rsid w:val="009B5900"/>
    <w:rsid w:val="009B6E06"/>
    <w:rsid w:val="009B71B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5E3A"/>
    <w:rsid w:val="00A060D8"/>
    <w:rsid w:val="00A07087"/>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4B4F"/>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5C6B"/>
    <w:rsid w:val="00BD6466"/>
    <w:rsid w:val="00BD6543"/>
    <w:rsid w:val="00BD69AD"/>
    <w:rsid w:val="00BE08E5"/>
    <w:rsid w:val="00BE18ED"/>
    <w:rsid w:val="00BE2B38"/>
    <w:rsid w:val="00BE345B"/>
    <w:rsid w:val="00BE465A"/>
    <w:rsid w:val="00BE49E2"/>
    <w:rsid w:val="00BE57B8"/>
    <w:rsid w:val="00BE6B3D"/>
    <w:rsid w:val="00BE7C14"/>
    <w:rsid w:val="00BF0795"/>
    <w:rsid w:val="00BF2926"/>
    <w:rsid w:val="00BF3C9E"/>
    <w:rsid w:val="00BF41BB"/>
    <w:rsid w:val="00BF58DA"/>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3BF3"/>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4F60"/>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083B"/>
    <w:rsid w:val="00D316A8"/>
    <w:rsid w:val="00D316AC"/>
    <w:rsid w:val="00D32AEE"/>
    <w:rsid w:val="00D33510"/>
    <w:rsid w:val="00D33DC0"/>
    <w:rsid w:val="00D342CE"/>
    <w:rsid w:val="00D34ECD"/>
    <w:rsid w:val="00D35DE6"/>
    <w:rsid w:val="00D361A5"/>
    <w:rsid w:val="00D361E5"/>
    <w:rsid w:val="00D3649F"/>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23F5"/>
    <w:rsid w:val="00DB42F7"/>
    <w:rsid w:val="00DB4CC8"/>
    <w:rsid w:val="00DB4D58"/>
    <w:rsid w:val="00DB5EFE"/>
    <w:rsid w:val="00DB699A"/>
    <w:rsid w:val="00DB716D"/>
    <w:rsid w:val="00DC0728"/>
    <w:rsid w:val="00DC282D"/>
    <w:rsid w:val="00DC2D15"/>
    <w:rsid w:val="00DC3DFE"/>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1E71"/>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5713"/>
    <w:rsid w:val="00EA6F2E"/>
    <w:rsid w:val="00EA7BE7"/>
    <w:rsid w:val="00EB0B00"/>
    <w:rsid w:val="00EB12C7"/>
    <w:rsid w:val="00EB1E06"/>
    <w:rsid w:val="00EB3994"/>
    <w:rsid w:val="00EB3C4D"/>
    <w:rsid w:val="00EB44B3"/>
    <w:rsid w:val="00EB6EC1"/>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081"/>
    <w:rsid w:val="00EF5755"/>
    <w:rsid w:val="00EF5774"/>
    <w:rsid w:val="00EF7AC7"/>
    <w:rsid w:val="00F00488"/>
    <w:rsid w:val="00F02C8B"/>
    <w:rsid w:val="00F05534"/>
    <w:rsid w:val="00F05D68"/>
    <w:rsid w:val="00F07B96"/>
    <w:rsid w:val="00F119A9"/>
    <w:rsid w:val="00F141D8"/>
    <w:rsid w:val="00F166C7"/>
    <w:rsid w:val="00F16882"/>
    <w:rsid w:val="00F169D9"/>
    <w:rsid w:val="00F1701C"/>
    <w:rsid w:val="00F1710E"/>
    <w:rsid w:val="00F17D96"/>
    <w:rsid w:val="00F2344A"/>
    <w:rsid w:val="00F239EF"/>
    <w:rsid w:val="00F2430D"/>
    <w:rsid w:val="00F248ED"/>
    <w:rsid w:val="00F252CD"/>
    <w:rsid w:val="00F27C96"/>
    <w:rsid w:val="00F301AC"/>
    <w:rsid w:val="00F332B6"/>
    <w:rsid w:val="00F33E11"/>
    <w:rsid w:val="00F3411C"/>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77E19"/>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469"/>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442985"/>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253126959">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416681199">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449</TotalTime>
  <Pages>14</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21</cp:revision>
  <cp:lastPrinted>2016-01-20T21:45:00Z</cp:lastPrinted>
  <dcterms:created xsi:type="dcterms:W3CDTF">2021-08-23T23:56:00Z</dcterms:created>
  <dcterms:modified xsi:type="dcterms:W3CDTF">2023-05-30T22:03:00Z</dcterms:modified>
</cp:coreProperties>
</file>