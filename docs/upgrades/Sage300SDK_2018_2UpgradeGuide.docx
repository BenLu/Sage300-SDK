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5188EFFA" w:rsidR="007F0561" w:rsidRDefault="008543FC" w:rsidP="007F0561">
      <w:pPr>
        <w:pStyle w:val="SAGESubtitle"/>
      </w:pPr>
      <w:r>
        <w:t xml:space="preserve">Upgrade Guide for </w:t>
      </w:r>
      <w:r w:rsidR="007E4980">
        <w:t>201</w:t>
      </w:r>
      <w:r w:rsidR="00D10A35">
        <w:t>8</w:t>
      </w:r>
      <w:r w:rsidR="00CC7E12">
        <w:t>.1</w:t>
      </w:r>
      <w:r w:rsidR="00BC07C0">
        <w:t xml:space="preserve"> to 201</w:t>
      </w:r>
      <w:r>
        <w:t>8</w:t>
      </w:r>
      <w:r w:rsidR="00D10A35">
        <w:t>.</w:t>
      </w:r>
      <w:r w:rsidR="00CC7E12">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22D86AA" w:rsidR="004F4F8E" w:rsidRDefault="00CC7E12"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April 2018</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435B6E6B" w:rsidR="00FC4CB7" w:rsidRDefault="007D1C2E" w:rsidP="00FC4CB7">
      <w:pPr>
        <w:pStyle w:val="SAGEBodyText"/>
      </w:pPr>
      <w:r>
        <w:t xml:space="preserve">Copyright © </w:t>
      </w:r>
      <w:r w:rsidR="00CC7E12">
        <w:t>1994-2018</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0C9A8881" w14:textId="28366B92" w:rsidR="00266F4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11390806" w:history="1">
        <w:r w:rsidR="00266F43" w:rsidRPr="00EE7B50">
          <w:rPr>
            <w:rStyle w:val="Hyperlink"/>
            <w:noProof/>
          </w:rPr>
          <w:t>1.</w:t>
        </w:r>
        <w:r w:rsidR="00266F43">
          <w:rPr>
            <w:rFonts w:asciiTheme="minorHAnsi" w:eastAsiaTheme="minorEastAsia" w:hAnsiTheme="minorHAnsi"/>
            <w:b w:val="0"/>
            <w:noProof/>
            <w:sz w:val="22"/>
          </w:rPr>
          <w:tab/>
        </w:r>
        <w:r w:rsidR="00266F43" w:rsidRPr="00EE7B50">
          <w:rPr>
            <w:rStyle w:val="Hyperlink"/>
            <w:noProof/>
          </w:rPr>
          <w:t>Overview</w:t>
        </w:r>
        <w:r w:rsidR="00266F43">
          <w:rPr>
            <w:noProof/>
            <w:webHidden/>
          </w:rPr>
          <w:tab/>
        </w:r>
        <w:r w:rsidR="00266F43">
          <w:rPr>
            <w:noProof/>
            <w:webHidden/>
          </w:rPr>
          <w:fldChar w:fldCharType="begin"/>
        </w:r>
        <w:r w:rsidR="00266F43">
          <w:rPr>
            <w:noProof/>
            <w:webHidden/>
          </w:rPr>
          <w:instrText xml:space="preserve"> PAGEREF _Toc511390806 \h </w:instrText>
        </w:r>
        <w:r w:rsidR="00266F43">
          <w:rPr>
            <w:noProof/>
            <w:webHidden/>
          </w:rPr>
        </w:r>
        <w:r w:rsidR="00266F43">
          <w:rPr>
            <w:noProof/>
            <w:webHidden/>
          </w:rPr>
          <w:fldChar w:fldCharType="separate"/>
        </w:r>
        <w:r w:rsidR="00266F43">
          <w:rPr>
            <w:noProof/>
            <w:webHidden/>
          </w:rPr>
          <w:t>4</w:t>
        </w:r>
        <w:r w:rsidR="00266F43">
          <w:rPr>
            <w:noProof/>
            <w:webHidden/>
          </w:rPr>
          <w:fldChar w:fldCharType="end"/>
        </w:r>
      </w:hyperlink>
    </w:p>
    <w:p w14:paraId="1F73827A" w14:textId="1BF2F786" w:rsidR="00266F43" w:rsidRDefault="0035454A">
      <w:pPr>
        <w:pStyle w:val="TOC2"/>
        <w:rPr>
          <w:rFonts w:asciiTheme="minorHAnsi" w:eastAsiaTheme="minorEastAsia" w:hAnsiTheme="minorHAnsi"/>
        </w:rPr>
      </w:pPr>
      <w:hyperlink w:anchor="_Toc511390807" w:history="1">
        <w:r w:rsidR="00266F43" w:rsidRPr="00EE7B50">
          <w:rPr>
            <w:rStyle w:val="Hyperlink"/>
          </w:rPr>
          <w:t>1.1</w:t>
        </w:r>
        <w:r w:rsidR="00266F43">
          <w:rPr>
            <w:rFonts w:asciiTheme="minorHAnsi" w:eastAsiaTheme="minorEastAsia" w:hAnsiTheme="minorHAnsi"/>
          </w:rPr>
          <w:tab/>
        </w:r>
        <w:r w:rsidR="00266F43" w:rsidRPr="00EE7B50">
          <w:rPr>
            <w:rStyle w:val="Hyperlink"/>
          </w:rPr>
          <w:t>Required Version of Sage 300</w:t>
        </w:r>
        <w:r w:rsidR="00266F43">
          <w:rPr>
            <w:webHidden/>
          </w:rPr>
          <w:tab/>
        </w:r>
        <w:r w:rsidR="00266F43">
          <w:rPr>
            <w:webHidden/>
          </w:rPr>
          <w:fldChar w:fldCharType="begin"/>
        </w:r>
        <w:r w:rsidR="00266F43">
          <w:rPr>
            <w:webHidden/>
          </w:rPr>
          <w:instrText xml:space="preserve"> PAGEREF _Toc511390807 \h </w:instrText>
        </w:r>
        <w:r w:rsidR="00266F43">
          <w:rPr>
            <w:webHidden/>
          </w:rPr>
        </w:r>
        <w:r w:rsidR="00266F43">
          <w:rPr>
            <w:webHidden/>
          </w:rPr>
          <w:fldChar w:fldCharType="separate"/>
        </w:r>
        <w:r w:rsidR="00266F43">
          <w:rPr>
            <w:webHidden/>
          </w:rPr>
          <w:t>4</w:t>
        </w:r>
        <w:r w:rsidR="00266F43">
          <w:rPr>
            <w:webHidden/>
          </w:rPr>
          <w:fldChar w:fldCharType="end"/>
        </w:r>
      </w:hyperlink>
    </w:p>
    <w:p w14:paraId="2D61377C" w14:textId="4CE319F0" w:rsidR="00266F43" w:rsidRDefault="0035454A">
      <w:pPr>
        <w:pStyle w:val="TOC1"/>
        <w:rPr>
          <w:rFonts w:asciiTheme="minorHAnsi" w:eastAsiaTheme="minorEastAsia" w:hAnsiTheme="minorHAnsi"/>
          <w:b w:val="0"/>
          <w:noProof/>
          <w:sz w:val="22"/>
        </w:rPr>
      </w:pPr>
      <w:hyperlink w:anchor="_Toc511390808" w:history="1">
        <w:r w:rsidR="00266F43" w:rsidRPr="00EE7B50">
          <w:rPr>
            <w:rStyle w:val="Hyperlink"/>
            <w:noProof/>
          </w:rPr>
          <w:t>2.</w:t>
        </w:r>
        <w:r w:rsidR="00266F43">
          <w:rPr>
            <w:rFonts w:asciiTheme="minorHAnsi" w:eastAsiaTheme="minorEastAsia" w:hAnsiTheme="minorHAnsi"/>
            <w:b w:val="0"/>
            <w:noProof/>
            <w:sz w:val="22"/>
          </w:rPr>
          <w:tab/>
        </w:r>
        <w:r w:rsidR="00266F43" w:rsidRPr="00EE7B50">
          <w:rPr>
            <w:rStyle w:val="Hyperlink"/>
            <w:noProof/>
          </w:rPr>
          <w:t>Installing the Sage 300 Upgrade Wizard</w:t>
        </w:r>
        <w:r w:rsidR="00266F43">
          <w:rPr>
            <w:noProof/>
            <w:webHidden/>
          </w:rPr>
          <w:tab/>
        </w:r>
        <w:r w:rsidR="00266F43">
          <w:rPr>
            <w:noProof/>
            <w:webHidden/>
          </w:rPr>
          <w:fldChar w:fldCharType="begin"/>
        </w:r>
        <w:r w:rsidR="00266F43">
          <w:rPr>
            <w:noProof/>
            <w:webHidden/>
          </w:rPr>
          <w:instrText xml:space="preserve"> PAGEREF _Toc511390808 \h </w:instrText>
        </w:r>
        <w:r w:rsidR="00266F43">
          <w:rPr>
            <w:noProof/>
            <w:webHidden/>
          </w:rPr>
        </w:r>
        <w:r w:rsidR="00266F43">
          <w:rPr>
            <w:noProof/>
            <w:webHidden/>
          </w:rPr>
          <w:fldChar w:fldCharType="separate"/>
        </w:r>
        <w:r w:rsidR="00266F43">
          <w:rPr>
            <w:noProof/>
            <w:webHidden/>
          </w:rPr>
          <w:t>5</w:t>
        </w:r>
        <w:r w:rsidR="00266F43">
          <w:rPr>
            <w:noProof/>
            <w:webHidden/>
          </w:rPr>
          <w:fldChar w:fldCharType="end"/>
        </w:r>
      </w:hyperlink>
    </w:p>
    <w:p w14:paraId="059A51E0" w14:textId="3DA16491" w:rsidR="00266F43" w:rsidRDefault="0035454A">
      <w:pPr>
        <w:pStyle w:val="TOC1"/>
        <w:rPr>
          <w:rFonts w:asciiTheme="minorHAnsi" w:eastAsiaTheme="minorEastAsia" w:hAnsiTheme="minorHAnsi"/>
          <w:b w:val="0"/>
          <w:noProof/>
          <w:sz w:val="22"/>
        </w:rPr>
      </w:pPr>
      <w:hyperlink w:anchor="_Toc511390809" w:history="1">
        <w:r w:rsidR="00266F43" w:rsidRPr="00EE7B50">
          <w:rPr>
            <w:rStyle w:val="Hyperlink"/>
            <w:noProof/>
          </w:rPr>
          <w:t>3.</w:t>
        </w:r>
        <w:r w:rsidR="00266F43">
          <w:rPr>
            <w:rFonts w:asciiTheme="minorHAnsi" w:eastAsiaTheme="minorEastAsia" w:hAnsiTheme="minorHAnsi"/>
            <w:b w:val="0"/>
            <w:noProof/>
            <w:sz w:val="22"/>
          </w:rPr>
          <w:tab/>
        </w:r>
        <w:r w:rsidR="00266F43" w:rsidRPr="00EE7B50">
          <w:rPr>
            <w:rStyle w:val="Hyperlink"/>
            <w:noProof/>
          </w:rPr>
          <w:t>Accessing the Sage 300 2018.2 Upgrade Wizard</w:t>
        </w:r>
        <w:r w:rsidR="00266F43">
          <w:rPr>
            <w:noProof/>
            <w:webHidden/>
          </w:rPr>
          <w:tab/>
        </w:r>
        <w:r w:rsidR="00266F43">
          <w:rPr>
            <w:noProof/>
            <w:webHidden/>
          </w:rPr>
          <w:fldChar w:fldCharType="begin"/>
        </w:r>
        <w:r w:rsidR="00266F43">
          <w:rPr>
            <w:noProof/>
            <w:webHidden/>
          </w:rPr>
          <w:instrText xml:space="preserve"> PAGEREF _Toc511390809 \h </w:instrText>
        </w:r>
        <w:r w:rsidR="00266F43">
          <w:rPr>
            <w:noProof/>
            <w:webHidden/>
          </w:rPr>
        </w:r>
        <w:r w:rsidR="00266F43">
          <w:rPr>
            <w:noProof/>
            <w:webHidden/>
          </w:rPr>
          <w:fldChar w:fldCharType="separate"/>
        </w:r>
        <w:r w:rsidR="00266F43">
          <w:rPr>
            <w:noProof/>
            <w:webHidden/>
          </w:rPr>
          <w:t>6</w:t>
        </w:r>
        <w:r w:rsidR="00266F43">
          <w:rPr>
            <w:noProof/>
            <w:webHidden/>
          </w:rPr>
          <w:fldChar w:fldCharType="end"/>
        </w:r>
      </w:hyperlink>
    </w:p>
    <w:p w14:paraId="0C43B497" w14:textId="3BEADCB5" w:rsidR="00266F43" w:rsidRDefault="0035454A">
      <w:pPr>
        <w:pStyle w:val="TOC1"/>
        <w:rPr>
          <w:rFonts w:asciiTheme="minorHAnsi" w:eastAsiaTheme="minorEastAsia" w:hAnsiTheme="minorHAnsi"/>
          <w:b w:val="0"/>
          <w:noProof/>
          <w:sz w:val="22"/>
        </w:rPr>
      </w:pPr>
      <w:hyperlink w:anchor="_Toc511390810" w:history="1">
        <w:r w:rsidR="00266F43" w:rsidRPr="00EE7B50">
          <w:rPr>
            <w:rStyle w:val="Hyperlink"/>
            <w:noProof/>
          </w:rPr>
          <w:t>4.</w:t>
        </w:r>
        <w:r w:rsidR="00266F43">
          <w:rPr>
            <w:rFonts w:asciiTheme="minorHAnsi" w:eastAsiaTheme="minorEastAsia" w:hAnsiTheme="minorHAnsi"/>
            <w:b w:val="0"/>
            <w:noProof/>
            <w:sz w:val="22"/>
          </w:rPr>
          <w:tab/>
        </w:r>
        <w:r w:rsidR="00266F43" w:rsidRPr="00EE7B50">
          <w:rPr>
            <w:rStyle w:val="Hyperlink"/>
            <w:noProof/>
          </w:rPr>
          <w:t>Using the Sage 300 Upgrade Wizard</w:t>
        </w:r>
        <w:r w:rsidR="00266F43">
          <w:rPr>
            <w:noProof/>
            <w:webHidden/>
          </w:rPr>
          <w:tab/>
        </w:r>
        <w:r w:rsidR="00266F43">
          <w:rPr>
            <w:noProof/>
            <w:webHidden/>
          </w:rPr>
          <w:fldChar w:fldCharType="begin"/>
        </w:r>
        <w:r w:rsidR="00266F43">
          <w:rPr>
            <w:noProof/>
            <w:webHidden/>
          </w:rPr>
          <w:instrText xml:space="preserve"> PAGEREF _Toc511390810 \h </w:instrText>
        </w:r>
        <w:r w:rsidR="00266F43">
          <w:rPr>
            <w:noProof/>
            <w:webHidden/>
          </w:rPr>
        </w:r>
        <w:r w:rsidR="00266F43">
          <w:rPr>
            <w:noProof/>
            <w:webHidden/>
          </w:rPr>
          <w:fldChar w:fldCharType="separate"/>
        </w:r>
        <w:r w:rsidR="00266F43">
          <w:rPr>
            <w:noProof/>
            <w:webHidden/>
          </w:rPr>
          <w:t>7</w:t>
        </w:r>
        <w:r w:rsidR="00266F43">
          <w:rPr>
            <w:noProof/>
            <w:webHidden/>
          </w:rPr>
          <w:fldChar w:fldCharType="end"/>
        </w:r>
      </w:hyperlink>
    </w:p>
    <w:p w14:paraId="1C73B526" w14:textId="50254487" w:rsidR="00266F43" w:rsidRDefault="0035454A">
      <w:pPr>
        <w:pStyle w:val="TOC2"/>
        <w:rPr>
          <w:rFonts w:asciiTheme="minorHAnsi" w:eastAsiaTheme="minorEastAsia" w:hAnsiTheme="minorHAnsi"/>
        </w:rPr>
      </w:pPr>
      <w:hyperlink w:anchor="_Toc511390811" w:history="1">
        <w:r w:rsidR="00266F43" w:rsidRPr="00EE7B50">
          <w:rPr>
            <w:rStyle w:val="Hyperlink"/>
          </w:rPr>
          <w:t>4.1</w:t>
        </w:r>
        <w:r w:rsidR="00266F43">
          <w:rPr>
            <w:rFonts w:asciiTheme="minorHAnsi" w:eastAsiaTheme="minorEastAsia" w:hAnsiTheme="minorHAnsi"/>
          </w:rPr>
          <w:tab/>
        </w:r>
        <w:r w:rsidR="00266F43" w:rsidRPr="00EE7B50">
          <w:rPr>
            <w:rStyle w:val="Hyperlink"/>
          </w:rPr>
          <w:t>Step 1 – Synchronize Web Files</w:t>
        </w:r>
        <w:r w:rsidR="00266F43">
          <w:rPr>
            <w:webHidden/>
          </w:rPr>
          <w:tab/>
        </w:r>
        <w:r w:rsidR="00266F43">
          <w:rPr>
            <w:webHidden/>
          </w:rPr>
          <w:fldChar w:fldCharType="begin"/>
        </w:r>
        <w:r w:rsidR="00266F43">
          <w:rPr>
            <w:webHidden/>
          </w:rPr>
          <w:instrText xml:space="preserve"> PAGEREF _Toc511390811 \h </w:instrText>
        </w:r>
        <w:r w:rsidR="00266F43">
          <w:rPr>
            <w:webHidden/>
          </w:rPr>
        </w:r>
        <w:r w:rsidR="00266F43">
          <w:rPr>
            <w:webHidden/>
          </w:rPr>
          <w:fldChar w:fldCharType="separate"/>
        </w:r>
        <w:r w:rsidR="00266F43">
          <w:rPr>
            <w:webHidden/>
          </w:rPr>
          <w:t>8</w:t>
        </w:r>
        <w:r w:rsidR="00266F43">
          <w:rPr>
            <w:webHidden/>
          </w:rPr>
          <w:fldChar w:fldCharType="end"/>
        </w:r>
      </w:hyperlink>
    </w:p>
    <w:p w14:paraId="1DF93C0D" w14:textId="35F09AAF" w:rsidR="00266F43" w:rsidRDefault="0035454A">
      <w:pPr>
        <w:pStyle w:val="TOC2"/>
        <w:rPr>
          <w:rFonts w:asciiTheme="minorHAnsi" w:eastAsiaTheme="minorEastAsia" w:hAnsiTheme="minorHAnsi"/>
        </w:rPr>
      </w:pPr>
      <w:hyperlink w:anchor="_Toc511390812" w:history="1">
        <w:r w:rsidR="00266F43" w:rsidRPr="00EE7B50">
          <w:rPr>
            <w:rStyle w:val="Hyperlink"/>
          </w:rPr>
          <w:t>4.2</w:t>
        </w:r>
        <w:r w:rsidR="00266F43">
          <w:rPr>
            <w:rFonts w:asciiTheme="minorHAnsi" w:eastAsiaTheme="minorEastAsia" w:hAnsiTheme="minorHAnsi"/>
          </w:rPr>
          <w:tab/>
        </w:r>
        <w:r w:rsidR="00266F43" w:rsidRPr="00EE7B50">
          <w:rPr>
            <w:rStyle w:val="Hyperlink"/>
          </w:rPr>
          <w:t>Step 2 – Synchronize Accpac Libraries</w:t>
        </w:r>
        <w:r w:rsidR="00266F43">
          <w:rPr>
            <w:webHidden/>
          </w:rPr>
          <w:tab/>
        </w:r>
        <w:r w:rsidR="00266F43">
          <w:rPr>
            <w:webHidden/>
          </w:rPr>
          <w:fldChar w:fldCharType="begin"/>
        </w:r>
        <w:r w:rsidR="00266F43">
          <w:rPr>
            <w:webHidden/>
          </w:rPr>
          <w:instrText xml:space="preserve"> PAGEREF _Toc511390812 \h </w:instrText>
        </w:r>
        <w:r w:rsidR="00266F43">
          <w:rPr>
            <w:webHidden/>
          </w:rPr>
        </w:r>
        <w:r w:rsidR="00266F43">
          <w:rPr>
            <w:webHidden/>
          </w:rPr>
          <w:fldChar w:fldCharType="separate"/>
        </w:r>
        <w:r w:rsidR="00266F43">
          <w:rPr>
            <w:webHidden/>
          </w:rPr>
          <w:t>9</w:t>
        </w:r>
        <w:r w:rsidR="00266F43">
          <w:rPr>
            <w:webHidden/>
          </w:rPr>
          <w:fldChar w:fldCharType="end"/>
        </w:r>
      </w:hyperlink>
    </w:p>
    <w:p w14:paraId="7D817441" w14:textId="24883320" w:rsidR="00266F43" w:rsidRDefault="0035454A">
      <w:pPr>
        <w:pStyle w:val="TOC2"/>
        <w:rPr>
          <w:rFonts w:asciiTheme="minorHAnsi" w:eastAsiaTheme="minorEastAsia" w:hAnsiTheme="minorHAnsi"/>
        </w:rPr>
      </w:pPr>
      <w:hyperlink w:anchor="_Toc511390813" w:history="1">
        <w:r w:rsidR="00266F43" w:rsidRPr="00EE7B50">
          <w:rPr>
            <w:rStyle w:val="Hyperlink"/>
          </w:rPr>
          <w:t>4.3</w:t>
        </w:r>
        <w:r w:rsidR="00266F43">
          <w:rPr>
            <w:rFonts w:asciiTheme="minorHAnsi" w:eastAsiaTheme="minorEastAsia" w:hAnsiTheme="minorHAnsi"/>
          </w:rPr>
          <w:tab/>
        </w:r>
        <w:r w:rsidR="00266F43" w:rsidRPr="00EE7B50">
          <w:rPr>
            <w:rStyle w:val="Hyperlink"/>
          </w:rPr>
          <w:t>Step 3 – Update the source code files</w:t>
        </w:r>
        <w:r w:rsidR="00266F43">
          <w:rPr>
            <w:webHidden/>
          </w:rPr>
          <w:tab/>
        </w:r>
        <w:r w:rsidR="00266F43">
          <w:rPr>
            <w:webHidden/>
          </w:rPr>
          <w:fldChar w:fldCharType="begin"/>
        </w:r>
        <w:r w:rsidR="00266F43">
          <w:rPr>
            <w:webHidden/>
          </w:rPr>
          <w:instrText xml:space="preserve"> PAGEREF _Toc511390813 \h </w:instrText>
        </w:r>
        <w:r w:rsidR="00266F43">
          <w:rPr>
            <w:webHidden/>
          </w:rPr>
        </w:r>
        <w:r w:rsidR="00266F43">
          <w:rPr>
            <w:webHidden/>
          </w:rPr>
          <w:fldChar w:fldCharType="separate"/>
        </w:r>
        <w:r w:rsidR="00266F43">
          <w:rPr>
            <w:webHidden/>
          </w:rPr>
          <w:t>10</w:t>
        </w:r>
        <w:r w:rsidR="00266F43">
          <w:rPr>
            <w:webHidden/>
          </w:rPr>
          <w:fldChar w:fldCharType="end"/>
        </w:r>
      </w:hyperlink>
    </w:p>
    <w:p w14:paraId="6A55ECA4" w14:textId="3BA23F0A" w:rsidR="00266F43" w:rsidRDefault="0035454A">
      <w:pPr>
        <w:pStyle w:val="TOC2"/>
        <w:rPr>
          <w:rFonts w:asciiTheme="minorHAnsi" w:eastAsiaTheme="minorEastAsia" w:hAnsiTheme="minorHAnsi"/>
        </w:rPr>
      </w:pPr>
      <w:hyperlink w:anchor="_Toc511390814" w:history="1">
        <w:r w:rsidR="00266F43" w:rsidRPr="00EE7B50">
          <w:rPr>
            <w:rStyle w:val="Hyperlink"/>
          </w:rPr>
          <w:t>4.4</w:t>
        </w:r>
        <w:r w:rsidR="00266F43">
          <w:rPr>
            <w:rFonts w:asciiTheme="minorHAnsi" w:eastAsiaTheme="minorEastAsia" w:hAnsiTheme="minorHAnsi"/>
          </w:rPr>
          <w:tab/>
        </w:r>
        <w:r w:rsidR="00266F43" w:rsidRPr="00EE7B50">
          <w:rPr>
            <w:rStyle w:val="Hyperlink"/>
          </w:rPr>
          <w:t>Step 4 – Update the Web Project Post Build Event</w:t>
        </w:r>
        <w:r w:rsidR="00266F43">
          <w:rPr>
            <w:webHidden/>
          </w:rPr>
          <w:tab/>
        </w:r>
        <w:r w:rsidR="00266F43">
          <w:rPr>
            <w:webHidden/>
          </w:rPr>
          <w:fldChar w:fldCharType="begin"/>
        </w:r>
        <w:r w:rsidR="00266F43">
          <w:rPr>
            <w:webHidden/>
          </w:rPr>
          <w:instrText xml:space="preserve"> PAGEREF _Toc511390814 \h </w:instrText>
        </w:r>
        <w:r w:rsidR="00266F43">
          <w:rPr>
            <w:webHidden/>
          </w:rPr>
        </w:r>
        <w:r w:rsidR="00266F43">
          <w:rPr>
            <w:webHidden/>
          </w:rPr>
          <w:fldChar w:fldCharType="separate"/>
        </w:r>
        <w:r w:rsidR="00266F43">
          <w:rPr>
            <w:webHidden/>
          </w:rPr>
          <w:t>11</w:t>
        </w:r>
        <w:r w:rsidR="00266F43">
          <w:rPr>
            <w:webHidden/>
          </w:rPr>
          <w:fldChar w:fldCharType="end"/>
        </w:r>
      </w:hyperlink>
    </w:p>
    <w:p w14:paraId="7D643DF2" w14:textId="7395C6AA" w:rsidR="00266F43" w:rsidRDefault="0035454A">
      <w:pPr>
        <w:pStyle w:val="TOC2"/>
        <w:rPr>
          <w:rFonts w:asciiTheme="minorHAnsi" w:eastAsiaTheme="minorEastAsia" w:hAnsiTheme="minorHAnsi"/>
        </w:rPr>
      </w:pPr>
      <w:hyperlink w:anchor="_Toc511390815" w:history="1">
        <w:r w:rsidR="00266F43" w:rsidRPr="00EE7B50">
          <w:rPr>
            <w:rStyle w:val="Hyperlink"/>
          </w:rPr>
          <w:t>4.5</w:t>
        </w:r>
        <w:r w:rsidR="00266F43">
          <w:rPr>
            <w:rFonts w:asciiTheme="minorHAnsi" w:eastAsiaTheme="minorEastAsia" w:hAnsiTheme="minorHAnsi"/>
          </w:rPr>
          <w:tab/>
        </w:r>
        <w:r w:rsidR="00266F43" w:rsidRPr="00EE7B50">
          <w:rPr>
            <w:rStyle w:val="Hyperlink"/>
          </w:rPr>
          <w:t>Step 5 – Confirmation</w:t>
        </w:r>
        <w:r w:rsidR="00266F43">
          <w:rPr>
            <w:webHidden/>
          </w:rPr>
          <w:tab/>
        </w:r>
        <w:r w:rsidR="00266F43">
          <w:rPr>
            <w:webHidden/>
          </w:rPr>
          <w:fldChar w:fldCharType="begin"/>
        </w:r>
        <w:r w:rsidR="00266F43">
          <w:rPr>
            <w:webHidden/>
          </w:rPr>
          <w:instrText xml:space="preserve"> PAGEREF _Toc511390815 \h </w:instrText>
        </w:r>
        <w:r w:rsidR="00266F43">
          <w:rPr>
            <w:webHidden/>
          </w:rPr>
        </w:r>
        <w:r w:rsidR="00266F43">
          <w:rPr>
            <w:webHidden/>
          </w:rPr>
          <w:fldChar w:fldCharType="separate"/>
        </w:r>
        <w:r w:rsidR="00266F43">
          <w:rPr>
            <w:webHidden/>
          </w:rPr>
          <w:t>12</w:t>
        </w:r>
        <w:r w:rsidR="00266F43">
          <w:rPr>
            <w:webHidden/>
          </w:rPr>
          <w:fldChar w:fldCharType="end"/>
        </w:r>
      </w:hyperlink>
    </w:p>
    <w:p w14:paraId="09A95C1C" w14:textId="3FE8F4D2" w:rsidR="00266F43" w:rsidRDefault="0035454A">
      <w:pPr>
        <w:pStyle w:val="TOC2"/>
        <w:rPr>
          <w:rFonts w:asciiTheme="minorHAnsi" w:eastAsiaTheme="minorEastAsia" w:hAnsiTheme="minorHAnsi"/>
        </w:rPr>
      </w:pPr>
      <w:hyperlink w:anchor="_Toc511390816" w:history="1">
        <w:r w:rsidR="00266F43" w:rsidRPr="00EE7B50">
          <w:rPr>
            <w:rStyle w:val="Hyperlink"/>
          </w:rPr>
          <w:t>4.6</w:t>
        </w:r>
        <w:r w:rsidR="00266F43">
          <w:rPr>
            <w:rFonts w:asciiTheme="minorHAnsi" w:eastAsiaTheme="minorEastAsia" w:hAnsiTheme="minorHAnsi"/>
          </w:rPr>
          <w:tab/>
        </w:r>
        <w:r w:rsidR="00266F43" w:rsidRPr="00EE7B50">
          <w:rPr>
            <w:rStyle w:val="Hyperlink"/>
          </w:rPr>
          <w:t>Step 6 – Recompile</w:t>
        </w:r>
        <w:r w:rsidR="00266F43">
          <w:rPr>
            <w:webHidden/>
          </w:rPr>
          <w:tab/>
        </w:r>
        <w:r w:rsidR="00266F43">
          <w:rPr>
            <w:webHidden/>
          </w:rPr>
          <w:fldChar w:fldCharType="begin"/>
        </w:r>
        <w:r w:rsidR="00266F43">
          <w:rPr>
            <w:webHidden/>
          </w:rPr>
          <w:instrText xml:space="preserve"> PAGEREF _Toc511390816 \h </w:instrText>
        </w:r>
        <w:r w:rsidR="00266F43">
          <w:rPr>
            <w:webHidden/>
          </w:rPr>
        </w:r>
        <w:r w:rsidR="00266F43">
          <w:rPr>
            <w:webHidden/>
          </w:rPr>
          <w:fldChar w:fldCharType="separate"/>
        </w:r>
        <w:r w:rsidR="00266F43">
          <w:rPr>
            <w:webHidden/>
          </w:rPr>
          <w:t>13</w:t>
        </w:r>
        <w:r w:rsidR="00266F43">
          <w:rPr>
            <w:webHidden/>
          </w:rPr>
          <w:fldChar w:fldCharType="end"/>
        </w:r>
      </w:hyperlink>
    </w:p>
    <w:p w14:paraId="413F66ED" w14:textId="520C0407" w:rsidR="00266F43" w:rsidRDefault="0035454A">
      <w:pPr>
        <w:pStyle w:val="TOC1"/>
        <w:rPr>
          <w:rFonts w:asciiTheme="minorHAnsi" w:eastAsiaTheme="minorEastAsia" w:hAnsiTheme="minorHAnsi"/>
          <w:b w:val="0"/>
          <w:noProof/>
          <w:sz w:val="22"/>
        </w:rPr>
      </w:pPr>
      <w:hyperlink w:anchor="_Toc511390817" w:history="1">
        <w:r w:rsidR="00266F43" w:rsidRPr="00EE7B50">
          <w:rPr>
            <w:rStyle w:val="Hyperlink"/>
            <w:noProof/>
          </w:rPr>
          <w:t>5.</w:t>
        </w:r>
        <w:r w:rsidR="00266F43">
          <w:rPr>
            <w:rFonts w:asciiTheme="minorHAnsi" w:eastAsiaTheme="minorEastAsia" w:hAnsiTheme="minorHAnsi"/>
            <w:b w:val="0"/>
            <w:noProof/>
            <w:sz w:val="22"/>
          </w:rPr>
          <w:tab/>
        </w:r>
        <w:r w:rsidR="00266F43" w:rsidRPr="00EE7B50">
          <w:rPr>
            <w:rStyle w:val="Hyperlink"/>
            <w:noProof/>
          </w:rPr>
          <w:t>Compilation Troubleshooting</w:t>
        </w:r>
        <w:r w:rsidR="00266F43">
          <w:rPr>
            <w:noProof/>
            <w:webHidden/>
          </w:rPr>
          <w:tab/>
        </w:r>
        <w:r w:rsidR="00266F43">
          <w:rPr>
            <w:noProof/>
            <w:webHidden/>
          </w:rPr>
          <w:fldChar w:fldCharType="begin"/>
        </w:r>
        <w:r w:rsidR="00266F43">
          <w:rPr>
            <w:noProof/>
            <w:webHidden/>
          </w:rPr>
          <w:instrText xml:space="preserve"> PAGEREF _Toc511390817 \h </w:instrText>
        </w:r>
        <w:r w:rsidR="00266F43">
          <w:rPr>
            <w:noProof/>
            <w:webHidden/>
          </w:rPr>
        </w:r>
        <w:r w:rsidR="00266F43">
          <w:rPr>
            <w:noProof/>
            <w:webHidden/>
          </w:rPr>
          <w:fldChar w:fldCharType="separate"/>
        </w:r>
        <w:r w:rsidR="00266F43">
          <w:rPr>
            <w:noProof/>
            <w:webHidden/>
          </w:rPr>
          <w:t>14</w:t>
        </w:r>
        <w:r w:rsidR="00266F43">
          <w:rPr>
            <w:noProof/>
            <w:webHidden/>
          </w:rPr>
          <w:fldChar w:fldCharType="end"/>
        </w:r>
      </w:hyperlink>
    </w:p>
    <w:p w14:paraId="41AE1524" w14:textId="006A6468" w:rsidR="00A45D3D" w:rsidRPr="00DA7245" w:rsidRDefault="00897E78" w:rsidP="00DA7245">
      <w:pPr>
        <w:pStyle w:val="SAGEHeading1"/>
        <w:framePr w:wrap="around"/>
      </w:pPr>
      <w:r>
        <w:lastRenderedPageBreak/>
        <w:fldChar w:fldCharType="end"/>
      </w:r>
      <w:bookmarkStart w:id="0" w:name="_Toc440376140"/>
      <w:bookmarkStart w:id="1" w:name="_Toc511390806"/>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D21CB8B"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53AE7">
        <w:t>8</w:t>
      </w:r>
      <w:r w:rsidR="00CC7E12">
        <w:t>.1</w:t>
      </w:r>
      <w:r w:rsidR="00194DDA">
        <w:t xml:space="preserve"> </w:t>
      </w:r>
      <w:r w:rsidR="007C0D87">
        <w:t xml:space="preserve">to </w:t>
      </w:r>
      <w:r w:rsidR="008543FC">
        <w:t xml:space="preserve">Web Screens </w:t>
      </w:r>
      <w:r w:rsidR="007C0D87">
        <w:t>SDK 2018</w:t>
      </w:r>
      <w:r w:rsidR="00D76407">
        <w:t>.</w:t>
      </w:r>
      <w:r w:rsidR="00CC7E12">
        <w:t>2</w:t>
      </w:r>
      <w:r w:rsidR="003B160F">
        <w:t>.</w:t>
      </w:r>
    </w:p>
    <w:p w14:paraId="6548B921" w14:textId="5240C0C4" w:rsidR="00D32AEE" w:rsidRDefault="00DF0F1F" w:rsidP="00D27CD0">
      <w:pPr>
        <w:pStyle w:val="SAGEBodyText"/>
      </w:pPr>
      <w:r>
        <w:t xml:space="preserve">Since </w:t>
      </w:r>
      <w:r w:rsidR="00A95861">
        <w:t xml:space="preserve">Web Screens </w:t>
      </w:r>
      <w:r w:rsidR="006659CA">
        <w:t xml:space="preserve">SDK </w:t>
      </w:r>
      <w:r w:rsidR="006A09A5">
        <w:t>201</w:t>
      </w:r>
      <w:r w:rsidR="005E6C27">
        <w:t>8</w:t>
      </w:r>
      <w:r w:rsidR="00266F43">
        <w:t>.1</w:t>
      </w:r>
      <w:r w:rsidR="005E6C27">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8543FC">
        <w:t xml:space="preserve">be compatible with </w:t>
      </w:r>
      <w:r w:rsidR="003B160F">
        <w:t>Sag</w:t>
      </w:r>
      <w:r w:rsidR="00B73F0E">
        <w:t>e 300 2018</w:t>
      </w:r>
      <w:r w:rsidR="00D13607">
        <w:t>.</w:t>
      </w:r>
      <w:r w:rsidR="00CC7E12">
        <w:t>2</w:t>
      </w:r>
      <w:r w:rsidR="003B160F">
        <w:t>, some folders and files require updates</w:t>
      </w:r>
      <w:r w:rsidR="00D27CD0">
        <w:t>.</w:t>
      </w:r>
    </w:p>
    <w:p w14:paraId="31F31C07" w14:textId="77777777" w:rsidR="00977264" w:rsidRDefault="00977264" w:rsidP="00D27CD0">
      <w:pPr>
        <w:pStyle w:val="SAGEBodyText"/>
      </w:pPr>
    </w:p>
    <w:p w14:paraId="568707BE" w14:textId="44E1FEFD"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001077">
        <w:t>8</w:t>
      </w:r>
      <w:r w:rsidR="00CC7E12">
        <w:t>.1</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1D084876" w14:textId="77777777"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61D094D5" w14:textId="77777777" w:rsidR="00125311" w:rsidRPr="00977264" w:rsidRDefault="00125311" w:rsidP="00125311">
      <w:pPr>
        <w:pStyle w:val="SAGEBullet1"/>
        <w:numPr>
          <w:ilvl w:val="0"/>
          <w:numId w:val="36"/>
        </w:numPr>
        <w:rPr>
          <w:rStyle w:val="SAGETextBoldListItem"/>
        </w:rPr>
      </w:pPr>
      <w:r w:rsidRPr="00977264">
        <w:rPr>
          <w:rStyle w:val="SAGETextBoldListItem"/>
        </w:rPr>
        <w:t xml:space="preserve">Synchronize Accpac </w:t>
      </w:r>
      <w:r w:rsidR="008543FC">
        <w:rPr>
          <w:rStyle w:val="SAGETextBoldListItem"/>
        </w:rPr>
        <w:t>L</w:t>
      </w:r>
      <w:r w:rsidRPr="00977264">
        <w:rPr>
          <w:rStyle w:val="SAGETextBoldListItem"/>
        </w:rPr>
        <w:t>ibraries</w:t>
      </w:r>
    </w:p>
    <w:p w14:paraId="19EA918A" w14:textId="3A813535" w:rsidR="00533E38" w:rsidRDefault="00266F43" w:rsidP="00977264">
      <w:pPr>
        <w:pStyle w:val="SAGEBullet1"/>
        <w:numPr>
          <w:ilvl w:val="0"/>
          <w:numId w:val="36"/>
        </w:numPr>
        <w:rPr>
          <w:rStyle w:val="SAGETextBoldListItem"/>
        </w:rPr>
      </w:pPr>
      <w:r>
        <w:rPr>
          <w:rStyle w:val="SAGETextBoldListItem"/>
        </w:rPr>
        <w:t>Modify BundleRegistration.cs to use Bundle instead of ScriptBundle</w:t>
      </w:r>
    </w:p>
    <w:p w14:paraId="09E3026E" w14:textId="29E87CFA" w:rsidR="00266F43" w:rsidRDefault="00266F43" w:rsidP="00977264">
      <w:pPr>
        <w:pStyle w:val="SAGEBullet1"/>
        <w:numPr>
          <w:ilvl w:val="0"/>
          <w:numId w:val="36"/>
        </w:numPr>
        <w:rPr>
          <w:rStyle w:val="SAGETextBoldListItem"/>
        </w:rPr>
      </w:pPr>
      <w:r>
        <w:rPr>
          <w:rStyle w:val="SAGETextBoldListItem"/>
        </w:rPr>
        <w:t xml:space="preserve">Update the Web </w:t>
      </w:r>
      <w:r w:rsidR="00B72D79">
        <w:rPr>
          <w:rStyle w:val="SAGETextBoldListItem"/>
        </w:rPr>
        <w:t>Project</w:t>
      </w:r>
      <w:r>
        <w:rPr>
          <w:rStyle w:val="SAGETextBoldListItem"/>
        </w:rPr>
        <w:t xml:space="preserve"> Post-Build Event</w:t>
      </w:r>
    </w:p>
    <w:p w14:paraId="56DE0CA9" w14:textId="77777777" w:rsidR="00445DAE" w:rsidRDefault="00445DAE" w:rsidP="00C630FA">
      <w:pPr>
        <w:pStyle w:val="SAGENumberedList"/>
        <w:numPr>
          <w:ilvl w:val="0"/>
          <w:numId w:val="0"/>
        </w:numPr>
      </w:pPr>
    </w:p>
    <w:p w14:paraId="1F988BB5" w14:textId="77777777" w:rsidR="00BE49E2" w:rsidRDefault="00BE49E2" w:rsidP="00BE49E2">
      <w:pPr>
        <w:pStyle w:val="SAGEHeading2"/>
      </w:pPr>
      <w:bookmarkStart w:id="2" w:name="_Toc511390807"/>
      <w:r>
        <w:t>Required Version of Sage 300</w:t>
      </w:r>
      <w:bookmarkEnd w:id="2"/>
    </w:p>
    <w:p w14:paraId="3A347034" w14:textId="06584178" w:rsidR="00BE49E2" w:rsidRDefault="00BE49E2" w:rsidP="00BE49E2">
      <w:pPr>
        <w:pStyle w:val="SAGEBodyText"/>
      </w:pPr>
      <w:r>
        <w:t xml:space="preserve">To get </w:t>
      </w:r>
      <w:r w:rsidR="00D237E5">
        <w:t>started, install Sage 300 2018</w:t>
      </w:r>
      <w:r w:rsidR="00B87CD6">
        <w:t>.</w:t>
      </w:r>
      <w:r w:rsidR="00CC7E12">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601DD7">
      <w:pPr>
        <w:pStyle w:val="SAGEHeading1"/>
        <w:framePr w:wrap="around"/>
      </w:pPr>
      <w:bookmarkStart w:id="3" w:name="_Toc511390808"/>
      <w:r>
        <w:lastRenderedPageBreak/>
        <w:t>Install</w:t>
      </w:r>
      <w:r w:rsidR="003271BC">
        <w:t>ing</w:t>
      </w:r>
      <w:r>
        <w:t xml:space="preserve"> the Sage 300 </w:t>
      </w:r>
      <w:r w:rsidRPr="007536D9">
        <w:t>Upgrade</w:t>
      </w:r>
      <w:r>
        <w:t xml:space="preserve"> </w:t>
      </w:r>
      <w:r w:rsidRPr="007536D9">
        <w:t>Wizard</w:t>
      </w:r>
      <w:bookmarkEnd w:id="3"/>
    </w:p>
    <w:p w14:paraId="6AD23DF0" w14:textId="43D81EED" w:rsidR="00C630FA" w:rsidRDefault="00C630FA" w:rsidP="00C630FA">
      <w:pPr>
        <w:pStyle w:val="SAGEBodyText"/>
      </w:pPr>
      <w:r>
        <w:t>The Upgrade Wizard is a Visual Studio Plugin that was developed in Visual Studio 2015 and is compatible with Visual Studio 2013</w:t>
      </w:r>
      <w:r w:rsidR="00B72D79">
        <w:t>, 2015 and 2017</w:t>
      </w:r>
      <w:r>
        <w:t>.</w:t>
      </w: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2E111CAA" w:rsidR="003F01D5" w:rsidRPr="009353BC" w:rsidRDefault="003F01D5" w:rsidP="003F01D5">
      <w:pPr>
        <w:pStyle w:val="SAGEHeading1"/>
        <w:framePr w:wrap="around"/>
        <w:numPr>
          <w:ilvl w:val="0"/>
          <w:numId w:val="35"/>
        </w:numPr>
      </w:pPr>
      <w:bookmarkStart w:id="4" w:name="_Toc453606102"/>
      <w:bookmarkStart w:id="5" w:name="_Toc511390809"/>
      <w:r w:rsidRPr="00EE183A">
        <w:lastRenderedPageBreak/>
        <w:t>Accessing</w:t>
      </w:r>
      <w:r>
        <w:t xml:space="preserve"> the Sage 300 </w:t>
      </w:r>
      <w:r w:rsidR="008E21C0">
        <w:t>2018</w:t>
      </w:r>
      <w:r w:rsidR="00682CA8">
        <w:t>.</w:t>
      </w:r>
      <w:r w:rsidR="00CC7E12">
        <w:t>2</w:t>
      </w:r>
      <w:r w:rsidR="00E5512C">
        <w:t xml:space="preserve"> </w:t>
      </w:r>
      <w:r>
        <w:t>Upgrade Wizard</w:t>
      </w:r>
      <w:bookmarkEnd w:id="4"/>
      <w:bookmarkEnd w:id="5"/>
    </w:p>
    <w:p w14:paraId="6BC0355F" w14:textId="0DF83371" w:rsidR="003F01D5" w:rsidRDefault="00A2673E" w:rsidP="003F01D5">
      <w:pPr>
        <w:pStyle w:val="SAGEBodyText"/>
      </w:pPr>
      <w:r>
        <w:t>The</w:t>
      </w:r>
      <w:r w:rsidR="00E5512C">
        <w:t xml:space="preserve"> </w:t>
      </w:r>
      <w:r w:rsidR="00E5512C" w:rsidRPr="00E5512C">
        <w:rPr>
          <w:b/>
        </w:rPr>
        <w:t>Sage 300 201</w:t>
      </w:r>
      <w:r>
        <w:rPr>
          <w:b/>
        </w:rPr>
        <w:t>8</w:t>
      </w:r>
      <w:r w:rsidR="00BD6466">
        <w:rPr>
          <w:b/>
        </w:rPr>
        <w:t>.1</w:t>
      </w:r>
      <w:r w:rsidR="00E5512C" w:rsidRPr="00E5512C">
        <w:rPr>
          <w:b/>
        </w:rPr>
        <w:t xml:space="preserve"> Upgrade Wizard</w:t>
      </w:r>
      <w:r w:rsidR="003F01D5">
        <w:t xml:space="preserve"> </w:t>
      </w:r>
      <w:r w:rsidR="00E5512C">
        <w:t>is a Visual Studio Plugin.</w:t>
      </w:r>
      <w:r w:rsidR="003F01D5">
        <w:t xml:space="preserve"> To open it, right-click the solution, and on the context menu, click </w:t>
      </w:r>
      <w:r w:rsidR="003F01D5" w:rsidRPr="00A060D8">
        <w:rPr>
          <w:rStyle w:val="SAGETextInput"/>
        </w:rPr>
        <w:t xml:space="preserve">Sage 300 </w:t>
      </w:r>
      <w:r w:rsidR="003E45B7">
        <w:rPr>
          <w:rStyle w:val="SAGETextInput"/>
        </w:rPr>
        <w:t>2018</w:t>
      </w:r>
      <w:r w:rsidR="00703511">
        <w:rPr>
          <w:rStyle w:val="SAGETextInput"/>
        </w:rPr>
        <w:t>.</w:t>
      </w:r>
      <w:r w:rsidR="00B72D79">
        <w:rPr>
          <w:rStyle w:val="SAGETextInput"/>
        </w:rPr>
        <w:t>2</w:t>
      </w:r>
      <w:bookmarkStart w:id="6" w:name="_GoBack"/>
      <w:bookmarkEnd w:id="6"/>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05D562B9" w14:textId="77777777" w:rsidR="003F01D5" w:rsidRDefault="00C926BF" w:rsidP="003F01D5">
      <w:pPr>
        <w:pStyle w:val="SAGEBodyText"/>
      </w:pPr>
      <w:r>
        <w:rPr>
          <w:noProof/>
        </w:rPr>
        <w:drawing>
          <wp:inline distT="0" distB="0" distL="0" distR="0" wp14:anchorId="36FEDBCB" wp14:editId="27AC037E">
            <wp:extent cx="3876675" cy="572583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gradewiz1.png"/>
                    <pic:cNvPicPr/>
                  </pic:nvPicPr>
                  <pic:blipFill>
                    <a:blip r:embed="rId10">
                      <a:extLst>
                        <a:ext uri="{28A0092B-C50C-407E-A947-70E740481C1C}">
                          <a14:useLocalDpi xmlns:a14="http://schemas.microsoft.com/office/drawing/2010/main" val="0"/>
                        </a:ext>
                      </a:extLst>
                    </a:blip>
                    <a:stretch>
                      <a:fillRect/>
                    </a:stretch>
                  </pic:blipFill>
                  <pic:spPr>
                    <a:xfrm>
                      <a:off x="0" y="0"/>
                      <a:ext cx="3880742" cy="5731846"/>
                    </a:xfrm>
                    <a:prstGeom prst="rect">
                      <a:avLst/>
                    </a:prstGeom>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7" w:name="_Toc440882986"/>
      <w:bookmarkStart w:id="8" w:name="_Toc511390810"/>
      <w:r>
        <w:lastRenderedPageBreak/>
        <w:t xml:space="preserve">Using </w:t>
      </w:r>
      <w:r w:rsidR="00DE7DEE">
        <w:t xml:space="preserve">the </w:t>
      </w:r>
      <w:r>
        <w:t>Sage 300 Upgrade Wizard</w:t>
      </w:r>
      <w:bookmarkEnd w:id="7"/>
      <w:bookmarkEnd w:id="8"/>
    </w:p>
    <w:p w14:paraId="5984E490" w14:textId="77777777" w:rsidR="00A015B6" w:rsidRDefault="00AA2C8D" w:rsidP="00A015B6">
      <w:pPr>
        <w:pStyle w:val="SAGEBodyText"/>
      </w:pPr>
      <w:r>
        <w:rPr>
          <w:noProof/>
        </w:rPr>
        <w:drawing>
          <wp:inline distT="0" distB="0" distL="0" distR="0" wp14:anchorId="1F80C013" wp14:editId="671B5AA0">
            <wp:extent cx="4534532" cy="5258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gradewiz2.png"/>
                    <pic:cNvPicPr/>
                  </pic:nvPicPr>
                  <pic:blipFill>
                    <a:blip r:embed="rId11">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77777777" w:rsidR="00E5512C" w:rsidRPr="007076D5" w:rsidRDefault="00E5512C" w:rsidP="00A015B6">
      <w:pPr>
        <w:pStyle w:val="SAGEBodyText"/>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77777777" w:rsidR="003F01D5" w:rsidRDefault="00A015B6" w:rsidP="003F01D5">
      <w:pPr>
        <w:pStyle w:val="SAGEHeading2"/>
        <w:numPr>
          <w:ilvl w:val="1"/>
          <w:numId w:val="35"/>
        </w:numPr>
        <w:ind w:left="734" w:hanging="734"/>
      </w:pPr>
      <w:bookmarkStart w:id="9" w:name="_Toc511390811"/>
      <w:r>
        <w:lastRenderedPageBreak/>
        <w:t>Step 1 – Synchronize Web Files</w:t>
      </w:r>
      <w:bookmarkEnd w:id="9"/>
    </w:p>
    <w:p w14:paraId="5F1C1EF8" w14:textId="77777777" w:rsidR="002C5354" w:rsidRPr="002C5354" w:rsidRDefault="002C5354" w:rsidP="002C5354">
      <w:pPr>
        <w:pStyle w:val="SAGEBodyText"/>
      </w:pPr>
    </w:p>
    <w:p w14:paraId="54DD074E" w14:textId="77777777" w:rsidR="00A015B6" w:rsidRDefault="00186A8B" w:rsidP="003F01D5">
      <w:pPr>
        <w:pStyle w:val="SAGEBodyText"/>
      </w:pPr>
      <w:r>
        <w:rPr>
          <w:noProof/>
        </w:rPr>
        <w:drawing>
          <wp:inline distT="0" distB="0" distL="0" distR="0" wp14:anchorId="49880997" wp14:editId="6129B8B9">
            <wp:extent cx="4534532" cy="52585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gradewiz3.png"/>
                    <pic:cNvPicPr/>
                  </pic:nvPicPr>
                  <pic:blipFill>
                    <a:blip r:embed="rId12">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E783C78" w14:textId="77777777" w:rsidR="00A015B6" w:rsidRDefault="00A015B6">
      <w:pPr>
        <w:spacing w:after="200" w:line="0" w:lineRule="auto"/>
        <w:rPr>
          <w:lang w:val="en-US"/>
        </w:rPr>
      </w:pPr>
      <w:r>
        <w:br w:type="page"/>
      </w:r>
    </w:p>
    <w:p w14:paraId="35B47E98" w14:textId="77777777" w:rsidR="00A015B6" w:rsidRDefault="00A015B6" w:rsidP="00A015B6">
      <w:pPr>
        <w:pStyle w:val="SAGEHeading2"/>
        <w:numPr>
          <w:ilvl w:val="1"/>
          <w:numId w:val="35"/>
        </w:numPr>
        <w:ind w:left="734" w:hanging="734"/>
      </w:pPr>
      <w:bookmarkStart w:id="10" w:name="_Toc511390812"/>
      <w:r>
        <w:lastRenderedPageBreak/>
        <w:t xml:space="preserve">Step 2 – </w:t>
      </w:r>
      <w:r w:rsidR="00D57643">
        <w:t>Synchronize Accpac Libraries</w:t>
      </w:r>
      <w:bookmarkEnd w:id="10"/>
    </w:p>
    <w:p w14:paraId="68694D21" w14:textId="77777777" w:rsidR="002C5354" w:rsidRPr="002C5354" w:rsidRDefault="002C5354" w:rsidP="002C5354">
      <w:pPr>
        <w:pStyle w:val="SAGEBodyText"/>
      </w:pPr>
    </w:p>
    <w:p w14:paraId="2AC0E8DF" w14:textId="77777777" w:rsidR="00A015B6" w:rsidRDefault="00D70D59" w:rsidP="00A015B6">
      <w:pPr>
        <w:pStyle w:val="SAGEBodyText"/>
      </w:pPr>
      <w:r>
        <w:rPr>
          <w:noProof/>
        </w:rPr>
        <w:drawing>
          <wp:inline distT="0" distB="0" distL="0" distR="0" wp14:anchorId="1C2AC662" wp14:editId="7D418D5B">
            <wp:extent cx="4534532" cy="52585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gradewiz4.png"/>
                    <pic:cNvPicPr/>
                  </pic:nvPicPr>
                  <pic:blipFill>
                    <a:blip r:embed="rId13">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45B26C7B" w14:textId="77777777" w:rsidR="00F27C96" w:rsidRDefault="00F27C96" w:rsidP="00F27C96">
      <w:pPr>
        <w:pStyle w:val="SAGEBodyText"/>
      </w:pPr>
    </w:p>
    <w:p w14:paraId="68F890BC" w14:textId="77777777" w:rsidR="00F27C96" w:rsidRDefault="00F27C96" w:rsidP="00F27C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22D56546" w14:textId="77777777" w:rsidR="00F27C96" w:rsidRDefault="00F27C96" w:rsidP="003F01D5">
      <w:pPr>
        <w:pStyle w:val="SAGEBodyText"/>
      </w:pPr>
    </w:p>
    <w:p w14:paraId="6F9AF443" w14:textId="77777777" w:rsidR="00A015B6" w:rsidRDefault="00A015B6">
      <w:pPr>
        <w:spacing w:after="200" w:line="0" w:lineRule="auto"/>
        <w:rPr>
          <w:lang w:val="en-US"/>
        </w:rPr>
      </w:pPr>
      <w:r>
        <w:br w:type="page"/>
      </w:r>
    </w:p>
    <w:p w14:paraId="26999345" w14:textId="355C47D2" w:rsidR="005C1328" w:rsidRDefault="006E5D1D">
      <w:pPr>
        <w:pStyle w:val="SAGEHeading2"/>
      </w:pPr>
      <w:bookmarkStart w:id="11" w:name="_Toc511390813"/>
      <w:r>
        <w:lastRenderedPageBreak/>
        <w:t xml:space="preserve">Step 3 – </w:t>
      </w:r>
      <w:r w:rsidR="00CC7E12">
        <w:t>Update the source code files</w:t>
      </w:r>
      <w:bookmarkEnd w:id="11"/>
    </w:p>
    <w:p w14:paraId="6CB38B51" w14:textId="77777777" w:rsidR="006E5D1D" w:rsidRDefault="006E5D1D" w:rsidP="006E5D1D">
      <w:pPr>
        <w:pStyle w:val="SAGEBodyText"/>
      </w:pPr>
    </w:p>
    <w:p w14:paraId="3EF486AE" w14:textId="77777777" w:rsidR="006E5D1D" w:rsidRDefault="0085504F" w:rsidP="006E5D1D">
      <w:pPr>
        <w:pStyle w:val="SAGEBodyText"/>
      </w:pPr>
      <w:r>
        <w:rPr>
          <w:noProof/>
        </w:rPr>
        <w:drawing>
          <wp:inline distT="0" distB="0" distL="0" distR="0" wp14:anchorId="717DE92B" wp14:editId="17EC7EFB">
            <wp:extent cx="4534532" cy="52585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gradewiz5.png"/>
                    <pic:cNvPicPr/>
                  </pic:nvPicPr>
                  <pic:blipFill>
                    <a:blip r:embed="rId14">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45DF9C8C" w14:textId="77777777" w:rsidR="004A4F0E" w:rsidRDefault="004A4F0E" w:rsidP="006E5D1D">
      <w:pPr>
        <w:pStyle w:val="SAGEBodyText"/>
      </w:pPr>
    </w:p>
    <w:p w14:paraId="0E5AAEEA" w14:textId="77777777" w:rsidR="004A4F0E" w:rsidRDefault="004A4F0E" w:rsidP="006E5D1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7F4F2B1" w14:textId="77777777" w:rsidR="00893C08" w:rsidRPr="006006B3" w:rsidRDefault="00893C08" w:rsidP="006006B3">
      <w:pPr>
        <w:spacing w:after="200" w:line="0" w:lineRule="auto"/>
        <w:rPr>
          <w:lang w:val="en-US"/>
        </w:rPr>
      </w:pPr>
    </w:p>
    <w:p w14:paraId="1B0F462C" w14:textId="77777777" w:rsidR="00A015B6" w:rsidRDefault="00A015B6">
      <w:pPr>
        <w:spacing w:after="200" w:line="0" w:lineRule="auto"/>
        <w:rPr>
          <w:lang w:val="en-US"/>
        </w:rPr>
      </w:pPr>
      <w:r>
        <w:br w:type="page"/>
      </w:r>
    </w:p>
    <w:p w14:paraId="3403BF9B" w14:textId="6DEFE55A" w:rsidR="00A015B6" w:rsidRDefault="00A015B6" w:rsidP="00A015B6">
      <w:pPr>
        <w:pStyle w:val="SAGEHeading2"/>
        <w:numPr>
          <w:ilvl w:val="1"/>
          <w:numId w:val="35"/>
        </w:numPr>
        <w:ind w:left="734" w:hanging="734"/>
      </w:pPr>
      <w:bookmarkStart w:id="12" w:name="_Toc511390814"/>
      <w:r>
        <w:lastRenderedPageBreak/>
        <w:t>S</w:t>
      </w:r>
      <w:r w:rsidR="00122642">
        <w:t xml:space="preserve">tep </w:t>
      </w:r>
      <w:r w:rsidR="00314F09">
        <w:t>4</w:t>
      </w:r>
      <w:r>
        <w:t xml:space="preserve"> – </w:t>
      </w:r>
      <w:r w:rsidR="00CC7E12">
        <w:t>Update the Web Project Post Build Event</w:t>
      </w:r>
      <w:bookmarkEnd w:id="12"/>
    </w:p>
    <w:p w14:paraId="0EDA6AF0" w14:textId="77777777" w:rsidR="001225C6" w:rsidRPr="001225C6" w:rsidRDefault="001225C6" w:rsidP="001225C6">
      <w:pPr>
        <w:pStyle w:val="SAGEBodyText"/>
      </w:pPr>
    </w:p>
    <w:p w14:paraId="6C45338E" w14:textId="77777777" w:rsidR="00A015B6" w:rsidRDefault="00372EDB" w:rsidP="00A015B6">
      <w:pPr>
        <w:pStyle w:val="SAGEBodyText"/>
      </w:pPr>
      <w:r>
        <w:rPr>
          <w:noProof/>
        </w:rPr>
        <w:drawing>
          <wp:inline distT="0" distB="0" distL="0" distR="0" wp14:anchorId="3BC0EFF4" wp14:editId="24C68B07">
            <wp:extent cx="4534532" cy="525853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5">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35D7BB88" w14:textId="77777777" w:rsidR="00A015B6" w:rsidRDefault="00A015B6" w:rsidP="003F01D5">
      <w:pPr>
        <w:pStyle w:val="SAGEBodyText"/>
      </w:pPr>
    </w:p>
    <w:p w14:paraId="385D2C99" w14:textId="77777777" w:rsidR="00CC7E12" w:rsidRDefault="00CC7E12" w:rsidP="00CC7E12">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72606537" w14:textId="77777777" w:rsidR="002A3C5B" w:rsidRDefault="002A3C5B" w:rsidP="003F01D5">
      <w:pPr>
        <w:pStyle w:val="SAGEBodyText"/>
      </w:pPr>
    </w:p>
    <w:p w14:paraId="7717D242" w14:textId="77777777" w:rsidR="00A015B6" w:rsidRDefault="00A015B6">
      <w:pPr>
        <w:spacing w:after="200" w:line="0" w:lineRule="auto"/>
        <w:rPr>
          <w:lang w:val="en-US"/>
        </w:rPr>
      </w:pPr>
      <w:r>
        <w:br w:type="page"/>
      </w:r>
    </w:p>
    <w:p w14:paraId="611C8F15" w14:textId="2CC99A09" w:rsidR="00CC7E12" w:rsidRDefault="00CC7E12" w:rsidP="00A015B6">
      <w:pPr>
        <w:pStyle w:val="SAGEHeading2"/>
        <w:numPr>
          <w:ilvl w:val="1"/>
          <w:numId w:val="35"/>
        </w:numPr>
        <w:ind w:left="734" w:hanging="734"/>
      </w:pPr>
      <w:bookmarkStart w:id="13" w:name="_Toc511390815"/>
      <w:r>
        <w:lastRenderedPageBreak/>
        <w:t>Step 5 – Confirmation</w:t>
      </w:r>
      <w:bookmarkEnd w:id="13"/>
    </w:p>
    <w:p w14:paraId="3643D567" w14:textId="741FF023" w:rsidR="00CC7E12" w:rsidRDefault="00CC7E12" w:rsidP="00CC7E12">
      <w:pPr>
        <w:pStyle w:val="SAGEBodyText"/>
      </w:pPr>
    </w:p>
    <w:p w14:paraId="29B61B41" w14:textId="209D1EC1" w:rsidR="00CC7E12" w:rsidRDefault="00CC7E12" w:rsidP="00CC7E12">
      <w:pPr>
        <w:pStyle w:val="SAGEBodyText"/>
      </w:pPr>
      <w:r>
        <w:rPr>
          <w:noProof/>
        </w:rPr>
        <w:drawing>
          <wp:inline distT="0" distB="0" distL="0" distR="0" wp14:anchorId="7F8A3134" wp14:editId="3CE848E6">
            <wp:extent cx="4534532" cy="5258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gradewiz6.png"/>
                    <pic:cNvPicPr/>
                  </pic:nvPicPr>
                  <pic:blipFill>
                    <a:blip r:embed="rId16">
                      <a:extLst>
                        <a:ext uri="{28A0092B-C50C-407E-A947-70E740481C1C}">
                          <a14:useLocalDpi xmlns:a14="http://schemas.microsoft.com/office/drawing/2010/main" val="0"/>
                        </a:ext>
                      </a:extLst>
                    </a:blip>
                    <a:stretch>
                      <a:fillRect/>
                    </a:stretch>
                  </pic:blipFill>
                  <pic:spPr>
                    <a:xfrm>
                      <a:off x="0" y="0"/>
                      <a:ext cx="4534532" cy="5258533"/>
                    </a:xfrm>
                    <a:prstGeom prst="rect">
                      <a:avLst/>
                    </a:prstGeom>
                  </pic:spPr>
                </pic:pic>
              </a:graphicData>
            </a:graphic>
          </wp:inline>
        </w:drawing>
      </w:r>
    </w:p>
    <w:p w14:paraId="46B18776" w14:textId="7F942A78" w:rsidR="00CC7E12" w:rsidRDefault="00CC7E12" w:rsidP="00CC7E12">
      <w:pPr>
        <w:pStyle w:val="SAGEBodyText"/>
      </w:pPr>
    </w:p>
    <w:p w14:paraId="03464668" w14:textId="77777777" w:rsidR="00CC7E12" w:rsidRDefault="00CC7E12" w:rsidP="00CC7E12">
      <w:pPr>
        <w:pStyle w:val="SAGEBodyText"/>
      </w:pPr>
      <w:r>
        <w:t>The solution and projects are ready to be upgraded.</w:t>
      </w:r>
    </w:p>
    <w:p w14:paraId="3A07BC21" w14:textId="77777777" w:rsidR="00CC7E12" w:rsidRDefault="00CC7E12" w:rsidP="00CC7E12">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722E2EE2" w14:textId="77777777" w:rsidR="00CC7E12" w:rsidRPr="00CC7E12" w:rsidRDefault="00CC7E12" w:rsidP="00CC7E12">
      <w:pPr>
        <w:pStyle w:val="SAGEBodyText"/>
      </w:pPr>
    </w:p>
    <w:p w14:paraId="580F3D03" w14:textId="77777777" w:rsidR="00CC7E12" w:rsidRDefault="00CC7E12">
      <w:pPr>
        <w:spacing w:after="200" w:line="0" w:lineRule="auto"/>
        <w:rPr>
          <w:b/>
          <w:color w:val="2E3456"/>
          <w:sz w:val="30"/>
          <w:lang w:val="en-US"/>
        </w:rPr>
      </w:pPr>
      <w:r>
        <w:br w:type="page"/>
      </w:r>
    </w:p>
    <w:p w14:paraId="67EA21BD" w14:textId="6182E52E" w:rsidR="00A015B6" w:rsidRDefault="00A371DC" w:rsidP="00A015B6">
      <w:pPr>
        <w:pStyle w:val="SAGEHeading2"/>
        <w:numPr>
          <w:ilvl w:val="1"/>
          <w:numId w:val="35"/>
        </w:numPr>
        <w:ind w:left="734" w:hanging="734"/>
      </w:pPr>
      <w:bookmarkStart w:id="14" w:name="_Toc511390816"/>
      <w:r>
        <w:lastRenderedPageBreak/>
        <w:t>Step 6 – Recompile</w:t>
      </w:r>
      <w:bookmarkEnd w:id="14"/>
    </w:p>
    <w:p w14:paraId="1C1D41EE" w14:textId="77777777" w:rsidR="001225C6" w:rsidRPr="001225C6" w:rsidRDefault="001225C6" w:rsidP="001225C6">
      <w:pPr>
        <w:pStyle w:val="SAGEBodyText"/>
      </w:pPr>
    </w:p>
    <w:p w14:paraId="2976FB03" w14:textId="77777777" w:rsidR="00A015B6" w:rsidRDefault="00C6547C" w:rsidP="00A015B6">
      <w:pPr>
        <w:pStyle w:val="SAGEBodyText"/>
      </w:pPr>
      <w:r>
        <w:rPr>
          <w:noProof/>
        </w:rPr>
        <w:drawing>
          <wp:inline distT="0" distB="0" distL="0" distR="0" wp14:anchorId="7AA12D2D" wp14:editId="01876309">
            <wp:extent cx="4534532" cy="52585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gradewiz7.png"/>
                    <pic:cNvPicPr/>
                  </pic:nvPicPr>
                  <pic:blipFill>
                    <a:blip r:embed="rId17">
                      <a:extLst>
                        <a:ext uri="{28A0092B-C50C-407E-A947-70E740481C1C}">
                          <a14:useLocalDpi xmlns:a14="http://schemas.microsoft.com/office/drawing/2010/main" val="0"/>
                        </a:ext>
                      </a:extLst>
                    </a:blip>
                    <a:stretch>
                      <a:fillRect/>
                    </a:stretch>
                  </pic:blipFill>
                  <pic:spPr>
                    <a:xfrm>
                      <a:off x="0" y="0"/>
                      <a:ext cx="4534532" cy="5258534"/>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5CC8CCC7" w:rsidR="006944CD" w:rsidRDefault="006944CD" w:rsidP="003F01D5">
      <w:pPr>
        <w:pStyle w:val="SAGEBodyText"/>
      </w:pPr>
      <w:r>
        <w:t>After t</w:t>
      </w:r>
      <w:r w:rsidRPr="007A3B67">
        <w:t xml:space="preserve">he solution that </w:t>
      </w:r>
      <w:r>
        <w:t xml:space="preserve">supported </w:t>
      </w:r>
      <w:r w:rsidR="00234AF5">
        <w:t xml:space="preserve">Sage 300 </w:t>
      </w:r>
      <w:r>
        <w:t>201</w:t>
      </w:r>
      <w:r w:rsidR="003B13C7">
        <w:t>8</w:t>
      </w:r>
      <w:r w:rsidR="00A371DC">
        <w:t>.1</w:t>
      </w:r>
      <w:r>
        <w:t xml:space="preserve"> has been upgraded to support 2018</w:t>
      </w:r>
      <w:r w:rsidR="003B13C7">
        <w:t>.</w:t>
      </w:r>
      <w:r w:rsidR="00A371DC">
        <w:t>2</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77777777" w:rsidR="00A371DC" w:rsidRDefault="00A371DC" w:rsidP="00A371DC">
      <w:pPr>
        <w:pStyle w:val="SAGEHeading1"/>
        <w:framePr w:wrap="around"/>
      </w:pPr>
      <w:bookmarkStart w:id="15" w:name="_Toc511390817"/>
      <w:r>
        <w:lastRenderedPageBreak/>
        <w:t>Compilation Troubleshooting</w:t>
      </w:r>
      <w:bookmarkEnd w:id="15"/>
    </w:p>
    <w:p w14:paraId="02835323" w14:textId="77777777" w:rsidR="00A371DC" w:rsidRDefault="00A371DC" w:rsidP="00A371DC">
      <w:pPr>
        <w:pStyle w:val="SAGEHeading1Follow"/>
        <w:framePr w:wrap="around"/>
      </w:pPr>
    </w:p>
    <w:p w14:paraId="03190617" w14:textId="77777777" w:rsidR="00A371DC" w:rsidRPr="00C82B40" w:rsidRDefault="00A371DC" w:rsidP="00A371DC">
      <w:pPr>
        <w:pStyle w:val="SAGEBodyText"/>
        <w:rPr>
          <w:b/>
        </w:rPr>
      </w:pPr>
      <w:r w:rsidRPr="00C82B40">
        <w:rPr>
          <w:b/>
        </w:rPr>
        <w:t>Parser Error when loading Web project in browser</w:t>
      </w:r>
    </w:p>
    <w:p w14:paraId="720B3F73" w14:textId="77777777" w:rsidR="00A371DC" w:rsidRDefault="00A371DC" w:rsidP="00A371DC">
      <w:pPr>
        <w:pStyle w:val="SAGEBodyText"/>
        <w:numPr>
          <w:ilvl w:val="0"/>
          <w:numId w:val="33"/>
        </w:numPr>
      </w:pPr>
      <w:r>
        <w:t>Clean solution</w:t>
      </w:r>
    </w:p>
    <w:p w14:paraId="348E1E3A" w14:textId="77777777" w:rsidR="00A371DC" w:rsidRDefault="00A371DC" w:rsidP="00A371DC">
      <w:pPr>
        <w:pStyle w:val="SAGEBodyText"/>
        <w:numPr>
          <w:ilvl w:val="0"/>
          <w:numId w:val="33"/>
        </w:numPr>
      </w:pPr>
      <w:r>
        <w:t xml:space="preserve">In Web project folder:  </w:t>
      </w:r>
    </w:p>
    <w:p w14:paraId="4B2A6838" w14:textId="77777777" w:rsidR="00A371DC" w:rsidRDefault="00A371DC" w:rsidP="00A371DC">
      <w:pPr>
        <w:pStyle w:val="SAGEBodyText"/>
        <w:numPr>
          <w:ilvl w:val="1"/>
          <w:numId w:val="33"/>
        </w:numPr>
      </w:pPr>
      <w:r>
        <w:t xml:space="preserve">delete bin and </w:t>
      </w:r>
      <w:proofErr w:type="spellStart"/>
      <w:r>
        <w:t>obj</w:t>
      </w:r>
      <w:proofErr w:type="spellEnd"/>
      <w:r>
        <w:t xml:space="preserve"> folders</w:t>
      </w:r>
    </w:p>
    <w:p w14:paraId="34ECFB52" w14:textId="77777777" w:rsidR="00A371DC" w:rsidRPr="00505CEB" w:rsidRDefault="00A371DC" w:rsidP="00A371DC">
      <w:pPr>
        <w:pStyle w:val="SAGEBodyText"/>
        <w:numPr>
          <w:ilvl w:val="1"/>
          <w:numId w:val="33"/>
        </w:numPr>
      </w:pPr>
      <w:r>
        <w:t>delete *</w:t>
      </w:r>
      <w:proofErr w:type="spellStart"/>
      <w:r>
        <w:t>csproj.user</w:t>
      </w:r>
      <w:proofErr w:type="spellEnd"/>
      <w:r>
        <w:t xml:space="preserve"> file</w:t>
      </w:r>
    </w:p>
    <w:p w14:paraId="7EE94264" w14:textId="7AD4A2B9" w:rsidR="00D7455E" w:rsidRPr="001C3ACA" w:rsidRDefault="00D7455E" w:rsidP="00D7455E">
      <w:pPr>
        <w:pStyle w:val="SAGEBodyText"/>
        <w:spacing w:line="360" w:lineRule="auto"/>
        <w:ind w:left="720"/>
      </w:pPr>
    </w:p>
    <w:p w14:paraId="33B53B30" w14:textId="77777777" w:rsidR="00505CEB" w:rsidRDefault="00505CEB" w:rsidP="00505CEB">
      <w:pPr>
        <w:pStyle w:val="SAGEHeading1Follow"/>
        <w:framePr w:wrap="around"/>
      </w:pPr>
    </w:p>
    <w:p w14:paraId="4AAC6BD1" w14:textId="77777777"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14:paraId="53B1006C" w14:textId="77777777" w:rsidR="00E92444" w:rsidRDefault="00E92444" w:rsidP="00C77166">
      <w:pPr>
        <w:pStyle w:val="SAGEBodyText"/>
        <w:numPr>
          <w:ilvl w:val="0"/>
          <w:numId w:val="33"/>
        </w:numPr>
      </w:pPr>
      <w:r>
        <w:t>Clean solution</w:t>
      </w:r>
    </w:p>
    <w:p w14:paraId="486A24B9" w14:textId="77777777" w:rsidR="00E92444" w:rsidRDefault="00E92444" w:rsidP="00C77166">
      <w:pPr>
        <w:pStyle w:val="SAGEBodyText"/>
        <w:numPr>
          <w:ilvl w:val="0"/>
          <w:numId w:val="33"/>
        </w:numPr>
      </w:pPr>
      <w:r>
        <w:t xml:space="preserve">In Web project folder:  </w:t>
      </w:r>
    </w:p>
    <w:p w14:paraId="2B0F9FDB" w14:textId="77777777" w:rsidR="00E92444" w:rsidRDefault="00E92444" w:rsidP="00E92444">
      <w:pPr>
        <w:pStyle w:val="SAGEBodyText"/>
        <w:numPr>
          <w:ilvl w:val="1"/>
          <w:numId w:val="33"/>
        </w:numPr>
      </w:pPr>
      <w:r>
        <w:t xml:space="preserve">delete bin and </w:t>
      </w:r>
      <w:proofErr w:type="spellStart"/>
      <w:r>
        <w:t>obj</w:t>
      </w:r>
      <w:proofErr w:type="spellEnd"/>
      <w:r>
        <w:t xml:space="preserve"> folders</w:t>
      </w:r>
    </w:p>
    <w:p w14:paraId="11745573" w14:textId="77777777"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241E18">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D0524" w14:textId="77777777" w:rsidR="0035454A" w:rsidRDefault="0035454A" w:rsidP="00713520">
      <w:pPr>
        <w:spacing w:line="240" w:lineRule="auto"/>
      </w:pPr>
      <w:r>
        <w:separator/>
      </w:r>
    </w:p>
    <w:p w14:paraId="2A0B1C6F" w14:textId="77777777" w:rsidR="0035454A" w:rsidRDefault="0035454A"/>
  </w:endnote>
  <w:endnote w:type="continuationSeparator" w:id="0">
    <w:p w14:paraId="6A889F20" w14:textId="77777777" w:rsidR="0035454A" w:rsidRDefault="0035454A" w:rsidP="00713520">
      <w:pPr>
        <w:spacing w:line="240" w:lineRule="auto"/>
      </w:pPr>
      <w:r>
        <w:continuationSeparator/>
      </w:r>
    </w:p>
    <w:p w14:paraId="164D750E" w14:textId="77777777" w:rsidR="0035454A" w:rsidRDefault="00354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79499A">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79499A">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4C7BAD" w:rsidRDefault="004C7BAD">
    <w:pPr>
      <w:pStyle w:val="Footer"/>
    </w:pPr>
  </w:p>
  <w:p w14:paraId="5890DC3F"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7D3B2219" w14:textId="77777777" w:rsidTr="0081634F">
      <w:tc>
        <w:tcPr>
          <w:tcW w:w="6804" w:type="dxa"/>
          <w:vAlign w:val="bottom"/>
        </w:tcPr>
        <w:p w14:paraId="61AB4C23" w14:textId="3EB90574" w:rsidR="001B1C12" w:rsidRPr="001872FE" w:rsidRDefault="00FE508D" w:rsidP="001B1C12">
          <w:pPr>
            <w:pStyle w:val="SAGEFooter"/>
            <w:rPr>
              <w:noProof/>
            </w:rPr>
          </w:pPr>
          <w:fldSimple w:instr=" STYLEREF  SAGE_Title  \* MERGEFORMAT ">
            <w:r w:rsidR="00B72D79">
              <w:rPr>
                <w:noProof/>
              </w:rPr>
              <w:t>Sage 300 Web Screens SDK</w:t>
            </w:r>
          </w:fldSimple>
          <w:r w:rsidR="004C7BAD">
            <w:rPr>
              <w:noProof/>
            </w:rPr>
            <w:t xml:space="preserve"> </w:t>
          </w:r>
          <w:r w:rsidR="001B1C12">
            <w:rPr>
              <w:noProof/>
            </w:rPr>
            <w:t>–</w:t>
          </w:r>
          <w:r w:rsidR="00066E48">
            <w:rPr>
              <w:noProof/>
            </w:rPr>
            <w:t xml:space="preserve"> </w:t>
          </w:r>
          <w:r w:rsidR="00C27935">
            <w:rPr>
              <w:noProof/>
            </w:rPr>
            <w:t>2018</w:t>
          </w:r>
          <w:r w:rsidR="00CC72CD">
            <w:rPr>
              <w:noProof/>
            </w:rPr>
            <w:t>.</w:t>
          </w:r>
          <w:r w:rsidR="00266F43">
            <w:rPr>
              <w:noProof/>
            </w:rPr>
            <w:t>2</w:t>
          </w:r>
          <w:r w:rsidR="001B1C12">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156255">
                <w:rPr>
                  <w:noProof/>
                </w:rPr>
                <w:t>14</w:t>
              </w:r>
              <w:r>
                <w:rPr>
                  <w:sz w:val="24"/>
                  <w:szCs w:val="24"/>
                </w:rPr>
                <w:fldChar w:fldCharType="end"/>
              </w:r>
              <w:r>
                <w:t xml:space="preserve"> of </w:t>
              </w:r>
              <w:r>
                <w:fldChar w:fldCharType="begin"/>
              </w:r>
              <w:r>
                <w:instrText xml:space="preserve"> NUMPAGES  </w:instrText>
              </w:r>
              <w:r>
                <w:fldChar w:fldCharType="separate"/>
              </w:r>
              <w:r w:rsidR="00156255">
                <w:rPr>
                  <w:noProof/>
                </w:rPr>
                <w:t>14</w:t>
              </w:r>
              <w:r>
                <w:rPr>
                  <w:noProof/>
                </w:rPr>
                <w:fldChar w:fldCharType="end"/>
              </w:r>
            </w:p>
          </w:sdtContent>
        </w:sdt>
      </w:tc>
    </w:tr>
  </w:tbl>
  <w:p w14:paraId="60980367" w14:textId="77777777" w:rsidR="004C7BAD" w:rsidRDefault="004C7BAD" w:rsidP="00A6168E">
    <w:pPr>
      <w:pStyle w:val="1pt"/>
      <w:tabs>
        <w:tab w:val="left" w:pos="1695"/>
      </w:tabs>
    </w:pPr>
    <w:r>
      <w:tab/>
    </w:r>
  </w:p>
  <w:p w14:paraId="42C77D08"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A7E0418" w14:textId="77777777" w:rsidTr="001D202A">
      <w:tc>
        <w:tcPr>
          <w:tcW w:w="6804" w:type="dxa"/>
          <w:vAlign w:val="bottom"/>
        </w:tcPr>
        <w:p w14:paraId="275A6039" w14:textId="77777777" w:rsidR="004C7BAD" w:rsidRPr="001872FE" w:rsidRDefault="00FE508D" w:rsidP="001E189D">
          <w:pPr>
            <w:pStyle w:val="SAGEFooter"/>
          </w:pPr>
          <w:fldSimple w:instr=" STYLEREF  SAGE_Title  \* MERGEFORMAT ">
            <w:r w:rsidR="00241E18">
              <w:rPr>
                <w:noProof/>
              </w:rPr>
              <w:t>Sage 300</w:t>
            </w:r>
          </w:fldSimple>
          <w:r w:rsidR="004C7BAD">
            <w:rPr>
              <w:noProof/>
            </w:rPr>
            <w:t xml:space="preserve"> </w:t>
          </w:r>
          <w:r w:rsidR="003F4A49">
            <w:rPr>
              <w:noProof/>
            </w:rPr>
            <w:t>–</w:t>
          </w:r>
          <w:r w:rsidR="00066E48">
            <w:rPr>
              <w:noProof/>
            </w:rPr>
            <w:t xml:space="preserve"> </w:t>
          </w:r>
          <w:r w:rsidR="00B36363">
            <w:rPr>
              <w:noProof/>
            </w:rPr>
            <w:t>201</w:t>
          </w:r>
          <w:r w:rsidR="00457D98">
            <w:rPr>
              <w:noProof/>
            </w:rPr>
            <w:t>8.0</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41E18">
                <w:rPr>
                  <w:noProof/>
                </w:rPr>
                <w:t>2</w:t>
              </w:r>
              <w:r>
                <w:rPr>
                  <w:sz w:val="24"/>
                  <w:szCs w:val="24"/>
                </w:rPr>
                <w:fldChar w:fldCharType="end"/>
              </w:r>
              <w:r>
                <w:t xml:space="preserve"> of </w:t>
              </w:r>
              <w:r>
                <w:fldChar w:fldCharType="begin"/>
              </w:r>
              <w:r>
                <w:instrText xml:space="preserve"> NUMPAGES  </w:instrText>
              </w:r>
              <w:r>
                <w:fldChar w:fldCharType="separate"/>
              </w:r>
              <w:r w:rsidR="00241E18">
                <w:rPr>
                  <w:noProof/>
                </w:rPr>
                <w:t>19</w:t>
              </w:r>
              <w:r>
                <w:rPr>
                  <w:noProof/>
                </w:rPr>
                <w:fldChar w:fldCharType="end"/>
              </w:r>
            </w:p>
          </w:sdtContent>
        </w:sdt>
      </w:tc>
    </w:tr>
  </w:tbl>
  <w:p w14:paraId="2F6FFADD"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EB058" w14:textId="77777777" w:rsidR="0035454A" w:rsidRDefault="0035454A" w:rsidP="00713520">
      <w:pPr>
        <w:spacing w:line="240" w:lineRule="auto"/>
      </w:pPr>
    </w:p>
    <w:p w14:paraId="00802100" w14:textId="77777777" w:rsidR="0035454A" w:rsidRDefault="0035454A"/>
  </w:footnote>
  <w:footnote w:type="continuationSeparator" w:id="0">
    <w:p w14:paraId="6C0E97F5" w14:textId="77777777" w:rsidR="0035454A" w:rsidRDefault="0035454A" w:rsidP="00713520">
      <w:pPr>
        <w:spacing w:line="240" w:lineRule="auto"/>
      </w:pPr>
    </w:p>
    <w:p w14:paraId="06E88DF0" w14:textId="77777777" w:rsidR="0035454A" w:rsidRDefault="0035454A"/>
  </w:footnote>
  <w:footnote w:type="continuationNotice" w:id="1">
    <w:p w14:paraId="0743A577" w14:textId="77777777" w:rsidR="0035454A" w:rsidRDefault="0035454A">
      <w:pPr>
        <w:spacing w:line="240" w:lineRule="auto"/>
      </w:pPr>
    </w:p>
    <w:p w14:paraId="492F76DC" w14:textId="77777777" w:rsidR="0035454A" w:rsidRDefault="003545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1DB83F0A" wp14:editId="40572612">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4C7BAD" w:rsidRDefault="004C7BAD">
    <w:pPr>
      <w:pStyle w:val="Header"/>
    </w:pPr>
  </w:p>
  <w:p w14:paraId="7CF74A67" w14:textId="77777777" w:rsidR="004C7BAD" w:rsidRDefault="004C7BA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8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077"/>
    <w:rsid w:val="00001F20"/>
    <w:rsid w:val="00001F84"/>
    <w:rsid w:val="00002932"/>
    <w:rsid w:val="0000396C"/>
    <w:rsid w:val="00004D7E"/>
    <w:rsid w:val="000130CC"/>
    <w:rsid w:val="00013FF0"/>
    <w:rsid w:val="000149B9"/>
    <w:rsid w:val="00015850"/>
    <w:rsid w:val="00015884"/>
    <w:rsid w:val="000161F8"/>
    <w:rsid w:val="0001756A"/>
    <w:rsid w:val="000175A5"/>
    <w:rsid w:val="000201D2"/>
    <w:rsid w:val="00023030"/>
    <w:rsid w:val="00024655"/>
    <w:rsid w:val="00026556"/>
    <w:rsid w:val="00026E2D"/>
    <w:rsid w:val="00027FEF"/>
    <w:rsid w:val="000347FA"/>
    <w:rsid w:val="0003598D"/>
    <w:rsid w:val="000373BC"/>
    <w:rsid w:val="0004068B"/>
    <w:rsid w:val="000408D3"/>
    <w:rsid w:val="00042E61"/>
    <w:rsid w:val="0004427B"/>
    <w:rsid w:val="00044C65"/>
    <w:rsid w:val="00045837"/>
    <w:rsid w:val="00046957"/>
    <w:rsid w:val="00050A70"/>
    <w:rsid w:val="00052475"/>
    <w:rsid w:val="00053262"/>
    <w:rsid w:val="000546D6"/>
    <w:rsid w:val="00056058"/>
    <w:rsid w:val="00057A33"/>
    <w:rsid w:val="00063553"/>
    <w:rsid w:val="000638C6"/>
    <w:rsid w:val="00063C74"/>
    <w:rsid w:val="00064E11"/>
    <w:rsid w:val="00065734"/>
    <w:rsid w:val="00066DF2"/>
    <w:rsid w:val="00066E48"/>
    <w:rsid w:val="000679E7"/>
    <w:rsid w:val="00070048"/>
    <w:rsid w:val="000745CE"/>
    <w:rsid w:val="00077419"/>
    <w:rsid w:val="00083958"/>
    <w:rsid w:val="00083991"/>
    <w:rsid w:val="000849C5"/>
    <w:rsid w:val="0008570D"/>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ACD"/>
    <w:rsid w:val="000C5370"/>
    <w:rsid w:val="000C7FFA"/>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3D57"/>
    <w:rsid w:val="001154B7"/>
    <w:rsid w:val="0011715D"/>
    <w:rsid w:val="00117B53"/>
    <w:rsid w:val="0012103D"/>
    <w:rsid w:val="001225C6"/>
    <w:rsid w:val="00122642"/>
    <w:rsid w:val="00124804"/>
    <w:rsid w:val="00125311"/>
    <w:rsid w:val="001266B2"/>
    <w:rsid w:val="0012795B"/>
    <w:rsid w:val="00130D4C"/>
    <w:rsid w:val="001363F2"/>
    <w:rsid w:val="00140BE2"/>
    <w:rsid w:val="001419D9"/>
    <w:rsid w:val="00142BD0"/>
    <w:rsid w:val="00144481"/>
    <w:rsid w:val="00144CCC"/>
    <w:rsid w:val="00147242"/>
    <w:rsid w:val="00151702"/>
    <w:rsid w:val="00151D31"/>
    <w:rsid w:val="001531B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5885"/>
    <w:rsid w:val="0018615B"/>
    <w:rsid w:val="00186840"/>
    <w:rsid w:val="00186A8B"/>
    <w:rsid w:val="001872FE"/>
    <w:rsid w:val="001905CD"/>
    <w:rsid w:val="00193305"/>
    <w:rsid w:val="0019336D"/>
    <w:rsid w:val="00193B84"/>
    <w:rsid w:val="00194B1C"/>
    <w:rsid w:val="00194DDA"/>
    <w:rsid w:val="001967BA"/>
    <w:rsid w:val="001977F6"/>
    <w:rsid w:val="001A2E80"/>
    <w:rsid w:val="001A3046"/>
    <w:rsid w:val="001B126D"/>
    <w:rsid w:val="001B1B5E"/>
    <w:rsid w:val="001B1C12"/>
    <w:rsid w:val="001B1E5C"/>
    <w:rsid w:val="001B4BA4"/>
    <w:rsid w:val="001B4D30"/>
    <w:rsid w:val="001B5503"/>
    <w:rsid w:val="001B7C7F"/>
    <w:rsid w:val="001C3ACA"/>
    <w:rsid w:val="001C3B82"/>
    <w:rsid w:val="001C3C72"/>
    <w:rsid w:val="001C535E"/>
    <w:rsid w:val="001C606F"/>
    <w:rsid w:val="001D0AF4"/>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33C7"/>
    <w:rsid w:val="00204FD7"/>
    <w:rsid w:val="00213941"/>
    <w:rsid w:val="002144F8"/>
    <w:rsid w:val="00224616"/>
    <w:rsid w:val="0022768E"/>
    <w:rsid w:val="00227F92"/>
    <w:rsid w:val="00230416"/>
    <w:rsid w:val="0023359D"/>
    <w:rsid w:val="00234AF5"/>
    <w:rsid w:val="00236928"/>
    <w:rsid w:val="002374CE"/>
    <w:rsid w:val="002412BE"/>
    <w:rsid w:val="00241E18"/>
    <w:rsid w:val="00244442"/>
    <w:rsid w:val="0024475F"/>
    <w:rsid w:val="002519A4"/>
    <w:rsid w:val="00251FE1"/>
    <w:rsid w:val="0025240A"/>
    <w:rsid w:val="00255361"/>
    <w:rsid w:val="00256990"/>
    <w:rsid w:val="00261A33"/>
    <w:rsid w:val="00264E03"/>
    <w:rsid w:val="002665CC"/>
    <w:rsid w:val="00266F43"/>
    <w:rsid w:val="00267ECF"/>
    <w:rsid w:val="0027094C"/>
    <w:rsid w:val="0027100D"/>
    <w:rsid w:val="002729DB"/>
    <w:rsid w:val="00276387"/>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5354"/>
    <w:rsid w:val="002D0064"/>
    <w:rsid w:val="002D4DE5"/>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4654"/>
    <w:rsid w:val="0031489F"/>
    <w:rsid w:val="00314F09"/>
    <w:rsid w:val="00315474"/>
    <w:rsid w:val="00315892"/>
    <w:rsid w:val="00316935"/>
    <w:rsid w:val="00323D3D"/>
    <w:rsid w:val="00324E51"/>
    <w:rsid w:val="00326551"/>
    <w:rsid w:val="00326D19"/>
    <w:rsid w:val="003271BC"/>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2C8B"/>
    <w:rsid w:val="003A3491"/>
    <w:rsid w:val="003A3C23"/>
    <w:rsid w:val="003A3FA1"/>
    <w:rsid w:val="003A5342"/>
    <w:rsid w:val="003A6FC4"/>
    <w:rsid w:val="003A7638"/>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E2F6C"/>
    <w:rsid w:val="003E2F9D"/>
    <w:rsid w:val="003E2FEC"/>
    <w:rsid w:val="003E45B7"/>
    <w:rsid w:val="003E5B3C"/>
    <w:rsid w:val="003E5FB8"/>
    <w:rsid w:val="003E61D5"/>
    <w:rsid w:val="003E7FAF"/>
    <w:rsid w:val="003F01D5"/>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A84"/>
    <w:rsid w:val="00441DB1"/>
    <w:rsid w:val="00442791"/>
    <w:rsid w:val="00442B8D"/>
    <w:rsid w:val="00443242"/>
    <w:rsid w:val="004446D9"/>
    <w:rsid w:val="00445394"/>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500D"/>
    <w:rsid w:val="004876D2"/>
    <w:rsid w:val="00491684"/>
    <w:rsid w:val="00496867"/>
    <w:rsid w:val="00496D29"/>
    <w:rsid w:val="00497399"/>
    <w:rsid w:val="004A0AA5"/>
    <w:rsid w:val="004A0B07"/>
    <w:rsid w:val="004A0CD5"/>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3AC3"/>
    <w:rsid w:val="004D3B29"/>
    <w:rsid w:val="004D4C6F"/>
    <w:rsid w:val="004D6342"/>
    <w:rsid w:val="004D6D4D"/>
    <w:rsid w:val="004D7A4F"/>
    <w:rsid w:val="004D7F49"/>
    <w:rsid w:val="004E3437"/>
    <w:rsid w:val="004E4744"/>
    <w:rsid w:val="004E57B0"/>
    <w:rsid w:val="004F4F8E"/>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5E9A"/>
    <w:rsid w:val="005A647C"/>
    <w:rsid w:val="005B112A"/>
    <w:rsid w:val="005B4031"/>
    <w:rsid w:val="005C0206"/>
    <w:rsid w:val="005C0B35"/>
    <w:rsid w:val="005C1328"/>
    <w:rsid w:val="005C3ECE"/>
    <w:rsid w:val="005C4252"/>
    <w:rsid w:val="005C50D5"/>
    <w:rsid w:val="005C6CD6"/>
    <w:rsid w:val="005C7EDD"/>
    <w:rsid w:val="005D09E7"/>
    <w:rsid w:val="005D4726"/>
    <w:rsid w:val="005D62DE"/>
    <w:rsid w:val="005D6894"/>
    <w:rsid w:val="005D7164"/>
    <w:rsid w:val="005E3E84"/>
    <w:rsid w:val="005E6C27"/>
    <w:rsid w:val="005E7F76"/>
    <w:rsid w:val="005F08BB"/>
    <w:rsid w:val="005F3BCD"/>
    <w:rsid w:val="005F3D5F"/>
    <w:rsid w:val="005F7BB9"/>
    <w:rsid w:val="005F7F6C"/>
    <w:rsid w:val="00600241"/>
    <w:rsid w:val="006006B3"/>
    <w:rsid w:val="006016B5"/>
    <w:rsid w:val="00601B67"/>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333C"/>
    <w:rsid w:val="00643B77"/>
    <w:rsid w:val="006445B4"/>
    <w:rsid w:val="0064513C"/>
    <w:rsid w:val="00645353"/>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AF7"/>
    <w:rsid w:val="00673C68"/>
    <w:rsid w:val="006744B8"/>
    <w:rsid w:val="0067555E"/>
    <w:rsid w:val="006800E3"/>
    <w:rsid w:val="006810BD"/>
    <w:rsid w:val="00682CA8"/>
    <w:rsid w:val="00683868"/>
    <w:rsid w:val="006859CE"/>
    <w:rsid w:val="00685C33"/>
    <w:rsid w:val="00686503"/>
    <w:rsid w:val="00687D46"/>
    <w:rsid w:val="00691E77"/>
    <w:rsid w:val="00693560"/>
    <w:rsid w:val="006944CD"/>
    <w:rsid w:val="006960ED"/>
    <w:rsid w:val="006A05A9"/>
    <w:rsid w:val="006A09A5"/>
    <w:rsid w:val="006A6099"/>
    <w:rsid w:val="006A6CD3"/>
    <w:rsid w:val="006B0D71"/>
    <w:rsid w:val="006B0D75"/>
    <w:rsid w:val="006B2FBE"/>
    <w:rsid w:val="006B5841"/>
    <w:rsid w:val="006B79E8"/>
    <w:rsid w:val="006C17A2"/>
    <w:rsid w:val="006C49EC"/>
    <w:rsid w:val="006C49ED"/>
    <w:rsid w:val="006C50EB"/>
    <w:rsid w:val="006C52B2"/>
    <w:rsid w:val="006C7002"/>
    <w:rsid w:val="006C7ADA"/>
    <w:rsid w:val="006D16D5"/>
    <w:rsid w:val="006D24B2"/>
    <w:rsid w:val="006D4B47"/>
    <w:rsid w:val="006D66A1"/>
    <w:rsid w:val="006E11C4"/>
    <w:rsid w:val="006E22B3"/>
    <w:rsid w:val="006E2BC9"/>
    <w:rsid w:val="006E529D"/>
    <w:rsid w:val="006E5D1D"/>
    <w:rsid w:val="006E6433"/>
    <w:rsid w:val="006E657C"/>
    <w:rsid w:val="006E7203"/>
    <w:rsid w:val="006E7E72"/>
    <w:rsid w:val="006E7EBC"/>
    <w:rsid w:val="006F055A"/>
    <w:rsid w:val="006F3C5E"/>
    <w:rsid w:val="006F3D58"/>
    <w:rsid w:val="006F621B"/>
    <w:rsid w:val="006F76E0"/>
    <w:rsid w:val="00702F9C"/>
    <w:rsid w:val="00703511"/>
    <w:rsid w:val="00707282"/>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44C1"/>
    <w:rsid w:val="007548FE"/>
    <w:rsid w:val="00755B15"/>
    <w:rsid w:val="00757D69"/>
    <w:rsid w:val="00760420"/>
    <w:rsid w:val="007608BB"/>
    <w:rsid w:val="00762005"/>
    <w:rsid w:val="007622C1"/>
    <w:rsid w:val="00762FB0"/>
    <w:rsid w:val="007673E5"/>
    <w:rsid w:val="00770E43"/>
    <w:rsid w:val="00771AF3"/>
    <w:rsid w:val="00777D46"/>
    <w:rsid w:val="007829F8"/>
    <w:rsid w:val="0079162B"/>
    <w:rsid w:val="0079499A"/>
    <w:rsid w:val="0079788E"/>
    <w:rsid w:val="007A1D4D"/>
    <w:rsid w:val="007A3B67"/>
    <w:rsid w:val="007A578E"/>
    <w:rsid w:val="007B0499"/>
    <w:rsid w:val="007B0677"/>
    <w:rsid w:val="007B1C95"/>
    <w:rsid w:val="007B5594"/>
    <w:rsid w:val="007B61A7"/>
    <w:rsid w:val="007C07B4"/>
    <w:rsid w:val="007C0D75"/>
    <w:rsid w:val="007C0D87"/>
    <w:rsid w:val="007C2D4C"/>
    <w:rsid w:val="007C3FEB"/>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43FC"/>
    <w:rsid w:val="0085504F"/>
    <w:rsid w:val="00855183"/>
    <w:rsid w:val="0086108F"/>
    <w:rsid w:val="00861955"/>
    <w:rsid w:val="00862366"/>
    <w:rsid w:val="00866BCF"/>
    <w:rsid w:val="00866DD3"/>
    <w:rsid w:val="008672C3"/>
    <w:rsid w:val="00867413"/>
    <w:rsid w:val="008716B3"/>
    <w:rsid w:val="00872D2D"/>
    <w:rsid w:val="00873E9C"/>
    <w:rsid w:val="00874C56"/>
    <w:rsid w:val="00875576"/>
    <w:rsid w:val="00875B19"/>
    <w:rsid w:val="00876681"/>
    <w:rsid w:val="00876872"/>
    <w:rsid w:val="00881EB7"/>
    <w:rsid w:val="00883216"/>
    <w:rsid w:val="008832BE"/>
    <w:rsid w:val="00885136"/>
    <w:rsid w:val="008912D5"/>
    <w:rsid w:val="00893C08"/>
    <w:rsid w:val="0089487A"/>
    <w:rsid w:val="00897E78"/>
    <w:rsid w:val="008A67C5"/>
    <w:rsid w:val="008A6BBF"/>
    <w:rsid w:val="008B0822"/>
    <w:rsid w:val="008B1703"/>
    <w:rsid w:val="008B2B32"/>
    <w:rsid w:val="008B42F2"/>
    <w:rsid w:val="008B4471"/>
    <w:rsid w:val="008B580E"/>
    <w:rsid w:val="008B6248"/>
    <w:rsid w:val="008C2150"/>
    <w:rsid w:val="008C2602"/>
    <w:rsid w:val="008C4812"/>
    <w:rsid w:val="008C5D6F"/>
    <w:rsid w:val="008C7292"/>
    <w:rsid w:val="008C7CD2"/>
    <w:rsid w:val="008D0526"/>
    <w:rsid w:val="008D3A99"/>
    <w:rsid w:val="008D65BD"/>
    <w:rsid w:val="008D7096"/>
    <w:rsid w:val="008D7700"/>
    <w:rsid w:val="008E21C0"/>
    <w:rsid w:val="008E772E"/>
    <w:rsid w:val="008F0E41"/>
    <w:rsid w:val="008F336A"/>
    <w:rsid w:val="008F3D98"/>
    <w:rsid w:val="008F52EA"/>
    <w:rsid w:val="008F7B02"/>
    <w:rsid w:val="008F7DE5"/>
    <w:rsid w:val="009000BC"/>
    <w:rsid w:val="009005C3"/>
    <w:rsid w:val="009018FA"/>
    <w:rsid w:val="00902B86"/>
    <w:rsid w:val="00905B4E"/>
    <w:rsid w:val="00906A52"/>
    <w:rsid w:val="00906C72"/>
    <w:rsid w:val="009076A7"/>
    <w:rsid w:val="00907D3E"/>
    <w:rsid w:val="00910FDC"/>
    <w:rsid w:val="00911938"/>
    <w:rsid w:val="00912C55"/>
    <w:rsid w:val="00913AB2"/>
    <w:rsid w:val="009146BA"/>
    <w:rsid w:val="00915C20"/>
    <w:rsid w:val="00917827"/>
    <w:rsid w:val="009206D1"/>
    <w:rsid w:val="00920805"/>
    <w:rsid w:val="00922E91"/>
    <w:rsid w:val="0093103D"/>
    <w:rsid w:val="00931798"/>
    <w:rsid w:val="009318E9"/>
    <w:rsid w:val="009330F3"/>
    <w:rsid w:val="00934E4B"/>
    <w:rsid w:val="009353BC"/>
    <w:rsid w:val="00936065"/>
    <w:rsid w:val="0093627E"/>
    <w:rsid w:val="009363EE"/>
    <w:rsid w:val="00936A4E"/>
    <w:rsid w:val="00936BF9"/>
    <w:rsid w:val="00936C9F"/>
    <w:rsid w:val="009375F1"/>
    <w:rsid w:val="0094134E"/>
    <w:rsid w:val="00941D79"/>
    <w:rsid w:val="00942264"/>
    <w:rsid w:val="009473B0"/>
    <w:rsid w:val="00954566"/>
    <w:rsid w:val="0095539C"/>
    <w:rsid w:val="009559C7"/>
    <w:rsid w:val="00962300"/>
    <w:rsid w:val="0096299A"/>
    <w:rsid w:val="009647F5"/>
    <w:rsid w:val="00964FF9"/>
    <w:rsid w:val="009672D4"/>
    <w:rsid w:val="00971886"/>
    <w:rsid w:val="0097226B"/>
    <w:rsid w:val="0097551D"/>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B1B2C"/>
    <w:rsid w:val="009B1EAA"/>
    <w:rsid w:val="009B2545"/>
    <w:rsid w:val="009B46A1"/>
    <w:rsid w:val="009B542B"/>
    <w:rsid w:val="009B5900"/>
    <w:rsid w:val="009C0633"/>
    <w:rsid w:val="009C515C"/>
    <w:rsid w:val="009C742D"/>
    <w:rsid w:val="009D33C2"/>
    <w:rsid w:val="009D3FF5"/>
    <w:rsid w:val="009D614F"/>
    <w:rsid w:val="009D7D38"/>
    <w:rsid w:val="009E0147"/>
    <w:rsid w:val="009E167D"/>
    <w:rsid w:val="009E2963"/>
    <w:rsid w:val="009E57CC"/>
    <w:rsid w:val="009E64BE"/>
    <w:rsid w:val="009E6D16"/>
    <w:rsid w:val="009F004A"/>
    <w:rsid w:val="009F6062"/>
    <w:rsid w:val="009F7D73"/>
    <w:rsid w:val="009F7D94"/>
    <w:rsid w:val="00A0063E"/>
    <w:rsid w:val="00A00BC8"/>
    <w:rsid w:val="00A01002"/>
    <w:rsid w:val="00A013A6"/>
    <w:rsid w:val="00A0150D"/>
    <w:rsid w:val="00A015B6"/>
    <w:rsid w:val="00A060D8"/>
    <w:rsid w:val="00A100D8"/>
    <w:rsid w:val="00A12AFC"/>
    <w:rsid w:val="00A13AE9"/>
    <w:rsid w:val="00A15A59"/>
    <w:rsid w:val="00A16D61"/>
    <w:rsid w:val="00A23DBD"/>
    <w:rsid w:val="00A265E4"/>
    <w:rsid w:val="00A2673E"/>
    <w:rsid w:val="00A268EE"/>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3877"/>
    <w:rsid w:val="00A6062B"/>
    <w:rsid w:val="00A614F6"/>
    <w:rsid w:val="00A6168E"/>
    <w:rsid w:val="00A62F84"/>
    <w:rsid w:val="00A658BF"/>
    <w:rsid w:val="00A67DEB"/>
    <w:rsid w:val="00A73EE6"/>
    <w:rsid w:val="00A7480F"/>
    <w:rsid w:val="00A74F43"/>
    <w:rsid w:val="00A75877"/>
    <w:rsid w:val="00A800EA"/>
    <w:rsid w:val="00A8196A"/>
    <w:rsid w:val="00A858AB"/>
    <w:rsid w:val="00A87F9D"/>
    <w:rsid w:val="00A93B14"/>
    <w:rsid w:val="00A95861"/>
    <w:rsid w:val="00A95CA4"/>
    <w:rsid w:val="00A96DC7"/>
    <w:rsid w:val="00A974F7"/>
    <w:rsid w:val="00A9792B"/>
    <w:rsid w:val="00AA0601"/>
    <w:rsid w:val="00AA1A09"/>
    <w:rsid w:val="00AA2C8D"/>
    <w:rsid w:val="00AA62B5"/>
    <w:rsid w:val="00AA76BC"/>
    <w:rsid w:val="00AB0BC9"/>
    <w:rsid w:val="00AB0E5C"/>
    <w:rsid w:val="00AB1670"/>
    <w:rsid w:val="00AB1744"/>
    <w:rsid w:val="00AB19E3"/>
    <w:rsid w:val="00AB1A7D"/>
    <w:rsid w:val="00AB656B"/>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6153"/>
    <w:rsid w:val="00AE2E51"/>
    <w:rsid w:val="00AE3464"/>
    <w:rsid w:val="00AE4256"/>
    <w:rsid w:val="00AE425D"/>
    <w:rsid w:val="00AE4666"/>
    <w:rsid w:val="00AE5F62"/>
    <w:rsid w:val="00AE6500"/>
    <w:rsid w:val="00AE6724"/>
    <w:rsid w:val="00AF3F97"/>
    <w:rsid w:val="00AF4FA2"/>
    <w:rsid w:val="00B06D06"/>
    <w:rsid w:val="00B13068"/>
    <w:rsid w:val="00B150F1"/>
    <w:rsid w:val="00B174EC"/>
    <w:rsid w:val="00B21095"/>
    <w:rsid w:val="00B24607"/>
    <w:rsid w:val="00B26BC0"/>
    <w:rsid w:val="00B32DAD"/>
    <w:rsid w:val="00B34B3F"/>
    <w:rsid w:val="00B36363"/>
    <w:rsid w:val="00B36915"/>
    <w:rsid w:val="00B37AA0"/>
    <w:rsid w:val="00B40B1F"/>
    <w:rsid w:val="00B418E2"/>
    <w:rsid w:val="00B4427C"/>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2652"/>
    <w:rsid w:val="00B832EC"/>
    <w:rsid w:val="00B83C23"/>
    <w:rsid w:val="00B83FF7"/>
    <w:rsid w:val="00B841FE"/>
    <w:rsid w:val="00B846BD"/>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4AF0"/>
    <w:rsid w:val="00BB53BF"/>
    <w:rsid w:val="00BC07C0"/>
    <w:rsid w:val="00BC1E4B"/>
    <w:rsid w:val="00BC3604"/>
    <w:rsid w:val="00BC3C8A"/>
    <w:rsid w:val="00BC4C95"/>
    <w:rsid w:val="00BC502E"/>
    <w:rsid w:val="00BC739B"/>
    <w:rsid w:val="00BD06E9"/>
    <w:rsid w:val="00BD1CF4"/>
    <w:rsid w:val="00BD22D8"/>
    <w:rsid w:val="00BD2333"/>
    <w:rsid w:val="00BD24C2"/>
    <w:rsid w:val="00BD45A7"/>
    <w:rsid w:val="00BD4801"/>
    <w:rsid w:val="00BD6466"/>
    <w:rsid w:val="00BD6543"/>
    <w:rsid w:val="00BE18ED"/>
    <w:rsid w:val="00BE345B"/>
    <w:rsid w:val="00BE49E2"/>
    <w:rsid w:val="00BE57B8"/>
    <w:rsid w:val="00BE6B3D"/>
    <w:rsid w:val="00BF3C9E"/>
    <w:rsid w:val="00BF41BB"/>
    <w:rsid w:val="00BF58DC"/>
    <w:rsid w:val="00BF74DF"/>
    <w:rsid w:val="00C10BE5"/>
    <w:rsid w:val="00C10E6C"/>
    <w:rsid w:val="00C125DD"/>
    <w:rsid w:val="00C12E03"/>
    <w:rsid w:val="00C1546D"/>
    <w:rsid w:val="00C243E5"/>
    <w:rsid w:val="00C25E6A"/>
    <w:rsid w:val="00C27935"/>
    <w:rsid w:val="00C27D07"/>
    <w:rsid w:val="00C3298B"/>
    <w:rsid w:val="00C3542C"/>
    <w:rsid w:val="00C35FDB"/>
    <w:rsid w:val="00C4077E"/>
    <w:rsid w:val="00C44294"/>
    <w:rsid w:val="00C45D1A"/>
    <w:rsid w:val="00C47946"/>
    <w:rsid w:val="00C479B6"/>
    <w:rsid w:val="00C50275"/>
    <w:rsid w:val="00C506FB"/>
    <w:rsid w:val="00C53AE7"/>
    <w:rsid w:val="00C548F8"/>
    <w:rsid w:val="00C5520D"/>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1212"/>
    <w:rsid w:val="00C91262"/>
    <w:rsid w:val="00C926BF"/>
    <w:rsid w:val="00C93677"/>
    <w:rsid w:val="00C952BB"/>
    <w:rsid w:val="00C95D9B"/>
    <w:rsid w:val="00C96388"/>
    <w:rsid w:val="00C97BC7"/>
    <w:rsid w:val="00CA0515"/>
    <w:rsid w:val="00CA0728"/>
    <w:rsid w:val="00CA4E08"/>
    <w:rsid w:val="00CA504E"/>
    <w:rsid w:val="00CA6F4D"/>
    <w:rsid w:val="00CA7D2D"/>
    <w:rsid w:val="00CB39CB"/>
    <w:rsid w:val="00CB45A6"/>
    <w:rsid w:val="00CB5ADC"/>
    <w:rsid w:val="00CB6BD8"/>
    <w:rsid w:val="00CB70D2"/>
    <w:rsid w:val="00CB7E78"/>
    <w:rsid w:val="00CC0FB9"/>
    <w:rsid w:val="00CC3319"/>
    <w:rsid w:val="00CC5583"/>
    <w:rsid w:val="00CC5694"/>
    <w:rsid w:val="00CC72CD"/>
    <w:rsid w:val="00CC7E12"/>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607"/>
    <w:rsid w:val="00D13E04"/>
    <w:rsid w:val="00D160EC"/>
    <w:rsid w:val="00D16AF6"/>
    <w:rsid w:val="00D17D64"/>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4715"/>
    <w:rsid w:val="00D4759F"/>
    <w:rsid w:val="00D50FF8"/>
    <w:rsid w:val="00D53358"/>
    <w:rsid w:val="00D53965"/>
    <w:rsid w:val="00D53A22"/>
    <w:rsid w:val="00D54A0F"/>
    <w:rsid w:val="00D57643"/>
    <w:rsid w:val="00D57AF0"/>
    <w:rsid w:val="00D6105C"/>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CC8"/>
    <w:rsid w:val="00DB4D58"/>
    <w:rsid w:val="00DB5EFE"/>
    <w:rsid w:val="00DB699A"/>
    <w:rsid w:val="00DC0728"/>
    <w:rsid w:val="00DC282D"/>
    <w:rsid w:val="00DC423B"/>
    <w:rsid w:val="00DC435E"/>
    <w:rsid w:val="00DC43EA"/>
    <w:rsid w:val="00DC4EAC"/>
    <w:rsid w:val="00DC731F"/>
    <w:rsid w:val="00DC733D"/>
    <w:rsid w:val="00DD188C"/>
    <w:rsid w:val="00DD4166"/>
    <w:rsid w:val="00DD4A86"/>
    <w:rsid w:val="00DD4F23"/>
    <w:rsid w:val="00DD5291"/>
    <w:rsid w:val="00DD619E"/>
    <w:rsid w:val="00DD68BF"/>
    <w:rsid w:val="00DE01C4"/>
    <w:rsid w:val="00DE23AD"/>
    <w:rsid w:val="00DE7DEE"/>
    <w:rsid w:val="00DF0027"/>
    <w:rsid w:val="00DF0F1F"/>
    <w:rsid w:val="00DF2F06"/>
    <w:rsid w:val="00DF4DE5"/>
    <w:rsid w:val="00DF72CD"/>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3E52"/>
    <w:rsid w:val="00E7648C"/>
    <w:rsid w:val="00E82F32"/>
    <w:rsid w:val="00E86C5B"/>
    <w:rsid w:val="00E87A00"/>
    <w:rsid w:val="00E902EB"/>
    <w:rsid w:val="00E92444"/>
    <w:rsid w:val="00E92617"/>
    <w:rsid w:val="00E928E3"/>
    <w:rsid w:val="00E95B1B"/>
    <w:rsid w:val="00E97F05"/>
    <w:rsid w:val="00EA0223"/>
    <w:rsid w:val="00EA1A4F"/>
    <w:rsid w:val="00EA3FA8"/>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D3E"/>
    <w:rsid w:val="00EE5297"/>
    <w:rsid w:val="00EE5CC4"/>
    <w:rsid w:val="00EE6865"/>
    <w:rsid w:val="00EE78D2"/>
    <w:rsid w:val="00EF3CC6"/>
    <w:rsid w:val="00EF5755"/>
    <w:rsid w:val="00EF5774"/>
    <w:rsid w:val="00F05534"/>
    <w:rsid w:val="00F05D68"/>
    <w:rsid w:val="00F07B96"/>
    <w:rsid w:val="00F119A9"/>
    <w:rsid w:val="00F1701C"/>
    <w:rsid w:val="00F1710E"/>
    <w:rsid w:val="00F2344A"/>
    <w:rsid w:val="00F239EF"/>
    <w:rsid w:val="00F252CD"/>
    <w:rsid w:val="00F27C96"/>
    <w:rsid w:val="00F301AC"/>
    <w:rsid w:val="00F36101"/>
    <w:rsid w:val="00F36CE2"/>
    <w:rsid w:val="00F37E44"/>
    <w:rsid w:val="00F446BD"/>
    <w:rsid w:val="00F45BAA"/>
    <w:rsid w:val="00F4739A"/>
    <w:rsid w:val="00F50D7F"/>
    <w:rsid w:val="00F51F2C"/>
    <w:rsid w:val="00F555A7"/>
    <w:rsid w:val="00F60A64"/>
    <w:rsid w:val="00F61D99"/>
    <w:rsid w:val="00F648BA"/>
    <w:rsid w:val="00F6514E"/>
    <w:rsid w:val="00F667F3"/>
    <w:rsid w:val="00F710F4"/>
    <w:rsid w:val="00F74377"/>
    <w:rsid w:val="00F746E5"/>
    <w:rsid w:val="00F80E8C"/>
    <w:rsid w:val="00F82580"/>
    <w:rsid w:val="00F90CF1"/>
    <w:rsid w:val="00F91B0D"/>
    <w:rsid w:val="00F92093"/>
    <w:rsid w:val="00F96F6F"/>
    <w:rsid w:val="00F97025"/>
    <w:rsid w:val="00F97A2E"/>
    <w:rsid w:val="00FA2334"/>
    <w:rsid w:val="00FA2EF9"/>
    <w:rsid w:val="00FA4049"/>
    <w:rsid w:val="00FA43DB"/>
    <w:rsid w:val="00FA5842"/>
    <w:rsid w:val="00FB063C"/>
    <w:rsid w:val="00FB2C35"/>
    <w:rsid w:val="00FB3420"/>
    <w:rsid w:val="00FB3E5E"/>
    <w:rsid w:val="00FB4BB6"/>
    <w:rsid w:val="00FB4BFE"/>
    <w:rsid w:val="00FC11DE"/>
    <w:rsid w:val="00FC2DE1"/>
    <w:rsid w:val="00FC4CB7"/>
    <w:rsid w:val="00FC52E6"/>
    <w:rsid w:val="00FC5DA0"/>
    <w:rsid w:val="00FD16A2"/>
    <w:rsid w:val="00FD180D"/>
    <w:rsid w:val="00FD29E7"/>
    <w:rsid w:val="00FD59E0"/>
    <w:rsid w:val="00FE1202"/>
    <w:rsid w:val="00FE1439"/>
    <w:rsid w:val="00FE508D"/>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4.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B6D51-0CF9-4D32-A867-ECFE1357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625</TotalTime>
  <Pages>14</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134</cp:revision>
  <cp:lastPrinted>2016-01-20T21:45:00Z</cp:lastPrinted>
  <dcterms:created xsi:type="dcterms:W3CDTF">2017-07-11T13:38:00Z</dcterms:created>
  <dcterms:modified xsi:type="dcterms:W3CDTF">2018-04-16T18:54:00Z</dcterms:modified>
</cp:coreProperties>
</file>