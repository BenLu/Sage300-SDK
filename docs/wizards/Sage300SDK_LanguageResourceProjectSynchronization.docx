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1F6FF" w14:textId="77777777" w:rsidR="007F0561" w:rsidRDefault="000A2E79" w:rsidP="008E772E">
      <w:pPr>
        <w:pStyle w:val="SAGETitle"/>
      </w:pPr>
      <w:r>
        <w:t>Sage 30</w:t>
      </w:r>
      <w:r w:rsidR="0004068B">
        <w:t>0</w:t>
      </w:r>
      <w:r w:rsidR="008543FC">
        <w:t xml:space="preserve"> Web Screens SDK</w:t>
      </w:r>
    </w:p>
    <w:p w14:paraId="078D7F7D" w14:textId="6AF3B0D8" w:rsidR="007F0561" w:rsidRPr="00B361EB" w:rsidRDefault="002D3A66" w:rsidP="007F0561">
      <w:pPr>
        <w:pStyle w:val="SAGESubtitle"/>
        <w:rPr>
          <w:sz w:val="44"/>
          <w:szCs w:val="32"/>
        </w:rPr>
      </w:pPr>
      <w:r w:rsidRPr="00B361EB">
        <w:rPr>
          <w:sz w:val="44"/>
          <w:szCs w:val="32"/>
        </w:rPr>
        <w:t xml:space="preserve">Language Resource </w:t>
      </w:r>
      <w:r w:rsidR="00B361EB" w:rsidRPr="00B361EB">
        <w:rPr>
          <w:sz w:val="44"/>
          <w:szCs w:val="32"/>
        </w:rPr>
        <w:t>Project Synchronization</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44A06A0" w:rsidR="004F4F8E" w:rsidRDefault="00023293"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January 2020</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7D5219AF" w:rsidR="00FC4CB7" w:rsidRDefault="007D1C2E" w:rsidP="00FC4CB7">
      <w:pPr>
        <w:pStyle w:val="SAGEBodyText"/>
      </w:pPr>
      <w:r>
        <w:t xml:space="preserve">Copyright © </w:t>
      </w:r>
      <w:r w:rsidR="00CC7E12">
        <w:t>1994-20</w:t>
      </w:r>
      <w:r w:rsidR="00023293">
        <w:t>20</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bookmarkStart w:id="0" w:name="_GoBack"/>
      <w:bookmarkEnd w:id="0"/>
    </w:p>
    <w:p w14:paraId="686A0650" w14:textId="77777777" w:rsidR="005F3BCD" w:rsidRPr="000D184D" w:rsidRDefault="00907D3E" w:rsidP="0081634F">
      <w:pPr>
        <w:pStyle w:val="SAGEHeading1noTOC"/>
        <w:framePr w:wrap="around"/>
      </w:pPr>
      <w:r>
        <w:lastRenderedPageBreak/>
        <w:t>C</w:t>
      </w:r>
      <w:r w:rsidR="005135C7">
        <w:t>ontents</w:t>
      </w:r>
    </w:p>
    <w:p w14:paraId="3FA3E77C" w14:textId="1CD741FE" w:rsidR="003D39CA"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29543267" w:history="1">
        <w:r w:rsidR="003D39CA" w:rsidRPr="00F45D85">
          <w:rPr>
            <w:rStyle w:val="Hyperlink"/>
            <w:noProof/>
          </w:rPr>
          <w:t>1.</w:t>
        </w:r>
        <w:r w:rsidR="003D39CA">
          <w:rPr>
            <w:rFonts w:asciiTheme="minorHAnsi" w:eastAsiaTheme="minorEastAsia" w:hAnsiTheme="minorHAnsi"/>
            <w:b w:val="0"/>
            <w:noProof/>
            <w:sz w:val="22"/>
          </w:rPr>
          <w:tab/>
        </w:r>
        <w:r w:rsidR="003D39CA" w:rsidRPr="00F45D85">
          <w:rPr>
            <w:rStyle w:val="Hyperlink"/>
            <w:noProof/>
          </w:rPr>
          <w:t>Overview</w:t>
        </w:r>
        <w:r w:rsidR="003D39CA">
          <w:rPr>
            <w:noProof/>
            <w:webHidden/>
          </w:rPr>
          <w:tab/>
        </w:r>
        <w:r w:rsidR="003D39CA">
          <w:rPr>
            <w:noProof/>
            <w:webHidden/>
          </w:rPr>
          <w:fldChar w:fldCharType="begin"/>
        </w:r>
        <w:r w:rsidR="003D39CA">
          <w:rPr>
            <w:noProof/>
            <w:webHidden/>
          </w:rPr>
          <w:instrText xml:space="preserve"> PAGEREF _Toc29543267 \h </w:instrText>
        </w:r>
        <w:r w:rsidR="003D39CA">
          <w:rPr>
            <w:noProof/>
            <w:webHidden/>
          </w:rPr>
        </w:r>
        <w:r w:rsidR="003D39CA">
          <w:rPr>
            <w:noProof/>
            <w:webHidden/>
          </w:rPr>
          <w:fldChar w:fldCharType="separate"/>
        </w:r>
        <w:r w:rsidR="003D39CA">
          <w:rPr>
            <w:noProof/>
            <w:webHidden/>
          </w:rPr>
          <w:t>4</w:t>
        </w:r>
        <w:r w:rsidR="003D39CA">
          <w:rPr>
            <w:noProof/>
            <w:webHidden/>
          </w:rPr>
          <w:fldChar w:fldCharType="end"/>
        </w:r>
      </w:hyperlink>
    </w:p>
    <w:p w14:paraId="0DF462BB" w14:textId="7E320FEE" w:rsidR="003D39CA" w:rsidRDefault="003D39CA">
      <w:pPr>
        <w:pStyle w:val="TOC1"/>
        <w:rPr>
          <w:rFonts w:asciiTheme="minorHAnsi" w:eastAsiaTheme="minorEastAsia" w:hAnsiTheme="minorHAnsi"/>
          <w:b w:val="0"/>
          <w:noProof/>
          <w:sz w:val="22"/>
        </w:rPr>
      </w:pPr>
      <w:hyperlink w:anchor="_Toc29543268" w:history="1">
        <w:r w:rsidRPr="00F45D85">
          <w:rPr>
            <w:rStyle w:val="Hyperlink"/>
            <w:noProof/>
          </w:rPr>
          <w:t>2.</w:t>
        </w:r>
        <w:r>
          <w:rPr>
            <w:rFonts w:asciiTheme="minorHAnsi" w:eastAsiaTheme="minorEastAsia" w:hAnsiTheme="minorHAnsi"/>
            <w:b w:val="0"/>
            <w:noProof/>
            <w:sz w:val="22"/>
          </w:rPr>
          <w:tab/>
        </w:r>
        <w:r w:rsidRPr="00F45D85">
          <w:rPr>
            <w:rStyle w:val="Hyperlink"/>
            <w:noProof/>
          </w:rPr>
          <w:t>Running the scripts</w:t>
        </w:r>
        <w:r>
          <w:rPr>
            <w:noProof/>
            <w:webHidden/>
          </w:rPr>
          <w:tab/>
        </w:r>
        <w:r>
          <w:rPr>
            <w:noProof/>
            <w:webHidden/>
          </w:rPr>
          <w:fldChar w:fldCharType="begin"/>
        </w:r>
        <w:r>
          <w:rPr>
            <w:noProof/>
            <w:webHidden/>
          </w:rPr>
          <w:instrText xml:space="preserve"> PAGEREF _Toc29543268 \h </w:instrText>
        </w:r>
        <w:r>
          <w:rPr>
            <w:noProof/>
            <w:webHidden/>
          </w:rPr>
        </w:r>
        <w:r>
          <w:rPr>
            <w:noProof/>
            <w:webHidden/>
          </w:rPr>
          <w:fldChar w:fldCharType="separate"/>
        </w:r>
        <w:r>
          <w:rPr>
            <w:noProof/>
            <w:webHidden/>
          </w:rPr>
          <w:t>5</w:t>
        </w:r>
        <w:r>
          <w:rPr>
            <w:noProof/>
            <w:webHidden/>
          </w:rPr>
          <w:fldChar w:fldCharType="end"/>
        </w:r>
      </w:hyperlink>
    </w:p>
    <w:p w14:paraId="41AE1524" w14:textId="737C5BE0" w:rsidR="00A45D3D" w:rsidRPr="00DA7245" w:rsidRDefault="00897E78" w:rsidP="00DA7245">
      <w:pPr>
        <w:pStyle w:val="SAGEHeading1"/>
        <w:framePr w:wrap="around"/>
      </w:pPr>
      <w:r>
        <w:lastRenderedPageBreak/>
        <w:fldChar w:fldCharType="end"/>
      </w:r>
      <w:bookmarkStart w:id="1" w:name="_Toc440376140"/>
      <w:bookmarkStart w:id="2" w:name="_Toc29543267"/>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643A4B57" w:rsidR="00D27CD0" w:rsidRDefault="00D27CD0" w:rsidP="00D27CD0">
      <w:pPr>
        <w:pStyle w:val="SAGEBodyText"/>
      </w:pPr>
      <w:r>
        <w:t xml:space="preserve">This </w:t>
      </w:r>
      <w:r w:rsidR="00181AAF">
        <w:t xml:space="preserve">document is intended to serve as a guide for illustrating how to </w:t>
      </w:r>
      <w:r w:rsidR="00F4573E">
        <w:t xml:space="preserve">synchronize the Sage 300 </w:t>
      </w:r>
      <w:r w:rsidR="002F0D3D">
        <w:t xml:space="preserve">Web Screen </w:t>
      </w:r>
      <w:r w:rsidR="00F4573E">
        <w:t>Language Resource</w:t>
      </w:r>
      <w:r w:rsidR="002F0D3D">
        <w:t>s</w:t>
      </w:r>
      <w:r w:rsidR="00CD5759">
        <w:t xml:space="preserve"> Projects </w:t>
      </w:r>
      <w:r w:rsidR="00F4573E">
        <w:t xml:space="preserve">with the Sage 300 Web SDK </w:t>
      </w:r>
      <w:r w:rsidR="00B361EB">
        <w:t xml:space="preserve">Language </w:t>
      </w:r>
      <w:r w:rsidR="00F4573E">
        <w:t>Resource Solution (Sage300Resources).</w:t>
      </w:r>
    </w:p>
    <w:p w14:paraId="6D76D6DC" w14:textId="0C11DB0C" w:rsidR="002F0D3D" w:rsidRDefault="002F0D3D" w:rsidP="00D27CD0">
      <w:pPr>
        <w:pStyle w:val="SAGEBodyText"/>
      </w:pPr>
    </w:p>
    <w:p w14:paraId="240D2025" w14:textId="359E4AE8" w:rsidR="002F0D3D" w:rsidRDefault="002F0D3D" w:rsidP="00D27CD0">
      <w:pPr>
        <w:pStyle w:val="SAGEBodyText"/>
      </w:pPr>
      <w:r>
        <w:t xml:space="preserve">This synchronization process is only relevant to internal Sage developers and is not applicable to our Development Partners (DPP). </w:t>
      </w:r>
    </w:p>
    <w:p w14:paraId="2F4D1F0F" w14:textId="3244CEA9" w:rsidR="00A861C2" w:rsidRDefault="00A861C2" w:rsidP="00F4573E">
      <w:pPr>
        <w:pStyle w:val="SAGEBodyText"/>
      </w:pPr>
    </w:p>
    <w:p w14:paraId="14B8FC7E" w14:textId="339E470C" w:rsidR="00CD5759" w:rsidRDefault="00CD5759" w:rsidP="00F4573E">
      <w:pPr>
        <w:pStyle w:val="SAGEBodyText"/>
      </w:pPr>
      <w:r>
        <w:t>The decision was made to create a new Sage 300 Web SDK Visual Studio solution to encompass all of the language resource projects that are currently a part of the primary Sage 300 Web Screen codebase. To ensure that this new Visual Studio solution contains the latest copies of all of the language resources, three utility scripts were created as follows:</w:t>
      </w:r>
    </w:p>
    <w:p w14:paraId="5A1866A2" w14:textId="33100F31" w:rsidR="00CD5759" w:rsidRDefault="00CD5759" w:rsidP="00F4573E">
      <w:pPr>
        <w:pStyle w:val="SAGEBodyText"/>
      </w:pPr>
    </w:p>
    <w:p w14:paraId="0A2393DC" w14:textId="19EFB947" w:rsidR="00CD5759" w:rsidRDefault="00CD5759" w:rsidP="00CD5759">
      <w:pPr>
        <w:pStyle w:val="SAGEBodyText"/>
        <w:numPr>
          <w:ilvl w:val="0"/>
          <w:numId w:val="40"/>
        </w:numPr>
      </w:pPr>
      <w:r>
        <w:t>UpdateLocalResourceProjects.bat</w:t>
      </w:r>
    </w:p>
    <w:p w14:paraId="1CA391AB" w14:textId="57CF2529" w:rsidR="00CD5759" w:rsidRDefault="00CD5759" w:rsidP="00CD5759">
      <w:pPr>
        <w:pStyle w:val="SAGEBodyText"/>
        <w:numPr>
          <w:ilvl w:val="0"/>
          <w:numId w:val="40"/>
        </w:numPr>
      </w:pPr>
      <w:r>
        <w:t>ps</w:t>
      </w:r>
      <w:r w:rsidR="003D39CA">
        <w:t>Delete</w:t>
      </w:r>
      <w:r>
        <w:t>ResourceProjects.ps1</w:t>
      </w:r>
    </w:p>
    <w:p w14:paraId="3A31C39A" w14:textId="343134D5" w:rsidR="00CD5759" w:rsidRDefault="00CD5759" w:rsidP="00CD5759">
      <w:pPr>
        <w:pStyle w:val="SAGEBodyText"/>
        <w:numPr>
          <w:ilvl w:val="0"/>
          <w:numId w:val="40"/>
        </w:numPr>
      </w:pPr>
      <w:r>
        <w:t>ps</w:t>
      </w:r>
      <w:r w:rsidR="003D39CA">
        <w:t>Copy</w:t>
      </w:r>
      <w:r>
        <w:t>ResourceProjects.ps1</w:t>
      </w:r>
    </w:p>
    <w:p w14:paraId="76CE7F91" w14:textId="6761F763" w:rsidR="00CD5759" w:rsidRDefault="00CD5759" w:rsidP="00CD5759">
      <w:pPr>
        <w:pStyle w:val="SAGEBodyText"/>
      </w:pPr>
    </w:p>
    <w:p w14:paraId="345C8E79" w14:textId="54C90BC6" w:rsidR="00CD5759" w:rsidRDefault="00CD5759" w:rsidP="00CD5759">
      <w:pPr>
        <w:pStyle w:val="SAGEBodyText"/>
      </w:pPr>
      <w:r>
        <w:t>These utility scripts are located in the following folder:</w:t>
      </w:r>
    </w:p>
    <w:p w14:paraId="208C71F9" w14:textId="5737066C" w:rsidR="00CD5759" w:rsidRPr="00CD5759" w:rsidRDefault="00CD5759" w:rsidP="00CD5759">
      <w:pPr>
        <w:pStyle w:val="SAGEBodyText"/>
        <w:ind w:left="144" w:firstLine="144"/>
        <w:rPr>
          <w:b/>
          <w:bCs/>
        </w:rPr>
      </w:pPr>
      <w:r w:rsidRPr="00CD5759">
        <w:rPr>
          <w:b/>
          <w:bCs/>
        </w:rPr>
        <w:t>\\Sage300WebSDK\src\wizards\Sage300Resources\</w:t>
      </w:r>
    </w:p>
    <w:p w14:paraId="7CE2C4D1" w14:textId="77777777" w:rsidR="00F4573E" w:rsidRDefault="00F4573E" w:rsidP="00F4573E">
      <w:pPr>
        <w:pStyle w:val="SAGEBodyText"/>
      </w:pPr>
    </w:p>
    <w:p w14:paraId="7A51B176" w14:textId="77777777" w:rsidR="007536D9" w:rsidRDefault="007536D9">
      <w:pPr>
        <w:spacing w:after="200" w:line="0" w:lineRule="auto"/>
        <w:rPr>
          <w:lang w:val="en-US"/>
        </w:rPr>
      </w:pPr>
      <w:r>
        <w:br w:type="page"/>
      </w:r>
    </w:p>
    <w:p w14:paraId="2B11F434" w14:textId="41FE4CA7" w:rsidR="007536D9" w:rsidRDefault="00CD5759" w:rsidP="00CB23AC">
      <w:pPr>
        <w:pStyle w:val="SAGEHeading1"/>
        <w:framePr w:wrap="around"/>
      </w:pPr>
      <w:bookmarkStart w:id="3" w:name="_Toc29543268"/>
      <w:r>
        <w:lastRenderedPageBreak/>
        <w:t>Running the scripts</w:t>
      </w:r>
      <w:bookmarkEnd w:id="3"/>
    </w:p>
    <w:p w14:paraId="1C2879FF" w14:textId="77777777" w:rsidR="00CD5759" w:rsidRDefault="00CD5759" w:rsidP="00C630FA">
      <w:pPr>
        <w:pStyle w:val="SAGEBodyText"/>
      </w:pPr>
      <w:r>
        <w:t>To synchronize the projects, open a command-prompt and navigate to the following folder:</w:t>
      </w:r>
    </w:p>
    <w:p w14:paraId="7C06C9BB" w14:textId="2D79AA72" w:rsidR="00CD5759" w:rsidRPr="00CD5759" w:rsidRDefault="00CD5759" w:rsidP="00CD5759">
      <w:pPr>
        <w:pStyle w:val="SAGEBodyText"/>
        <w:rPr>
          <w:b/>
          <w:bCs/>
        </w:rPr>
      </w:pPr>
      <w:r w:rsidRPr="00CD5759">
        <w:rPr>
          <w:b/>
          <w:bCs/>
        </w:rPr>
        <w:t>\</w:t>
      </w:r>
      <w:r>
        <w:rPr>
          <w:b/>
          <w:bCs/>
        </w:rPr>
        <w:t>[</w:t>
      </w:r>
      <w:r w:rsidRPr="003D39CA">
        <w:rPr>
          <w:b/>
          <w:bCs/>
          <w:color w:val="00B0F0"/>
        </w:rPr>
        <w:t>Sage300WebSDKRootFolder</w:t>
      </w:r>
      <w:r>
        <w:rPr>
          <w:b/>
          <w:bCs/>
        </w:rPr>
        <w:t>]</w:t>
      </w:r>
      <w:r w:rsidRPr="00CD5759">
        <w:rPr>
          <w:b/>
          <w:bCs/>
        </w:rPr>
        <w:t>\src\wizards\Sage300Resources\</w:t>
      </w:r>
    </w:p>
    <w:p w14:paraId="1720FD7E" w14:textId="66014CEA" w:rsidR="00CD5759" w:rsidRPr="00CD5759" w:rsidRDefault="00CD5759" w:rsidP="00C630FA">
      <w:pPr>
        <w:pStyle w:val="SAGEBodyText"/>
        <w:rPr>
          <w:color w:val="00B0F0"/>
        </w:rPr>
      </w:pPr>
      <w:r w:rsidRPr="00CD5759">
        <w:rPr>
          <w:color w:val="00B0F0"/>
        </w:rPr>
        <w:t xml:space="preserve">Note: </w:t>
      </w:r>
      <w:r w:rsidRPr="00CD5759">
        <w:rPr>
          <w:b/>
          <w:bCs/>
          <w:color w:val="00B0F0"/>
        </w:rPr>
        <w:t>Sage300WebSDKRootFolder</w:t>
      </w:r>
      <w:r w:rsidRPr="00CD5759">
        <w:rPr>
          <w:color w:val="00B0F0"/>
        </w:rPr>
        <w:t xml:space="preserve"> will be specific to your system.</w:t>
      </w:r>
    </w:p>
    <w:p w14:paraId="5C4A249F" w14:textId="025DDD51" w:rsidR="00CD5759" w:rsidRDefault="00CD5759" w:rsidP="00C630FA">
      <w:pPr>
        <w:pStyle w:val="SAGEBodyText"/>
      </w:pPr>
      <w:r>
        <w:t xml:space="preserve">Once you’ve navigated to the above folder, type in </w:t>
      </w:r>
      <w:r w:rsidRPr="00CD5759">
        <w:rPr>
          <w:b/>
          <w:bCs/>
        </w:rPr>
        <w:t>UpdateLocalResourceProjects.bat</w:t>
      </w:r>
      <w:r>
        <w:t>.</w:t>
      </w:r>
    </w:p>
    <w:p w14:paraId="2A1D1AA2" w14:textId="08A4DAD0" w:rsidR="003F01D5" w:rsidRDefault="004F763D" w:rsidP="00E529A5">
      <w:pPr>
        <w:pStyle w:val="SAGENumberedList"/>
        <w:numPr>
          <w:ilvl w:val="0"/>
          <w:numId w:val="0"/>
        </w:numPr>
      </w:pPr>
      <w:r>
        <w:rPr>
          <w:noProof/>
        </w:rPr>
        <mc:AlternateContent>
          <mc:Choice Requires="wps">
            <w:drawing>
              <wp:anchor distT="45720" distB="45720" distL="114300" distR="114300" simplePos="0" relativeHeight="251659264" behindDoc="0" locked="0" layoutInCell="1" allowOverlap="1" wp14:anchorId="7A3FB1EB" wp14:editId="444EAF4A">
                <wp:simplePos x="0" y="0"/>
                <wp:positionH relativeFrom="column">
                  <wp:posOffset>41910</wp:posOffset>
                </wp:positionH>
                <wp:positionV relativeFrom="paragraph">
                  <wp:posOffset>812800</wp:posOffset>
                </wp:positionV>
                <wp:extent cx="5715000" cy="140462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25400">
                          <a:solidFill>
                            <a:srgbClr val="FF0000"/>
                          </a:solidFill>
                          <a:miter lim="800000"/>
                          <a:headEnd/>
                          <a:tailEnd/>
                        </a:ln>
                      </wps:spPr>
                      <wps:txbx>
                        <w:txbxContent>
                          <w:p w14:paraId="372480FC" w14:textId="0F5198F5" w:rsidR="004F763D" w:rsidRDefault="004F763D">
                            <w:r>
                              <w:t>Note: Any resources that have been added to the Sage300Resources solution that do not already exist in the Sage 300 Web Screen codebase will be lost.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3FB1EB" id="_x0000_t202" coordsize="21600,21600" o:spt="202" path="m,l,21600r21600,l21600,xe">
                <v:stroke joinstyle="miter"/>
                <v:path gradientshapeok="t" o:connecttype="rect"/>
              </v:shapetype>
              <v:shape id="Text Box 2" o:spid="_x0000_s1026" type="#_x0000_t202" style="position:absolute;margin-left:3.3pt;margin-top:64pt;width:45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" strokecolor="red" strokeweight="2pt">
                <v:textbox style="mso-fit-shape-to-text:t">
                  <w:txbxContent>
                    <w:p w14:paraId="372480FC" w14:textId="0F5198F5" w:rsidR="004F763D" w:rsidRDefault="004F763D">
                      <w:r>
                        <w:t>Note: Any resources that have been added to the Sage300Resources solution that do not already exist in the Sage 300 Web Screen codebase will be lost.</w:t>
                      </w:r>
                    </w:p>
                  </w:txbxContent>
                </v:textbox>
                <w10:wrap type="square"/>
              </v:shape>
            </w:pict>
          </mc:Fallback>
        </mc:AlternateContent>
      </w:r>
      <w:r w:rsidR="00E529A5">
        <w:t>Once the above specified batch file has completed execution, the projects in the Sage300resources solution will have been update</w:t>
      </w:r>
      <w:r w:rsidR="003D39CA">
        <w:t>d to reflect the most up to date Sage 300 Web Screen language resources.</w:t>
      </w:r>
    </w:p>
    <w:p w14:paraId="633690FE" w14:textId="4CA59DD5" w:rsidR="004F763D" w:rsidRDefault="004F763D" w:rsidP="00E529A5">
      <w:pPr>
        <w:pStyle w:val="SAGENumberedList"/>
        <w:numPr>
          <w:ilvl w:val="0"/>
          <w:numId w:val="0"/>
        </w:numPr>
      </w:pPr>
    </w:p>
    <w:p w14:paraId="0F9096FD" w14:textId="43E407E6" w:rsidR="004F763D" w:rsidRDefault="004F763D" w:rsidP="004F763D">
      <w:pPr>
        <w:pStyle w:val="SAGEBodyText"/>
      </w:pPr>
    </w:p>
    <w:p w14:paraId="33F8E9B5" w14:textId="77777777" w:rsidR="00F8488C" w:rsidRDefault="00F8488C" w:rsidP="00F8488C">
      <w:pPr>
        <w:pStyle w:val="SAGEBodyText"/>
      </w:pPr>
    </w:p>
    <w:sectPr w:rsidR="00F8488C" w:rsidSect="00241E18">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494AC" w14:textId="77777777" w:rsidR="00DF272B" w:rsidRDefault="00DF272B" w:rsidP="00713520">
      <w:pPr>
        <w:spacing w:line="240" w:lineRule="auto"/>
      </w:pPr>
      <w:r>
        <w:separator/>
      </w:r>
    </w:p>
    <w:p w14:paraId="0C48459B" w14:textId="77777777" w:rsidR="00DF272B" w:rsidRDefault="00DF272B"/>
  </w:endnote>
  <w:endnote w:type="continuationSeparator" w:id="0">
    <w:p w14:paraId="48E401DF" w14:textId="77777777" w:rsidR="00DF272B" w:rsidRDefault="00DF272B" w:rsidP="00713520">
      <w:pPr>
        <w:spacing w:line="240" w:lineRule="auto"/>
      </w:pPr>
      <w:r>
        <w:continuationSeparator/>
      </w:r>
    </w:p>
    <w:p w14:paraId="6E289616" w14:textId="77777777" w:rsidR="00DF272B" w:rsidRDefault="00DF27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5A276" w14:textId="77777777" w:rsidR="00CD5759" w:rsidRDefault="00CD575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9C41AF" w14:textId="77777777" w:rsidR="00CD5759" w:rsidRDefault="00CD5759">
    <w:pPr>
      <w:pStyle w:val="Footer"/>
    </w:pPr>
  </w:p>
  <w:p w14:paraId="5890DC3F" w14:textId="77777777" w:rsidR="00CD5759" w:rsidRDefault="00CD57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7D3B2219" w14:textId="77777777" w:rsidTr="0081634F">
      <w:tc>
        <w:tcPr>
          <w:tcW w:w="6804" w:type="dxa"/>
          <w:vAlign w:val="bottom"/>
        </w:tcPr>
        <w:p w14:paraId="61AB4C23" w14:textId="4EDB9A0B" w:rsidR="004F763D" w:rsidRPr="001872FE" w:rsidRDefault="00CD5759" w:rsidP="004F763D">
          <w:pPr>
            <w:pStyle w:val="SAGEFooter"/>
            <w:rPr>
              <w:noProof/>
            </w:rPr>
          </w:pPr>
          <w:r>
            <w:rPr>
              <w:noProof/>
            </w:rPr>
            <w:fldChar w:fldCharType="begin"/>
          </w:r>
          <w:r>
            <w:rPr>
              <w:noProof/>
            </w:rPr>
            <w:instrText xml:space="preserve"> STYLEREF  SAGE_Title  \* MERGEFORMAT </w:instrText>
          </w:r>
          <w:r>
            <w:rPr>
              <w:noProof/>
            </w:rPr>
            <w:fldChar w:fldCharType="separate"/>
          </w:r>
          <w:r w:rsidR="004F763D">
            <w:rPr>
              <w:noProof/>
            </w:rPr>
            <w:t>Sage 300 Web Screens SDK</w:t>
          </w:r>
          <w:r>
            <w:rPr>
              <w:noProof/>
            </w:rPr>
            <w:fldChar w:fldCharType="end"/>
          </w:r>
          <w:r>
            <w:rPr>
              <w:noProof/>
            </w:rPr>
            <w:t xml:space="preserve"> – Language Resource </w:t>
          </w:r>
          <w:r w:rsidR="004F763D">
            <w:rPr>
              <w:noProof/>
            </w:rPr>
            <w:t xml:space="preserve">Synchronization </w:t>
          </w:r>
          <w:r>
            <w:rPr>
              <w:noProof/>
            </w:rPr>
            <w:t>Instructions</w:t>
          </w:r>
        </w:p>
      </w:tc>
      <w:tc>
        <w:tcPr>
          <w:tcW w:w="1983" w:type="dxa"/>
          <w:vAlign w:val="bottom"/>
        </w:tcPr>
        <w:sdt>
          <w:sdtPr>
            <w:id w:val="1381826793"/>
            <w:docPartObj>
              <w:docPartGallery w:val="Page Numbers (Top of Page)"/>
              <w:docPartUnique/>
            </w:docPartObj>
          </w:sdtPr>
          <w:sdtEndPr/>
          <w:sdtContent>
            <w:p w14:paraId="0394C44B" w14:textId="77777777" w:rsidR="00CD5759" w:rsidRDefault="00CD575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CD5759" w:rsidRDefault="00CD5759" w:rsidP="00A6168E">
    <w:pPr>
      <w:pStyle w:val="1pt"/>
      <w:tabs>
        <w:tab w:val="left" w:pos="1695"/>
      </w:tabs>
    </w:pPr>
    <w:r>
      <w:tab/>
    </w:r>
  </w:p>
  <w:p w14:paraId="42C77D08" w14:textId="77777777" w:rsidR="00CD5759" w:rsidRDefault="00CD575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CD5759" w14:paraId="5A7E0418" w14:textId="77777777" w:rsidTr="001D202A">
      <w:tc>
        <w:tcPr>
          <w:tcW w:w="6804" w:type="dxa"/>
          <w:vAlign w:val="bottom"/>
        </w:tcPr>
        <w:p w14:paraId="275A6039" w14:textId="77777777" w:rsidR="00CD5759" w:rsidRPr="001872FE" w:rsidRDefault="00CD5759"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EndPr/>
          <w:sdtContent>
            <w:p w14:paraId="512A2FF1" w14:textId="77777777" w:rsidR="00CD5759" w:rsidRDefault="00CD575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CD5759" w:rsidRDefault="00CD57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9052" w14:textId="77777777" w:rsidR="00DF272B" w:rsidRDefault="00DF272B" w:rsidP="00713520">
      <w:pPr>
        <w:spacing w:line="240" w:lineRule="auto"/>
      </w:pPr>
    </w:p>
    <w:p w14:paraId="703B859C" w14:textId="77777777" w:rsidR="00DF272B" w:rsidRDefault="00DF272B"/>
  </w:footnote>
  <w:footnote w:type="continuationSeparator" w:id="0">
    <w:p w14:paraId="25027932" w14:textId="77777777" w:rsidR="00DF272B" w:rsidRDefault="00DF272B" w:rsidP="00713520">
      <w:pPr>
        <w:spacing w:line="240" w:lineRule="auto"/>
      </w:pPr>
    </w:p>
    <w:p w14:paraId="6AF03626" w14:textId="77777777" w:rsidR="00DF272B" w:rsidRDefault="00DF272B"/>
  </w:footnote>
  <w:footnote w:type="continuationNotice" w:id="1">
    <w:p w14:paraId="4C359715" w14:textId="77777777" w:rsidR="00DF272B" w:rsidRDefault="00DF272B">
      <w:pPr>
        <w:spacing w:line="240" w:lineRule="auto"/>
      </w:pPr>
    </w:p>
    <w:p w14:paraId="3EF1D6A6" w14:textId="77777777" w:rsidR="00DF272B" w:rsidRDefault="00DF27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17CE2" w14:textId="77777777" w:rsidR="00CD5759" w:rsidRDefault="00CD5759" w:rsidP="0015531F">
    <w:pPr>
      <w:pStyle w:val="Header"/>
    </w:pPr>
    <w:r w:rsidRPr="00D302D1">
      <w:rPr>
        <w:noProof/>
        <w:lang w:val="en-US"/>
      </w:rPr>
      <w:drawing>
        <wp:anchor distT="0" distB="0" distL="114300" distR="114300" simplePos="0" relativeHeight="251659264" behindDoc="1" locked="1" layoutInCell="1" allowOverlap="1" wp14:anchorId="1DB83F0A" wp14:editId="21A300A7">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CD5759" w:rsidRDefault="00CD57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68E8B" w14:textId="77777777" w:rsidR="00CD5759" w:rsidRDefault="00CD5759">
    <w:pPr>
      <w:pStyle w:val="Header"/>
    </w:pPr>
  </w:p>
  <w:p w14:paraId="7CF74A67" w14:textId="77777777" w:rsidR="00CD5759" w:rsidRDefault="00CD575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E339F" w14:textId="77777777" w:rsidR="00CD5759" w:rsidRPr="00D17D64" w:rsidRDefault="00CD5759"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CB0B5" w14:textId="77777777" w:rsidR="00CD5759" w:rsidRDefault="00CD57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1.6pt;height:21.6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B7112"/>
    <w:multiLevelType w:val="hybridMultilevel"/>
    <w:tmpl w:val="BD341410"/>
    <w:lvl w:ilvl="0" w:tplc="7070E6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65416D"/>
    <w:multiLevelType w:val="hybridMultilevel"/>
    <w:tmpl w:val="0CFC8DD8"/>
    <w:lvl w:ilvl="0" w:tplc="FFB44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2"/>
  </w:num>
  <w:num w:numId="3">
    <w:abstractNumId w:val="11"/>
  </w:num>
  <w:num w:numId="4">
    <w:abstractNumId w:val="31"/>
  </w:num>
  <w:num w:numId="5">
    <w:abstractNumId w:val="29"/>
  </w:num>
  <w:num w:numId="6">
    <w:abstractNumId w:val="28"/>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3"/>
  </w:num>
  <w:num w:numId="18">
    <w:abstractNumId w:val="21"/>
  </w:num>
  <w:num w:numId="19">
    <w:abstractNumId w:val="24"/>
  </w:num>
  <w:num w:numId="20">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2"/>
  </w:num>
  <w:num w:numId="22">
    <w:abstractNumId w:val="15"/>
  </w:num>
  <w:num w:numId="23">
    <w:abstractNumId w:val="13"/>
  </w:num>
  <w:num w:numId="24">
    <w:abstractNumId w:val="20"/>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16"/>
  </w:num>
  <w:num w:numId="30">
    <w:abstractNumId w:val="27"/>
  </w:num>
  <w:num w:numId="31">
    <w:abstractNumId w:val="10"/>
  </w:num>
  <w:num w:numId="32">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 w:numId="34">
    <w:abstractNumId w:val="23"/>
    <w:lvlOverride w:ilvl="0">
      <w:startOverride w:val="1"/>
    </w:lvlOverride>
  </w:num>
  <w:num w:numId="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3617"/>
          </w:tabs>
          <w:ind w:left="361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abstractNumId w:val="25"/>
  </w:num>
  <w:num w:numId="37">
    <w:abstractNumId w:val="30"/>
  </w:num>
  <w:num w:numId="38">
    <w:abstractNumId w:val="26"/>
  </w:num>
  <w:num w:numId="39">
    <w:abstractNumId w:val="17"/>
  </w:num>
  <w:num w:numId="40">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021C"/>
    <w:rsid w:val="00001077"/>
    <w:rsid w:val="00001F20"/>
    <w:rsid w:val="00001F84"/>
    <w:rsid w:val="00002932"/>
    <w:rsid w:val="0000396C"/>
    <w:rsid w:val="00004D7E"/>
    <w:rsid w:val="000130CC"/>
    <w:rsid w:val="00013FF0"/>
    <w:rsid w:val="000149B9"/>
    <w:rsid w:val="00014BBA"/>
    <w:rsid w:val="00015850"/>
    <w:rsid w:val="00015884"/>
    <w:rsid w:val="000161F8"/>
    <w:rsid w:val="0001662C"/>
    <w:rsid w:val="0001756A"/>
    <w:rsid w:val="000175A5"/>
    <w:rsid w:val="000201D2"/>
    <w:rsid w:val="00023030"/>
    <w:rsid w:val="00023293"/>
    <w:rsid w:val="00024655"/>
    <w:rsid w:val="00026556"/>
    <w:rsid w:val="00026E2D"/>
    <w:rsid w:val="00027FEF"/>
    <w:rsid w:val="00032897"/>
    <w:rsid w:val="000347FA"/>
    <w:rsid w:val="0003598D"/>
    <w:rsid w:val="000373BC"/>
    <w:rsid w:val="00037470"/>
    <w:rsid w:val="0004068B"/>
    <w:rsid w:val="000408D3"/>
    <w:rsid w:val="00042E61"/>
    <w:rsid w:val="0004427B"/>
    <w:rsid w:val="00044C65"/>
    <w:rsid w:val="00045837"/>
    <w:rsid w:val="00046310"/>
    <w:rsid w:val="00046957"/>
    <w:rsid w:val="00050A70"/>
    <w:rsid w:val="00052475"/>
    <w:rsid w:val="00053262"/>
    <w:rsid w:val="00053DCB"/>
    <w:rsid w:val="000545EE"/>
    <w:rsid w:val="000546D6"/>
    <w:rsid w:val="00056058"/>
    <w:rsid w:val="00057A33"/>
    <w:rsid w:val="00063553"/>
    <w:rsid w:val="000638C6"/>
    <w:rsid w:val="00063C74"/>
    <w:rsid w:val="00064E11"/>
    <w:rsid w:val="00065734"/>
    <w:rsid w:val="00066DF2"/>
    <w:rsid w:val="00066E48"/>
    <w:rsid w:val="000679E7"/>
    <w:rsid w:val="00070048"/>
    <w:rsid w:val="000725C4"/>
    <w:rsid w:val="000745CE"/>
    <w:rsid w:val="00077419"/>
    <w:rsid w:val="00083958"/>
    <w:rsid w:val="00083991"/>
    <w:rsid w:val="000849C5"/>
    <w:rsid w:val="0008570D"/>
    <w:rsid w:val="00091ED2"/>
    <w:rsid w:val="0009243D"/>
    <w:rsid w:val="00094F2F"/>
    <w:rsid w:val="00095728"/>
    <w:rsid w:val="00095E82"/>
    <w:rsid w:val="00096EF5"/>
    <w:rsid w:val="000A0E76"/>
    <w:rsid w:val="000A2AC5"/>
    <w:rsid w:val="000A2E79"/>
    <w:rsid w:val="000A5542"/>
    <w:rsid w:val="000A7D67"/>
    <w:rsid w:val="000B1D83"/>
    <w:rsid w:val="000B2C0A"/>
    <w:rsid w:val="000B4028"/>
    <w:rsid w:val="000B45D0"/>
    <w:rsid w:val="000B4944"/>
    <w:rsid w:val="000B6248"/>
    <w:rsid w:val="000B6A5E"/>
    <w:rsid w:val="000C24DA"/>
    <w:rsid w:val="000C31EA"/>
    <w:rsid w:val="000C395A"/>
    <w:rsid w:val="000C3ACD"/>
    <w:rsid w:val="000C5370"/>
    <w:rsid w:val="000C7FFA"/>
    <w:rsid w:val="000D1162"/>
    <w:rsid w:val="000D170F"/>
    <w:rsid w:val="000D184D"/>
    <w:rsid w:val="000D188A"/>
    <w:rsid w:val="000D352D"/>
    <w:rsid w:val="000D3635"/>
    <w:rsid w:val="000D3EC7"/>
    <w:rsid w:val="000D68A6"/>
    <w:rsid w:val="000E0185"/>
    <w:rsid w:val="000E1861"/>
    <w:rsid w:val="000E248A"/>
    <w:rsid w:val="000E2D3D"/>
    <w:rsid w:val="000E600D"/>
    <w:rsid w:val="000E62B9"/>
    <w:rsid w:val="000E72E5"/>
    <w:rsid w:val="000F24E6"/>
    <w:rsid w:val="000F3C3D"/>
    <w:rsid w:val="001016F3"/>
    <w:rsid w:val="00101BBF"/>
    <w:rsid w:val="00106EF1"/>
    <w:rsid w:val="00107896"/>
    <w:rsid w:val="00111126"/>
    <w:rsid w:val="00111F8F"/>
    <w:rsid w:val="00113D57"/>
    <w:rsid w:val="001154B7"/>
    <w:rsid w:val="0011715D"/>
    <w:rsid w:val="00117B53"/>
    <w:rsid w:val="0012103D"/>
    <w:rsid w:val="001225C6"/>
    <w:rsid w:val="00122642"/>
    <w:rsid w:val="00124804"/>
    <w:rsid w:val="00125311"/>
    <w:rsid w:val="00125FCE"/>
    <w:rsid w:val="001266B2"/>
    <w:rsid w:val="0012795B"/>
    <w:rsid w:val="00130D4C"/>
    <w:rsid w:val="00130E02"/>
    <w:rsid w:val="001324B7"/>
    <w:rsid w:val="001363F2"/>
    <w:rsid w:val="00140BE2"/>
    <w:rsid w:val="00140E26"/>
    <w:rsid w:val="001419D9"/>
    <w:rsid w:val="00142BD0"/>
    <w:rsid w:val="00144481"/>
    <w:rsid w:val="00144CCC"/>
    <w:rsid w:val="00147242"/>
    <w:rsid w:val="0015079C"/>
    <w:rsid w:val="00151702"/>
    <w:rsid w:val="00151D31"/>
    <w:rsid w:val="001531BF"/>
    <w:rsid w:val="0015353F"/>
    <w:rsid w:val="00153E5B"/>
    <w:rsid w:val="0015531F"/>
    <w:rsid w:val="00156255"/>
    <w:rsid w:val="00156D0F"/>
    <w:rsid w:val="00157D72"/>
    <w:rsid w:val="00163518"/>
    <w:rsid w:val="00163DB2"/>
    <w:rsid w:val="00167BBE"/>
    <w:rsid w:val="00170CCE"/>
    <w:rsid w:val="00170F6A"/>
    <w:rsid w:val="001724B0"/>
    <w:rsid w:val="00173B13"/>
    <w:rsid w:val="00174D71"/>
    <w:rsid w:val="00174EAA"/>
    <w:rsid w:val="00177501"/>
    <w:rsid w:val="0017782A"/>
    <w:rsid w:val="00181AAF"/>
    <w:rsid w:val="00181BDB"/>
    <w:rsid w:val="00185885"/>
    <w:rsid w:val="0018615B"/>
    <w:rsid w:val="00186840"/>
    <w:rsid w:val="00186A8B"/>
    <w:rsid w:val="001872FE"/>
    <w:rsid w:val="001905CD"/>
    <w:rsid w:val="00193305"/>
    <w:rsid w:val="0019336D"/>
    <w:rsid w:val="00193B84"/>
    <w:rsid w:val="00194B1C"/>
    <w:rsid w:val="00194DDA"/>
    <w:rsid w:val="00195C89"/>
    <w:rsid w:val="001967BA"/>
    <w:rsid w:val="001977F6"/>
    <w:rsid w:val="001A2E80"/>
    <w:rsid w:val="001A3046"/>
    <w:rsid w:val="001B126D"/>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3E16"/>
    <w:rsid w:val="001F62C5"/>
    <w:rsid w:val="001F720B"/>
    <w:rsid w:val="001F72AB"/>
    <w:rsid w:val="0020014A"/>
    <w:rsid w:val="00202609"/>
    <w:rsid w:val="002033C7"/>
    <w:rsid w:val="00204FD7"/>
    <w:rsid w:val="00206DB6"/>
    <w:rsid w:val="00213941"/>
    <w:rsid w:val="002144F8"/>
    <w:rsid w:val="00224616"/>
    <w:rsid w:val="0022768E"/>
    <w:rsid w:val="00227F92"/>
    <w:rsid w:val="00230416"/>
    <w:rsid w:val="0023359D"/>
    <w:rsid w:val="00233BB8"/>
    <w:rsid w:val="00234AF5"/>
    <w:rsid w:val="00236928"/>
    <w:rsid w:val="00237383"/>
    <w:rsid w:val="002374CE"/>
    <w:rsid w:val="0024107E"/>
    <w:rsid w:val="002412BE"/>
    <w:rsid w:val="00241E18"/>
    <w:rsid w:val="00244442"/>
    <w:rsid w:val="0024475F"/>
    <w:rsid w:val="002519A4"/>
    <w:rsid w:val="00251FE1"/>
    <w:rsid w:val="0025240A"/>
    <w:rsid w:val="002528F7"/>
    <w:rsid w:val="00255361"/>
    <w:rsid w:val="00256990"/>
    <w:rsid w:val="00261A33"/>
    <w:rsid w:val="00264E03"/>
    <w:rsid w:val="002665CC"/>
    <w:rsid w:val="00266F43"/>
    <w:rsid w:val="00267ECF"/>
    <w:rsid w:val="0027094C"/>
    <w:rsid w:val="0027100D"/>
    <w:rsid w:val="002729DB"/>
    <w:rsid w:val="00276387"/>
    <w:rsid w:val="0027689A"/>
    <w:rsid w:val="0027751B"/>
    <w:rsid w:val="00277731"/>
    <w:rsid w:val="00277916"/>
    <w:rsid w:val="00282C8F"/>
    <w:rsid w:val="00283DED"/>
    <w:rsid w:val="0028400E"/>
    <w:rsid w:val="00287DFD"/>
    <w:rsid w:val="0029069B"/>
    <w:rsid w:val="00291713"/>
    <w:rsid w:val="00291F65"/>
    <w:rsid w:val="002930CD"/>
    <w:rsid w:val="00293E64"/>
    <w:rsid w:val="002A308D"/>
    <w:rsid w:val="002A39D0"/>
    <w:rsid w:val="002A3C5B"/>
    <w:rsid w:val="002B34CF"/>
    <w:rsid w:val="002B3FC2"/>
    <w:rsid w:val="002B4F7B"/>
    <w:rsid w:val="002B53E4"/>
    <w:rsid w:val="002B56DD"/>
    <w:rsid w:val="002B633B"/>
    <w:rsid w:val="002B699A"/>
    <w:rsid w:val="002C11D6"/>
    <w:rsid w:val="002C4D13"/>
    <w:rsid w:val="002C5354"/>
    <w:rsid w:val="002C7756"/>
    <w:rsid w:val="002D0064"/>
    <w:rsid w:val="002D3A66"/>
    <w:rsid w:val="002D4DE5"/>
    <w:rsid w:val="002E0303"/>
    <w:rsid w:val="002E1912"/>
    <w:rsid w:val="002E5FB5"/>
    <w:rsid w:val="002E6C64"/>
    <w:rsid w:val="002E7707"/>
    <w:rsid w:val="002F0D3D"/>
    <w:rsid w:val="002F0F78"/>
    <w:rsid w:val="002F129F"/>
    <w:rsid w:val="002F14C3"/>
    <w:rsid w:val="002F1529"/>
    <w:rsid w:val="002F3811"/>
    <w:rsid w:val="002F3FB1"/>
    <w:rsid w:val="002F480B"/>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D3D"/>
    <w:rsid w:val="00324E51"/>
    <w:rsid w:val="00326551"/>
    <w:rsid w:val="00326D19"/>
    <w:rsid w:val="003271BC"/>
    <w:rsid w:val="00327751"/>
    <w:rsid w:val="0032799C"/>
    <w:rsid w:val="003340F3"/>
    <w:rsid w:val="00335CB7"/>
    <w:rsid w:val="00336238"/>
    <w:rsid w:val="00336F6E"/>
    <w:rsid w:val="0034063D"/>
    <w:rsid w:val="00341F14"/>
    <w:rsid w:val="00346C36"/>
    <w:rsid w:val="00347276"/>
    <w:rsid w:val="003537DC"/>
    <w:rsid w:val="0035454A"/>
    <w:rsid w:val="00354A28"/>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968A3"/>
    <w:rsid w:val="003A2C8B"/>
    <w:rsid w:val="003A3491"/>
    <w:rsid w:val="003A3C23"/>
    <w:rsid w:val="003A3FA1"/>
    <w:rsid w:val="003A5342"/>
    <w:rsid w:val="003A6FC4"/>
    <w:rsid w:val="003A7638"/>
    <w:rsid w:val="003A7774"/>
    <w:rsid w:val="003B13C7"/>
    <w:rsid w:val="003B160F"/>
    <w:rsid w:val="003B18B8"/>
    <w:rsid w:val="003B28F6"/>
    <w:rsid w:val="003B3086"/>
    <w:rsid w:val="003B33AD"/>
    <w:rsid w:val="003B37BF"/>
    <w:rsid w:val="003B47AD"/>
    <w:rsid w:val="003B5CB0"/>
    <w:rsid w:val="003B68E4"/>
    <w:rsid w:val="003B7922"/>
    <w:rsid w:val="003C15F8"/>
    <w:rsid w:val="003C1B7A"/>
    <w:rsid w:val="003C1D43"/>
    <w:rsid w:val="003C3293"/>
    <w:rsid w:val="003C4BC8"/>
    <w:rsid w:val="003D2386"/>
    <w:rsid w:val="003D2D2C"/>
    <w:rsid w:val="003D39CA"/>
    <w:rsid w:val="003D4454"/>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46D4"/>
    <w:rsid w:val="004047DA"/>
    <w:rsid w:val="00404BF4"/>
    <w:rsid w:val="00406E56"/>
    <w:rsid w:val="0041097C"/>
    <w:rsid w:val="00412643"/>
    <w:rsid w:val="00413C47"/>
    <w:rsid w:val="004140FD"/>
    <w:rsid w:val="00416CB8"/>
    <w:rsid w:val="00420B27"/>
    <w:rsid w:val="00423C28"/>
    <w:rsid w:val="00423D06"/>
    <w:rsid w:val="004255C2"/>
    <w:rsid w:val="004317E2"/>
    <w:rsid w:val="004322E6"/>
    <w:rsid w:val="00432A84"/>
    <w:rsid w:val="00441DB1"/>
    <w:rsid w:val="00442791"/>
    <w:rsid w:val="00442B8D"/>
    <w:rsid w:val="00443242"/>
    <w:rsid w:val="004446D9"/>
    <w:rsid w:val="00445394"/>
    <w:rsid w:val="004456E1"/>
    <w:rsid w:val="00445DAE"/>
    <w:rsid w:val="004460F0"/>
    <w:rsid w:val="004468F1"/>
    <w:rsid w:val="00451E99"/>
    <w:rsid w:val="004529EA"/>
    <w:rsid w:val="004539AF"/>
    <w:rsid w:val="00454946"/>
    <w:rsid w:val="00455535"/>
    <w:rsid w:val="00457367"/>
    <w:rsid w:val="00457A69"/>
    <w:rsid w:val="00457D98"/>
    <w:rsid w:val="004628A6"/>
    <w:rsid w:val="00462E1B"/>
    <w:rsid w:val="0046622C"/>
    <w:rsid w:val="004673D9"/>
    <w:rsid w:val="00474095"/>
    <w:rsid w:val="004751B5"/>
    <w:rsid w:val="004758A3"/>
    <w:rsid w:val="00480643"/>
    <w:rsid w:val="00481860"/>
    <w:rsid w:val="0048271E"/>
    <w:rsid w:val="00483D05"/>
    <w:rsid w:val="0048500D"/>
    <w:rsid w:val="004876D2"/>
    <w:rsid w:val="00491684"/>
    <w:rsid w:val="00496867"/>
    <w:rsid w:val="00496D29"/>
    <w:rsid w:val="00497399"/>
    <w:rsid w:val="004A0AA5"/>
    <w:rsid w:val="004A0B07"/>
    <w:rsid w:val="004A0CD5"/>
    <w:rsid w:val="004A27BF"/>
    <w:rsid w:val="004A309B"/>
    <w:rsid w:val="004A4F0E"/>
    <w:rsid w:val="004A5734"/>
    <w:rsid w:val="004A6EE5"/>
    <w:rsid w:val="004B2BB5"/>
    <w:rsid w:val="004B3CD6"/>
    <w:rsid w:val="004B42F1"/>
    <w:rsid w:val="004B4DC2"/>
    <w:rsid w:val="004B5C1D"/>
    <w:rsid w:val="004B5E08"/>
    <w:rsid w:val="004B67E7"/>
    <w:rsid w:val="004C13FD"/>
    <w:rsid w:val="004C2452"/>
    <w:rsid w:val="004C5605"/>
    <w:rsid w:val="004C6B7E"/>
    <w:rsid w:val="004C7BAD"/>
    <w:rsid w:val="004C7F9F"/>
    <w:rsid w:val="004D17AF"/>
    <w:rsid w:val="004D2DAE"/>
    <w:rsid w:val="004D3AC3"/>
    <w:rsid w:val="004D3B29"/>
    <w:rsid w:val="004D4C6F"/>
    <w:rsid w:val="004D4C9C"/>
    <w:rsid w:val="004D6342"/>
    <w:rsid w:val="004D6D4D"/>
    <w:rsid w:val="004D7A4F"/>
    <w:rsid w:val="004D7F49"/>
    <w:rsid w:val="004E3437"/>
    <w:rsid w:val="004E4744"/>
    <w:rsid w:val="004E57B0"/>
    <w:rsid w:val="004F4F8E"/>
    <w:rsid w:val="004F6B7A"/>
    <w:rsid w:val="004F7595"/>
    <w:rsid w:val="004F763D"/>
    <w:rsid w:val="00501300"/>
    <w:rsid w:val="00501394"/>
    <w:rsid w:val="00501A33"/>
    <w:rsid w:val="00505CEB"/>
    <w:rsid w:val="0050735A"/>
    <w:rsid w:val="00511E6C"/>
    <w:rsid w:val="00512B76"/>
    <w:rsid w:val="005135C7"/>
    <w:rsid w:val="00513AAE"/>
    <w:rsid w:val="00514C37"/>
    <w:rsid w:val="00515182"/>
    <w:rsid w:val="005156D6"/>
    <w:rsid w:val="00515841"/>
    <w:rsid w:val="005219CA"/>
    <w:rsid w:val="0052410E"/>
    <w:rsid w:val="00524E42"/>
    <w:rsid w:val="005306AD"/>
    <w:rsid w:val="00531D2E"/>
    <w:rsid w:val="00532394"/>
    <w:rsid w:val="00533E38"/>
    <w:rsid w:val="005346D6"/>
    <w:rsid w:val="005352A0"/>
    <w:rsid w:val="00535708"/>
    <w:rsid w:val="00536F08"/>
    <w:rsid w:val="00542F7D"/>
    <w:rsid w:val="00543D98"/>
    <w:rsid w:val="00547576"/>
    <w:rsid w:val="0055378B"/>
    <w:rsid w:val="00555EE9"/>
    <w:rsid w:val="00556162"/>
    <w:rsid w:val="005577E5"/>
    <w:rsid w:val="005613B9"/>
    <w:rsid w:val="00563330"/>
    <w:rsid w:val="00565112"/>
    <w:rsid w:val="005658DD"/>
    <w:rsid w:val="00565FC2"/>
    <w:rsid w:val="0056746F"/>
    <w:rsid w:val="0057028E"/>
    <w:rsid w:val="00570B24"/>
    <w:rsid w:val="0057126B"/>
    <w:rsid w:val="005714E0"/>
    <w:rsid w:val="00572372"/>
    <w:rsid w:val="00574863"/>
    <w:rsid w:val="0057507B"/>
    <w:rsid w:val="0058171A"/>
    <w:rsid w:val="00581E0F"/>
    <w:rsid w:val="00582BB4"/>
    <w:rsid w:val="00583AEC"/>
    <w:rsid w:val="00585C5E"/>
    <w:rsid w:val="00585E58"/>
    <w:rsid w:val="0059281C"/>
    <w:rsid w:val="00595FAA"/>
    <w:rsid w:val="00597CB7"/>
    <w:rsid w:val="00597F5C"/>
    <w:rsid w:val="005A24D4"/>
    <w:rsid w:val="005A3572"/>
    <w:rsid w:val="005A4C93"/>
    <w:rsid w:val="005A5E9A"/>
    <w:rsid w:val="005A647C"/>
    <w:rsid w:val="005A75DC"/>
    <w:rsid w:val="005B112A"/>
    <w:rsid w:val="005B2244"/>
    <w:rsid w:val="005B4031"/>
    <w:rsid w:val="005B56F4"/>
    <w:rsid w:val="005C0206"/>
    <w:rsid w:val="005C0B35"/>
    <w:rsid w:val="005C1328"/>
    <w:rsid w:val="005C3ECE"/>
    <w:rsid w:val="005C4252"/>
    <w:rsid w:val="005C50D5"/>
    <w:rsid w:val="005C6CD6"/>
    <w:rsid w:val="005C7EDD"/>
    <w:rsid w:val="005D09E7"/>
    <w:rsid w:val="005D4726"/>
    <w:rsid w:val="005D57BA"/>
    <w:rsid w:val="005D62DE"/>
    <w:rsid w:val="005D6894"/>
    <w:rsid w:val="005D7164"/>
    <w:rsid w:val="005E3E84"/>
    <w:rsid w:val="005E3FFA"/>
    <w:rsid w:val="005E4505"/>
    <w:rsid w:val="005E6C27"/>
    <w:rsid w:val="005E7F76"/>
    <w:rsid w:val="005F08BB"/>
    <w:rsid w:val="005F3BCD"/>
    <w:rsid w:val="005F3D5F"/>
    <w:rsid w:val="005F7BB9"/>
    <w:rsid w:val="005F7F6C"/>
    <w:rsid w:val="00600241"/>
    <w:rsid w:val="006006B3"/>
    <w:rsid w:val="006016B5"/>
    <w:rsid w:val="00601954"/>
    <w:rsid w:val="00601B67"/>
    <w:rsid w:val="00601F0A"/>
    <w:rsid w:val="00603AAA"/>
    <w:rsid w:val="006061F2"/>
    <w:rsid w:val="00606B4E"/>
    <w:rsid w:val="0060767F"/>
    <w:rsid w:val="00612765"/>
    <w:rsid w:val="006201D9"/>
    <w:rsid w:val="006212E8"/>
    <w:rsid w:val="0062194E"/>
    <w:rsid w:val="006230BA"/>
    <w:rsid w:val="00623375"/>
    <w:rsid w:val="006234C1"/>
    <w:rsid w:val="00623B4E"/>
    <w:rsid w:val="00623CA4"/>
    <w:rsid w:val="006269CA"/>
    <w:rsid w:val="00626FCE"/>
    <w:rsid w:val="00633471"/>
    <w:rsid w:val="0063419D"/>
    <w:rsid w:val="0063448B"/>
    <w:rsid w:val="006353B0"/>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9AE"/>
    <w:rsid w:val="006628DD"/>
    <w:rsid w:val="00662DC1"/>
    <w:rsid w:val="006644DD"/>
    <w:rsid w:val="006659CA"/>
    <w:rsid w:val="006709EA"/>
    <w:rsid w:val="00670AF7"/>
    <w:rsid w:val="00673C68"/>
    <w:rsid w:val="006744B8"/>
    <w:rsid w:val="0067555E"/>
    <w:rsid w:val="006776BA"/>
    <w:rsid w:val="006800E3"/>
    <w:rsid w:val="006810BD"/>
    <w:rsid w:val="00682CA8"/>
    <w:rsid w:val="00683868"/>
    <w:rsid w:val="006859CE"/>
    <w:rsid w:val="00685C33"/>
    <w:rsid w:val="00686503"/>
    <w:rsid w:val="00687D46"/>
    <w:rsid w:val="00691E77"/>
    <w:rsid w:val="0069223C"/>
    <w:rsid w:val="00693560"/>
    <w:rsid w:val="006944CD"/>
    <w:rsid w:val="006960ED"/>
    <w:rsid w:val="00696F5D"/>
    <w:rsid w:val="006978E9"/>
    <w:rsid w:val="006A05A9"/>
    <w:rsid w:val="006A09A5"/>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C7F34"/>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5FF3"/>
    <w:rsid w:val="0073677F"/>
    <w:rsid w:val="00737D66"/>
    <w:rsid w:val="00740028"/>
    <w:rsid w:val="00740D25"/>
    <w:rsid w:val="0074225D"/>
    <w:rsid w:val="007454EE"/>
    <w:rsid w:val="00745D0E"/>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FB0"/>
    <w:rsid w:val="007673E5"/>
    <w:rsid w:val="00770E43"/>
    <w:rsid w:val="00771AF3"/>
    <w:rsid w:val="00777D46"/>
    <w:rsid w:val="0078208E"/>
    <w:rsid w:val="007829F8"/>
    <w:rsid w:val="00783096"/>
    <w:rsid w:val="0079162B"/>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75"/>
    <w:rsid w:val="007C0D87"/>
    <w:rsid w:val="007C2D4C"/>
    <w:rsid w:val="007C3FEB"/>
    <w:rsid w:val="007C7B50"/>
    <w:rsid w:val="007D0923"/>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6AAA"/>
    <w:rsid w:val="008114EC"/>
    <w:rsid w:val="0081216F"/>
    <w:rsid w:val="00812797"/>
    <w:rsid w:val="00812ED5"/>
    <w:rsid w:val="0081634F"/>
    <w:rsid w:val="00816885"/>
    <w:rsid w:val="00816E4F"/>
    <w:rsid w:val="00823895"/>
    <w:rsid w:val="00824155"/>
    <w:rsid w:val="00825E7E"/>
    <w:rsid w:val="0082641D"/>
    <w:rsid w:val="00826D52"/>
    <w:rsid w:val="00830AB6"/>
    <w:rsid w:val="00832B5E"/>
    <w:rsid w:val="0083684C"/>
    <w:rsid w:val="0084229C"/>
    <w:rsid w:val="008425AE"/>
    <w:rsid w:val="00843164"/>
    <w:rsid w:val="00844ED5"/>
    <w:rsid w:val="0084592E"/>
    <w:rsid w:val="00846998"/>
    <w:rsid w:val="0085328F"/>
    <w:rsid w:val="00853892"/>
    <w:rsid w:val="0085399B"/>
    <w:rsid w:val="008543FC"/>
    <w:rsid w:val="0085504F"/>
    <w:rsid w:val="00855183"/>
    <w:rsid w:val="00860FF2"/>
    <w:rsid w:val="0086108F"/>
    <w:rsid w:val="00861955"/>
    <w:rsid w:val="00862366"/>
    <w:rsid w:val="00866BCF"/>
    <w:rsid w:val="00866DD3"/>
    <w:rsid w:val="008672C3"/>
    <w:rsid w:val="00867413"/>
    <w:rsid w:val="008716B0"/>
    <w:rsid w:val="008716B3"/>
    <w:rsid w:val="00872D2D"/>
    <w:rsid w:val="00873E9C"/>
    <w:rsid w:val="00874C56"/>
    <w:rsid w:val="00875576"/>
    <w:rsid w:val="00875B19"/>
    <w:rsid w:val="00876681"/>
    <w:rsid w:val="00876872"/>
    <w:rsid w:val="008779FD"/>
    <w:rsid w:val="00881EB7"/>
    <w:rsid w:val="00883216"/>
    <w:rsid w:val="008832BE"/>
    <w:rsid w:val="00884FAC"/>
    <w:rsid w:val="00885136"/>
    <w:rsid w:val="008912D5"/>
    <w:rsid w:val="00893C08"/>
    <w:rsid w:val="0089487A"/>
    <w:rsid w:val="00896A7F"/>
    <w:rsid w:val="00897E78"/>
    <w:rsid w:val="008A4499"/>
    <w:rsid w:val="008A67C5"/>
    <w:rsid w:val="008A6BBF"/>
    <w:rsid w:val="008B0822"/>
    <w:rsid w:val="008B1703"/>
    <w:rsid w:val="008B2B32"/>
    <w:rsid w:val="008B42F2"/>
    <w:rsid w:val="008B4471"/>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E21C0"/>
    <w:rsid w:val="008E2A35"/>
    <w:rsid w:val="008E772E"/>
    <w:rsid w:val="008F0E41"/>
    <w:rsid w:val="008F336A"/>
    <w:rsid w:val="008F3D98"/>
    <w:rsid w:val="008F52EA"/>
    <w:rsid w:val="008F7B02"/>
    <w:rsid w:val="008F7DE5"/>
    <w:rsid w:val="009000BC"/>
    <w:rsid w:val="009005C3"/>
    <w:rsid w:val="00900B66"/>
    <w:rsid w:val="009018FA"/>
    <w:rsid w:val="00902B86"/>
    <w:rsid w:val="00902FB4"/>
    <w:rsid w:val="00905B4E"/>
    <w:rsid w:val="00906A52"/>
    <w:rsid w:val="00906C72"/>
    <w:rsid w:val="009076A7"/>
    <w:rsid w:val="00907D3E"/>
    <w:rsid w:val="00910FDC"/>
    <w:rsid w:val="00911938"/>
    <w:rsid w:val="00912C55"/>
    <w:rsid w:val="00913AB2"/>
    <w:rsid w:val="009146BA"/>
    <w:rsid w:val="00915C20"/>
    <w:rsid w:val="00917827"/>
    <w:rsid w:val="00920307"/>
    <w:rsid w:val="009206D1"/>
    <w:rsid w:val="00920805"/>
    <w:rsid w:val="00922E91"/>
    <w:rsid w:val="00930F43"/>
    <w:rsid w:val="0093103D"/>
    <w:rsid w:val="00931798"/>
    <w:rsid w:val="009318E9"/>
    <w:rsid w:val="009330F3"/>
    <w:rsid w:val="00934B29"/>
    <w:rsid w:val="00934E4B"/>
    <w:rsid w:val="009353BC"/>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62300"/>
    <w:rsid w:val="0096299A"/>
    <w:rsid w:val="009647F5"/>
    <w:rsid w:val="00964C09"/>
    <w:rsid w:val="00964FF9"/>
    <w:rsid w:val="009672D4"/>
    <w:rsid w:val="00971886"/>
    <w:rsid w:val="0097226B"/>
    <w:rsid w:val="0097551D"/>
    <w:rsid w:val="009755EC"/>
    <w:rsid w:val="00976C49"/>
    <w:rsid w:val="00977264"/>
    <w:rsid w:val="00984BFE"/>
    <w:rsid w:val="009860AD"/>
    <w:rsid w:val="00986A8B"/>
    <w:rsid w:val="00987CAC"/>
    <w:rsid w:val="00992455"/>
    <w:rsid w:val="00993FBB"/>
    <w:rsid w:val="009962FD"/>
    <w:rsid w:val="00996390"/>
    <w:rsid w:val="00997F59"/>
    <w:rsid w:val="009A01F7"/>
    <w:rsid w:val="009A2C30"/>
    <w:rsid w:val="009A32D4"/>
    <w:rsid w:val="009A4192"/>
    <w:rsid w:val="009A42BB"/>
    <w:rsid w:val="009A4A48"/>
    <w:rsid w:val="009A718A"/>
    <w:rsid w:val="009A7713"/>
    <w:rsid w:val="009B1B2C"/>
    <w:rsid w:val="009B1EAA"/>
    <w:rsid w:val="009B2545"/>
    <w:rsid w:val="009B46A1"/>
    <w:rsid w:val="009B542B"/>
    <w:rsid w:val="009B5900"/>
    <w:rsid w:val="009C0633"/>
    <w:rsid w:val="009C3676"/>
    <w:rsid w:val="009C515C"/>
    <w:rsid w:val="009C5F12"/>
    <w:rsid w:val="009C742D"/>
    <w:rsid w:val="009D177A"/>
    <w:rsid w:val="009D33C2"/>
    <w:rsid w:val="009D3FF5"/>
    <w:rsid w:val="009D614F"/>
    <w:rsid w:val="009D7D38"/>
    <w:rsid w:val="009D7D75"/>
    <w:rsid w:val="009E0147"/>
    <w:rsid w:val="009E167D"/>
    <w:rsid w:val="009E2963"/>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60D8"/>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1783"/>
    <w:rsid w:val="00A44485"/>
    <w:rsid w:val="00A45D3D"/>
    <w:rsid w:val="00A463E7"/>
    <w:rsid w:val="00A46BC1"/>
    <w:rsid w:val="00A50209"/>
    <w:rsid w:val="00A507AF"/>
    <w:rsid w:val="00A5198B"/>
    <w:rsid w:val="00A51C27"/>
    <w:rsid w:val="00A528CD"/>
    <w:rsid w:val="00A53877"/>
    <w:rsid w:val="00A6062B"/>
    <w:rsid w:val="00A611BC"/>
    <w:rsid w:val="00A614F6"/>
    <w:rsid w:val="00A6168E"/>
    <w:rsid w:val="00A62F84"/>
    <w:rsid w:val="00A658BF"/>
    <w:rsid w:val="00A67DEB"/>
    <w:rsid w:val="00A73EE6"/>
    <w:rsid w:val="00A7480F"/>
    <w:rsid w:val="00A74F43"/>
    <w:rsid w:val="00A75877"/>
    <w:rsid w:val="00A76BBD"/>
    <w:rsid w:val="00A800EA"/>
    <w:rsid w:val="00A80ADF"/>
    <w:rsid w:val="00A8196A"/>
    <w:rsid w:val="00A858AB"/>
    <w:rsid w:val="00A861C2"/>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432E"/>
    <w:rsid w:val="00AC5EE0"/>
    <w:rsid w:val="00AC67DB"/>
    <w:rsid w:val="00AC7528"/>
    <w:rsid w:val="00AC7914"/>
    <w:rsid w:val="00AD0F0D"/>
    <w:rsid w:val="00AD2F3C"/>
    <w:rsid w:val="00AD38F2"/>
    <w:rsid w:val="00AD404B"/>
    <w:rsid w:val="00AD472F"/>
    <w:rsid w:val="00AD504A"/>
    <w:rsid w:val="00AD5627"/>
    <w:rsid w:val="00AD6153"/>
    <w:rsid w:val="00AE2E51"/>
    <w:rsid w:val="00AE3464"/>
    <w:rsid w:val="00AE4256"/>
    <w:rsid w:val="00AE425D"/>
    <w:rsid w:val="00AE4666"/>
    <w:rsid w:val="00AE5F62"/>
    <w:rsid w:val="00AE6500"/>
    <w:rsid w:val="00AE6724"/>
    <w:rsid w:val="00AE6D11"/>
    <w:rsid w:val="00AF09E8"/>
    <w:rsid w:val="00AF3F97"/>
    <w:rsid w:val="00AF4C97"/>
    <w:rsid w:val="00AF4FA2"/>
    <w:rsid w:val="00B06D06"/>
    <w:rsid w:val="00B10E30"/>
    <w:rsid w:val="00B13068"/>
    <w:rsid w:val="00B150F1"/>
    <w:rsid w:val="00B174EC"/>
    <w:rsid w:val="00B21095"/>
    <w:rsid w:val="00B21DFA"/>
    <w:rsid w:val="00B241A6"/>
    <w:rsid w:val="00B24607"/>
    <w:rsid w:val="00B252A6"/>
    <w:rsid w:val="00B26BC0"/>
    <w:rsid w:val="00B32DAD"/>
    <w:rsid w:val="00B34B3F"/>
    <w:rsid w:val="00B361EB"/>
    <w:rsid w:val="00B36363"/>
    <w:rsid w:val="00B36915"/>
    <w:rsid w:val="00B37AA0"/>
    <w:rsid w:val="00B40B1F"/>
    <w:rsid w:val="00B418E2"/>
    <w:rsid w:val="00B4427C"/>
    <w:rsid w:val="00B447FB"/>
    <w:rsid w:val="00B46178"/>
    <w:rsid w:val="00B473F0"/>
    <w:rsid w:val="00B5596A"/>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6BD"/>
    <w:rsid w:val="00B84F55"/>
    <w:rsid w:val="00B86155"/>
    <w:rsid w:val="00B87CD6"/>
    <w:rsid w:val="00B90905"/>
    <w:rsid w:val="00B90F84"/>
    <w:rsid w:val="00B9178E"/>
    <w:rsid w:val="00B91ED2"/>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6466"/>
    <w:rsid w:val="00BD6543"/>
    <w:rsid w:val="00BE18ED"/>
    <w:rsid w:val="00BE2B38"/>
    <w:rsid w:val="00BE345B"/>
    <w:rsid w:val="00BE49E2"/>
    <w:rsid w:val="00BE57B8"/>
    <w:rsid w:val="00BE6B3D"/>
    <w:rsid w:val="00BF3C9E"/>
    <w:rsid w:val="00BF41BB"/>
    <w:rsid w:val="00BF58DC"/>
    <w:rsid w:val="00BF74DF"/>
    <w:rsid w:val="00BF76D5"/>
    <w:rsid w:val="00C07CE1"/>
    <w:rsid w:val="00C10BE5"/>
    <w:rsid w:val="00C10E6C"/>
    <w:rsid w:val="00C125DD"/>
    <w:rsid w:val="00C12E03"/>
    <w:rsid w:val="00C1546D"/>
    <w:rsid w:val="00C21C99"/>
    <w:rsid w:val="00C228B3"/>
    <w:rsid w:val="00C243E5"/>
    <w:rsid w:val="00C25A50"/>
    <w:rsid w:val="00C25E6A"/>
    <w:rsid w:val="00C27935"/>
    <w:rsid w:val="00C27D07"/>
    <w:rsid w:val="00C3298B"/>
    <w:rsid w:val="00C3542C"/>
    <w:rsid w:val="00C35FDB"/>
    <w:rsid w:val="00C4077E"/>
    <w:rsid w:val="00C44294"/>
    <w:rsid w:val="00C45D1A"/>
    <w:rsid w:val="00C47946"/>
    <w:rsid w:val="00C479B6"/>
    <w:rsid w:val="00C47FB5"/>
    <w:rsid w:val="00C50275"/>
    <w:rsid w:val="00C506FB"/>
    <w:rsid w:val="00C53AE7"/>
    <w:rsid w:val="00C548F8"/>
    <w:rsid w:val="00C5520D"/>
    <w:rsid w:val="00C56A85"/>
    <w:rsid w:val="00C6080A"/>
    <w:rsid w:val="00C6217B"/>
    <w:rsid w:val="00C62A99"/>
    <w:rsid w:val="00C630FA"/>
    <w:rsid w:val="00C6547C"/>
    <w:rsid w:val="00C65E4E"/>
    <w:rsid w:val="00C66F66"/>
    <w:rsid w:val="00C66FAD"/>
    <w:rsid w:val="00C72B96"/>
    <w:rsid w:val="00C72C77"/>
    <w:rsid w:val="00C73E35"/>
    <w:rsid w:val="00C77166"/>
    <w:rsid w:val="00C773D9"/>
    <w:rsid w:val="00C7756E"/>
    <w:rsid w:val="00C82B40"/>
    <w:rsid w:val="00C8307E"/>
    <w:rsid w:val="00C84765"/>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F4D"/>
    <w:rsid w:val="00CA7D2D"/>
    <w:rsid w:val="00CB23AC"/>
    <w:rsid w:val="00CB39CB"/>
    <w:rsid w:val="00CB45A6"/>
    <w:rsid w:val="00CB5ADC"/>
    <w:rsid w:val="00CB5F2F"/>
    <w:rsid w:val="00CB6306"/>
    <w:rsid w:val="00CB6BD8"/>
    <w:rsid w:val="00CB70D2"/>
    <w:rsid w:val="00CB7E78"/>
    <w:rsid w:val="00CC0FB9"/>
    <w:rsid w:val="00CC3319"/>
    <w:rsid w:val="00CC5583"/>
    <w:rsid w:val="00CC5694"/>
    <w:rsid w:val="00CC6DBE"/>
    <w:rsid w:val="00CC72CD"/>
    <w:rsid w:val="00CC7E12"/>
    <w:rsid w:val="00CD1781"/>
    <w:rsid w:val="00CD2CBF"/>
    <w:rsid w:val="00CD429D"/>
    <w:rsid w:val="00CD43F0"/>
    <w:rsid w:val="00CD5759"/>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16A8"/>
    <w:rsid w:val="00D316AC"/>
    <w:rsid w:val="00D32AEE"/>
    <w:rsid w:val="00D33510"/>
    <w:rsid w:val="00D33DC0"/>
    <w:rsid w:val="00D361A5"/>
    <w:rsid w:val="00D361E5"/>
    <w:rsid w:val="00D41D2B"/>
    <w:rsid w:val="00D44715"/>
    <w:rsid w:val="00D4759F"/>
    <w:rsid w:val="00D50FF8"/>
    <w:rsid w:val="00D53358"/>
    <w:rsid w:val="00D53965"/>
    <w:rsid w:val="00D53A22"/>
    <w:rsid w:val="00D54A0F"/>
    <w:rsid w:val="00D57643"/>
    <w:rsid w:val="00D57AF0"/>
    <w:rsid w:val="00D6105C"/>
    <w:rsid w:val="00D612D4"/>
    <w:rsid w:val="00D6231F"/>
    <w:rsid w:val="00D63492"/>
    <w:rsid w:val="00D63856"/>
    <w:rsid w:val="00D66359"/>
    <w:rsid w:val="00D70D59"/>
    <w:rsid w:val="00D70E08"/>
    <w:rsid w:val="00D72F78"/>
    <w:rsid w:val="00D7455E"/>
    <w:rsid w:val="00D759BF"/>
    <w:rsid w:val="00D76407"/>
    <w:rsid w:val="00D76E77"/>
    <w:rsid w:val="00D8174B"/>
    <w:rsid w:val="00D82C96"/>
    <w:rsid w:val="00D8306B"/>
    <w:rsid w:val="00D86DF0"/>
    <w:rsid w:val="00D87440"/>
    <w:rsid w:val="00D875B1"/>
    <w:rsid w:val="00D90205"/>
    <w:rsid w:val="00D9243B"/>
    <w:rsid w:val="00D928E6"/>
    <w:rsid w:val="00D92AC0"/>
    <w:rsid w:val="00D93DE2"/>
    <w:rsid w:val="00D945B0"/>
    <w:rsid w:val="00D954C5"/>
    <w:rsid w:val="00D95831"/>
    <w:rsid w:val="00DA2A0B"/>
    <w:rsid w:val="00DA7245"/>
    <w:rsid w:val="00DA7B01"/>
    <w:rsid w:val="00DA7F56"/>
    <w:rsid w:val="00DB23F5"/>
    <w:rsid w:val="00DB42F7"/>
    <w:rsid w:val="00DB4CC8"/>
    <w:rsid w:val="00DB4D58"/>
    <w:rsid w:val="00DB5EFE"/>
    <w:rsid w:val="00DB699A"/>
    <w:rsid w:val="00DC0728"/>
    <w:rsid w:val="00DC282D"/>
    <w:rsid w:val="00DC2D15"/>
    <w:rsid w:val="00DC423B"/>
    <w:rsid w:val="00DC435E"/>
    <w:rsid w:val="00DC43EA"/>
    <w:rsid w:val="00DC4EAC"/>
    <w:rsid w:val="00DC731F"/>
    <w:rsid w:val="00DC733D"/>
    <w:rsid w:val="00DD188C"/>
    <w:rsid w:val="00DD4166"/>
    <w:rsid w:val="00DD4A86"/>
    <w:rsid w:val="00DD4F23"/>
    <w:rsid w:val="00DD5291"/>
    <w:rsid w:val="00DD619E"/>
    <w:rsid w:val="00DD6701"/>
    <w:rsid w:val="00DD68BF"/>
    <w:rsid w:val="00DE01C4"/>
    <w:rsid w:val="00DE23AD"/>
    <w:rsid w:val="00DE7DEE"/>
    <w:rsid w:val="00DF0027"/>
    <w:rsid w:val="00DF0F1F"/>
    <w:rsid w:val="00DF272B"/>
    <w:rsid w:val="00DF2F06"/>
    <w:rsid w:val="00DF4816"/>
    <w:rsid w:val="00DF4DE5"/>
    <w:rsid w:val="00DF72CD"/>
    <w:rsid w:val="00DF73E2"/>
    <w:rsid w:val="00E00F94"/>
    <w:rsid w:val="00E02292"/>
    <w:rsid w:val="00E03380"/>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29A5"/>
    <w:rsid w:val="00E5512C"/>
    <w:rsid w:val="00E569FC"/>
    <w:rsid w:val="00E56BBD"/>
    <w:rsid w:val="00E575A7"/>
    <w:rsid w:val="00E60008"/>
    <w:rsid w:val="00E626A4"/>
    <w:rsid w:val="00E62A0B"/>
    <w:rsid w:val="00E63C30"/>
    <w:rsid w:val="00E63F1D"/>
    <w:rsid w:val="00E65A56"/>
    <w:rsid w:val="00E67604"/>
    <w:rsid w:val="00E67B5D"/>
    <w:rsid w:val="00E722F0"/>
    <w:rsid w:val="00E728BA"/>
    <w:rsid w:val="00E72AC1"/>
    <w:rsid w:val="00E73E52"/>
    <w:rsid w:val="00E7648C"/>
    <w:rsid w:val="00E81E33"/>
    <w:rsid w:val="00E82F32"/>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6F2E"/>
    <w:rsid w:val="00EA7BE7"/>
    <w:rsid w:val="00EB0B00"/>
    <w:rsid w:val="00EB12C7"/>
    <w:rsid w:val="00EB3994"/>
    <w:rsid w:val="00EB3C4D"/>
    <w:rsid w:val="00EB6EC1"/>
    <w:rsid w:val="00EC548A"/>
    <w:rsid w:val="00EC6370"/>
    <w:rsid w:val="00ED2548"/>
    <w:rsid w:val="00ED3D7D"/>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F3CC6"/>
    <w:rsid w:val="00EF5755"/>
    <w:rsid w:val="00EF5774"/>
    <w:rsid w:val="00F00488"/>
    <w:rsid w:val="00F05534"/>
    <w:rsid w:val="00F05D68"/>
    <w:rsid w:val="00F07B96"/>
    <w:rsid w:val="00F119A9"/>
    <w:rsid w:val="00F166C7"/>
    <w:rsid w:val="00F16882"/>
    <w:rsid w:val="00F169D9"/>
    <w:rsid w:val="00F1701C"/>
    <w:rsid w:val="00F1710E"/>
    <w:rsid w:val="00F2344A"/>
    <w:rsid w:val="00F239EF"/>
    <w:rsid w:val="00F2430D"/>
    <w:rsid w:val="00F252CD"/>
    <w:rsid w:val="00F27C96"/>
    <w:rsid w:val="00F301AC"/>
    <w:rsid w:val="00F36101"/>
    <w:rsid w:val="00F36CE2"/>
    <w:rsid w:val="00F37E44"/>
    <w:rsid w:val="00F446BD"/>
    <w:rsid w:val="00F4573E"/>
    <w:rsid w:val="00F45BAA"/>
    <w:rsid w:val="00F468B5"/>
    <w:rsid w:val="00F4739A"/>
    <w:rsid w:val="00F476DF"/>
    <w:rsid w:val="00F47D08"/>
    <w:rsid w:val="00F50D7F"/>
    <w:rsid w:val="00F51F2C"/>
    <w:rsid w:val="00F55434"/>
    <w:rsid w:val="00F555A7"/>
    <w:rsid w:val="00F60A64"/>
    <w:rsid w:val="00F61D99"/>
    <w:rsid w:val="00F648BA"/>
    <w:rsid w:val="00F6514E"/>
    <w:rsid w:val="00F667F3"/>
    <w:rsid w:val="00F710F4"/>
    <w:rsid w:val="00F74377"/>
    <w:rsid w:val="00F746E5"/>
    <w:rsid w:val="00F80E8C"/>
    <w:rsid w:val="00F82580"/>
    <w:rsid w:val="00F8488C"/>
    <w:rsid w:val="00F90A70"/>
    <w:rsid w:val="00F90CF1"/>
    <w:rsid w:val="00F91B0D"/>
    <w:rsid w:val="00F92093"/>
    <w:rsid w:val="00F947C7"/>
    <w:rsid w:val="00F96F6F"/>
    <w:rsid w:val="00F97025"/>
    <w:rsid w:val="00F97A2E"/>
    <w:rsid w:val="00FA1296"/>
    <w:rsid w:val="00FA2334"/>
    <w:rsid w:val="00FA2EF9"/>
    <w:rsid w:val="00FA4049"/>
    <w:rsid w:val="00FA43DB"/>
    <w:rsid w:val="00FA5842"/>
    <w:rsid w:val="00FB063C"/>
    <w:rsid w:val="00FB2C35"/>
    <w:rsid w:val="00FB3420"/>
    <w:rsid w:val="00FB3E5E"/>
    <w:rsid w:val="00FB4BB6"/>
    <w:rsid w:val="00FB4BFE"/>
    <w:rsid w:val="00FC11DE"/>
    <w:rsid w:val="00FC201D"/>
    <w:rsid w:val="00FC2DE1"/>
    <w:rsid w:val="00FC3AC4"/>
    <w:rsid w:val="00FC4CB7"/>
    <w:rsid w:val="00FC52E6"/>
    <w:rsid w:val="00FC5DA0"/>
    <w:rsid w:val="00FC634C"/>
    <w:rsid w:val="00FD16A2"/>
    <w:rsid w:val="00FD180D"/>
    <w:rsid w:val="00FD29E7"/>
    <w:rsid w:val="00FD59E0"/>
    <w:rsid w:val="00FD626D"/>
    <w:rsid w:val="00FE1202"/>
    <w:rsid w:val="00FE1439"/>
    <w:rsid w:val="00FE508D"/>
    <w:rsid w:val="00FE6186"/>
    <w:rsid w:val="00FE6A50"/>
    <w:rsid w:val="00FE7357"/>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1AF9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1937134382">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25212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413625888">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827330134">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21128363">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E4435-48B1-4FFD-95A0-44F438B5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3142</TotalTime>
  <Pages>5</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297</cp:revision>
  <cp:lastPrinted>2016-01-20T21:45:00Z</cp:lastPrinted>
  <dcterms:created xsi:type="dcterms:W3CDTF">2017-07-11T13:38:00Z</dcterms:created>
  <dcterms:modified xsi:type="dcterms:W3CDTF">2020-01-10T18:57:00Z</dcterms:modified>
</cp:coreProperties>
</file>