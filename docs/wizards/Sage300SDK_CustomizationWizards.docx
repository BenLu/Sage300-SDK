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C09555" w14:textId="77777777" w:rsidR="007F0561" w:rsidRDefault="0004068B" w:rsidP="008E772E">
      <w:pPr>
        <w:pStyle w:val="SAGETitle"/>
      </w:pPr>
      <w:r>
        <w:t>Sage 300</w:t>
      </w:r>
      <w:r w:rsidR="0013605E">
        <w:t xml:space="preserve"> Web Screens SDK</w:t>
      </w:r>
    </w:p>
    <w:p w14:paraId="1D2DD7B7" w14:textId="77777777" w:rsidR="007F0561" w:rsidRDefault="00137FC9" w:rsidP="007F0561">
      <w:pPr>
        <w:pStyle w:val="SAGESubtitle"/>
      </w:pPr>
      <w:r>
        <w:t>Customization</w:t>
      </w:r>
      <w:r w:rsidR="00426F34">
        <w:t xml:space="preserve"> Wizards</w:t>
      </w:r>
    </w:p>
    <w:p w14:paraId="02B9484C" w14:textId="77777777" w:rsidR="001266B2" w:rsidRDefault="001266B2" w:rsidP="00915C20">
      <w:pPr>
        <w:pStyle w:val="SAGETitleDate"/>
      </w:pPr>
    </w:p>
    <w:p w14:paraId="191743A9" w14:textId="77777777" w:rsidR="001266B2" w:rsidRDefault="001266B2" w:rsidP="00915C20">
      <w:pPr>
        <w:pStyle w:val="SAGETitleDate"/>
      </w:pPr>
    </w:p>
    <w:p w14:paraId="2C8B58C7" w14:textId="54FD2A73" w:rsidR="004F4F8E" w:rsidRDefault="00890A20"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August</w:t>
      </w:r>
      <w:r w:rsidR="00810BE4">
        <w:t xml:space="preserve"> 2019</w:t>
      </w:r>
    </w:p>
    <w:p w14:paraId="78D9A57A" w14:textId="77777777" w:rsidR="00714934" w:rsidRDefault="00714934" w:rsidP="00714934">
      <w:pPr>
        <w:pStyle w:val="SAGEBodyText"/>
      </w:pPr>
      <w:r>
        <w:lastRenderedPageBreak/>
        <w:t>The MIT License (MIT)</w:t>
      </w:r>
    </w:p>
    <w:p w14:paraId="50AE3BB2" w14:textId="77777777" w:rsidR="00714934" w:rsidRDefault="008E7AA4" w:rsidP="00714934">
      <w:pPr>
        <w:pStyle w:val="SAGEBodyText"/>
      </w:pPr>
      <w:r>
        <w:t>Copyright © 201</w:t>
      </w:r>
      <w:r w:rsidR="00810BE4">
        <w:t>9</w:t>
      </w:r>
      <w:r w:rsidR="00714934">
        <w:t xml:space="preserve"> The Sage Group plc or its licensors. All rights reserved.</w:t>
      </w:r>
    </w:p>
    <w:p w14:paraId="4734F79A" w14:textId="77777777" w:rsidR="00714934" w:rsidRDefault="00714934" w:rsidP="0071493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560BA3EA" w14:textId="77777777" w:rsidR="00714934" w:rsidRDefault="00714934" w:rsidP="00714934">
      <w:pPr>
        <w:pStyle w:val="SAGEBodyText"/>
      </w:pPr>
      <w:r>
        <w:t>The above copyright notice and this permission notice shall be included in all copies or substantial portions of the Software.</w:t>
      </w:r>
    </w:p>
    <w:p w14:paraId="179C211A" w14:textId="77777777" w:rsidR="00063C74" w:rsidRPr="00FB3420" w:rsidRDefault="00714934" w:rsidP="00714934">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14:paraId="5BAE94CC" w14:textId="77777777" w:rsidR="005F3BCD" w:rsidRPr="000D184D" w:rsidRDefault="005135C7" w:rsidP="0081634F">
      <w:pPr>
        <w:pStyle w:val="SAGEHeading1noTOC"/>
        <w:framePr w:wrap="around"/>
      </w:pPr>
      <w:r>
        <w:lastRenderedPageBreak/>
        <w:t>Contents</w:t>
      </w:r>
    </w:p>
    <w:p w14:paraId="46D8465F" w14:textId="3759338A" w:rsidR="00C85F2A"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13739649" w:history="1">
        <w:r w:rsidR="00C85F2A" w:rsidRPr="00893256">
          <w:rPr>
            <w:rStyle w:val="Hyperlink"/>
            <w:noProof/>
          </w:rPr>
          <w:t>1.</w:t>
        </w:r>
        <w:r w:rsidR="00C85F2A">
          <w:rPr>
            <w:rFonts w:asciiTheme="minorHAnsi" w:eastAsiaTheme="minorEastAsia" w:hAnsiTheme="minorHAnsi"/>
            <w:b w:val="0"/>
            <w:noProof/>
            <w:sz w:val="22"/>
          </w:rPr>
          <w:tab/>
        </w:r>
        <w:r w:rsidR="00C85F2A" w:rsidRPr="00893256">
          <w:rPr>
            <w:rStyle w:val="Hyperlink"/>
            <w:noProof/>
          </w:rPr>
          <w:t>Overview</w:t>
        </w:r>
        <w:r w:rsidR="00C85F2A">
          <w:rPr>
            <w:noProof/>
            <w:webHidden/>
          </w:rPr>
          <w:tab/>
        </w:r>
        <w:r w:rsidR="00C85F2A">
          <w:rPr>
            <w:noProof/>
            <w:webHidden/>
          </w:rPr>
          <w:fldChar w:fldCharType="begin"/>
        </w:r>
        <w:r w:rsidR="00C85F2A">
          <w:rPr>
            <w:noProof/>
            <w:webHidden/>
          </w:rPr>
          <w:instrText xml:space="preserve"> PAGEREF _Toc13739649 \h </w:instrText>
        </w:r>
        <w:r w:rsidR="00C85F2A">
          <w:rPr>
            <w:noProof/>
            <w:webHidden/>
          </w:rPr>
        </w:r>
        <w:r w:rsidR="00C85F2A">
          <w:rPr>
            <w:noProof/>
            <w:webHidden/>
          </w:rPr>
          <w:fldChar w:fldCharType="separate"/>
        </w:r>
        <w:r w:rsidR="00C85F2A">
          <w:rPr>
            <w:noProof/>
            <w:webHidden/>
          </w:rPr>
          <w:t>4</w:t>
        </w:r>
        <w:r w:rsidR="00C85F2A">
          <w:rPr>
            <w:noProof/>
            <w:webHidden/>
          </w:rPr>
          <w:fldChar w:fldCharType="end"/>
        </w:r>
      </w:hyperlink>
    </w:p>
    <w:p w14:paraId="721075D0" w14:textId="49A318A6" w:rsidR="00C85F2A" w:rsidRDefault="00C85F2A">
      <w:pPr>
        <w:pStyle w:val="TOC1"/>
        <w:rPr>
          <w:rFonts w:asciiTheme="minorHAnsi" w:eastAsiaTheme="minorEastAsia" w:hAnsiTheme="minorHAnsi"/>
          <w:b w:val="0"/>
          <w:noProof/>
          <w:sz w:val="22"/>
        </w:rPr>
      </w:pPr>
      <w:hyperlink w:anchor="_Toc13739650" w:history="1">
        <w:r w:rsidRPr="00893256">
          <w:rPr>
            <w:rStyle w:val="Hyperlink"/>
            <w:noProof/>
          </w:rPr>
          <w:t>2.</w:t>
        </w:r>
        <w:r>
          <w:rPr>
            <w:rFonts w:asciiTheme="minorHAnsi" w:eastAsiaTheme="minorEastAsia" w:hAnsiTheme="minorHAnsi"/>
            <w:b w:val="0"/>
            <w:noProof/>
            <w:sz w:val="22"/>
          </w:rPr>
          <w:tab/>
        </w:r>
        <w:r w:rsidRPr="00893256">
          <w:rPr>
            <w:rStyle w:val="Hyperlink"/>
            <w:noProof/>
          </w:rPr>
          <w:t>Customization Wizards</w:t>
        </w:r>
        <w:r>
          <w:rPr>
            <w:noProof/>
            <w:webHidden/>
          </w:rPr>
          <w:tab/>
        </w:r>
        <w:r>
          <w:rPr>
            <w:noProof/>
            <w:webHidden/>
          </w:rPr>
          <w:fldChar w:fldCharType="begin"/>
        </w:r>
        <w:r>
          <w:rPr>
            <w:noProof/>
            <w:webHidden/>
          </w:rPr>
          <w:instrText xml:space="preserve"> PAGEREF _Toc13739650 \h </w:instrText>
        </w:r>
        <w:r>
          <w:rPr>
            <w:noProof/>
            <w:webHidden/>
          </w:rPr>
        </w:r>
        <w:r>
          <w:rPr>
            <w:noProof/>
            <w:webHidden/>
          </w:rPr>
          <w:fldChar w:fldCharType="separate"/>
        </w:r>
        <w:r>
          <w:rPr>
            <w:noProof/>
            <w:webHidden/>
          </w:rPr>
          <w:t>5</w:t>
        </w:r>
        <w:r>
          <w:rPr>
            <w:noProof/>
            <w:webHidden/>
          </w:rPr>
          <w:fldChar w:fldCharType="end"/>
        </w:r>
      </w:hyperlink>
    </w:p>
    <w:p w14:paraId="7C849B74" w14:textId="11E508AB" w:rsidR="00C85F2A" w:rsidRDefault="00C85F2A">
      <w:pPr>
        <w:pStyle w:val="TOC2"/>
        <w:rPr>
          <w:rFonts w:asciiTheme="minorHAnsi" w:eastAsiaTheme="minorEastAsia" w:hAnsiTheme="minorHAnsi"/>
        </w:rPr>
      </w:pPr>
      <w:hyperlink w:anchor="_Toc13739651" w:history="1">
        <w:r w:rsidRPr="00893256">
          <w:rPr>
            <w:rStyle w:val="Hyperlink"/>
          </w:rPr>
          <w:t>2.1</w:t>
        </w:r>
        <w:r>
          <w:rPr>
            <w:rFonts w:asciiTheme="minorHAnsi" w:eastAsiaTheme="minorEastAsia" w:hAnsiTheme="minorHAnsi"/>
          </w:rPr>
          <w:tab/>
        </w:r>
        <w:r w:rsidRPr="00893256">
          <w:rPr>
            <w:rStyle w:val="Hyperlink"/>
          </w:rPr>
          <w:t>Customization Wizard - Standalone</w:t>
        </w:r>
        <w:r>
          <w:rPr>
            <w:webHidden/>
          </w:rPr>
          <w:tab/>
        </w:r>
        <w:r>
          <w:rPr>
            <w:webHidden/>
          </w:rPr>
          <w:fldChar w:fldCharType="begin"/>
        </w:r>
        <w:r>
          <w:rPr>
            <w:webHidden/>
          </w:rPr>
          <w:instrText xml:space="preserve"> PAGEREF _Toc13739651 \h </w:instrText>
        </w:r>
        <w:r>
          <w:rPr>
            <w:webHidden/>
          </w:rPr>
        </w:r>
        <w:r>
          <w:rPr>
            <w:webHidden/>
          </w:rPr>
          <w:fldChar w:fldCharType="separate"/>
        </w:r>
        <w:r>
          <w:rPr>
            <w:webHidden/>
          </w:rPr>
          <w:t>6</w:t>
        </w:r>
        <w:r>
          <w:rPr>
            <w:webHidden/>
          </w:rPr>
          <w:fldChar w:fldCharType="end"/>
        </w:r>
      </w:hyperlink>
    </w:p>
    <w:p w14:paraId="064CAAC1" w14:textId="0C6BFBC3" w:rsidR="00C85F2A" w:rsidRDefault="00C85F2A">
      <w:pPr>
        <w:pStyle w:val="TOC2"/>
        <w:rPr>
          <w:rFonts w:asciiTheme="minorHAnsi" w:eastAsiaTheme="minorEastAsia" w:hAnsiTheme="minorHAnsi"/>
        </w:rPr>
      </w:pPr>
      <w:hyperlink w:anchor="_Toc13739652" w:history="1">
        <w:r w:rsidRPr="00893256">
          <w:rPr>
            <w:rStyle w:val="Hyperlink"/>
          </w:rPr>
          <w:t>2.2</w:t>
        </w:r>
        <w:r>
          <w:rPr>
            <w:rFonts w:asciiTheme="minorHAnsi" w:eastAsiaTheme="minorEastAsia" w:hAnsiTheme="minorHAnsi"/>
          </w:rPr>
          <w:tab/>
        </w:r>
        <w:r w:rsidRPr="00893256">
          <w:rPr>
            <w:rStyle w:val="Hyperlink"/>
          </w:rPr>
          <w:t>Customization Wizard - Plugin</w:t>
        </w:r>
        <w:r>
          <w:rPr>
            <w:webHidden/>
          </w:rPr>
          <w:tab/>
        </w:r>
        <w:r>
          <w:rPr>
            <w:webHidden/>
          </w:rPr>
          <w:fldChar w:fldCharType="begin"/>
        </w:r>
        <w:r>
          <w:rPr>
            <w:webHidden/>
          </w:rPr>
          <w:instrText xml:space="preserve"> PAGEREF _Toc13739652 \h </w:instrText>
        </w:r>
        <w:r>
          <w:rPr>
            <w:webHidden/>
          </w:rPr>
        </w:r>
        <w:r>
          <w:rPr>
            <w:webHidden/>
          </w:rPr>
          <w:fldChar w:fldCharType="separate"/>
        </w:r>
        <w:r>
          <w:rPr>
            <w:webHidden/>
          </w:rPr>
          <w:t>6</w:t>
        </w:r>
        <w:r>
          <w:rPr>
            <w:webHidden/>
          </w:rPr>
          <w:fldChar w:fldCharType="end"/>
        </w:r>
      </w:hyperlink>
    </w:p>
    <w:p w14:paraId="463F5A19" w14:textId="1B2A3FD0" w:rsidR="00C85F2A" w:rsidRDefault="00C85F2A">
      <w:pPr>
        <w:pStyle w:val="TOC1"/>
        <w:rPr>
          <w:rFonts w:asciiTheme="minorHAnsi" w:eastAsiaTheme="minorEastAsia" w:hAnsiTheme="minorHAnsi"/>
          <w:b w:val="0"/>
          <w:noProof/>
          <w:sz w:val="22"/>
        </w:rPr>
      </w:pPr>
      <w:hyperlink w:anchor="_Toc13739653" w:history="1">
        <w:r w:rsidRPr="00893256">
          <w:rPr>
            <w:rStyle w:val="Hyperlink"/>
            <w:noProof/>
          </w:rPr>
          <w:t>3.</w:t>
        </w:r>
        <w:r>
          <w:rPr>
            <w:rFonts w:asciiTheme="minorHAnsi" w:eastAsiaTheme="minorEastAsia" w:hAnsiTheme="minorHAnsi"/>
            <w:b w:val="0"/>
            <w:noProof/>
            <w:sz w:val="22"/>
          </w:rPr>
          <w:tab/>
        </w:r>
        <w:r w:rsidRPr="00893256">
          <w:rPr>
            <w:rStyle w:val="Hyperlink"/>
            <w:noProof/>
          </w:rPr>
          <w:t>Development Environment Prerequisites</w:t>
        </w:r>
        <w:r>
          <w:rPr>
            <w:noProof/>
            <w:webHidden/>
          </w:rPr>
          <w:tab/>
        </w:r>
        <w:r>
          <w:rPr>
            <w:noProof/>
            <w:webHidden/>
          </w:rPr>
          <w:fldChar w:fldCharType="begin"/>
        </w:r>
        <w:r>
          <w:rPr>
            <w:noProof/>
            <w:webHidden/>
          </w:rPr>
          <w:instrText xml:space="preserve"> PAGEREF _Toc13739653 \h </w:instrText>
        </w:r>
        <w:r>
          <w:rPr>
            <w:noProof/>
            <w:webHidden/>
          </w:rPr>
        </w:r>
        <w:r>
          <w:rPr>
            <w:noProof/>
            <w:webHidden/>
          </w:rPr>
          <w:fldChar w:fldCharType="separate"/>
        </w:r>
        <w:r>
          <w:rPr>
            <w:noProof/>
            <w:webHidden/>
          </w:rPr>
          <w:t>7</w:t>
        </w:r>
        <w:r>
          <w:rPr>
            <w:noProof/>
            <w:webHidden/>
          </w:rPr>
          <w:fldChar w:fldCharType="end"/>
        </w:r>
      </w:hyperlink>
    </w:p>
    <w:p w14:paraId="07703C77" w14:textId="36C42DED" w:rsidR="00C85F2A" w:rsidRDefault="00C85F2A">
      <w:pPr>
        <w:pStyle w:val="TOC2"/>
        <w:rPr>
          <w:rFonts w:asciiTheme="minorHAnsi" w:eastAsiaTheme="minorEastAsia" w:hAnsiTheme="minorHAnsi"/>
        </w:rPr>
      </w:pPr>
      <w:hyperlink w:anchor="_Toc13739654" w:history="1">
        <w:r w:rsidRPr="00893256">
          <w:rPr>
            <w:rStyle w:val="Hyperlink"/>
          </w:rPr>
          <w:t>3.1</w:t>
        </w:r>
        <w:r>
          <w:rPr>
            <w:rFonts w:asciiTheme="minorHAnsi" w:eastAsiaTheme="minorEastAsia" w:hAnsiTheme="minorHAnsi"/>
          </w:rPr>
          <w:tab/>
        </w:r>
        <w:r w:rsidRPr="00893256">
          <w:rPr>
            <w:rStyle w:val="Hyperlink"/>
          </w:rPr>
          <w:t>Install Sage 300</w:t>
        </w:r>
        <w:r>
          <w:rPr>
            <w:webHidden/>
          </w:rPr>
          <w:tab/>
        </w:r>
        <w:r>
          <w:rPr>
            <w:webHidden/>
          </w:rPr>
          <w:fldChar w:fldCharType="begin"/>
        </w:r>
        <w:r>
          <w:rPr>
            <w:webHidden/>
          </w:rPr>
          <w:instrText xml:space="preserve"> PAGEREF _Toc13739654 \h </w:instrText>
        </w:r>
        <w:r>
          <w:rPr>
            <w:webHidden/>
          </w:rPr>
        </w:r>
        <w:r>
          <w:rPr>
            <w:webHidden/>
          </w:rPr>
          <w:fldChar w:fldCharType="separate"/>
        </w:r>
        <w:r>
          <w:rPr>
            <w:webHidden/>
          </w:rPr>
          <w:t>7</w:t>
        </w:r>
        <w:r>
          <w:rPr>
            <w:webHidden/>
          </w:rPr>
          <w:fldChar w:fldCharType="end"/>
        </w:r>
      </w:hyperlink>
    </w:p>
    <w:p w14:paraId="77CC4A5D" w14:textId="302ECA38" w:rsidR="00C85F2A" w:rsidRDefault="00C85F2A">
      <w:pPr>
        <w:pStyle w:val="TOC2"/>
        <w:rPr>
          <w:rFonts w:asciiTheme="minorHAnsi" w:eastAsiaTheme="minorEastAsia" w:hAnsiTheme="minorHAnsi"/>
        </w:rPr>
      </w:pPr>
      <w:hyperlink w:anchor="_Toc13739655" w:history="1">
        <w:r w:rsidRPr="00893256">
          <w:rPr>
            <w:rStyle w:val="Hyperlink"/>
          </w:rPr>
          <w:t>3.2</w:t>
        </w:r>
        <w:r>
          <w:rPr>
            <w:rFonts w:asciiTheme="minorHAnsi" w:eastAsiaTheme="minorEastAsia" w:hAnsiTheme="minorHAnsi"/>
          </w:rPr>
          <w:tab/>
        </w:r>
        <w:r w:rsidRPr="00893256">
          <w:rPr>
            <w:rStyle w:val="Hyperlink"/>
          </w:rPr>
          <w:t>Install the Web Customization Package (Plugin)</w:t>
        </w:r>
        <w:r>
          <w:rPr>
            <w:webHidden/>
          </w:rPr>
          <w:tab/>
        </w:r>
        <w:r>
          <w:rPr>
            <w:webHidden/>
          </w:rPr>
          <w:fldChar w:fldCharType="begin"/>
        </w:r>
        <w:r>
          <w:rPr>
            <w:webHidden/>
          </w:rPr>
          <w:instrText xml:space="preserve"> PAGEREF _Toc13739655 \h </w:instrText>
        </w:r>
        <w:r>
          <w:rPr>
            <w:webHidden/>
          </w:rPr>
        </w:r>
        <w:r>
          <w:rPr>
            <w:webHidden/>
          </w:rPr>
          <w:fldChar w:fldCharType="separate"/>
        </w:r>
        <w:r>
          <w:rPr>
            <w:webHidden/>
          </w:rPr>
          <w:t>7</w:t>
        </w:r>
        <w:r>
          <w:rPr>
            <w:webHidden/>
          </w:rPr>
          <w:fldChar w:fldCharType="end"/>
        </w:r>
      </w:hyperlink>
    </w:p>
    <w:p w14:paraId="734DC745" w14:textId="4874624A" w:rsidR="00C85F2A" w:rsidRDefault="00C85F2A">
      <w:pPr>
        <w:pStyle w:val="TOC1"/>
        <w:rPr>
          <w:rFonts w:asciiTheme="minorHAnsi" w:eastAsiaTheme="minorEastAsia" w:hAnsiTheme="minorHAnsi"/>
          <w:b w:val="0"/>
          <w:noProof/>
          <w:sz w:val="22"/>
        </w:rPr>
      </w:pPr>
      <w:hyperlink w:anchor="_Toc13739656" w:history="1">
        <w:r w:rsidRPr="00893256">
          <w:rPr>
            <w:rStyle w:val="Hyperlink"/>
            <w:noProof/>
          </w:rPr>
          <w:t>4.</w:t>
        </w:r>
        <w:r>
          <w:rPr>
            <w:rFonts w:asciiTheme="minorHAnsi" w:eastAsiaTheme="minorEastAsia" w:hAnsiTheme="minorHAnsi"/>
            <w:b w:val="0"/>
            <w:noProof/>
            <w:sz w:val="22"/>
          </w:rPr>
          <w:tab/>
        </w:r>
        <w:r w:rsidRPr="00893256">
          <w:rPr>
            <w:rStyle w:val="Hyperlink"/>
            <w:noProof/>
          </w:rPr>
          <w:t>Creating the Customization</w:t>
        </w:r>
        <w:r>
          <w:rPr>
            <w:noProof/>
            <w:webHidden/>
          </w:rPr>
          <w:tab/>
        </w:r>
        <w:r>
          <w:rPr>
            <w:noProof/>
            <w:webHidden/>
          </w:rPr>
          <w:fldChar w:fldCharType="begin"/>
        </w:r>
        <w:r>
          <w:rPr>
            <w:noProof/>
            <w:webHidden/>
          </w:rPr>
          <w:instrText xml:space="preserve"> PAGEREF _Toc13739656 \h </w:instrText>
        </w:r>
        <w:r>
          <w:rPr>
            <w:noProof/>
            <w:webHidden/>
          </w:rPr>
        </w:r>
        <w:r>
          <w:rPr>
            <w:noProof/>
            <w:webHidden/>
          </w:rPr>
          <w:fldChar w:fldCharType="separate"/>
        </w:r>
        <w:r>
          <w:rPr>
            <w:noProof/>
            <w:webHidden/>
          </w:rPr>
          <w:t>8</w:t>
        </w:r>
        <w:r>
          <w:rPr>
            <w:noProof/>
            <w:webHidden/>
          </w:rPr>
          <w:fldChar w:fldCharType="end"/>
        </w:r>
      </w:hyperlink>
    </w:p>
    <w:p w14:paraId="09E29B14" w14:textId="04FA91A8" w:rsidR="00C85F2A" w:rsidRDefault="00C85F2A">
      <w:pPr>
        <w:pStyle w:val="TOC2"/>
        <w:rPr>
          <w:rFonts w:asciiTheme="minorHAnsi" w:eastAsiaTheme="minorEastAsia" w:hAnsiTheme="minorHAnsi"/>
        </w:rPr>
      </w:pPr>
      <w:hyperlink w:anchor="_Toc13739657" w:history="1">
        <w:r w:rsidRPr="00893256">
          <w:rPr>
            <w:rStyle w:val="Hyperlink"/>
          </w:rPr>
          <w:t>4.1</w:t>
        </w:r>
        <w:r>
          <w:rPr>
            <w:rFonts w:asciiTheme="minorHAnsi" w:eastAsiaTheme="minorEastAsia" w:hAnsiTheme="minorHAnsi"/>
          </w:rPr>
          <w:tab/>
        </w:r>
        <w:r w:rsidRPr="00893256">
          <w:rPr>
            <w:rStyle w:val="Hyperlink"/>
          </w:rPr>
          <w:t>Standalone Customization Wizard</w:t>
        </w:r>
        <w:r>
          <w:rPr>
            <w:webHidden/>
          </w:rPr>
          <w:tab/>
        </w:r>
        <w:r>
          <w:rPr>
            <w:webHidden/>
          </w:rPr>
          <w:fldChar w:fldCharType="begin"/>
        </w:r>
        <w:r>
          <w:rPr>
            <w:webHidden/>
          </w:rPr>
          <w:instrText xml:space="preserve"> PAGEREF _Toc13739657 \h </w:instrText>
        </w:r>
        <w:r>
          <w:rPr>
            <w:webHidden/>
          </w:rPr>
        </w:r>
        <w:r>
          <w:rPr>
            <w:webHidden/>
          </w:rPr>
          <w:fldChar w:fldCharType="separate"/>
        </w:r>
        <w:r>
          <w:rPr>
            <w:webHidden/>
          </w:rPr>
          <w:t>8</w:t>
        </w:r>
        <w:r>
          <w:rPr>
            <w:webHidden/>
          </w:rPr>
          <w:fldChar w:fldCharType="end"/>
        </w:r>
      </w:hyperlink>
    </w:p>
    <w:p w14:paraId="55640F3A" w14:textId="4FCC814E" w:rsidR="00C85F2A" w:rsidRDefault="00C85F2A">
      <w:pPr>
        <w:pStyle w:val="TOC3"/>
        <w:rPr>
          <w:rFonts w:asciiTheme="minorHAnsi" w:eastAsiaTheme="minorEastAsia" w:hAnsiTheme="minorHAnsi"/>
        </w:rPr>
      </w:pPr>
      <w:hyperlink w:anchor="_Toc13739658" w:history="1">
        <w:r w:rsidRPr="00893256">
          <w:rPr>
            <w:rStyle w:val="Hyperlink"/>
          </w:rPr>
          <w:t>4.1.1</w:t>
        </w:r>
        <w:r>
          <w:rPr>
            <w:rFonts w:asciiTheme="minorHAnsi" w:eastAsiaTheme="minorEastAsia" w:hAnsiTheme="minorHAnsi"/>
          </w:rPr>
          <w:tab/>
        </w:r>
        <w:r w:rsidRPr="00893256">
          <w:rPr>
            <w:rStyle w:val="Hyperlink"/>
          </w:rPr>
          <w:t>Step 1 – Add/Edit a Customization</w:t>
        </w:r>
        <w:r>
          <w:rPr>
            <w:webHidden/>
          </w:rPr>
          <w:tab/>
        </w:r>
        <w:r>
          <w:rPr>
            <w:webHidden/>
          </w:rPr>
          <w:fldChar w:fldCharType="begin"/>
        </w:r>
        <w:r>
          <w:rPr>
            <w:webHidden/>
          </w:rPr>
          <w:instrText xml:space="preserve"> PAGEREF _Toc13739658 \h </w:instrText>
        </w:r>
        <w:r>
          <w:rPr>
            <w:webHidden/>
          </w:rPr>
        </w:r>
        <w:r>
          <w:rPr>
            <w:webHidden/>
          </w:rPr>
          <w:fldChar w:fldCharType="separate"/>
        </w:r>
        <w:r>
          <w:rPr>
            <w:webHidden/>
          </w:rPr>
          <w:t>8</w:t>
        </w:r>
        <w:r>
          <w:rPr>
            <w:webHidden/>
          </w:rPr>
          <w:fldChar w:fldCharType="end"/>
        </w:r>
      </w:hyperlink>
    </w:p>
    <w:p w14:paraId="7AA9106A" w14:textId="5E2118E4" w:rsidR="00C85F2A" w:rsidRDefault="00C85F2A">
      <w:pPr>
        <w:pStyle w:val="TOC3"/>
        <w:rPr>
          <w:rFonts w:asciiTheme="minorHAnsi" w:eastAsiaTheme="minorEastAsia" w:hAnsiTheme="minorHAnsi"/>
        </w:rPr>
      </w:pPr>
      <w:hyperlink w:anchor="_Toc13739659" w:history="1">
        <w:r w:rsidRPr="00893256">
          <w:rPr>
            <w:rStyle w:val="Hyperlink"/>
          </w:rPr>
          <w:t>4.1.2</w:t>
        </w:r>
        <w:r>
          <w:rPr>
            <w:rFonts w:asciiTheme="minorHAnsi" w:eastAsiaTheme="minorEastAsia" w:hAnsiTheme="minorHAnsi"/>
          </w:rPr>
          <w:tab/>
        </w:r>
        <w:r w:rsidRPr="00893256">
          <w:rPr>
            <w:rStyle w:val="Hyperlink"/>
          </w:rPr>
          <w:t>Step 2 – Add/Edit Screens</w:t>
        </w:r>
        <w:r>
          <w:rPr>
            <w:webHidden/>
          </w:rPr>
          <w:tab/>
        </w:r>
        <w:r>
          <w:rPr>
            <w:webHidden/>
          </w:rPr>
          <w:fldChar w:fldCharType="begin"/>
        </w:r>
        <w:r>
          <w:rPr>
            <w:webHidden/>
          </w:rPr>
          <w:instrText xml:space="preserve"> PAGEREF _Toc13739659 \h </w:instrText>
        </w:r>
        <w:r>
          <w:rPr>
            <w:webHidden/>
          </w:rPr>
        </w:r>
        <w:r>
          <w:rPr>
            <w:webHidden/>
          </w:rPr>
          <w:fldChar w:fldCharType="separate"/>
        </w:r>
        <w:r>
          <w:rPr>
            <w:webHidden/>
          </w:rPr>
          <w:t>9</w:t>
        </w:r>
        <w:r>
          <w:rPr>
            <w:webHidden/>
          </w:rPr>
          <w:fldChar w:fldCharType="end"/>
        </w:r>
      </w:hyperlink>
    </w:p>
    <w:p w14:paraId="42E7A55F" w14:textId="3A339909" w:rsidR="00C85F2A" w:rsidRDefault="00C85F2A">
      <w:pPr>
        <w:pStyle w:val="TOC3"/>
        <w:rPr>
          <w:rFonts w:asciiTheme="minorHAnsi" w:eastAsiaTheme="minorEastAsia" w:hAnsiTheme="minorHAnsi"/>
        </w:rPr>
      </w:pPr>
      <w:hyperlink w:anchor="_Toc13739660" w:history="1">
        <w:r w:rsidRPr="00893256">
          <w:rPr>
            <w:rStyle w:val="Hyperlink"/>
          </w:rPr>
          <w:t>4.1.3</w:t>
        </w:r>
        <w:r>
          <w:rPr>
            <w:rFonts w:asciiTheme="minorHAnsi" w:eastAsiaTheme="minorEastAsia" w:hAnsiTheme="minorHAnsi"/>
          </w:rPr>
          <w:tab/>
        </w:r>
        <w:r w:rsidRPr="00893256">
          <w:rPr>
            <w:rStyle w:val="Hyperlink"/>
          </w:rPr>
          <w:t>Step 3 – Add/Edit Controls</w:t>
        </w:r>
        <w:r>
          <w:rPr>
            <w:webHidden/>
          </w:rPr>
          <w:tab/>
        </w:r>
        <w:r>
          <w:rPr>
            <w:webHidden/>
          </w:rPr>
          <w:fldChar w:fldCharType="begin"/>
        </w:r>
        <w:r>
          <w:rPr>
            <w:webHidden/>
          </w:rPr>
          <w:instrText xml:space="preserve"> PAGEREF _Toc13739660 \h </w:instrText>
        </w:r>
        <w:r>
          <w:rPr>
            <w:webHidden/>
          </w:rPr>
        </w:r>
        <w:r>
          <w:rPr>
            <w:webHidden/>
          </w:rPr>
          <w:fldChar w:fldCharType="separate"/>
        </w:r>
        <w:r>
          <w:rPr>
            <w:webHidden/>
          </w:rPr>
          <w:t>10</w:t>
        </w:r>
        <w:r>
          <w:rPr>
            <w:webHidden/>
          </w:rPr>
          <w:fldChar w:fldCharType="end"/>
        </w:r>
      </w:hyperlink>
    </w:p>
    <w:p w14:paraId="4BC018E2" w14:textId="1DDE747B" w:rsidR="00C85F2A" w:rsidRDefault="00C85F2A">
      <w:pPr>
        <w:pStyle w:val="TOC3"/>
        <w:rPr>
          <w:rFonts w:asciiTheme="minorHAnsi" w:eastAsiaTheme="minorEastAsia" w:hAnsiTheme="minorHAnsi"/>
        </w:rPr>
      </w:pPr>
      <w:hyperlink w:anchor="_Toc13739661" w:history="1">
        <w:r w:rsidRPr="00893256">
          <w:rPr>
            <w:rStyle w:val="Hyperlink"/>
          </w:rPr>
          <w:t>4.1.4</w:t>
        </w:r>
        <w:r>
          <w:rPr>
            <w:rFonts w:asciiTheme="minorHAnsi" w:eastAsiaTheme="minorEastAsia" w:hAnsiTheme="minorHAnsi"/>
          </w:rPr>
          <w:tab/>
        </w:r>
        <w:r w:rsidRPr="00893256">
          <w:rPr>
            <w:rStyle w:val="Hyperlink"/>
          </w:rPr>
          <w:t>Step 4 – Generate Customization Files</w:t>
        </w:r>
        <w:r>
          <w:rPr>
            <w:webHidden/>
          </w:rPr>
          <w:tab/>
        </w:r>
        <w:r>
          <w:rPr>
            <w:webHidden/>
          </w:rPr>
          <w:fldChar w:fldCharType="begin"/>
        </w:r>
        <w:r>
          <w:rPr>
            <w:webHidden/>
          </w:rPr>
          <w:instrText xml:space="preserve"> PAGEREF _Toc13739661 \h </w:instrText>
        </w:r>
        <w:r>
          <w:rPr>
            <w:webHidden/>
          </w:rPr>
        </w:r>
        <w:r>
          <w:rPr>
            <w:webHidden/>
          </w:rPr>
          <w:fldChar w:fldCharType="separate"/>
        </w:r>
        <w:r>
          <w:rPr>
            <w:webHidden/>
          </w:rPr>
          <w:t>12</w:t>
        </w:r>
        <w:r>
          <w:rPr>
            <w:webHidden/>
          </w:rPr>
          <w:fldChar w:fldCharType="end"/>
        </w:r>
      </w:hyperlink>
    </w:p>
    <w:p w14:paraId="23877B1B" w14:textId="3DA63685" w:rsidR="00C85F2A" w:rsidRDefault="00C85F2A">
      <w:pPr>
        <w:pStyle w:val="TOC2"/>
        <w:rPr>
          <w:rFonts w:asciiTheme="minorHAnsi" w:eastAsiaTheme="minorEastAsia" w:hAnsiTheme="minorHAnsi"/>
        </w:rPr>
      </w:pPr>
      <w:hyperlink w:anchor="_Toc13739662" w:history="1">
        <w:r w:rsidRPr="00893256">
          <w:rPr>
            <w:rStyle w:val="Hyperlink"/>
          </w:rPr>
          <w:t>4.2</w:t>
        </w:r>
        <w:r>
          <w:rPr>
            <w:rFonts w:asciiTheme="minorHAnsi" w:eastAsiaTheme="minorEastAsia" w:hAnsiTheme="minorHAnsi"/>
          </w:rPr>
          <w:tab/>
        </w:r>
        <w:r w:rsidRPr="00893256">
          <w:rPr>
            <w:rStyle w:val="Hyperlink"/>
          </w:rPr>
          <w:t>Plug-in Customization Wizard (optional)</w:t>
        </w:r>
        <w:r>
          <w:rPr>
            <w:webHidden/>
          </w:rPr>
          <w:tab/>
        </w:r>
        <w:r>
          <w:rPr>
            <w:webHidden/>
          </w:rPr>
          <w:fldChar w:fldCharType="begin"/>
        </w:r>
        <w:r>
          <w:rPr>
            <w:webHidden/>
          </w:rPr>
          <w:instrText xml:space="preserve"> PAGEREF _Toc13739662 \h </w:instrText>
        </w:r>
        <w:r>
          <w:rPr>
            <w:webHidden/>
          </w:rPr>
        </w:r>
        <w:r>
          <w:rPr>
            <w:webHidden/>
          </w:rPr>
          <w:fldChar w:fldCharType="separate"/>
        </w:r>
        <w:r>
          <w:rPr>
            <w:webHidden/>
          </w:rPr>
          <w:t>14</w:t>
        </w:r>
        <w:r>
          <w:rPr>
            <w:webHidden/>
          </w:rPr>
          <w:fldChar w:fldCharType="end"/>
        </w:r>
      </w:hyperlink>
    </w:p>
    <w:p w14:paraId="1F8A8EF5" w14:textId="21E3D05C" w:rsidR="00C85F2A" w:rsidRDefault="00C85F2A">
      <w:pPr>
        <w:pStyle w:val="TOC3"/>
        <w:rPr>
          <w:rFonts w:asciiTheme="minorHAnsi" w:eastAsiaTheme="minorEastAsia" w:hAnsiTheme="minorHAnsi"/>
        </w:rPr>
      </w:pPr>
      <w:hyperlink w:anchor="_Toc13739663" w:history="1">
        <w:r w:rsidRPr="00893256">
          <w:rPr>
            <w:rStyle w:val="Hyperlink"/>
          </w:rPr>
          <w:t>4.2.1</w:t>
        </w:r>
        <w:r>
          <w:rPr>
            <w:rFonts w:asciiTheme="minorHAnsi" w:eastAsiaTheme="minorEastAsia" w:hAnsiTheme="minorHAnsi"/>
          </w:rPr>
          <w:tab/>
        </w:r>
        <w:r w:rsidRPr="00893256">
          <w:rPr>
            <w:rStyle w:val="Hyperlink"/>
          </w:rPr>
          <w:t>Step 1 – Create a New Project</w:t>
        </w:r>
        <w:r>
          <w:rPr>
            <w:webHidden/>
          </w:rPr>
          <w:tab/>
        </w:r>
        <w:r>
          <w:rPr>
            <w:webHidden/>
          </w:rPr>
          <w:fldChar w:fldCharType="begin"/>
        </w:r>
        <w:r>
          <w:rPr>
            <w:webHidden/>
          </w:rPr>
          <w:instrText xml:space="preserve"> PAGEREF _Toc13739663 \h </w:instrText>
        </w:r>
        <w:r>
          <w:rPr>
            <w:webHidden/>
          </w:rPr>
        </w:r>
        <w:r>
          <w:rPr>
            <w:webHidden/>
          </w:rPr>
          <w:fldChar w:fldCharType="separate"/>
        </w:r>
        <w:r>
          <w:rPr>
            <w:webHidden/>
          </w:rPr>
          <w:t>14</w:t>
        </w:r>
        <w:r>
          <w:rPr>
            <w:webHidden/>
          </w:rPr>
          <w:fldChar w:fldCharType="end"/>
        </w:r>
      </w:hyperlink>
    </w:p>
    <w:p w14:paraId="219AFFCF" w14:textId="2C708160" w:rsidR="00C85F2A" w:rsidRDefault="00C85F2A">
      <w:pPr>
        <w:pStyle w:val="TOC3"/>
        <w:rPr>
          <w:rFonts w:asciiTheme="minorHAnsi" w:eastAsiaTheme="minorEastAsia" w:hAnsiTheme="minorHAnsi"/>
        </w:rPr>
      </w:pPr>
      <w:hyperlink w:anchor="_Toc13739664" w:history="1">
        <w:r w:rsidRPr="00893256">
          <w:rPr>
            <w:rStyle w:val="Hyperlink"/>
          </w:rPr>
          <w:t>4.2.2</w:t>
        </w:r>
        <w:r>
          <w:rPr>
            <w:rFonts w:asciiTheme="minorHAnsi" w:eastAsiaTheme="minorEastAsia" w:hAnsiTheme="minorHAnsi"/>
          </w:rPr>
          <w:tab/>
        </w:r>
        <w:r w:rsidRPr="00893256">
          <w:rPr>
            <w:rStyle w:val="Hyperlink"/>
          </w:rPr>
          <w:t>Step 2 – Generate a Customization Solution</w:t>
        </w:r>
        <w:r>
          <w:rPr>
            <w:webHidden/>
          </w:rPr>
          <w:tab/>
        </w:r>
        <w:r>
          <w:rPr>
            <w:webHidden/>
          </w:rPr>
          <w:fldChar w:fldCharType="begin"/>
        </w:r>
        <w:r>
          <w:rPr>
            <w:webHidden/>
          </w:rPr>
          <w:instrText xml:space="preserve"> PAGEREF _Toc13739664 \h </w:instrText>
        </w:r>
        <w:r>
          <w:rPr>
            <w:webHidden/>
          </w:rPr>
        </w:r>
        <w:r>
          <w:rPr>
            <w:webHidden/>
          </w:rPr>
          <w:fldChar w:fldCharType="separate"/>
        </w:r>
        <w:r>
          <w:rPr>
            <w:webHidden/>
          </w:rPr>
          <w:t>15</w:t>
        </w:r>
        <w:r>
          <w:rPr>
            <w:webHidden/>
          </w:rPr>
          <w:fldChar w:fldCharType="end"/>
        </w:r>
      </w:hyperlink>
    </w:p>
    <w:p w14:paraId="52546185" w14:textId="5E019BC2" w:rsidR="00C85F2A" w:rsidRDefault="00C85F2A">
      <w:pPr>
        <w:pStyle w:val="TOC3"/>
        <w:rPr>
          <w:rFonts w:asciiTheme="minorHAnsi" w:eastAsiaTheme="minorEastAsia" w:hAnsiTheme="minorHAnsi"/>
        </w:rPr>
      </w:pPr>
      <w:hyperlink w:anchor="_Toc13739665" w:history="1">
        <w:r w:rsidRPr="00893256">
          <w:rPr>
            <w:rStyle w:val="Hyperlink"/>
          </w:rPr>
          <w:t>4.2.3</w:t>
        </w:r>
        <w:r>
          <w:rPr>
            <w:rFonts w:asciiTheme="minorHAnsi" w:eastAsiaTheme="minorEastAsia" w:hAnsiTheme="minorHAnsi"/>
          </w:rPr>
          <w:tab/>
        </w:r>
        <w:r w:rsidRPr="00893256">
          <w:rPr>
            <w:rStyle w:val="Hyperlink"/>
          </w:rPr>
          <w:t>Step 3 – Kendo UI Information</w:t>
        </w:r>
        <w:r>
          <w:rPr>
            <w:webHidden/>
          </w:rPr>
          <w:tab/>
        </w:r>
        <w:r>
          <w:rPr>
            <w:webHidden/>
          </w:rPr>
          <w:fldChar w:fldCharType="begin"/>
        </w:r>
        <w:r>
          <w:rPr>
            <w:webHidden/>
          </w:rPr>
          <w:instrText xml:space="preserve"> PAGEREF _Toc13739665 \h </w:instrText>
        </w:r>
        <w:r>
          <w:rPr>
            <w:webHidden/>
          </w:rPr>
        </w:r>
        <w:r>
          <w:rPr>
            <w:webHidden/>
          </w:rPr>
          <w:fldChar w:fldCharType="separate"/>
        </w:r>
        <w:r>
          <w:rPr>
            <w:webHidden/>
          </w:rPr>
          <w:t>16</w:t>
        </w:r>
        <w:r>
          <w:rPr>
            <w:webHidden/>
          </w:rPr>
          <w:fldChar w:fldCharType="end"/>
        </w:r>
      </w:hyperlink>
    </w:p>
    <w:p w14:paraId="3CAA05AA" w14:textId="54FB46CF" w:rsidR="009353BC" w:rsidRPr="004C7BAD" w:rsidRDefault="00897E78" w:rsidP="00EC56B5">
      <w:pPr>
        <w:pStyle w:val="SAGEBodyText"/>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r>
        <w:fldChar w:fldCharType="end"/>
      </w:r>
    </w:p>
    <w:p w14:paraId="61A81E60" w14:textId="77777777" w:rsidR="00A45D3D" w:rsidRDefault="004C7BAD" w:rsidP="00EE183A">
      <w:pPr>
        <w:pStyle w:val="SAGEHeading1"/>
        <w:framePr w:wrap="around"/>
      </w:pPr>
      <w:bookmarkStart w:id="0" w:name="_Toc440376140"/>
      <w:bookmarkStart w:id="1" w:name="_Ref440891000"/>
      <w:bookmarkStart w:id="2" w:name="_Ref440892129"/>
      <w:bookmarkStart w:id="3" w:name="_Ref440892615"/>
      <w:bookmarkStart w:id="4" w:name="_Toc13739649"/>
      <w:r>
        <w:lastRenderedPageBreak/>
        <w:t>Overview</w:t>
      </w:r>
      <w:bookmarkEnd w:id="0"/>
      <w:bookmarkEnd w:id="1"/>
      <w:bookmarkEnd w:id="2"/>
      <w:bookmarkEnd w:id="3"/>
      <w:bookmarkEnd w:id="4"/>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14:paraId="09A23DFE" w14:textId="77777777" w:rsidR="007D5849" w:rsidRDefault="007D5849" w:rsidP="007D5849">
      <w:pPr>
        <w:pStyle w:val="SAGEBodyText"/>
      </w:pPr>
      <w:r>
        <w:t xml:space="preserve">This document is intended to serve as a guide for </w:t>
      </w:r>
      <w:r w:rsidR="004C2957">
        <w:t>explaining the Sage 300 Customization Wizards.</w:t>
      </w:r>
    </w:p>
    <w:p w14:paraId="3030E914" w14:textId="77777777" w:rsidR="00853AAD" w:rsidRDefault="00CA63B0" w:rsidP="00CA63B0">
      <w:pPr>
        <w:pStyle w:val="SAGEBodyText"/>
      </w:pPr>
      <w:r w:rsidRPr="00DF7AD6">
        <w:t xml:space="preserve">The first, and </w:t>
      </w:r>
      <w:r w:rsidR="00914474" w:rsidRPr="00DF7AD6">
        <w:t xml:space="preserve">most </w:t>
      </w:r>
      <w:r w:rsidR="002C7873" w:rsidRPr="00DF7AD6">
        <w:t>crucial step</w:t>
      </w:r>
      <w:r w:rsidRPr="00DF7AD6">
        <w:t xml:space="preserve"> in the </w:t>
      </w:r>
      <w:r w:rsidR="0071134F" w:rsidRPr="00DF7AD6">
        <w:t xml:space="preserve">customization </w:t>
      </w:r>
      <w:r w:rsidR="00DF7AD6" w:rsidRPr="00DF7AD6">
        <w:t>process</w:t>
      </w:r>
      <w:r w:rsidR="002C7873">
        <w:t>, is</w:t>
      </w:r>
      <w:r w:rsidRPr="00DF7AD6">
        <w:t xml:space="preserve"> to become familiar with the web screen </w:t>
      </w:r>
      <w:r w:rsidR="0071134F" w:rsidRPr="00DF7AD6">
        <w:t>to be customized</w:t>
      </w:r>
      <w:r w:rsidR="00853AAD" w:rsidRPr="00DF7AD6">
        <w:t>.</w:t>
      </w:r>
      <w:r w:rsidR="00853AAD">
        <w:t xml:space="preserve"> </w:t>
      </w:r>
    </w:p>
    <w:p w14:paraId="5F6A79C2" w14:textId="77777777" w:rsidR="00853AAD" w:rsidRDefault="0071134F" w:rsidP="00CA63B0">
      <w:pPr>
        <w:pStyle w:val="SAGEBodyText"/>
      </w:pPr>
      <w:r>
        <w:t>Customization steps</w:t>
      </w:r>
      <w:r w:rsidR="00C13407">
        <w:t>:</w:t>
      </w:r>
    </w:p>
    <w:p w14:paraId="12CDEAFC" w14:textId="77777777" w:rsidR="00420559" w:rsidRDefault="001D3702" w:rsidP="00B44CAD">
      <w:pPr>
        <w:pStyle w:val="SAGEBodyText"/>
        <w:numPr>
          <w:ilvl w:val="0"/>
          <w:numId w:val="28"/>
        </w:numPr>
      </w:pPr>
      <w:r>
        <w:t xml:space="preserve">Familiarity with </w:t>
      </w:r>
      <w:r w:rsidR="00420559">
        <w:t>w</w:t>
      </w:r>
      <w:r>
        <w:t xml:space="preserve">eb </w:t>
      </w:r>
      <w:r w:rsidR="00420559">
        <w:t>s</w:t>
      </w:r>
      <w:r>
        <w:t xml:space="preserve">creen being </w:t>
      </w:r>
      <w:r w:rsidR="00420559">
        <w:t>customized</w:t>
      </w:r>
    </w:p>
    <w:p w14:paraId="00BC816B" w14:textId="77777777" w:rsidR="00420559" w:rsidRDefault="00420559" w:rsidP="00B44CAD">
      <w:pPr>
        <w:pStyle w:val="SAGEBodyText"/>
        <w:numPr>
          <w:ilvl w:val="0"/>
          <w:numId w:val="28"/>
        </w:numPr>
      </w:pPr>
      <w:r>
        <w:t>Creation o</w:t>
      </w:r>
      <w:r w:rsidR="00737044">
        <w:t>f</w:t>
      </w:r>
      <w:r>
        <w:t xml:space="preserve"> </w:t>
      </w:r>
      <w:r w:rsidR="00BC0CD2">
        <w:t>JSON</w:t>
      </w:r>
      <w:r w:rsidR="00737044">
        <w:t xml:space="preserve"> </w:t>
      </w:r>
      <w:r w:rsidR="00BC0CD2">
        <w:t>M</w:t>
      </w:r>
      <w:r>
        <w:t>anifest</w:t>
      </w:r>
      <w:r w:rsidR="00BC0CD2">
        <w:t xml:space="preserve"> file (customization definition)</w:t>
      </w:r>
    </w:p>
    <w:p w14:paraId="5ABD9E5E" w14:textId="77777777" w:rsidR="00853AAD" w:rsidRDefault="00420559" w:rsidP="00B44CAD">
      <w:pPr>
        <w:pStyle w:val="SAGEBodyText"/>
        <w:numPr>
          <w:ilvl w:val="0"/>
          <w:numId w:val="28"/>
        </w:numPr>
      </w:pPr>
      <w:r>
        <w:t xml:space="preserve">Optional creation of </w:t>
      </w:r>
      <w:r w:rsidR="0071134F">
        <w:t>XML</w:t>
      </w:r>
      <w:r w:rsidR="00853AAD">
        <w:t xml:space="preserve"> </w:t>
      </w:r>
      <w:r w:rsidR="00BC0CD2">
        <w:t>file(s) (control(s) for screen(s))</w:t>
      </w:r>
    </w:p>
    <w:p w14:paraId="37715457" w14:textId="77777777" w:rsidR="00BC0CD2" w:rsidRDefault="00BC0CD2" w:rsidP="00B44CAD">
      <w:pPr>
        <w:pStyle w:val="SAGEBodyText"/>
        <w:numPr>
          <w:ilvl w:val="0"/>
          <w:numId w:val="28"/>
        </w:numPr>
      </w:pPr>
      <w:r>
        <w:t>Optional creation of XSD file (based upon XML file creation)</w:t>
      </w:r>
    </w:p>
    <w:p w14:paraId="11BD6AE5" w14:textId="77777777" w:rsidR="00853AAD" w:rsidRDefault="00BC0CD2" w:rsidP="00B44CAD">
      <w:pPr>
        <w:pStyle w:val="SAGEBodyText"/>
        <w:numPr>
          <w:ilvl w:val="0"/>
          <w:numId w:val="28"/>
        </w:numPr>
      </w:pPr>
      <w:r>
        <w:t xml:space="preserve">Creation of </w:t>
      </w:r>
      <w:r w:rsidR="00853AAD">
        <w:t>JavaScript file</w:t>
      </w:r>
      <w:r>
        <w:t>(s) (</w:t>
      </w:r>
      <w:r w:rsidR="00853AAD">
        <w:t>business logic and</w:t>
      </w:r>
      <w:r w:rsidR="0071134F">
        <w:t>/or</w:t>
      </w:r>
      <w:r w:rsidR="00853AAD">
        <w:t xml:space="preserve"> control behavior</w:t>
      </w:r>
      <w:r>
        <w:t>)</w:t>
      </w:r>
    </w:p>
    <w:p w14:paraId="2ABA8C23" w14:textId="77777777" w:rsidR="00853AAD" w:rsidRDefault="0071134F" w:rsidP="00B44CAD">
      <w:pPr>
        <w:pStyle w:val="SAGEBodyText"/>
        <w:numPr>
          <w:ilvl w:val="0"/>
          <w:numId w:val="28"/>
        </w:numPr>
      </w:pPr>
      <w:r>
        <w:t xml:space="preserve">Optional </w:t>
      </w:r>
      <w:r w:rsidR="00BC0CD2">
        <w:t>creation of Visual Studio Solution (</w:t>
      </w:r>
      <w:r w:rsidR="00853AAD">
        <w:t xml:space="preserve">MVC </w:t>
      </w:r>
      <w:r>
        <w:t>for extending</w:t>
      </w:r>
      <w:r w:rsidR="00853AAD">
        <w:t xml:space="preserve"> functionality</w:t>
      </w:r>
      <w:r w:rsidR="00BC0CD2">
        <w:t>)</w:t>
      </w:r>
    </w:p>
    <w:p w14:paraId="519EF65A" w14:textId="77777777" w:rsidR="00C15509" w:rsidRDefault="00C15509" w:rsidP="00C15509">
      <w:pPr>
        <w:pStyle w:val="SAGEBodyText"/>
        <w:ind w:left="360"/>
      </w:pPr>
    </w:p>
    <w:p w14:paraId="5A5DBA27" w14:textId="77777777" w:rsidR="00E06D44" w:rsidRDefault="00BC0CD2" w:rsidP="00CD5A27">
      <w:pPr>
        <w:pStyle w:val="SAGEHeading1"/>
        <w:framePr w:wrap="around"/>
      </w:pPr>
      <w:bookmarkStart w:id="5" w:name="_Toc13739650"/>
      <w:r>
        <w:lastRenderedPageBreak/>
        <w:t>Customization Wizards</w:t>
      </w:r>
      <w:bookmarkEnd w:id="5"/>
    </w:p>
    <w:p w14:paraId="58BB53BE" w14:textId="77777777" w:rsidR="008156FC" w:rsidRDefault="008156FC" w:rsidP="008156FC">
      <w:pPr>
        <w:pStyle w:val="SAGEHeading1Follow"/>
        <w:framePr w:wrap="around"/>
      </w:pPr>
    </w:p>
    <w:p w14:paraId="2588773E" w14:textId="77777777" w:rsidR="00BC0CD2" w:rsidRDefault="00BC0CD2" w:rsidP="008156FC">
      <w:pPr>
        <w:pStyle w:val="SAGEBodyText"/>
      </w:pPr>
      <w:r>
        <w:t>Prior to Sage 300 2018, the Customization Wizard was a Visual Studio Plug-in. The wizard created the JavaScript Template file, the XSD Schema file and the Visual Studio Solution for extending functionality via an MVC project.</w:t>
      </w:r>
    </w:p>
    <w:p w14:paraId="7F53497B" w14:textId="77777777" w:rsidR="00BC0CD2" w:rsidRDefault="00BC0CD2" w:rsidP="008156FC">
      <w:pPr>
        <w:pStyle w:val="SAGEBodyText"/>
      </w:pPr>
      <w:r>
        <w:t>However, this approach had numerous draw backs:</w:t>
      </w:r>
    </w:p>
    <w:p w14:paraId="3936EA39" w14:textId="77777777" w:rsidR="00BC0CD2" w:rsidRDefault="00BC0CD2" w:rsidP="00BC0CD2">
      <w:pPr>
        <w:pStyle w:val="SAGEBullet1"/>
      </w:pPr>
      <w:r>
        <w:t>The developer was forced to go into Visual Studio and create a solution even though an MVC project was not required if the customization was only going to be intercepting Sage control event</w:t>
      </w:r>
      <w:r w:rsidR="00430C4A">
        <w:t>s</w:t>
      </w:r>
      <w:r>
        <w:t xml:space="preserve"> and/or adding controls to a screen</w:t>
      </w:r>
    </w:p>
    <w:p w14:paraId="0AC44DF9" w14:textId="77777777" w:rsidR="00BC0CD2" w:rsidRDefault="00BC0CD2" w:rsidP="00BC0CD2">
      <w:pPr>
        <w:pStyle w:val="SAGEBullet1"/>
      </w:pPr>
      <w:r>
        <w:t>The developer was forced to manually create the JSON Manifest file</w:t>
      </w:r>
    </w:p>
    <w:p w14:paraId="27F004F4" w14:textId="77777777" w:rsidR="00BC0CD2" w:rsidRDefault="00BC0CD2" w:rsidP="00BC0CD2">
      <w:pPr>
        <w:pStyle w:val="SAGEBullet1"/>
      </w:pPr>
      <w:r>
        <w:t>The developer was forced to manually create the XML file(s) for controls that will be added to a screen</w:t>
      </w:r>
    </w:p>
    <w:p w14:paraId="3DFAC0A9" w14:textId="77777777" w:rsidR="00BC0CD2" w:rsidRDefault="00C27A4F" w:rsidP="00BC0CD2">
      <w:pPr>
        <w:pStyle w:val="SAGEBullet1"/>
        <w:numPr>
          <w:ilvl w:val="0"/>
          <w:numId w:val="0"/>
        </w:numPr>
      </w:pPr>
      <w:r>
        <w:t>Sage 300 2018 introduced a meaningful change to the Customization process by splitting the existing Customization Wizard into two wizards:</w:t>
      </w:r>
    </w:p>
    <w:p w14:paraId="57BDD9D3" w14:textId="77777777" w:rsidR="00C27A4F" w:rsidRDefault="00C27A4F" w:rsidP="00C27A4F">
      <w:pPr>
        <w:pStyle w:val="SAGEBullet1"/>
      </w:pPr>
      <w:r>
        <w:t>Customization Wizard – Standalone</w:t>
      </w:r>
    </w:p>
    <w:p w14:paraId="295A69F7" w14:textId="77777777" w:rsidR="00C27A4F" w:rsidRDefault="00C27A4F" w:rsidP="00C27A4F">
      <w:pPr>
        <w:pStyle w:val="SAGEBullet1"/>
        <w:numPr>
          <w:ilvl w:val="1"/>
          <w:numId w:val="3"/>
        </w:numPr>
      </w:pPr>
      <w:r>
        <w:t xml:space="preserve">This new standalone </w:t>
      </w:r>
      <w:r w:rsidR="0018413C">
        <w:t xml:space="preserve">wizard </w:t>
      </w:r>
      <w:r>
        <w:t>simplifies and enhances the customization experience:</w:t>
      </w:r>
    </w:p>
    <w:p w14:paraId="0C9FFB4E" w14:textId="77777777" w:rsidR="00C27A4F" w:rsidRDefault="00C27A4F" w:rsidP="00C27A4F">
      <w:pPr>
        <w:pStyle w:val="SAGEBullet1"/>
        <w:numPr>
          <w:ilvl w:val="2"/>
          <w:numId w:val="3"/>
        </w:numPr>
      </w:pPr>
      <w:r>
        <w:t>Developers no longer forced into Visual Studio to create and setup a customization that does not require a Visual Studio Solution</w:t>
      </w:r>
    </w:p>
    <w:p w14:paraId="70789941" w14:textId="77777777" w:rsidR="00C27A4F" w:rsidRDefault="00C27A4F" w:rsidP="00C27A4F">
      <w:pPr>
        <w:pStyle w:val="SAGEBullet1"/>
        <w:numPr>
          <w:ilvl w:val="2"/>
          <w:numId w:val="3"/>
        </w:numPr>
      </w:pPr>
      <w:r>
        <w:t>WYSWYG editor for JSON and XML files. No more creating these files by hand</w:t>
      </w:r>
    </w:p>
    <w:p w14:paraId="5D9C3C1C" w14:textId="77777777" w:rsidR="00C27A4F" w:rsidRDefault="00C27A4F" w:rsidP="00C27A4F">
      <w:pPr>
        <w:pStyle w:val="SAGEBullet1"/>
        <w:numPr>
          <w:ilvl w:val="2"/>
          <w:numId w:val="3"/>
        </w:numPr>
      </w:pPr>
      <w:r>
        <w:t>Validation of JSON and XML files</w:t>
      </w:r>
    </w:p>
    <w:p w14:paraId="4DBAF4C8" w14:textId="77777777" w:rsidR="00C27A4F" w:rsidRDefault="00C27A4F" w:rsidP="00C27A4F">
      <w:pPr>
        <w:pStyle w:val="SAGEBullet1"/>
      </w:pPr>
      <w:r>
        <w:t>Customization Wizard – Plug-in</w:t>
      </w:r>
    </w:p>
    <w:p w14:paraId="184D8B1A" w14:textId="77777777" w:rsidR="0018413C" w:rsidRDefault="0018413C" w:rsidP="0018413C">
      <w:pPr>
        <w:pStyle w:val="SAGEBullet1"/>
        <w:numPr>
          <w:ilvl w:val="1"/>
          <w:numId w:val="3"/>
        </w:numPr>
      </w:pPr>
      <w:r>
        <w:t>This revised plug-in wizard simplifies the solution creation by reading the JSON manifest created in the standalone wizard</w:t>
      </w:r>
    </w:p>
    <w:p w14:paraId="71DE343E" w14:textId="77777777" w:rsidR="0018413C" w:rsidRDefault="0018413C" w:rsidP="0018413C">
      <w:pPr>
        <w:pStyle w:val="SAGEBullet1"/>
        <w:numPr>
          <w:ilvl w:val="1"/>
          <w:numId w:val="3"/>
        </w:numPr>
      </w:pPr>
      <w:r>
        <w:t>Developers only access this plug-in if the customization requires an MVC project</w:t>
      </w:r>
    </w:p>
    <w:p w14:paraId="74871985" w14:textId="77777777" w:rsidR="0018413C" w:rsidRDefault="0018413C">
      <w:pPr>
        <w:spacing w:after="200" w:line="0" w:lineRule="auto"/>
        <w:rPr>
          <w:lang w:val="en-US"/>
        </w:rPr>
      </w:pPr>
      <w:r>
        <w:br w:type="page"/>
      </w:r>
    </w:p>
    <w:p w14:paraId="7DEAEBD7" w14:textId="0799CEC6" w:rsidR="0018413C" w:rsidRDefault="0018413C" w:rsidP="0018413C">
      <w:pPr>
        <w:pStyle w:val="SAGEHeading2"/>
      </w:pPr>
      <w:bookmarkStart w:id="6" w:name="_Toc13739651"/>
      <w:r>
        <w:lastRenderedPageBreak/>
        <w:t xml:space="preserve">Customization Wizard </w:t>
      </w:r>
      <w:r w:rsidR="00C85F2A">
        <w:t>- Standalone</w:t>
      </w:r>
      <w:bookmarkEnd w:id="6"/>
    </w:p>
    <w:p w14:paraId="38667FEE" w14:textId="77777777" w:rsidR="000A22D1" w:rsidRDefault="00220DA1" w:rsidP="008156FC">
      <w:pPr>
        <w:pStyle w:val="SAGEBodyText"/>
      </w:pPr>
      <w:r>
        <w:rPr>
          <w:noProof/>
        </w:rPr>
        <w:drawing>
          <wp:inline distT="0" distB="0" distL="0" distR="0" wp14:anchorId="61F72C5F" wp14:editId="2C8769B0">
            <wp:extent cx="5266690" cy="348007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325933" cy="3519216"/>
                    </a:xfrm>
                    <a:prstGeom prst="rect">
                      <a:avLst/>
                    </a:prstGeom>
                  </pic:spPr>
                </pic:pic>
              </a:graphicData>
            </a:graphic>
          </wp:inline>
        </w:drawing>
      </w:r>
      <w:r w:rsidR="008907E6">
        <w:br/>
      </w:r>
    </w:p>
    <w:p w14:paraId="4F46ABCC" w14:textId="708B4438" w:rsidR="0018413C" w:rsidRDefault="0018413C" w:rsidP="0018413C">
      <w:pPr>
        <w:pStyle w:val="SAGEHeading2"/>
      </w:pPr>
      <w:bookmarkStart w:id="7" w:name="_Toc13739652"/>
      <w:r>
        <w:t xml:space="preserve">Customization Wizard </w:t>
      </w:r>
      <w:r w:rsidR="00C85F2A">
        <w:t>- Plugin</w:t>
      </w:r>
      <w:bookmarkEnd w:id="7"/>
    </w:p>
    <w:p w14:paraId="65397EE2" w14:textId="77777777" w:rsidR="00545C00" w:rsidRPr="008156FC" w:rsidRDefault="00F971E8" w:rsidP="008156FC">
      <w:pPr>
        <w:pStyle w:val="SAGEBodyText"/>
      </w:pPr>
      <w:r>
        <w:rPr>
          <w:noProof/>
        </w:rPr>
        <w:drawing>
          <wp:inline distT="0" distB="0" distL="0" distR="0" wp14:anchorId="352D0813" wp14:editId="5C56C7A2">
            <wp:extent cx="5280153" cy="33889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ustomizationwiz.png"/>
                    <pic:cNvPicPr/>
                  </pic:nvPicPr>
                  <pic:blipFill>
                    <a:blip r:embed="rId18">
                      <a:extLst>
                        <a:ext uri="{28A0092B-C50C-407E-A947-70E740481C1C}">
                          <a14:useLocalDpi xmlns:a14="http://schemas.microsoft.com/office/drawing/2010/main" val="0"/>
                        </a:ext>
                      </a:extLst>
                    </a:blip>
                    <a:stretch>
                      <a:fillRect/>
                    </a:stretch>
                  </pic:blipFill>
                  <pic:spPr>
                    <a:xfrm>
                      <a:off x="0" y="0"/>
                      <a:ext cx="5280673" cy="3389329"/>
                    </a:xfrm>
                    <a:prstGeom prst="rect">
                      <a:avLst/>
                    </a:prstGeom>
                  </pic:spPr>
                </pic:pic>
              </a:graphicData>
            </a:graphic>
          </wp:inline>
        </w:drawing>
      </w:r>
    </w:p>
    <w:p w14:paraId="69C592C5" w14:textId="77777777" w:rsidR="007D5849" w:rsidRDefault="00486B79" w:rsidP="00CD5A27">
      <w:pPr>
        <w:pStyle w:val="SAGEHeading1"/>
        <w:framePr w:wrap="around"/>
      </w:pPr>
      <w:bookmarkStart w:id="8" w:name="_Toc13739653"/>
      <w:r>
        <w:lastRenderedPageBreak/>
        <w:t>D</w:t>
      </w:r>
      <w:r w:rsidR="00C15509">
        <w:t>evelop</w:t>
      </w:r>
      <w:r>
        <w:t>ment</w:t>
      </w:r>
      <w:r w:rsidR="00C15509">
        <w:t xml:space="preserve"> </w:t>
      </w:r>
      <w:r w:rsidR="0018413C">
        <w:t>E</w:t>
      </w:r>
      <w:r w:rsidR="00C15509">
        <w:t>nvironment</w:t>
      </w:r>
      <w:r>
        <w:t xml:space="preserve"> </w:t>
      </w:r>
      <w:r w:rsidR="0018413C">
        <w:t>P</w:t>
      </w:r>
      <w:r>
        <w:t>rerequisite</w:t>
      </w:r>
      <w:r w:rsidR="00DA6B2D">
        <w:t>s</w:t>
      </w:r>
      <w:bookmarkEnd w:id="8"/>
    </w:p>
    <w:p w14:paraId="5B9C7445" w14:textId="77777777" w:rsidR="00486B79" w:rsidRDefault="00FE76B0" w:rsidP="00FE76B0">
      <w:pPr>
        <w:pStyle w:val="SAGEBodyText"/>
      </w:pPr>
      <w:r>
        <w:t xml:space="preserve">Before starting </w:t>
      </w:r>
      <w:r w:rsidR="00486B79">
        <w:t>the customization</w:t>
      </w:r>
      <w:r w:rsidR="00F42906">
        <w:t>,</w:t>
      </w:r>
      <w:r w:rsidR="00486B79">
        <w:t xml:space="preserve"> </w:t>
      </w:r>
      <w:r>
        <w:t xml:space="preserve">Sage 300 </w:t>
      </w:r>
      <w:r w:rsidR="00486B79">
        <w:t>must be installed on the developer machine</w:t>
      </w:r>
      <w:r>
        <w:t xml:space="preserve"> </w:t>
      </w:r>
      <w:r w:rsidR="00486B79">
        <w:t>a</w:t>
      </w:r>
      <w:r w:rsidR="0018413C">
        <w:t xml:space="preserve">long with the </w:t>
      </w:r>
      <w:r w:rsidR="00582794">
        <w:t xml:space="preserve">Plug-in </w:t>
      </w:r>
      <w:r w:rsidR="00486B79">
        <w:t>C</w:t>
      </w:r>
      <w:r>
        <w:t>ustom</w:t>
      </w:r>
      <w:r w:rsidR="00486B79">
        <w:t>ization W</w:t>
      </w:r>
      <w:r w:rsidR="00375896">
        <w:t xml:space="preserve">izard. </w:t>
      </w:r>
    </w:p>
    <w:p w14:paraId="1C2559B4" w14:textId="77777777" w:rsidR="00FE76B0" w:rsidRDefault="00486B79" w:rsidP="00FE76B0">
      <w:pPr>
        <w:pStyle w:val="SAGEBodyText"/>
      </w:pPr>
      <w:r>
        <w:t>Familiarity with the web screen to be customized is a require</w:t>
      </w:r>
      <w:r w:rsidR="00914474">
        <w:t xml:space="preserve">ment. </w:t>
      </w:r>
      <w:r w:rsidR="00914474" w:rsidRPr="00DF7AD6">
        <w:t>Additionally, knowledge</w:t>
      </w:r>
      <w:r w:rsidRPr="00DF7AD6">
        <w:t xml:space="preserve"> and expertise in the following technologies are required:</w:t>
      </w:r>
    </w:p>
    <w:p w14:paraId="5FEF11AD" w14:textId="77777777" w:rsidR="00486B79" w:rsidRDefault="00486B79" w:rsidP="00B44CAD">
      <w:pPr>
        <w:pStyle w:val="SAGEBodyText"/>
        <w:numPr>
          <w:ilvl w:val="0"/>
          <w:numId w:val="24"/>
        </w:numPr>
      </w:pPr>
      <w:r>
        <w:t xml:space="preserve">Microsoft ASP.NET </w:t>
      </w:r>
      <w:r w:rsidR="00BD2F74">
        <w:t>MVC</w:t>
      </w:r>
      <w:r>
        <w:t xml:space="preserve"> 5</w:t>
      </w:r>
    </w:p>
    <w:p w14:paraId="7185F808" w14:textId="77777777" w:rsidR="00BD2F74" w:rsidRDefault="00486B79" w:rsidP="00B44CAD">
      <w:pPr>
        <w:pStyle w:val="SAGEBodyText"/>
        <w:numPr>
          <w:ilvl w:val="0"/>
          <w:numId w:val="24"/>
        </w:numPr>
      </w:pPr>
      <w:r>
        <w:t xml:space="preserve">Microsoft </w:t>
      </w:r>
      <w:r w:rsidR="00BD2F74">
        <w:t>C#</w:t>
      </w:r>
    </w:p>
    <w:p w14:paraId="3B89311C" w14:textId="77777777" w:rsidR="00375896" w:rsidRDefault="00375896" w:rsidP="00B44CAD">
      <w:pPr>
        <w:pStyle w:val="SAGEBodyText"/>
        <w:numPr>
          <w:ilvl w:val="0"/>
          <w:numId w:val="24"/>
        </w:numPr>
      </w:pPr>
      <w:r>
        <w:t>JavaScript</w:t>
      </w:r>
    </w:p>
    <w:p w14:paraId="192DCFB9" w14:textId="77777777" w:rsidR="00375896" w:rsidRDefault="00375896" w:rsidP="00B44CAD">
      <w:pPr>
        <w:pStyle w:val="SAGEBodyText"/>
        <w:numPr>
          <w:ilvl w:val="0"/>
          <w:numId w:val="24"/>
        </w:numPr>
      </w:pPr>
      <w:r>
        <w:t>JQuery</w:t>
      </w:r>
      <w:r w:rsidR="00486B79">
        <w:t xml:space="preserve"> and </w:t>
      </w:r>
      <w:r w:rsidR="00BD2F74">
        <w:t>JQuery Ajax</w:t>
      </w:r>
      <w:r w:rsidR="0038398B">
        <w:t xml:space="preserve"> </w:t>
      </w:r>
      <w:r w:rsidR="00F765E7">
        <w:t>(</w:t>
      </w:r>
      <w:hyperlink r:id="rId19" w:history="1">
        <w:r w:rsidR="00F765E7" w:rsidRPr="000F7E75">
          <w:rPr>
            <w:rStyle w:val="Hyperlink"/>
          </w:rPr>
          <w:t>https://jquery.com/</w:t>
        </w:r>
      </w:hyperlink>
      <w:r w:rsidR="00F765E7">
        <w:t xml:space="preserve">, </w:t>
      </w:r>
      <w:hyperlink r:id="rId20" w:history="1">
        <w:r w:rsidR="00F765E7" w:rsidRPr="00F765E7">
          <w:rPr>
            <w:rStyle w:val="Hyperlink"/>
          </w:rPr>
          <w:t>http://api.jquery.com/jquery.ajax/</w:t>
        </w:r>
      </w:hyperlink>
      <w:r w:rsidR="00F765E7" w:rsidRPr="00F765E7">
        <w:t>)</w:t>
      </w:r>
    </w:p>
    <w:p w14:paraId="0D86A9CD" w14:textId="77777777" w:rsidR="00375896" w:rsidRPr="005A3438" w:rsidRDefault="00BD2F74" w:rsidP="00B44CAD">
      <w:pPr>
        <w:pStyle w:val="SAGEBodyText"/>
        <w:numPr>
          <w:ilvl w:val="0"/>
          <w:numId w:val="24"/>
        </w:numPr>
        <w:rPr>
          <w:lang w:val="es-US"/>
        </w:rPr>
      </w:pPr>
      <w:r w:rsidRPr="005A3438">
        <w:rPr>
          <w:lang w:val="es-US"/>
        </w:rPr>
        <w:t>Kendo UI (</w:t>
      </w:r>
      <w:hyperlink r:id="rId21" w:history="1">
        <w:r w:rsidRPr="005A3438">
          <w:rPr>
            <w:rStyle w:val="Hyperlink"/>
            <w:lang w:val="es-US"/>
          </w:rPr>
          <w:t>http://www.telerik.com/kendo-ui</w:t>
        </w:r>
      </w:hyperlink>
      <w:r w:rsidRPr="005A3438">
        <w:rPr>
          <w:lang w:val="es-US"/>
        </w:rPr>
        <w:t>)</w:t>
      </w:r>
    </w:p>
    <w:p w14:paraId="022CDCCB" w14:textId="77777777" w:rsidR="00375896" w:rsidRDefault="00375896" w:rsidP="00B44CAD">
      <w:pPr>
        <w:pStyle w:val="SAGEBodyText"/>
        <w:numPr>
          <w:ilvl w:val="0"/>
          <w:numId w:val="24"/>
        </w:numPr>
      </w:pPr>
      <w:r>
        <w:t>Knockout</w:t>
      </w:r>
      <w:r w:rsidR="00BD2F74">
        <w:t xml:space="preserve"> JavaScript </w:t>
      </w:r>
      <w:r w:rsidR="00486B79">
        <w:t>L</w:t>
      </w:r>
      <w:r w:rsidR="00BD2F74">
        <w:t>ibrary (</w:t>
      </w:r>
      <w:hyperlink r:id="rId22" w:history="1">
        <w:r w:rsidR="00BD2F74" w:rsidRPr="00486B79">
          <w:rPr>
            <w:rStyle w:val="Hyperlink"/>
          </w:rPr>
          <w:t>http://knockoutjs.com/documentation/introduction.html</w:t>
        </w:r>
      </w:hyperlink>
      <w:r w:rsidR="00BD2F74">
        <w:t xml:space="preserve">) </w:t>
      </w:r>
      <w:r>
        <w:t xml:space="preserve"> </w:t>
      </w:r>
    </w:p>
    <w:p w14:paraId="0E1EF785" w14:textId="77777777" w:rsidR="00BB54BA" w:rsidRDefault="00BB54BA">
      <w:pPr>
        <w:spacing w:after="200" w:line="0" w:lineRule="auto"/>
        <w:rPr>
          <w:b/>
          <w:color w:val="2E3456"/>
          <w:sz w:val="30"/>
          <w:lang w:val="en-US"/>
        </w:rPr>
      </w:pPr>
    </w:p>
    <w:p w14:paraId="550A5D65" w14:textId="77777777" w:rsidR="007D5849" w:rsidRDefault="00375896" w:rsidP="00CD5A27">
      <w:pPr>
        <w:pStyle w:val="SAGEHeading2"/>
      </w:pPr>
      <w:bookmarkStart w:id="9" w:name="_Toc13739654"/>
      <w:r>
        <w:t>Install Sage 300</w:t>
      </w:r>
      <w:bookmarkEnd w:id="9"/>
    </w:p>
    <w:p w14:paraId="09ADBF64" w14:textId="77777777" w:rsidR="007D5849" w:rsidRDefault="00101143" w:rsidP="007D5849">
      <w:pPr>
        <w:pStyle w:val="SAGEBodyText"/>
        <w:rPr>
          <w:noProof/>
        </w:rPr>
      </w:pPr>
      <w:r>
        <w:rPr>
          <w:noProof/>
        </w:rPr>
        <w:t>Install Sage 300</w:t>
      </w:r>
      <w:r w:rsidR="00A05A69">
        <w:rPr>
          <w:noProof/>
        </w:rPr>
        <w:t xml:space="preserve"> </w:t>
      </w:r>
      <w:r w:rsidR="00CA4382">
        <w:rPr>
          <w:noProof/>
        </w:rPr>
        <w:t>on the develop</w:t>
      </w:r>
      <w:r w:rsidR="00486B79">
        <w:rPr>
          <w:noProof/>
        </w:rPr>
        <w:t>er</w:t>
      </w:r>
      <w:r w:rsidR="00CA4382">
        <w:rPr>
          <w:noProof/>
        </w:rPr>
        <w:t xml:space="preserve"> </w:t>
      </w:r>
      <w:r w:rsidR="00486B79">
        <w:rPr>
          <w:noProof/>
        </w:rPr>
        <w:t xml:space="preserve">machine. </w:t>
      </w:r>
      <w:r w:rsidR="00A05A69">
        <w:rPr>
          <w:noProof/>
        </w:rPr>
        <w:t>A</w:t>
      </w:r>
      <w:r w:rsidR="00375896">
        <w:rPr>
          <w:noProof/>
        </w:rPr>
        <w:t>fter installation, change the web application</w:t>
      </w:r>
      <w:r w:rsidR="00486B79">
        <w:rPr>
          <w:noProof/>
        </w:rPr>
        <w:t>’s</w:t>
      </w:r>
      <w:r w:rsidR="00375896">
        <w:rPr>
          <w:noProof/>
        </w:rPr>
        <w:t xml:space="preserve"> </w:t>
      </w:r>
      <w:r w:rsidR="00CA4382" w:rsidRPr="00BB1FA7">
        <w:rPr>
          <w:noProof/>
          <w:color w:val="00B0F0"/>
        </w:rPr>
        <w:t xml:space="preserve">web.config </w:t>
      </w:r>
      <w:r w:rsidR="00400CF7">
        <w:rPr>
          <w:noProof/>
        </w:rPr>
        <w:t>file</w:t>
      </w:r>
      <w:r>
        <w:rPr>
          <w:noProof/>
        </w:rPr>
        <w:t>’s</w:t>
      </w:r>
      <w:r w:rsidR="00400CF7">
        <w:rPr>
          <w:noProof/>
        </w:rPr>
        <w:t xml:space="preserve"> </w:t>
      </w:r>
      <w:r w:rsidR="000818AF">
        <w:rPr>
          <w:noProof/>
        </w:rPr>
        <w:t>debug mode:</w:t>
      </w:r>
    </w:p>
    <w:p w14:paraId="69940EAE" w14:textId="77777777" w:rsidR="00CA4382" w:rsidRDefault="00BB1FA7" w:rsidP="00B44CAD">
      <w:pPr>
        <w:pStyle w:val="SAGEBodyText"/>
        <w:numPr>
          <w:ilvl w:val="0"/>
          <w:numId w:val="29"/>
        </w:numPr>
      </w:pPr>
      <w:r>
        <w:t xml:space="preserve">In </w:t>
      </w:r>
      <w:r w:rsidR="00CA4382" w:rsidRPr="00BB1FA7">
        <w:rPr>
          <w:color w:val="00B0F0"/>
        </w:rPr>
        <w:t>{</w:t>
      </w:r>
      <w:r w:rsidR="00CA4382" w:rsidRPr="00BB1FA7">
        <w:rPr>
          <w:i/>
          <w:color w:val="00B0F0"/>
        </w:rPr>
        <w:t xml:space="preserve">Sage 300 </w:t>
      </w:r>
      <w:r w:rsidR="00F765E7">
        <w:rPr>
          <w:rStyle w:val="SAGETextFilename"/>
          <w:i/>
        </w:rPr>
        <w:t>installation</w:t>
      </w:r>
      <w:r w:rsidR="00ED3672" w:rsidRPr="002E4FF4">
        <w:rPr>
          <w:rStyle w:val="SAGETextFilename"/>
          <w:i/>
        </w:rPr>
        <w:t xml:space="preserve"> </w:t>
      </w:r>
      <w:r w:rsidR="00CA4382" w:rsidRPr="00BB1FA7">
        <w:rPr>
          <w:i/>
          <w:color w:val="00B0F0"/>
        </w:rPr>
        <w:t>folder</w:t>
      </w:r>
      <w:r w:rsidR="00CA4382" w:rsidRPr="00BB1FA7">
        <w:rPr>
          <w:color w:val="00B0F0"/>
        </w:rPr>
        <w:t>}\</w:t>
      </w:r>
      <w:r w:rsidR="000818AF" w:rsidRPr="00BB1FA7">
        <w:rPr>
          <w:color w:val="00B0F0"/>
        </w:rPr>
        <w:t>Online\Web</w:t>
      </w:r>
      <w:r>
        <w:t xml:space="preserve">, open the </w:t>
      </w:r>
      <w:r w:rsidR="000818AF" w:rsidRPr="00BB1FA7">
        <w:rPr>
          <w:color w:val="00B0F0"/>
        </w:rPr>
        <w:t>web.config</w:t>
      </w:r>
      <w:r>
        <w:t xml:space="preserve"> file.</w:t>
      </w:r>
    </w:p>
    <w:p w14:paraId="7004219E" w14:textId="77777777" w:rsidR="00CA4382" w:rsidRDefault="000818AF" w:rsidP="00B44CAD">
      <w:pPr>
        <w:pStyle w:val="SAGEBodyText"/>
        <w:numPr>
          <w:ilvl w:val="0"/>
          <w:numId w:val="29"/>
        </w:numPr>
      </w:pPr>
      <w:r>
        <w:t xml:space="preserve">Locate the </w:t>
      </w:r>
      <w:r w:rsidR="00CA4382" w:rsidRPr="00BB1FA7">
        <w:rPr>
          <w:color w:val="00B0F0"/>
        </w:rPr>
        <w:t>&lt;System.web&gt;</w:t>
      </w:r>
      <w:r w:rsidR="00CA4382">
        <w:t xml:space="preserve"> entry</w:t>
      </w:r>
      <w:r>
        <w:t xml:space="preserve"> and the </w:t>
      </w:r>
      <w:r w:rsidR="00CA4382" w:rsidRPr="00CA4382">
        <w:t>&lt;compilation debu</w:t>
      </w:r>
      <w:r w:rsidR="00CA4382">
        <w:t>g="</w:t>
      </w:r>
      <w:r w:rsidR="00CA4382" w:rsidRPr="00101143">
        <w:rPr>
          <w:b/>
          <w:color w:val="00B0F0"/>
        </w:rPr>
        <w:t>false</w:t>
      </w:r>
      <w:r w:rsidR="00CA4382">
        <w:t>" targetFramework="4.x.x</w:t>
      </w:r>
      <w:r w:rsidR="00CA4382" w:rsidRPr="00CA4382">
        <w:t>" /&gt;</w:t>
      </w:r>
      <w:r>
        <w:t xml:space="preserve"> tag</w:t>
      </w:r>
      <w:r w:rsidR="00F765E7">
        <w:t>, where 4.x.x is version number, e.g. 4.</w:t>
      </w:r>
      <w:r w:rsidR="00F24B03">
        <w:t>6.2</w:t>
      </w:r>
      <w:r w:rsidR="00F765E7">
        <w:t xml:space="preserve"> </w:t>
      </w:r>
    </w:p>
    <w:p w14:paraId="698AA6A1" w14:textId="77777777" w:rsidR="00CA4382" w:rsidRDefault="000818AF" w:rsidP="00B44CAD">
      <w:pPr>
        <w:pStyle w:val="SAGEBodyText"/>
        <w:numPr>
          <w:ilvl w:val="0"/>
          <w:numId w:val="29"/>
        </w:numPr>
      </w:pPr>
      <w:r>
        <w:t>C</w:t>
      </w:r>
      <w:r w:rsidR="00CA4382">
        <w:t xml:space="preserve">hange </w:t>
      </w:r>
      <w:r>
        <w:t xml:space="preserve">the debug attribute to </w:t>
      </w:r>
      <w:r w:rsidR="00CA4382" w:rsidRPr="00CA4382">
        <w:t>&lt;compilation debu</w:t>
      </w:r>
      <w:r w:rsidR="00CA4382">
        <w:t>g="</w:t>
      </w:r>
      <w:r w:rsidR="00CA4382" w:rsidRPr="00101143">
        <w:rPr>
          <w:b/>
          <w:color w:val="00B0F0"/>
        </w:rPr>
        <w:t>true</w:t>
      </w:r>
      <w:r w:rsidR="00CA4382">
        <w:t>" targetFramework="4.x.x</w:t>
      </w:r>
      <w:r w:rsidR="00CA4382" w:rsidRPr="00CA4382">
        <w:t>" /&gt;</w:t>
      </w:r>
    </w:p>
    <w:p w14:paraId="07274EA0" w14:textId="6EA5737D" w:rsidR="007D5849" w:rsidRDefault="00CA4382" w:rsidP="00CD5A27">
      <w:pPr>
        <w:pStyle w:val="SAGEHeading2"/>
      </w:pPr>
      <w:bookmarkStart w:id="10" w:name="_Toc13739655"/>
      <w:r>
        <w:t xml:space="preserve">Install </w:t>
      </w:r>
      <w:r w:rsidR="00582794">
        <w:t xml:space="preserve">the </w:t>
      </w:r>
      <w:r w:rsidR="000818AF">
        <w:t>Web Customization Package</w:t>
      </w:r>
      <w:r w:rsidR="00852145">
        <w:t xml:space="preserve"> (</w:t>
      </w:r>
      <w:r w:rsidR="00C85F2A">
        <w:t>P</w:t>
      </w:r>
      <w:r w:rsidR="00582794">
        <w:t>lugin</w:t>
      </w:r>
      <w:r w:rsidR="006511DF">
        <w:t>)</w:t>
      </w:r>
      <w:bookmarkEnd w:id="10"/>
    </w:p>
    <w:p w14:paraId="0A000554" w14:textId="77777777" w:rsidR="000818AF" w:rsidRDefault="00CA4382" w:rsidP="00CA4382">
      <w:pPr>
        <w:pStyle w:val="SAGEBodyText"/>
      </w:pPr>
      <w:r>
        <w:t xml:space="preserve">The </w:t>
      </w:r>
      <w:r w:rsidR="00101143">
        <w:t>Sage 300</w:t>
      </w:r>
      <w:r w:rsidR="000818AF">
        <w:t xml:space="preserve"> </w:t>
      </w:r>
      <w:r w:rsidR="00BB1FA7">
        <w:t>UI</w:t>
      </w:r>
      <w:r w:rsidR="000818AF">
        <w:t xml:space="preserve"> Customization </w:t>
      </w:r>
      <w:r w:rsidR="00BB1FA7">
        <w:t>Wizard</w:t>
      </w:r>
      <w:r w:rsidR="000818AF">
        <w:t xml:space="preserve"> (</w:t>
      </w:r>
      <w:r w:rsidR="00F47B4D" w:rsidRPr="00F47B4D">
        <w:rPr>
          <w:color w:val="00B0F0"/>
        </w:rPr>
        <w:t>Sage300UICustomizationSolution</w:t>
      </w:r>
      <w:r w:rsidR="001D4FDD" w:rsidRPr="00BB1FA7">
        <w:rPr>
          <w:color w:val="00B0F0"/>
        </w:rPr>
        <w:t>.vsix</w:t>
      </w:r>
      <w:r w:rsidR="000818AF">
        <w:t>) will install this plug</w:t>
      </w:r>
      <w:r w:rsidR="00582794">
        <w:t>-</w:t>
      </w:r>
      <w:r w:rsidR="000818AF">
        <w:t xml:space="preserve">in </w:t>
      </w:r>
      <w:r w:rsidR="000818AF" w:rsidRPr="00DF7AD6">
        <w:t>to</w:t>
      </w:r>
      <w:r w:rsidR="000818AF">
        <w:t xml:space="preserve"> Visual Studio and is compatible with Visual Studio </w:t>
      </w:r>
      <w:r w:rsidR="005A3438">
        <w:t>2017.</w:t>
      </w:r>
    </w:p>
    <w:p w14:paraId="3DD919A5" w14:textId="77777777" w:rsidR="000818AF" w:rsidRDefault="000818AF" w:rsidP="00CA4382">
      <w:pPr>
        <w:pStyle w:val="SAGEBodyText"/>
      </w:pPr>
      <w:r>
        <w:t xml:space="preserve">Selecting this file will invoke a dialog, prompting to be installed. Select </w:t>
      </w:r>
      <w:r w:rsidRPr="006D6A6D">
        <w:rPr>
          <w:b/>
          <w:color w:val="2B2421" w:themeColor="text1"/>
        </w:rPr>
        <w:t>OK</w:t>
      </w:r>
      <w:r w:rsidRPr="006D6A6D">
        <w:rPr>
          <w:color w:val="2B2421" w:themeColor="text1"/>
        </w:rPr>
        <w:t xml:space="preserve"> </w:t>
      </w:r>
      <w:r>
        <w:t>to install the plugin.</w:t>
      </w:r>
    </w:p>
    <w:p w14:paraId="4CB99646" w14:textId="77777777" w:rsidR="00DD46C6" w:rsidRDefault="00DD46C6" w:rsidP="00CA4382">
      <w:pPr>
        <w:pStyle w:val="SAGEBodyText"/>
      </w:pPr>
    </w:p>
    <w:p w14:paraId="06C6D247" w14:textId="77777777" w:rsidR="00CA4382" w:rsidRPr="00CA4382" w:rsidRDefault="000818AF" w:rsidP="000818AF">
      <w:pPr>
        <w:pStyle w:val="SAGEAdmonitionWarning"/>
      </w:pPr>
      <w:r>
        <w:t>Note: If the plug</w:t>
      </w:r>
      <w:r w:rsidR="00582794">
        <w:t>-</w:t>
      </w:r>
      <w:r>
        <w:t>in is already installed, it must be uninstalled first</w:t>
      </w:r>
      <w:r w:rsidR="00ED5C52">
        <w:t>. T</w:t>
      </w:r>
      <w:r>
        <w:t>his is accomplished in Visual Studio by selecting Tools/Extensions and Updates, locating the plug</w:t>
      </w:r>
      <w:r w:rsidR="00582794">
        <w:t>-</w:t>
      </w:r>
      <w:r>
        <w:t>in and selecting the Uninstall option.</w:t>
      </w:r>
      <w:r w:rsidR="0036157D">
        <w:t xml:space="preserve"> </w:t>
      </w:r>
    </w:p>
    <w:p w14:paraId="147D8EEA" w14:textId="77777777" w:rsidR="007F337C" w:rsidRDefault="007F337C" w:rsidP="007D5849">
      <w:pPr>
        <w:pStyle w:val="SAGEBodyText"/>
      </w:pPr>
    </w:p>
    <w:p w14:paraId="2FE0656D" w14:textId="77777777" w:rsidR="00582794" w:rsidRPr="00CA4382" w:rsidRDefault="00582794" w:rsidP="00582794">
      <w:pPr>
        <w:pStyle w:val="SAGEAdmonitionWarning"/>
      </w:pPr>
      <w:r>
        <w:t xml:space="preserve">Note: Install this plug-in even though it may not be used if an MVC project is not required for the customization. </w:t>
      </w:r>
    </w:p>
    <w:p w14:paraId="4E9FC5D6" w14:textId="77777777" w:rsidR="00582794" w:rsidRDefault="00582794" w:rsidP="007D5849">
      <w:pPr>
        <w:pStyle w:val="SAGEBodyText"/>
        <w:sectPr w:rsidR="00582794" w:rsidSect="0088402A">
          <w:pgSz w:w="12242" w:h="15842" w:code="1"/>
          <w:pgMar w:top="709" w:right="1440" w:bottom="1701" w:left="1584" w:header="624" w:footer="397" w:gutter="0"/>
          <w:cols w:space="708"/>
          <w:titlePg/>
          <w:docGrid w:linePitch="360"/>
        </w:sectPr>
      </w:pPr>
    </w:p>
    <w:p w14:paraId="62758845" w14:textId="77777777" w:rsidR="006D6A6D" w:rsidRDefault="00A621CF" w:rsidP="006D6A6D">
      <w:pPr>
        <w:pStyle w:val="SAGEHeading1"/>
        <w:framePr w:wrap="around"/>
      </w:pPr>
      <w:bookmarkStart w:id="11" w:name="_Hlk488153178"/>
      <w:bookmarkStart w:id="12" w:name="_Toc13739656"/>
      <w:r>
        <w:lastRenderedPageBreak/>
        <w:t>Creating the Customization</w:t>
      </w:r>
      <w:bookmarkEnd w:id="12"/>
    </w:p>
    <w:p w14:paraId="51F99DA0" w14:textId="77777777" w:rsidR="00455AEA" w:rsidRDefault="00A621CF" w:rsidP="00455AEA">
      <w:pPr>
        <w:pStyle w:val="SAGEHeading2"/>
      </w:pPr>
      <w:bookmarkStart w:id="13" w:name="_Toc465759139"/>
      <w:bookmarkStart w:id="14" w:name="_Toc13739657"/>
      <w:r>
        <w:t>Standalone Customization Wiza</w:t>
      </w:r>
      <w:r w:rsidR="00455AEA">
        <w:t>rd</w:t>
      </w:r>
      <w:bookmarkEnd w:id="14"/>
    </w:p>
    <w:p w14:paraId="7020E5CE" w14:textId="77777777" w:rsidR="00455AEA" w:rsidRPr="004C2957" w:rsidRDefault="00455AEA" w:rsidP="00B2462B">
      <w:pPr>
        <w:pStyle w:val="SAGETaskIntro"/>
        <w:rPr>
          <w:b w:val="0"/>
        </w:rPr>
      </w:pPr>
      <w:r w:rsidRPr="004C2957">
        <w:rPr>
          <w:b w:val="0"/>
        </w:rPr>
        <w:t>Creates</w:t>
      </w:r>
      <w:r w:rsidR="00B2462B" w:rsidRPr="004C2957">
        <w:rPr>
          <w:b w:val="0"/>
        </w:rPr>
        <w:t xml:space="preserve"> the </w:t>
      </w:r>
      <w:r w:rsidR="00377F37" w:rsidRPr="004C2957">
        <w:rPr>
          <w:b w:val="0"/>
        </w:rPr>
        <w:t>JSON, XML and J</w:t>
      </w:r>
      <w:r w:rsidR="00582794" w:rsidRPr="004C2957">
        <w:rPr>
          <w:b w:val="0"/>
        </w:rPr>
        <w:t>avaScript</w:t>
      </w:r>
      <w:r w:rsidR="00377F37" w:rsidRPr="004C2957">
        <w:rPr>
          <w:b w:val="0"/>
        </w:rPr>
        <w:t xml:space="preserve"> files</w:t>
      </w:r>
      <w:r w:rsidRPr="004C2957">
        <w:rPr>
          <w:b w:val="0"/>
        </w:rPr>
        <w:t xml:space="preserve">. </w:t>
      </w:r>
    </w:p>
    <w:p w14:paraId="391CF225" w14:textId="77777777" w:rsidR="00B2462B" w:rsidRDefault="00455AEA" w:rsidP="00B2462B">
      <w:pPr>
        <w:pStyle w:val="SAGETaskIntro"/>
        <w:rPr>
          <w:b w:val="0"/>
        </w:rPr>
      </w:pPr>
      <w:r w:rsidRPr="00455AEA">
        <w:rPr>
          <w:b w:val="0"/>
        </w:rPr>
        <w:t>Locate the standalone customization wizard (located in the SDK’s bin</w:t>
      </w:r>
      <w:r w:rsidR="00A2622E">
        <w:rPr>
          <w:b w:val="0"/>
        </w:rPr>
        <w:t>\wizards</w:t>
      </w:r>
      <w:r w:rsidRPr="00455AEA">
        <w:rPr>
          <w:b w:val="0"/>
        </w:rPr>
        <w:t xml:space="preserve"> folder (bin\</w:t>
      </w:r>
      <w:r w:rsidR="00A2622E">
        <w:rPr>
          <w:b w:val="0"/>
        </w:rPr>
        <w:t>wizards\</w:t>
      </w:r>
      <w:r w:rsidR="001E4A69" w:rsidRPr="001E4A69">
        <w:rPr>
          <w:b w:val="0"/>
        </w:rPr>
        <w:t>Sage.CA.SBS.ERP.Sage300.CustomizationWizard</w:t>
      </w:r>
      <w:r w:rsidRPr="00455AEA">
        <w:rPr>
          <w:b w:val="0"/>
        </w:rPr>
        <w:t>.exe</w:t>
      </w:r>
      <w:r>
        <w:rPr>
          <w:b w:val="0"/>
        </w:rPr>
        <w:t>).</w:t>
      </w:r>
    </w:p>
    <w:p w14:paraId="268234E8" w14:textId="77777777" w:rsidR="00455AEA" w:rsidRDefault="00455AEA" w:rsidP="00455AEA">
      <w:pPr>
        <w:pStyle w:val="SAGEHeading3"/>
      </w:pPr>
      <w:bookmarkStart w:id="15" w:name="_Toc13739658"/>
      <w:r>
        <w:t>Step 1 – Add/Edit a Customization</w:t>
      </w:r>
      <w:bookmarkEnd w:id="15"/>
    </w:p>
    <w:p w14:paraId="6C347C59" w14:textId="77777777" w:rsidR="00455AEA" w:rsidRDefault="00455AEA" w:rsidP="00455AEA">
      <w:pPr>
        <w:pStyle w:val="SAGEBodyText"/>
      </w:pPr>
      <w:r>
        <w:t>Allows a customization to be retrieved for modification or a new one created.</w:t>
      </w:r>
    </w:p>
    <w:p w14:paraId="34935AE5" w14:textId="77777777" w:rsidR="00455AEA" w:rsidRPr="00455AEA" w:rsidRDefault="00455AEA" w:rsidP="00455AEA">
      <w:pPr>
        <w:pStyle w:val="SAGEBodyText"/>
      </w:pPr>
    </w:p>
    <w:p w14:paraId="1412C0B6" w14:textId="77777777" w:rsidR="00B462F1" w:rsidRDefault="00220DA1" w:rsidP="00A43450">
      <w:pPr>
        <w:pStyle w:val="SAGEBodyText"/>
      </w:pPr>
      <w:r>
        <w:rPr>
          <w:noProof/>
        </w:rPr>
        <w:drawing>
          <wp:inline distT="0" distB="0" distL="0" distR="0" wp14:anchorId="386760E8" wp14:editId="72E69423">
            <wp:extent cx="5313109" cy="3511326"/>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313109" cy="3511326"/>
                    </a:xfrm>
                    <a:prstGeom prst="rect">
                      <a:avLst/>
                    </a:prstGeom>
                  </pic:spPr>
                </pic:pic>
              </a:graphicData>
            </a:graphic>
          </wp:inline>
        </w:drawing>
      </w:r>
    </w:p>
    <w:p w14:paraId="2E77BE77" w14:textId="77777777" w:rsidR="00455AEA" w:rsidRDefault="00455AEA" w:rsidP="00B462F1">
      <w:pPr>
        <w:pStyle w:val="SAGEBodyText"/>
        <w:ind w:left="360"/>
      </w:pPr>
    </w:p>
    <w:p w14:paraId="42D2A57C" w14:textId="77777777" w:rsidR="00B462F1" w:rsidRDefault="00F15A4B" w:rsidP="00B44CAD">
      <w:pPr>
        <w:pStyle w:val="SAGENumberedList"/>
        <w:numPr>
          <w:ilvl w:val="0"/>
          <w:numId w:val="30"/>
        </w:numPr>
      </w:pPr>
      <w:r>
        <w:t xml:space="preserve">Populate the fields. Click on the magnifying glass next to Package to look up an existing </w:t>
      </w:r>
      <w:r w:rsidR="00914F6A">
        <w:t>customization</w:t>
      </w:r>
      <w:r>
        <w:t xml:space="preserve"> or click the green plus button to generate a </w:t>
      </w:r>
      <w:r w:rsidR="00466C52">
        <w:t>GUID for a new customization.</w:t>
      </w:r>
      <w:r w:rsidR="00875A32">
        <w:t xml:space="preserve"> </w:t>
      </w:r>
    </w:p>
    <w:p w14:paraId="2623601D" w14:textId="77777777" w:rsidR="00875A32" w:rsidRDefault="00875A32" w:rsidP="00B44CAD">
      <w:pPr>
        <w:pStyle w:val="SAGENumberedList"/>
        <w:numPr>
          <w:ilvl w:val="0"/>
          <w:numId w:val="30"/>
        </w:numPr>
      </w:pPr>
      <w:r>
        <w:t xml:space="preserve">Enter the name, description, and company name </w:t>
      </w:r>
      <w:r w:rsidR="00E02019">
        <w:t>for the customization.</w:t>
      </w:r>
      <w:r w:rsidR="00EA14AC">
        <w:t xml:space="preserve"> Ensure the compatibility and version are as desired. </w:t>
      </w:r>
      <w:r w:rsidR="0058535B">
        <w:t>A</w:t>
      </w:r>
      <w:r w:rsidR="00A621CF">
        <w:t>n</w:t>
      </w:r>
      <w:r w:rsidR="0058535B">
        <w:t xml:space="preserve"> EULA can also be specified at this stage. </w:t>
      </w:r>
    </w:p>
    <w:p w14:paraId="362AF8C0" w14:textId="77777777" w:rsidR="00F91BF7" w:rsidRDefault="00EA081E" w:rsidP="00B44CAD">
      <w:pPr>
        <w:pStyle w:val="SAGENumberedList"/>
        <w:numPr>
          <w:ilvl w:val="0"/>
          <w:numId w:val="30"/>
        </w:numPr>
      </w:pPr>
      <w:r>
        <w:lastRenderedPageBreak/>
        <w:t>If a bootstrapper and assembly are required, the developer should proceed to the Visual Studio plugin wizard</w:t>
      </w:r>
      <w:r w:rsidR="006A11D5">
        <w:t xml:space="preserve"> upon completion of this wizard </w:t>
      </w:r>
      <w:r>
        <w:t>(f</w:t>
      </w:r>
      <w:r w:rsidR="00A621CF">
        <w:t>or the creation of the MVC project where the plug-in wizard will update these fields</w:t>
      </w:r>
      <w:r>
        <w:t>)</w:t>
      </w:r>
      <w:r w:rsidR="00040CED">
        <w:t xml:space="preserve">. Modification of these two fields </w:t>
      </w:r>
      <w:r w:rsidR="00A621CF">
        <w:t>are</w:t>
      </w:r>
      <w:r w:rsidR="00040CED">
        <w:t xml:space="preserve"> disabled in this wizard.</w:t>
      </w:r>
    </w:p>
    <w:p w14:paraId="2995AAC7" w14:textId="77777777" w:rsidR="002D2413" w:rsidRDefault="002D2413" w:rsidP="00B44CAD">
      <w:pPr>
        <w:pStyle w:val="SAGENumberedList"/>
        <w:numPr>
          <w:ilvl w:val="0"/>
          <w:numId w:val="30"/>
        </w:numPr>
      </w:pPr>
      <w:r>
        <w:t xml:space="preserve">Click </w:t>
      </w:r>
      <w:r w:rsidRPr="002D2413">
        <w:rPr>
          <w:b/>
        </w:rPr>
        <w:t>Next</w:t>
      </w:r>
      <w:r>
        <w:t xml:space="preserve"> to proceed</w:t>
      </w:r>
      <w:r w:rsidR="00B15783">
        <w:t>.</w:t>
      </w:r>
    </w:p>
    <w:p w14:paraId="6DC563A4" w14:textId="77777777" w:rsidR="00A621CF" w:rsidRDefault="00A621CF" w:rsidP="00A621CF">
      <w:pPr>
        <w:pStyle w:val="SAGENumberedList"/>
        <w:numPr>
          <w:ilvl w:val="0"/>
          <w:numId w:val="0"/>
        </w:numPr>
        <w:ind w:left="520"/>
      </w:pPr>
    </w:p>
    <w:p w14:paraId="488C7221" w14:textId="77777777" w:rsidR="00455AEA" w:rsidRDefault="00455AEA" w:rsidP="00455AEA">
      <w:pPr>
        <w:pStyle w:val="SAGEHeading3"/>
      </w:pPr>
      <w:bookmarkStart w:id="16" w:name="_Toc13739659"/>
      <w:r>
        <w:t>Step 2 – Add/Edit Screens</w:t>
      </w:r>
      <w:bookmarkEnd w:id="16"/>
    </w:p>
    <w:p w14:paraId="4F033707" w14:textId="77777777" w:rsidR="00455AEA" w:rsidRDefault="00455AEA" w:rsidP="00455AEA">
      <w:pPr>
        <w:pStyle w:val="SAGENumberedList"/>
        <w:numPr>
          <w:ilvl w:val="0"/>
          <w:numId w:val="0"/>
        </w:numPr>
        <w:ind w:left="340" w:hanging="340"/>
      </w:pPr>
      <w:r>
        <w:t>Allows a screen or screens to be added to or removed from the customization.</w:t>
      </w:r>
    </w:p>
    <w:p w14:paraId="4962D59E" w14:textId="77777777" w:rsidR="00455AEA" w:rsidRDefault="00455AEA" w:rsidP="00455AEA">
      <w:pPr>
        <w:pStyle w:val="SAGENumberedList"/>
        <w:numPr>
          <w:ilvl w:val="0"/>
          <w:numId w:val="0"/>
        </w:numPr>
        <w:ind w:left="340" w:hanging="340"/>
      </w:pPr>
    </w:p>
    <w:p w14:paraId="6FA9F293" w14:textId="77777777" w:rsidR="004B57F0" w:rsidRDefault="00383D3C" w:rsidP="00F16FC3">
      <w:pPr>
        <w:pStyle w:val="SAGENumberedList"/>
        <w:numPr>
          <w:ilvl w:val="0"/>
          <w:numId w:val="0"/>
        </w:numPr>
      </w:pPr>
      <w:r>
        <w:rPr>
          <w:noProof/>
        </w:rPr>
        <w:drawing>
          <wp:inline distT="0" distB="0" distL="0" distR="0" wp14:anchorId="483DF889" wp14:editId="46B6C6E3">
            <wp:extent cx="5734632" cy="3789273"/>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andalone2.png"/>
                    <pic:cNvPicPr/>
                  </pic:nvPicPr>
                  <pic:blipFill>
                    <a:blip r:embed="rId24">
                      <a:extLst>
                        <a:ext uri="{28A0092B-C50C-407E-A947-70E740481C1C}">
                          <a14:useLocalDpi xmlns:a14="http://schemas.microsoft.com/office/drawing/2010/main" val="0"/>
                        </a:ext>
                      </a:extLst>
                    </a:blip>
                    <a:stretch>
                      <a:fillRect/>
                    </a:stretch>
                  </pic:blipFill>
                  <pic:spPr>
                    <a:xfrm>
                      <a:off x="0" y="0"/>
                      <a:ext cx="5744987" cy="3796115"/>
                    </a:xfrm>
                    <a:prstGeom prst="rect">
                      <a:avLst/>
                    </a:prstGeom>
                  </pic:spPr>
                </pic:pic>
              </a:graphicData>
            </a:graphic>
          </wp:inline>
        </w:drawing>
      </w:r>
    </w:p>
    <w:p w14:paraId="65CBEBFC" w14:textId="77777777" w:rsidR="00A621CF" w:rsidRDefault="00A621CF" w:rsidP="00B44CAD">
      <w:pPr>
        <w:pStyle w:val="SAGENumberedList"/>
        <w:numPr>
          <w:ilvl w:val="0"/>
          <w:numId w:val="34"/>
        </w:numPr>
      </w:pPr>
      <w:r>
        <w:t xml:space="preserve">Right click the </w:t>
      </w:r>
      <w:r w:rsidRPr="00296DEE">
        <w:rPr>
          <w:color w:val="00B0F0"/>
        </w:rPr>
        <w:t xml:space="preserve">Screens </w:t>
      </w:r>
      <w:r>
        <w:t>node</w:t>
      </w:r>
      <w:r w:rsidR="00455AEA">
        <w:t xml:space="preserve"> for options</w:t>
      </w:r>
      <w:r>
        <w:t>.</w:t>
      </w:r>
    </w:p>
    <w:p w14:paraId="5B2902AE" w14:textId="77777777" w:rsidR="00A621CF" w:rsidRDefault="00A621CF" w:rsidP="00A621CF">
      <w:pPr>
        <w:pStyle w:val="SAGENumberedList"/>
        <w:numPr>
          <w:ilvl w:val="0"/>
          <w:numId w:val="0"/>
        </w:numPr>
        <w:ind w:left="520"/>
      </w:pPr>
    </w:p>
    <w:p w14:paraId="4F58A8C6" w14:textId="77777777" w:rsidR="00A621CF" w:rsidRDefault="00B10F4B" w:rsidP="001567D5">
      <w:pPr>
        <w:pStyle w:val="SAGENumberedList"/>
        <w:numPr>
          <w:ilvl w:val="0"/>
          <w:numId w:val="0"/>
        </w:numPr>
      </w:pPr>
      <w:r>
        <w:rPr>
          <w:noProof/>
        </w:rPr>
        <w:lastRenderedPageBreak/>
        <w:drawing>
          <wp:inline distT="0" distB="0" distL="0" distR="0" wp14:anchorId="6D589119" wp14:editId="4FB15998">
            <wp:extent cx="5734632" cy="3789273"/>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743286" cy="3794991"/>
                    </a:xfrm>
                    <a:prstGeom prst="rect">
                      <a:avLst/>
                    </a:prstGeom>
                  </pic:spPr>
                </pic:pic>
              </a:graphicData>
            </a:graphic>
          </wp:inline>
        </w:drawing>
      </w:r>
    </w:p>
    <w:p w14:paraId="174F8C6C" w14:textId="77777777" w:rsidR="00B10F4B" w:rsidRDefault="00B10F4B" w:rsidP="001567D5">
      <w:pPr>
        <w:pStyle w:val="SAGENumberedList"/>
        <w:numPr>
          <w:ilvl w:val="0"/>
          <w:numId w:val="0"/>
        </w:numPr>
      </w:pPr>
    </w:p>
    <w:p w14:paraId="61CAD290" w14:textId="77777777" w:rsidR="00296DEE" w:rsidRDefault="00743B76" w:rsidP="00B44CAD">
      <w:pPr>
        <w:pStyle w:val="SAGENumberedList"/>
        <w:numPr>
          <w:ilvl w:val="0"/>
          <w:numId w:val="30"/>
        </w:numPr>
      </w:pPr>
      <w:r>
        <w:t>Select the module id, category and target screen as desired</w:t>
      </w:r>
      <w:r w:rsidR="0063033C">
        <w:t>.</w:t>
      </w:r>
      <w:r>
        <w:t xml:space="preserve"> The rest of the fields will autofill themselves.</w:t>
      </w:r>
      <w:r w:rsidR="008E3DE4">
        <w:t xml:space="preserve"> </w:t>
      </w:r>
      <w:r w:rsidR="00A621CF">
        <w:t xml:space="preserve">Only the Description and Screen Name fields are modifiable, if needed. The XML and JavaScript file names are not modifiable as the customization implementation has a naming convention that must be followed. </w:t>
      </w:r>
    </w:p>
    <w:p w14:paraId="3CFCDB85" w14:textId="77777777" w:rsidR="00296DEE" w:rsidRDefault="005F53B8" w:rsidP="00B44CAD">
      <w:pPr>
        <w:pStyle w:val="SAGENumberedList"/>
        <w:numPr>
          <w:ilvl w:val="0"/>
          <w:numId w:val="30"/>
        </w:numPr>
      </w:pPr>
      <w:r>
        <w:t>When finished, c</w:t>
      </w:r>
      <w:r w:rsidR="008E3DE4">
        <w:t>lick</w:t>
      </w:r>
      <w:r w:rsidR="00743B76">
        <w:t xml:space="preserve"> </w:t>
      </w:r>
      <w:r w:rsidR="00743B76" w:rsidRPr="00743B76">
        <w:rPr>
          <w:b/>
        </w:rPr>
        <w:t>Save</w:t>
      </w:r>
      <w:r w:rsidR="008E3DE4">
        <w:t>.</w:t>
      </w:r>
      <w:r w:rsidR="00CF0671">
        <w:t xml:space="preserve"> Repeat</w:t>
      </w:r>
      <w:r w:rsidR="006F7E02">
        <w:t xml:space="preserve"> these steps</w:t>
      </w:r>
      <w:r w:rsidR="00CF0671">
        <w:t xml:space="preserve"> to </w:t>
      </w:r>
      <w:r w:rsidR="006F7E02">
        <w:t>add</w:t>
      </w:r>
      <w:r w:rsidR="00CF0671">
        <w:t xml:space="preserve"> another screen</w:t>
      </w:r>
      <w:r w:rsidR="00A621CF">
        <w:t xml:space="preserve"> to the customization manifest if desired</w:t>
      </w:r>
      <w:r w:rsidR="00296DEE">
        <w:t>.</w:t>
      </w:r>
    </w:p>
    <w:p w14:paraId="4B7E44CC" w14:textId="77777777" w:rsidR="0063033C" w:rsidRDefault="00296DEE" w:rsidP="00B44CAD">
      <w:pPr>
        <w:pStyle w:val="SAGENumberedList"/>
        <w:numPr>
          <w:ilvl w:val="0"/>
          <w:numId w:val="30"/>
        </w:numPr>
      </w:pPr>
      <w:r>
        <w:t>P</w:t>
      </w:r>
      <w:r w:rsidR="00CF0671">
        <w:t xml:space="preserve">ress </w:t>
      </w:r>
      <w:r w:rsidR="00CF0671" w:rsidRPr="007C14E4">
        <w:rPr>
          <w:b/>
        </w:rPr>
        <w:t>Next</w:t>
      </w:r>
      <w:r w:rsidR="00CF0671">
        <w:t xml:space="preserve"> to proceed</w:t>
      </w:r>
      <w:r w:rsidR="00A621CF">
        <w:t xml:space="preserve"> or </w:t>
      </w:r>
      <w:r w:rsidR="00A621CF" w:rsidRPr="00A621CF">
        <w:rPr>
          <w:b/>
        </w:rPr>
        <w:t>Back</w:t>
      </w:r>
      <w:r w:rsidR="00A621CF">
        <w:t xml:space="preserve"> to the previous step</w:t>
      </w:r>
      <w:r w:rsidR="00CF0671">
        <w:t>.</w:t>
      </w:r>
    </w:p>
    <w:p w14:paraId="46222AE3" w14:textId="77777777" w:rsidR="0063033C" w:rsidRDefault="0063033C" w:rsidP="004B57F0">
      <w:pPr>
        <w:pStyle w:val="SAGENumberedList"/>
        <w:numPr>
          <w:ilvl w:val="0"/>
          <w:numId w:val="0"/>
        </w:numPr>
        <w:ind w:left="340"/>
      </w:pPr>
    </w:p>
    <w:p w14:paraId="27D42C12" w14:textId="77777777" w:rsidR="00455AEA" w:rsidRDefault="00455AEA" w:rsidP="00455AEA">
      <w:pPr>
        <w:pStyle w:val="SAGEHeading3"/>
      </w:pPr>
      <w:bookmarkStart w:id="17" w:name="_Toc13739660"/>
      <w:r>
        <w:t>Step 3 – Add/Edit Controls</w:t>
      </w:r>
      <w:bookmarkEnd w:id="17"/>
    </w:p>
    <w:p w14:paraId="11AB6DB5" w14:textId="77777777" w:rsidR="00455AEA" w:rsidRDefault="00455AEA" w:rsidP="00455AEA">
      <w:pPr>
        <w:pStyle w:val="SAGENumberedList"/>
        <w:numPr>
          <w:ilvl w:val="0"/>
          <w:numId w:val="0"/>
        </w:numPr>
        <w:ind w:left="340" w:hanging="340"/>
      </w:pPr>
      <w:r>
        <w:t>Allows a control or controls to be added to or removed from the customization.</w:t>
      </w:r>
    </w:p>
    <w:p w14:paraId="789C70F2" w14:textId="77777777" w:rsidR="00455AEA" w:rsidRDefault="00455AEA" w:rsidP="00455AEA">
      <w:pPr>
        <w:pStyle w:val="SAGENumberedList"/>
        <w:numPr>
          <w:ilvl w:val="0"/>
          <w:numId w:val="0"/>
        </w:numPr>
        <w:ind w:left="340" w:hanging="340"/>
      </w:pPr>
    </w:p>
    <w:p w14:paraId="24A5FCF6" w14:textId="77777777" w:rsidR="00455AEA" w:rsidRDefault="00455AEA" w:rsidP="00455AEA">
      <w:pPr>
        <w:pStyle w:val="SAGENumberedList"/>
        <w:numPr>
          <w:ilvl w:val="0"/>
          <w:numId w:val="0"/>
        </w:numPr>
        <w:ind w:left="340" w:hanging="340"/>
      </w:pPr>
      <w:r>
        <w:rPr>
          <w:noProof/>
        </w:rPr>
        <w:lastRenderedPageBreak/>
        <w:drawing>
          <wp:inline distT="0" distB="0" distL="0" distR="0" wp14:anchorId="564F5E99" wp14:editId="24FD6F44">
            <wp:extent cx="5793639" cy="3828263"/>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andalone4.png"/>
                    <pic:cNvPicPr/>
                  </pic:nvPicPr>
                  <pic:blipFill>
                    <a:blip r:embed="rId26">
                      <a:extLst>
                        <a:ext uri="{28A0092B-C50C-407E-A947-70E740481C1C}">
                          <a14:useLocalDpi xmlns:a14="http://schemas.microsoft.com/office/drawing/2010/main" val="0"/>
                        </a:ext>
                      </a:extLst>
                    </a:blip>
                    <a:stretch>
                      <a:fillRect/>
                    </a:stretch>
                  </pic:blipFill>
                  <pic:spPr>
                    <a:xfrm>
                      <a:off x="0" y="0"/>
                      <a:ext cx="5805403" cy="3836036"/>
                    </a:xfrm>
                    <a:prstGeom prst="rect">
                      <a:avLst/>
                    </a:prstGeom>
                  </pic:spPr>
                </pic:pic>
              </a:graphicData>
            </a:graphic>
          </wp:inline>
        </w:drawing>
      </w:r>
    </w:p>
    <w:p w14:paraId="0EE62563" w14:textId="77777777" w:rsidR="00215673" w:rsidRDefault="006F0478" w:rsidP="00B44CAD">
      <w:pPr>
        <w:pStyle w:val="SAGENumberedList"/>
        <w:numPr>
          <w:ilvl w:val="0"/>
          <w:numId w:val="35"/>
        </w:numPr>
      </w:pPr>
      <w:r>
        <w:t>Rig</w:t>
      </w:r>
      <w:r w:rsidR="006F7E02">
        <w:t xml:space="preserve">ht </w:t>
      </w:r>
      <w:r>
        <w:t>click</w:t>
      </w:r>
      <w:r w:rsidR="006F7E02">
        <w:t xml:space="preserve"> the </w:t>
      </w:r>
      <w:r w:rsidR="00296DEE" w:rsidRPr="00296DEE">
        <w:rPr>
          <w:color w:val="00B0F0"/>
        </w:rPr>
        <w:t xml:space="preserve">Screen </w:t>
      </w:r>
      <w:r w:rsidR="00296DEE">
        <w:t xml:space="preserve">or </w:t>
      </w:r>
      <w:r w:rsidR="00296DEE" w:rsidRPr="00296DEE">
        <w:rPr>
          <w:color w:val="00B0F0"/>
        </w:rPr>
        <w:t xml:space="preserve">Control </w:t>
      </w:r>
      <w:r w:rsidR="00296DEE">
        <w:t>node for options.</w:t>
      </w:r>
    </w:p>
    <w:p w14:paraId="2E350D66" w14:textId="77777777" w:rsidR="0063033C" w:rsidRDefault="0063033C" w:rsidP="004B57F0">
      <w:pPr>
        <w:pStyle w:val="SAGENumberedList"/>
        <w:numPr>
          <w:ilvl w:val="0"/>
          <w:numId w:val="0"/>
        </w:numPr>
        <w:ind w:left="340"/>
      </w:pPr>
    </w:p>
    <w:p w14:paraId="444FD201" w14:textId="77777777" w:rsidR="00296DEE" w:rsidRDefault="00B10F4B" w:rsidP="00CE70DF">
      <w:pPr>
        <w:pStyle w:val="SAGENumberedList"/>
        <w:numPr>
          <w:ilvl w:val="0"/>
          <w:numId w:val="0"/>
        </w:numPr>
      </w:pPr>
      <w:r>
        <w:rPr>
          <w:noProof/>
        </w:rPr>
        <w:lastRenderedPageBreak/>
        <w:drawing>
          <wp:inline distT="0" distB="0" distL="0" distR="0" wp14:anchorId="45855818" wp14:editId="2A7BF9F2">
            <wp:extent cx="5793105" cy="3827910"/>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798490" cy="3831468"/>
                    </a:xfrm>
                    <a:prstGeom prst="rect">
                      <a:avLst/>
                    </a:prstGeom>
                  </pic:spPr>
                </pic:pic>
              </a:graphicData>
            </a:graphic>
          </wp:inline>
        </w:drawing>
      </w:r>
    </w:p>
    <w:p w14:paraId="453842EF" w14:textId="77777777" w:rsidR="00296DEE" w:rsidRDefault="00021977" w:rsidP="00B44CAD">
      <w:pPr>
        <w:pStyle w:val="SAGENumberedList"/>
        <w:numPr>
          <w:ilvl w:val="0"/>
          <w:numId w:val="30"/>
        </w:numPr>
      </w:pPr>
      <w:r>
        <w:t xml:space="preserve">Fill in the required fields. </w:t>
      </w:r>
      <w:r w:rsidR="00943CEC">
        <w:t>When finished, c</w:t>
      </w:r>
      <w:r>
        <w:t xml:space="preserve">lick </w:t>
      </w:r>
      <w:r w:rsidRPr="00743B76">
        <w:rPr>
          <w:b/>
        </w:rPr>
        <w:t>Save</w:t>
      </w:r>
      <w:r>
        <w:t>. Repeat these steps to add</w:t>
      </w:r>
      <w:r w:rsidR="00F65D8E">
        <w:t xml:space="preserve"> another control</w:t>
      </w:r>
      <w:r w:rsidR="00296DEE">
        <w:t xml:space="preserve"> if desired</w:t>
      </w:r>
      <w:r>
        <w:t xml:space="preserve">. </w:t>
      </w:r>
    </w:p>
    <w:p w14:paraId="1A6CAB1C" w14:textId="77777777" w:rsidR="00E5472A" w:rsidRDefault="00021977" w:rsidP="00B44CAD">
      <w:pPr>
        <w:pStyle w:val="SAGENumberedList"/>
        <w:numPr>
          <w:ilvl w:val="0"/>
          <w:numId w:val="30"/>
        </w:numPr>
      </w:pPr>
      <w:r>
        <w:t xml:space="preserve">Press </w:t>
      </w:r>
      <w:r w:rsidRPr="007C14E4">
        <w:rPr>
          <w:b/>
        </w:rPr>
        <w:t>Next</w:t>
      </w:r>
      <w:r>
        <w:t xml:space="preserve"> to proceed</w:t>
      </w:r>
      <w:r w:rsidR="00296DEE">
        <w:t xml:space="preserve"> or </w:t>
      </w:r>
      <w:r w:rsidR="00296DEE" w:rsidRPr="00296DEE">
        <w:rPr>
          <w:b/>
        </w:rPr>
        <w:t>Back</w:t>
      </w:r>
      <w:r w:rsidR="00296DEE">
        <w:t xml:space="preserve"> to the previous Step</w:t>
      </w:r>
      <w:r w:rsidR="00E5472A">
        <w:t>.</w:t>
      </w:r>
    </w:p>
    <w:p w14:paraId="55ED144E" w14:textId="77777777" w:rsidR="00E5472A" w:rsidRDefault="00E5472A" w:rsidP="004B57F0">
      <w:pPr>
        <w:pStyle w:val="SAGENumberedList"/>
        <w:numPr>
          <w:ilvl w:val="0"/>
          <w:numId w:val="0"/>
        </w:numPr>
        <w:ind w:left="340"/>
      </w:pPr>
    </w:p>
    <w:p w14:paraId="0330EAF4" w14:textId="77777777" w:rsidR="00296DEE" w:rsidRDefault="00296DEE" w:rsidP="00296DEE">
      <w:pPr>
        <w:pStyle w:val="SAGEHeading3"/>
      </w:pPr>
      <w:bookmarkStart w:id="18" w:name="_Toc13739661"/>
      <w:r>
        <w:t>Step 4 – Generate Customization Files</w:t>
      </w:r>
      <w:bookmarkEnd w:id="18"/>
    </w:p>
    <w:p w14:paraId="06B2345D" w14:textId="77777777" w:rsidR="00296DEE" w:rsidRDefault="00296DEE" w:rsidP="00296DEE">
      <w:pPr>
        <w:pStyle w:val="SAGENumberedList"/>
        <w:numPr>
          <w:ilvl w:val="0"/>
          <w:numId w:val="0"/>
        </w:numPr>
        <w:ind w:left="340" w:hanging="340"/>
      </w:pPr>
      <w:r>
        <w:t>Allows the manifest to be previewed before created or being modified.</w:t>
      </w:r>
    </w:p>
    <w:p w14:paraId="7D8F7D38" w14:textId="77777777" w:rsidR="00296DEE" w:rsidRDefault="00296DEE" w:rsidP="00296DEE">
      <w:pPr>
        <w:pStyle w:val="SAGENumberedList"/>
        <w:numPr>
          <w:ilvl w:val="0"/>
          <w:numId w:val="0"/>
        </w:numPr>
        <w:ind w:left="340" w:hanging="340"/>
      </w:pPr>
    </w:p>
    <w:p w14:paraId="04C3CF57" w14:textId="77777777" w:rsidR="00394CF2" w:rsidRDefault="008E2374" w:rsidP="00B44CAD">
      <w:pPr>
        <w:pStyle w:val="SAGENumberedList"/>
        <w:numPr>
          <w:ilvl w:val="0"/>
          <w:numId w:val="36"/>
        </w:numPr>
      </w:pPr>
      <w:r>
        <w:t xml:space="preserve">If there are any corrections to be made, press </w:t>
      </w:r>
      <w:r w:rsidRPr="00296DEE">
        <w:rPr>
          <w:b/>
        </w:rPr>
        <w:t>Back</w:t>
      </w:r>
      <w:r>
        <w:t xml:space="preserve"> to return to the previous step</w:t>
      </w:r>
      <w:r w:rsidR="00296DEE">
        <w:t xml:space="preserve"> otherwise press </w:t>
      </w:r>
      <w:r w:rsidR="00C63F03" w:rsidRPr="00296DEE">
        <w:rPr>
          <w:b/>
        </w:rPr>
        <w:t>Generate</w:t>
      </w:r>
      <w:r w:rsidR="00C63F03">
        <w:t xml:space="preserve"> to </w:t>
      </w:r>
      <w:r w:rsidR="00296DEE">
        <w:t>generate the customization files</w:t>
      </w:r>
      <w:r w:rsidR="00C63F03">
        <w:t>.</w:t>
      </w:r>
    </w:p>
    <w:p w14:paraId="66F5E67D" w14:textId="77777777" w:rsidR="00394CF2" w:rsidRDefault="00B10F4B" w:rsidP="004B57F0">
      <w:pPr>
        <w:pStyle w:val="SAGENumberedList"/>
        <w:numPr>
          <w:ilvl w:val="0"/>
          <w:numId w:val="0"/>
        </w:numPr>
        <w:ind w:left="340"/>
      </w:pPr>
      <w:r>
        <w:rPr>
          <w:noProof/>
        </w:rPr>
        <w:lastRenderedPageBreak/>
        <w:drawing>
          <wp:inline distT="0" distB="0" distL="0" distR="0" wp14:anchorId="137AA18D" wp14:editId="4CC23AE1">
            <wp:extent cx="5597322" cy="3698543"/>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601905" cy="3701571"/>
                    </a:xfrm>
                    <a:prstGeom prst="rect">
                      <a:avLst/>
                    </a:prstGeom>
                  </pic:spPr>
                </pic:pic>
              </a:graphicData>
            </a:graphic>
          </wp:inline>
        </w:drawing>
      </w:r>
    </w:p>
    <w:p w14:paraId="029837DC" w14:textId="77777777" w:rsidR="002B5A5B" w:rsidRDefault="002B5A5B" w:rsidP="002B5A5B">
      <w:pPr>
        <w:pStyle w:val="SAGEBodyText"/>
      </w:pPr>
    </w:p>
    <w:p w14:paraId="24A39C5C" w14:textId="77777777" w:rsidR="00BE570B" w:rsidRDefault="00BE570B" w:rsidP="00BE570B">
      <w:pPr>
        <w:pStyle w:val="SAGEIndentedText"/>
      </w:pPr>
      <w:r>
        <w:t xml:space="preserve">Template files are generated </w:t>
      </w:r>
      <w:r w:rsidR="00DB5591">
        <w:t>in the Folder specified in Step 1</w:t>
      </w:r>
      <w:r>
        <w:t>:</w:t>
      </w:r>
    </w:p>
    <w:p w14:paraId="33B23A0F" w14:textId="77777777" w:rsidR="00BE570B" w:rsidRDefault="00296DEE" w:rsidP="00B44CAD">
      <w:pPr>
        <w:pStyle w:val="SAGEBodyText"/>
        <w:numPr>
          <w:ilvl w:val="0"/>
          <w:numId w:val="25"/>
        </w:numPr>
      </w:pPr>
      <w:r>
        <w:t xml:space="preserve">Control </w:t>
      </w:r>
      <w:r w:rsidR="00BE570B">
        <w:t>Settings file</w:t>
      </w:r>
      <w:r>
        <w:t>(s)</w:t>
      </w:r>
      <w:r w:rsidR="00BE570B">
        <w:t xml:space="preserve">: </w:t>
      </w:r>
      <w:r w:rsidR="00BE570B" w:rsidRPr="002C73B7">
        <w:rPr>
          <w:rStyle w:val="SAGETextFilename"/>
          <w:i/>
        </w:rPr>
        <w:t>{screen name}_</w:t>
      </w:r>
      <w:r w:rsidR="00BE570B" w:rsidRPr="002C73B7">
        <w:rPr>
          <w:rStyle w:val="SAGETextFilename"/>
        </w:rPr>
        <w:t>Settings.xml</w:t>
      </w:r>
      <w:r w:rsidR="00BE570B">
        <w:t xml:space="preserve">, such as </w:t>
      </w:r>
      <w:r w:rsidR="00BE570B" w:rsidRPr="002C73B7">
        <w:rPr>
          <w:rStyle w:val="SAGETextFilename"/>
        </w:rPr>
        <w:t>OrderEntry_Settings.xml</w:t>
      </w:r>
    </w:p>
    <w:p w14:paraId="576A2A9D" w14:textId="77777777" w:rsidR="00BE570B" w:rsidRDefault="00BE570B" w:rsidP="00B44CAD">
      <w:pPr>
        <w:pStyle w:val="SAGEBodyText"/>
        <w:numPr>
          <w:ilvl w:val="0"/>
          <w:numId w:val="25"/>
        </w:numPr>
      </w:pPr>
      <w:r>
        <w:t>JavaScript file</w:t>
      </w:r>
      <w:r w:rsidR="00296DEE">
        <w:t>(s)</w:t>
      </w:r>
      <w:r>
        <w:t xml:space="preserve">: </w:t>
      </w:r>
      <w:r w:rsidRPr="002C73B7">
        <w:rPr>
          <w:rStyle w:val="SAGETextFilename"/>
          <w:i/>
        </w:rPr>
        <w:t>{screen name}_</w:t>
      </w:r>
      <w:r w:rsidRPr="002C73B7">
        <w:rPr>
          <w:rStyle w:val="SAGETextFilename"/>
        </w:rPr>
        <w:t>Custom</w:t>
      </w:r>
      <w:r>
        <w:rPr>
          <w:rStyle w:val="SAGETextFilename"/>
        </w:rPr>
        <w:t>ization</w:t>
      </w:r>
      <w:r w:rsidRPr="002C73B7">
        <w:rPr>
          <w:rStyle w:val="SAGETextFilename"/>
        </w:rPr>
        <w:t>.js</w:t>
      </w:r>
      <w:r>
        <w:t xml:space="preserve">, such as </w:t>
      </w:r>
      <w:r w:rsidRPr="002C73B7">
        <w:rPr>
          <w:rStyle w:val="SAGETextFilename"/>
        </w:rPr>
        <w:t>OrderEntry_Custom</w:t>
      </w:r>
      <w:r>
        <w:rPr>
          <w:rStyle w:val="SAGETextFilename"/>
        </w:rPr>
        <w:t>ization</w:t>
      </w:r>
      <w:r w:rsidRPr="002C73B7">
        <w:rPr>
          <w:rStyle w:val="SAGETextFilename"/>
        </w:rPr>
        <w:t>.js</w:t>
      </w:r>
    </w:p>
    <w:p w14:paraId="1EF1A8B9" w14:textId="77777777" w:rsidR="00BE570B" w:rsidRPr="003034BB" w:rsidRDefault="00296DEE" w:rsidP="00B44CAD">
      <w:pPr>
        <w:pStyle w:val="SAGEBodyText"/>
        <w:numPr>
          <w:ilvl w:val="0"/>
          <w:numId w:val="25"/>
        </w:numPr>
        <w:rPr>
          <w:rStyle w:val="SAGETextFilename"/>
          <w:color w:val="auto"/>
        </w:rPr>
      </w:pPr>
      <w:r>
        <w:t>XML Schema file</w:t>
      </w:r>
      <w:r w:rsidR="00BE570B">
        <w:t xml:space="preserve">: </w:t>
      </w:r>
      <w:r w:rsidR="00BE570B" w:rsidRPr="002C73B7">
        <w:rPr>
          <w:rStyle w:val="SAGETextFilename"/>
        </w:rPr>
        <w:t>ScreenConfig.xsd</w:t>
      </w:r>
    </w:p>
    <w:p w14:paraId="37E272F6" w14:textId="77777777" w:rsidR="003034BB" w:rsidRDefault="003034BB" w:rsidP="003034BB">
      <w:pPr>
        <w:pStyle w:val="SAGEBodyText"/>
      </w:pPr>
    </w:p>
    <w:p w14:paraId="05611239" w14:textId="77777777" w:rsidR="00BE570B" w:rsidRDefault="00BE570B" w:rsidP="00296DEE">
      <w:pPr>
        <w:pStyle w:val="SAGEAdmonitionWarning"/>
      </w:pPr>
      <w:r>
        <w:rPr>
          <w:b/>
        </w:rPr>
        <w:t xml:space="preserve">Note: </w:t>
      </w:r>
      <w:r>
        <w:t xml:space="preserve">Do not change the names of the generated files. These determine which screen the customization will be applied to. </w:t>
      </w:r>
    </w:p>
    <w:p w14:paraId="7804D9CA" w14:textId="77777777" w:rsidR="005F32FA" w:rsidRDefault="005F32FA" w:rsidP="00B462F1">
      <w:pPr>
        <w:pStyle w:val="SAGEBodyText"/>
      </w:pPr>
      <w:r>
        <w:t xml:space="preserve">For </w:t>
      </w:r>
      <w:r w:rsidR="006A6BBA">
        <w:t>detailed descriptions of all JSON and XML fields, refer to the XML File Specification document and the JSON File Specification document.</w:t>
      </w:r>
    </w:p>
    <w:p w14:paraId="6D24065A" w14:textId="77777777" w:rsidR="00233B78" w:rsidRDefault="004B1E7F" w:rsidP="00B462F1">
      <w:pPr>
        <w:pStyle w:val="SAGEBodyText"/>
      </w:pPr>
      <w:r>
        <w:t xml:space="preserve">At this point, if </w:t>
      </w:r>
      <w:r w:rsidR="003B081C">
        <w:t xml:space="preserve">a solution </w:t>
      </w:r>
      <w:r w:rsidR="00296DEE">
        <w:t>for e</w:t>
      </w:r>
      <w:r>
        <w:t>ndpoint customization is required, proceed to the Visual Studio plugin wizard.</w:t>
      </w:r>
    </w:p>
    <w:p w14:paraId="1A14A129" w14:textId="77777777" w:rsidR="00233B78" w:rsidRDefault="00233B78" w:rsidP="0031752C">
      <w:pPr>
        <w:pStyle w:val="SAGEBodyText"/>
      </w:pPr>
    </w:p>
    <w:p w14:paraId="24775C1E" w14:textId="77777777" w:rsidR="00233B78" w:rsidRPr="0031752C" w:rsidRDefault="00233B78" w:rsidP="0031752C">
      <w:pPr>
        <w:pStyle w:val="SAGEBodyText"/>
      </w:pPr>
    </w:p>
    <w:p w14:paraId="597E96AD" w14:textId="77777777" w:rsidR="009923BF" w:rsidRDefault="009923BF">
      <w:pPr>
        <w:spacing w:after="200" w:line="0" w:lineRule="auto"/>
        <w:rPr>
          <w:b/>
          <w:color w:val="2E3456"/>
          <w:sz w:val="30"/>
          <w:szCs w:val="30"/>
          <w:lang w:val="en-US"/>
        </w:rPr>
      </w:pPr>
      <w:r>
        <w:rPr>
          <w:szCs w:val="30"/>
        </w:rPr>
        <w:br w:type="page"/>
      </w:r>
    </w:p>
    <w:p w14:paraId="1215A38C" w14:textId="15B846BE" w:rsidR="006D6A6D" w:rsidRPr="0080318A" w:rsidRDefault="0050474E" w:rsidP="0080318A">
      <w:pPr>
        <w:pStyle w:val="SAGEHeading2"/>
      </w:pPr>
      <w:bookmarkStart w:id="19" w:name="_Toc13739662"/>
      <w:r>
        <w:rPr>
          <w:szCs w:val="30"/>
        </w:rPr>
        <w:lastRenderedPageBreak/>
        <w:t>Plug-in Customization Wizard</w:t>
      </w:r>
      <w:bookmarkEnd w:id="13"/>
      <w:r w:rsidR="006D6A6D" w:rsidRPr="0080318A">
        <w:rPr>
          <w:szCs w:val="30"/>
        </w:rPr>
        <w:tab/>
      </w:r>
      <w:r w:rsidR="00A671A7">
        <w:rPr>
          <w:szCs w:val="30"/>
        </w:rPr>
        <w:t>(optional)</w:t>
      </w:r>
      <w:bookmarkEnd w:id="19"/>
    </w:p>
    <w:p w14:paraId="632FF19F" w14:textId="77777777" w:rsidR="001B1E21" w:rsidRPr="00C0715D" w:rsidRDefault="001B1E21" w:rsidP="001B1E21">
      <w:pPr>
        <w:pStyle w:val="SAGETaskIntro"/>
        <w:rPr>
          <w:b w:val="0"/>
        </w:rPr>
      </w:pPr>
      <w:r w:rsidRPr="00C0715D">
        <w:rPr>
          <w:b w:val="0"/>
        </w:rPr>
        <w:t>Cr</w:t>
      </w:r>
      <w:r w:rsidR="00C0715D" w:rsidRPr="00C0715D">
        <w:rPr>
          <w:b w:val="0"/>
        </w:rPr>
        <w:t>eates the customization project</w:t>
      </w:r>
      <w:r w:rsidR="00C0715D">
        <w:rPr>
          <w:b w:val="0"/>
        </w:rPr>
        <w:t xml:space="preserve"> if one is needed</w:t>
      </w:r>
      <w:r w:rsidRPr="00C0715D">
        <w:rPr>
          <w:b w:val="0"/>
        </w:rPr>
        <w:t xml:space="preserve">. </w:t>
      </w:r>
    </w:p>
    <w:p w14:paraId="415550B4" w14:textId="77777777" w:rsidR="001B1E21" w:rsidRDefault="001B1E21" w:rsidP="001B1E21">
      <w:pPr>
        <w:pStyle w:val="SAGEHeading3"/>
      </w:pPr>
      <w:bookmarkStart w:id="20" w:name="_Toc13739663"/>
      <w:r>
        <w:t>Step 1 – Create a New Project</w:t>
      </w:r>
      <w:bookmarkEnd w:id="20"/>
    </w:p>
    <w:p w14:paraId="0105F178" w14:textId="77777777" w:rsidR="001B1E21" w:rsidRDefault="001B1E21" w:rsidP="00705B7A">
      <w:pPr>
        <w:pStyle w:val="SAGETaskIntro"/>
      </w:pPr>
      <w:r>
        <w:rPr>
          <w:noProof/>
        </w:rPr>
        <w:drawing>
          <wp:inline distT="0" distB="0" distL="0" distR="0" wp14:anchorId="710EBAAD" wp14:editId="5D1C79F4">
            <wp:extent cx="5853430" cy="40544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ustom1.png"/>
                    <pic:cNvPicPr/>
                  </pic:nvPicPr>
                  <pic:blipFill>
                    <a:blip r:embed="rId29">
                      <a:extLst>
                        <a:ext uri="{28A0092B-C50C-407E-A947-70E740481C1C}">
                          <a14:useLocalDpi xmlns:a14="http://schemas.microsoft.com/office/drawing/2010/main" val="0"/>
                        </a:ext>
                      </a:extLst>
                    </a:blip>
                    <a:stretch>
                      <a:fillRect/>
                    </a:stretch>
                  </pic:blipFill>
                  <pic:spPr>
                    <a:xfrm>
                      <a:off x="0" y="0"/>
                      <a:ext cx="5853430" cy="4054475"/>
                    </a:xfrm>
                    <a:prstGeom prst="rect">
                      <a:avLst/>
                    </a:prstGeom>
                  </pic:spPr>
                </pic:pic>
              </a:graphicData>
            </a:graphic>
          </wp:inline>
        </w:drawing>
      </w:r>
    </w:p>
    <w:p w14:paraId="5C0D4788" w14:textId="77777777" w:rsidR="001B1E21" w:rsidRDefault="006D6A6D" w:rsidP="00B44CAD">
      <w:pPr>
        <w:pStyle w:val="SAGENumberedList"/>
        <w:numPr>
          <w:ilvl w:val="0"/>
          <w:numId w:val="37"/>
        </w:numPr>
        <w:ind w:left="340"/>
      </w:pPr>
      <w:r>
        <w:t>Open Visual Studio</w:t>
      </w:r>
      <w:r w:rsidR="001B1E21">
        <w:t xml:space="preserve"> to create a </w:t>
      </w:r>
      <w:r>
        <w:t>new project,</w:t>
      </w:r>
    </w:p>
    <w:p w14:paraId="047E1C6E" w14:textId="77777777" w:rsidR="006C026A" w:rsidRDefault="001B1E21" w:rsidP="006C026A">
      <w:pPr>
        <w:pStyle w:val="SAGENumberedList"/>
        <w:numPr>
          <w:ilvl w:val="0"/>
          <w:numId w:val="37"/>
        </w:numPr>
        <w:ind w:left="340"/>
      </w:pPr>
      <w:r>
        <w:t>I</w:t>
      </w:r>
      <w:r w:rsidR="006D6A6D">
        <w:t xml:space="preserve">n the new project dialog box, select </w:t>
      </w:r>
      <w:r w:rsidR="006D6A6D" w:rsidRPr="001B1E21">
        <w:rPr>
          <w:rStyle w:val="SAGETextUI"/>
          <w:color w:val="2B2421" w:themeColor="text1"/>
        </w:rPr>
        <w:t>Sage 300 UI Customization Wizard</w:t>
      </w:r>
      <w:r w:rsidR="006D6A6D">
        <w:t>.</w:t>
      </w:r>
    </w:p>
    <w:p w14:paraId="751555BD" w14:textId="77777777" w:rsidR="006D6A6D" w:rsidRDefault="006D6A6D" w:rsidP="006C026A">
      <w:pPr>
        <w:pStyle w:val="SAGENumberedList"/>
        <w:numPr>
          <w:ilvl w:val="0"/>
          <w:numId w:val="37"/>
        </w:numPr>
        <w:ind w:left="340"/>
      </w:pPr>
      <w:r>
        <w:t xml:space="preserve">Enter the name and location, and then click </w:t>
      </w:r>
      <w:r w:rsidRPr="002E4FF4">
        <w:rPr>
          <w:rStyle w:val="SAGETextUI"/>
        </w:rPr>
        <w:t>OK</w:t>
      </w:r>
      <w:r>
        <w:t>.</w:t>
      </w:r>
    </w:p>
    <w:p w14:paraId="4E873330" w14:textId="77777777" w:rsidR="00810BE4" w:rsidRDefault="00810BE4" w:rsidP="00810BE4">
      <w:pPr>
        <w:pStyle w:val="SAGENumberedList"/>
        <w:numPr>
          <w:ilvl w:val="0"/>
          <w:numId w:val="0"/>
        </w:numPr>
        <w:ind w:left="484" w:hanging="340"/>
      </w:pPr>
    </w:p>
    <w:p w14:paraId="33C39846" w14:textId="77777777" w:rsidR="00810BE4" w:rsidRDefault="00810BE4" w:rsidP="00810BE4">
      <w:pPr>
        <w:pStyle w:val="SAGENumberedList"/>
        <w:numPr>
          <w:ilvl w:val="0"/>
          <w:numId w:val="0"/>
        </w:numPr>
        <w:ind w:left="484" w:hanging="340"/>
      </w:pPr>
    </w:p>
    <w:p w14:paraId="6450C2C9" w14:textId="77777777" w:rsidR="009923BF" w:rsidRDefault="009923BF">
      <w:pPr>
        <w:spacing w:after="200" w:line="0" w:lineRule="auto"/>
        <w:rPr>
          <w:b/>
          <w:color w:val="2E3456"/>
          <w:sz w:val="26"/>
          <w:lang w:val="en-US"/>
        </w:rPr>
      </w:pPr>
      <w:r>
        <w:br w:type="page"/>
      </w:r>
    </w:p>
    <w:p w14:paraId="71B5751E" w14:textId="151F140C" w:rsidR="001B1E21" w:rsidRDefault="001B1E21" w:rsidP="001B1E21">
      <w:pPr>
        <w:pStyle w:val="SAGEHeading3"/>
      </w:pPr>
      <w:bookmarkStart w:id="21" w:name="_Toc13739664"/>
      <w:r>
        <w:lastRenderedPageBreak/>
        <w:t>Step 2 – Generate a Customization Solution</w:t>
      </w:r>
      <w:bookmarkEnd w:id="21"/>
    </w:p>
    <w:p w14:paraId="595AE8DF" w14:textId="77777777" w:rsidR="006D6A6D" w:rsidRDefault="006D6A6D" w:rsidP="006D6A6D">
      <w:pPr>
        <w:pStyle w:val="SAGEIndentedText"/>
      </w:pPr>
    </w:p>
    <w:p w14:paraId="0FA49F49" w14:textId="77777777" w:rsidR="00DC6958" w:rsidRDefault="00FC5962" w:rsidP="006D6A6D">
      <w:pPr>
        <w:pStyle w:val="SAGEIndentedText"/>
      </w:pPr>
      <w:r>
        <w:rPr>
          <w:noProof/>
        </w:rPr>
        <w:drawing>
          <wp:inline distT="0" distB="0" distL="0" distR="0" wp14:anchorId="287F7044" wp14:editId="190358B4">
            <wp:extent cx="5564481" cy="357148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ustom2a.png"/>
                    <pic:cNvPicPr/>
                  </pic:nvPicPr>
                  <pic:blipFill>
                    <a:blip r:embed="rId30">
                      <a:extLst>
                        <a:ext uri="{28A0092B-C50C-407E-A947-70E740481C1C}">
                          <a14:useLocalDpi xmlns:a14="http://schemas.microsoft.com/office/drawing/2010/main" val="0"/>
                        </a:ext>
                      </a:extLst>
                    </a:blip>
                    <a:stretch>
                      <a:fillRect/>
                    </a:stretch>
                  </pic:blipFill>
                  <pic:spPr>
                    <a:xfrm>
                      <a:off x="0" y="0"/>
                      <a:ext cx="5564481" cy="3571488"/>
                    </a:xfrm>
                    <a:prstGeom prst="rect">
                      <a:avLst/>
                    </a:prstGeom>
                  </pic:spPr>
                </pic:pic>
              </a:graphicData>
            </a:graphic>
          </wp:inline>
        </w:drawing>
      </w:r>
    </w:p>
    <w:p w14:paraId="397F790E" w14:textId="77777777" w:rsidR="006D6A6D" w:rsidRDefault="00D540E9" w:rsidP="00B44CAD">
      <w:pPr>
        <w:pStyle w:val="SAGENumberedList"/>
        <w:numPr>
          <w:ilvl w:val="0"/>
          <w:numId w:val="38"/>
        </w:numPr>
      </w:pPr>
      <w:r>
        <w:t xml:space="preserve">Click </w:t>
      </w:r>
      <w:r w:rsidR="001256E8">
        <w:t xml:space="preserve">on </w:t>
      </w:r>
      <w:r>
        <w:t>the magnifying g</w:t>
      </w:r>
      <w:r w:rsidR="00B82BA5">
        <w:t xml:space="preserve">lass </w:t>
      </w:r>
      <w:r w:rsidR="00FC5962">
        <w:t>n</w:t>
      </w:r>
      <w:r w:rsidR="00256DC2">
        <w:t>ext to Package to select the manifest</w:t>
      </w:r>
      <w:r w:rsidR="00B56536">
        <w:t xml:space="preserve"> JSON</w:t>
      </w:r>
      <w:r w:rsidR="00256DC2">
        <w:t xml:space="preserve"> file</w:t>
      </w:r>
      <w:r w:rsidR="00B56536">
        <w:t xml:space="preserve"> (see the Manifest JSON File Specifications document for</w:t>
      </w:r>
      <w:r w:rsidR="00D26850">
        <w:t xml:space="preserve"> additional details</w:t>
      </w:r>
      <w:r w:rsidR="00B56536">
        <w:t>).</w:t>
      </w:r>
    </w:p>
    <w:p w14:paraId="6A53D724" w14:textId="2A0E42F5" w:rsidR="006F5771" w:rsidRDefault="006F5771" w:rsidP="006F5771">
      <w:pPr>
        <w:pStyle w:val="SAGENumberedList"/>
      </w:pPr>
      <w:r>
        <w:t>The rest of the fields will populate according to the contents of the file</w:t>
      </w:r>
      <w:r w:rsidR="007D5C04">
        <w:t>.</w:t>
      </w:r>
    </w:p>
    <w:p w14:paraId="002B8D52" w14:textId="294D337D" w:rsidR="007D5C04" w:rsidRDefault="007D5C04" w:rsidP="006F5771">
      <w:pPr>
        <w:pStyle w:val="SAGENumberedList"/>
      </w:pPr>
      <w:r>
        <w:t xml:space="preserve">Click </w:t>
      </w:r>
      <w:r w:rsidRPr="007D5C04">
        <w:rPr>
          <w:b/>
          <w:bCs/>
        </w:rPr>
        <w:t>Next</w:t>
      </w:r>
      <w:r>
        <w:t xml:space="preserve"> to proceed.</w:t>
      </w:r>
    </w:p>
    <w:p w14:paraId="0D7FAE2E" w14:textId="77777777" w:rsidR="009923BF" w:rsidRDefault="009923BF" w:rsidP="00235459">
      <w:pPr>
        <w:pStyle w:val="SAGENumberedList"/>
        <w:numPr>
          <w:ilvl w:val="0"/>
          <w:numId w:val="0"/>
        </w:numPr>
        <w:ind w:left="340"/>
      </w:pPr>
    </w:p>
    <w:p w14:paraId="3DFE4400" w14:textId="77777777" w:rsidR="009923BF" w:rsidRDefault="009923BF" w:rsidP="00235459">
      <w:pPr>
        <w:pStyle w:val="SAGENumberedList"/>
        <w:numPr>
          <w:ilvl w:val="0"/>
          <w:numId w:val="0"/>
        </w:numPr>
        <w:ind w:left="340"/>
      </w:pPr>
    </w:p>
    <w:p w14:paraId="3D6DB1B7" w14:textId="77777777" w:rsidR="009923BF" w:rsidRDefault="009923BF" w:rsidP="00235459">
      <w:pPr>
        <w:pStyle w:val="SAGENumberedList"/>
        <w:numPr>
          <w:ilvl w:val="0"/>
          <w:numId w:val="0"/>
        </w:numPr>
        <w:ind w:left="340"/>
      </w:pPr>
    </w:p>
    <w:p w14:paraId="2FE06598" w14:textId="4EC49961" w:rsidR="009923BF" w:rsidRDefault="009923BF" w:rsidP="00235459">
      <w:pPr>
        <w:pStyle w:val="SAGENumberedList"/>
        <w:numPr>
          <w:ilvl w:val="0"/>
          <w:numId w:val="0"/>
        </w:numPr>
        <w:ind w:left="340"/>
      </w:pPr>
    </w:p>
    <w:p w14:paraId="124387C7" w14:textId="77777777" w:rsidR="009923BF" w:rsidRDefault="009923BF">
      <w:pPr>
        <w:spacing w:after="200" w:line="0" w:lineRule="auto"/>
        <w:rPr>
          <w:b/>
          <w:color w:val="2E3456"/>
          <w:sz w:val="26"/>
          <w:lang w:val="en-US"/>
        </w:rPr>
      </w:pPr>
      <w:r>
        <w:br w:type="page"/>
      </w:r>
    </w:p>
    <w:p w14:paraId="0402C0AF" w14:textId="78B6A777" w:rsidR="009923BF" w:rsidRDefault="009923BF" w:rsidP="009923BF">
      <w:pPr>
        <w:pStyle w:val="SAGEHeading3"/>
      </w:pPr>
      <w:bookmarkStart w:id="22" w:name="_Toc13739665"/>
      <w:r>
        <w:lastRenderedPageBreak/>
        <w:t>Step 3 – Kendo UI Information</w:t>
      </w:r>
      <w:bookmarkEnd w:id="22"/>
    </w:p>
    <w:p w14:paraId="673CEEDC" w14:textId="77777777" w:rsidR="009923BF" w:rsidRDefault="009923BF" w:rsidP="00235459">
      <w:pPr>
        <w:pStyle w:val="SAGENumberedList"/>
        <w:numPr>
          <w:ilvl w:val="0"/>
          <w:numId w:val="0"/>
        </w:numPr>
        <w:ind w:left="340"/>
      </w:pPr>
    </w:p>
    <w:p w14:paraId="2386FC87" w14:textId="75BAC027" w:rsidR="009923BF" w:rsidRDefault="006F5771" w:rsidP="007D5C04">
      <w:pPr>
        <w:pStyle w:val="SAGENumberedList"/>
        <w:numPr>
          <w:ilvl w:val="0"/>
          <w:numId w:val="0"/>
        </w:numPr>
        <w:ind w:left="340"/>
      </w:pPr>
      <w:r>
        <w:rPr>
          <w:noProof/>
        </w:rPr>
        <w:drawing>
          <wp:inline distT="0" distB="0" distL="0" distR="0" wp14:anchorId="4CB5FAF5" wp14:editId="4EF9853B">
            <wp:extent cx="5614184" cy="3603390"/>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ustom2.png"/>
                    <pic:cNvPicPr/>
                  </pic:nvPicPr>
                  <pic:blipFill>
                    <a:blip r:embed="rId31">
                      <a:extLst>
                        <a:ext uri="{28A0092B-C50C-407E-A947-70E740481C1C}">
                          <a14:useLocalDpi xmlns:a14="http://schemas.microsoft.com/office/drawing/2010/main" val="0"/>
                        </a:ext>
                      </a:extLst>
                    </a:blip>
                    <a:stretch>
                      <a:fillRect/>
                    </a:stretch>
                  </pic:blipFill>
                  <pic:spPr>
                    <a:xfrm>
                      <a:off x="0" y="0"/>
                      <a:ext cx="5614184" cy="3603390"/>
                    </a:xfrm>
                    <a:prstGeom prst="rect">
                      <a:avLst/>
                    </a:prstGeom>
                  </pic:spPr>
                </pic:pic>
              </a:graphicData>
            </a:graphic>
          </wp:inline>
        </w:drawing>
      </w:r>
    </w:p>
    <w:p w14:paraId="12D58929" w14:textId="77777777" w:rsidR="007D5C04" w:rsidRDefault="007D5C04" w:rsidP="007D5C04">
      <w:pPr>
        <w:pStyle w:val="SAGEBodyText"/>
        <w:ind w:left="144" w:firstLine="144"/>
      </w:pPr>
      <w:r>
        <w:t>The following information is required by the wizard:</w:t>
      </w:r>
    </w:p>
    <w:p w14:paraId="24FBB067" w14:textId="77777777" w:rsidR="007D5C04" w:rsidRPr="00224616" w:rsidRDefault="007D5C04" w:rsidP="007D5C04">
      <w:pPr>
        <w:pStyle w:val="SAGEBullet1"/>
        <w:numPr>
          <w:ilvl w:val="2"/>
          <w:numId w:val="3"/>
        </w:numPr>
        <w:rPr>
          <w:rStyle w:val="SAGETextBoldListItem"/>
        </w:rPr>
      </w:pPr>
      <w:r>
        <w:rPr>
          <w:rStyle w:val="SAGETextBoldListItem"/>
        </w:rPr>
        <w:t>Purchased Kendo Commercial License</w:t>
      </w:r>
    </w:p>
    <w:p w14:paraId="66AB3655" w14:textId="77777777" w:rsidR="007D5C04" w:rsidRDefault="007D5C04" w:rsidP="007D5C04">
      <w:pPr>
        <w:pStyle w:val="SAGEIndentedText"/>
        <w:ind w:left="1008"/>
      </w:pPr>
      <w:r>
        <w:t>This checkbox must be selected or the Solution Wizard will not proceed. This is the acknowledgment that the user/consumer has purchased a Kendo License since Sage does not distribute the Kendo files for development purposes.</w:t>
      </w:r>
    </w:p>
    <w:p w14:paraId="51504FB1" w14:textId="77777777" w:rsidR="007D5C04" w:rsidRPr="00224616" w:rsidRDefault="007D5C04" w:rsidP="007D5C04">
      <w:pPr>
        <w:pStyle w:val="SAGEBullet1"/>
        <w:numPr>
          <w:ilvl w:val="2"/>
          <w:numId w:val="3"/>
        </w:numPr>
        <w:rPr>
          <w:rStyle w:val="SAGETextBoldListItem"/>
        </w:rPr>
      </w:pPr>
      <w:r>
        <w:rPr>
          <w:rStyle w:val="SAGETextBoldListItem"/>
        </w:rPr>
        <w:t>Kendo Folder</w:t>
      </w:r>
    </w:p>
    <w:p w14:paraId="110E19F6" w14:textId="77777777" w:rsidR="007D5C04" w:rsidRDefault="007D5C04" w:rsidP="007D5C04">
      <w:pPr>
        <w:pStyle w:val="SAGEIndentedText"/>
        <w:ind w:left="1008" w:firstLine="12"/>
      </w:pPr>
      <w:r>
        <w:t>Defaults to the location of the Sage 300 Web installation in order to consume that version of the Kendo file. An alternate folder may be entered, but the Kendo folder must have the version specified as being compatible with Sage 300c Web Screens</w:t>
      </w:r>
    </w:p>
    <w:p w14:paraId="38AB9D19" w14:textId="77777777" w:rsidR="007D5C04" w:rsidRDefault="007D5C04" w:rsidP="007D5C04">
      <w:pPr>
        <w:pStyle w:val="SAGENumberedList"/>
        <w:numPr>
          <w:ilvl w:val="0"/>
          <w:numId w:val="39"/>
        </w:numPr>
      </w:pPr>
      <w:r>
        <w:t xml:space="preserve">Click </w:t>
      </w:r>
      <w:r>
        <w:rPr>
          <w:rStyle w:val="SAGETextUI"/>
        </w:rPr>
        <w:t>Back</w:t>
      </w:r>
      <w:r>
        <w:t xml:space="preserve"> to return to the previous step.</w:t>
      </w:r>
    </w:p>
    <w:p w14:paraId="186A7E00" w14:textId="0065D3A5" w:rsidR="007D5C04" w:rsidRDefault="007D5C04" w:rsidP="007D5C04">
      <w:pPr>
        <w:pStyle w:val="SAGENumberedList"/>
        <w:numPr>
          <w:ilvl w:val="0"/>
          <w:numId w:val="39"/>
        </w:numPr>
      </w:pPr>
      <w:r>
        <w:t xml:space="preserve">Click </w:t>
      </w:r>
      <w:r w:rsidRPr="007D5C04">
        <w:rPr>
          <w:b/>
          <w:bCs/>
        </w:rPr>
        <w:t>Generate</w:t>
      </w:r>
      <w:r>
        <w:t xml:space="preserve"> to proceed.</w:t>
      </w:r>
    </w:p>
    <w:p w14:paraId="5714891B" w14:textId="77777777" w:rsidR="007D5C04" w:rsidRDefault="007D5C04" w:rsidP="007D5C04">
      <w:pPr>
        <w:pStyle w:val="SAGENumberedList"/>
        <w:numPr>
          <w:ilvl w:val="0"/>
          <w:numId w:val="39"/>
        </w:numPr>
      </w:pPr>
      <w:r>
        <w:t xml:space="preserve">Select </w:t>
      </w:r>
      <w:r w:rsidRPr="00ED3672">
        <w:rPr>
          <w:color w:val="00B0F0"/>
        </w:rPr>
        <w:t xml:space="preserve">Nuget Package Manager </w:t>
      </w:r>
      <w:r>
        <w:t>and restore Nuget Packages</w:t>
      </w:r>
    </w:p>
    <w:bookmarkEnd w:id="11"/>
    <w:p w14:paraId="7125F772" w14:textId="419EFDA8" w:rsidR="009F39E5" w:rsidRDefault="007D5C04" w:rsidP="007D5C04">
      <w:pPr>
        <w:pStyle w:val="SAGENumberedList"/>
        <w:numPr>
          <w:ilvl w:val="0"/>
          <w:numId w:val="39"/>
        </w:numPr>
      </w:pPr>
      <w:r>
        <w:t xml:space="preserve">Compile the project and ensure it does not have any </w:t>
      </w:r>
      <w:r w:rsidRPr="00DF7AD6">
        <w:t>compilation</w:t>
      </w:r>
      <w:r>
        <w:t xml:space="preserve"> errors. </w:t>
      </w:r>
      <w:bookmarkStart w:id="23" w:name="_GoBack"/>
      <w:bookmarkEnd w:id="23"/>
    </w:p>
    <w:sectPr w:rsidR="009F39E5" w:rsidSect="0088402A">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1CF6EE" w14:textId="77777777" w:rsidR="00375C31" w:rsidRDefault="00375C31" w:rsidP="00713520">
      <w:pPr>
        <w:spacing w:line="240" w:lineRule="auto"/>
      </w:pPr>
      <w:r>
        <w:separator/>
      </w:r>
    </w:p>
    <w:p w14:paraId="6A39E107" w14:textId="77777777" w:rsidR="00375C31" w:rsidRDefault="00375C31"/>
  </w:endnote>
  <w:endnote w:type="continuationSeparator" w:id="0">
    <w:p w14:paraId="0292847E" w14:textId="77777777" w:rsidR="00375C31" w:rsidRDefault="00375C31" w:rsidP="00713520">
      <w:pPr>
        <w:spacing w:line="240" w:lineRule="auto"/>
      </w:pPr>
      <w:r>
        <w:continuationSeparator/>
      </w:r>
    </w:p>
    <w:p w14:paraId="49F17817" w14:textId="77777777" w:rsidR="00375C31" w:rsidRDefault="00375C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0D6D66" w14:textId="77777777" w:rsidR="0050474E" w:rsidRDefault="0050474E"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7F477D0F" wp14:editId="7495B610">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020260" w14:textId="77777777" w:rsidR="0050474E" w:rsidRDefault="0050474E">
    <w:pPr>
      <w:pStyle w:val="Footer"/>
    </w:pPr>
  </w:p>
  <w:p w14:paraId="4321CFFA" w14:textId="77777777" w:rsidR="0050474E" w:rsidRDefault="0050474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50474E" w14:paraId="10DF8056" w14:textId="77777777" w:rsidTr="0081634F">
      <w:tc>
        <w:tcPr>
          <w:tcW w:w="6804" w:type="dxa"/>
          <w:vAlign w:val="bottom"/>
        </w:tcPr>
        <w:p w14:paraId="0FF98416" w14:textId="3B1CB1AE" w:rsidR="0050474E" w:rsidRPr="001872FE" w:rsidRDefault="00AC2A7C" w:rsidP="004B4DEB">
          <w:pPr>
            <w:pStyle w:val="SAGEFooter"/>
          </w:pPr>
          <w:fldSimple w:instr=" STYLEREF  SAGE_Title  \* MERGEFORMAT ">
            <w:r w:rsidR="00C85F2A">
              <w:rPr>
                <w:noProof/>
              </w:rPr>
              <w:t>Sage 300 Web Screens SDK</w:t>
            </w:r>
          </w:fldSimple>
          <w:r w:rsidR="0050474E">
            <w:rPr>
              <w:noProof/>
            </w:rPr>
            <w:t xml:space="preserve"> – Web Screen Customization</w:t>
          </w:r>
          <w:r w:rsidR="006D79CB">
            <w:rPr>
              <w:noProof/>
            </w:rPr>
            <w:t xml:space="preserve"> Wizards</w:t>
          </w:r>
        </w:p>
      </w:tc>
      <w:tc>
        <w:tcPr>
          <w:tcW w:w="1983" w:type="dxa"/>
          <w:vAlign w:val="bottom"/>
        </w:tcPr>
        <w:sdt>
          <w:sdtPr>
            <w:id w:val="-804160407"/>
            <w:docPartObj>
              <w:docPartGallery w:val="Page Numbers (Top of Page)"/>
              <w:docPartUnique/>
            </w:docPartObj>
          </w:sdtPr>
          <w:sdtEndPr/>
          <w:sdtContent>
            <w:p w14:paraId="724D0C58" w14:textId="77777777" w:rsidR="0050474E" w:rsidRDefault="0050474E"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5A3438">
                <w:rPr>
                  <w:noProof/>
                </w:rPr>
                <w:t>15</w:t>
              </w:r>
              <w:r>
                <w:rPr>
                  <w:sz w:val="24"/>
                  <w:szCs w:val="24"/>
                </w:rPr>
                <w:fldChar w:fldCharType="end"/>
              </w:r>
              <w:r>
                <w:t xml:space="preserve"> of </w:t>
              </w:r>
              <w:r>
                <w:fldChar w:fldCharType="begin"/>
              </w:r>
              <w:r>
                <w:instrText xml:space="preserve"> NUMPAGES  </w:instrText>
              </w:r>
              <w:r>
                <w:fldChar w:fldCharType="separate"/>
              </w:r>
              <w:r w:rsidR="005A3438">
                <w:rPr>
                  <w:noProof/>
                </w:rPr>
                <w:t>15</w:t>
              </w:r>
              <w:r>
                <w:rPr>
                  <w:noProof/>
                </w:rPr>
                <w:fldChar w:fldCharType="end"/>
              </w:r>
            </w:p>
          </w:sdtContent>
        </w:sdt>
      </w:tc>
    </w:tr>
  </w:tbl>
  <w:p w14:paraId="694B1A2A" w14:textId="77777777" w:rsidR="0050474E" w:rsidRDefault="0050474E" w:rsidP="00A6168E">
    <w:pPr>
      <w:pStyle w:val="1pt"/>
      <w:tabs>
        <w:tab w:val="left" w:pos="1695"/>
      </w:tabs>
    </w:pPr>
    <w:r>
      <w:tab/>
    </w:r>
  </w:p>
  <w:p w14:paraId="01379C92" w14:textId="77777777" w:rsidR="0050474E" w:rsidRDefault="0050474E"/>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50474E" w14:paraId="4F1887A3" w14:textId="77777777" w:rsidTr="001D202A">
      <w:tc>
        <w:tcPr>
          <w:tcW w:w="6804" w:type="dxa"/>
          <w:vAlign w:val="bottom"/>
        </w:tcPr>
        <w:p w14:paraId="29B6EF69" w14:textId="0AC379A0" w:rsidR="0050474E" w:rsidRPr="001872FE" w:rsidRDefault="00AC2A7C" w:rsidP="004B4DEB">
          <w:pPr>
            <w:pStyle w:val="SAGEFooter"/>
          </w:pPr>
          <w:fldSimple w:instr=" STYLEREF  SAGE_Title  \* MERGEFORMAT ">
            <w:r w:rsidR="00C85F2A">
              <w:rPr>
                <w:noProof/>
              </w:rPr>
              <w:t>Sage 300 Web Screens SDK</w:t>
            </w:r>
          </w:fldSimple>
          <w:r w:rsidR="0050474E">
            <w:rPr>
              <w:noProof/>
            </w:rPr>
            <w:t xml:space="preserve"> – Web Screen Customization</w:t>
          </w:r>
          <w:r w:rsidR="00ED65BA">
            <w:rPr>
              <w:noProof/>
            </w:rPr>
            <w:t xml:space="preserve"> Wizards</w:t>
          </w:r>
        </w:p>
      </w:tc>
      <w:tc>
        <w:tcPr>
          <w:tcW w:w="1983" w:type="dxa"/>
          <w:vAlign w:val="bottom"/>
        </w:tcPr>
        <w:sdt>
          <w:sdtPr>
            <w:id w:val="559830309"/>
            <w:docPartObj>
              <w:docPartGallery w:val="Page Numbers (Top of Page)"/>
              <w:docPartUnique/>
            </w:docPartObj>
          </w:sdtPr>
          <w:sdtEndPr/>
          <w:sdtContent>
            <w:p w14:paraId="6A0B5068" w14:textId="77777777" w:rsidR="0050474E" w:rsidRDefault="0050474E"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5A3438">
                <w:rPr>
                  <w:noProof/>
                </w:rPr>
                <w:t>8</w:t>
              </w:r>
              <w:r>
                <w:rPr>
                  <w:sz w:val="24"/>
                  <w:szCs w:val="24"/>
                </w:rPr>
                <w:fldChar w:fldCharType="end"/>
              </w:r>
              <w:r>
                <w:t xml:space="preserve"> of </w:t>
              </w:r>
              <w:r>
                <w:fldChar w:fldCharType="begin"/>
              </w:r>
              <w:r>
                <w:instrText xml:space="preserve"> NUMPAGES  </w:instrText>
              </w:r>
              <w:r>
                <w:fldChar w:fldCharType="separate"/>
              </w:r>
              <w:r w:rsidR="005A3438">
                <w:rPr>
                  <w:noProof/>
                </w:rPr>
                <w:t>15</w:t>
              </w:r>
              <w:r>
                <w:rPr>
                  <w:noProof/>
                </w:rPr>
                <w:fldChar w:fldCharType="end"/>
              </w:r>
            </w:p>
          </w:sdtContent>
        </w:sdt>
      </w:tc>
    </w:tr>
  </w:tbl>
  <w:p w14:paraId="7B185A98" w14:textId="77777777" w:rsidR="0050474E" w:rsidRDefault="005047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0C4974" w14:textId="77777777" w:rsidR="00375C31" w:rsidRDefault="00375C31" w:rsidP="00713520">
      <w:pPr>
        <w:spacing w:line="240" w:lineRule="auto"/>
      </w:pPr>
    </w:p>
    <w:p w14:paraId="386AD1B1" w14:textId="77777777" w:rsidR="00375C31" w:rsidRDefault="00375C31"/>
  </w:footnote>
  <w:footnote w:type="continuationSeparator" w:id="0">
    <w:p w14:paraId="63C05E4E" w14:textId="77777777" w:rsidR="00375C31" w:rsidRDefault="00375C31" w:rsidP="00713520">
      <w:pPr>
        <w:spacing w:line="240" w:lineRule="auto"/>
      </w:pPr>
    </w:p>
    <w:p w14:paraId="65EEC9A6" w14:textId="77777777" w:rsidR="00375C31" w:rsidRDefault="00375C31"/>
  </w:footnote>
  <w:footnote w:type="continuationNotice" w:id="1">
    <w:p w14:paraId="5E65BC08" w14:textId="77777777" w:rsidR="00375C31" w:rsidRDefault="00375C31">
      <w:pPr>
        <w:spacing w:line="240" w:lineRule="auto"/>
      </w:pPr>
    </w:p>
    <w:p w14:paraId="7FEB596B" w14:textId="77777777" w:rsidR="00375C31" w:rsidRDefault="00375C3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DC045B" w14:textId="77777777" w:rsidR="0050474E" w:rsidRDefault="0050474E" w:rsidP="0015531F">
    <w:pPr>
      <w:pStyle w:val="Header"/>
    </w:pPr>
    <w:r w:rsidRPr="00D302D1">
      <w:rPr>
        <w:noProof/>
        <w:lang w:val="en-US"/>
      </w:rPr>
      <w:drawing>
        <wp:anchor distT="0" distB="0" distL="114300" distR="114300" simplePos="0" relativeHeight="251659264" behindDoc="1" locked="1" layoutInCell="1" allowOverlap="1" wp14:anchorId="2E766957" wp14:editId="0FB40D3E">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7F9FFE4E" w14:textId="77777777" w:rsidR="0050474E" w:rsidRDefault="005047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1889F6" w14:textId="77777777" w:rsidR="0050474E" w:rsidRDefault="0050474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518569" w14:textId="77777777" w:rsidR="0050474E" w:rsidRDefault="0050474E">
    <w:pPr>
      <w:pStyle w:val="Header"/>
    </w:pPr>
  </w:p>
  <w:p w14:paraId="3E77FA77" w14:textId="77777777" w:rsidR="0050474E" w:rsidRDefault="0050474E"/>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08804F" w14:textId="77777777" w:rsidR="0050474E" w:rsidRPr="003125A0" w:rsidRDefault="0050474E" w:rsidP="0079162B">
    <w:pPr>
      <w:pStyle w:val="SAGE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C2D685" w14:textId="77777777" w:rsidR="0050474E" w:rsidRDefault="005047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20pt;height:20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696FDC"/>
    <w:multiLevelType w:val="hybridMultilevel"/>
    <w:tmpl w:val="185E168C"/>
    <w:lvl w:ilvl="0" w:tplc="F34AFCD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5"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6" w15:restartNumberingAfterBreak="0">
    <w:nsid w:val="3A7F6301"/>
    <w:multiLevelType w:val="hybridMultilevel"/>
    <w:tmpl w:val="DDF0F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19" w15:restartNumberingAfterBreak="0">
    <w:nsid w:val="417C6B6C"/>
    <w:multiLevelType w:val="hybridMultilevel"/>
    <w:tmpl w:val="CCC6580E"/>
    <w:lvl w:ilvl="0" w:tplc="1E947F76">
      <w:start w:val="1"/>
      <w:numFmt w:val="decimal"/>
      <w:pStyle w:val="SAGENumberedList"/>
      <w:lvlText w:val="%1."/>
      <w:lvlJc w:val="left"/>
      <w:pPr>
        <w:ind w:left="484" w:hanging="340"/>
      </w:pPr>
      <w:rPr>
        <w:rFonts w:hint="default"/>
      </w:rPr>
    </w:lvl>
    <w:lvl w:ilvl="1" w:tplc="CA0CB690">
      <w:start w:val="1"/>
      <w:numFmt w:val="lowerLetter"/>
      <w:pStyle w:val="SageNumberedList2"/>
      <w:lvlText w:val="%2."/>
      <w:lvlJc w:val="left"/>
      <w:pPr>
        <w:ind w:left="1404" w:hanging="360"/>
      </w:pPr>
    </w:lvl>
    <w:lvl w:ilvl="2" w:tplc="732013F0">
      <w:start w:val="1"/>
      <w:numFmt w:val="lowerRoman"/>
      <w:pStyle w:val="SAGENumberedList3"/>
      <w:lvlText w:val="%3."/>
      <w:lvlJc w:val="right"/>
      <w:pPr>
        <w:ind w:left="2124" w:hanging="180"/>
      </w:pPr>
    </w:lvl>
    <w:lvl w:ilvl="3" w:tplc="0809000F" w:tentative="1">
      <w:start w:val="1"/>
      <w:numFmt w:val="decimal"/>
      <w:lvlText w:val="%4."/>
      <w:lvlJc w:val="left"/>
      <w:pPr>
        <w:ind w:left="2844" w:hanging="360"/>
      </w:pPr>
    </w:lvl>
    <w:lvl w:ilvl="4" w:tplc="08090019" w:tentative="1">
      <w:start w:val="1"/>
      <w:numFmt w:val="lowerLetter"/>
      <w:lvlText w:val="%5."/>
      <w:lvlJc w:val="left"/>
      <w:pPr>
        <w:ind w:left="3564" w:hanging="360"/>
      </w:pPr>
    </w:lvl>
    <w:lvl w:ilvl="5" w:tplc="0809001B" w:tentative="1">
      <w:start w:val="1"/>
      <w:numFmt w:val="lowerRoman"/>
      <w:lvlText w:val="%6."/>
      <w:lvlJc w:val="right"/>
      <w:pPr>
        <w:ind w:left="4284" w:hanging="180"/>
      </w:pPr>
    </w:lvl>
    <w:lvl w:ilvl="6" w:tplc="0809000F" w:tentative="1">
      <w:start w:val="1"/>
      <w:numFmt w:val="decimal"/>
      <w:lvlText w:val="%7."/>
      <w:lvlJc w:val="left"/>
      <w:pPr>
        <w:ind w:left="5004" w:hanging="360"/>
      </w:pPr>
    </w:lvl>
    <w:lvl w:ilvl="7" w:tplc="08090019" w:tentative="1">
      <w:start w:val="1"/>
      <w:numFmt w:val="lowerLetter"/>
      <w:lvlText w:val="%8."/>
      <w:lvlJc w:val="left"/>
      <w:pPr>
        <w:ind w:left="5724" w:hanging="360"/>
      </w:pPr>
    </w:lvl>
    <w:lvl w:ilvl="8" w:tplc="0809001B" w:tentative="1">
      <w:start w:val="1"/>
      <w:numFmt w:val="lowerRoman"/>
      <w:lvlText w:val="%9."/>
      <w:lvlJc w:val="right"/>
      <w:pPr>
        <w:ind w:left="6444" w:hanging="180"/>
      </w:pPr>
    </w:lvl>
  </w:abstractNum>
  <w:abstractNum w:abstractNumId="20"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24727EB"/>
    <w:multiLevelType w:val="hybridMultilevel"/>
    <w:tmpl w:val="511E4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EF7E8B"/>
    <w:multiLevelType w:val="hybridMultilevel"/>
    <w:tmpl w:val="FFFACB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8459CC"/>
    <w:multiLevelType w:val="hybridMultilevel"/>
    <w:tmpl w:val="553679B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DC62FC"/>
    <w:multiLevelType w:val="hybridMultilevel"/>
    <w:tmpl w:val="78BAE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75D40BBB"/>
    <w:multiLevelType w:val="hybridMultilevel"/>
    <w:tmpl w:val="504E2A3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7A67E40"/>
    <w:multiLevelType w:val="hybridMultilevel"/>
    <w:tmpl w:val="44CC9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1"/>
  </w:num>
  <w:num w:numId="3">
    <w:abstractNumId w:val="10"/>
  </w:num>
  <w:num w:numId="4">
    <w:abstractNumId w:val="28"/>
  </w:num>
  <w:num w:numId="5">
    <w:abstractNumId w:val="26"/>
  </w:num>
  <w:num w:numId="6">
    <w:abstractNumId w:val="25"/>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9"/>
  </w:num>
  <w:num w:numId="18">
    <w:abstractNumId w:val="17"/>
  </w:num>
  <w:num w:numId="19">
    <w:abstractNumId w:val="20"/>
  </w:num>
  <w:num w:numId="20">
    <w:abstractNumId w:val="18"/>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277"/>
          </w:tabs>
          <w:ind w:left="127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abstractNumId w:val="18"/>
  </w:num>
  <w:num w:numId="22">
    <w:abstractNumId w:val="13"/>
  </w:num>
  <w:num w:numId="23">
    <w:abstractNumId w:val="12"/>
  </w:num>
  <w:num w:numId="24">
    <w:abstractNumId w:val="16"/>
  </w:num>
  <w:num w:numId="25">
    <w:abstractNumId w:val="29"/>
  </w:num>
  <w:num w:numId="26">
    <w:abstractNumId w:val="24"/>
  </w:num>
  <w:num w:numId="27">
    <w:abstractNumId w:val="21"/>
  </w:num>
  <w:num w:numId="28">
    <w:abstractNumId w:val="27"/>
  </w:num>
  <w:num w:numId="29">
    <w:abstractNumId w:val="23"/>
  </w:num>
  <w:num w:numId="30">
    <w:abstractNumId w:val="19"/>
    <w:lvlOverride w:ilvl="0">
      <w:startOverride w:val="1"/>
    </w:lvlOverride>
  </w:num>
  <w:num w:numId="31">
    <w:abstractNumId w:val="19"/>
    <w:lvlOverride w:ilvl="0">
      <w:startOverride w:val="1"/>
    </w:lvlOverride>
  </w:num>
  <w:num w:numId="32">
    <w:abstractNumId w:val="19"/>
    <w:lvlOverride w:ilvl="0">
      <w:startOverride w:val="1"/>
    </w:lvlOverride>
  </w:num>
  <w:num w:numId="33">
    <w:abstractNumId w:val="22"/>
  </w:num>
  <w:num w:numId="34">
    <w:abstractNumId w:val="19"/>
    <w:lvlOverride w:ilvl="0">
      <w:startOverride w:val="1"/>
    </w:lvlOverride>
  </w:num>
  <w:num w:numId="35">
    <w:abstractNumId w:val="19"/>
    <w:lvlOverride w:ilvl="0">
      <w:startOverride w:val="1"/>
    </w:lvlOverride>
  </w:num>
  <w:num w:numId="36">
    <w:abstractNumId w:val="19"/>
    <w:lvlOverride w:ilvl="0">
      <w:startOverride w:val="1"/>
    </w:lvlOverride>
  </w:num>
  <w:num w:numId="37">
    <w:abstractNumId w:val="19"/>
    <w:lvlOverride w:ilvl="0">
      <w:startOverride w:val="1"/>
    </w:lvlOverride>
  </w:num>
  <w:num w:numId="38">
    <w:abstractNumId w:val="19"/>
    <w:lvlOverride w:ilvl="0">
      <w:startOverride w:val="1"/>
    </w:lvlOverride>
  </w:num>
  <w:num w:numId="39">
    <w:abstractNumId w:val="14"/>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226B"/>
    <w:rsid w:val="0000396C"/>
    <w:rsid w:val="00004ACD"/>
    <w:rsid w:val="00004D7E"/>
    <w:rsid w:val="000069DB"/>
    <w:rsid w:val="000110D1"/>
    <w:rsid w:val="00013C32"/>
    <w:rsid w:val="00013EA2"/>
    <w:rsid w:val="00014FF5"/>
    <w:rsid w:val="0001538D"/>
    <w:rsid w:val="00015884"/>
    <w:rsid w:val="0001756A"/>
    <w:rsid w:val="00021977"/>
    <w:rsid w:val="00022E10"/>
    <w:rsid w:val="00024655"/>
    <w:rsid w:val="0002622F"/>
    <w:rsid w:val="00026556"/>
    <w:rsid w:val="00026E2D"/>
    <w:rsid w:val="0003086B"/>
    <w:rsid w:val="00030E6F"/>
    <w:rsid w:val="000347FA"/>
    <w:rsid w:val="0003598D"/>
    <w:rsid w:val="000373BC"/>
    <w:rsid w:val="0004068B"/>
    <w:rsid w:val="00040CED"/>
    <w:rsid w:val="00044092"/>
    <w:rsid w:val="00044C65"/>
    <w:rsid w:val="00045837"/>
    <w:rsid w:val="00046957"/>
    <w:rsid w:val="00050A70"/>
    <w:rsid w:val="00052475"/>
    <w:rsid w:val="00053262"/>
    <w:rsid w:val="0005428D"/>
    <w:rsid w:val="000546D6"/>
    <w:rsid w:val="00057553"/>
    <w:rsid w:val="00057A33"/>
    <w:rsid w:val="00063553"/>
    <w:rsid w:val="00063C74"/>
    <w:rsid w:val="000650DA"/>
    <w:rsid w:val="00065734"/>
    <w:rsid w:val="00066DF2"/>
    <w:rsid w:val="00070048"/>
    <w:rsid w:val="00071133"/>
    <w:rsid w:val="00073C5B"/>
    <w:rsid w:val="00075687"/>
    <w:rsid w:val="00077419"/>
    <w:rsid w:val="000811B5"/>
    <w:rsid w:val="000818AF"/>
    <w:rsid w:val="00082FDF"/>
    <w:rsid w:val="000831FD"/>
    <w:rsid w:val="00083958"/>
    <w:rsid w:val="00083991"/>
    <w:rsid w:val="000849C5"/>
    <w:rsid w:val="000857BE"/>
    <w:rsid w:val="00085B70"/>
    <w:rsid w:val="00092ABF"/>
    <w:rsid w:val="000939E3"/>
    <w:rsid w:val="00094F2F"/>
    <w:rsid w:val="00095728"/>
    <w:rsid w:val="000A08A7"/>
    <w:rsid w:val="000A0D00"/>
    <w:rsid w:val="000A0E76"/>
    <w:rsid w:val="000A22D1"/>
    <w:rsid w:val="000A2399"/>
    <w:rsid w:val="000A5542"/>
    <w:rsid w:val="000A76E4"/>
    <w:rsid w:val="000A7D67"/>
    <w:rsid w:val="000B2C0A"/>
    <w:rsid w:val="000B45D0"/>
    <w:rsid w:val="000B4944"/>
    <w:rsid w:val="000C25C6"/>
    <w:rsid w:val="000C31EA"/>
    <w:rsid w:val="000C3ACD"/>
    <w:rsid w:val="000C5370"/>
    <w:rsid w:val="000D1162"/>
    <w:rsid w:val="000D184D"/>
    <w:rsid w:val="000D352D"/>
    <w:rsid w:val="000D3635"/>
    <w:rsid w:val="000D37F4"/>
    <w:rsid w:val="000D3EC7"/>
    <w:rsid w:val="000D68A6"/>
    <w:rsid w:val="000E248A"/>
    <w:rsid w:val="000E600D"/>
    <w:rsid w:val="000E640D"/>
    <w:rsid w:val="000F0B3D"/>
    <w:rsid w:val="000F10B6"/>
    <w:rsid w:val="00101143"/>
    <w:rsid w:val="001016F3"/>
    <w:rsid w:val="001018F8"/>
    <w:rsid w:val="00106EF1"/>
    <w:rsid w:val="00107896"/>
    <w:rsid w:val="00111F8F"/>
    <w:rsid w:val="00111FE4"/>
    <w:rsid w:val="00112BB1"/>
    <w:rsid w:val="001154B7"/>
    <w:rsid w:val="0011715D"/>
    <w:rsid w:val="00117B53"/>
    <w:rsid w:val="0012245A"/>
    <w:rsid w:val="001256E8"/>
    <w:rsid w:val="001266B2"/>
    <w:rsid w:val="0012795B"/>
    <w:rsid w:val="00130D4C"/>
    <w:rsid w:val="001315DD"/>
    <w:rsid w:val="0013605E"/>
    <w:rsid w:val="001363F2"/>
    <w:rsid w:val="00136C4E"/>
    <w:rsid w:val="0013726C"/>
    <w:rsid w:val="00137FC9"/>
    <w:rsid w:val="00140541"/>
    <w:rsid w:val="00140556"/>
    <w:rsid w:val="00141097"/>
    <w:rsid w:val="00142BD0"/>
    <w:rsid w:val="00144CCC"/>
    <w:rsid w:val="00151702"/>
    <w:rsid w:val="00151DAD"/>
    <w:rsid w:val="00152573"/>
    <w:rsid w:val="001531BF"/>
    <w:rsid w:val="00153E5B"/>
    <w:rsid w:val="0015531F"/>
    <w:rsid w:val="001567D5"/>
    <w:rsid w:val="00157D72"/>
    <w:rsid w:val="00162D22"/>
    <w:rsid w:val="00163518"/>
    <w:rsid w:val="00163DB2"/>
    <w:rsid w:val="00167BBE"/>
    <w:rsid w:val="00170CCE"/>
    <w:rsid w:val="00171174"/>
    <w:rsid w:val="001721CD"/>
    <w:rsid w:val="001724B0"/>
    <w:rsid w:val="001736DF"/>
    <w:rsid w:val="00174D71"/>
    <w:rsid w:val="00174EAA"/>
    <w:rsid w:val="00177501"/>
    <w:rsid w:val="0017782A"/>
    <w:rsid w:val="0018413C"/>
    <w:rsid w:val="00184B22"/>
    <w:rsid w:val="00186840"/>
    <w:rsid w:val="001872FE"/>
    <w:rsid w:val="001905CD"/>
    <w:rsid w:val="00194B1C"/>
    <w:rsid w:val="001967BA"/>
    <w:rsid w:val="001977F6"/>
    <w:rsid w:val="001A2E80"/>
    <w:rsid w:val="001B126D"/>
    <w:rsid w:val="001B1B5E"/>
    <w:rsid w:val="001B1E21"/>
    <w:rsid w:val="001B4BA4"/>
    <w:rsid w:val="001B5503"/>
    <w:rsid w:val="001B633D"/>
    <w:rsid w:val="001B7C7F"/>
    <w:rsid w:val="001C535E"/>
    <w:rsid w:val="001C5E91"/>
    <w:rsid w:val="001C606F"/>
    <w:rsid w:val="001C6691"/>
    <w:rsid w:val="001D15C6"/>
    <w:rsid w:val="001D1827"/>
    <w:rsid w:val="001D202A"/>
    <w:rsid w:val="001D2692"/>
    <w:rsid w:val="001D2785"/>
    <w:rsid w:val="001D3702"/>
    <w:rsid w:val="001D40C7"/>
    <w:rsid w:val="001D43AE"/>
    <w:rsid w:val="001D4FDD"/>
    <w:rsid w:val="001D62E1"/>
    <w:rsid w:val="001D646D"/>
    <w:rsid w:val="001D7271"/>
    <w:rsid w:val="001D7AC2"/>
    <w:rsid w:val="001E2D0F"/>
    <w:rsid w:val="001E3AF1"/>
    <w:rsid w:val="001E4A69"/>
    <w:rsid w:val="001E6FEF"/>
    <w:rsid w:val="001F0E72"/>
    <w:rsid w:val="001F0F94"/>
    <w:rsid w:val="001F3E16"/>
    <w:rsid w:val="001F6AA3"/>
    <w:rsid w:val="001F720B"/>
    <w:rsid w:val="001F72AB"/>
    <w:rsid w:val="001F7BDF"/>
    <w:rsid w:val="0020014A"/>
    <w:rsid w:val="00213941"/>
    <w:rsid w:val="002144F8"/>
    <w:rsid w:val="00215673"/>
    <w:rsid w:val="00220DA1"/>
    <w:rsid w:val="002220E1"/>
    <w:rsid w:val="00224616"/>
    <w:rsid w:val="0022564F"/>
    <w:rsid w:val="00226344"/>
    <w:rsid w:val="00227F92"/>
    <w:rsid w:val="00230416"/>
    <w:rsid w:val="00233229"/>
    <w:rsid w:val="002334BE"/>
    <w:rsid w:val="0023359D"/>
    <w:rsid w:val="00233B78"/>
    <w:rsid w:val="00235459"/>
    <w:rsid w:val="00236422"/>
    <w:rsid w:val="002374CE"/>
    <w:rsid w:val="00237C2A"/>
    <w:rsid w:val="002412BE"/>
    <w:rsid w:val="00244442"/>
    <w:rsid w:val="00244A64"/>
    <w:rsid w:val="002519A4"/>
    <w:rsid w:val="0025240A"/>
    <w:rsid w:val="00256DC2"/>
    <w:rsid w:val="00261A33"/>
    <w:rsid w:val="00264E03"/>
    <w:rsid w:val="00267ECF"/>
    <w:rsid w:val="0027094C"/>
    <w:rsid w:val="0027100D"/>
    <w:rsid w:val="00275399"/>
    <w:rsid w:val="00275D1F"/>
    <w:rsid w:val="00276387"/>
    <w:rsid w:val="00277916"/>
    <w:rsid w:val="00282C8F"/>
    <w:rsid w:val="00283DED"/>
    <w:rsid w:val="0028400E"/>
    <w:rsid w:val="0029069B"/>
    <w:rsid w:val="00291F65"/>
    <w:rsid w:val="00293D6D"/>
    <w:rsid w:val="00296DEE"/>
    <w:rsid w:val="002A308D"/>
    <w:rsid w:val="002A3274"/>
    <w:rsid w:val="002A361F"/>
    <w:rsid w:val="002A39D0"/>
    <w:rsid w:val="002A6BDB"/>
    <w:rsid w:val="002B070E"/>
    <w:rsid w:val="002B34CF"/>
    <w:rsid w:val="002B3D27"/>
    <w:rsid w:val="002B4F7B"/>
    <w:rsid w:val="002B53E4"/>
    <w:rsid w:val="002B5A5B"/>
    <w:rsid w:val="002B6585"/>
    <w:rsid w:val="002B660A"/>
    <w:rsid w:val="002B699A"/>
    <w:rsid w:val="002C11D6"/>
    <w:rsid w:val="002C4E26"/>
    <w:rsid w:val="002C7873"/>
    <w:rsid w:val="002D0064"/>
    <w:rsid w:val="002D2413"/>
    <w:rsid w:val="002D2DC1"/>
    <w:rsid w:val="002D4DE5"/>
    <w:rsid w:val="002D6CB1"/>
    <w:rsid w:val="002E1912"/>
    <w:rsid w:val="002E2E13"/>
    <w:rsid w:val="002E58FE"/>
    <w:rsid w:val="002E6C64"/>
    <w:rsid w:val="002E7707"/>
    <w:rsid w:val="002F14C3"/>
    <w:rsid w:val="002F1529"/>
    <w:rsid w:val="002F1A1A"/>
    <w:rsid w:val="002F3811"/>
    <w:rsid w:val="002F389D"/>
    <w:rsid w:val="002F480B"/>
    <w:rsid w:val="002F5ACE"/>
    <w:rsid w:val="00300365"/>
    <w:rsid w:val="003017A2"/>
    <w:rsid w:val="00301D86"/>
    <w:rsid w:val="003029D1"/>
    <w:rsid w:val="003034BB"/>
    <w:rsid w:val="00304C85"/>
    <w:rsid w:val="00307BC9"/>
    <w:rsid w:val="003125A0"/>
    <w:rsid w:val="0031417D"/>
    <w:rsid w:val="003158A7"/>
    <w:rsid w:val="00316935"/>
    <w:rsid w:val="0031752C"/>
    <w:rsid w:val="00322CA6"/>
    <w:rsid w:val="00323DAC"/>
    <w:rsid w:val="00324E51"/>
    <w:rsid w:val="0032624E"/>
    <w:rsid w:val="0032796D"/>
    <w:rsid w:val="0032799C"/>
    <w:rsid w:val="003312BA"/>
    <w:rsid w:val="003340F3"/>
    <w:rsid w:val="00336238"/>
    <w:rsid w:val="0034063D"/>
    <w:rsid w:val="00341F14"/>
    <w:rsid w:val="00341F81"/>
    <w:rsid w:val="003451AB"/>
    <w:rsid w:val="0035083E"/>
    <w:rsid w:val="00354A28"/>
    <w:rsid w:val="00356EE5"/>
    <w:rsid w:val="00357B20"/>
    <w:rsid w:val="0036140A"/>
    <w:rsid w:val="0036157D"/>
    <w:rsid w:val="003631AD"/>
    <w:rsid w:val="0036641E"/>
    <w:rsid w:val="00367B8F"/>
    <w:rsid w:val="00370365"/>
    <w:rsid w:val="00371B8B"/>
    <w:rsid w:val="00373428"/>
    <w:rsid w:val="00375896"/>
    <w:rsid w:val="00375C31"/>
    <w:rsid w:val="00377F37"/>
    <w:rsid w:val="00380DAF"/>
    <w:rsid w:val="0038398B"/>
    <w:rsid w:val="00383D3C"/>
    <w:rsid w:val="00385219"/>
    <w:rsid w:val="00385BDB"/>
    <w:rsid w:val="0038626B"/>
    <w:rsid w:val="00386B1F"/>
    <w:rsid w:val="00390C26"/>
    <w:rsid w:val="00390FD7"/>
    <w:rsid w:val="003916FE"/>
    <w:rsid w:val="00392028"/>
    <w:rsid w:val="003924E5"/>
    <w:rsid w:val="00394CF2"/>
    <w:rsid w:val="00394D40"/>
    <w:rsid w:val="00395ABC"/>
    <w:rsid w:val="00395EC4"/>
    <w:rsid w:val="003A3491"/>
    <w:rsid w:val="003A3726"/>
    <w:rsid w:val="003A3C23"/>
    <w:rsid w:val="003A3FA1"/>
    <w:rsid w:val="003A5342"/>
    <w:rsid w:val="003B081C"/>
    <w:rsid w:val="003B18B8"/>
    <w:rsid w:val="003B3086"/>
    <w:rsid w:val="003B33AD"/>
    <w:rsid w:val="003B37BF"/>
    <w:rsid w:val="003B47AD"/>
    <w:rsid w:val="003B68E4"/>
    <w:rsid w:val="003B7922"/>
    <w:rsid w:val="003C15F8"/>
    <w:rsid w:val="003C3135"/>
    <w:rsid w:val="003C3293"/>
    <w:rsid w:val="003C4BC8"/>
    <w:rsid w:val="003C683B"/>
    <w:rsid w:val="003D2D2C"/>
    <w:rsid w:val="003E2352"/>
    <w:rsid w:val="003E2C9B"/>
    <w:rsid w:val="003E2F6C"/>
    <w:rsid w:val="003E2FEC"/>
    <w:rsid w:val="003E7FAF"/>
    <w:rsid w:val="003F05B9"/>
    <w:rsid w:val="003F0775"/>
    <w:rsid w:val="003F1942"/>
    <w:rsid w:val="003F19C5"/>
    <w:rsid w:val="003F1FFE"/>
    <w:rsid w:val="003F4B72"/>
    <w:rsid w:val="003F53A9"/>
    <w:rsid w:val="003F54E4"/>
    <w:rsid w:val="003F6196"/>
    <w:rsid w:val="003F78E2"/>
    <w:rsid w:val="00400CF7"/>
    <w:rsid w:val="00400DE2"/>
    <w:rsid w:val="00401512"/>
    <w:rsid w:val="004019F2"/>
    <w:rsid w:val="00402DCC"/>
    <w:rsid w:val="00403683"/>
    <w:rsid w:val="004046D4"/>
    <w:rsid w:val="004047DA"/>
    <w:rsid w:val="00404BF4"/>
    <w:rsid w:val="00406E56"/>
    <w:rsid w:val="004106FA"/>
    <w:rsid w:val="00413C47"/>
    <w:rsid w:val="004140FD"/>
    <w:rsid w:val="00416CB8"/>
    <w:rsid w:val="00420559"/>
    <w:rsid w:val="00420B27"/>
    <w:rsid w:val="00422249"/>
    <w:rsid w:val="00422ADC"/>
    <w:rsid w:val="00423642"/>
    <w:rsid w:val="004255C2"/>
    <w:rsid w:val="00426F34"/>
    <w:rsid w:val="00427A42"/>
    <w:rsid w:val="00430C4A"/>
    <w:rsid w:val="004317E2"/>
    <w:rsid w:val="004327CD"/>
    <w:rsid w:val="00432A84"/>
    <w:rsid w:val="004345AD"/>
    <w:rsid w:val="0044077B"/>
    <w:rsid w:val="00442791"/>
    <w:rsid w:val="00442B8D"/>
    <w:rsid w:val="00443242"/>
    <w:rsid w:val="004446D9"/>
    <w:rsid w:val="00445394"/>
    <w:rsid w:val="004460F0"/>
    <w:rsid w:val="00451536"/>
    <w:rsid w:val="00451DE7"/>
    <w:rsid w:val="004539AF"/>
    <w:rsid w:val="004550DC"/>
    <w:rsid w:val="00455AEA"/>
    <w:rsid w:val="00457367"/>
    <w:rsid w:val="00464D36"/>
    <w:rsid w:val="0046678C"/>
    <w:rsid w:val="00466C52"/>
    <w:rsid w:val="004673D9"/>
    <w:rsid w:val="00471209"/>
    <w:rsid w:val="00474095"/>
    <w:rsid w:val="00474D4F"/>
    <w:rsid w:val="004751B5"/>
    <w:rsid w:val="00481860"/>
    <w:rsid w:val="00485A33"/>
    <w:rsid w:val="00486B79"/>
    <w:rsid w:val="004876D2"/>
    <w:rsid w:val="00491684"/>
    <w:rsid w:val="00496867"/>
    <w:rsid w:val="00496D29"/>
    <w:rsid w:val="00497399"/>
    <w:rsid w:val="004A0AA5"/>
    <w:rsid w:val="004A0B07"/>
    <w:rsid w:val="004A0CD5"/>
    <w:rsid w:val="004A309B"/>
    <w:rsid w:val="004A5734"/>
    <w:rsid w:val="004A6EE5"/>
    <w:rsid w:val="004A736B"/>
    <w:rsid w:val="004B1DE4"/>
    <w:rsid w:val="004B1E7F"/>
    <w:rsid w:val="004B3CD6"/>
    <w:rsid w:val="004B4DEB"/>
    <w:rsid w:val="004B57F0"/>
    <w:rsid w:val="004B5C1D"/>
    <w:rsid w:val="004B5E08"/>
    <w:rsid w:val="004B67E7"/>
    <w:rsid w:val="004C0428"/>
    <w:rsid w:val="004C13FD"/>
    <w:rsid w:val="004C2957"/>
    <w:rsid w:val="004C7BAD"/>
    <w:rsid w:val="004C7F9F"/>
    <w:rsid w:val="004D17AF"/>
    <w:rsid w:val="004D2B21"/>
    <w:rsid w:val="004D2EF4"/>
    <w:rsid w:val="004D3AC3"/>
    <w:rsid w:val="004D6342"/>
    <w:rsid w:val="004D6D4D"/>
    <w:rsid w:val="004D7F49"/>
    <w:rsid w:val="004E3437"/>
    <w:rsid w:val="004E3566"/>
    <w:rsid w:val="004E4744"/>
    <w:rsid w:val="004E57B0"/>
    <w:rsid w:val="004E6342"/>
    <w:rsid w:val="004F2556"/>
    <w:rsid w:val="004F4F8E"/>
    <w:rsid w:val="004F5275"/>
    <w:rsid w:val="004F7595"/>
    <w:rsid w:val="00501300"/>
    <w:rsid w:val="0050156B"/>
    <w:rsid w:val="005028E2"/>
    <w:rsid w:val="00503B57"/>
    <w:rsid w:val="0050474E"/>
    <w:rsid w:val="00506318"/>
    <w:rsid w:val="0050672E"/>
    <w:rsid w:val="0051184F"/>
    <w:rsid w:val="00512B76"/>
    <w:rsid w:val="005135C7"/>
    <w:rsid w:val="00513AAE"/>
    <w:rsid w:val="00514C37"/>
    <w:rsid w:val="00515182"/>
    <w:rsid w:val="00515317"/>
    <w:rsid w:val="00515841"/>
    <w:rsid w:val="005219CA"/>
    <w:rsid w:val="0052410E"/>
    <w:rsid w:val="00524E42"/>
    <w:rsid w:val="005306AD"/>
    <w:rsid w:val="00532394"/>
    <w:rsid w:val="005334BD"/>
    <w:rsid w:val="005346D6"/>
    <w:rsid w:val="005352A0"/>
    <w:rsid w:val="00536F08"/>
    <w:rsid w:val="00543857"/>
    <w:rsid w:val="00543D98"/>
    <w:rsid w:val="00545C00"/>
    <w:rsid w:val="00545DB2"/>
    <w:rsid w:val="005511F0"/>
    <w:rsid w:val="0055378B"/>
    <w:rsid w:val="00555EE9"/>
    <w:rsid w:val="00563A4C"/>
    <w:rsid w:val="00565112"/>
    <w:rsid w:val="005658DD"/>
    <w:rsid w:val="00565FC2"/>
    <w:rsid w:val="0056746F"/>
    <w:rsid w:val="005701F2"/>
    <w:rsid w:val="0057126B"/>
    <w:rsid w:val="005714E0"/>
    <w:rsid w:val="00574863"/>
    <w:rsid w:val="00575E95"/>
    <w:rsid w:val="00577DD2"/>
    <w:rsid w:val="00581E0F"/>
    <w:rsid w:val="00582794"/>
    <w:rsid w:val="00582C4D"/>
    <w:rsid w:val="00583D04"/>
    <w:rsid w:val="0058535B"/>
    <w:rsid w:val="00585C5E"/>
    <w:rsid w:val="00585E58"/>
    <w:rsid w:val="005866A0"/>
    <w:rsid w:val="005878F2"/>
    <w:rsid w:val="0059281C"/>
    <w:rsid w:val="005957D8"/>
    <w:rsid w:val="00597CB7"/>
    <w:rsid w:val="005A3438"/>
    <w:rsid w:val="005A3572"/>
    <w:rsid w:val="005A5E9A"/>
    <w:rsid w:val="005A647C"/>
    <w:rsid w:val="005A6D4B"/>
    <w:rsid w:val="005A7125"/>
    <w:rsid w:val="005B112A"/>
    <w:rsid w:val="005B2C76"/>
    <w:rsid w:val="005B43B9"/>
    <w:rsid w:val="005B5EBD"/>
    <w:rsid w:val="005B66F7"/>
    <w:rsid w:val="005B7C3F"/>
    <w:rsid w:val="005C0206"/>
    <w:rsid w:val="005C0B35"/>
    <w:rsid w:val="005C4252"/>
    <w:rsid w:val="005C50D5"/>
    <w:rsid w:val="005C5F51"/>
    <w:rsid w:val="005D09E7"/>
    <w:rsid w:val="005D4726"/>
    <w:rsid w:val="005D62DE"/>
    <w:rsid w:val="005D6894"/>
    <w:rsid w:val="005D7164"/>
    <w:rsid w:val="005E1385"/>
    <w:rsid w:val="005E3E84"/>
    <w:rsid w:val="005E6D67"/>
    <w:rsid w:val="005E79C9"/>
    <w:rsid w:val="005E7F76"/>
    <w:rsid w:val="005F08BB"/>
    <w:rsid w:val="005F32FA"/>
    <w:rsid w:val="005F3BCD"/>
    <w:rsid w:val="005F3DA3"/>
    <w:rsid w:val="005F4ACA"/>
    <w:rsid w:val="005F53B8"/>
    <w:rsid w:val="005F7BB9"/>
    <w:rsid w:val="005F7F6C"/>
    <w:rsid w:val="00600241"/>
    <w:rsid w:val="006016B5"/>
    <w:rsid w:val="00601B67"/>
    <w:rsid w:val="006024D3"/>
    <w:rsid w:val="00610E0D"/>
    <w:rsid w:val="006136F4"/>
    <w:rsid w:val="00614BAA"/>
    <w:rsid w:val="006212E8"/>
    <w:rsid w:val="0062168A"/>
    <w:rsid w:val="00623CA4"/>
    <w:rsid w:val="0063033C"/>
    <w:rsid w:val="00632E69"/>
    <w:rsid w:val="00633471"/>
    <w:rsid w:val="0063419D"/>
    <w:rsid w:val="0063448B"/>
    <w:rsid w:val="00637916"/>
    <w:rsid w:val="00642B9A"/>
    <w:rsid w:val="0064333C"/>
    <w:rsid w:val="00644CAD"/>
    <w:rsid w:val="00645353"/>
    <w:rsid w:val="00645E1F"/>
    <w:rsid w:val="00646696"/>
    <w:rsid w:val="0064744C"/>
    <w:rsid w:val="0065062C"/>
    <w:rsid w:val="006511DF"/>
    <w:rsid w:val="00651BF6"/>
    <w:rsid w:val="00652DDB"/>
    <w:rsid w:val="006540B6"/>
    <w:rsid w:val="00654F2B"/>
    <w:rsid w:val="0065632C"/>
    <w:rsid w:val="00656A81"/>
    <w:rsid w:val="0065715F"/>
    <w:rsid w:val="00660F4F"/>
    <w:rsid w:val="00661990"/>
    <w:rsid w:val="00662DC1"/>
    <w:rsid w:val="006644DD"/>
    <w:rsid w:val="00670AF7"/>
    <w:rsid w:val="006744B8"/>
    <w:rsid w:val="0067555E"/>
    <w:rsid w:val="0067746F"/>
    <w:rsid w:val="006800E3"/>
    <w:rsid w:val="006810BD"/>
    <w:rsid w:val="006818D6"/>
    <w:rsid w:val="00683868"/>
    <w:rsid w:val="00683FA9"/>
    <w:rsid w:val="00684BD5"/>
    <w:rsid w:val="00686503"/>
    <w:rsid w:val="00687D46"/>
    <w:rsid w:val="0069088F"/>
    <w:rsid w:val="00691E77"/>
    <w:rsid w:val="00693560"/>
    <w:rsid w:val="00696448"/>
    <w:rsid w:val="00696D7E"/>
    <w:rsid w:val="00697822"/>
    <w:rsid w:val="006A05A9"/>
    <w:rsid w:val="006A0A8D"/>
    <w:rsid w:val="006A11D5"/>
    <w:rsid w:val="006A2D78"/>
    <w:rsid w:val="006A479E"/>
    <w:rsid w:val="006A6BBA"/>
    <w:rsid w:val="006A6CD3"/>
    <w:rsid w:val="006B0D75"/>
    <w:rsid w:val="006C026A"/>
    <w:rsid w:val="006C17A2"/>
    <w:rsid w:val="006C18E8"/>
    <w:rsid w:val="006C1C92"/>
    <w:rsid w:val="006C49EC"/>
    <w:rsid w:val="006C50EB"/>
    <w:rsid w:val="006C52B2"/>
    <w:rsid w:val="006C7ADA"/>
    <w:rsid w:val="006D036E"/>
    <w:rsid w:val="006D16D5"/>
    <w:rsid w:val="006D4B47"/>
    <w:rsid w:val="006D66A1"/>
    <w:rsid w:val="006D6A6D"/>
    <w:rsid w:val="006D79CB"/>
    <w:rsid w:val="006E0F21"/>
    <w:rsid w:val="006E11C4"/>
    <w:rsid w:val="006E41EA"/>
    <w:rsid w:val="006E529D"/>
    <w:rsid w:val="006E6433"/>
    <w:rsid w:val="006E657C"/>
    <w:rsid w:val="006E6921"/>
    <w:rsid w:val="006E7EBC"/>
    <w:rsid w:val="006F0478"/>
    <w:rsid w:val="006F116B"/>
    <w:rsid w:val="006F5771"/>
    <w:rsid w:val="006F5DE4"/>
    <w:rsid w:val="006F621B"/>
    <w:rsid w:val="006F7E02"/>
    <w:rsid w:val="00705B7A"/>
    <w:rsid w:val="00706924"/>
    <w:rsid w:val="007076D5"/>
    <w:rsid w:val="0071134F"/>
    <w:rsid w:val="007115EA"/>
    <w:rsid w:val="00713520"/>
    <w:rsid w:val="00714934"/>
    <w:rsid w:val="007149E8"/>
    <w:rsid w:val="00714B3A"/>
    <w:rsid w:val="00715592"/>
    <w:rsid w:val="007162C0"/>
    <w:rsid w:val="007201F8"/>
    <w:rsid w:val="00720888"/>
    <w:rsid w:val="00720A34"/>
    <w:rsid w:val="00720F31"/>
    <w:rsid w:val="00722074"/>
    <w:rsid w:val="00725062"/>
    <w:rsid w:val="00726F8F"/>
    <w:rsid w:val="00727D81"/>
    <w:rsid w:val="00730BEA"/>
    <w:rsid w:val="00735FF3"/>
    <w:rsid w:val="00737044"/>
    <w:rsid w:val="00740028"/>
    <w:rsid w:val="00743B76"/>
    <w:rsid w:val="007454EE"/>
    <w:rsid w:val="00745D0E"/>
    <w:rsid w:val="007475A3"/>
    <w:rsid w:val="00751F57"/>
    <w:rsid w:val="00751FCB"/>
    <w:rsid w:val="00752BD2"/>
    <w:rsid w:val="00754453"/>
    <w:rsid w:val="007544C1"/>
    <w:rsid w:val="007548FE"/>
    <w:rsid w:val="0075748E"/>
    <w:rsid w:val="00760420"/>
    <w:rsid w:val="007606F9"/>
    <w:rsid w:val="007608BB"/>
    <w:rsid w:val="00762005"/>
    <w:rsid w:val="00762FB0"/>
    <w:rsid w:val="00764893"/>
    <w:rsid w:val="007673E5"/>
    <w:rsid w:val="00767420"/>
    <w:rsid w:val="00770E43"/>
    <w:rsid w:val="00771DBE"/>
    <w:rsid w:val="00775DEE"/>
    <w:rsid w:val="00776DF2"/>
    <w:rsid w:val="00777814"/>
    <w:rsid w:val="00777D46"/>
    <w:rsid w:val="00783D68"/>
    <w:rsid w:val="007862AC"/>
    <w:rsid w:val="0079162B"/>
    <w:rsid w:val="00792E18"/>
    <w:rsid w:val="00794A82"/>
    <w:rsid w:val="007A118E"/>
    <w:rsid w:val="007A1A7D"/>
    <w:rsid w:val="007A48E6"/>
    <w:rsid w:val="007A578E"/>
    <w:rsid w:val="007B0499"/>
    <w:rsid w:val="007B2C1C"/>
    <w:rsid w:val="007B61A7"/>
    <w:rsid w:val="007C07B4"/>
    <w:rsid w:val="007C0D75"/>
    <w:rsid w:val="007C14E4"/>
    <w:rsid w:val="007C2D4C"/>
    <w:rsid w:val="007C344C"/>
    <w:rsid w:val="007D0BFB"/>
    <w:rsid w:val="007D1CDD"/>
    <w:rsid w:val="007D47E7"/>
    <w:rsid w:val="007D5849"/>
    <w:rsid w:val="007D5C04"/>
    <w:rsid w:val="007D6080"/>
    <w:rsid w:val="007D6A34"/>
    <w:rsid w:val="007D74DE"/>
    <w:rsid w:val="007E2365"/>
    <w:rsid w:val="007E36A0"/>
    <w:rsid w:val="007E4A20"/>
    <w:rsid w:val="007E573F"/>
    <w:rsid w:val="007E6741"/>
    <w:rsid w:val="007F01AE"/>
    <w:rsid w:val="007F0561"/>
    <w:rsid w:val="007F15E0"/>
    <w:rsid w:val="007F337C"/>
    <w:rsid w:val="007F3448"/>
    <w:rsid w:val="007F7A0F"/>
    <w:rsid w:val="0080318A"/>
    <w:rsid w:val="008035BE"/>
    <w:rsid w:val="0080377C"/>
    <w:rsid w:val="00806AAA"/>
    <w:rsid w:val="00807CA9"/>
    <w:rsid w:val="00810629"/>
    <w:rsid w:val="00810BE4"/>
    <w:rsid w:val="00810E13"/>
    <w:rsid w:val="008114EC"/>
    <w:rsid w:val="00811769"/>
    <w:rsid w:val="0081216F"/>
    <w:rsid w:val="00812ED5"/>
    <w:rsid w:val="008144A6"/>
    <w:rsid w:val="008156FC"/>
    <w:rsid w:val="0081634F"/>
    <w:rsid w:val="00817283"/>
    <w:rsid w:val="0082641D"/>
    <w:rsid w:val="00830AB6"/>
    <w:rsid w:val="00831126"/>
    <w:rsid w:val="00832936"/>
    <w:rsid w:val="00833656"/>
    <w:rsid w:val="00834021"/>
    <w:rsid w:val="00836DFB"/>
    <w:rsid w:val="0084155C"/>
    <w:rsid w:val="008425AE"/>
    <w:rsid w:val="00843164"/>
    <w:rsid w:val="00844ED5"/>
    <w:rsid w:val="0084592E"/>
    <w:rsid w:val="00846998"/>
    <w:rsid w:val="00852145"/>
    <w:rsid w:val="0085328F"/>
    <w:rsid w:val="00853892"/>
    <w:rsid w:val="00853AAD"/>
    <w:rsid w:val="00855183"/>
    <w:rsid w:val="008554D8"/>
    <w:rsid w:val="00856D5A"/>
    <w:rsid w:val="00857538"/>
    <w:rsid w:val="0086108F"/>
    <w:rsid w:val="00862184"/>
    <w:rsid w:val="00866BCF"/>
    <w:rsid w:val="008672C3"/>
    <w:rsid w:val="00867413"/>
    <w:rsid w:val="00872D2D"/>
    <w:rsid w:val="008731F2"/>
    <w:rsid w:val="00874C56"/>
    <w:rsid w:val="00875576"/>
    <w:rsid w:val="00875A32"/>
    <w:rsid w:val="00876681"/>
    <w:rsid w:val="00876872"/>
    <w:rsid w:val="00883216"/>
    <w:rsid w:val="008832BE"/>
    <w:rsid w:val="0088402A"/>
    <w:rsid w:val="00885136"/>
    <w:rsid w:val="00887B60"/>
    <w:rsid w:val="008907E6"/>
    <w:rsid w:val="00890A20"/>
    <w:rsid w:val="008912D5"/>
    <w:rsid w:val="008924D4"/>
    <w:rsid w:val="0089487A"/>
    <w:rsid w:val="0089778A"/>
    <w:rsid w:val="00897D95"/>
    <w:rsid w:val="00897E78"/>
    <w:rsid w:val="008A107E"/>
    <w:rsid w:val="008A297E"/>
    <w:rsid w:val="008A67C5"/>
    <w:rsid w:val="008A6BBF"/>
    <w:rsid w:val="008A7C2B"/>
    <w:rsid w:val="008B0822"/>
    <w:rsid w:val="008B3D97"/>
    <w:rsid w:val="008B42F2"/>
    <w:rsid w:val="008B580E"/>
    <w:rsid w:val="008C2150"/>
    <w:rsid w:val="008C2F28"/>
    <w:rsid w:val="008C4812"/>
    <w:rsid w:val="008C5A7D"/>
    <w:rsid w:val="008C5D6F"/>
    <w:rsid w:val="008C62F3"/>
    <w:rsid w:val="008C7292"/>
    <w:rsid w:val="008C7CD2"/>
    <w:rsid w:val="008D25A3"/>
    <w:rsid w:val="008D26A5"/>
    <w:rsid w:val="008D3A99"/>
    <w:rsid w:val="008D74F5"/>
    <w:rsid w:val="008E2374"/>
    <w:rsid w:val="008E2BDD"/>
    <w:rsid w:val="008E3DE4"/>
    <w:rsid w:val="008E772E"/>
    <w:rsid w:val="008E7AA4"/>
    <w:rsid w:val="008F1EEF"/>
    <w:rsid w:val="008F336A"/>
    <w:rsid w:val="008F3D98"/>
    <w:rsid w:val="008F52EA"/>
    <w:rsid w:val="008F7B02"/>
    <w:rsid w:val="008F7DE5"/>
    <w:rsid w:val="009005C3"/>
    <w:rsid w:val="009018FA"/>
    <w:rsid w:val="009021AB"/>
    <w:rsid w:val="00902B86"/>
    <w:rsid w:val="00906A52"/>
    <w:rsid w:val="00906C72"/>
    <w:rsid w:val="00907195"/>
    <w:rsid w:val="00911FA0"/>
    <w:rsid w:val="00912C55"/>
    <w:rsid w:val="00914474"/>
    <w:rsid w:val="009146BA"/>
    <w:rsid w:val="00914F6A"/>
    <w:rsid w:val="00915C20"/>
    <w:rsid w:val="00917827"/>
    <w:rsid w:val="009206D1"/>
    <w:rsid w:val="00920805"/>
    <w:rsid w:val="00924AA8"/>
    <w:rsid w:val="00926867"/>
    <w:rsid w:val="00927B4C"/>
    <w:rsid w:val="0093103D"/>
    <w:rsid w:val="009318E9"/>
    <w:rsid w:val="00932323"/>
    <w:rsid w:val="009353BC"/>
    <w:rsid w:val="009363EE"/>
    <w:rsid w:val="00936A4E"/>
    <w:rsid w:val="00936C9F"/>
    <w:rsid w:val="0094134E"/>
    <w:rsid w:val="00941D79"/>
    <w:rsid w:val="00942264"/>
    <w:rsid w:val="00942870"/>
    <w:rsid w:val="00943A96"/>
    <w:rsid w:val="00943CEC"/>
    <w:rsid w:val="009515F5"/>
    <w:rsid w:val="00952C49"/>
    <w:rsid w:val="00954566"/>
    <w:rsid w:val="00955BF0"/>
    <w:rsid w:val="009563A2"/>
    <w:rsid w:val="009603FC"/>
    <w:rsid w:val="0096299A"/>
    <w:rsid w:val="009633D4"/>
    <w:rsid w:val="009647F5"/>
    <w:rsid w:val="009672D4"/>
    <w:rsid w:val="00967E9D"/>
    <w:rsid w:val="00970214"/>
    <w:rsid w:val="00971886"/>
    <w:rsid w:val="0097226B"/>
    <w:rsid w:val="009742D3"/>
    <w:rsid w:val="0097551D"/>
    <w:rsid w:val="0098160C"/>
    <w:rsid w:val="009816C5"/>
    <w:rsid w:val="00984BFE"/>
    <w:rsid w:val="009860AD"/>
    <w:rsid w:val="00986A8B"/>
    <w:rsid w:val="00987CAC"/>
    <w:rsid w:val="00990899"/>
    <w:rsid w:val="009923BF"/>
    <w:rsid w:val="00992455"/>
    <w:rsid w:val="00993847"/>
    <w:rsid w:val="00994782"/>
    <w:rsid w:val="009954DC"/>
    <w:rsid w:val="009962FD"/>
    <w:rsid w:val="00996390"/>
    <w:rsid w:val="00996C5A"/>
    <w:rsid w:val="009A01F7"/>
    <w:rsid w:val="009A4192"/>
    <w:rsid w:val="009A4250"/>
    <w:rsid w:val="009A45B2"/>
    <w:rsid w:val="009A6A7A"/>
    <w:rsid w:val="009A718A"/>
    <w:rsid w:val="009B1B11"/>
    <w:rsid w:val="009B1EAA"/>
    <w:rsid w:val="009B2C2D"/>
    <w:rsid w:val="009B46A1"/>
    <w:rsid w:val="009B542B"/>
    <w:rsid w:val="009B5900"/>
    <w:rsid w:val="009B622B"/>
    <w:rsid w:val="009C0633"/>
    <w:rsid w:val="009C372B"/>
    <w:rsid w:val="009C515C"/>
    <w:rsid w:val="009C6C76"/>
    <w:rsid w:val="009C742D"/>
    <w:rsid w:val="009D565A"/>
    <w:rsid w:val="009D614F"/>
    <w:rsid w:val="009D7053"/>
    <w:rsid w:val="009D7D38"/>
    <w:rsid w:val="009E0147"/>
    <w:rsid w:val="009E2963"/>
    <w:rsid w:val="009E5068"/>
    <w:rsid w:val="009E57CC"/>
    <w:rsid w:val="009E64BE"/>
    <w:rsid w:val="009F004A"/>
    <w:rsid w:val="009F39E5"/>
    <w:rsid w:val="009F3BAA"/>
    <w:rsid w:val="009F587A"/>
    <w:rsid w:val="009F5C9A"/>
    <w:rsid w:val="009F6062"/>
    <w:rsid w:val="009F7D73"/>
    <w:rsid w:val="009F7D94"/>
    <w:rsid w:val="00A013A6"/>
    <w:rsid w:val="00A0150D"/>
    <w:rsid w:val="00A0224A"/>
    <w:rsid w:val="00A05A69"/>
    <w:rsid w:val="00A060D8"/>
    <w:rsid w:val="00A07848"/>
    <w:rsid w:val="00A079EA"/>
    <w:rsid w:val="00A100D8"/>
    <w:rsid w:val="00A15316"/>
    <w:rsid w:val="00A153F4"/>
    <w:rsid w:val="00A15A59"/>
    <w:rsid w:val="00A16D61"/>
    <w:rsid w:val="00A16DA6"/>
    <w:rsid w:val="00A1775A"/>
    <w:rsid w:val="00A17AEC"/>
    <w:rsid w:val="00A22312"/>
    <w:rsid w:val="00A2370C"/>
    <w:rsid w:val="00A24E76"/>
    <w:rsid w:val="00A2622E"/>
    <w:rsid w:val="00A326A0"/>
    <w:rsid w:val="00A33F4C"/>
    <w:rsid w:val="00A34FA9"/>
    <w:rsid w:val="00A3610F"/>
    <w:rsid w:val="00A37387"/>
    <w:rsid w:val="00A374A9"/>
    <w:rsid w:val="00A401F2"/>
    <w:rsid w:val="00A41783"/>
    <w:rsid w:val="00A43450"/>
    <w:rsid w:val="00A44485"/>
    <w:rsid w:val="00A44938"/>
    <w:rsid w:val="00A45D3D"/>
    <w:rsid w:val="00A46BC1"/>
    <w:rsid w:val="00A50209"/>
    <w:rsid w:val="00A5148D"/>
    <w:rsid w:val="00A51C27"/>
    <w:rsid w:val="00A53877"/>
    <w:rsid w:val="00A6062B"/>
    <w:rsid w:val="00A6168E"/>
    <w:rsid w:val="00A621CF"/>
    <w:rsid w:val="00A62F84"/>
    <w:rsid w:val="00A64190"/>
    <w:rsid w:val="00A658BB"/>
    <w:rsid w:val="00A658BF"/>
    <w:rsid w:val="00A671A7"/>
    <w:rsid w:val="00A71FC4"/>
    <w:rsid w:val="00A73EE6"/>
    <w:rsid w:val="00A7480F"/>
    <w:rsid w:val="00A74F43"/>
    <w:rsid w:val="00A75877"/>
    <w:rsid w:val="00A800EA"/>
    <w:rsid w:val="00A81078"/>
    <w:rsid w:val="00A8196A"/>
    <w:rsid w:val="00A8357B"/>
    <w:rsid w:val="00A858AB"/>
    <w:rsid w:val="00A94571"/>
    <w:rsid w:val="00A96DC7"/>
    <w:rsid w:val="00A974F7"/>
    <w:rsid w:val="00AA0601"/>
    <w:rsid w:val="00AA2E08"/>
    <w:rsid w:val="00AA30C4"/>
    <w:rsid w:val="00AB1138"/>
    <w:rsid w:val="00AB1670"/>
    <w:rsid w:val="00AB19E3"/>
    <w:rsid w:val="00AC2159"/>
    <w:rsid w:val="00AC2581"/>
    <w:rsid w:val="00AC2A7C"/>
    <w:rsid w:val="00AC432E"/>
    <w:rsid w:val="00AC5EE0"/>
    <w:rsid w:val="00AC67DB"/>
    <w:rsid w:val="00AC7082"/>
    <w:rsid w:val="00AC7528"/>
    <w:rsid w:val="00AD0F0D"/>
    <w:rsid w:val="00AD1AC8"/>
    <w:rsid w:val="00AD38F2"/>
    <w:rsid w:val="00AD472F"/>
    <w:rsid w:val="00AD6153"/>
    <w:rsid w:val="00AE2DE8"/>
    <w:rsid w:val="00AE3313"/>
    <w:rsid w:val="00AE3464"/>
    <w:rsid w:val="00AE425D"/>
    <w:rsid w:val="00AE5F62"/>
    <w:rsid w:val="00AE6500"/>
    <w:rsid w:val="00AE6724"/>
    <w:rsid w:val="00AF12E1"/>
    <w:rsid w:val="00AF6845"/>
    <w:rsid w:val="00B04332"/>
    <w:rsid w:val="00B04851"/>
    <w:rsid w:val="00B05E39"/>
    <w:rsid w:val="00B06D06"/>
    <w:rsid w:val="00B0737F"/>
    <w:rsid w:val="00B078FB"/>
    <w:rsid w:val="00B10F4B"/>
    <w:rsid w:val="00B15783"/>
    <w:rsid w:val="00B174EC"/>
    <w:rsid w:val="00B22437"/>
    <w:rsid w:val="00B2462B"/>
    <w:rsid w:val="00B26BC0"/>
    <w:rsid w:val="00B2780E"/>
    <w:rsid w:val="00B27EC5"/>
    <w:rsid w:val="00B31A96"/>
    <w:rsid w:val="00B32DAD"/>
    <w:rsid w:val="00B34B3F"/>
    <w:rsid w:val="00B36915"/>
    <w:rsid w:val="00B371DD"/>
    <w:rsid w:val="00B40B1F"/>
    <w:rsid w:val="00B4427C"/>
    <w:rsid w:val="00B44CAD"/>
    <w:rsid w:val="00B46178"/>
    <w:rsid w:val="00B462F1"/>
    <w:rsid w:val="00B473F0"/>
    <w:rsid w:val="00B47EC7"/>
    <w:rsid w:val="00B509CF"/>
    <w:rsid w:val="00B50FA3"/>
    <w:rsid w:val="00B517D6"/>
    <w:rsid w:val="00B536D5"/>
    <w:rsid w:val="00B53A36"/>
    <w:rsid w:val="00B54597"/>
    <w:rsid w:val="00B5596A"/>
    <w:rsid w:val="00B56346"/>
    <w:rsid w:val="00B56536"/>
    <w:rsid w:val="00B56DF3"/>
    <w:rsid w:val="00B60B27"/>
    <w:rsid w:val="00B60CEE"/>
    <w:rsid w:val="00B61CD3"/>
    <w:rsid w:val="00B62C81"/>
    <w:rsid w:val="00B64D51"/>
    <w:rsid w:val="00B673FB"/>
    <w:rsid w:val="00B7200B"/>
    <w:rsid w:val="00B730CB"/>
    <w:rsid w:val="00B772A2"/>
    <w:rsid w:val="00B82652"/>
    <w:rsid w:val="00B82BA5"/>
    <w:rsid w:val="00B832EC"/>
    <w:rsid w:val="00B83815"/>
    <w:rsid w:val="00B83C23"/>
    <w:rsid w:val="00B83FF7"/>
    <w:rsid w:val="00B841FE"/>
    <w:rsid w:val="00B84B13"/>
    <w:rsid w:val="00B90905"/>
    <w:rsid w:val="00B9178E"/>
    <w:rsid w:val="00B91ED2"/>
    <w:rsid w:val="00B92AA0"/>
    <w:rsid w:val="00B93DA2"/>
    <w:rsid w:val="00B94256"/>
    <w:rsid w:val="00B95FC4"/>
    <w:rsid w:val="00BA0DA3"/>
    <w:rsid w:val="00BA30E1"/>
    <w:rsid w:val="00BA356F"/>
    <w:rsid w:val="00BA4BEB"/>
    <w:rsid w:val="00BA628B"/>
    <w:rsid w:val="00BA6ED2"/>
    <w:rsid w:val="00BA755B"/>
    <w:rsid w:val="00BB1EB5"/>
    <w:rsid w:val="00BB1FA7"/>
    <w:rsid w:val="00BB23E5"/>
    <w:rsid w:val="00BB4AF0"/>
    <w:rsid w:val="00BB53BF"/>
    <w:rsid w:val="00BB54BA"/>
    <w:rsid w:val="00BB5F68"/>
    <w:rsid w:val="00BC0CD2"/>
    <w:rsid w:val="00BC1E4B"/>
    <w:rsid w:val="00BC3604"/>
    <w:rsid w:val="00BC3C8A"/>
    <w:rsid w:val="00BC4C95"/>
    <w:rsid w:val="00BC502E"/>
    <w:rsid w:val="00BD1CF4"/>
    <w:rsid w:val="00BD24C2"/>
    <w:rsid w:val="00BD2F74"/>
    <w:rsid w:val="00BD45A7"/>
    <w:rsid w:val="00BD4801"/>
    <w:rsid w:val="00BE158A"/>
    <w:rsid w:val="00BE570B"/>
    <w:rsid w:val="00BE57B8"/>
    <w:rsid w:val="00BE6B3D"/>
    <w:rsid w:val="00BF094A"/>
    <w:rsid w:val="00BF290B"/>
    <w:rsid w:val="00BF41BB"/>
    <w:rsid w:val="00BF74DF"/>
    <w:rsid w:val="00C00B6E"/>
    <w:rsid w:val="00C0715D"/>
    <w:rsid w:val="00C10BE5"/>
    <w:rsid w:val="00C10E6C"/>
    <w:rsid w:val="00C12E03"/>
    <w:rsid w:val="00C13407"/>
    <w:rsid w:val="00C136CD"/>
    <w:rsid w:val="00C153AF"/>
    <w:rsid w:val="00C1546D"/>
    <w:rsid w:val="00C15509"/>
    <w:rsid w:val="00C20556"/>
    <w:rsid w:val="00C20638"/>
    <w:rsid w:val="00C20A1C"/>
    <w:rsid w:val="00C20E72"/>
    <w:rsid w:val="00C243E5"/>
    <w:rsid w:val="00C2517F"/>
    <w:rsid w:val="00C25974"/>
    <w:rsid w:val="00C27A4F"/>
    <w:rsid w:val="00C27D07"/>
    <w:rsid w:val="00C306C3"/>
    <w:rsid w:val="00C3298B"/>
    <w:rsid w:val="00C3542C"/>
    <w:rsid w:val="00C356A4"/>
    <w:rsid w:val="00C3684C"/>
    <w:rsid w:val="00C368F5"/>
    <w:rsid w:val="00C4077E"/>
    <w:rsid w:val="00C415F1"/>
    <w:rsid w:val="00C479B6"/>
    <w:rsid w:val="00C50275"/>
    <w:rsid w:val="00C51EEC"/>
    <w:rsid w:val="00C53A5E"/>
    <w:rsid w:val="00C54378"/>
    <w:rsid w:val="00C5520D"/>
    <w:rsid w:val="00C56E2B"/>
    <w:rsid w:val="00C6217B"/>
    <w:rsid w:val="00C62A99"/>
    <w:rsid w:val="00C63974"/>
    <w:rsid w:val="00C63F03"/>
    <w:rsid w:val="00C65E4E"/>
    <w:rsid w:val="00C66F66"/>
    <w:rsid w:val="00C66FAD"/>
    <w:rsid w:val="00C706BA"/>
    <w:rsid w:val="00C7123E"/>
    <w:rsid w:val="00C71BA1"/>
    <w:rsid w:val="00C722CC"/>
    <w:rsid w:val="00C72B96"/>
    <w:rsid w:val="00C72C77"/>
    <w:rsid w:val="00C75EEB"/>
    <w:rsid w:val="00C773D9"/>
    <w:rsid w:val="00C7756E"/>
    <w:rsid w:val="00C82384"/>
    <w:rsid w:val="00C8307E"/>
    <w:rsid w:val="00C84765"/>
    <w:rsid w:val="00C84908"/>
    <w:rsid w:val="00C85F2A"/>
    <w:rsid w:val="00C86795"/>
    <w:rsid w:val="00C91212"/>
    <w:rsid w:val="00C93677"/>
    <w:rsid w:val="00C952BB"/>
    <w:rsid w:val="00C95D9B"/>
    <w:rsid w:val="00C96388"/>
    <w:rsid w:val="00C96C8E"/>
    <w:rsid w:val="00C97BC7"/>
    <w:rsid w:val="00CA4382"/>
    <w:rsid w:val="00CA4B18"/>
    <w:rsid w:val="00CA504E"/>
    <w:rsid w:val="00CA63B0"/>
    <w:rsid w:val="00CA7D2D"/>
    <w:rsid w:val="00CB39CB"/>
    <w:rsid w:val="00CB45A6"/>
    <w:rsid w:val="00CB5ADC"/>
    <w:rsid w:val="00CB7254"/>
    <w:rsid w:val="00CC0FB9"/>
    <w:rsid w:val="00CC2AEC"/>
    <w:rsid w:val="00CC5583"/>
    <w:rsid w:val="00CC5694"/>
    <w:rsid w:val="00CC7570"/>
    <w:rsid w:val="00CD43F0"/>
    <w:rsid w:val="00CD5A27"/>
    <w:rsid w:val="00CD5C6B"/>
    <w:rsid w:val="00CD6883"/>
    <w:rsid w:val="00CE3B91"/>
    <w:rsid w:val="00CE3C73"/>
    <w:rsid w:val="00CE3ED4"/>
    <w:rsid w:val="00CE5D6C"/>
    <w:rsid w:val="00CE70DF"/>
    <w:rsid w:val="00CE795E"/>
    <w:rsid w:val="00CF0671"/>
    <w:rsid w:val="00CF10C5"/>
    <w:rsid w:val="00CF1CD9"/>
    <w:rsid w:val="00CF21D0"/>
    <w:rsid w:val="00CF53D7"/>
    <w:rsid w:val="00CF61DB"/>
    <w:rsid w:val="00CF799E"/>
    <w:rsid w:val="00D04F5A"/>
    <w:rsid w:val="00D04FE5"/>
    <w:rsid w:val="00D131EB"/>
    <w:rsid w:val="00D13710"/>
    <w:rsid w:val="00D13E04"/>
    <w:rsid w:val="00D16AF6"/>
    <w:rsid w:val="00D1761E"/>
    <w:rsid w:val="00D20D56"/>
    <w:rsid w:val="00D233C4"/>
    <w:rsid w:val="00D23AB4"/>
    <w:rsid w:val="00D26850"/>
    <w:rsid w:val="00D26A6E"/>
    <w:rsid w:val="00D27BB5"/>
    <w:rsid w:val="00D27FB0"/>
    <w:rsid w:val="00D302D1"/>
    <w:rsid w:val="00D316A8"/>
    <w:rsid w:val="00D316AC"/>
    <w:rsid w:val="00D31C47"/>
    <w:rsid w:val="00D33510"/>
    <w:rsid w:val="00D33DC0"/>
    <w:rsid w:val="00D35207"/>
    <w:rsid w:val="00D37677"/>
    <w:rsid w:val="00D53358"/>
    <w:rsid w:val="00D53965"/>
    <w:rsid w:val="00D53A22"/>
    <w:rsid w:val="00D540E9"/>
    <w:rsid w:val="00D54A0F"/>
    <w:rsid w:val="00D55CEF"/>
    <w:rsid w:val="00D6105C"/>
    <w:rsid w:val="00D62DA3"/>
    <w:rsid w:val="00D63492"/>
    <w:rsid w:val="00D6370B"/>
    <w:rsid w:val="00D63856"/>
    <w:rsid w:val="00D66359"/>
    <w:rsid w:val="00D72F78"/>
    <w:rsid w:val="00D7594A"/>
    <w:rsid w:val="00D759BF"/>
    <w:rsid w:val="00D76E77"/>
    <w:rsid w:val="00D8174B"/>
    <w:rsid w:val="00D8306B"/>
    <w:rsid w:val="00D867D0"/>
    <w:rsid w:val="00D86DF0"/>
    <w:rsid w:val="00D87440"/>
    <w:rsid w:val="00D928E6"/>
    <w:rsid w:val="00D92AC0"/>
    <w:rsid w:val="00D93DE2"/>
    <w:rsid w:val="00D945B0"/>
    <w:rsid w:val="00D954C5"/>
    <w:rsid w:val="00D95831"/>
    <w:rsid w:val="00DA2A0B"/>
    <w:rsid w:val="00DA2B85"/>
    <w:rsid w:val="00DA6B2D"/>
    <w:rsid w:val="00DA7B01"/>
    <w:rsid w:val="00DA7BB9"/>
    <w:rsid w:val="00DB0095"/>
    <w:rsid w:val="00DB1D1C"/>
    <w:rsid w:val="00DB23F5"/>
    <w:rsid w:val="00DB4D58"/>
    <w:rsid w:val="00DB5591"/>
    <w:rsid w:val="00DB5852"/>
    <w:rsid w:val="00DB5EFE"/>
    <w:rsid w:val="00DB60C7"/>
    <w:rsid w:val="00DB699A"/>
    <w:rsid w:val="00DC0728"/>
    <w:rsid w:val="00DC08FC"/>
    <w:rsid w:val="00DC282D"/>
    <w:rsid w:val="00DC4EAC"/>
    <w:rsid w:val="00DC6958"/>
    <w:rsid w:val="00DD0B91"/>
    <w:rsid w:val="00DD10BA"/>
    <w:rsid w:val="00DD188C"/>
    <w:rsid w:val="00DD2B6E"/>
    <w:rsid w:val="00DD43DD"/>
    <w:rsid w:val="00DD46C6"/>
    <w:rsid w:val="00DD4A86"/>
    <w:rsid w:val="00DD5291"/>
    <w:rsid w:val="00DD619E"/>
    <w:rsid w:val="00DE15DD"/>
    <w:rsid w:val="00DE23AD"/>
    <w:rsid w:val="00DF72CD"/>
    <w:rsid w:val="00DF7AD6"/>
    <w:rsid w:val="00E00205"/>
    <w:rsid w:val="00E00F94"/>
    <w:rsid w:val="00E02019"/>
    <w:rsid w:val="00E02292"/>
    <w:rsid w:val="00E03380"/>
    <w:rsid w:val="00E0589D"/>
    <w:rsid w:val="00E05CDC"/>
    <w:rsid w:val="00E06235"/>
    <w:rsid w:val="00E06D44"/>
    <w:rsid w:val="00E10565"/>
    <w:rsid w:val="00E1322B"/>
    <w:rsid w:val="00E14E7F"/>
    <w:rsid w:val="00E15857"/>
    <w:rsid w:val="00E21B45"/>
    <w:rsid w:val="00E25AC2"/>
    <w:rsid w:val="00E27DFA"/>
    <w:rsid w:val="00E3132E"/>
    <w:rsid w:val="00E313C4"/>
    <w:rsid w:val="00E32983"/>
    <w:rsid w:val="00E34309"/>
    <w:rsid w:val="00E35B8F"/>
    <w:rsid w:val="00E410D4"/>
    <w:rsid w:val="00E434C8"/>
    <w:rsid w:val="00E453DC"/>
    <w:rsid w:val="00E47880"/>
    <w:rsid w:val="00E5472A"/>
    <w:rsid w:val="00E569FC"/>
    <w:rsid w:val="00E575A7"/>
    <w:rsid w:val="00E57AD4"/>
    <w:rsid w:val="00E61199"/>
    <w:rsid w:val="00E611C1"/>
    <w:rsid w:val="00E67604"/>
    <w:rsid w:val="00E67B5D"/>
    <w:rsid w:val="00E720D4"/>
    <w:rsid w:val="00E728BA"/>
    <w:rsid w:val="00E75F28"/>
    <w:rsid w:val="00E85A41"/>
    <w:rsid w:val="00E86C5B"/>
    <w:rsid w:val="00E87A00"/>
    <w:rsid w:val="00E90E87"/>
    <w:rsid w:val="00E92573"/>
    <w:rsid w:val="00E95756"/>
    <w:rsid w:val="00E95B1B"/>
    <w:rsid w:val="00E96AF2"/>
    <w:rsid w:val="00E972AB"/>
    <w:rsid w:val="00E97D8F"/>
    <w:rsid w:val="00E97F05"/>
    <w:rsid w:val="00EA0223"/>
    <w:rsid w:val="00EA081E"/>
    <w:rsid w:val="00EA14AC"/>
    <w:rsid w:val="00EA1714"/>
    <w:rsid w:val="00EA1A4F"/>
    <w:rsid w:val="00EA6F2E"/>
    <w:rsid w:val="00EA7BE7"/>
    <w:rsid w:val="00EB01D8"/>
    <w:rsid w:val="00EB0B00"/>
    <w:rsid w:val="00EB12C7"/>
    <w:rsid w:val="00EB55F8"/>
    <w:rsid w:val="00EC2C25"/>
    <w:rsid w:val="00EC548A"/>
    <w:rsid w:val="00EC56B5"/>
    <w:rsid w:val="00EC6370"/>
    <w:rsid w:val="00ED00D4"/>
    <w:rsid w:val="00ED2548"/>
    <w:rsid w:val="00ED3672"/>
    <w:rsid w:val="00ED3D7D"/>
    <w:rsid w:val="00ED5C52"/>
    <w:rsid w:val="00ED65BA"/>
    <w:rsid w:val="00ED6B21"/>
    <w:rsid w:val="00ED79EC"/>
    <w:rsid w:val="00EE0CFC"/>
    <w:rsid w:val="00EE183A"/>
    <w:rsid w:val="00EE5CC4"/>
    <w:rsid w:val="00EE6865"/>
    <w:rsid w:val="00EE78D2"/>
    <w:rsid w:val="00EF2DD8"/>
    <w:rsid w:val="00EF34F9"/>
    <w:rsid w:val="00EF3CC6"/>
    <w:rsid w:val="00EF4E7A"/>
    <w:rsid w:val="00EF5755"/>
    <w:rsid w:val="00EF5AEC"/>
    <w:rsid w:val="00EF60BC"/>
    <w:rsid w:val="00EF7311"/>
    <w:rsid w:val="00EF789C"/>
    <w:rsid w:val="00F00C72"/>
    <w:rsid w:val="00F0267B"/>
    <w:rsid w:val="00F04246"/>
    <w:rsid w:val="00F05534"/>
    <w:rsid w:val="00F05BB5"/>
    <w:rsid w:val="00F05D68"/>
    <w:rsid w:val="00F07D4A"/>
    <w:rsid w:val="00F15A4B"/>
    <w:rsid w:val="00F16FC3"/>
    <w:rsid w:val="00F1701C"/>
    <w:rsid w:val="00F170BC"/>
    <w:rsid w:val="00F22FB6"/>
    <w:rsid w:val="00F239EF"/>
    <w:rsid w:val="00F24B03"/>
    <w:rsid w:val="00F252CD"/>
    <w:rsid w:val="00F25C5C"/>
    <w:rsid w:val="00F30126"/>
    <w:rsid w:val="00F301AC"/>
    <w:rsid w:val="00F313C9"/>
    <w:rsid w:val="00F36101"/>
    <w:rsid w:val="00F37E44"/>
    <w:rsid w:val="00F42906"/>
    <w:rsid w:val="00F4583C"/>
    <w:rsid w:val="00F45BAA"/>
    <w:rsid w:val="00F4739A"/>
    <w:rsid w:val="00F47B4D"/>
    <w:rsid w:val="00F50D7F"/>
    <w:rsid w:val="00F51880"/>
    <w:rsid w:val="00F55449"/>
    <w:rsid w:val="00F65D8E"/>
    <w:rsid w:val="00F710F4"/>
    <w:rsid w:val="00F73E8E"/>
    <w:rsid w:val="00F746E5"/>
    <w:rsid w:val="00F765E7"/>
    <w:rsid w:val="00F76C0D"/>
    <w:rsid w:val="00F80E8C"/>
    <w:rsid w:val="00F86B18"/>
    <w:rsid w:val="00F90CF1"/>
    <w:rsid w:val="00F91B0D"/>
    <w:rsid w:val="00F91BF7"/>
    <w:rsid w:val="00F92093"/>
    <w:rsid w:val="00F971E8"/>
    <w:rsid w:val="00FA2334"/>
    <w:rsid w:val="00FA4049"/>
    <w:rsid w:val="00FA43DB"/>
    <w:rsid w:val="00FA4A7D"/>
    <w:rsid w:val="00FA5842"/>
    <w:rsid w:val="00FB2C35"/>
    <w:rsid w:val="00FB3420"/>
    <w:rsid w:val="00FB4BB6"/>
    <w:rsid w:val="00FB4BFE"/>
    <w:rsid w:val="00FC11DE"/>
    <w:rsid w:val="00FC2DE1"/>
    <w:rsid w:val="00FC52E6"/>
    <w:rsid w:val="00FC5962"/>
    <w:rsid w:val="00FC5DA0"/>
    <w:rsid w:val="00FC7BC6"/>
    <w:rsid w:val="00FD025E"/>
    <w:rsid w:val="00FD180D"/>
    <w:rsid w:val="00FD28D2"/>
    <w:rsid w:val="00FD295E"/>
    <w:rsid w:val="00FD29E7"/>
    <w:rsid w:val="00FD59E0"/>
    <w:rsid w:val="00FD7757"/>
    <w:rsid w:val="00FE5490"/>
    <w:rsid w:val="00FE5F21"/>
    <w:rsid w:val="00FE6A50"/>
    <w:rsid w:val="00FE76B0"/>
    <w:rsid w:val="00FF0843"/>
    <w:rsid w:val="00FF0C0E"/>
    <w:rsid w:val="00FF2CE2"/>
    <w:rsid w:val="00FF37A9"/>
    <w:rsid w:val="00FF6B26"/>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13D163"/>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3"/>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7162C0"/>
    <w:pPr>
      <w:numPr>
        <w:ilvl w:val="1"/>
        <w:numId w:val="20"/>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B3D27"/>
    <w:pPr>
      <w:tabs>
        <w:tab w:val="clear" w:pos="737"/>
        <w:tab w:val="clear" w:pos="6997"/>
        <w:tab w:val="left" w:pos="810"/>
        <w:tab w:val="right" w:leader="dot" w:pos="9072"/>
      </w:tabs>
      <w:spacing w:after="40"/>
      <w:ind w:left="734" w:right="758"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qFormat/>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19"/>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character" w:customStyle="1" w:styleId="apple-converted-space">
    <w:name w:val="apple-converted-space"/>
    <w:basedOn w:val="DefaultParagraphFont"/>
    <w:rsid w:val="00752B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296212">
      <w:bodyDiv w:val="1"/>
      <w:marLeft w:val="0"/>
      <w:marRight w:val="0"/>
      <w:marTop w:val="0"/>
      <w:marBottom w:val="0"/>
      <w:divBdr>
        <w:top w:val="none" w:sz="0" w:space="0" w:color="auto"/>
        <w:left w:val="none" w:sz="0" w:space="0" w:color="auto"/>
        <w:bottom w:val="none" w:sz="0" w:space="0" w:color="auto"/>
        <w:right w:val="none" w:sz="0" w:space="0" w:color="auto"/>
      </w:divBdr>
    </w:div>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348529510">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728310185">
      <w:bodyDiv w:val="1"/>
      <w:marLeft w:val="0"/>
      <w:marRight w:val="0"/>
      <w:marTop w:val="0"/>
      <w:marBottom w:val="0"/>
      <w:divBdr>
        <w:top w:val="none" w:sz="0" w:space="0" w:color="auto"/>
        <w:left w:val="none" w:sz="0" w:space="0" w:color="auto"/>
        <w:bottom w:val="none" w:sz="0" w:space="0" w:color="auto"/>
        <w:right w:val="none" w:sz="0" w:space="0" w:color="auto"/>
      </w:divBdr>
    </w:div>
    <w:div w:id="732390854">
      <w:bodyDiv w:val="1"/>
      <w:marLeft w:val="0"/>
      <w:marRight w:val="0"/>
      <w:marTop w:val="0"/>
      <w:marBottom w:val="0"/>
      <w:divBdr>
        <w:top w:val="none" w:sz="0" w:space="0" w:color="auto"/>
        <w:left w:val="none" w:sz="0" w:space="0" w:color="auto"/>
        <w:bottom w:val="none" w:sz="0" w:space="0" w:color="auto"/>
        <w:right w:val="none" w:sz="0" w:space="0" w:color="auto"/>
      </w:divBdr>
    </w:div>
    <w:div w:id="793644993">
      <w:bodyDiv w:val="1"/>
      <w:marLeft w:val="0"/>
      <w:marRight w:val="0"/>
      <w:marTop w:val="0"/>
      <w:marBottom w:val="0"/>
      <w:divBdr>
        <w:top w:val="none" w:sz="0" w:space="0" w:color="auto"/>
        <w:left w:val="none" w:sz="0" w:space="0" w:color="auto"/>
        <w:bottom w:val="none" w:sz="0" w:space="0" w:color="auto"/>
        <w:right w:val="none" w:sz="0" w:space="0" w:color="auto"/>
      </w:divBdr>
    </w:div>
    <w:div w:id="838041238">
      <w:bodyDiv w:val="1"/>
      <w:marLeft w:val="0"/>
      <w:marRight w:val="0"/>
      <w:marTop w:val="0"/>
      <w:marBottom w:val="0"/>
      <w:divBdr>
        <w:top w:val="none" w:sz="0" w:space="0" w:color="auto"/>
        <w:left w:val="none" w:sz="0" w:space="0" w:color="auto"/>
        <w:bottom w:val="none" w:sz="0" w:space="0" w:color="auto"/>
        <w:right w:val="none" w:sz="0" w:space="0" w:color="auto"/>
      </w:divBdr>
    </w:div>
    <w:div w:id="863665577">
      <w:bodyDiv w:val="1"/>
      <w:marLeft w:val="0"/>
      <w:marRight w:val="0"/>
      <w:marTop w:val="0"/>
      <w:marBottom w:val="0"/>
      <w:divBdr>
        <w:top w:val="none" w:sz="0" w:space="0" w:color="auto"/>
        <w:left w:val="none" w:sz="0" w:space="0" w:color="auto"/>
        <w:bottom w:val="none" w:sz="0" w:space="0" w:color="auto"/>
        <w:right w:val="none" w:sz="0" w:space="0" w:color="auto"/>
      </w:divBdr>
    </w:div>
    <w:div w:id="883369490">
      <w:bodyDiv w:val="1"/>
      <w:marLeft w:val="0"/>
      <w:marRight w:val="0"/>
      <w:marTop w:val="0"/>
      <w:marBottom w:val="0"/>
      <w:divBdr>
        <w:top w:val="none" w:sz="0" w:space="0" w:color="auto"/>
        <w:left w:val="none" w:sz="0" w:space="0" w:color="auto"/>
        <w:bottom w:val="none" w:sz="0" w:space="0" w:color="auto"/>
        <w:right w:val="none" w:sz="0" w:space="0" w:color="auto"/>
      </w:divBdr>
    </w:div>
    <w:div w:id="994184447">
      <w:bodyDiv w:val="1"/>
      <w:marLeft w:val="0"/>
      <w:marRight w:val="0"/>
      <w:marTop w:val="0"/>
      <w:marBottom w:val="0"/>
      <w:divBdr>
        <w:top w:val="none" w:sz="0" w:space="0" w:color="auto"/>
        <w:left w:val="none" w:sz="0" w:space="0" w:color="auto"/>
        <w:bottom w:val="none" w:sz="0" w:space="0" w:color="auto"/>
        <w:right w:val="none" w:sz="0" w:space="0" w:color="auto"/>
      </w:divBdr>
    </w:div>
    <w:div w:id="1210996058">
      <w:bodyDiv w:val="1"/>
      <w:marLeft w:val="0"/>
      <w:marRight w:val="0"/>
      <w:marTop w:val="0"/>
      <w:marBottom w:val="0"/>
      <w:divBdr>
        <w:top w:val="none" w:sz="0" w:space="0" w:color="auto"/>
        <w:left w:val="none" w:sz="0" w:space="0" w:color="auto"/>
        <w:bottom w:val="none" w:sz="0" w:space="0" w:color="auto"/>
        <w:right w:val="none" w:sz="0" w:space="0" w:color="auto"/>
      </w:divBdr>
    </w:div>
    <w:div w:id="1235748599">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478064907">
      <w:bodyDiv w:val="1"/>
      <w:marLeft w:val="0"/>
      <w:marRight w:val="0"/>
      <w:marTop w:val="0"/>
      <w:marBottom w:val="0"/>
      <w:divBdr>
        <w:top w:val="none" w:sz="0" w:space="0" w:color="auto"/>
        <w:left w:val="none" w:sz="0" w:space="0" w:color="auto"/>
        <w:bottom w:val="none" w:sz="0" w:space="0" w:color="auto"/>
        <w:right w:val="none" w:sz="0" w:space="0" w:color="auto"/>
      </w:divBdr>
    </w:div>
    <w:div w:id="1654064254">
      <w:bodyDiv w:val="1"/>
      <w:marLeft w:val="0"/>
      <w:marRight w:val="0"/>
      <w:marTop w:val="0"/>
      <w:marBottom w:val="0"/>
      <w:divBdr>
        <w:top w:val="none" w:sz="0" w:space="0" w:color="auto"/>
        <w:left w:val="none" w:sz="0" w:space="0" w:color="auto"/>
        <w:bottom w:val="none" w:sz="0" w:space="0" w:color="auto"/>
        <w:right w:val="none" w:sz="0" w:space="0" w:color="auto"/>
      </w:divBdr>
    </w:div>
    <w:div w:id="1672486545">
      <w:bodyDiv w:val="1"/>
      <w:marLeft w:val="0"/>
      <w:marRight w:val="0"/>
      <w:marTop w:val="0"/>
      <w:marBottom w:val="0"/>
      <w:divBdr>
        <w:top w:val="none" w:sz="0" w:space="0" w:color="auto"/>
        <w:left w:val="none" w:sz="0" w:space="0" w:color="auto"/>
        <w:bottom w:val="none" w:sz="0" w:space="0" w:color="auto"/>
        <w:right w:val="none" w:sz="0" w:space="0" w:color="auto"/>
      </w:divBdr>
    </w:div>
    <w:div w:id="1682274332">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www.telerik.com/kendo-ui" TargetMode="Externa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png"/><Relationship Id="rId25" Type="http://schemas.openxmlformats.org/officeDocument/2006/relationships/image" Target="media/image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http://api.jquery.com/jquery.ajax/" TargetMode="Externa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header" Target="header2.xml"/><Relationship Id="rId19" Type="http://schemas.openxmlformats.org/officeDocument/2006/relationships/hyperlink" Target="https://jquery.com/" TargetMode="External"/><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knockoutjs.com/documentation/introduction.html" TargetMode="External"/><Relationship Id="rId27" Type="http://schemas.openxmlformats.org/officeDocument/2006/relationships/image" Target="media/image10.png"/><Relationship Id="rId30" Type="http://schemas.openxmlformats.org/officeDocument/2006/relationships/image" Target="media/image13.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F01989-3E29-4BF3-BE04-B672C34C3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538</TotalTime>
  <Pages>1</Pages>
  <Words>1680</Words>
  <Characters>9581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Sage 300 Web Screens SDK - Creating a Setup Web Screen</vt:lpstr>
    </vt:vector>
  </TitlesOfParts>
  <Company>Sage</Company>
  <LinksUpToDate>false</LinksUpToDate>
  <CharactersWithSpaces>11239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Creating a Setup Web Screen</dc:title>
  <dc:subject>Sage 300 Web Screens</dc:subject>
  <dc:creator>Sage</dc:creator>
  <cp:keywords/>
  <dc:description/>
  <cp:lastModifiedBy>Gagnaux, Greg</cp:lastModifiedBy>
  <cp:revision>64</cp:revision>
  <cp:lastPrinted>2016-01-19T01:09:00Z</cp:lastPrinted>
  <dcterms:created xsi:type="dcterms:W3CDTF">2017-07-11T16:07:00Z</dcterms:created>
  <dcterms:modified xsi:type="dcterms:W3CDTF">2019-07-11T19:14:00Z</dcterms:modified>
</cp:coreProperties>
</file>