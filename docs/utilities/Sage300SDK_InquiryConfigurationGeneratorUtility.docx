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0DB1" w14:textId="77777777" w:rsidR="007F0561" w:rsidRDefault="0004068B" w:rsidP="008E772E">
      <w:pPr>
        <w:pStyle w:val="SAGETitle"/>
      </w:pPr>
      <w:r>
        <w:t>Sage 300</w:t>
      </w:r>
      <w:r w:rsidR="00066E48">
        <w:t xml:space="preserve"> Web Screens SDK</w:t>
      </w:r>
    </w:p>
    <w:p w14:paraId="6CBE0E7F" w14:textId="6210A459" w:rsidR="007F0561" w:rsidRDefault="00331830" w:rsidP="007F0561">
      <w:pPr>
        <w:pStyle w:val="SAGESubtitle"/>
      </w:pPr>
      <w:r>
        <w:t>Inquiry</w:t>
      </w:r>
      <w:r w:rsidR="00CE2EB3">
        <w:t xml:space="preserve"> </w:t>
      </w:r>
      <w:r>
        <w:t>Configuration</w:t>
      </w:r>
      <w:r w:rsidR="00CE2EB3">
        <w:t xml:space="preserve"> </w:t>
      </w:r>
      <w:r w:rsidR="001504A2">
        <w:t xml:space="preserve">Generator </w:t>
      </w:r>
      <w:r w:rsidR="00ED3914">
        <w:t>Utility</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6902D4C4" w14:textId="0D8E8586" w:rsidR="004F4F8E" w:rsidRDefault="00214AB9" w:rsidP="00915C20">
      <w:pPr>
        <w:pStyle w:val="SAGETitleDate"/>
      </w:pPr>
      <w:r>
        <w:t>August 2022</w:t>
      </w:r>
    </w:p>
    <w:p w14:paraId="109F5972" w14:textId="77777777" w:rsidR="00331830" w:rsidRDefault="00331830" w:rsidP="00331830">
      <w:pPr>
        <w:ind w:firstLine="144"/>
        <w:rPr>
          <w:color w:val="51534A"/>
          <w:lang w:val="en-US"/>
        </w:rPr>
      </w:pPr>
    </w:p>
    <w:p w14:paraId="7BB5EC26" w14:textId="77777777" w:rsidR="00331830" w:rsidRDefault="00331830" w:rsidP="00331830">
      <w:pPr>
        <w:rPr>
          <w:color w:val="51534A"/>
          <w:lang w:val="en-US"/>
        </w:rPr>
      </w:pPr>
    </w:p>
    <w:p w14:paraId="0DDF5C84" w14:textId="4C372C93" w:rsidR="00331830" w:rsidRPr="00331830" w:rsidRDefault="00331830" w:rsidP="00331830">
      <w:pPr>
        <w:rPr>
          <w:lang w:val="en-US"/>
        </w:rPr>
        <w:sectPr w:rsidR="00331830" w:rsidRPr="00331830" w:rsidSect="002D0BD6">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p>
    <w:p w14:paraId="6E1B3162" w14:textId="77777777" w:rsidR="0051411E" w:rsidRDefault="0051411E" w:rsidP="0051411E">
      <w:pPr>
        <w:pStyle w:val="SAGEBodyText"/>
      </w:pPr>
      <w:r>
        <w:lastRenderedPageBreak/>
        <w:t>The MIT License (MIT)</w:t>
      </w:r>
    </w:p>
    <w:p w14:paraId="24426B6C" w14:textId="05814E8C" w:rsidR="0051411E" w:rsidRDefault="0051411E" w:rsidP="0051411E">
      <w:pPr>
        <w:pStyle w:val="SAGEBodyText"/>
      </w:pPr>
      <w:r>
        <w:t>Copyright © 1994-20</w:t>
      </w:r>
      <w:r w:rsidR="00214AB9">
        <w:t>22</w:t>
      </w:r>
      <w:r>
        <w:t xml:space="preserve"> The Sage Group plc or its licensors. All rights reserved.</w:t>
      </w:r>
    </w:p>
    <w:p w14:paraId="231FDA97" w14:textId="77777777" w:rsidR="0051411E" w:rsidRDefault="0051411E" w:rsidP="0051411E">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Default="0051411E" w:rsidP="0051411E">
      <w:pPr>
        <w:pStyle w:val="SAGEBodyText"/>
      </w:pPr>
      <w:r>
        <w:t>The above copyright notice and this permission notice shall be included in all copies or substantial portions of the Software.</w:t>
      </w:r>
    </w:p>
    <w:p w14:paraId="4CCB7CC6" w14:textId="3F290635" w:rsidR="00063C74" w:rsidRPr="00FB3420" w:rsidRDefault="0051411E" w:rsidP="0051411E">
      <w:pPr>
        <w:pStyle w:val="SAGEBodyText"/>
        <w:rPr>
          <w:rStyle w:val="Hyperlink"/>
        </w:rPr>
        <w:sectPr w:rsidR="00063C74" w:rsidRPr="00FB3420" w:rsidSect="002D0BD6">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FB3420">
        <w:rPr>
          <w:rStyle w:val="Hyperlink"/>
        </w:rPr>
        <w:t xml:space="preserve"> </w:t>
      </w:r>
    </w:p>
    <w:p w14:paraId="357E8FBF" w14:textId="77777777" w:rsidR="005F3BCD" w:rsidRPr="000D184D" w:rsidRDefault="005135C7" w:rsidP="0081634F">
      <w:pPr>
        <w:pStyle w:val="SAGEHeading1noTOC"/>
        <w:framePr w:wrap="around"/>
      </w:pPr>
      <w:r>
        <w:lastRenderedPageBreak/>
        <w:t>Contents</w:t>
      </w:r>
    </w:p>
    <w:p w14:paraId="0676DF37" w14:textId="2EC9E93D" w:rsidR="00F87D79"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9258174" w:history="1">
        <w:r w:rsidR="00F87D79" w:rsidRPr="00AD408C">
          <w:rPr>
            <w:rStyle w:val="Hyperlink"/>
            <w:noProof/>
          </w:rPr>
          <w:t>1.</w:t>
        </w:r>
        <w:r w:rsidR="00F87D79">
          <w:rPr>
            <w:rFonts w:asciiTheme="minorHAnsi" w:eastAsiaTheme="minorEastAsia" w:hAnsiTheme="minorHAnsi"/>
            <w:b w:val="0"/>
            <w:noProof/>
            <w:sz w:val="22"/>
          </w:rPr>
          <w:tab/>
        </w:r>
        <w:r w:rsidR="00F87D79" w:rsidRPr="00AD408C">
          <w:rPr>
            <w:rStyle w:val="Hyperlink"/>
            <w:noProof/>
          </w:rPr>
          <w:t>Overview</w:t>
        </w:r>
        <w:r w:rsidR="00F87D79">
          <w:rPr>
            <w:noProof/>
            <w:webHidden/>
          </w:rPr>
          <w:tab/>
        </w:r>
        <w:r w:rsidR="00F87D79">
          <w:rPr>
            <w:noProof/>
            <w:webHidden/>
          </w:rPr>
          <w:fldChar w:fldCharType="begin"/>
        </w:r>
        <w:r w:rsidR="00F87D79">
          <w:rPr>
            <w:noProof/>
            <w:webHidden/>
          </w:rPr>
          <w:instrText xml:space="preserve"> PAGEREF _Toc529258174 \h </w:instrText>
        </w:r>
        <w:r w:rsidR="00F87D79">
          <w:rPr>
            <w:noProof/>
            <w:webHidden/>
          </w:rPr>
        </w:r>
        <w:r w:rsidR="00F87D79">
          <w:rPr>
            <w:noProof/>
            <w:webHidden/>
          </w:rPr>
          <w:fldChar w:fldCharType="separate"/>
        </w:r>
        <w:r w:rsidR="00F87D79">
          <w:rPr>
            <w:noProof/>
            <w:webHidden/>
          </w:rPr>
          <w:t>4</w:t>
        </w:r>
        <w:r w:rsidR="00F87D79">
          <w:rPr>
            <w:noProof/>
            <w:webHidden/>
          </w:rPr>
          <w:fldChar w:fldCharType="end"/>
        </w:r>
      </w:hyperlink>
    </w:p>
    <w:p w14:paraId="195DFB34" w14:textId="10470EF5" w:rsidR="00F87D79" w:rsidRDefault="00257F8D">
      <w:pPr>
        <w:pStyle w:val="TOC1"/>
        <w:rPr>
          <w:rFonts w:asciiTheme="minorHAnsi" w:eastAsiaTheme="minorEastAsia" w:hAnsiTheme="minorHAnsi"/>
          <w:b w:val="0"/>
          <w:noProof/>
          <w:sz w:val="22"/>
        </w:rPr>
      </w:pPr>
      <w:hyperlink w:anchor="_Toc529258175" w:history="1">
        <w:r w:rsidR="00F87D79" w:rsidRPr="00AD408C">
          <w:rPr>
            <w:rStyle w:val="Hyperlink"/>
            <w:noProof/>
          </w:rPr>
          <w:t>2.</w:t>
        </w:r>
        <w:r w:rsidR="00F87D79">
          <w:rPr>
            <w:rFonts w:asciiTheme="minorHAnsi" w:eastAsiaTheme="minorEastAsia" w:hAnsiTheme="minorHAnsi"/>
            <w:b w:val="0"/>
            <w:noProof/>
            <w:sz w:val="22"/>
          </w:rPr>
          <w:tab/>
        </w:r>
        <w:r w:rsidR="00F87D79" w:rsidRPr="00AD408C">
          <w:rPr>
            <w:rStyle w:val="Hyperlink"/>
            <w:noProof/>
          </w:rPr>
          <w:t>Usage</w:t>
        </w:r>
        <w:r w:rsidR="00F87D79">
          <w:rPr>
            <w:noProof/>
            <w:webHidden/>
          </w:rPr>
          <w:tab/>
        </w:r>
        <w:r w:rsidR="00F87D79">
          <w:rPr>
            <w:noProof/>
            <w:webHidden/>
          </w:rPr>
          <w:fldChar w:fldCharType="begin"/>
        </w:r>
        <w:r w:rsidR="00F87D79">
          <w:rPr>
            <w:noProof/>
            <w:webHidden/>
          </w:rPr>
          <w:instrText xml:space="preserve"> PAGEREF _Toc529258175 \h </w:instrText>
        </w:r>
        <w:r w:rsidR="00F87D79">
          <w:rPr>
            <w:noProof/>
            <w:webHidden/>
          </w:rPr>
        </w:r>
        <w:r w:rsidR="00F87D79">
          <w:rPr>
            <w:noProof/>
            <w:webHidden/>
          </w:rPr>
          <w:fldChar w:fldCharType="separate"/>
        </w:r>
        <w:r w:rsidR="00F87D79">
          <w:rPr>
            <w:noProof/>
            <w:webHidden/>
          </w:rPr>
          <w:t>5</w:t>
        </w:r>
        <w:r w:rsidR="00F87D79">
          <w:rPr>
            <w:noProof/>
            <w:webHidden/>
          </w:rPr>
          <w:fldChar w:fldCharType="end"/>
        </w:r>
      </w:hyperlink>
    </w:p>
    <w:p w14:paraId="457AB289" w14:textId="66D298EB" w:rsidR="00F87D79" w:rsidRDefault="00257F8D">
      <w:pPr>
        <w:pStyle w:val="TOC1"/>
        <w:rPr>
          <w:rFonts w:asciiTheme="minorHAnsi" w:eastAsiaTheme="minorEastAsia" w:hAnsiTheme="minorHAnsi"/>
          <w:b w:val="0"/>
          <w:noProof/>
          <w:sz w:val="22"/>
        </w:rPr>
      </w:pPr>
      <w:hyperlink w:anchor="_Toc529258176" w:history="1">
        <w:r w:rsidR="00F87D79" w:rsidRPr="00AD408C">
          <w:rPr>
            <w:rStyle w:val="Hyperlink"/>
            <w:noProof/>
          </w:rPr>
          <w:t>3.</w:t>
        </w:r>
        <w:r w:rsidR="00F87D79">
          <w:rPr>
            <w:rFonts w:asciiTheme="minorHAnsi" w:eastAsiaTheme="minorEastAsia" w:hAnsiTheme="minorHAnsi"/>
            <w:b w:val="0"/>
            <w:noProof/>
            <w:sz w:val="22"/>
          </w:rPr>
          <w:tab/>
        </w:r>
        <w:r w:rsidR="00F87D79" w:rsidRPr="00AD408C">
          <w:rPr>
            <w:rStyle w:val="Hyperlink"/>
            <w:noProof/>
          </w:rPr>
          <w:t>Program Output</w:t>
        </w:r>
        <w:r w:rsidR="00F87D79">
          <w:rPr>
            <w:noProof/>
            <w:webHidden/>
          </w:rPr>
          <w:tab/>
        </w:r>
        <w:r w:rsidR="00F87D79">
          <w:rPr>
            <w:noProof/>
            <w:webHidden/>
          </w:rPr>
          <w:fldChar w:fldCharType="begin"/>
        </w:r>
        <w:r w:rsidR="00F87D79">
          <w:rPr>
            <w:noProof/>
            <w:webHidden/>
          </w:rPr>
          <w:instrText xml:space="preserve"> PAGEREF _Toc529258176 \h </w:instrText>
        </w:r>
        <w:r w:rsidR="00F87D79">
          <w:rPr>
            <w:noProof/>
            <w:webHidden/>
          </w:rPr>
        </w:r>
        <w:r w:rsidR="00F87D79">
          <w:rPr>
            <w:noProof/>
            <w:webHidden/>
          </w:rPr>
          <w:fldChar w:fldCharType="separate"/>
        </w:r>
        <w:r w:rsidR="00F87D79">
          <w:rPr>
            <w:noProof/>
            <w:webHidden/>
          </w:rPr>
          <w:t>8</w:t>
        </w:r>
        <w:r w:rsidR="00F87D79">
          <w:rPr>
            <w:noProof/>
            <w:webHidden/>
          </w:rPr>
          <w:fldChar w:fldCharType="end"/>
        </w:r>
      </w:hyperlink>
    </w:p>
    <w:p w14:paraId="1327DBCB" w14:textId="2E3370B0"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2D0BD6">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0" w:name="_Toc440376140"/>
      <w:bookmarkStart w:id="1" w:name="_Toc529258174"/>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772810B6" w14:textId="2F1E3A0F" w:rsidR="0051411E" w:rsidRPr="0051411E" w:rsidRDefault="00ED3914" w:rsidP="0051411E">
      <w:pPr>
        <w:pStyle w:val="SAGEBodyText"/>
        <w:rPr>
          <w:rFonts w:ascii="Fira Code" w:eastAsia="Times New Roman" w:hAnsi="Fira Code" w:cs="Times New Roman"/>
          <w:color w:val="ABB2BF"/>
          <w:sz w:val="21"/>
          <w:szCs w:val="21"/>
        </w:rPr>
      </w:pPr>
      <w:r>
        <w:rPr>
          <w:lang w:val="en"/>
        </w:rPr>
        <w:t xml:space="preserve">The </w:t>
      </w:r>
      <w:r w:rsidR="008442C3" w:rsidRPr="008442C3">
        <w:rPr>
          <w:b/>
          <w:lang w:val="en"/>
        </w:rPr>
        <w:t xml:space="preserve">Sage 300 </w:t>
      </w:r>
      <w:r w:rsidR="00482145" w:rsidRPr="008442C3">
        <w:rPr>
          <w:b/>
        </w:rPr>
        <w:t>Inquiry</w:t>
      </w:r>
      <w:r w:rsidR="00913023" w:rsidRPr="008442C3">
        <w:rPr>
          <w:b/>
        </w:rPr>
        <w:t xml:space="preserve"> </w:t>
      </w:r>
      <w:r w:rsidR="00482145" w:rsidRPr="008442C3">
        <w:rPr>
          <w:b/>
        </w:rPr>
        <w:t>Configuration</w:t>
      </w:r>
      <w:r w:rsidR="00913023" w:rsidRPr="008442C3">
        <w:rPr>
          <w:b/>
        </w:rPr>
        <w:t xml:space="preserve"> </w:t>
      </w:r>
      <w:r w:rsidR="00711437" w:rsidRPr="008442C3">
        <w:rPr>
          <w:b/>
        </w:rPr>
        <w:t>Generator</w:t>
      </w:r>
      <w:r w:rsidR="0051411E">
        <w:rPr>
          <w:b/>
          <w:bCs/>
          <w:lang w:val="en"/>
        </w:rPr>
        <w:t xml:space="preserve"> </w:t>
      </w:r>
      <w:r w:rsidR="008442C3">
        <w:rPr>
          <w:bCs/>
          <w:lang w:val="en"/>
        </w:rPr>
        <w:t>u</w:t>
      </w:r>
      <w:r w:rsidRPr="008442C3">
        <w:rPr>
          <w:bCs/>
          <w:lang w:val="en"/>
        </w:rPr>
        <w:t>tility</w:t>
      </w:r>
      <w:r>
        <w:rPr>
          <w:lang w:val="en"/>
        </w:rPr>
        <w:t xml:space="preserve"> is a C# project developed in Visual Studio 201</w:t>
      </w:r>
      <w:r w:rsidR="0051411E">
        <w:rPr>
          <w:lang w:val="en"/>
        </w:rPr>
        <w:t>7</w:t>
      </w:r>
      <w:r w:rsidR="00D66FCC">
        <w:rPr>
          <w:lang w:val="en"/>
        </w:rPr>
        <w:t xml:space="preserve">. </w:t>
      </w:r>
      <w:r w:rsidR="00A27FF2">
        <w:rPr>
          <w:lang w:val="en"/>
        </w:rPr>
        <w:t xml:space="preserve">It is used by both </w:t>
      </w:r>
      <w:r w:rsidR="00913023">
        <w:rPr>
          <w:lang w:val="en"/>
        </w:rPr>
        <w:t xml:space="preserve">internal </w:t>
      </w:r>
      <w:r w:rsidR="00A27FF2">
        <w:rPr>
          <w:lang w:val="en"/>
        </w:rPr>
        <w:t xml:space="preserve">Sage developers and </w:t>
      </w:r>
      <w:r w:rsidR="00913023">
        <w:rPr>
          <w:lang w:val="en"/>
        </w:rPr>
        <w:t xml:space="preserve">external </w:t>
      </w:r>
      <w:r w:rsidR="00A27FF2">
        <w:rPr>
          <w:lang w:val="en"/>
        </w:rPr>
        <w:t xml:space="preserve">development partners to generate the necessary </w:t>
      </w:r>
      <w:r w:rsidR="00913023">
        <w:rPr>
          <w:lang w:val="en"/>
        </w:rPr>
        <w:t>metadata</w:t>
      </w:r>
      <w:r w:rsidR="00A27FF2">
        <w:rPr>
          <w:lang w:val="en"/>
        </w:rPr>
        <w:t xml:space="preserve"> </w:t>
      </w:r>
      <w:r w:rsidR="00913023">
        <w:rPr>
          <w:lang w:val="en"/>
        </w:rPr>
        <w:t xml:space="preserve">for </w:t>
      </w:r>
      <w:r w:rsidR="00A27FF2">
        <w:rPr>
          <w:lang w:val="en"/>
        </w:rPr>
        <w:t>Sage 300</w:t>
      </w:r>
      <w:r w:rsidR="00913023">
        <w:rPr>
          <w:lang w:val="en"/>
        </w:rPr>
        <w:t xml:space="preserve"> Inquiries</w:t>
      </w:r>
      <w:r w:rsidR="00A27FF2">
        <w:rPr>
          <w:lang w:val="en"/>
        </w:rPr>
        <w:t>. T</w:t>
      </w:r>
      <w:r>
        <w:rPr>
          <w:lang w:val="en"/>
        </w:rPr>
        <w:t xml:space="preserve">he following sections </w:t>
      </w:r>
      <w:r w:rsidR="0051411E">
        <w:rPr>
          <w:lang w:val="en"/>
        </w:rPr>
        <w:t xml:space="preserve">will outline </w:t>
      </w:r>
      <w:r w:rsidR="002D0BD6">
        <w:rPr>
          <w:lang w:val="en"/>
        </w:rPr>
        <w:t>how to use this application</w:t>
      </w:r>
      <w:r w:rsidR="00913023">
        <w:rPr>
          <w:lang w:val="en"/>
        </w:rPr>
        <w:t xml:space="preserve"> and describe the program’s output</w:t>
      </w:r>
    </w:p>
    <w:p w14:paraId="70E79FC4" w14:textId="77777777" w:rsidR="00ED3914" w:rsidRDefault="00ED3914" w:rsidP="00D27CD0">
      <w:pPr>
        <w:pStyle w:val="SAGEBodyText"/>
      </w:pPr>
    </w:p>
    <w:p w14:paraId="00E92495" w14:textId="77777777" w:rsidR="00ED3914" w:rsidRDefault="00ED3914" w:rsidP="00D27CD0">
      <w:pPr>
        <w:pStyle w:val="SAGEBodyText"/>
        <w:rPr>
          <w:noProof/>
        </w:rPr>
      </w:pPr>
    </w:p>
    <w:p w14:paraId="53F04AA4" w14:textId="214393EE" w:rsidR="00E43E1E" w:rsidRDefault="00020241" w:rsidP="0003285F">
      <w:pPr>
        <w:pStyle w:val="SAGEHeading1"/>
        <w:framePr w:h="1936" w:hRule="exact" w:wrap="around"/>
      </w:pPr>
      <w:bookmarkStart w:id="2" w:name="_Toc529258175"/>
      <w:r>
        <w:lastRenderedPageBreak/>
        <w:t>Usage</w:t>
      </w:r>
      <w:bookmarkEnd w:id="2"/>
    </w:p>
    <w:p w14:paraId="612A1DB0" w14:textId="5A07E8DC" w:rsidR="00E43E1E" w:rsidRDefault="00E43E1E" w:rsidP="00E43E1E">
      <w:pPr>
        <w:pStyle w:val="SAGEBodyText"/>
      </w:pPr>
    </w:p>
    <w:p w14:paraId="757637EF" w14:textId="61E781BE" w:rsidR="004351DF" w:rsidRPr="004351DF" w:rsidRDefault="004351DF" w:rsidP="004351DF">
      <w:pPr>
        <w:shd w:val="clear" w:color="auto" w:fill="FFFFFF"/>
        <w:spacing w:line="285" w:lineRule="atLeast"/>
        <w:rPr>
          <w:rFonts w:ascii="Fira Code" w:eastAsia="Times New Roman" w:hAnsi="Fira Code" w:cs="Times New Roman"/>
          <w:color w:val="000000"/>
          <w:sz w:val="14"/>
          <w:szCs w:val="21"/>
          <w:lang w:val="en-US"/>
        </w:rPr>
      </w:pPr>
    </w:p>
    <w:p w14:paraId="34C03505" w14:textId="0442A729" w:rsidR="0085095A" w:rsidRDefault="0085095A" w:rsidP="004351DF">
      <w:pPr>
        <w:pStyle w:val="SAGEBodyText"/>
      </w:pPr>
      <w:r>
        <w:t xml:space="preserve">Running the </w:t>
      </w:r>
      <w:r w:rsidR="008442C3" w:rsidRPr="008442C3">
        <w:rPr>
          <w:b/>
          <w14:textOutline w14:w="9525" w14:cap="rnd" w14:cmpd="sng" w14:algn="ctr">
            <w14:noFill/>
            <w14:prstDash w14:val="solid"/>
            <w14:bevel/>
          </w14:textOutline>
        </w:rPr>
        <w:t xml:space="preserve">Sage 300 </w:t>
      </w:r>
      <w:r w:rsidR="002D0BD6" w:rsidRPr="008442C3">
        <w:rPr>
          <w:b/>
          <w14:textOutline w14:w="9525" w14:cap="rnd" w14:cmpd="sng" w14:algn="ctr">
            <w14:noFill/>
            <w14:prstDash w14:val="solid"/>
            <w14:bevel/>
          </w14:textOutline>
        </w:rPr>
        <w:t>Inquiry</w:t>
      </w:r>
      <w:r w:rsidR="00CE2EB3" w:rsidRPr="008442C3">
        <w:rPr>
          <w:b/>
          <w14:textOutline w14:w="9525" w14:cap="rnd" w14:cmpd="sng" w14:algn="ctr">
            <w14:noFill/>
            <w14:prstDash w14:val="solid"/>
            <w14:bevel/>
          </w14:textOutline>
        </w:rPr>
        <w:t xml:space="preserve"> </w:t>
      </w:r>
      <w:r w:rsidR="002D0BD6" w:rsidRPr="008442C3">
        <w:rPr>
          <w:b/>
          <w14:textOutline w14:w="9525" w14:cap="rnd" w14:cmpd="sng" w14:algn="ctr">
            <w14:noFill/>
            <w14:prstDash w14:val="solid"/>
            <w14:bevel/>
          </w14:textOutline>
        </w:rPr>
        <w:t>Configuration</w:t>
      </w:r>
      <w:r w:rsidR="00CE2EB3" w:rsidRPr="008442C3">
        <w:rPr>
          <w:b/>
          <w14:textOutline w14:w="9525" w14:cap="rnd" w14:cmpd="sng" w14:algn="ctr">
            <w14:noFill/>
            <w14:prstDash w14:val="solid"/>
            <w14:bevel/>
          </w14:textOutline>
        </w:rPr>
        <w:t xml:space="preserve"> </w:t>
      </w:r>
      <w:r w:rsidR="002D0BD6" w:rsidRPr="008442C3">
        <w:rPr>
          <w:b/>
          <w14:textOutline w14:w="9525" w14:cap="rnd" w14:cmpd="sng" w14:algn="ctr">
            <w14:noFill/>
            <w14:prstDash w14:val="solid"/>
            <w14:bevel/>
          </w14:textOutline>
        </w:rPr>
        <w:t>Generator</w:t>
      </w:r>
      <w:r>
        <w:t xml:space="preserve"> </w:t>
      </w:r>
      <w:r w:rsidR="008442C3">
        <w:t xml:space="preserve">utility </w:t>
      </w:r>
      <w:r w:rsidR="002D0BD6">
        <w:t>will display the following user interface</w:t>
      </w:r>
      <w:r w:rsidR="001E3D2A">
        <w:t>:</w:t>
      </w:r>
    </w:p>
    <w:p w14:paraId="11FA2346" w14:textId="69F957DB" w:rsidR="001E3D2A" w:rsidRDefault="001E3D2A" w:rsidP="004351DF">
      <w:pPr>
        <w:pStyle w:val="SAGEBodyText"/>
      </w:pPr>
    </w:p>
    <w:p w14:paraId="11DEAE92" w14:textId="23462C68" w:rsidR="002D0BD6" w:rsidRDefault="006A080C" w:rsidP="002D0BD6">
      <w:pPr>
        <w:pStyle w:val="SAGEBodyText"/>
      </w:pPr>
      <w:r>
        <w:rPr>
          <w:noProof/>
        </w:rPr>
        <w:drawing>
          <wp:inline distT="0" distB="0" distL="0" distR="0" wp14:anchorId="7BD81B8A" wp14:editId="1F9CB1E3">
            <wp:extent cx="6082748" cy="508140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2731" cy="5098098"/>
                    </a:xfrm>
                    <a:prstGeom prst="rect">
                      <a:avLst/>
                    </a:prstGeom>
                    <a:noFill/>
                    <a:ln>
                      <a:noFill/>
                    </a:ln>
                  </pic:spPr>
                </pic:pic>
              </a:graphicData>
            </a:graphic>
          </wp:inline>
        </w:drawing>
      </w:r>
    </w:p>
    <w:p w14:paraId="26DBCB31" w14:textId="77777777" w:rsidR="002D0BD6" w:rsidRDefault="002D0BD6" w:rsidP="002D0BD6">
      <w:pPr>
        <w:pStyle w:val="SAGEBodyText"/>
      </w:pPr>
    </w:p>
    <w:p w14:paraId="590EDA76" w14:textId="6B0720D6" w:rsidR="002D0BD6" w:rsidRDefault="002D0BD6" w:rsidP="002D0BD6">
      <w:pPr>
        <w:pStyle w:val="SAGEBodyText"/>
        <w:jc w:val="center"/>
      </w:pPr>
      <w:r>
        <w:t>Figure 1 – The user interface</w:t>
      </w:r>
    </w:p>
    <w:p w14:paraId="1DAC5CBB" w14:textId="2EC7F6DD" w:rsidR="001E3D2A" w:rsidRDefault="001E3D2A" w:rsidP="004351DF">
      <w:pPr>
        <w:pStyle w:val="SAGEBodyText"/>
      </w:pPr>
    </w:p>
    <w:p w14:paraId="30D77007" w14:textId="66C4A2F4" w:rsidR="004351DF" w:rsidRDefault="004351DF" w:rsidP="004351DF">
      <w:pPr>
        <w:pStyle w:val="SAGEBodyText"/>
      </w:pPr>
    </w:p>
    <w:tbl>
      <w:tblPr>
        <w:tblStyle w:val="PlainTable1"/>
        <w:tblW w:w="0" w:type="auto"/>
        <w:tblLook w:val="04A0" w:firstRow="1" w:lastRow="0" w:firstColumn="1" w:lastColumn="0" w:noHBand="0" w:noVBand="1"/>
      </w:tblPr>
      <w:tblGrid>
        <w:gridCol w:w="895"/>
        <w:gridCol w:w="1800"/>
        <w:gridCol w:w="6513"/>
      </w:tblGrid>
      <w:tr w:rsidR="00F242FF" w:rsidRPr="00F242FF" w14:paraId="15ADC970" w14:textId="77777777" w:rsidTr="00F24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70AD47"/>
          </w:tcPr>
          <w:p w14:paraId="4848DD72" w14:textId="32AEAD02" w:rsidR="002D0BD6" w:rsidRPr="00F242FF" w:rsidRDefault="002D0BD6" w:rsidP="002D0BD6">
            <w:pPr>
              <w:pStyle w:val="SAGEBodyText"/>
              <w:jc w:val="center"/>
              <w:rPr>
                <w:b w:val="0"/>
                <w:color w:val="FFFFFF" w:themeColor="background1"/>
                <w:sz w:val="18"/>
              </w:rPr>
            </w:pPr>
            <w:r w:rsidRPr="00F242FF">
              <w:rPr>
                <w:color w:val="FFFFFF" w:themeColor="background1"/>
                <w:sz w:val="18"/>
              </w:rPr>
              <w:lastRenderedPageBreak/>
              <w:t>Item</w:t>
            </w:r>
          </w:p>
        </w:tc>
        <w:tc>
          <w:tcPr>
            <w:tcW w:w="1800" w:type="dxa"/>
            <w:shd w:val="clear" w:color="auto" w:fill="70AD47"/>
          </w:tcPr>
          <w:p w14:paraId="06CD8A79" w14:textId="5028B12A" w:rsidR="002D0BD6" w:rsidRPr="00F242FF" w:rsidRDefault="002D0BD6" w:rsidP="004351DF">
            <w:pPr>
              <w:pStyle w:val="SAGEBodyText"/>
              <w:cnfStyle w:val="100000000000" w:firstRow="1" w:lastRow="0" w:firstColumn="0" w:lastColumn="0" w:oddVBand="0" w:evenVBand="0" w:oddHBand="0" w:evenHBand="0" w:firstRowFirstColumn="0" w:firstRowLastColumn="0" w:lastRowFirstColumn="0" w:lastRowLastColumn="0"/>
              <w:rPr>
                <w:b w:val="0"/>
                <w:color w:val="FFFFFF" w:themeColor="background1"/>
                <w:sz w:val="18"/>
              </w:rPr>
            </w:pPr>
            <w:r w:rsidRPr="00F242FF">
              <w:rPr>
                <w:color w:val="FFFFFF" w:themeColor="background1"/>
                <w:sz w:val="18"/>
              </w:rPr>
              <w:t>Name</w:t>
            </w:r>
          </w:p>
        </w:tc>
        <w:tc>
          <w:tcPr>
            <w:tcW w:w="6513" w:type="dxa"/>
            <w:shd w:val="clear" w:color="auto" w:fill="70AD47"/>
          </w:tcPr>
          <w:p w14:paraId="1645FAA8" w14:textId="2F621145" w:rsidR="002D0BD6" w:rsidRPr="00F242FF" w:rsidRDefault="002D0BD6" w:rsidP="004351DF">
            <w:pPr>
              <w:pStyle w:val="SAGEBodyText"/>
              <w:cnfStyle w:val="100000000000" w:firstRow="1" w:lastRow="0" w:firstColumn="0" w:lastColumn="0" w:oddVBand="0" w:evenVBand="0" w:oddHBand="0" w:evenHBand="0" w:firstRowFirstColumn="0" w:firstRowLastColumn="0" w:lastRowFirstColumn="0" w:lastRowLastColumn="0"/>
              <w:rPr>
                <w:b w:val="0"/>
                <w:color w:val="FFFFFF" w:themeColor="background1"/>
                <w:sz w:val="18"/>
              </w:rPr>
            </w:pPr>
            <w:r w:rsidRPr="00F242FF">
              <w:rPr>
                <w:color w:val="FFFFFF" w:themeColor="background1"/>
                <w:sz w:val="18"/>
              </w:rPr>
              <w:t>Description</w:t>
            </w:r>
          </w:p>
        </w:tc>
      </w:tr>
      <w:tr w:rsidR="002D0BD6" w:rsidRPr="00F242FF" w14:paraId="20652630"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47BB68B" w14:textId="2B7C9A86" w:rsidR="002D0BD6" w:rsidRPr="00F242FF" w:rsidRDefault="002D0BD6" w:rsidP="002D0BD6">
            <w:pPr>
              <w:pStyle w:val="SAGEBodyText"/>
              <w:jc w:val="center"/>
              <w:rPr>
                <w:sz w:val="18"/>
              </w:rPr>
            </w:pPr>
            <w:r w:rsidRPr="00F242FF">
              <w:rPr>
                <w:sz w:val="18"/>
              </w:rPr>
              <w:t>1</w:t>
            </w:r>
          </w:p>
        </w:tc>
        <w:tc>
          <w:tcPr>
            <w:tcW w:w="1800" w:type="dxa"/>
          </w:tcPr>
          <w:p w14:paraId="47158F53" w14:textId="1FA41933"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User</w:t>
            </w:r>
          </w:p>
        </w:tc>
        <w:tc>
          <w:tcPr>
            <w:tcW w:w="6513" w:type="dxa"/>
          </w:tcPr>
          <w:p w14:paraId="2128417D" w14:textId="182DC7D4" w:rsidR="002D0BD6" w:rsidRPr="00F242FF" w:rsidRDefault="0055041E"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Enter the English langu</w:t>
            </w:r>
            <w:r w:rsidR="00913023" w:rsidRPr="00F242FF">
              <w:rPr>
                <w:sz w:val="18"/>
              </w:rPr>
              <w:t>a</w:t>
            </w:r>
            <w:r w:rsidRPr="00F242FF">
              <w:rPr>
                <w:sz w:val="18"/>
              </w:rPr>
              <w:t>ge username for Sage 300.</w:t>
            </w:r>
          </w:p>
        </w:tc>
      </w:tr>
      <w:tr w:rsidR="002D0BD6" w:rsidRPr="00F242FF" w14:paraId="5F2AC634"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6E7B24F1" w14:textId="2016B7F2" w:rsidR="002D0BD6" w:rsidRPr="00F242FF" w:rsidRDefault="002D0BD6" w:rsidP="002D0BD6">
            <w:pPr>
              <w:pStyle w:val="SAGEBodyText"/>
              <w:jc w:val="center"/>
              <w:rPr>
                <w:sz w:val="18"/>
              </w:rPr>
            </w:pPr>
            <w:r w:rsidRPr="00F242FF">
              <w:rPr>
                <w:sz w:val="18"/>
              </w:rPr>
              <w:t>2</w:t>
            </w:r>
          </w:p>
        </w:tc>
        <w:tc>
          <w:tcPr>
            <w:tcW w:w="1800" w:type="dxa"/>
          </w:tcPr>
          <w:p w14:paraId="6376C7BE" w14:textId="1A8C4AF0" w:rsidR="002D0BD6" w:rsidRPr="00F242FF" w:rsidRDefault="002D0BD6"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Password</w:t>
            </w:r>
          </w:p>
        </w:tc>
        <w:tc>
          <w:tcPr>
            <w:tcW w:w="6513" w:type="dxa"/>
          </w:tcPr>
          <w:p w14:paraId="5ED9A8BA" w14:textId="2EEDBD4C" w:rsidR="002D0BD6" w:rsidRPr="00F242FF" w:rsidRDefault="0055041E"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Enter the English language password for Sage 300.</w:t>
            </w:r>
          </w:p>
        </w:tc>
      </w:tr>
      <w:tr w:rsidR="002D0BD6" w:rsidRPr="00F242FF" w14:paraId="41BC17A1"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77EEE4C" w14:textId="08C14D30" w:rsidR="002D0BD6" w:rsidRPr="00F242FF" w:rsidRDefault="002D0BD6" w:rsidP="002D0BD6">
            <w:pPr>
              <w:pStyle w:val="SAGEBodyText"/>
              <w:jc w:val="center"/>
              <w:rPr>
                <w:sz w:val="18"/>
              </w:rPr>
            </w:pPr>
            <w:r w:rsidRPr="00F242FF">
              <w:rPr>
                <w:sz w:val="18"/>
              </w:rPr>
              <w:t>3</w:t>
            </w:r>
          </w:p>
        </w:tc>
        <w:tc>
          <w:tcPr>
            <w:tcW w:w="1800" w:type="dxa"/>
          </w:tcPr>
          <w:p w14:paraId="0702A28B" w14:textId="2C12A984"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Company</w:t>
            </w:r>
          </w:p>
        </w:tc>
        <w:tc>
          <w:tcPr>
            <w:tcW w:w="6513" w:type="dxa"/>
          </w:tcPr>
          <w:p w14:paraId="0B226652" w14:textId="181CEE14" w:rsidR="002D0BD6" w:rsidRPr="00F242FF" w:rsidRDefault="0055041E"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Enter the Company name for Sage 300, for example, ‘SAMLTD’</w:t>
            </w:r>
          </w:p>
        </w:tc>
      </w:tr>
      <w:tr w:rsidR="002D0BD6" w:rsidRPr="00F242FF" w14:paraId="20E24563"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74118EB3" w14:textId="39589706" w:rsidR="002D0BD6" w:rsidRPr="00F242FF" w:rsidRDefault="002D0BD6" w:rsidP="002D0BD6">
            <w:pPr>
              <w:pStyle w:val="SAGEBodyText"/>
              <w:jc w:val="center"/>
              <w:rPr>
                <w:sz w:val="18"/>
              </w:rPr>
            </w:pPr>
            <w:r w:rsidRPr="00F242FF">
              <w:rPr>
                <w:sz w:val="18"/>
              </w:rPr>
              <w:t>4</w:t>
            </w:r>
          </w:p>
        </w:tc>
        <w:tc>
          <w:tcPr>
            <w:tcW w:w="1800" w:type="dxa"/>
          </w:tcPr>
          <w:p w14:paraId="67E34C09" w14:textId="0EB436D0" w:rsidR="002D0BD6" w:rsidRPr="00F242FF" w:rsidRDefault="002D0BD6"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Version</w:t>
            </w:r>
          </w:p>
        </w:tc>
        <w:tc>
          <w:tcPr>
            <w:tcW w:w="6513" w:type="dxa"/>
          </w:tcPr>
          <w:p w14:paraId="15E8D93A" w14:textId="75D275AF" w:rsidR="002D0BD6" w:rsidRPr="00F242FF" w:rsidRDefault="0055041E"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Enter the Version number for the installed version of Sage 300, for example, ‘66A’</w:t>
            </w:r>
          </w:p>
        </w:tc>
      </w:tr>
      <w:tr w:rsidR="002D0BD6" w:rsidRPr="00F242FF" w14:paraId="3F0B3B5F"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A52DBA1" w14:textId="6B0E8B61" w:rsidR="002D0BD6" w:rsidRPr="00F242FF" w:rsidRDefault="002D0BD6" w:rsidP="002D0BD6">
            <w:pPr>
              <w:pStyle w:val="SAGEBodyText"/>
              <w:jc w:val="center"/>
              <w:rPr>
                <w:sz w:val="18"/>
              </w:rPr>
            </w:pPr>
            <w:r w:rsidRPr="00F242FF">
              <w:rPr>
                <w:sz w:val="18"/>
              </w:rPr>
              <w:t>5</w:t>
            </w:r>
          </w:p>
        </w:tc>
        <w:tc>
          <w:tcPr>
            <w:tcW w:w="1800" w:type="dxa"/>
          </w:tcPr>
          <w:p w14:paraId="238CAD1A" w14:textId="4D63DE9D" w:rsidR="002D0BD6" w:rsidRPr="00F242FF" w:rsidRDefault="00913023"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 xml:space="preserve">Other </w:t>
            </w:r>
            <w:r w:rsidR="002D0BD6" w:rsidRPr="00F242FF">
              <w:rPr>
                <w:sz w:val="18"/>
              </w:rPr>
              <w:t>Language</w:t>
            </w:r>
            <w:r w:rsidRPr="00F242FF">
              <w:rPr>
                <w:sz w:val="18"/>
              </w:rPr>
              <w:t>s</w:t>
            </w:r>
          </w:p>
        </w:tc>
        <w:tc>
          <w:tcPr>
            <w:tcW w:w="6513" w:type="dxa"/>
          </w:tcPr>
          <w:p w14:paraId="66D97285" w14:textId="5C4FF3FF" w:rsidR="002D0BD6" w:rsidRPr="00F242FF" w:rsidRDefault="0055041E"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 xml:space="preserve">This is the checkbox to instruct the application to include ‘French’ resources. If this checkbox is not checked, this </w:t>
            </w:r>
            <w:r w:rsidR="00913023" w:rsidRPr="00F242FF">
              <w:rPr>
                <w:sz w:val="18"/>
              </w:rPr>
              <w:t>language</w:t>
            </w:r>
            <w:r w:rsidRPr="00F242FF">
              <w:rPr>
                <w:sz w:val="18"/>
              </w:rPr>
              <w:t xml:space="preserve"> will not be included. There are corresponding checkboxes for ‘Spanish’, ‘Chinese (Traditional)’ and ‘Chinese (Simplified)’.</w:t>
            </w:r>
          </w:p>
        </w:tc>
      </w:tr>
      <w:tr w:rsidR="002D0BD6" w:rsidRPr="00F242FF" w14:paraId="1D36FF53"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0258368F" w14:textId="62226874" w:rsidR="002D0BD6" w:rsidRPr="00F242FF" w:rsidRDefault="002D0BD6" w:rsidP="002D0BD6">
            <w:pPr>
              <w:pStyle w:val="SAGEBodyText"/>
              <w:jc w:val="center"/>
              <w:rPr>
                <w:sz w:val="18"/>
              </w:rPr>
            </w:pPr>
            <w:r w:rsidRPr="00F242FF">
              <w:rPr>
                <w:sz w:val="18"/>
              </w:rPr>
              <w:t>6</w:t>
            </w:r>
          </w:p>
        </w:tc>
        <w:tc>
          <w:tcPr>
            <w:tcW w:w="1800" w:type="dxa"/>
          </w:tcPr>
          <w:p w14:paraId="2CF18A4C" w14:textId="1425DA57" w:rsidR="002D0BD6" w:rsidRPr="00F242FF" w:rsidRDefault="00913023"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 xml:space="preserve">Other </w:t>
            </w:r>
            <w:r w:rsidR="002D0BD6" w:rsidRPr="00F242FF">
              <w:rPr>
                <w:sz w:val="18"/>
              </w:rPr>
              <w:t>Username</w:t>
            </w:r>
            <w:r w:rsidRPr="00F242FF">
              <w:rPr>
                <w:sz w:val="18"/>
              </w:rPr>
              <w:t>s</w:t>
            </w:r>
          </w:p>
        </w:tc>
        <w:tc>
          <w:tcPr>
            <w:tcW w:w="6513" w:type="dxa"/>
          </w:tcPr>
          <w:p w14:paraId="495356D5" w14:textId="19C945E9" w:rsidR="002D0BD6" w:rsidRPr="00F242FF" w:rsidRDefault="0055041E"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 xml:space="preserve">If the corresponding checkbox is checked, optionally enter the username for that </w:t>
            </w:r>
            <w:r w:rsidR="00913023" w:rsidRPr="00F242FF">
              <w:rPr>
                <w:sz w:val="18"/>
              </w:rPr>
              <w:t>language</w:t>
            </w:r>
            <w:r w:rsidRPr="00F242FF">
              <w:rPr>
                <w:sz w:val="18"/>
              </w:rPr>
              <w:t>. If no username is specified, the application will connect with the English account username. As with the language checkbox, there are corresponding username fields for ‘Spanish’, ‘Chinese (Traditional)’ and ‘Chinese (Simplified)’.</w:t>
            </w:r>
          </w:p>
        </w:tc>
      </w:tr>
      <w:tr w:rsidR="002D0BD6" w:rsidRPr="00F242FF" w14:paraId="7E6BC126"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9A05DBA" w14:textId="6449ECAD" w:rsidR="002D0BD6" w:rsidRPr="00F242FF" w:rsidRDefault="002D0BD6" w:rsidP="002D0BD6">
            <w:pPr>
              <w:pStyle w:val="SAGEBodyText"/>
              <w:jc w:val="center"/>
              <w:rPr>
                <w:sz w:val="18"/>
              </w:rPr>
            </w:pPr>
            <w:r w:rsidRPr="00F242FF">
              <w:rPr>
                <w:sz w:val="18"/>
              </w:rPr>
              <w:t>7</w:t>
            </w:r>
          </w:p>
        </w:tc>
        <w:tc>
          <w:tcPr>
            <w:tcW w:w="1800" w:type="dxa"/>
          </w:tcPr>
          <w:p w14:paraId="61EDD3BD" w14:textId="5B7266FF" w:rsidR="002D0BD6" w:rsidRPr="00F242FF" w:rsidRDefault="00913023"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 xml:space="preserve">Other </w:t>
            </w:r>
            <w:r w:rsidR="002D0BD6" w:rsidRPr="00F242FF">
              <w:rPr>
                <w:sz w:val="18"/>
              </w:rPr>
              <w:t>Password</w:t>
            </w:r>
            <w:r w:rsidRPr="00F242FF">
              <w:rPr>
                <w:sz w:val="18"/>
              </w:rPr>
              <w:t>s</w:t>
            </w:r>
          </w:p>
        </w:tc>
        <w:tc>
          <w:tcPr>
            <w:tcW w:w="6513" w:type="dxa"/>
          </w:tcPr>
          <w:p w14:paraId="7BE0E986" w14:textId="11CDAC5E" w:rsidR="002D0BD6" w:rsidRPr="00F242FF" w:rsidRDefault="0055041E"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 xml:space="preserve">If the corresponding checkbox is checked, optionally enter the password that corresponds to the </w:t>
            </w:r>
            <w:r w:rsidR="00913023" w:rsidRPr="00F242FF">
              <w:rPr>
                <w:sz w:val="18"/>
              </w:rPr>
              <w:t>language</w:t>
            </w:r>
            <w:r w:rsidRPr="00F242FF">
              <w:rPr>
                <w:sz w:val="18"/>
              </w:rPr>
              <w:t xml:space="preserve"> and username. If no password is specified, the application will connect with the English account password. As with the language checkbox, there are corresponding password fields for ‘Spanish’, ‘Chinese (Traditional)’ and ‘Chinese (Simplified)’.</w:t>
            </w:r>
          </w:p>
        </w:tc>
      </w:tr>
      <w:tr w:rsidR="002D0BD6" w:rsidRPr="00F242FF" w14:paraId="69BBD0D9"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63D5C882" w14:textId="3B41A123" w:rsidR="002D0BD6" w:rsidRPr="00F242FF" w:rsidRDefault="002D0BD6" w:rsidP="002D0BD6">
            <w:pPr>
              <w:pStyle w:val="SAGEBodyText"/>
              <w:jc w:val="center"/>
              <w:rPr>
                <w:sz w:val="18"/>
              </w:rPr>
            </w:pPr>
            <w:r w:rsidRPr="00F242FF">
              <w:rPr>
                <w:sz w:val="18"/>
              </w:rPr>
              <w:t>8</w:t>
            </w:r>
          </w:p>
        </w:tc>
        <w:tc>
          <w:tcPr>
            <w:tcW w:w="1800" w:type="dxa"/>
          </w:tcPr>
          <w:p w14:paraId="1B7A04DC" w14:textId="4C7D7D64" w:rsidR="002D0BD6" w:rsidRPr="00F242FF" w:rsidRDefault="002D0BD6"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Option</w:t>
            </w:r>
          </w:p>
        </w:tc>
        <w:tc>
          <w:tcPr>
            <w:tcW w:w="6513" w:type="dxa"/>
          </w:tcPr>
          <w:p w14:paraId="724A37AE" w14:textId="08673760" w:rsidR="00F242FF" w:rsidRPr="00F242FF" w:rsidRDefault="0055041E"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 xml:space="preserve">Select </w:t>
            </w:r>
            <w:r w:rsidR="00F242FF" w:rsidRPr="00F242FF">
              <w:rPr>
                <w:sz w:val="18"/>
              </w:rPr>
              <w:t>one of the following to specify which type of configuration to target:</w:t>
            </w:r>
          </w:p>
          <w:p w14:paraId="6E374E52" w14:textId="77777777" w:rsidR="00F242FF" w:rsidRPr="00F242FF" w:rsidRDefault="0055041E" w:rsidP="00F242FF">
            <w:pPr>
              <w:pStyle w:val="SAGEBodyText"/>
              <w:numPr>
                <w:ilvl w:val="0"/>
                <w:numId w:val="43"/>
              </w:numPr>
              <w:spacing w:after="0"/>
              <w:cnfStyle w:val="000000000000" w:firstRow="0" w:lastRow="0" w:firstColumn="0" w:lastColumn="0" w:oddVBand="0" w:evenVBand="0" w:oddHBand="0" w:evenHBand="0" w:firstRowFirstColumn="0" w:firstRowLastColumn="0" w:lastRowFirstColumn="0" w:lastRowLastColumn="0"/>
              <w:rPr>
                <w:sz w:val="18"/>
              </w:rPr>
            </w:pPr>
            <w:r w:rsidRPr="00F242FF">
              <w:rPr>
                <w:sz w:val="18"/>
              </w:rPr>
              <w:t>Adhoc</w:t>
            </w:r>
            <w:r w:rsidR="00F242FF" w:rsidRPr="00F242FF">
              <w:rPr>
                <w:sz w:val="18"/>
              </w:rPr>
              <w:t>,</w:t>
            </w:r>
            <w:r w:rsidRPr="00F242FF">
              <w:rPr>
                <w:sz w:val="18"/>
              </w:rPr>
              <w:t xml:space="preserve"> </w:t>
            </w:r>
          </w:p>
          <w:p w14:paraId="0468E3D8" w14:textId="77777777" w:rsidR="00F242FF" w:rsidRPr="00F242FF" w:rsidRDefault="0055041E" w:rsidP="00F242FF">
            <w:pPr>
              <w:pStyle w:val="SAGEBodyText"/>
              <w:numPr>
                <w:ilvl w:val="0"/>
                <w:numId w:val="43"/>
              </w:numPr>
              <w:spacing w:after="0"/>
              <w:cnfStyle w:val="000000000000" w:firstRow="0" w:lastRow="0" w:firstColumn="0" w:lastColumn="0" w:oddVBand="0" w:evenVBand="0" w:oddHBand="0" w:evenHBand="0" w:firstRowFirstColumn="0" w:firstRowLastColumn="0" w:lastRowFirstColumn="0" w:lastRowLastColumn="0"/>
              <w:rPr>
                <w:sz w:val="18"/>
              </w:rPr>
            </w:pPr>
            <w:r w:rsidRPr="00F242FF">
              <w:rPr>
                <w:sz w:val="18"/>
              </w:rPr>
              <w:t>CRM</w:t>
            </w:r>
          </w:p>
          <w:p w14:paraId="330AF6B0" w14:textId="77777777" w:rsidR="002D0BD6" w:rsidRPr="00F242FF" w:rsidRDefault="00F242FF" w:rsidP="00F242FF">
            <w:pPr>
              <w:pStyle w:val="SAGEBodyText"/>
              <w:numPr>
                <w:ilvl w:val="0"/>
                <w:numId w:val="43"/>
              </w:numPr>
              <w:spacing w:after="0"/>
              <w:cnfStyle w:val="000000000000" w:firstRow="0" w:lastRow="0" w:firstColumn="0" w:lastColumn="0" w:oddVBand="0" w:evenVBand="0" w:oddHBand="0" w:evenHBand="0" w:firstRowFirstColumn="0" w:firstRowLastColumn="0" w:lastRowFirstColumn="0" w:lastRowLastColumn="0"/>
              <w:rPr>
                <w:sz w:val="18"/>
              </w:rPr>
            </w:pPr>
            <w:r w:rsidRPr="00F242FF">
              <w:rPr>
                <w:sz w:val="18"/>
              </w:rPr>
              <w:t>Inquiry</w:t>
            </w:r>
          </w:p>
          <w:p w14:paraId="33193966" w14:textId="6D13FE2D" w:rsidR="00F242FF" w:rsidRPr="00F242FF" w:rsidRDefault="00F242FF" w:rsidP="00F242FF">
            <w:pPr>
              <w:pStyle w:val="SAGEBodyText"/>
              <w:spacing w:after="0"/>
              <w:ind w:left="720"/>
              <w:cnfStyle w:val="000000000000" w:firstRow="0" w:lastRow="0" w:firstColumn="0" w:lastColumn="0" w:oddVBand="0" w:evenVBand="0" w:oddHBand="0" w:evenHBand="0" w:firstRowFirstColumn="0" w:firstRowLastColumn="0" w:lastRowFirstColumn="0" w:lastRowLastColumn="0"/>
              <w:rPr>
                <w:sz w:val="18"/>
              </w:rPr>
            </w:pPr>
          </w:p>
        </w:tc>
      </w:tr>
      <w:tr w:rsidR="002D0BD6" w:rsidRPr="00F242FF" w14:paraId="07BD449E"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CFCB3A1" w14:textId="3748A53A" w:rsidR="002D0BD6" w:rsidRPr="00F242FF" w:rsidRDefault="002D0BD6" w:rsidP="002D0BD6">
            <w:pPr>
              <w:pStyle w:val="SAGEBodyText"/>
              <w:jc w:val="center"/>
              <w:rPr>
                <w:sz w:val="18"/>
              </w:rPr>
            </w:pPr>
            <w:r w:rsidRPr="00F242FF">
              <w:rPr>
                <w:sz w:val="18"/>
              </w:rPr>
              <w:t>9</w:t>
            </w:r>
          </w:p>
        </w:tc>
        <w:tc>
          <w:tcPr>
            <w:tcW w:w="1800" w:type="dxa"/>
          </w:tcPr>
          <w:p w14:paraId="5583EEF8" w14:textId="5F795988"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Root Path</w:t>
            </w:r>
          </w:p>
        </w:tc>
        <w:tc>
          <w:tcPr>
            <w:tcW w:w="6513" w:type="dxa"/>
          </w:tcPr>
          <w:p w14:paraId="417384DF" w14:textId="23A5FC5A" w:rsidR="002D0BD6" w:rsidRPr="00F242FF" w:rsidRDefault="0055041E"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Specify the folder on your system where all configuration and program generated files will be located.</w:t>
            </w:r>
          </w:p>
        </w:tc>
      </w:tr>
      <w:tr w:rsidR="00846936" w:rsidRPr="00F242FF" w14:paraId="40282B65"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3CFBD21E" w14:textId="671FA7C6" w:rsidR="00846936" w:rsidRPr="00F242FF" w:rsidRDefault="00846936" w:rsidP="00E53C6F">
            <w:pPr>
              <w:pStyle w:val="SAGEBodyText"/>
              <w:jc w:val="center"/>
              <w:rPr>
                <w:sz w:val="18"/>
              </w:rPr>
            </w:pPr>
            <w:r w:rsidRPr="00F242FF">
              <w:rPr>
                <w:sz w:val="18"/>
              </w:rPr>
              <w:t>10</w:t>
            </w:r>
          </w:p>
        </w:tc>
        <w:tc>
          <w:tcPr>
            <w:tcW w:w="1800" w:type="dxa"/>
          </w:tcPr>
          <w:p w14:paraId="23B8A357" w14:textId="77777777" w:rsidR="00846936" w:rsidRPr="00F242FF" w:rsidRDefault="00846936" w:rsidP="00E53C6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Output Path</w:t>
            </w:r>
          </w:p>
        </w:tc>
        <w:tc>
          <w:tcPr>
            <w:tcW w:w="6513" w:type="dxa"/>
          </w:tcPr>
          <w:p w14:paraId="7D5EFD4B" w14:textId="51627A68" w:rsidR="00846936" w:rsidRPr="00F242FF" w:rsidRDefault="00846936" w:rsidP="00E53C6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 xml:space="preserve">This is the </w:t>
            </w:r>
            <w:r w:rsidR="00624B01" w:rsidRPr="00F242FF">
              <w:rPr>
                <w:sz w:val="18"/>
              </w:rPr>
              <w:t xml:space="preserve">base </w:t>
            </w:r>
            <w:r w:rsidRPr="00F242FF">
              <w:rPr>
                <w:sz w:val="18"/>
              </w:rPr>
              <w:t>folder where all output files will be located</w:t>
            </w:r>
            <w:r w:rsidR="00624B01" w:rsidRPr="00F242FF">
              <w:rPr>
                <w:sz w:val="18"/>
              </w:rPr>
              <w:t>.</w:t>
            </w:r>
          </w:p>
        </w:tc>
      </w:tr>
      <w:tr w:rsidR="002D0BD6" w:rsidRPr="00F242FF" w14:paraId="506D891A"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9E50507" w14:textId="7271FF9A" w:rsidR="002D0BD6" w:rsidRPr="00F242FF" w:rsidRDefault="002D0BD6" w:rsidP="002D0BD6">
            <w:pPr>
              <w:pStyle w:val="SAGEBodyText"/>
              <w:jc w:val="center"/>
              <w:rPr>
                <w:sz w:val="18"/>
              </w:rPr>
            </w:pPr>
            <w:r w:rsidRPr="00F242FF">
              <w:rPr>
                <w:sz w:val="18"/>
              </w:rPr>
              <w:t>1</w:t>
            </w:r>
            <w:r w:rsidR="00846936" w:rsidRPr="00F242FF">
              <w:rPr>
                <w:sz w:val="18"/>
              </w:rPr>
              <w:t>1</w:t>
            </w:r>
          </w:p>
        </w:tc>
        <w:tc>
          <w:tcPr>
            <w:tcW w:w="1800" w:type="dxa"/>
          </w:tcPr>
          <w:p w14:paraId="61FEDAD2" w14:textId="3D819023"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SQL Script Name</w:t>
            </w:r>
          </w:p>
        </w:tc>
        <w:tc>
          <w:tcPr>
            <w:tcW w:w="6513" w:type="dxa"/>
          </w:tcPr>
          <w:p w14:paraId="04001BCD" w14:textId="1484AA5C" w:rsidR="002D0BD6" w:rsidRPr="00F242FF" w:rsidRDefault="0055041E"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 xml:space="preserve">Specify the </w:t>
            </w:r>
            <w:r w:rsidR="00846936" w:rsidRPr="00F242FF">
              <w:rPr>
                <w:sz w:val="18"/>
              </w:rPr>
              <w:t>name that will be used for the following:</w:t>
            </w:r>
          </w:p>
          <w:p w14:paraId="70952EC1" w14:textId="62E381C9" w:rsidR="00846936" w:rsidRPr="00F242FF" w:rsidRDefault="00846936" w:rsidP="00846936">
            <w:pPr>
              <w:pStyle w:val="SAGEBodyText"/>
              <w:numPr>
                <w:ilvl w:val="0"/>
                <w:numId w:val="42"/>
              </w:numPr>
              <w:cnfStyle w:val="000000100000" w:firstRow="0" w:lastRow="0" w:firstColumn="0" w:lastColumn="0" w:oddVBand="0" w:evenVBand="0" w:oddHBand="1" w:evenHBand="0" w:firstRowFirstColumn="0" w:firstRowLastColumn="0" w:lastRowFirstColumn="0" w:lastRowLastColumn="0"/>
              <w:rPr>
                <w:sz w:val="18"/>
              </w:rPr>
            </w:pPr>
            <w:r w:rsidRPr="00F242FF">
              <w:rPr>
                <w:sz w:val="18"/>
              </w:rPr>
              <w:t>The folder that will be created within the designated output folder, that will be used to hold the output files.</w:t>
            </w:r>
          </w:p>
          <w:p w14:paraId="091D9F1B" w14:textId="009AA6AA" w:rsidR="00846936" w:rsidRPr="00F242FF" w:rsidRDefault="00846936" w:rsidP="00846936">
            <w:pPr>
              <w:pStyle w:val="SAGEBodyText"/>
              <w:numPr>
                <w:ilvl w:val="0"/>
                <w:numId w:val="42"/>
              </w:numPr>
              <w:cnfStyle w:val="000000100000" w:firstRow="0" w:lastRow="0" w:firstColumn="0" w:lastColumn="0" w:oddVBand="0" w:evenVBand="0" w:oddHBand="1" w:evenHBand="0" w:firstRowFirstColumn="0" w:firstRowLastColumn="0" w:lastRowFirstColumn="0" w:lastRowLastColumn="0"/>
              <w:rPr>
                <w:sz w:val="18"/>
              </w:rPr>
            </w:pPr>
            <w:r w:rsidRPr="00F242FF">
              <w:rPr>
                <w:sz w:val="18"/>
              </w:rPr>
              <w:t>Within the filenames of the generated SQL Server script files</w:t>
            </w:r>
          </w:p>
        </w:tc>
      </w:tr>
      <w:tr w:rsidR="002D0BD6" w:rsidRPr="00F242FF" w14:paraId="43D75601"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13E815B5" w14:textId="58A4AD62" w:rsidR="002D0BD6" w:rsidRPr="00F242FF" w:rsidRDefault="002D0BD6" w:rsidP="002D0BD6">
            <w:pPr>
              <w:pStyle w:val="SAGEBodyText"/>
              <w:jc w:val="center"/>
              <w:rPr>
                <w:sz w:val="18"/>
              </w:rPr>
            </w:pPr>
            <w:r w:rsidRPr="00F242FF">
              <w:rPr>
                <w:sz w:val="18"/>
              </w:rPr>
              <w:t>12</w:t>
            </w:r>
          </w:p>
        </w:tc>
        <w:tc>
          <w:tcPr>
            <w:tcW w:w="1800" w:type="dxa"/>
          </w:tcPr>
          <w:p w14:paraId="49958371" w14:textId="56F071AC" w:rsidR="002D0BD6" w:rsidRPr="00F242FF" w:rsidRDefault="002D0BD6"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Datasource</w:t>
            </w:r>
          </w:p>
        </w:tc>
        <w:tc>
          <w:tcPr>
            <w:tcW w:w="6513" w:type="dxa"/>
          </w:tcPr>
          <w:p w14:paraId="07E052DB" w14:textId="5C5CB797" w:rsidR="002D0BD6" w:rsidRPr="00F242FF" w:rsidRDefault="00E53C6F"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 xml:space="preserve">This is the fully-qualified path to the Microsoft Excel spreadsheet (xlsx) containing the </w:t>
            </w:r>
            <w:r w:rsidR="00913023" w:rsidRPr="00F242FF">
              <w:rPr>
                <w:sz w:val="18"/>
              </w:rPr>
              <w:t>data source</w:t>
            </w:r>
            <w:r w:rsidRPr="00F242FF">
              <w:rPr>
                <w:sz w:val="18"/>
              </w:rPr>
              <w:t xml:space="preserve"> information.</w:t>
            </w:r>
          </w:p>
        </w:tc>
      </w:tr>
      <w:tr w:rsidR="002D0BD6" w:rsidRPr="00F242FF" w14:paraId="5E3FB8CA"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12C1146" w14:textId="42649FC5" w:rsidR="002D0BD6" w:rsidRPr="00F242FF" w:rsidRDefault="002D0BD6" w:rsidP="002D0BD6">
            <w:pPr>
              <w:pStyle w:val="SAGEBodyText"/>
              <w:jc w:val="center"/>
              <w:rPr>
                <w:sz w:val="18"/>
              </w:rPr>
            </w:pPr>
            <w:r w:rsidRPr="00F242FF">
              <w:rPr>
                <w:sz w:val="18"/>
              </w:rPr>
              <w:t>13</w:t>
            </w:r>
          </w:p>
        </w:tc>
        <w:tc>
          <w:tcPr>
            <w:tcW w:w="1800" w:type="dxa"/>
          </w:tcPr>
          <w:p w14:paraId="629F53CA" w14:textId="5FDAAF2E"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Template</w:t>
            </w:r>
          </w:p>
        </w:tc>
        <w:tc>
          <w:tcPr>
            <w:tcW w:w="6513" w:type="dxa"/>
          </w:tcPr>
          <w:p w14:paraId="155E506A" w14:textId="551510A0" w:rsidR="002D0BD6" w:rsidRPr="00F242FF" w:rsidRDefault="00E53C6F"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This is the fully-qualified path to the Microsoft Excel spreadsheet (xlsx) containing the template information.</w:t>
            </w:r>
          </w:p>
        </w:tc>
      </w:tr>
      <w:tr w:rsidR="00DE6F15" w:rsidRPr="00F242FF" w14:paraId="68DC72C8"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60A264D6" w14:textId="500E8B07" w:rsidR="00DE6F15" w:rsidRPr="00F242FF" w:rsidRDefault="00DE6F15" w:rsidP="002D0BD6">
            <w:pPr>
              <w:pStyle w:val="SAGEBodyText"/>
              <w:jc w:val="center"/>
              <w:rPr>
                <w:sz w:val="18"/>
              </w:rPr>
            </w:pPr>
            <w:r w:rsidRPr="00F242FF">
              <w:rPr>
                <w:sz w:val="18"/>
              </w:rPr>
              <w:lastRenderedPageBreak/>
              <w:t>14</w:t>
            </w:r>
          </w:p>
        </w:tc>
        <w:tc>
          <w:tcPr>
            <w:tcW w:w="1800" w:type="dxa"/>
          </w:tcPr>
          <w:p w14:paraId="51035D1A" w14:textId="5C706E65" w:rsidR="00DE6F15" w:rsidRPr="00F242FF" w:rsidRDefault="00DE6F15"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Controller Parameter Definition File</w:t>
            </w:r>
          </w:p>
        </w:tc>
        <w:tc>
          <w:tcPr>
            <w:tcW w:w="6513" w:type="dxa"/>
          </w:tcPr>
          <w:p w14:paraId="091795DA" w14:textId="751E1A83" w:rsidR="00DE6F15" w:rsidRPr="00F242FF" w:rsidRDefault="00F242FF"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Specify the name and path to a file that defines the Controller Parameter Definitions. This is optional and may be left blank.</w:t>
            </w:r>
          </w:p>
        </w:tc>
      </w:tr>
      <w:tr w:rsidR="00DE6F15" w:rsidRPr="00F242FF" w14:paraId="3400E5B1"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C6A2A4D" w14:textId="70B80CDB" w:rsidR="00DE6F15" w:rsidRPr="00F242FF" w:rsidRDefault="00DE6F15" w:rsidP="002D0BD6">
            <w:pPr>
              <w:pStyle w:val="SAGEBodyText"/>
              <w:jc w:val="center"/>
              <w:rPr>
                <w:sz w:val="18"/>
              </w:rPr>
            </w:pPr>
            <w:r w:rsidRPr="00F242FF">
              <w:rPr>
                <w:sz w:val="18"/>
              </w:rPr>
              <w:t>15</w:t>
            </w:r>
          </w:p>
        </w:tc>
        <w:tc>
          <w:tcPr>
            <w:tcW w:w="1800" w:type="dxa"/>
          </w:tcPr>
          <w:p w14:paraId="4FE590E8" w14:textId="4FE3AC04" w:rsidR="00DE6F15" w:rsidRPr="00F242FF" w:rsidRDefault="00DE6F15"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 xml:space="preserve">Override Presentation List </w:t>
            </w:r>
          </w:p>
        </w:tc>
        <w:tc>
          <w:tcPr>
            <w:tcW w:w="6513" w:type="dxa"/>
          </w:tcPr>
          <w:p w14:paraId="34F4F251" w14:textId="1CCC45AB" w:rsidR="00DE6F15" w:rsidRPr="00F242FF" w:rsidRDefault="00F242FF"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Specify the name and path to a file that defines the Override Presentation List. This is optional and may be left blank.</w:t>
            </w:r>
          </w:p>
        </w:tc>
      </w:tr>
      <w:tr w:rsidR="002D0BD6" w:rsidRPr="00F242FF" w14:paraId="2A296E36"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4AE7980F" w14:textId="271E6CC0" w:rsidR="002D0BD6" w:rsidRPr="00F242FF" w:rsidRDefault="002D0BD6" w:rsidP="002D0BD6">
            <w:pPr>
              <w:pStyle w:val="SAGEBodyText"/>
              <w:jc w:val="center"/>
              <w:rPr>
                <w:sz w:val="18"/>
              </w:rPr>
            </w:pPr>
            <w:r w:rsidRPr="00F242FF">
              <w:rPr>
                <w:sz w:val="18"/>
              </w:rPr>
              <w:t>1</w:t>
            </w:r>
            <w:r w:rsidR="00DE6F15" w:rsidRPr="00F242FF">
              <w:rPr>
                <w:sz w:val="18"/>
              </w:rPr>
              <w:t>6</w:t>
            </w:r>
          </w:p>
        </w:tc>
        <w:tc>
          <w:tcPr>
            <w:tcW w:w="1800" w:type="dxa"/>
          </w:tcPr>
          <w:p w14:paraId="31C14D05" w14:textId="02873ACB" w:rsidR="002D0BD6" w:rsidRPr="00F242FF" w:rsidRDefault="00DE6F15"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Status</w:t>
            </w:r>
          </w:p>
        </w:tc>
        <w:tc>
          <w:tcPr>
            <w:tcW w:w="6513" w:type="dxa"/>
          </w:tcPr>
          <w:p w14:paraId="5FB47CED" w14:textId="4594E983" w:rsidR="002D0BD6" w:rsidRPr="00F242FF" w:rsidRDefault="00E53C6F"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 xml:space="preserve">This is the </w:t>
            </w:r>
            <w:r w:rsidR="00913023" w:rsidRPr="00F242FF">
              <w:rPr>
                <w:sz w:val="18"/>
              </w:rPr>
              <w:t>area</w:t>
            </w:r>
            <w:r w:rsidRPr="00F242FF">
              <w:rPr>
                <w:sz w:val="18"/>
              </w:rPr>
              <w:t xml:space="preserve"> where informational message</w:t>
            </w:r>
            <w:r w:rsidR="00F242FF" w:rsidRPr="00F242FF">
              <w:rPr>
                <w:sz w:val="18"/>
              </w:rPr>
              <w:t>, errors and progress</w:t>
            </w:r>
            <w:r w:rsidRPr="00F242FF">
              <w:rPr>
                <w:sz w:val="18"/>
              </w:rPr>
              <w:t xml:space="preserve"> will be displayed.</w:t>
            </w:r>
          </w:p>
        </w:tc>
      </w:tr>
      <w:tr w:rsidR="002D0BD6" w:rsidRPr="00F242FF" w14:paraId="0031EE52"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A99BFE8" w14:textId="74A6CD63" w:rsidR="002D0BD6" w:rsidRPr="00F242FF" w:rsidRDefault="00DE6F15" w:rsidP="002D0BD6">
            <w:pPr>
              <w:pStyle w:val="SAGEBodyText"/>
              <w:jc w:val="center"/>
              <w:rPr>
                <w:sz w:val="18"/>
              </w:rPr>
            </w:pPr>
            <w:r w:rsidRPr="00F242FF">
              <w:rPr>
                <w:sz w:val="18"/>
              </w:rPr>
              <w:t>17</w:t>
            </w:r>
          </w:p>
        </w:tc>
        <w:tc>
          <w:tcPr>
            <w:tcW w:w="1800" w:type="dxa"/>
          </w:tcPr>
          <w:p w14:paraId="776414F9" w14:textId="71C61CBF"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Display output folder</w:t>
            </w:r>
          </w:p>
        </w:tc>
        <w:tc>
          <w:tcPr>
            <w:tcW w:w="6513" w:type="dxa"/>
          </w:tcPr>
          <w:p w14:paraId="558591A9" w14:textId="2E7E79A9" w:rsidR="002D0BD6" w:rsidRPr="00F242FF" w:rsidRDefault="00E53C6F"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 xml:space="preserve">This checkbox will enable or disable the display of the final output folder following the program </w:t>
            </w:r>
            <w:r w:rsidR="006345A8" w:rsidRPr="00F242FF">
              <w:rPr>
                <w:sz w:val="18"/>
              </w:rPr>
              <w:t>execution</w:t>
            </w:r>
            <w:r w:rsidRPr="00F242FF">
              <w:rPr>
                <w:sz w:val="18"/>
              </w:rPr>
              <w:t>.</w:t>
            </w:r>
          </w:p>
        </w:tc>
      </w:tr>
      <w:tr w:rsidR="002D0BD6" w:rsidRPr="00F242FF" w14:paraId="4E15A71F"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76C225D7" w14:textId="6F3A4A77" w:rsidR="002D0BD6" w:rsidRPr="00F242FF" w:rsidRDefault="002D0BD6" w:rsidP="002D0BD6">
            <w:pPr>
              <w:pStyle w:val="SAGEBodyText"/>
              <w:jc w:val="center"/>
              <w:rPr>
                <w:sz w:val="18"/>
              </w:rPr>
            </w:pPr>
            <w:r w:rsidRPr="00F242FF">
              <w:rPr>
                <w:sz w:val="18"/>
              </w:rPr>
              <w:t>1</w:t>
            </w:r>
            <w:r w:rsidR="00DE6F15" w:rsidRPr="00F242FF">
              <w:rPr>
                <w:sz w:val="18"/>
              </w:rPr>
              <w:t>8</w:t>
            </w:r>
          </w:p>
        </w:tc>
        <w:tc>
          <w:tcPr>
            <w:tcW w:w="1800" w:type="dxa"/>
          </w:tcPr>
          <w:p w14:paraId="11329CA6" w14:textId="5F39CA73" w:rsidR="002D0BD6" w:rsidRPr="00F242FF" w:rsidRDefault="002D0BD6"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Display log file</w:t>
            </w:r>
          </w:p>
        </w:tc>
        <w:tc>
          <w:tcPr>
            <w:tcW w:w="6513" w:type="dxa"/>
          </w:tcPr>
          <w:p w14:paraId="5DB04360" w14:textId="157212C4" w:rsidR="002D0BD6" w:rsidRPr="00F242FF" w:rsidRDefault="00E53C6F"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 xml:space="preserve">This checkbox will enable or disable the display of the final log file following the program </w:t>
            </w:r>
            <w:r w:rsidR="006345A8" w:rsidRPr="00F242FF">
              <w:rPr>
                <w:sz w:val="18"/>
              </w:rPr>
              <w:t>execution</w:t>
            </w:r>
            <w:r w:rsidRPr="00F242FF">
              <w:rPr>
                <w:sz w:val="18"/>
              </w:rPr>
              <w:t>.</w:t>
            </w:r>
          </w:p>
        </w:tc>
      </w:tr>
      <w:tr w:rsidR="002D0BD6" w:rsidRPr="00F242FF" w14:paraId="77A25F4F"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7876BE8" w14:textId="3B9BC4ED" w:rsidR="002D0BD6" w:rsidRPr="00F242FF" w:rsidRDefault="002D0BD6" w:rsidP="002D0BD6">
            <w:pPr>
              <w:pStyle w:val="SAGEBodyText"/>
              <w:jc w:val="center"/>
              <w:rPr>
                <w:sz w:val="18"/>
              </w:rPr>
            </w:pPr>
            <w:r w:rsidRPr="00F242FF">
              <w:rPr>
                <w:sz w:val="18"/>
              </w:rPr>
              <w:t>1</w:t>
            </w:r>
            <w:r w:rsidR="00DE6F15" w:rsidRPr="00F242FF">
              <w:rPr>
                <w:sz w:val="18"/>
              </w:rPr>
              <w:t>9</w:t>
            </w:r>
          </w:p>
        </w:tc>
        <w:tc>
          <w:tcPr>
            <w:tcW w:w="1800" w:type="dxa"/>
          </w:tcPr>
          <w:p w14:paraId="114369DE" w14:textId="0A261CBE"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Close</w:t>
            </w:r>
          </w:p>
        </w:tc>
        <w:tc>
          <w:tcPr>
            <w:tcW w:w="6513" w:type="dxa"/>
          </w:tcPr>
          <w:p w14:paraId="6241212B" w14:textId="321638B9" w:rsidR="002D0BD6" w:rsidRPr="00F242FF" w:rsidRDefault="00E53C6F"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This button, when pressed, will close the application.</w:t>
            </w:r>
          </w:p>
        </w:tc>
      </w:tr>
      <w:tr w:rsidR="002D0BD6" w:rsidRPr="00F242FF" w14:paraId="72051B03" w14:textId="77777777" w:rsidTr="00A22160">
        <w:tc>
          <w:tcPr>
            <w:cnfStyle w:val="001000000000" w:firstRow="0" w:lastRow="0" w:firstColumn="1" w:lastColumn="0" w:oddVBand="0" w:evenVBand="0" w:oddHBand="0" w:evenHBand="0" w:firstRowFirstColumn="0" w:firstRowLastColumn="0" w:lastRowFirstColumn="0" w:lastRowLastColumn="0"/>
            <w:tcW w:w="895" w:type="dxa"/>
          </w:tcPr>
          <w:p w14:paraId="19FDA68E" w14:textId="5684BD41" w:rsidR="002D0BD6" w:rsidRPr="00F242FF" w:rsidRDefault="00DE6F15" w:rsidP="002D0BD6">
            <w:pPr>
              <w:pStyle w:val="SAGEBodyText"/>
              <w:jc w:val="center"/>
              <w:rPr>
                <w:sz w:val="18"/>
              </w:rPr>
            </w:pPr>
            <w:r w:rsidRPr="00F242FF">
              <w:rPr>
                <w:sz w:val="18"/>
              </w:rPr>
              <w:t>20</w:t>
            </w:r>
          </w:p>
        </w:tc>
        <w:tc>
          <w:tcPr>
            <w:tcW w:w="1800" w:type="dxa"/>
          </w:tcPr>
          <w:p w14:paraId="32EB4A09" w14:textId="07B9045F" w:rsidR="002D0BD6" w:rsidRPr="00F242FF" w:rsidRDefault="002D0BD6"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Save Settings</w:t>
            </w:r>
          </w:p>
        </w:tc>
        <w:tc>
          <w:tcPr>
            <w:tcW w:w="6513" w:type="dxa"/>
          </w:tcPr>
          <w:p w14:paraId="07841ACF" w14:textId="07C2DF82" w:rsidR="002D0BD6" w:rsidRPr="00F242FF" w:rsidRDefault="00E53C6F" w:rsidP="004351DF">
            <w:pPr>
              <w:pStyle w:val="SAGEBodyText"/>
              <w:cnfStyle w:val="000000000000" w:firstRow="0" w:lastRow="0" w:firstColumn="0" w:lastColumn="0" w:oddVBand="0" w:evenVBand="0" w:oddHBand="0" w:evenHBand="0" w:firstRowFirstColumn="0" w:firstRowLastColumn="0" w:lastRowFirstColumn="0" w:lastRowLastColumn="0"/>
              <w:rPr>
                <w:sz w:val="18"/>
              </w:rPr>
            </w:pPr>
            <w:r w:rsidRPr="00F242FF">
              <w:rPr>
                <w:sz w:val="18"/>
              </w:rPr>
              <w:t>This button, when pressed, will save the current settings into the application’s INI file.</w:t>
            </w:r>
          </w:p>
        </w:tc>
      </w:tr>
      <w:tr w:rsidR="002D0BD6" w:rsidRPr="00F242FF" w14:paraId="5386159B" w14:textId="77777777" w:rsidTr="00A22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C6B067F" w14:textId="4416209D" w:rsidR="002D0BD6" w:rsidRPr="00F242FF" w:rsidRDefault="00DE6F15" w:rsidP="002D0BD6">
            <w:pPr>
              <w:pStyle w:val="SAGEBodyText"/>
              <w:jc w:val="center"/>
              <w:rPr>
                <w:sz w:val="18"/>
              </w:rPr>
            </w:pPr>
            <w:r w:rsidRPr="00F242FF">
              <w:rPr>
                <w:sz w:val="18"/>
              </w:rPr>
              <w:t>21</w:t>
            </w:r>
          </w:p>
        </w:tc>
        <w:tc>
          <w:tcPr>
            <w:tcW w:w="1800" w:type="dxa"/>
          </w:tcPr>
          <w:p w14:paraId="60E52375" w14:textId="07624010" w:rsidR="002D0BD6" w:rsidRPr="00F242FF" w:rsidRDefault="002D0BD6"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Generate</w:t>
            </w:r>
          </w:p>
        </w:tc>
        <w:tc>
          <w:tcPr>
            <w:tcW w:w="6513" w:type="dxa"/>
          </w:tcPr>
          <w:p w14:paraId="518E19F1" w14:textId="0A8A9C29" w:rsidR="002D0BD6" w:rsidRPr="00F242FF" w:rsidRDefault="00E53C6F" w:rsidP="004351DF">
            <w:pPr>
              <w:pStyle w:val="SAGEBodyText"/>
              <w:cnfStyle w:val="000000100000" w:firstRow="0" w:lastRow="0" w:firstColumn="0" w:lastColumn="0" w:oddVBand="0" w:evenVBand="0" w:oddHBand="1" w:evenHBand="0" w:firstRowFirstColumn="0" w:firstRowLastColumn="0" w:lastRowFirstColumn="0" w:lastRowLastColumn="0"/>
              <w:rPr>
                <w:sz w:val="18"/>
              </w:rPr>
            </w:pPr>
            <w:r w:rsidRPr="00F242FF">
              <w:rPr>
                <w:sz w:val="18"/>
              </w:rPr>
              <w:t>This button, when pressed, will start the generation process. If there are any problems with information in the form, errors will be displayed in the form and no output will be generated.</w:t>
            </w:r>
          </w:p>
        </w:tc>
      </w:tr>
    </w:tbl>
    <w:p w14:paraId="20AC5617" w14:textId="796942D0" w:rsidR="0085095A" w:rsidRDefault="0085095A" w:rsidP="004351DF">
      <w:pPr>
        <w:pStyle w:val="SAGEBodyText"/>
      </w:pPr>
    </w:p>
    <w:p w14:paraId="5635211E" w14:textId="4F257D16" w:rsidR="00E53C6F" w:rsidRDefault="00E53C6F">
      <w:pPr>
        <w:spacing w:after="200" w:line="0" w:lineRule="auto"/>
        <w:rPr>
          <w:lang w:val="en-US"/>
        </w:rPr>
      </w:pPr>
      <w:r>
        <w:br w:type="page"/>
      </w:r>
    </w:p>
    <w:p w14:paraId="6C3C8BAF" w14:textId="3C9B4ED7" w:rsidR="0085095A" w:rsidRDefault="006345A8" w:rsidP="00E53C6F">
      <w:pPr>
        <w:pStyle w:val="SAGEHeading1"/>
        <w:framePr w:wrap="around"/>
      </w:pPr>
      <w:bookmarkStart w:id="3" w:name="_Toc529258176"/>
      <w:r>
        <w:lastRenderedPageBreak/>
        <w:t>P</w:t>
      </w:r>
      <w:r w:rsidR="00E53C6F">
        <w:t xml:space="preserve">rogram </w:t>
      </w:r>
      <w:r>
        <w:t>O</w:t>
      </w:r>
      <w:r w:rsidR="00E53C6F">
        <w:t>utput</w:t>
      </w:r>
      <w:bookmarkEnd w:id="3"/>
    </w:p>
    <w:p w14:paraId="09D13E5D" w14:textId="77777777" w:rsidR="0085095A" w:rsidRDefault="0085095A" w:rsidP="004351DF">
      <w:pPr>
        <w:pStyle w:val="SAGEBodyText"/>
      </w:pPr>
    </w:p>
    <w:p w14:paraId="428FC014" w14:textId="77777777" w:rsidR="00F242FF" w:rsidRDefault="00E53C6F" w:rsidP="00E53C6F">
      <w:pPr>
        <w:pStyle w:val="SAGEBodyText"/>
      </w:pPr>
      <w:r>
        <w:t>Upon a successful run of the application, the following is an example of what will be output to the designated output folder</w:t>
      </w:r>
      <w:r w:rsidR="00F242FF">
        <w:t xml:space="preserve">: </w:t>
      </w:r>
    </w:p>
    <w:p w14:paraId="19F78400" w14:textId="57C7B6AF" w:rsidR="004351DF" w:rsidRDefault="00F242FF" w:rsidP="00E53C6F">
      <w:pPr>
        <w:pStyle w:val="SAGEBodyText"/>
      </w:pPr>
      <w:r w:rsidRPr="00F242FF">
        <w:rPr>
          <w:b/>
        </w:rPr>
        <w:t>Note:</w:t>
      </w:r>
      <w:r w:rsidRPr="00F242FF">
        <w:t xml:space="preserve"> The number of files generated will depend on the options that were </w:t>
      </w:r>
      <w:r>
        <w:t xml:space="preserve">originally </w:t>
      </w:r>
      <w:r w:rsidRPr="00F242FF">
        <w:t>selected</w:t>
      </w:r>
      <w:r>
        <w:t>.</w:t>
      </w:r>
    </w:p>
    <w:p w14:paraId="1A75D3B6" w14:textId="65EAC8A1" w:rsidR="00E53C6F" w:rsidRDefault="00E53C6F" w:rsidP="00E53C6F">
      <w:pPr>
        <w:pStyle w:val="SAGEBodyText"/>
      </w:pPr>
    </w:p>
    <w:p w14:paraId="7B1FB6A1" w14:textId="1A9FE2E2" w:rsidR="00E53C6F" w:rsidRDefault="00F242FF" w:rsidP="00E53C6F">
      <w:pPr>
        <w:pStyle w:val="SAGEBodyText"/>
      </w:pPr>
      <w:r>
        <w:rPr>
          <w:noProof/>
        </w:rPr>
        <w:drawing>
          <wp:inline distT="0" distB="0" distL="0" distR="0" wp14:anchorId="02CFC941" wp14:editId="798DC7B2">
            <wp:extent cx="5853430" cy="54590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3430" cy="5459095"/>
                    </a:xfrm>
                    <a:prstGeom prst="rect">
                      <a:avLst/>
                    </a:prstGeom>
                  </pic:spPr>
                </pic:pic>
              </a:graphicData>
            </a:graphic>
          </wp:inline>
        </w:drawing>
      </w:r>
    </w:p>
    <w:p w14:paraId="35C0430F" w14:textId="515021B3" w:rsidR="00624B01" w:rsidRDefault="00F242FF" w:rsidP="00E53C6F">
      <w:pPr>
        <w:pStyle w:val="SAGEBodyText"/>
      </w:pPr>
      <w:r>
        <w:rPr>
          <w:noProof/>
        </w:rPr>
        <w:lastRenderedPageBreak/>
        <w:drawing>
          <wp:inline distT="0" distB="0" distL="0" distR="0" wp14:anchorId="0A29BCC0" wp14:editId="0751EC31">
            <wp:extent cx="5853430" cy="4993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3430" cy="4993640"/>
                    </a:xfrm>
                    <a:prstGeom prst="rect">
                      <a:avLst/>
                    </a:prstGeom>
                  </pic:spPr>
                </pic:pic>
              </a:graphicData>
            </a:graphic>
          </wp:inline>
        </w:drawing>
      </w:r>
    </w:p>
    <w:p w14:paraId="04E50F20" w14:textId="48EB89F2" w:rsidR="00624B01" w:rsidRDefault="00624B01">
      <w:pPr>
        <w:spacing w:after="200" w:line="0" w:lineRule="auto"/>
        <w:rPr>
          <w:lang w:val="en-US"/>
        </w:rPr>
      </w:pPr>
      <w:r>
        <w:br w:type="page"/>
      </w:r>
    </w:p>
    <w:p w14:paraId="0F17E59B" w14:textId="3E7E338B" w:rsidR="00624B01" w:rsidRDefault="00624B01" w:rsidP="00E53C6F">
      <w:pPr>
        <w:pStyle w:val="SAGEBodyText"/>
      </w:pPr>
      <w:r>
        <w:lastRenderedPageBreak/>
        <w:t>The following is an example of what the application log file would look like:</w:t>
      </w:r>
    </w:p>
    <w:p w14:paraId="61332D15" w14:textId="2CD84476" w:rsidR="00624B01" w:rsidRDefault="00624B01" w:rsidP="00E53C6F">
      <w:pPr>
        <w:pStyle w:val="SAGEBodyText"/>
      </w:pPr>
    </w:p>
    <w:p w14:paraId="7FC73D9A" w14:textId="7C7D2BED" w:rsidR="00624B01" w:rsidRDefault="00624B01" w:rsidP="00E53C6F">
      <w:pPr>
        <w:pStyle w:val="SAGEBodyText"/>
      </w:pPr>
      <w:r>
        <w:rPr>
          <w:noProof/>
        </w:rPr>
        <w:drawing>
          <wp:inline distT="0" distB="0" distL="0" distR="0" wp14:anchorId="690B1E94" wp14:editId="08B8B7EC">
            <wp:extent cx="6035292" cy="363374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45861" cy="3640109"/>
                    </a:xfrm>
                    <a:prstGeom prst="rect">
                      <a:avLst/>
                    </a:prstGeom>
                  </pic:spPr>
                </pic:pic>
              </a:graphicData>
            </a:graphic>
          </wp:inline>
        </w:drawing>
      </w:r>
    </w:p>
    <w:sectPr w:rsidR="00624B01" w:rsidSect="002D0BD6">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D818D" w14:textId="77777777" w:rsidR="00257F8D" w:rsidRDefault="00257F8D" w:rsidP="00713520">
      <w:pPr>
        <w:spacing w:line="240" w:lineRule="auto"/>
      </w:pPr>
      <w:r>
        <w:separator/>
      </w:r>
    </w:p>
    <w:p w14:paraId="3C0FBB71" w14:textId="77777777" w:rsidR="00257F8D" w:rsidRDefault="00257F8D"/>
  </w:endnote>
  <w:endnote w:type="continuationSeparator" w:id="0">
    <w:p w14:paraId="27A6FF34" w14:textId="77777777" w:rsidR="00257F8D" w:rsidRDefault="00257F8D" w:rsidP="00713520">
      <w:pPr>
        <w:spacing w:line="240" w:lineRule="auto"/>
      </w:pPr>
      <w:r>
        <w:continuationSeparator/>
      </w:r>
    </w:p>
    <w:p w14:paraId="4C994675" w14:textId="77777777" w:rsidR="00257F8D" w:rsidRDefault="00257F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Fira Code">
    <w:altName w:val="Fira Code"/>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20B9D" w14:textId="77777777" w:rsidR="00777DA5" w:rsidRDefault="00777D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C244" w14:textId="77777777" w:rsidR="00E53C6F" w:rsidRDefault="00E53C6F"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BEF8B" w14:textId="77777777" w:rsidR="00777DA5" w:rsidRDefault="00777D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A5429" w14:textId="77777777" w:rsidR="00E53C6F" w:rsidRDefault="00E53C6F">
    <w:pPr>
      <w:pStyle w:val="Footer"/>
    </w:pPr>
  </w:p>
  <w:p w14:paraId="12FB93E5" w14:textId="77777777" w:rsidR="00E53C6F" w:rsidRDefault="00E53C6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53C6F" w14:paraId="14A455AF" w14:textId="77777777" w:rsidTr="0081634F">
      <w:tc>
        <w:tcPr>
          <w:tcW w:w="6804" w:type="dxa"/>
          <w:vAlign w:val="bottom"/>
        </w:tcPr>
        <w:p w14:paraId="4813B772" w14:textId="7238A0BB" w:rsidR="00E53C6F" w:rsidRPr="001872FE" w:rsidRDefault="00E53C6F" w:rsidP="003F19C5">
          <w:pPr>
            <w:pStyle w:val="SAGEFooter"/>
          </w:pPr>
          <w:r>
            <w:rPr>
              <w:noProof/>
            </w:rPr>
            <w:fldChar w:fldCharType="begin"/>
          </w:r>
          <w:r>
            <w:rPr>
              <w:noProof/>
            </w:rPr>
            <w:instrText xml:space="preserve"> STYLEREF  SAGE_Title  \* MERGEFORMAT </w:instrText>
          </w:r>
          <w:r>
            <w:rPr>
              <w:noProof/>
            </w:rPr>
            <w:fldChar w:fldCharType="separate"/>
          </w:r>
          <w:r w:rsidR="00777DA5">
            <w:rPr>
              <w:noProof/>
            </w:rPr>
            <w:t>Sage 300 Web Screens SDK</w:t>
          </w:r>
          <w:r>
            <w:rPr>
              <w:noProof/>
            </w:rPr>
            <w:fldChar w:fldCharType="end"/>
          </w:r>
          <w:r>
            <w:rPr>
              <w:noProof/>
            </w:rPr>
            <w:t xml:space="preserve"> – </w:t>
          </w:r>
          <w:r w:rsidR="00624B01" w:rsidRPr="00624B01">
            <w:t>Inquiry</w:t>
          </w:r>
          <w:r w:rsidR="00913023">
            <w:t xml:space="preserve"> </w:t>
          </w:r>
          <w:r w:rsidR="00624B01" w:rsidRPr="00624B01">
            <w:t>Configuration</w:t>
          </w:r>
          <w:r w:rsidR="00913023">
            <w:t xml:space="preserve"> </w:t>
          </w:r>
          <w:r w:rsidR="00624B01" w:rsidRPr="00624B01">
            <w:t>Generator</w:t>
          </w:r>
          <w:r>
            <w:rPr>
              <w:noProof/>
            </w:rPr>
            <w:t xml:space="preserve"> Utility</w:t>
          </w:r>
        </w:p>
      </w:tc>
      <w:tc>
        <w:tcPr>
          <w:tcW w:w="1983" w:type="dxa"/>
          <w:vAlign w:val="bottom"/>
        </w:tcPr>
        <w:sdt>
          <w:sdtPr>
            <w:id w:val="41648444"/>
            <w:docPartObj>
              <w:docPartGallery w:val="Page Numbers (Top of Page)"/>
              <w:docPartUnique/>
            </w:docPartObj>
          </w:sdtPr>
          <w:sdtEndPr/>
          <w:sdtContent>
            <w:p w14:paraId="377167B5" w14:textId="77777777" w:rsidR="00E53C6F" w:rsidRDefault="00E53C6F"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E53C6F" w:rsidRDefault="00E53C6F" w:rsidP="00A6168E">
    <w:pPr>
      <w:pStyle w:val="1pt"/>
      <w:tabs>
        <w:tab w:val="left" w:pos="1695"/>
      </w:tabs>
    </w:pPr>
    <w:r>
      <w:tab/>
    </w:r>
  </w:p>
  <w:p w14:paraId="35D76FFA" w14:textId="77777777" w:rsidR="00E53C6F" w:rsidRDefault="00E53C6F"/>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53C6F" w14:paraId="1FBC2C24" w14:textId="77777777" w:rsidTr="001D202A">
      <w:tc>
        <w:tcPr>
          <w:tcW w:w="6804" w:type="dxa"/>
          <w:vAlign w:val="bottom"/>
        </w:tcPr>
        <w:p w14:paraId="7E0B9CC1" w14:textId="48B92DD5" w:rsidR="00E53C6F" w:rsidRPr="001872FE" w:rsidRDefault="00E53C6F" w:rsidP="003F4A49">
          <w:pPr>
            <w:pStyle w:val="SAGEFooter"/>
          </w:pPr>
          <w:r>
            <w:rPr>
              <w:noProof/>
            </w:rPr>
            <w:fldChar w:fldCharType="begin"/>
          </w:r>
          <w:r>
            <w:rPr>
              <w:noProof/>
            </w:rPr>
            <w:instrText xml:space="preserve"> STYLEREF  SAGE_Title  \* MERGEFORMAT </w:instrText>
          </w:r>
          <w:r>
            <w:rPr>
              <w:noProof/>
            </w:rPr>
            <w:fldChar w:fldCharType="separate"/>
          </w:r>
          <w:r w:rsidR="00777DA5">
            <w:rPr>
              <w:noProof/>
            </w:rPr>
            <w:t>Sage 300 Web Screens SDK</w:t>
          </w:r>
          <w:r>
            <w:rPr>
              <w:noProof/>
            </w:rPr>
            <w:fldChar w:fldCharType="end"/>
          </w:r>
          <w:r>
            <w:rPr>
              <w:noProof/>
            </w:rPr>
            <w:t xml:space="preserve"> – </w:t>
          </w:r>
          <w:r w:rsidR="00624B01" w:rsidRPr="00624B01">
            <w:t>Inquiry</w:t>
          </w:r>
          <w:r w:rsidR="00913023">
            <w:t xml:space="preserve"> </w:t>
          </w:r>
          <w:r w:rsidR="00624B01" w:rsidRPr="00624B01">
            <w:t>Configuration</w:t>
          </w:r>
          <w:r w:rsidR="00913023">
            <w:t xml:space="preserve"> </w:t>
          </w:r>
          <w:r w:rsidR="00624B01" w:rsidRPr="00624B01">
            <w:t>Generator</w:t>
          </w:r>
          <w:r>
            <w:rPr>
              <w:noProof/>
            </w:rPr>
            <w:t xml:space="preserve"> Utility</w:t>
          </w:r>
        </w:p>
      </w:tc>
      <w:tc>
        <w:tcPr>
          <w:tcW w:w="1983" w:type="dxa"/>
          <w:vAlign w:val="bottom"/>
        </w:tcPr>
        <w:sdt>
          <w:sdtPr>
            <w:id w:val="-791217541"/>
            <w:docPartObj>
              <w:docPartGallery w:val="Page Numbers (Top of Page)"/>
              <w:docPartUnique/>
            </w:docPartObj>
          </w:sdtPr>
          <w:sdtEndPr/>
          <w:sdtContent>
            <w:p w14:paraId="1E8998EB" w14:textId="77777777" w:rsidR="00E53C6F" w:rsidRDefault="00E53C6F"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E53C6F" w:rsidRDefault="00E53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9A1F2" w14:textId="77777777" w:rsidR="00257F8D" w:rsidRDefault="00257F8D" w:rsidP="00713520">
      <w:pPr>
        <w:spacing w:line="240" w:lineRule="auto"/>
      </w:pPr>
    </w:p>
    <w:p w14:paraId="72567AAE" w14:textId="77777777" w:rsidR="00257F8D" w:rsidRDefault="00257F8D"/>
  </w:footnote>
  <w:footnote w:type="continuationSeparator" w:id="0">
    <w:p w14:paraId="695A825A" w14:textId="77777777" w:rsidR="00257F8D" w:rsidRDefault="00257F8D" w:rsidP="00713520">
      <w:pPr>
        <w:spacing w:line="240" w:lineRule="auto"/>
      </w:pPr>
    </w:p>
    <w:p w14:paraId="5047B267" w14:textId="77777777" w:rsidR="00257F8D" w:rsidRDefault="00257F8D"/>
  </w:footnote>
  <w:footnote w:type="continuationNotice" w:id="1">
    <w:p w14:paraId="6B442405" w14:textId="77777777" w:rsidR="00257F8D" w:rsidRDefault="00257F8D">
      <w:pPr>
        <w:spacing w:line="240" w:lineRule="auto"/>
      </w:pPr>
    </w:p>
    <w:p w14:paraId="3026B1ED" w14:textId="77777777" w:rsidR="00257F8D" w:rsidRDefault="00257F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A18B" w14:textId="77777777" w:rsidR="00777DA5" w:rsidRDefault="00777D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FAD3" w14:textId="77777777" w:rsidR="00777DA5" w:rsidRDefault="00777D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01DA" w14:textId="77777777" w:rsidR="00E53C6F" w:rsidRDefault="00E53C6F" w:rsidP="0015531F">
    <w:pPr>
      <w:pStyle w:val="Header"/>
    </w:pPr>
    <w:r w:rsidRPr="00D302D1">
      <w:rPr>
        <w:noProof/>
        <w:lang w:val="en-US"/>
      </w:rPr>
      <w:drawing>
        <wp:anchor distT="0" distB="0" distL="114300" distR="114300" simplePos="0" relativeHeight="251659264" behindDoc="1" locked="1" layoutInCell="1" allowOverlap="1" wp14:anchorId="464FB276" wp14:editId="3EE92C9C">
          <wp:simplePos x="0" y="0"/>
          <wp:positionH relativeFrom="page">
            <wp:posOffset>5807710</wp:posOffset>
          </wp:positionH>
          <wp:positionV relativeFrom="page">
            <wp:posOffset>476250</wp:posOffset>
          </wp:positionV>
          <wp:extent cx="1031240" cy="579755"/>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31240" cy="579755"/>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E53C6F" w:rsidRDefault="00E53C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9A8D" w14:textId="77777777" w:rsidR="00E53C6F" w:rsidRDefault="00E53C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F06DC" w14:textId="77777777" w:rsidR="00E53C6F" w:rsidRDefault="00E53C6F">
    <w:pPr>
      <w:pStyle w:val="Header"/>
    </w:pPr>
  </w:p>
  <w:p w14:paraId="3E46EF5A" w14:textId="77777777" w:rsidR="00E53C6F" w:rsidRDefault="00E53C6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BDEC" w14:textId="72AE6CE7" w:rsidR="00E53C6F" w:rsidRPr="003125A0" w:rsidRDefault="00E53C6F" w:rsidP="0079162B">
    <w:pPr>
      <w:pStyle w:val="SAGEHeader"/>
    </w:pPr>
    <w:r>
      <w:rPr>
        <w:noProof/>
      </w:rPr>
      <w:fldChar w:fldCharType="begin"/>
    </w:r>
    <w:r>
      <w:rPr>
        <w:noProof/>
      </w:rPr>
      <w:instrText xml:space="preserve"> STYLEREF  "SAGE_Heading 1" \l  \* MERGEFORMAT </w:instrText>
    </w:r>
    <w:r>
      <w:rPr>
        <w:noProof/>
      </w:rPr>
      <w:fldChar w:fldCharType="separate"/>
    </w:r>
    <w:r w:rsidR="00777DA5">
      <w:rPr>
        <w:noProof/>
      </w:rPr>
      <w:t>Program Output</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EC1B" w14:textId="77777777" w:rsidR="00E53C6F" w:rsidRDefault="00E53C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3130B7"/>
    <w:multiLevelType w:val="hybridMultilevel"/>
    <w:tmpl w:val="AEB4D4E0"/>
    <w:lvl w:ilvl="0" w:tplc="109EDB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FF7E5B"/>
    <w:multiLevelType w:val="hybridMultilevel"/>
    <w:tmpl w:val="9A841FE2"/>
    <w:lvl w:ilvl="0" w:tplc="438E142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F110AFB"/>
    <w:multiLevelType w:val="hybridMultilevel"/>
    <w:tmpl w:val="615C8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167308">
    <w:abstractNumId w:val="18"/>
  </w:num>
  <w:num w:numId="2" w16cid:durableId="664745248">
    <w:abstractNumId w:val="11"/>
  </w:num>
  <w:num w:numId="3" w16cid:durableId="1721392882">
    <w:abstractNumId w:val="10"/>
  </w:num>
  <w:num w:numId="4" w16cid:durableId="2111505937">
    <w:abstractNumId w:val="33"/>
  </w:num>
  <w:num w:numId="5" w16cid:durableId="877862291">
    <w:abstractNumId w:val="32"/>
  </w:num>
  <w:num w:numId="6" w16cid:durableId="84040926">
    <w:abstractNumId w:val="28"/>
  </w:num>
  <w:num w:numId="7" w16cid:durableId="1610353483">
    <w:abstractNumId w:val="9"/>
  </w:num>
  <w:num w:numId="8" w16cid:durableId="1776710881">
    <w:abstractNumId w:val="7"/>
  </w:num>
  <w:num w:numId="9" w16cid:durableId="1080835331">
    <w:abstractNumId w:val="6"/>
  </w:num>
  <w:num w:numId="10" w16cid:durableId="87622478">
    <w:abstractNumId w:val="5"/>
  </w:num>
  <w:num w:numId="11" w16cid:durableId="2066025348">
    <w:abstractNumId w:val="4"/>
  </w:num>
  <w:num w:numId="12" w16cid:durableId="2031447334">
    <w:abstractNumId w:val="8"/>
  </w:num>
  <w:num w:numId="13" w16cid:durableId="1397162935">
    <w:abstractNumId w:val="3"/>
  </w:num>
  <w:num w:numId="14" w16cid:durableId="686562546">
    <w:abstractNumId w:val="2"/>
  </w:num>
  <w:num w:numId="15" w16cid:durableId="1690178964">
    <w:abstractNumId w:val="1"/>
  </w:num>
  <w:num w:numId="16" w16cid:durableId="1751197928">
    <w:abstractNumId w:val="0"/>
  </w:num>
  <w:num w:numId="17" w16cid:durableId="341780329">
    <w:abstractNumId w:val="22"/>
  </w:num>
  <w:num w:numId="18" w16cid:durableId="711347923">
    <w:abstractNumId w:val="20"/>
  </w:num>
  <w:num w:numId="19" w16cid:durableId="509102572">
    <w:abstractNumId w:val="24"/>
  </w:num>
  <w:num w:numId="20" w16cid:durableId="1212889883">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401756564">
    <w:abstractNumId w:val="21"/>
  </w:num>
  <w:num w:numId="22" w16cid:durableId="1646349972">
    <w:abstractNumId w:val="13"/>
  </w:num>
  <w:num w:numId="23" w16cid:durableId="1300379603">
    <w:abstractNumId w:val="12"/>
  </w:num>
  <w:num w:numId="24" w16cid:durableId="644629678">
    <w:abstractNumId w:val="22"/>
    <w:lvlOverride w:ilvl="0">
      <w:startOverride w:val="1"/>
    </w:lvlOverride>
  </w:num>
  <w:num w:numId="25" w16cid:durableId="1832017419">
    <w:abstractNumId w:val="22"/>
    <w:lvlOverride w:ilvl="0">
      <w:startOverride w:val="1"/>
    </w:lvlOverride>
  </w:num>
  <w:num w:numId="26" w16cid:durableId="1489592227">
    <w:abstractNumId w:val="22"/>
    <w:lvlOverride w:ilvl="0">
      <w:startOverride w:val="1"/>
    </w:lvlOverride>
  </w:num>
  <w:num w:numId="27" w16cid:durableId="1080445931">
    <w:abstractNumId w:val="22"/>
    <w:lvlOverride w:ilvl="0">
      <w:startOverride w:val="1"/>
    </w:lvlOverride>
  </w:num>
  <w:num w:numId="28" w16cid:durableId="1187400705">
    <w:abstractNumId w:val="22"/>
    <w:lvlOverride w:ilvl="0">
      <w:startOverride w:val="1"/>
    </w:lvlOverride>
  </w:num>
  <w:num w:numId="29" w16cid:durableId="1241252692">
    <w:abstractNumId w:val="22"/>
    <w:lvlOverride w:ilvl="0">
      <w:startOverride w:val="1"/>
    </w:lvlOverride>
  </w:num>
  <w:num w:numId="30" w16cid:durableId="557666950">
    <w:abstractNumId w:val="22"/>
    <w:lvlOverride w:ilvl="0">
      <w:startOverride w:val="1"/>
    </w:lvlOverride>
  </w:num>
  <w:num w:numId="31" w16cid:durableId="1602302402">
    <w:abstractNumId w:val="17"/>
  </w:num>
  <w:num w:numId="32" w16cid:durableId="753017266">
    <w:abstractNumId w:val="15"/>
  </w:num>
  <w:num w:numId="33" w16cid:durableId="278921981">
    <w:abstractNumId w:val="19"/>
  </w:num>
  <w:num w:numId="34" w16cid:durableId="1075010120">
    <w:abstractNumId w:val="14"/>
  </w:num>
  <w:num w:numId="35" w16cid:durableId="841622952">
    <w:abstractNumId w:val="30"/>
  </w:num>
  <w:num w:numId="36" w16cid:durableId="1477260732">
    <w:abstractNumId w:val="26"/>
  </w:num>
  <w:num w:numId="37" w16cid:durableId="458766237">
    <w:abstractNumId w:val="29"/>
  </w:num>
  <w:num w:numId="38" w16cid:durableId="1217081565">
    <w:abstractNumId w:val="16"/>
  </w:num>
  <w:num w:numId="39" w16cid:durableId="851647567">
    <w:abstractNumId w:val="25"/>
  </w:num>
  <w:num w:numId="40" w16cid:durableId="1331442057">
    <w:abstractNumId w:val="23"/>
  </w:num>
  <w:num w:numId="41" w16cid:durableId="1217861091">
    <w:abstractNumId w:val="34"/>
  </w:num>
  <w:num w:numId="42" w16cid:durableId="702095944">
    <w:abstractNumId w:val="31"/>
  </w:num>
  <w:num w:numId="43" w16cid:durableId="1216358115">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F4"/>
    <w:rsid w:val="00001F84"/>
    <w:rsid w:val="0000396C"/>
    <w:rsid w:val="00004D7E"/>
    <w:rsid w:val="00015884"/>
    <w:rsid w:val="0001756A"/>
    <w:rsid w:val="00020241"/>
    <w:rsid w:val="00024655"/>
    <w:rsid w:val="00026556"/>
    <w:rsid w:val="00026E2D"/>
    <w:rsid w:val="0003285F"/>
    <w:rsid w:val="000347FA"/>
    <w:rsid w:val="0003598D"/>
    <w:rsid w:val="000359E8"/>
    <w:rsid w:val="000373BC"/>
    <w:rsid w:val="0004068B"/>
    <w:rsid w:val="00044C65"/>
    <w:rsid w:val="0004500E"/>
    <w:rsid w:val="00045837"/>
    <w:rsid w:val="00046957"/>
    <w:rsid w:val="00050A70"/>
    <w:rsid w:val="00052475"/>
    <w:rsid w:val="00053262"/>
    <w:rsid w:val="00053641"/>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094C"/>
    <w:rsid w:val="00142BD0"/>
    <w:rsid w:val="0014393D"/>
    <w:rsid w:val="00144CCC"/>
    <w:rsid w:val="001504A2"/>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1517"/>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14AB9"/>
    <w:rsid w:val="00222358"/>
    <w:rsid w:val="00224616"/>
    <w:rsid w:val="00227F92"/>
    <w:rsid w:val="00230416"/>
    <w:rsid w:val="0023359D"/>
    <w:rsid w:val="002374CE"/>
    <w:rsid w:val="002412BE"/>
    <w:rsid w:val="00244442"/>
    <w:rsid w:val="002519A4"/>
    <w:rsid w:val="0025240A"/>
    <w:rsid w:val="00256990"/>
    <w:rsid w:val="00257F8D"/>
    <w:rsid w:val="00261A33"/>
    <w:rsid w:val="00264E03"/>
    <w:rsid w:val="00267ECF"/>
    <w:rsid w:val="0027094C"/>
    <w:rsid w:val="0027100D"/>
    <w:rsid w:val="00276387"/>
    <w:rsid w:val="00277916"/>
    <w:rsid w:val="00282C8F"/>
    <w:rsid w:val="00283DED"/>
    <w:rsid w:val="0028400E"/>
    <w:rsid w:val="00286962"/>
    <w:rsid w:val="0029069B"/>
    <w:rsid w:val="00291F65"/>
    <w:rsid w:val="002A308D"/>
    <w:rsid w:val="002A39D0"/>
    <w:rsid w:val="002B34CF"/>
    <w:rsid w:val="002B4F7B"/>
    <w:rsid w:val="002B53E4"/>
    <w:rsid w:val="002B699A"/>
    <w:rsid w:val="002C11D6"/>
    <w:rsid w:val="002C2E41"/>
    <w:rsid w:val="002D0064"/>
    <w:rsid w:val="002D0BD6"/>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1830"/>
    <w:rsid w:val="003340F3"/>
    <w:rsid w:val="00336238"/>
    <w:rsid w:val="00336F6E"/>
    <w:rsid w:val="003401F2"/>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0B8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351DF"/>
    <w:rsid w:val="004363F2"/>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2145"/>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5041E"/>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45BB"/>
    <w:rsid w:val="005F7BB9"/>
    <w:rsid w:val="005F7F6C"/>
    <w:rsid w:val="00600241"/>
    <w:rsid w:val="006016B5"/>
    <w:rsid w:val="00601B67"/>
    <w:rsid w:val="006201D9"/>
    <w:rsid w:val="006212E8"/>
    <w:rsid w:val="00623CA4"/>
    <w:rsid w:val="00624B01"/>
    <w:rsid w:val="00633471"/>
    <w:rsid w:val="0063419D"/>
    <w:rsid w:val="0063448B"/>
    <w:rsid w:val="006345A8"/>
    <w:rsid w:val="00637916"/>
    <w:rsid w:val="0064333C"/>
    <w:rsid w:val="00645353"/>
    <w:rsid w:val="00645E1F"/>
    <w:rsid w:val="00646696"/>
    <w:rsid w:val="0064744C"/>
    <w:rsid w:val="0065062C"/>
    <w:rsid w:val="00651BF6"/>
    <w:rsid w:val="006540B6"/>
    <w:rsid w:val="0065632C"/>
    <w:rsid w:val="00662DC1"/>
    <w:rsid w:val="006644DD"/>
    <w:rsid w:val="006659CA"/>
    <w:rsid w:val="0067034C"/>
    <w:rsid w:val="00670AF7"/>
    <w:rsid w:val="006744B8"/>
    <w:rsid w:val="0067555E"/>
    <w:rsid w:val="006800E3"/>
    <w:rsid w:val="006810BD"/>
    <w:rsid w:val="00683868"/>
    <w:rsid w:val="00685C33"/>
    <w:rsid w:val="00686503"/>
    <w:rsid w:val="00687D46"/>
    <w:rsid w:val="00691E77"/>
    <w:rsid w:val="00693560"/>
    <w:rsid w:val="006A05A9"/>
    <w:rsid w:val="006A080C"/>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437"/>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07A"/>
    <w:rsid w:val="007734C8"/>
    <w:rsid w:val="00777D46"/>
    <w:rsid w:val="00777DA5"/>
    <w:rsid w:val="0079162B"/>
    <w:rsid w:val="0079788E"/>
    <w:rsid w:val="007A578E"/>
    <w:rsid w:val="007B0499"/>
    <w:rsid w:val="007B61A7"/>
    <w:rsid w:val="007C07B4"/>
    <w:rsid w:val="007C0D75"/>
    <w:rsid w:val="007C2452"/>
    <w:rsid w:val="007C2D4C"/>
    <w:rsid w:val="007C5D5A"/>
    <w:rsid w:val="007C68BF"/>
    <w:rsid w:val="007D035B"/>
    <w:rsid w:val="007D0BFB"/>
    <w:rsid w:val="007D1CDD"/>
    <w:rsid w:val="007D47E7"/>
    <w:rsid w:val="007D6080"/>
    <w:rsid w:val="007E36A0"/>
    <w:rsid w:val="007E573F"/>
    <w:rsid w:val="007E6741"/>
    <w:rsid w:val="007F01AE"/>
    <w:rsid w:val="007F0561"/>
    <w:rsid w:val="007F15E0"/>
    <w:rsid w:val="007F430C"/>
    <w:rsid w:val="0080377C"/>
    <w:rsid w:val="00806AAA"/>
    <w:rsid w:val="008114EC"/>
    <w:rsid w:val="0081216F"/>
    <w:rsid w:val="00812ED5"/>
    <w:rsid w:val="0081634F"/>
    <w:rsid w:val="008229A1"/>
    <w:rsid w:val="0082641D"/>
    <w:rsid w:val="00830AB6"/>
    <w:rsid w:val="0084114D"/>
    <w:rsid w:val="008425AE"/>
    <w:rsid w:val="00843164"/>
    <w:rsid w:val="008442C3"/>
    <w:rsid w:val="00844ED5"/>
    <w:rsid w:val="0084592E"/>
    <w:rsid w:val="00846936"/>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3023"/>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2A8F"/>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2160"/>
    <w:rsid w:val="00A270DE"/>
    <w:rsid w:val="00A27FF2"/>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1C20"/>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68DD"/>
    <w:rsid w:val="00BC1E4B"/>
    <w:rsid w:val="00BC3604"/>
    <w:rsid w:val="00BC3C8A"/>
    <w:rsid w:val="00BC4C95"/>
    <w:rsid w:val="00BC502E"/>
    <w:rsid w:val="00BD0FCB"/>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201"/>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2EB3"/>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6F7"/>
    <w:rsid w:val="00D26A6E"/>
    <w:rsid w:val="00D27CD0"/>
    <w:rsid w:val="00D27FB0"/>
    <w:rsid w:val="00D302D1"/>
    <w:rsid w:val="00D316A8"/>
    <w:rsid w:val="00D316AC"/>
    <w:rsid w:val="00D32087"/>
    <w:rsid w:val="00D33510"/>
    <w:rsid w:val="00D33DC0"/>
    <w:rsid w:val="00D51098"/>
    <w:rsid w:val="00D53358"/>
    <w:rsid w:val="00D53965"/>
    <w:rsid w:val="00D53A22"/>
    <w:rsid w:val="00D54A0F"/>
    <w:rsid w:val="00D5555E"/>
    <w:rsid w:val="00D6105C"/>
    <w:rsid w:val="00D63492"/>
    <w:rsid w:val="00D63856"/>
    <w:rsid w:val="00D66359"/>
    <w:rsid w:val="00D66FCC"/>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1DD4"/>
    <w:rsid w:val="00DB23F5"/>
    <w:rsid w:val="00DB4D58"/>
    <w:rsid w:val="00DB5EFE"/>
    <w:rsid w:val="00DB699A"/>
    <w:rsid w:val="00DC0728"/>
    <w:rsid w:val="00DC282D"/>
    <w:rsid w:val="00DC3D3F"/>
    <w:rsid w:val="00DC4EAC"/>
    <w:rsid w:val="00DD188C"/>
    <w:rsid w:val="00DD4A86"/>
    <w:rsid w:val="00DD5291"/>
    <w:rsid w:val="00DD619E"/>
    <w:rsid w:val="00DE23AD"/>
    <w:rsid w:val="00DE6F15"/>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3E1E"/>
    <w:rsid w:val="00E47880"/>
    <w:rsid w:val="00E53C6F"/>
    <w:rsid w:val="00E569FC"/>
    <w:rsid w:val="00E575A7"/>
    <w:rsid w:val="00E63C30"/>
    <w:rsid w:val="00E67604"/>
    <w:rsid w:val="00E67B5D"/>
    <w:rsid w:val="00E728BA"/>
    <w:rsid w:val="00E76319"/>
    <w:rsid w:val="00E83DB2"/>
    <w:rsid w:val="00E86C5B"/>
    <w:rsid w:val="00E87A00"/>
    <w:rsid w:val="00E95B1B"/>
    <w:rsid w:val="00E96817"/>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42FF"/>
    <w:rsid w:val="00F252CD"/>
    <w:rsid w:val="00F301AC"/>
    <w:rsid w:val="00F36101"/>
    <w:rsid w:val="00F36505"/>
    <w:rsid w:val="00F37E44"/>
    <w:rsid w:val="00F41832"/>
    <w:rsid w:val="00F45BAA"/>
    <w:rsid w:val="00F4739A"/>
    <w:rsid w:val="00F50D7F"/>
    <w:rsid w:val="00F710F4"/>
    <w:rsid w:val="00F73203"/>
    <w:rsid w:val="00F746E5"/>
    <w:rsid w:val="00F80E8C"/>
    <w:rsid w:val="00F82580"/>
    <w:rsid w:val="00F832E1"/>
    <w:rsid w:val="00F87D79"/>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0CCA"/>
    <w:rsid w:val="00FF2CE2"/>
    <w:rsid w:val="00FF37A9"/>
    <w:rsid w:val="00FF6D38"/>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table" w:styleId="PlainTable1">
    <w:name w:val="Plain Table 1"/>
    <w:basedOn w:val="TableNormal"/>
    <w:uiPriority w:val="41"/>
    <w:rsid w:val="00A221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5F49F-6F68-4850-8F08-3D49ADC7A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239</TotalTime>
  <Pages>10</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29</cp:revision>
  <cp:lastPrinted>2016-01-20T21:45:00Z</cp:lastPrinted>
  <dcterms:created xsi:type="dcterms:W3CDTF">2018-04-13T22:49:00Z</dcterms:created>
  <dcterms:modified xsi:type="dcterms:W3CDTF">2022-07-25T23:07:00Z</dcterms:modified>
</cp:coreProperties>
</file>