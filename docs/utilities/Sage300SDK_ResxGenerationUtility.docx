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DB7B" w14:textId="77777777" w:rsidR="007F0561" w:rsidRDefault="0004068B" w:rsidP="008E772E">
      <w:pPr>
        <w:pStyle w:val="SAGETitle"/>
      </w:pPr>
      <w:r>
        <w:t>Sage 300</w:t>
      </w:r>
      <w:r w:rsidR="00066E48">
        <w:t xml:space="preserve"> Web Screens SDK</w:t>
      </w:r>
    </w:p>
    <w:p w14:paraId="482BBFB2" w14:textId="77777777" w:rsidR="007F0561" w:rsidRDefault="00ED3914" w:rsidP="007F0561">
      <w:pPr>
        <w:pStyle w:val="SAGESubtitle"/>
      </w:pPr>
      <w:proofErr w:type="spellStart"/>
      <w:r>
        <w:t>Resx</w:t>
      </w:r>
      <w:proofErr w:type="spellEnd"/>
      <w:r>
        <w:t xml:space="preserve"> Generation Utility</w:t>
      </w:r>
    </w:p>
    <w:p w14:paraId="5165EA7A" w14:textId="77777777" w:rsidR="001266B2" w:rsidRDefault="001266B2" w:rsidP="00915C20">
      <w:pPr>
        <w:pStyle w:val="SAGETitleDate"/>
      </w:pPr>
    </w:p>
    <w:p w14:paraId="4DE129DA" w14:textId="77777777" w:rsidR="001266B2" w:rsidRDefault="001266B2" w:rsidP="00915C20">
      <w:pPr>
        <w:pStyle w:val="SAGETitleDate"/>
      </w:pPr>
    </w:p>
    <w:p w14:paraId="520F80BD" w14:textId="192C77E1" w:rsidR="004F4F8E" w:rsidRDefault="005A6F69"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37CAA5C2" w14:textId="77777777" w:rsidR="007C68BF" w:rsidRDefault="007C68BF" w:rsidP="007C68BF">
      <w:pPr>
        <w:pStyle w:val="SAGEBodyText"/>
      </w:pPr>
      <w:r>
        <w:lastRenderedPageBreak/>
        <w:t>The MIT License (MIT)</w:t>
      </w:r>
    </w:p>
    <w:p w14:paraId="7445C7CF" w14:textId="04562015" w:rsidR="007C68BF" w:rsidRDefault="007C68BF" w:rsidP="007C68BF">
      <w:pPr>
        <w:pStyle w:val="SAGEBodyText"/>
      </w:pPr>
      <w:r>
        <w:t>Copyright © 2016</w:t>
      </w:r>
      <w:r w:rsidR="006F6CA5">
        <w:t>-20</w:t>
      </w:r>
      <w:r w:rsidR="005A6F69">
        <w:t>22</w:t>
      </w:r>
      <w:r>
        <w:t xml:space="preserve"> The Sage Group plc or its licensors. All rights reserved.</w:t>
      </w:r>
    </w:p>
    <w:p w14:paraId="340F4337" w14:textId="77777777" w:rsidR="007C68BF" w:rsidRDefault="007C68BF" w:rsidP="007C68B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89267ED" w14:textId="77777777" w:rsidR="007C68BF" w:rsidRDefault="007C68BF" w:rsidP="007C68BF">
      <w:pPr>
        <w:pStyle w:val="SAGEBodyText"/>
      </w:pPr>
      <w:r>
        <w:t>The above copyright notice and this permission notice shall be included in all copies or substantial portions of the Software.</w:t>
      </w:r>
    </w:p>
    <w:p w14:paraId="33A9CBDC" w14:textId="77777777" w:rsidR="00063C74" w:rsidRPr="00FB3420" w:rsidRDefault="007C68BF" w:rsidP="007C68BF">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3FE8BD2" w14:textId="77777777" w:rsidR="005F3BCD" w:rsidRPr="000D184D" w:rsidRDefault="005135C7" w:rsidP="0081634F">
      <w:pPr>
        <w:pStyle w:val="SAGEHeading1noTOC"/>
        <w:framePr w:wrap="around"/>
      </w:pPr>
      <w:r>
        <w:lastRenderedPageBreak/>
        <w:t>Contents</w:t>
      </w:r>
    </w:p>
    <w:p w14:paraId="2746A30D" w14:textId="77777777" w:rsidR="00D5109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3314203" w:history="1">
        <w:r w:rsidR="00D51098" w:rsidRPr="00341FAA">
          <w:rPr>
            <w:rStyle w:val="Hyperlink"/>
            <w:noProof/>
          </w:rPr>
          <w:t>1.</w:t>
        </w:r>
        <w:r w:rsidR="00D51098">
          <w:rPr>
            <w:rFonts w:asciiTheme="minorHAnsi" w:eastAsiaTheme="minorEastAsia" w:hAnsiTheme="minorHAnsi"/>
            <w:b w:val="0"/>
            <w:noProof/>
            <w:sz w:val="22"/>
          </w:rPr>
          <w:tab/>
        </w:r>
        <w:r w:rsidR="00D51098" w:rsidRPr="00341FAA">
          <w:rPr>
            <w:rStyle w:val="Hyperlink"/>
            <w:noProof/>
          </w:rPr>
          <w:t>Overview</w:t>
        </w:r>
        <w:r w:rsidR="00D51098">
          <w:rPr>
            <w:noProof/>
            <w:webHidden/>
          </w:rPr>
          <w:tab/>
        </w:r>
        <w:r w:rsidR="00D51098">
          <w:rPr>
            <w:noProof/>
            <w:webHidden/>
          </w:rPr>
          <w:fldChar w:fldCharType="begin"/>
        </w:r>
        <w:r w:rsidR="00D51098">
          <w:rPr>
            <w:noProof/>
            <w:webHidden/>
          </w:rPr>
          <w:instrText xml:space="preserve"> PAGEREF _Toc443314203 \h </w:instrText>
        </w:r>
        <w:r w:rsidR="00D51098">
          <w:rPr>
            <w:noProof/>
            <w:webHidden/>
          </w:rPr>
        </w:r>
        <w:r w:rsidR="00D51098">
          <w:rPr>
            <w:noProof/>
            <w:webHidden/>
          </w:rPr>
          <w:fldChar w:fldCharType="separate"/>
        </w:r>
        <w:r w:rsidR="00D51098">
          <w:rPr>
            <w:noProof/>
            <w:webHidden/>
          </w:rPr>
          <w:t>4</w:t>
        </w:r>
        <w:r w:rsidR="00D51098">
          <w:rPr>
            <w:noProof/>
            <w:webHidden/>
          </w:rPr>
          <w:fldChar w:fldCharType="end"/>
        </w:r>
      </w:hyperlink>
    </w:p>
    <w:p w14:paraId="5BE9E032" w14:textId="77777777" w:rsidR="00D51098" w:rsidRDefault="00AD7345">
      <w:pPr>
        <w:pStyle w:val="TOC1"/>
        <w:rPr>
          <w:rFonts w:asciiTheme="minorHAnsi" w:eastAsiaTheme="minorEastAsia" w:hAnsiTheme="minorHAnsi"/>
          <w:b w:val="0"/>
          <w:noProof/>
          <w:sz w:val="22"/>
        </w:rPr>
      </w:pPr>
      <w:hyperlink w:anchor="_Toc443314204" w:history="1">
        <w:r w:rsidR="00D51098" w:rsidRPr="00341FAA">
          <w:rPr>
            <w:rStyle w:val="Hyperlink"/>
            <w:noProof/>
          </w:rPr>
          <w:t>2.</w:t>
        </w:r>
        <w:r w:rsidR="00D51098">
          <w:rPr>
            <w:rFonts w:asciiTheme="minorHAnsi" w:eastAsiaTheme="minorEastAsia" w:hAnsiTheme="minorHAnsi"/>
            <w:b w:val="0"/>
            <w:noProof/>
            <w:sz w:val="22"/>
          </w:rPr>
          <w:tab/>
        </w:r>
        <w:r w:rsidR="00D51098" w:rsidRPr="00341FAA">
          <w:rPr>
            <w:rStyle w:val="Hyperlink"/>
            <w:noProof/>
          </w:rPr>
          <w:t>Control Descriptions</w:t>
        </w:r>
        <w:r w:rsidR="00D51098">
          <w:rPr>
            <w:noProof/>
            <w:webHidden/>
          </w:rPr>
          <w:tab/>
        </w:r>
        <w:r w:rsidR="00D51098">
          <w:rPr>
            <w:noProof/>
            <w:webHidden/>
          </w:rPr>
          <w:fldChar w:fldCharType="begin"/>
        </w:r>
        <w:r w:rsidR="00D51098">
          <w:rPr>
            <w:noProof/>
            <w:webHidden/>
          </w:rPr>
          <w:instrText xml:space="preserve"> PAGEREF _Toc443314204 \h </w:instrText>
        </w:r>
        <w:r w:rsidR="00D51098">
          <w:rPr>
            <w:noProof/>
            <w:webHidden/>
          </w:rPr>
        </w:r>
        <w:r w:rsidR="00D51098">
          <w:rPr>
            <w:noProof/>
            <w:webHidden/>
          </w:rPr>
          <w:fldChar w:fldCharType="separate"/>
        </w:r>
        <w:r w:rsidR="00D51098">
          <w:rPr>
            <w:noProof/>
            <w:webHidden/>
          </w:rPr>
          <w:t>5</w:t>
        </w:r>
        <w:r w:rsidR="00D51098">
          <w:rPr>
            <w:noProof/>
            <w:webHidden/>
          </w:rPr>
          <w:fldChar w:fldCharType="end"/>
        </w:r>
      </w:hyperlink>
    </w:p>
    <w:p w14:paraId="364ABA07" w14:textId="77777777" w:rsidR="00D51098" w:rsidRDefault="00AD7345">
      <w:pPr>
        <w:pStyle w:val="TOC2"/>
        <w:rPr>
          <w:rFonts w:asciiTheme="minorHAnsi" w:eastAsiaTheme="minorEastAsia" w:hAnsiTheme="minorHAnsi"/>
        </w:rPr>
      </w:pPr>
      <w:hyperlink w:anchor="_Toc443314205" w:history="1">
        <w:r w:rsidR="00D51098" w:rsidRPr="00341FAA">
          <w:rPr>
            <w:rStyle w:val="Hyperlink"/>
          </w:rPr>
          <w:t>2.1</w:t>
        </w:r>
        <w:r w:rsidR="00D51098">
          <w:rPr>
            <w:rFonts w:asciiTheme="minorHAnsi" w:eastAsiaTheme="minorEastAsia" w:hAnsiTheme="minorHAnsi"/>
          </w:rPr>
          <w:tab/>
        </w:r>
        <w:r w:rsidR="00D51098" w:rsidRPr="00341FAA">
          <w:rPr>
            <w:rStyle w:val="Hyperlink"/>
          </w:rPr>
          <w:t>Toolbar Buttons</w:t>
        </w:r>
        <w:r w:rsidR="00D51098">
          <w:rPr>
            <w:webHidden/>
          </w:rPr>
          <w:tab/>
        </w:r>
        <w:r w:rsidR="00D51098">
          <w:rPr>
            <w:webHidden/>
          </w:rPr>
          <w:fldChar w:fldCharType="begin"/>
        </w:r>
        <w:r w:rsidR="00D51098">
          <w:rPr>
            <w:webHidden/>
          </w:rPr>
          <w:instrText xml:space="preserve"> PAGEREF _Toc443314205 \h </w:instrText>
        </w:r>
        <w:r w:rsidR="00D51098">
          <w:rPr>
            <w:webHidden/>
          </w:rPr>
        </w:r>
        <w:r w:rsidR="00D51098">
          <w:rPr>
            <w:webHidden/>
          </w:rPr>
          <w:fldChar w:fldCharType="separate"/>
        </w:r>
        <w:r w:rsidR="00D51098">
          <w:rPr>
            <w:webHidden/>
          </w:rPr>
          <w:t>5</w:t>
        </w:r>
        <w:r w:rsidR="00D51098">
          <w:rPr>
            <w:webHidden/>
          </w:rPr>
          <w:fldChar w:fldCharType="end"/>
        </w:r>
      </w:hyperlink>
    </w:p>
    <w:p w14:paraId="6BCF6C8A" w14:textId="77777777" w:rsidR="00D51098" w:rsidRDefault="00AD7345">
      <w:pPr>
        <w:pStyle w:val="TOC2"/>
        <w:rPr>
          <w:rFonts w:asciiTheme="minorHAnsi" w:eastAsiaTheme="minorEastAsia" w:hAnsiTheme="minorHAnsi"/>
        </w:rPr>
      </w:pPr>
      <w:hyperlink w:anchor="_Toc443314206" w:history="1">
        <w:r w:rsidR="00D51098" w:rsidRPr="00341FAA">
          <w:rPr>
            <w:rStyle w:val="Hyperlink"/>
          </w:rPr>
          <w:t>2.2</w:t>
        </w:r>
        <w:r w:rsidR="00D51098">
          <w:rPr>
            <w:rFonts w:asciiTheme="minorHAnsi" w:eastAsiaTheme="minorEastAsia" w:hAnsiTheme="minorHAnsi"/>
          </w:rPr>
          <w:tab/>
        </w:r>
        <w:r w:rsidR="00D51098" w:rsidRPr="00341FAA">
          <w:rPr>
            <w:rStyle w:val="Hyperlink"/>
          </w:rPr>
          <w:t>Resource Information Grid</w:t>
        </w:r>
        <w:r w:rsidR="00D51098">
          <w:rPr>
            <w:webHidden/>
          </w:rPr>
          <w:tab/>
        </w:r>
        <w:r w:rsidR="00D51098">
          <w:rPr>
            <w:webHidden/>
          </w:rPr>
          <w:fldChar w:fldCharType="begin"/>
        </w:r>
        <w:r w:rsidR="00D51098">
          <w:rPr>
            <w:webHidden/>
          </w:rPr>
          <w:instrText xml:space="preserve"> PAGEREF _Toc443314206 \h </w:instrText>
        </w:r>
        <w:r w:rsidR="00D51098">
          <w:rPr>
            <w:webHidden/>
          </w:rPr>
        </w:r>
        <w:r w:rsidR="00D51098">
          <w:rPr>
            <w:webHidden/>
          </w:rPr>
          <w:fldChar w:fldCharType="separate"/>
        </w:r>
        <w:r w:rsidR="00D51098">
          <w:rPr>
            <w:webHidden/>
          </w:rPr>
          <w:t>5</w:t>
        </w:r>
        <w:r w:rsidR="00D51098">
          <w:rPr>
            <w:webHidden/>
          </w:rPr>
          <w:fldChar w:fldCharType="end"/>
        </w:r>
      </w:hyperlink>
    </w:p>
    <w:p w14:paraId="0F83EDB6" w14:textId="77777777" w:rsidR="00D51098" w:rsidRDefault="00AD7345">
      <w:pPr>
        <w:pStyle w:val="TOC2"/>
        <w:rPr>
          <w:rFonts w:asciiTheme="minorHAnsi" w:eastAsiaTheme="minorEastAsia" w:hAnsiTheme="minorHAnsi"/>
        </w:rPr>
      </w:pPr>
      <w:hyperlink w:anchor="_Toc443314207" w:history="1">
        <w:r w:rsidR="00D51098" w:rsidRPr="00341FAA">
          <w:rPr>
            <w:rStyle w:val="Hyperlink"/>
          </w:rPr>
          <w:t>2.3</w:t>
        </w:r>
        <w:r w:rsidR="00D51098">
          <w:rPr>
            <w:rFonts w:asciiTheme="minorHAnsi" w:eastAsiaTheme="minorEastAsia" w:hAnsiTheme="minorHAnsi"/>
          </w:rPr>
          <w:tab/>
        </w:r>
        <w:r w:rsidR="00D51098" w:rsidRPr="00341FAA">
          <w:rPr>
            <w:rStyle w:val="Hyperlink"/>
          </w:rPr>
          <w:t>Checkboxes</w:t>
        </w:r>
        <w:r w:rsidR="00D51098">
          <w:rPr>
            <w:webHidden/>
          </w:rPr>
          <w:tab/>
        </w:r>
        <w:r w:rsidR="00D51098">
          <w:rPr>
            <w:webHidden/>
          </w:rPr>
          <w:fldChar w:fldCharType="begin"/>
        </w:r>
        <w:r w:rsidR="00D51098">
          <w:rPr>
            <w:webHidden/>
          </w:rPr>
          <w:instrText xml:space="preserve"> PAGEREF _Toc443314207 \h </w:instrText>
        </w:r>
        <w:r w:rsidR="00D51098">
          <w:rPr>
            <w:webHidden/>
          </w:rPr>
        </w:r>
        <w:r w:rsidR="00D51098">
          <w:rPr>
            <w:webHidden/>
          </w:rPr>
          <w:fldChar w:fldCharType="separate"/>
        </w:r>
        <w:r w:rsidR="00D51098">
          <w:rPr>
            <w:webHidden/>
          </w:rPr>
          <w:t>6</w:t>
        </w:r>
        <w:r w:rsidR="00D51098">
          <w:rPr>
            <w:webHidden/>
          </w:rPr>
          <w:fldChar w:fldCharType="end"/>
        </w:r>
      </w:hyperlink>
    </w:p>
    <w:p w14:paraId="53431118" w14:textId="77777777" w:rsidR="00D51098" w:rsidRDefault="00AD7345">
      <w:pPr>
        <w:pStyle w:val="TOC1"/>
        <w:rPr>
          <w:rFonts w:asciiTheme="minorHAnsi" w:eastAsiaTheme="minorEastAsia" w:hAnsiTheme="minorHAnsi"/>
          <w:b w:val="0"/>
          <w:noProof/>
          <w:sz w:val="22"/>
        </w:rPr>
      </w:pPr>
      <w:hyperlink w:anchor="_Toc443314208" w:history="1">
        <w:r w:rsidR="00D51098" w:rsidRPr="00341FAA">
          <w:rPr>
            <w:rStyle w:val="Hyperlink"/>
            <w:noProof/>
          </w:rPr>
          <w:t>3.</w:t>
        </w:r>
        <w:r w:rsidR="00D51098">
          <w:rPr>
            <w:rFonts w:asciiTheme="minorHAnsi" w:eastAsiaTheme="minorEastAsia" w:hAnsiTheme="minorHAnsi"/>
            <w:b w:val="0"/>
            <w:noProof/>
            <w:sz w:val="22"/>
          </w:rPr>
          <w:tab/>
        </w:r>
        <w:r w:rsidR="00D51098" w:rsidRPr="00341FAA">
          <w:rPr>
            <w:rStyle w:val="Hyperlink"/>
            <w:noProof/>
          </w:rPr>
          <w:t>Resource Information Text File</w:t>
        </w:r>
        <w:r w:rsidR="00D51098">
          <w:rPr>
            <w:noProof/>
            <w:webHidden/>
          </w:rPr>
          <w:tab/>
        </w:r>
        <w:r w:rsidR="00D51098">
          <w:rPr>
            <w:noProof/>
            <w:webHidden/>
          </w:rPr>
          <w:fldChar w:fldCharType="begin"/>
        </w:r>
        <w:r w:rsidR="00D51098">
          <w:rPr>
            <w:noProof/>
            <w:webHidden/>
          </w:rPr>
          <w:instrText xml:space="preserve"> PAGEREF _Toc443314208 \h </w:instrText>
        </w:r>
        <w:r w:rsidR="00D51098">
          <w:rPr>
            <w:noProof/>
            <w:webHidden/>
          </w:rPr>
        </w:r>
        <w:r w:rsidR="00D51098">
          <w:rPr>
            <w:noProof/>
            <w:webHidden/>
          </w:rPr>
          <w:fldChar w:fldCharType="separate"/>
        </w:r>
        <w:r w:rsidR="00D51098">
          <w:rPr>
            <w:noProof/>
            <w:webHidden/>
          </w:rPr>
          <w:t>7</w:t>
        </w:r>
        <w:r w:rsidR="00D51098">
          <w:rPr>
            <w:noProof/>
            <w:webHidden/>
          </w:rPr>
          <w:fldChar w:fldCharType="end"/>
        </w:r>
      </w:hyperlink>
    </w:p>
    <w:p w14:paraId="4EF3A57A" w14:textId="77777777" w:rsidR="00D51098" w:rsidRDefault="00AD7345">
      <w:pPr>
        <w:pStyle w:val="TOC2"/>
        <w:rPr>
          <w:rFonts w:asciiTheme="minorHAnsi" w:eastAsiaTheme="minorEastAsia" w:hAnsiTheme="minorHAnsi"/>
        </w:rPr>
      </w:pPr>
      <w:hyperlink w:anchor="_Toc443314209" w:history="1">
        <w:r w:rsidR="00D51098" w:rsidRPr="00341FAA">
          <w:rPr>
            <w:rStyle w:val="Hyperlink"/>
          </w:rPr>
          <w:t>3.1</w:t>
        </w:r>
        <w:r w:rsidR="00D51098">
          <w:rPr>
            <w:rFonts w:asciiTheme="minorHAnsi" w:eastAsiaTheme="minorEastAsia" w:hAnsiTheme="minorHAnsi"/>
          </w:rPr>
          <w:tab/>
        </w:r>
        <w:r w:rsidR="00D51098" w:rsidRPr="00341FAA">
          <w:rPr>
            <w:rStyle w:val="Hyperlink"/>
          </w:rPr>
          <w:t>Text File Format</w:t>
        </w:r>
        <w:r w:rsidR="00D51098">
          <w:rPr>
            <w:webHidden/>
          </w:rPr>
          <w:tab/>
        </w:r>
        <w:r w:rsidR="00D51098">
          <w:rPr>
            <w:webHidden/>
          </w:rPr>
          <w:fldChar w:fldCharType="begin"/>
        </w:r>
        <w:r w:rsidR="00D51098">
          <w:rPr>
            <w:webHidden/>
          </w:rPr>
          <w:instrText xml:space="preserve"> PAGEREF _Toc443314209 \h </w:instrText>
        </w:r>
        <w:r w:rsidR="00D51098">
          <w:rPr>
            <w:webHidden/>
          </w:rPr>
        </w:r>
        <w:r w:rsidR="00D51098">
          <w:rPr>
            <w:webHidden/>
          </w:rPr>
          <w:fldChar w:fldCharType="separate"/>
        </w:r>
        <w:r w:rsidR="00D51098">
          <w:rPr>
            <w:webHidden/>
          </w:rPr>
          <w:t>7</w:t>
        </w:r>
        <w:r w:rsidR="00D51098">
          <w:rPr>
            <w:webHidden/>
          </w:rPr>
          <w:fldChar w:fldCharType="end"/>
        </w:r>
      </w:hyperlink>
    </w:p>
    <w:p w14:paraId="74201867" w14:textId="77777777" w:rsidR="00D51098" w:rsidRDefault="00AD7345">
      <w:pPr>
        <w:pStyle w:val="TOC1"/>
        <w:rPr>
          <w:rFonts w:asciiTheme="minorHAnsi" w:eastAsiaTheme="minorEastAsia" w:hAnsiTheme="minorHAnsi"/>
          <w:b w:val="0"/>
          <w:noProof/>
          <w:sz w:val="22"/>
        </w:rPr>
      </w:pPr>
      <w:hyperlink w:anchor="_Toc443314210" w:history="1">
        <w:r w:rsidR="00D51098" w:rsidRPr="00341FAA">
          <w:rPr>
            <w:rStyle w:val="Hyperlink"/>
            <w:noProof/>
          </w:rPr>
          <w:t>4.</w:t>
        </w:r>
        <w:r w:rsidR="00D51098">
          <w:rPr>
            <w:rFonts w:asciiTheme="minorHAnsi" w:eastAsiaTheme="minorEastAsia" w:hAnsiTheme="minorHAnsi"/>
            <w:b w:val="0"/>
            <w:noProof/>
            <w:sz w:val="22"/>
          </w:rPr>
          <w:tab/>
        </w:r>
        <w:r w:rsidR="00D51098" w:rsidRPr="00341FAA">
          <w:rPr>
            <w:rStyle w:val="Hyperlink"/>
            <w:noProof/>
          </w:rPr>
          <w:t>Settings Text File</w:t>
        </w:r>
        <w:r w:rsidR="00D51098">
          <w:rPr>
            <w:noProof/>
            <w:webHidden/>
          </w:rPr>
          <w:tab/>
        </w:r>
        <w:r w:rsidR="00D51098">
          <w:rPr>
            <w:noProof/>
            <w:webHidden/>
          </w:rPr>
          <w:fldChar w:fldCharType="begin"/>
        </w:r>
        <w:r w:rsidR="00D51098">
          <w:rPr>
            <w:noProof/>
            <w:webHidden/>
          </w:rPr>
          <w:instrText xml:space="preserve"> PAGEREF _Toc443314210 \h </w:instrText>
        </w:r>
        <w:r w:rsidR="00D51098">
          <w:rPr>
            <w:noProof/>
            <w:webHidden/>
          </w:rPr>
        </w:r>
        <w:r w:rsidR="00D51098">
          <w:rPr>
            <w:noProof/>
            <w:webHidden/>
          </w:rPr>
          <w:fldChar w:fldCharType="separate"/>
        </w:r>
        <w:r w:rsidR="00D51098">
          <w:rPr>
            <w:noProof/>
            <w:webHidden/>
          </w:rPr>
          <w:t>8</w:t>
        </w:r>
        <w:r w:rsidR="00D51098">
          <w:rPr>
            <w:noProof/>
            <w:webHidden/>
          </w:rPr>
          <w:fldChar w:fldCharType="end"/>
        </w:r>
      </w:hyperlink>
    </w:p>
    <w:p w14:paraId="0E551484" w14:textId="77777777" w:rsidR="00D51098" w:rsidRDefault="00AD7345">
      <w:pPr>
        <w:pStyle w:val="TOC2"/>
        <w:rPr>
          <w:rFonts w:asciiTheme="minorHAnsi" w:eastAsiaTheme="minorEastAsia" w:hAnsiTheme="minorHAnsi"/>
        </w:rPr>
      </w:pPr>
      <w:hyperlink w:anchor="_Toc443314211" w:history="1">
        <w:r w:rsidR="00D51098" w:rsidRPr="00341FAA">
          <w:rPr>
            <w:rStyle w:val="Hyperlink"/>
          </w:rPr>
          <w:t>4.1</w:t>
        </w:r>
        <w:r w:rsidR="00D51098">
          <w:rPr>
            <w:rFonts w:asciiTheme="minorHAnsi" w:eastAsiaTheme="minorEastAsia" w:hAnsiTheme="minorHAnsi"/>
          </w:rPr>
          <w:tab/>
        </w:r>
        <w:r w:rsidR="00D51098" w:rsidRPr="00341FAA">
          <w:rPr>
            <w:rStyle w:val="Hyperlink"/>
          </w:rPr>
          <w:t>Text File Format</w:t>
        </w:r>
        <w:r w:rsidR="00D51098">
          <w:rPr>
            <w:webHidden/>
          </w:rPr>
          <w:tab/>
        </w:r>
        <w:r w:rsidR="00D51098">
          <w:rPr>
            <w:webHidden/>
          </w:rPr>
          <w:fldChar w:fldCharType="begin"/>
        </w:r>
        <w:r w:rsidR="00D51098">
          <w:rPr>
            <w:webHidden/>
          </w:rPr>
          <w:instrText xml:space="preserve"> PAGEREF _Toc443314211 \h </w:instrText>
        </w:r>
        <w:r w:rsidR="00D51098">
          <w:rPr>
            <w:webHidden/>
          </w:rPr>
        </w:r>
        <w:r w:rsidR="00D51098">
          <w:rPr>
            <w:webHidden/>
          </w:rPr>
          <w:fldChar w:fldCharType="separate"/>
        </w:r>
        <w:r w:rsidR="00D51098">
          <w:rPr>
            <w:webHidden/>
          </w:rPr>
          <w:t>8</w:t>
        </w:r>
        <w:r w:rsidR="00D51098">
          <w:rPr>
            <w:webHidden/>
          </w:rPr>
          <w:fldChar w:fldCharType="end"/>
        </w:r>
      </w:hyperlink>
    </w:p>
    <w:p w14:paraId="7100D169" w14:textId="77777777" w:rsidR="00D51098" w:rsidRDefault="00AD7345">
      <w:pPr>
        <w:pStyle w:val="TOC1"/>
        <w:rPr>
          <w:rFonts w:asciiTheme="minorHAnsi" w:eastAsiaTheme="minorEastAsia" w:hAnsiTheme="minorHAnsi"/>
          <w:b w:val="0"/>
          <w:noProof/>
          <w:sz w:val="22"/>
        </w:rPr>
      </w:pPr>
      <w:hyperlink w:anchor="_Toc443314212" w:history="1">
        <w:r w:rsidR="00D51098" w:rsidRPr="00341FAA">
          <w:rPr>
            <w:rStyle w:val="Hyperlink"/>
            <w:noProof/>
          </w:rPr>
          <w:t>5.</w:t>
        </w:r>
        <w:r w:rsidR="00D51098">
          <w:rPr>
            <w:rFonts w:asciiTheme="minorHAnsi" w:eastAsiaTheme="minorEastAsia" w:hAnsiTheme="minorHAnsi"/>
            <w:b w:val="0"/>
            <w:noProof/>
            <w:sz w:val="22"/>
          </w:rPr>
          <w:tab/>
        </w:r>
        <w:r w:rsidR="00D51098" w:rsidRPr="00341FAA">
          <w:rPr>
            <w:rStyle w:val="Hyperlink"/>
            <w:noProof/>
          </w:rPr>
          <w:t>User Interface Operation</w:t>
        </w:r>
        <w:r w:rsidR="00D51098">
          <w:rPr>
            <w:noProof/>
            <w:webHidden/>
          </w:rPr>
          <w:tab/>
        </w:r>
        <w:r w:rsidR="00D51098">
          <w:rPr>
            <w:noProof/>
            <w:webHidden/>
          </w:rPr>
          <w:fldChar w:fldCharType="begin"/>
        </w:r>
        <w:r w:rsidR="00D51098">
          <w:rPr>
            <w:noProof/>
            <w:webHidden/>
          </w:rPr>
          <w:instrText xml:space="preserve"> PAGEREF _Toc443314212 \h </w:instrText>
        </w:r>
        <w:r w:rsidR="00D51098">
          <w:rPr>
            <w:noProof/>
            <w:webHidden/>
          </w:rPr>
        </w:r>
        <w:r w:rsidR="00D51098">
          <w:rPr>
            <w:noProof/>
            <w:webHidden/>
          </w:rPr>
          <w:fldChar w:fldCharType="separate"/>
        </w:r>
        <w:r w:rsidR="00D51098">
          <w:rPr>
            <w:noProof/>
            <w:webHidden/>
          </w:rPr>
          <w:t>9</w:t>
        </w:r>
        <w:r w:rsidR="00D51098">
          <w:rPr>
            <w:noProof/>
            <w:webHidden/>
          </w:rPr>
          <w:fldChar w:fldCharType="end"/>
        </w:r>
      </w:hyperlink>
    </w:p>
    <w:p w14:paraId="476E9198" w14:textId="77777777" w:rsidR="00D51098" w:rsidRDefault="00AD7345">
      <w:pPr>
        <w:pStyle w:val="TOC1"/>
        <w:rPr>
          <w:rFonts w:asciiTheme="minorHAnsi" w:eastAsiaTheme="minorEastAsia" w:hAnsiTheme="minorHAnsi"/>
          <w:b w:val="0"/>
          <w:noProof/>
          <w:sz w:val="22"/>
        </w:rPr>
      </w:pPr>
      <w:hyperlink w:anchor="_Toc443314213" w:history="1">
        <w:r w:rsidR="00D51098" w:rsidRPr="00341FAA">
          <w:rPr>
            <w:rStyle w:val="Hyperlink"/>
            <w:noProof/>
          </w:rPr>
          <w:t>6.</w:t>
        </w:r>
        <w:r w:rsidR="00D51098">
          <w:rPr>
            <w:rFonts w:asciiTheme="minorHAnsi" w:eastAsiaTheme="minorEastAsia" w:hAnsiTheme="minorHAnsi"/>
            <w:b w:val="0"/>
            <w:noProof/>
            <w:sz w:val="22"/>
          </w:rPr>
          <w:tab/>
        </w:r>
        <w:r w:rsidR="00D51098" w:rsidRPr="00341FAA">
          <w:rPr>
            <w:rStyle w:val="Hyperlink"/>
            <w:noProof/>
          </w:rPr>
          <w:t>Headless Operation</w:t>
        </w:r>
        <w:r w:rsidR="00D51098">
          <w:rPr>
            <w:noProof/>
            <w:webHidden/>
          </w:rPr>
          <w:tab/>
        </w:r>
        <w:r w:rsidR="00D51098">
          <w:rPr>
            <w:noProof/>
            <w:webHidden/>
          </w:rPr>
          <w:fldChar w:fldCharType="begin"/>
        </w:r>
        <w:r w:rsidR="00D51098">
          <w:rPr>
            <w:noProof/>
            <w:webHidden/>
          </w:rPr>
          <w:instrText xml:space="preserve"> PAGEREF _Toc443314213 \h </w:instrText>
        </w:r>
        <w:r w:rsidR="00D51098">
          <w:rPr>
            <w:noProof/>
            <w:webHidden/>
          </w:rPr>
        </w:r>
        <w:r w:rsidR="00D51098">
          <w:rPr>
            <w:noProof/>
            <w:webHidden/>
          </w:rPr>
          <w:fldChar w:fldCharType="separate"/>
        </w:r>
        <w:r w:rsidR="00D51098">
          <w:rPr>
            <w:noProof/>
            <w:webHidden/>
          </w:rPr>
          <w:t>10</w:t>
        </w:r>
        <w:r w:rsidR="00D51098">
          <w:rPr>
            <w:noProof/>
            <w:webHidden/>
          </w:rPr>
          <w:fldChar w:fldCharType="end"/>
        </w:r>
      </w:hyperlink>
    </w:p>
    <w:p w14:paraId="77D45626" w14:textId="77777777" w:rsidR="00D51098" w:rsidRDefault="00AD7345">
      <w:pPr>
        <w:pStyle w:val="TOC1"/>
        <w:rPr>
          <w:rFonts w:asciiTheme="minorHAnsi" w:eastAsiaTheme="minorEastAsia" w:hAnsiTheme="minorHAnsi"/>
          <w:b w:val="0"/>
          <w:noProof/>
          <w:sz w:val="22"/>
        </w:rPr>
      </w:pPr>
      <w:hyperlink w:anchor="_Toc443314214" w:history="1">
        <w:r w:rsidR="00D51098" w:rsidRPr="00341FAA">
          <w:rPr>
            <w:rStyle w:val="Hyperlink"/>
            <w:noProof/>
          </w:rPr>
          <w:t>7.</w:t>
        </w:r>
        <w:r w:rsidR="00D51098">
          <w:rPr>
            <w:rFonts w:asciiTheme="minorHAnsi" w:eastAsiaTheme="minorEastAsia" w:hAnsiTheme="minorHAnsi"/>
            <w:b w:val="0"/>
            <w:noProof/>
            <w:sz w:val="22"/>
          </w:rPr>
          <w:tab/>
        </w:r>
        <w:r w:rsidR="00D51098" w:rsidRPr="00341FAA">
          <w:rPr>
            <w:rStyle w:val="Hyperlink"/>
            <w:noProof/>
          </w:rPr>
          <w:t>Special Character Sequences</w:t>
        </w:r>
        <w:r w:rsidR="00D51098">
          <w:rPr>
            <w:noProof/>
            <w:webHidden/>
          </w:rPr>
          <w:tab/>
        </w:r>
        <w:r w:rsidR="00D51098">
          <w:rPr>
            <w:noProof/>
            <w:webHidden/>
          </w:rPr>
          <w:fldChar w:fldCharType="begin"/>
        </w:r>
        <w:r w:rsidR="00D51098">
          <w:rPr>
            <w:noProof/>
            <w:webHidden/>
          </w:rPr>
          <w:instrText xml:space="preserve"> PAGEREF _Toc443314214 \h </w:instrText>
        </w:r>
        <w:r w:rsidR="00D51098">
          <w:rPr>
            <w:noProof/>
            <w:webHidden/>
          </w:rPr>
        </w:r>
        <w:r w:rsidR="00D51098">
          <w:rPr>
            <w:noProof/>
            <w:webHidden/>
          </w:rPr>
          <w:fldChar w:fldCharType="separate"/>
        </w:r>
        <w:r w:rsidR="00D51098">
          <w:rPr>
            <w:noProof/>
            <w:webHidden/>
          </w:rPr>
          <w:t>11</w:t>
        </w:r>
        <w:r w:rsidR="00D51098">
          <w:rPr>
            <w:noProof/>
            <w:webHidden/>
          </w:rPr>
          <w:fldChar w:fldCharType="end"/>
        </w:r>
      </w:hyperlink>
    </w:p>
    <w:p w14:paraId="27F9D928" w14:textId="77777777" w:rsidR="004C7BAD" w:rsidRDefault="00897E78" w:rsidP="003B33AD">
      <w:pPr>
        <w:pStyle w:val="SAGEBodyText"/>
      </w:pPr>
      <w:r>
        <w:fldChar w:fldCharType="end"/>
      </w:r>
    </w:p>
    <w:p w14:paraId="370C95FE" w14:textId="77777777" w:rsidR="004C7BAD" w:rsidRDefault="004C7BAD" w:rsidP="004C7BAD">
      <w:pPr>
        <w:rPr>
          <w:lang w:val="en-US"/>
        </w:rPr>
      </w:pPr>
    </w:p>
    <w:p w14:paraId="78E30F88" w14:textId="77777777" w:rsidR="009353BC" w:rsidRPr="004C7BAD" w:rsidRDefault="009353BC" w:rsidP="004C7BAD">
      <w:pPr>
        <w:rPr>
          <w:lang w:val="en-US"/>
        </w:rPr>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p>
    <w:p w14:paraId="39D7C194" w14:textId="77777777" w:rsidR="00A45D3D" w:rsidRDefault="004C7BAD" w:rsidP="00EE183A">
      <w:pPr>
        <w:pStyle w:val="SAGEHeading1"/>
        <w:framePr w:wrap="around"/>
      </w:pPr>
      <w:bookmarkStart w:id="0" w:name="_Toc440376140"/>
      <w:bookmarkStart w:id="1" w:name="_Toc443314203"/>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252A1745" w14:textId="77777777" w:rsidR="00ED3914" w:rsidRDefault="00ED3914" w:rsidP="00D27CD0">
      <w:pPr>
        <w:pStyle w:val="SAGEBodyText"/>
        <w:rPr>
          <w:lang w:val="en"/>
        </w:rPr>
      </w:pPr>
      <w:r>
        <w:rPr>
          <w:lang w:val="en"/>
        </w:rPr>
        <w:t xml:space="preserve">The </w:t>
      </w:r>
      <w:proofErr w:type="spellStart"/>
      <w:r>
        <w:rPr>
          <w:b/>
          <w:bCs/>
          <w:lang w:val="en"/>
        </w:rPr>
        <w:t>Resx</w:t>
      </w:r>
      <w:proofErr w:type="spellEnd"/>
      <w:r>
        <w:rPr>
          <w:b/>
          <w:bCs/>
          <w:lang w:val="en"/>
        </w:rPr>
        <w:t xml:space="preserve"> Generation Utility</w:t>
      </w:r>
      <w:r>
        <w:rPr>
          <w:lang w:val="en"/>
        </w:rPr>
        <w:t xml:space="preserve"> is a C# project developed in Visual Studio 2012 and will be used to generate </w:t>
      </w:r>
      <w:proofErr w:type="spellStart"/>
      <w:r>
        <w:rPr>
          <w:b/>
          <w:bCs/>
          <w:lang w:val="en"/>
        </w:rPr>
        <w:t>resx</w:t>
      </w:r>
      <w:proofErr w:type="spellEnd"/>
      <w:r>
        <w:rPr>
          <w:lang w:val="en"/>
        </w:rPr>
        <w:t xml:space="preserve"> (web language resource files) files from </w:t>
      </w:r>
      <w:proofErr w:type="spellStart"/>
      <w:r>
        <w:rPr>
          <w:b/>
          <w:bCs/>
          <w:lang w:val="en"/>
        </w:rPr>
        <w:t>rc</w:t>
      </w:r>
      <w:proofErr w:type="spellEnd"/>
      <w:r>
        <w:rPr>
          <w:lang w:val="en"/>
        </w:rPr>
        <w:t xml:space="preserve"> (desktop language resource files) files. The following sections will show screen shots and explain the steps being performed in the utility.</w:t>
      </w:r>
    </w:p>
    <w:p w14:paraId="5ACB7700" w14:textId="77777777" w:rsidR="00ED3914" w:rsidRDefault="00ED3914" w:rsidP="00D27CD0">
      <w:pPr>
        <w:pStyle w:val="SAGEBodyText"/>
      </w:pPr>
    </w:p>
    <w:p w14:paraId="4AA11909" w14:textId="77777777" w:rsidR="00ED3914" w:rsidRDefault="00ED3914" w:rsidP="00D27CD0">
      <w:pPr>
        <w:pStyle w:val="SAGEBodyText"/>
        <w:rPr>
          <w:noProof/>
        </w:rPr>
      </w:pPr>
    </w:p>
    <w:p w14:paraId="214A468A" w14:textId="77777777" w:rsidR="002C2E41" w:rsidRDefault="006F6CA5" w:rsidP="00D27CD0">
      <w:pPr>
        <w:pStyle w:val="SAGEBodyText"/>
        <w:sectPr w:rsidR="002C2E41" w:rsidSect="003537DC">
          <w:pgSz w:w="12242" w:h="15842" w:code="1"/>
          <w:pgMar w:top="709" w:right="1440" w:bottom="1701" w:left="1584" w:header="624" w:footer="397" w:gutter="0"/>
          <w:cols w:space="708"/>
          <w:titlePg/>
          <w:docGrid w:linePitch="360"/>
        </w:sectPr>
      </w:pPr>
      <w:r>
        <w:rPr>
          <w:noProof/>
        </w:rPr>
        <w:drawing>
          <wp:inline distT="0" distB="0" distL="0" distR="0" wp14:anchorId="6D7F6A4B" wp14:editId="4C1DBB67">
            <wp:extent cx="6060289" cy="3206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0612" cy="3222381"/>
                    </a:xfrm>
                    <a:prstGeom prst="rect">
                      <a:avLst/>
                    </a:prstGeom>
                  </pic:spPr>
                </pic:pic>
              </a:graphicData>
            </a:graphic>
          </wp:inline>
        </w:drawing>
      </w:r>
    </w:p>
    <w:p w14:paraId="3980CE8F" w14:textId="77777777" w:rsidR="00D27CD0" w:rsidRDefault="00ED3914" w:rsidP="00D27CD0">
      <w:pPr>
        <w:pStyle w:val="SAGEHeading1"/>
        <w:framePr w:wrap="around"/>
      </w:pPr>
      <w:bookmarkStart w:id="2" w:name="_Toc443314204"/>
      <w:r>
        <w:lastRenderedPageBreak/>
        <w:t>Control Descriptions</w:t>
      </w:r>
      <w:bookmarkEnd w:id="2"/>
    </w:p>
    <w:p w14:paraId="1D812728" w14:textId="77777777" w:rsidR="00D27CD0" w:rsidRDefault="00D27CD0" w:rsidP="00D27CD0">
      <w:pPr>
        <w:pStyle w:val="SAGEBodyText"/>
      </w:pPr>
    </w:p>
    <w:p w14:paraId="7EC7EFE3" w14:textId="77777777" w:rsidR="00D27CD0" w:rsidRDefault="000543FE" w:rsidP="00ED3914">
      <w:pPr>
        <w:pStyle w:val="SAGEHeading2"/>
      </w:pPr>
      <w:bookmarkStart w:id="3" w:name="_Toc443314205"/>
      <w:r>
        <w:t>Toolbar Buttons</w:t>
      </w:r>
      <w:bookmarkEnd w:id="3"/>
    </w:p>
    <w:p w14:paraId="574AC6CF" w14:textId="77777777" w:rsidR="000543FE" w:rsidRDefault="000543FE" w:rsidP="000543FE">
      <w:pPr>
        <w:pStyle w:val="SAGEBodyText"/>
      </w:pPr>
    </w:p>
    <w:p w14:paraId="6AB9CA0A" w14:textId="77777777" w:rsidR="000543FE" w:rsidRDefault="000543FE" w:rsidP="000543FE">
      <w:pPr>
        <w:pStyle w:val="SAGEBodyText"/>
        <w:numPr>
          <w:ilvl w:val="0"/>
          <w:numId w:val="32"/>
        </w:numPr>
      </w:pPr>
      <w:r>
        <w:t>Proceed</w:t>
      </w:r>
    </w:p>
    <w:p w14:paraId="7488CF7A" w14:textId="77777777" w:rsidR="000543FE" w:rsidRDefault="000543FE" w:rsidP="000543FE">
      <w:pPr>
        <w:pStyle w:val="SAGEBodyText"/>
        <w:numPr>
          <w:ilvl w:val="1"/>
          <w:numId w:val="32"/>
        </w:numPr>
      </w:pPr>
      <w:r>
        <w:t>Select to start the generation process.</w:t>
      </w:r>
    </w:p>
    <w:p w14:paraId="3F8C6019" w14:textId="77777777" w:rsidR="000543FE" w:rsidRDefault="000543FE" w:rsidP="000543FE">
      <w:pPr>
        <w:pStyle w:val="SAGEBodyText"/>
        <w:numPr>
          <w:ilvl w:val="0"/>
          <w:numId w:val="32"/>
        </w:numPr>
      </w:pPr>
      <w:r>
        <w:t>Save</w:t>
      </w:r>
    </w:p>
    <w:p w14:paraId="074F84C3" w14:textId="77777777" w:rsidR="000543FE" w:rsidRDefault="000543FE" w:rsidP="000543FE">
      <w:pPr>
        <w:pStyle w:val="SAGEBodyText"/>
        <w:numPr>
          <w:ilvl w:val="1"/>
          <w:numId w:val="32"/>
        </w:numPr>
      </w:pPr>
      <w:r>
        <w:t>Select to save the Resource Information details with statuses per each language.</w:t>
      </w:r>
    </w:p>
    <w:p w14:paraId="10A4F2FA" w14:textId="77777777" w:rsidR="000543FE" w:rsidRDefault="000543FE" w:rsidP="000543FE">
      <w:pPr>
        <w:pStyle w:val="SAGEBodyText"/>
        <w:numPr>
          <w:ilvl w:val="1"/>
          <w:numId w:val="32"/>
        </w:numPr>
      </w:pPr>
      <w:r>
        <w:t>Use this option to save the results of a particular process run.</w:t>
      </w:r>
    </w:p>
    <w:p w14:paraId="230A14E6" w14:textId="77777777" w:rsidR="000543FE" w:rsidRDefault="000543FE" w:rsidP="000543FE">
      <w:pPr>
        <w:pStyle w:val="SAGEBodyText"/>
        <w:numPr>
          <w:ilvl w:val="0"/>
          <w:numId w:val="32"/>
        </w:numPr>
      </w:pPr>
      <w:r>
        <w:t>Exit</w:t>
      </w:r>
    </w:p>
    <w:p w14:paraId="54D0783F" w14:textId="77777777" w:rsidR="000543FE" w:rsidRDefault="000543FE" w:rsidP="000543FE">
      <w:pPr>
        <w:pStyle w:val="SAGEBodyText"/>
        <w:numPr>
          <w:ilvl w:val="1"/>
          <w:numId w:val="32"/>
        </w:numPr>
      </w:pPr>
      <w:r>
        <w:t>Select to exit the utility.</w:t>
      </w:r>
    </w:p>
    <w:p w14:paraId="5CA1E7AB" w14:textId="77777777" w:rsidR="000543FE" w:rsidRDefault="000543FE" w:rsidP="000543FE">
      <w:pPr>
        <w:pStyle w:val="SAGEBodyText"/>
        <w:numPr>
          <w:ilvl w:val="0"/>
          <w:numId w:val="32"/>
        </w:numPr>
      </w:pPr>
      <w:r>
        <w:t>Import</w:t>
      </w:r>
    </w:p>
    <w:p w14:paraId="4A4182B5" w14:textId="77777777" w:rsidR="000543FE" w:rsidRDefault="000543FE" w:rsidP="000543FE">
      <w:pPr>
        <w:pStyle w:val="SAGEBodyText"/>
        <w:numPr>
          <w:ilvl w:val="1"/>
          <w:numId w:val="32"/>
        </w:numPr>
      </w:pPr>
      <w:r>
        <w:t>Select to import a text file containing Resource Information</w:t>
      </w:r>
    </w:p>
    <w:p w14:paraId="4E402FB2" w14:textId="77777777" w:rsidR="000543FE" w:rsidRDefault="000543FE" w:rsidP="000543FE">
      <w:pPr>
        <w:pStyle w:val="SAGEBodyText"/>
        <w:numPr>
          <w:ilvl w:val="0"/>
          <w:numId w:val="32"/>
        </w:numPr>
      </w:pPr>
      <w:r>
        <w:t>Export</w:t>
      </w:r>
    </w:p>
    <w:p w14:paraId="0F72A69E" w14:textId="77777777" w:rsidR="000543FE" w:rsidRDefault="000543FE" w:rsidP="000543FE">
      <w:pPr>
        <w:pStyle w:val="SAGEBodyText"/>
        <w:numPr>
          <w:ilvl w:val="1"/>
          <w:numId w:val="32"/>
        </w:numPr>
      </w:pPr>
      <w:r>
        <w:t>Select to save the Resource Information details without statuses per each language.</w:t>
      </w:r>
    </w:p>
    <w:p w14:paraId="3C6EC4E7" w14:textId="77777777" w:rsidR="000543FE" w:rsidRDefault="000543FE" w:rsidP="000543FE">
      <w:pPr>
        <w:pStyle w:val="SAGEBodyText"/>
        <w:numPr>
          <w:ilvl w:val="1"/>
          <w:numId w:val="32"/>
        </w:numPr>
      </w:pPr>
      <w:r>
        <w:t>Use this option to save any modifications made in the Resource Information grid.</w:t>
      </w:r>
    </w:p>
    <w:p w14:paraId="0084B307" w14:textId="77777777" w:rsidR="000543FE" w:rsidRDefault="000543FE" w:rsidP="000543FE">
      <w:pPr>
        <w:pStyle w:val="SAGEBodyText"/>
        <w:numPr>
          <w:ilvl w:val="0"/>
          <w:numId w:val="32"/>
        </w:numPr>
      </w:pPr>
      <w:r>
        <w:t>Add Row</w:t>
      </w:r>
    </w:p>
    <w:p w14:paraId="7DD4D69A" w14:textId="77777777" w:rsidR="000543FE" w:rsidRDefault="000543FE" w:rsidP="000543FE">
      <w:pPr>
        <w:pStyle w:val="SAGEBodyText"/>
        <w:numPr>
          <w:ilvl w:val="1"/>
          <w:numId w:val="32"/>
        </w:numPr>
      </w:pPr>
      <w:r>
        <w:t>Select to add a row in the Resource Information grid.</w:t>
      </w:r>
    </w:p>
    <w:p w14:paraId="6939C196" w14:textId="77777777" w:rsidR="000543FE" w:rsidRDefault="000543FE" w:rsidP="000543FE">
      <w:pPr>
        <w:pStyle w:val="SAGEBodyText"/>
        <w:numPr>
          <w:ilvl w:val="0"/>
          <w:numId w:val="32"/>
        </w:numPr>
      </w:pPr>
      <w:r>
        <w:t>Delete Row</w:t>
      </w:r>
    </w:p>
    <w:p w14:paraId="67C49598" w14:textId="77777777" w:rsidR="000543FE" w:rsidRDefault="000543FE" w:rsidP="000543FE">
      <w:pPr>
        <w:pStyle w:val="SAGEBodyText"/>
        <w:numPr>
          <w:ilvl w:val="1"/>
          <w:numId w:val="32"/>
        </w:numPr>
      </w:pPr>
      <w:r>
        <w:t>Select to delete the current row in the Resource Information grid.</w:t>
      </w:r>
    </w:p>
    <w:p w14:paraId="7BABDCF4" w14:textId="77777777" w:rsidR="000543FE" w:rsidRDefault="000543FE" w:rsidP="000543FE">
      <w:pPr>
        <w:pStyle w:val="SAGEBodyText"/>
        <w:numPr>
          <w:ilvl w:val="0"/>
          <w:numId w:val="32"/>
        </w:numPr>
      </w:pPr>
      <w:r>
        <w:t>Delete Rows</w:t>
      </w:r>
    </w:p>
    <w:p w14:paraId="0B487CB2" w14:textId="77777777" w:rsidR="000543FE" w:rsidRDefault="000543FE" w:rsidP="000543FE">
      <w:pPr>
        <w:pStyle w:val="SAGEBodyText"/>
        <w:numPr>
          <w:ilvl w:val="1"/>
          <w:numId w:val="32"/>
        </w:numPr>
      </w:pPr>
      <w:r>
        <w:t>Select to delete all rows in the Resource Information grid.</w:t>
      </w:r>
    </w:p>
    <w:p w14:paraId="76E47C79" w14:textId="77777777" w:rsidR="000543FE" w:rsidRDefault="00E76319" w:rsidP="000543FE">
      <w:pPr>
        <w:pStyle w:val="SAGEHeading2"/>
      </w:pPr>
      <w:bookmarkStart w:id="4" w:name="_Toc443314206"/>
      <w:r>
        <w:t>Resource Information Grid</w:t>
      </w:r>
      <w:bookmarkEnd w:id="4"/>
    </w:p>
    <w:p w14:paraId="3688168F" w14:textId="77777777" w:rsidR="00E76319" w:rsidRDefault="00E76319" w:rsidP="00E76319">
      <w:pPr>
        <w:pStyle w:val="SAGEBodyText"/>
      </w:pPr>
    </w:p>
    <w:p w14:paraId="1DD6354E" w14:textId="77777777" w:rsidR="00E76319" w:rsidRDefault="00E76319" w:rsidP="00E76319">
      <w:pPr>
        <w:pStyle w:val="SAGEBodyText"/>
      </w:pPr>
    </w:p>
    <w:p w14:paraId="3DC7C482" w14:textId="77777777" w:rsidR="00E76319" w:rsidRDefault="00E76319" w:rsidP="00E76319">
      <w:pPr>
        <w:pStyle w:val="SAGEBodyText"/>
      </w:pPr>
      <w:r>
        <w:lastRenderedPageBreak/>
        <w:t>Displays source file, target file and statuses for each language. The grid can be populated manually or populated with a text file via the Import Toolbar Button.</w:t>
      </w:r>
    </w:p>
    <w:p w14:paraId="33CA7A88" w14:textId="77777777" w:rsidR="00E76319" w:rsidRDefault="00E76319" w:rsidP="00E76319">
      <w:pPr>
        <w:pStyle w:val="SAGEBodyText"/>
      </w:pPr>
    </w:p>
    <w:p w14:paraId="79CB7BEF" w14:textId="77777777" w:rsidR="00E76319" w:rsidRDefault="00E76319" w:rsidP="00E76319">
      <w:pPr>
        <w:pStyle w:val="SAGEHeading2"/>
      </w:pPr>
      <w:bookmarkStart w:id="5" w:name="_Toc443314207"/>
      <w:r>
        <w:t>Checkboxes</w:t>
      </w:r>
      <w:bookmarkEnd w:id="5"/>
    </w:p>
    <w:p w14:paraId="0E5E7970" w14:textId="77777777" w:rsidR="00E76319" w:rsidRDefault="00E76319" w:rsidP="00E76319">
      <w:pPr>
        <w:pStyle w:val="SAGEBodyText"/>
      </w:pPr>
    </w:p>
    <w:p w14:paraId="596569AB" w14:textId="77777777" w:rsidR="00E76319" w:rsidRDefault="00E76319" w:rsidP="00E76319">
      <w:pPr>
        <w:pStyle w:val="SAGEBodyText"/>
        <w:numPr>
          <w:ilvl w:val="0"/>
          <w:numId w:val="33"/>
        </w:numPr>
      </w:pPr>
      <w:r>
        <w:t>Overwrite</w:t>
      </w:r>
    </w:p>
    <w:p w14:paraId="2293B6DD" w14:textId="77777777" w:rsidR="00D117A1" w:rsidRDefault="00D117A1" w:rsidP="00D117A1">
      <w:pPr>
        <w:pStyle w:val="SAGEBodyText"/>
        <w:numPr>
          <w:ilvl w:val="1"/>
          <w:numId w:val="33"/>
        </w:numPr>
      </w:pPr>
      <w:r>
        <w:t>Defaults to checked.</w:t>
      </w:r>
    </w:p>
    <w:p w14:paraId="17DB0BC9" w14:textId="77777777" w:rsidR="00D117A1" w:rsidRDefault="00D117A1" w:rsidP="00D117A1">
      <w:pPr>
        <w:pStyle w:val="SAGEBodyText"/>
        <w:numPr>
          <w:ilvl w:val="1"/>
          <w:numId w:val="33"/>
        </w:numPr>
      </w:pPr>
      <w:r>
        <w:t xml:space="preserve">Will overwrite an existing </w:t>
      </w:r>
      <w:proofErr w:type="spellStart"/>
      <w:r>
        <w:t>Resx</w:t>
      </w:r>
      <w:proofErr w:type="spellEnd"/>
      <w:r>
        <w:t xml:space="preserve"> file if this option is checked.</w:t>
      </w:r>
    </w:p>
    <w:p w14:paraId="495FED25" w14:textId="77777777" w:rsidR="00D117A1" w:rsidRDefault="00D117A1" w:rsidP="00D117A1">
      <w:pPr>
        <w:pStyle w:val="SAGEBodyText"/>
        <w:numPr>
          <w:ilvl w:val="1"/>
          <w:numId w:val="33"/>
        </w:numPr>
      </w:pPr>
      <w:r>
        <w:t>A warning status will be displayed if a file is skipped if this checkbox is unchecked.</w:t>
      </w:r>
    </w:p>
    <w:p w14:paraId="00197717" w14:textId="77777777" w:rsidR="00D117A1" w:rsidRDefault="00D117A1" w:rsidP="00D117A1">
      <w:pPr>
        <w:pStyle w:val="SAGEBodyText"/>
        <w:numPr>
          <w:ilvl w:val="0"/>
          <w:numId w:val="33"/>
        </w:numPr>
      </w:pPr>
      <w:r>
        <w:t>Languages</w:t>
      </w:r>
    </w:p>
    <w:p w14:paraId="6BFA6E3E" w14:textId="77777777" w:rsidR="00D117A1" w:rsidRDefault="00D117A1" w:rsidP="00D117A1">
      <w:pPr>
        <w:pStyle w:val="SAGEBodyText"/>
        <w:numPr>
          <w:ilvl w:val="1"/>
          <w:numId w:val="33"/>
        </w:numPr>
      </w:pPr>
      <w:r>
        <w:t xml:space="preserve">Select the language or languages for the generated </w:t>
      </w:r>
      <w:proofErr w:type="spellStart"/>
      <w:r>
        <w:t>resx</w:t>
      </w:r>
      <w:proofErr w:type="spellEnd"/>
      <w:r>
        <w:t xml:space="preserve"> files</w:t>
      </w:r>
    </w:p>
    <w:p w14:paraId="016425E8" w14:textId="77777777" w:rsidR="00E76319" w:rsidRDefault="00E76319" w:rsidP="00E76319">
      <w:pPr>
        <w:pStyle w:val="SAGEBodyText"/>
      </w:pPr>
    </w:p>
    <w:p w14:paraId="7A0EED40" w14:textId="77777777" w:rsidR="00E76319" w:rsidRPr="00E76319" w:rsidRDefault="00E76319" w:rsidP="00E76319">
      <w:pPr>
        <w:pStyle w:val="SAGEBodyText"/>
        <w:sectPr w:rsidR="00E76319" w:rsidRPr="00E76319" w:rsidSect="003537DC">
          <w:pgSz w:w="12242" w:h="15842" w:code="1"/>
          <w:pgMar w:top="709" w:right="1440" w:bottom="1701" w:left="1584" w:header="624" w:footer="397" w:gutter="0"/>
          <w:cols w:space="708"/>
          <w:titlePg/>
          <w:docGrid w:linePitch="360"/>
        </w:sectPr>
      </w:pPr>
      <w:r>
        <w:tab/>
      </w:r>
    </w:p>
    <w:p w14:paraId="29B0A464" w14:textId="77777777" w:rsidR="00D27CD0" w:rsidRDefault="00B50733" w:rsidP="00D27CD0">
      <w:pPr>
        <w:pStyle w:val="SAGEHeading1"/>
        <w:framePr w:wrap="around"/>
      </w:pPr>
      <w:bookmarkStart w:id="6" w:name="_Toc443314208"/>
      <w:r>
        <w:lastRenderedPageBreak/>
        <w:t xml:space="preserve">Resource Information </w:t>
      </w:r>
      <w:r w:rsidR="00BF4D26">
        <w:t>Text File</w:t>
      </w:r>
      <w:bookmarkEnd w:id="6"/>
    </w:p>
    <w:p w14:paraId="789F642B" w14:textId="77777777" w:rsidR="00D27CD0" w:rsidRDefault="00D27CD0" w:rsidP="00D27CD0">
      <w:pPr>
        <w:pStyle w:val="SAGEBodyText"/>
      </w:pPr>
    </w:p>
    <w:p w14:paraId="15D2CFA4" w14:textId="77777777" w:rsidR="00BF4D26" w:rsidRDefault="00BF4D26" w:rsidP="00BF4D26">
      <w:pPr>
        <w:pStyle w:val="SAGEBodyText"/>
      </w:pPr>
      <w:r>
        <w:t xml:space="preserve">The utility can import a text file pointing to one or more </w:t>
      </w:r>
      <w:proofErr w:type="spellStart"/>
      <w:r w:rsidRPr="00BF4D26">
        <w:rPr>
          <w:b/>
        </w:rPr>
        <w:t>rc</w:t>
      </w:r>
      <w:proofErr w:type="spellEnd"/>
      <w:r>
        <w:t xml:space="preserve"> files to be processed.</w:t>
      </w:r>
    </w:p>
    <w:p w14:paraId="53749088" w14:textId="77777777" w:rsidR="00BF4D26" w:rsidRDefault="00BF4D26" w:rsidP="00BF4D26">
      <w:pPr>
        <w:pStyle w:val="SAGEBodyText"/>
      </w:pPr>
    </w:p>
    <w:p w14:paraId="39D995F6" w14:textId="77777777" w:rsidR="00BF4D26" w:rsidRDefault="00BF4D26" w:rsidP="00BF4D26">
      <w:pPr>
        <w:pStyle w:val="SAGEBodyText"/>
      </w:pPr>
      <w:r>
        <w:t xml:space="preserve">This implementation will allow for one </w:t>
      </w:r>
      <w:proofErr w:type="spellStart"/>
      <w:r w:rsidRPr="00BF4D26">
        <w:rPr>
          <w:b/>
        </w:rPr>
        <w:t>rc</w:t>
      </w:r>
      <w:proofErr w:type="spellEnd"/>
      <w:r>
        <w:t xml:space="preserve"> file to be processed or many </w:t>
      </w:r>
      <w:proofErr w:type="spellStart"/>
      <w:r w:rsidRPr="00BF4D26">
        <w:rPr>
          <w:b/>
        </w:rPr>
        <w:t>rc</w:t>
      </w:r>
      <w:proofErr w:type="spellEnd"/>
      <w:r>
        <w:t xml:space="preserve"> files to be processed.</w:t>
      </w:r>
    </w:p>
    <w:p w14:paraId="6B5ACF10" w14:textId="77777777" w:rsidR="00BF4D26" w:rsidRDefault="00BF4D26" w:rsidP="00BF4D26">
      <w:pPr>
        <w:pStyle w:val="SAGEBodyText"/>
      </w:pPr>
    </w:p>
    <w:p w14:paraId="15C68AB5" w14:textId="77777777" w:rsidR="00BF4D26" w:rsidRDefault="00BF4D26" w:rsidP="00BF4D26">
      <w:pPr>
        <w:pStyle w:val="SAGEAdmonitionImportant"/>
      </w:pPr>
      <w:r w:rsidRPr="00964FF9">
        <w:rPr>
          <w:b/>
        </w:rPr>
        <w:t>Important:</w:t>
      </w:r>
      <w:r>
        <w:t xml:space="preserve"> The source files </w:t>
      </w:r>
      <w:proofErr w:type="gramStart"/>
      <w:r>
        <w:t>are located in</w:t>
      </w:r>
      <w:proofErr w:type="gramEnd"/>
      <w:r>
        <w:t xml:space="preserve"> language specific sub-folders under the specified Source Path and the Target will also observe this folder naming convention. Additionally, the target </w:t>
      </w:r>
      <w:proofErr w:type="spellStart"/>
      <w:r>
        <w:t>resx</w:t>
      </w:r>
      <w:proofErr w:type="spellEnd"/>
      <w:r>
        <w:t xml:space="preserve"> file will have Culture Information added to the name of the Target File.</w:t>
      </w:r>
    </w:p>
    <w:p w14:paraId="7CC3F8D3" w14:textId="77777777" w:rsidR="00BF4D26" w:rsidRPr="00BF4D26" w:rsidRDefault="00BF4D26" w:rsidP="00BF4D26">
      <w:pPr>
        <w:rPr>
          <w:lang w:val="en-US"/>
        </w:rPr>
      </w:pPr>
    </w:p>
    <w:p w14:paraId="052DA3E7" w14:textId="77777777" w:rsidR="00BF4D26" w:rsidRPr="00BF4D26" w:rsidRDefault="00BF4D26" w:rsidP="00BF4D26">
      <w:pPr>
        <w:pStyle w:val="SAGEHeading2"/>
      </w:pPr>
      <w:bookmarkStart w:id="7" w:name="_Toc443314209"/>
      <w:r>
        <w:t>Text File Format</w:t>
      </w:r>
      <w:bookmarkEnd w:id="7"/>
    </w:p>
    <w:p w14:paraId="42F5821A" w14:textId="77777777" w:rsidR="00BF4D26" w:rsidRDefault="00BF4D26" w:rsidP="00BF4D26">
      <w:pPr>
        <w:rPr>
          <w:lang w:val="en-US"/>
        </w:rPr>
      </w:pPr>
    </w:p>
    <w:p w14:paraId="5F8CE73A" w14:textId="77777777" w:rsidR="002C2E41" w:rsidRDefault="002C2E41" w:rsidP="002C2E41">
      <w:pPr>
        <w:pStyle w:val="SAGEBodyText"/>
        <w:rPr>
          <w:lang w:val="en"/>
        </w:rPr>
      </w:pPr>
      <w:r>
        <w:rPr>
          <w:lang w:val="en"/>
        </w:rPr>
        <w:t xml:space="preserve">The layout of the text file is to supply a </w:t>
      </w:r>
      <w:r>
        <w:rPr>
          <w:b/>
          <w:bCs/>
          <w:lang w:val="en"/>
        </w:rPr>
        <w:t>Source Path</w:t>
      </w:r>
      <w:r>
        <w:rPr>
          <w:lang w:val="en"/>
        </w:rPr>
        <w:t xml:space="preserve">, a </w:t>
      </w:r>
      <w:r>
        <w:rPr>
          <w:b/>
          <w:bCs/>
          <w:lang w:val="en"/>
        </w:rPr>
        <w:t xml:space="preserve">Source </w:t>
      </w:r>
      <w:proofErr w:type="spellStart"/>
      <w:r>
        <w:rPr>
          <w:b/>
          <w:bCs/>
          <w:lang w:val="en"/>
        </w:rPr>
        <w:t>rc</w:t>
      </w:r>
      <w:proofErr w:type="spellEnd"/>
      <w:r>
        <w:rPr>
          <w:b/>
          <w:bCs/>
          <w:lang w:val="en"/>
        </w:rPr>
        <w:t xml:space="preserve"> File</w:t>
      </w:r>
      <w:r>
        <w:rPr>
          <w:lang w:val="en"/>
        </w:rPr>
        <w:t xml:space="preserve">, a </w:t>
      </w:r>
      <w:r>
        <w:rPr>
          <w:b/>
          <w:bCs/>
          <w:lang w:val="en"/>
        </w:rPr>
        <w:t xml:space="preserve">Target </w:t>
      </w:r>
      <w:proofErr w:type="gramStart"/>
      <w:r>
        <w:rPr>
          <w:b/>
          <w:bCs/>
          <w:lang w:val="en"/>
        </w:rPr>
        <w:t>Path</w:t>
      </w:r>
      <w:proofErr w:type="gramEnd"/>
      <w:r>
        <w:rPr>
          <w:lang w:val="en"/>
        </w:rPr>
        <w:t xml:space="preserve"> and a </w:t>
      </w:r>
      <w:r>
        <w:rPr>
          <w:b/>
          <w:bCs/>
          <w:lang w:val="en"/>
        </w:rPr>
        <w:t>Target File</w:t>
      </w:r>
      <w:r>
        <w:rPr>
          <w:lang w:val="en"/>
        </w:rPr>
        <w:t xml:space="preserve">. The utility will use this information to locate the source file and generate the target file for the language(s) selected. </w:t>
      </w:r>
    </w:p>
    <w:p w14:paraId="3B8F765C" w14:textId="77777777" w:rsidR="002C2E41" w:rsidRDefault="002C2E41" w:rsidP="00BF4D26">
      <w:pPr>
        <w:rPr>
          <w:lang w:val="en-US"/>
        </w:rPr>
      </w:pPr>
    </w:p>
    <w:p w14:paraId="09BC7C8B" w14:textId="77777777" w:rsidR="00BF4D26" w:rsidRDefault="00BF4D26" w:rsidP="00BF4D26">
      <w:pPr>
        <w:pStyle w:val="ListParagraph"/>
        <w:numPr>
          <w:ilvl w:val="0"/>
          <w:numId w:val="34"/>
        </w:numPr>
        <w:tabs>
          <w:tab w:val="left" w:pos="582"/>
        </w:tabs>
        <w:rPr>
          <w:lang w:val="en-US"/>
        </w:rPr>
      </w:pPr>
      <w:r>
        <w:rPr>
          <w:lang w:val="en-US"/>
        </w:rPr>
        <w:t>The text file uses a semi-colon as a separator</w:t>
      </w:r>
    </w:p>
    <w:p w14:paraId="1F02A129" w14:textId="77777777" w:rsidR="00BF4D26" w:rsidRDefault="002C2E41" w:rsidP="00BF4D26">
      <w:pPr>
        <w:pStyle w:val="ListParagraph"/>
        <w:numPr>
          <w:ilvl w:val="0"/>
          <w:numId w:val="34"/>
        </w:numPr>
        <w:tabs>
          <w:tab w:val="left" w:pos="582"/>
        </w:tabs>
        <w:rPr>
          <w:lang w:val="en-US"/>
        </w:rPr>
      </w:pPr>
      <w:r>
        <w:rPr>
          <w:lang w:val="en-US"/>
        </w:rPr>
        <w:t>A/R Customer Example</w:t>
      </w:r>
      <w:r w:rsidR="00AF24E7">
        <w:rPr>
          <w:lang w:val="en-US"/>
        </w:rPr>
        <w:t xml:space="preserve"> (ArCustomer.txt)</w:t>
      </w:r>
    </w:p>
    <w:p w14:paraId="42ED725E" w14:textId="77777777" w:rsidR="002C2E41" w:rsidRPr="002C2E41" w:rsidRDefault="002C2E41" w:rsidP="002C2E41">
      <w:pPr>
        <w:tabs>
          <w:tab w:val="left" w:pos="582"/>
        </w:tabs>
        <w:rPr>
          <w:b/>
          <w:lang w:val="en-US"/>
        </w:rPr>
      </w:pPr>
    </w:p>
    <w:p w14:paraId="2A495D23" w14:textId="77777777" w:rsidR="002C2E41" w:rsidRDefault="002C2E41" w:rsidP="002C2E41">
      <w:pPr>
        <w:pStyle w:val="SAGEAdmonitionNote"/>
      </w:pPr>
      <w:proofErr w:type="gramStart"/>
      <w:r>
        <w:t>C:\ar\source\uis</w:t>
      </w:r>
      <w:r w:rsidRPr="002C2E41">
        <w:rPr>
          <w:b/>
          <w:sz w:val="28"/>
          <w:szCs w:val="28"/>
        </w:rPr>
        <w:t>;</w:t>
      </w:r>
      <w:r>
        <w:t>ar1300.rc</w:t>
      </w:r>
      <w:proofErr w:type="gramEnd"/>
      <w:r w:rsidRPr="002C2E41">
        <w:rPr>
          <w:b/>
          <w:sz w:val="28"/>
          <w:szCs w:val="28"/>
        </w:rPr>
        <w:t>;</w:t>
      </w:r>
      <w:r>
        <w:t>C:\ResxFiles</w:t>
      </w:r>
      <w:r w:rsidRPr="00CB1666">
        <w:rPr>
          <w:b/>
          <w:sz w:val="28"/>
          <w:szCs w:val="28"/>
        </w:rPr>
        <w:t>;</w:t>
      </w:r>
      <w:r>
        <w:t>CustomerResx</w:t>
      </w:r>
    </w:p>
    <w:p w14:paraId="5B86CB26" w14:textId="77777777" w:rsidR="002C2E41" w:rsidRDefault="002C2E41" w:rsidP="002C2E41">
      <w:pPr>
        <w:pStyle w:val="SAGEAdmonitionNote"/>
      </w:pPr>
      <w:proofErr w:type="gramStart"/>
      <w:r>
        <w:t>C:\ar\source\uis</w:t>
      </w:r>
      <w:r w:rsidRPr="00CB1666">
        <w:rPr>
          <w:b/>
          <w:sz w:val="28"/>
          <w:szCs w:val="28"/>
        </w:rPr>
        <w:t>;</w:t>
      </w:r>
      <w:r>
        <w:t>arlocal.rc</w:t>
      </w:r>
      <w:proofErr w:type="gramEnd"/>
      <w:r w:rsidRPr="00CB1666">
        <w:rPr>
          <w:b/>
          <w:sz w:val="28"/>
          <w:szCs w:val="28"/>
        </w:rPr>
        <w:t>;</w:t>
      </w:r>
      <w:r>
        <w:t>C:\ResxFiles</w:t>
      </w:r>
      <w:r w:rsidRPr="00CB1666">
        <w:rPr>
          <w:b/>
          <w:sz w:val="28"/>
          <w:szCs w:val="28"/>
        </w:rPr>
        <w:t>;</w:t>
      </w:r>
      <w:r>
        <w:t>ARCommonResx</w:t>
      </w:r>
    </w:p>
    <w:p w14:paraId="5D2C5CED" w14:textId="77777777" w:rsidR="002C2E41" w:rsidRDefault="002C2E41" w:rsidP="002C2E41">
      <w:pPr>
        <w:tabs>
          <w:tab w:val="left" w:pos="582"/>
        </w:tabs>
        <w:rPr>
          <w:lang w:val="en-US"/>
        </w:rPr>
      </w:pPr>
    </w:p>
    <w:p w14:paraId="09F5CE10" w14:textId="77777777" w:rsidR="00B50733" w:rsidRDefault="00B50733" w:rsidP="002C2E41">
      <w:pPr>
        <w:tabs>
          <w:tab w:val="left" w:pos="582"/>
        </w:tabs>
        <w:rPr>
          <w:lang w:val="en-US"/>
        </w:rPr>
      </w:pPr>
      <w:r>
        <w:rPr>
          <w:lang w:val="en-US"/>
        </w:rPr>
        <w:t xml:space="preserve">If the above example file </w:t>
      </w:r>
      <w:proofErr w:type="gramStart"/>
      <w:r>
        <w:rPr>
          <w:lang w:val="en-US"/>
        </w:rPr>
        <w:t>was</w:t>
      </w:r>
      <w:proofErr w:type="gramEnd"/>
      <w:r>
        <w:rPr>
          <w:lang w:val="en-US"/>
        </w:rPr>
        <w:t xml:space="preserve"> imported and then processed for the English and French languages, the following files would be generated:</w:t>
      </w:r>
    </w:p>
    <w:p w14:paraId="35EEE6BF" w14:textId="77777777" w:rsidR="00B50733" w:rsidRDefault="00B50733" w:rsidP="002C2E41">
      <w:pPr>
        <w:tabs>
          <w:tab w:val="left" w:pos="582"/>
        </w:tabs>
        <w:rPr>
          <w:b/>
          <w:lang w:val="en-US"/>
        </w:rPr>
      </w:pPr>
    </w:p>
    <w:p w14:paraId="29170A4D" w14:textId="77777777" w:rsidR="00B50733" w:rsidRDefault="00B50733" w:rsidP="00B50733">
      <w:pPr>
        <w:pStyle w:val="SAGEAdmonitionNote"/>
      </w:pPr>
      <w:r>
        <w:t>C:\ResxFiles\ENG\CustomerResx.resx</w:t>
      </w:r>
    </w:p>
    <w:p w14:paraId="73F2E870" w14:textId="77777777" w:rsidR="00B50733" w:rsidRDefault="00B50733" w:rsidP="00B50733">
      <w:pPr>
        <w:pStyle w:val="SAGEAdmonitionNote"/>
      </w:pPr>
      <w:r>
        <w:t>C:\ResxFiles\ENG\ARCommonResx.resx</w:t>
      </w:r>
    </w:p>
    <w:p w14:paraId="48CC00EE" w14:textId="77777777" w:rsidR="00B50733" w:rsidRDefault="00B50733" w:rsidP="00B50733">
      <w:pPr>
        <w:pStyle w:val="SAGEAdmonitionNote"/>
      </w:pPr>
      <w:r>
        <w:t>C:\ResxFiles\FRA\CustomerResx.fr-CA.resx</w:t>
      </w:r>
    </w:p>
    <w:p w14:paraId="554C8832" w14:textId="77777777" w:rsidR="00B50733" w:rsidRDefault="00B50733" w:rsidP="00B50733">
      <w:pPr>
        <w:pStyle w:val="SAGEAdmonitionNote"/>
      </w:pPr>
      <w:r>
        <w:t>C:\ResxFiles\FRA\ARCommonResx.fr-CA.resx</w:t>
      </w:r>
    </w:p>
    <w:p w14:paraId="7411C8EB" w14:textId="77777777" w:rsidR="00B50733" w:rsidRPr="00B50733" w:rsidRDefault="00B50733" w:rsidP="002C2E41">
      <w:pPr>
        <w:tabs>
          <w:tab w:val="left" w:pos="582"/>
        </w:tabs>
        <w:rPr>
          <w:b/>
          <w:lang w:val="en-US"/>
        </w:rPr>
      </w:pPr>
    </w:p>
    <w:p w14:paraId="6955C8A5" w14:textId="77777777" w:rsidR="00D27CD0" w:rsidRDefault="00B50733" w:rsidP="00D27CD0">
      <w:pPr>
        <w:pStyle w:val="SAGEHeading1"/>
        <w:framePr w:wrap="around"/>
      </w:pPr>
      <w:bookmarkStart w:id="8" w:name="_Toc443314210"/>
      <w:r>
        <w:lastRenderedPageBreak/>
        <w:t>Settings Text File</w:t>
      </w:r>
      <w:bookmarkEnd w:id="8"/>
    </w:p>
    <w:p w14:paraId="1AFF43BA" w14:textId="77777777" w:rsidR="00B50733" w:rsidRDefault="00B50733" w:rsidP="00D27CD0">
      <w:pPr>
        <w:pStyle w:val="SAGEBodyText"/>
      </w:pPr>
    </w:p>
    <w:p w14:paraId="4DD5EB9E" w14:textId="77777777" w:rsidR="00B50733" w:rsidRDefault="00B93E09" w:rsidP="00B50733">
      <w:pPr>
        <w:pStyle w:val="SAGEBodyText"/>
      </w:pPr>
      <w:r>
        <w:t>The utility can also be run from the command line without the user interface (headless operation)</w:t>
      </w:r>
    </w:p>
    <w:p w14:paraId="22BCFD51" w14:textId="77777777" w:rsidR="00B50733" w:rsidRPr="00BF4D26" w:rsidRDefault="00B50733" w:rsidP="00B50733">
      <w:pPr>
        <w:rPr>
          <w:lang w:val="en-US"/>
        </w:rPr>
      </w:pPr>
    </w:p>
    <w:p w14:paraId="474EDC00" w14:textId="77777777" w:rsidR="00B50733" w:rsidRPr="00BF4D26" w:rsidRDefault="00B50733" w:rsidP="00B50733">
      <w:pPr>
        <w:pStyle w:val="SAGEHeading2"/>
      </w:pPr>
      <w:bookmarkStart w:id="9" w:name="_Toc443314211"/>
      <w:r>
        <w:t>Text File Format</w:t>
      </w:r>
      <w:bookmarkEnd w:id="9"/>
    </w:p>
    <w:p w14:paraId="375AC218" w14:textId="77777777" w:rsidR="00B50733" w:rsidRDefault="00B50733" w:rsidP="00B50733">
      <w:pPr>
        <w:rPr>
          <w:lang w:val="en-US"/>
        </w:rPr>
      </w:pPr>
    </w:p>
    <w:p w14:paraId="2FD4E13F" w14:textId="77777777" w:rsidR="00B50733" w:rsidRDefault="00B50733" w:rsidP="00B50733">
      <w:pPr>
        <w:pStyle w:val="SAGEBodyText"/>
        <w:rPr>
          <w:lang w:val="en"/>
        </w:rPr>
      </w:pPr>
      <w:r>
        <w:rPr>
          <w:lang w:val="en"/>
        </w:rPr>
        <w:t xml:space="preserve">The layout of the text file is to supply a </w:t>
      </w:r>
      <w:r w:rsidR="00AF24E7">
        <w:rPr>
          <w:b/>
          <w:bCs/>
          <w:lang w:val="en"/>
        </w:rPr>
        <w:t xml:space="preserve">Boolean </w:t>
      </w:r>
      <w:r w:rsidR="00AF24E7">
        <w:rPr>
          <w:bCs/>
          <w:lang w:val="en"/>
        </w:rPr>
        <w:t>value</w:t>
      </w:r>
      <w:r w:rsidR="00B7536F">
        <w:rPr>
          <w:lang w:val="en"/>
        </w:rPr>
        <w:t xml:space="preserve"> and</w:t>
      </w:r>
      <w:r>
        <w:rPr>
          <w:lang w:val="en"/>
        </w:rPr>
        <w:t xml:space="preserve"> </w:t>
      </w:r>
      <w:r w:rsidR="00AF24E7">
        <w:rPr>
          <w:lang w:val="en"/>
        </w:rPr>
        <w:t xml:space="preserve">the </w:t>
      </w:r>
      <w:r w:rsidR="00AF24E7" w:rsidRPr="00AF24E7">
        <w:rPr>
          <w:b/>
          <w:lang w:val="en"/>
        </w:rPr>
        <w:t>Languages</w:t>
      </w:r>
      <w:r w:rsidR="00AF24E7">
        <w:rPr>
          <w:lang w:val="en"/>
        </w:rPr>
        <w:t xml:space="preserve"> to be processed.</w:t>
      </w:r>
      <w:r>
        <w:rPr>
          <w:lang w:val="en"/>
        </w:rPr>
        <w:t xml:space="preserve"> </w:t>
      </w:r>
    </w:p>
    <w:p w14:paraId="14D1EF27" w14:textId="77777777" w:rsidR="00B50733" w:rsidRDefault="00B50733" w:rsidP="00B50733">
      <w:pPr>
        <w:rPr>
          <w:lang w:val="en-US"/>
        </w:rPr>
      </w:pPr>
    </w:p>
    <w:p w14:paraId="54D066A9" w14:textId="77777777" w:rsidR="00B50733" w:rsidRDefault="00B50733" w:rsidP="00B50733">
      <w:pPr>
        <w:pStyle w:val="ListParagraph"/>
        <w:numPr>
          <w:ilvl w:val="0"/>
          <w:numId w:val="34"/>
        </w:numPr>
        <w:tabs>
          <w:tab w:val="left" w:pos="582"/>
        </w:tabs>
        <w:rPr>
          <w:lang w:val="en-US"/>
        </w:rPr>
      </w:pPr>
      <w:r>
        <w:rPr>
          <w:lang w:val="en-US"/>
        </w:rPr>
        <w:t>The text file uses a semi-colon as a separator</w:t>
      </w:r>
    </w:p>
    <w:p w14:paraId="59FF43C6" w14:textId="77777777" w:rsidR="00B50733" w:rsidRDefault="00B7536F" w:rsidP="00B50733">
      <w:pPr>
        <w:pStyle w:val="ListParagraph"/>
        <w:numPr>
          <w:ilvl w:val="0"/>
          <w:numId w:val="34"/>
        </w:numPr>
        <w:tabs>
          <w:tab w:val="left" w:pos="582"/>
        </w:tabs>
        <w:rPr>
          <w:lang w:val="en-US"/>
        </w:rPr>
      </w:pPr>
      <w:r>
        <w:rPr>
          <w:lang w:val="en-US"/>
        </w:rPr>
        <w:t xml:space="preserve">Settings </w:t>
      </w:r>
      <w:r w:rsidR="00B50733">
        <w:rPr>
          <w:lang w:val="en-US"/>
        </w:rPr>
        <w:t>Example</w:t>
      </w:r>
      <w:r>
        <w:rPr>
          <w:lang w:val="en-US"/>
        </w:rPr>
        <w:t xml:space="preserve"> (settings.txt)</w:t>
      </w:r>
    </w:p>
    <w:p w14:paraId="30D7EFBA" w14:textId="77777777" w:rsidR="00B50733" w:rsidRPr="002C2E41" w:rsidRDefault="00B50733" w:rsidP="00B50733">
      <w:pPr>
        <w:tabs>
          <w:tab w:val="left" w:pos="582"/>
        </w:tabs>
        <w:rPr>
          <w:b/>
          <w:lang w:val="en-US"/>
        </w:rPr>
      </w:pPr>
    </w:p>
    <w:p w14:paraId="67148284" w14:textId="77777777" w:rsidR="00B50733" w:rsidRDefault="00B7536F" w:rsidP="00B7536F">
      <w:pPr>
        <w:pStyle w:val="SAGEAdmonitionNote"/>
      </w:pPr>
      <w:proofErr w:type="spellStart"/>
      <w:proofErr w:type="gramStart"/>
      <w:r>
        <w:t>true</w:t>
      </w:r>
      <w:r w:rsidRPr="00B7536F">
        <w:rPr>
          <w:b/>
          <w:sz w:val="28"/>
          <w:szCs w:val="28"/>
        </w:rPr>
        <w:t>;</w:t>
      </w:r>
      <w:r>
        <w:t>ENG</w:t>
      </w:r>
      <w:proofErr w:type="gramEnd"/>
      <w:r w:rsidRPr="00B7536F">
        <w:rPr>
          <w:b/>
          <w:sz w:val="28"/>
          <w:szCs w:val="28"/>
        </w:rPr>
        <w:t>;</w:t>
      </w:r>
      <w:r>
        <w:t>FRA</w:t>
      </w:r>
      <w:proofErr w:type="spellEnd"/>
    </w:p>
    <w:p w14:paraId="18DFFAE4" w14:textId="77777777" w:rsidR="00B50733" w:rsidRDefault="00B50733" w:rsidP="00B50733">
      <w:pPr>
        <w:tabs>
          <w:tab w:val="left" w:pos="582"/>
        </w:tabs>
        <w:rPr>
          <w:lang w:val="en-US"/>
        </w:rPr>
      </w:pPr>
    </w:p>
    <w:p w14:paraId="63A8B6BF" w14:textId="77777777" w:rsidR="00D27CD0" w:rsidRDefault="00B7536F" w:rsidP="00B7536F">
      <w:pPr>
        <w:tabs>
          <w:tab w:val="left" w:pos="582"/>
        </w:tabs>
        <w:rPr>
          <w:lang w:val="en-US"/>
        </w:rPr>
      </w:pPr>
      <w:r>
        <w:rPr>
          <w:lang w:val="en-US"/>
        </w:rPr>
        <w:t>In the above example, true refers to the Overwrite Checkbox and the remaining languages are to be processed by the utility.</w:t>
      </w:r>
    </w:p>
    <w:p w14:paraId="5A77A6E2" w14:textId="77777777" w:rsidR="00B7536F" w:rsidRDefault="00B7536F" w:rsidP="00B7536F">
      <w:pPr>
        <w:tabs>
          <w:tab w:val="left" w:pos="582"/>
        </w:tabs>
        <w:rPr>
          <w:lang w:val="en-US"/>
        </w:rPr>
      </w:pPr>
    </w:p>
    <w:p w14:paraId="3B4A22B7" w14:textId="77777777" w:rsidR="00B7536F" w:rsidRDefault="00B7536F" w:rsidP="00B7536F">
      <w:pPr>
        <w:tabs>
          <w:tab w:val="left" w:pos="582"/>
        </w:tabs>
        <w:rPr>
          <w:lang w:val="en-US"/>
        </w:rPr>
      </w:pPr>
      <w:r>
        <w:rPr>
          <w:lang w:val="en-US"/>
        </w:rPr>
        <w:t>The following languages are allowed:</w:t>
      </w:r>
    </w:p>
    <w:p w14:paraId="26228E90" w14:textId="77777777" w:rsidR="00B7536F" w:rsidRDefault="00B7536F" w:rsidP="00B7536F">
      <w:pPr>
        <w:pStyle w:val="ListParagraph"/>
        <w:tabs>
          <w:tab w:val="left" w:pos="582"/>
        </w:tabs>
        <w:rPr>
          <w:lang w:val="en-US"/>
        </w:rPr>
      </w:pPr>
    </w:p>
    <w:p w14:paraId="16C3FA1D" w14:textId="77777777" w:rsidR="00B7536F" w:rsidRDefault="00B7536F" w:rsidP="00B7536F">
      <w:pPr>
        <w:pStyle w:val="ListParagraph"/>
        <w:numPr>
          <w:ilvl w:val="0"/>
          <w:numId w:val="35"/>
        </w:numPr>
        <w:tabs>
          <w:tab w:val="left" w:pos="582"/>
        </w:tabs>
        <w:rPr>
          <w:lang w:val="en-US"/>
        </w:rPr>
      </w:pPr>
      <w:r>
        <w:rPr>
          <w:lang w:val="en-US"/>
        </w:rPr>
        <w:t>ENG (English)</w:t>
      </w:r>
    </w:p>
    <w:p w14:paraId="775EEF2B" w14:textId="77777777" w:rsidR="00B7536F" w:rsidRDefault="00B7536F" w:rsidP="00B7536F">
      <w:pPr>
        <w:pStyle w:val="ListParagraph"/>
        <w:numPr>
          <w:ilvl w:val="0"/>
          <w:numId w:val="35"/>
        </w:numPr>
        <w:tabs>
          <w:tab w:val="left" w:pos="582"/>
        </w:tabs>
        <w:rPr>
          <w:lang w:val="en-US"/>
        </w:rPr>
      </w:pPr>
      <w:r>
        <w:rPr>
          <w:lang w:val="en-US"/>
        </w:rPr>
        <w:t>FRA (French)</w:t>
      </w:r>
    </w:p>
    <w:p w14:paraId="100A2D26" w14:textId="77777777" w:rsidR="00B7536F" w:rsidRDefault="00B7536F" w:rsidP="00B7536F">
      <w:pPr>
        <w:pStyle w:val="ListParagraph"/>
        <w:numPr>
          <w:ilvl w:val="0"/>
          <w:numId w:val="35"/>
        </w:numPr>
        <w:tabs>
          <w:tab w:val="left" w:pos="582"/>
        </w:tabs>
        <w:rPr>
          <w:lang w:val="en-US"/>
        </w:rPr>
      </w:pPr>
      <w:r>
        <w:rPr>
          <w:lang w:val="en-US"/>
        </w:rPr>
        <w:t>ESN (Spanish)</w:t>
      </w:r>
    </w:p>
    <w:p w14:paraId="7172CD43" w14:textId="77777777" w:rsidR="00B7536F" w:rsidRDefault="00B7536F" w:rsidP="00B7536F">
      <w:pPr>
        <w:pStyle w:val="ListParagraph"/>
        <w:numPr>
          <w:ilvl w:val="0"/>
          <w:numId w:val="35"/>
        </w:numPr>
        <w:tabs>
          <w:tab w:val="left" w:pos="582"/>
        </w:tabs>
        <w:rPr>
          <w:lang w:val="en-US"/>
        </w:rPr>
      </w:pPr>
      <w:r>
        <w:rPr>
          <w:lang w:val="en-US"/>
        </w:rPr>
        <w:t>CHN (Chinese Simplified)</w:t>
      </w:r>
    </w:p>
    <w:p w14:paraId="5C3987F6" w14:textId="77777777" w:rsidR="00B7536F" w:rsidRDefault="00B7536F" w:rsidP="00B7536F">
      <w:pPr>
        <w:pStyle w:val="ListParagraph"/>
        <w:numPr>
          <w:ilvl w:val="0"/>
          <w:numId w:val="35"/>
        </w:numPr>
        <w:tabs>
          <w:tab w:val="left" w:pos="582"/>
        </w:tabs>
        <w:rPr>
          <w:lang w:val="en-US"/>
        </w:rPr>
      </w:pPr>
      <w:r>
        <w:rPr>
          <w:lang w:val="en-US"/>
        </w:rPr>
        <w:t>CHT (Chinese Traditional)</w:t>
      </w:r>
    </w:p>
    <w:p w14:paraId="2621D5B1" w14:textId="77777777" w:rsidR="00B7536F" w:rsidRDefault="00B7536F" w:rsidP="00B7536F">
      <w:pPr>
        <w:pStyle w:val="ListParagraph"/>
        <w:tabs>
          <w:tab w:val="left" w:pos="582"/>
        </w:tabs>
        <w:rPr>
          <w:lang w:val="en-US"/>
        </w:rPr>
      </w:pPr>
    </w:p>
    <w:p w14:paraId="7B0F9B4C" w14:textId="77777777" w:rsidR="00B7536F" w:rsidRPr="00B7536F" w:rsidRDefault="00B7536F" w:rsidP="00B7536F">
      <w:pPr>
        <w:pStyle w:val="ListParagraph"/>
        <w:tabs>
          <w:tab w:val="left" w:pos="582"/>
        </w:tabs>
        <w:rPr>
          <w:lang w:val="en-US"/>
        </w:rPr>
        <w:sectPr w:rsidR="00B7536F" w:rsidRPr="00B7536F" w:rsidSect="003537DC">
          <w:pgSz w:w="12242" w:h="15842" w:code="1"/>
          <w:pgMar w:top="709" w:right="1440" w:bottom="1701" w:left="1584" w:header="624" w:footer="397" w:gutter="0"/>
          <w:cols w:space="708"/>
          <w:titlePg/>
          <w:docGrid w:linePitch="360"/>
        </w:sectPr>
      </w:pPr>
    </w:p>
    <w:p w14:paraId="20C5B510" w14:textId="77777777" w:rsidR="00D27CD0" w:rsidRDefault="00B7536F" w:rsidP="00D27CD0">
      <w:pPr>
        <w:pStyle w:val="SAGEHeading1"/>
        <w:framePr w:wrap="around"/>
      </w:pPr>
      <w:bookmarkStart w:id="10" w:name="_Toc443314212"/>
      <w:r>
        <w:lastRenderedPageBreak/>
        <w:t>User Interface Operation</w:t>
      </w:r>
      <w:bookmarkEnd w:id="10"/>
    </w:p>
    <w:p w14:paraId="5BBFE36E" w14:textId="77777777" w:rsidR="00B7536F" w:rsidRPr="00B7536F" w:rsidRDefault="00B7536F" w:rsidP="00B7536F">
      <w:pPr>
        <w:pStyle w:val="SAGEBullet1"/>
      </w:pPr>
      <w:r w:rsidRPr="00B7536F">
        <w:t>A valid Resource Information text file can either be specified or the grid may be manually populated</w:t>
      </w:r>
      <w:r>
        <w:t>.</w:t>
      </w:r>
    </w:p>
    <w:p w14:paraId="6B84CAC6" w14:textId="77777777" w:rsidR="00B7536F" w:rsidRPr="00B7536F" w:rsidRDefault="00B7536F" w:rsidP="00B7536F">
      <w:pPr>
        <w:pStyle w:val="SAGEBullet1"/>
      </w:pPr>
      <w:r w:rsidRPr="00B7536F">
        <w:t>An error message will be displayed if the Resource Information grid is empty or none of the Language checkboxes have been checked when the Proceed Toolbar button is selected</w:t>
      </w:r>
      <w:r>
        <w:t>.</w:t>
      </w:r>
    </w:p>
    <w:p w14:paraId="606409A2" w14:textId="77777777" w:rsidR="00B7536F" w:rsidRDefault="00B7536F" w:rsidP="00B7536F">
      <w:pPr>
        <w:pStyle w:val="SAGEBullet1"/>
      </w:pPr>
      <w:r w:rsidRPr="00B7536F">
        <w:t>Any warnings or errors associated</w:t>
      </w:r>
      <w:r>
        <w:t xml:space="preserve"> with the reading and parsing of</w:t>
      </w:r>
      <w:r w:rsidRPr="00B7536F">
        <w:t xml:space="preserve"> source </w:t>
      </w:r>
      <w:proofErr w:type="gramStart"/>
      <w:r w:rsidRPr="00B7536F">
        <w:t>files</w:t>
      </w:r>
      <w:proofErr w:type="gramEnd"/>
      <w:r w:rsidRPr="00B7536F">
        <w:t xml:space="preserve"> or the generation of target files will be reflected in the Resource Information status columns. </w:t>
      </w:r>
    </w:p>
    <w:p w14:paraId="78D287DB" w14:textId="77777777" w:rsidR="00B7536F" w:rsidRPr="00B7536F" w:rsidRDefault="00B7536F" w:rsidP="00B7536F">
      <w:pPr>
        <w:pStyle w:val="SAGEBullet1"/>
        <w:numPr>
          <w:ilvl w:val="1"/>
          <w:numId w:val="3"/>
        </w:numPr>
      </w:pPr>
      <w:r w:rsidRPr="00B7536F">
        <w:t>The appropriate icon will be displayed (Warning or Error) and Hover Over text is available over the icon to see the exact reason for failure.</w:t>
      </w:r>
    </w:p>
    <w:p w14:paraId="3FB2CE00" w14:textId="77777777" w:rsidR="00B7536F" w:rsidRDefault="00B7536F" w:rsidP="00B7536F">
      <w:pPr>
        <w:pStyle w:val="SAGEBullet1"/>
      </w:pPr>
      <w:r w:rsidRPr="00B7536F">
        <w:t xml:space="preserve">Upon the successful generation of a </w:t>
      </w:r>
      <w:proofErr w:type="spellStart"/>
      <w:r w:rsidRPr="00B7536F">
        <w:t>resx</w:t>
      </w:r>
      <w:proofErr w:type="spellEnd"/>
      <w:r w:rsidRPr="00B7536F">
        <w:t xml:space="preserve"> file, the appropriate language column wil</w:t>
      </w:r>
      <w:r>
        <w:t>l</w:t>
      </w:r>
      <w:r w:rsidRPr="00B7536F">
        <w:t xml:space="preserve"> display the Success Icon</w:t>
      </w:r>
    </w:p>
    <w:p w14:paraId="4995B023" w14:textId="77777777" w:rsidR="00B7536F" w:rsidRDefault="00B7536F" w:rsidP="00B7536F">
      <w:pPr>
        <w:pStyle w:val="SAGEBodyText"/>
      </w:pPr>
    </w:p>
    <w:p w14:paraId="0E931C43" w14:textId="77777777" w:rsidR="00D27CD0" w:rsidRDefault="00B7536F" w:rsidP="00D27CD0">
      <w:pPr>
        <w:pStyle w:val="SAGEHeading1"/>
        <w:framePr w:wrap="around"/>
      </w:pPr>
      <w:bookmarkStart w:id="11" w:name="_Toc443314213"/>
      <w:r>
        <w:lastRenderedPageBreak/>
        <w:t>Headless Operation</w:t>
      </w:r>
      <w:bookmarkEnd w:id="11"/>
    </w:p>
    <w:p w14:paraId="3CAFFF3F" w14:textId="77777777" w:rsidR="00B7536F" w:rsidRPr="00B7536F" w:rsidRDefault="00B7536F" w:rsidP="00B7536F">
      <w:pPr>
        <w:pStyle w:val="SAGEBullet1"/>
      </w:pPr>
      <w:r w:rsidRPr="00B7536F">
        <w:t>The utility maybe run without input in the UI by providing information at the command line</w:t>
      </w:r>
      <w:r>
        <w:t>.</w:t>
      </w:r>
      <w:r w:rsidRPr="00B7536F">
        <w:t xml:space="preserve"> </w:t>
      </w:r>
    </w:p>
    <w:p w14:paraId="46DFE39C" w14:textId="77777777" w:rsidR="00B7536F" w:rsidRPr="00B7536F" w:rsidRDefault="00B7536F" w:rsidP="00B7536F">
      <w:pPr>
        <w:pStyle w:val="SAGEBullet1"/>
      </w:pPr>
      <w:r w:rsidRPr="00B7536F">
        <w:t xml:space="preserve">The fully qualified Resource Information file must </w:t>
      </w:r>
      <w:proofErr w:type="gramStart"/>
      <w:r w:rsidRPr="00B7536F">
        <w:t>specified</w:t>
      </w:r>
      <w:proofErr w:type="gramEnd"/>
      <w:r w:rsidRPr="00B7536F">
        <w:t xml:space="preserve"> for the first parameter</w:t>
      </w:r>
      <w:r>
        <w:t>.</w:t>
      </w:r>
    </w:p>
    <w:p w14:paraId="162BBBB4" w14:textId="77777777" w:rsidR="00B7536F" w:rsidRPr="00B7536F" w:rsidRDefault="00B7536F" w:rsidP="00B7536F">
      <w:pPr>
        <w:pStyle w:val="SAGEBullet1"/>
      </w:pPr>
      <w:r w:rsidRPr="00B7536F">
        <w:t xml:space="preserve">The fully qualified Settings file must </w:t>
      </w:r>
      <w:proofErr w:type="gramStart"/>
      <w:r w:rsidRPr="00B7536F">
        <w:t>specified</w:t>
      </w:r>
      <w:proofErr w:type="gramEnd"/>
      <w:r w:rsidRPr="00B7536F">
        <w:t xml:space="preserve"> for the second parameter</w:t>
      </w:r>
      <w:r>
        <w:t>.</w:t>
      </w:r>
    </w:p>
    <w:p w14:paraId="26CCAEAD" w14:textId="77777777" w:rsidR="00D27CD0" w:rsidRDefault="00D27CD0" w:rsidP="00B7536F">
      <w:pPr>
        <w:pStyle w:val="SAGEBullet1"/>
        <w:numPr>
          <w:ilvl w:val="0"/>
          <w:numId w:val="0"/>
        </w:numPr>
        <w:ind w:left="340"/>
      </w:pPr>
    </w:p>
    <w:p w14:paraId="1555E4DD" w14:textId="77777777" w:rsidR="00B7536F" w:rsidRDefault="00B7536F" w:rsidP="00B7536F">
      <w:pPr>
        <w:pStyle w:val="SAGEAdmonitionNote"/>
      </w:pPr>
      <w:r>
        <w:t>call Sage.CA.SBS.ERP.Sage300.ResxGeneration.exe C:\ArCustomer.txt C:\settings.txt</w:t>
      </w:r>
    </w:p>
    <w:p w14:paraId="1B39A6BD" w14:textId="77777777" w:rsidR="00B7536F" w:rsidRDefault="00B7536F" w:rsidP="00B7536F">
      <w:pPr>
        <w:pStyle w:val="SAGEBullet1"/>
        <w:numPr>
          <w:ilvl w:val="0"/>
          <w:numId w:val="0"/>
        </w:numPr>
        <w:ind w:left="340"/>
      </w:pPr>
    </w:p>
    <w:p w14:paraId="0DBE59D5" w14:textId="77777777" w:rsidR="00D72E93" w:rsidRDefault="007734C8" w:rsidP="00D72E93">
      <w:pPr>
        <w:pStyle w:val="SAGEHeading1"/>
        <w:framePr w:wrap="around"/>
      </w:pPr>
      <w:bookmarkStart w:id="12" w:name="_Toc443314214"/>
      <w:r>
        <w:lastRenderedPageBreak/>
        <w:t>Special Character Sequences</w:t>
      </w:r>
      <w:bookmarkEnd w:id="12"/>
    </w:p>
    <w:p w14:paraId="5A890A8E" w14:textId="77777777" w:rsidR="00D72E93" w:rsidRPr="00D72E93" w:rsidRDefault="00D72E93" w:rsidP="00D72E93">
      <w:pPr>
        <w:pStyle w:val="SAGEHeading1Follow"/>
        <w:framePr w:wrap="around"/>
      </w:pPr>
    </w:p>
    <w:p w14:paraId="5666E30B" w14:textId="77777777" w:rsidR="00D72E93" w:rsidRPr="00D72E93" w:rsidRDefault="00D72E93" w:rsidP="00D72E93">
      <w:pPr>
        <w:pStyle w:val="SAGEBodyText"/>
      </w:pPr>
      <w:r w:rsidRPr="00D72E93">
        <w:t>The .</w:t>
      </w:r>
      <w:proofErr w:type="spellStart"/>
      <w:r w:rsidRPr="00D72E93">
        <w:t>resx</w:t>
      </w:r>
      <w:proofErr w:type="spellEnd"/>
      <w:r w:rsidRPr="00D72E93">
        <w:t xml:space="preserve"> file may contain a few signi</w:t>
      </w:r>
      <w:r>
        <w:t>fi</w:t>
      </w:r>
      <w:r w:rsidRPr="00D72E93">
        <w:t xml:space="preserve">cant character sequences which will need to be dealt with upon accessing a string from a resource. </w:t>
      </w:r>
    </w:p>
    <w:p w14:paraId="442107B2" w14:textId="77777777" w:rsidR="00D72E93" w:rsidRPr="00D72E93" w:rsidRDefault="00D72E93" w:rsidP="00D72E93">
      <w:pPr>
        <w:pStyle w:val="SAGEBodyText"/>
      </w:pPr>
      <w:r w:rsidRPr="00D72E93">
        <w:t>The "\n", "\r" and "\t" escape sequences are for New Lines, Returns and Tab sequences. If a locally defined string were to contain these sequences, the string would behave with the appropriate behavior (new line, return, tab). However, when a string in a resource file in .NET has these escape sequences, they are escaped upon retrieval and are treated as literals (</w:t>
      </w:r>
      <w:proofErr w:type="gramStart"/>
      <w:r w:rsidRPr="00D72E93">
        <w:t>i.e.</w:t>
      </w:r>
      <w:proofErr w:type="gramEnd"/>
      <w:r w:rsidRPr="00D72E93">
        <w:t xml:space="preserve"> "\n" becomes "\\n", etc.). </w:t>
      </w:r>
    </w:p>
    <w:p w14:paraId="42310451" w14:textId="77777777" w:rsidR="00D72E93" w:rsidRDefault="00D72E93" w:rsidP="00D72E93">
      <w:pPr>
        <w:pStyle w:val="SAGEBodyText"/>
      </w:pPr>
      <w:r w:rsidRPr="00D72E93">
        <w:t>Therefore, when a string is retrieved from a resource file, it will need to be sent to a routine which will perform a replacement of these "literals", which in turn transforms them back into the</w:t>
      </w:r>
      <w:r>
        <w:t>ir special sequence values.</w:t>
      </w:r>
      <w:r w:rsidRPr="00D72E93">
        <w:t xml:space="preserve"> </w:t>
      </w:r>
    </w:p>
    <w:sectPr w:rsidR="00D72E93"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411E2" w14:textId="77777777" w:rsidR="00AD7345" w:rsidRDefault="00AD7345" w:rsidP="00713520">
      <w:pPr>
        <w:spacing w:line="240" w:lineRule="auto"/>
      </w:pPr>
      <w:r>
        <w:separator/>
      </w:r>
    </w:p>
    <w:p w14:paraId="3C2EE192" w14:textId="77777777" w:rsidR="00AD7345" w:rsidRDefault="00AD7345"/>
  </w:endnote>
  <w:endnote w:type="continuationSeparator" w:id="0">
    <w:p w14:paraId="581A9E04" w14:textId="77777777" w:rsidR="00AD7345" w:rsidRDefault="00AD7345" w:rsidP="00713520">
      <w:pPr>
        <w:spacing w:line="240" w:lineRule="auto"/>
      </w:pPr>
      <w:r>
        <w:continuationSeparator/>
      </w:r>
    </w:p>
    <w:p w14:paraId="102CE330" w14:textId="77777777" w:rsidR="00AD7345" w:rsidRDefault="00AD7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780F" w14:textId="77777777" w:rsidR="0078747D" w:rsidRDefault="00787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8BEB"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DBDA196" wp14:editId="5EECC38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316B" w14:textId="77777777" w:rsidR="0078747D" w:rsidRDefault="007874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E939" w14:textId="77777777" w:rsidR="004C7BAD" w:rsidRDefault="004C7BAD">
    <w:pPr>
      <w:pStyle w:val="Footer"/>
    </w:pPr>
  </w:p>
  <w:p w14:paraId="43A91383" w14:textId="77777777" w:rsidR="004C7BAD" w:rsidRDefault="004C7BA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693C5212" w14:textId="77777777" w:rsidTr="0081634F">
      <w:tc>
        <w:tcPr>
          <w:tcW w:w="6804" w:type="dxa"/>
          <w:vAlign w:val="bottom"/>
        </w:tcPr>
        <w:p w14:paraId="67A26B40" w14:textId="4741E559" w:rsidR="004C7BAD" w:rsidRPr="001872FE" w:rsidRDefault="006D2470" w:rsidP="003F19C5">
          <w:pPr>
            <w:pStyle w:val="SAGEFooter"/>
          </w:pPr>
          <w:r>
            <w:rPr>
              <w:noProof/>
            </w:rPr>
            <w:fldChar w:fldCharType="begin"/>
          </w:r>
          <w:r>
            <w:rPr>
              <w:noProof/>
            </w:rPr>
            <w:instrText xml:space="preserve"> STYLEREF  SAGE_Title  \* MERGEFORMAT </w:instrText>
          </w:r>
          <w:r>
            <w:rPr>
              <w:noProof/>
            </w:rPr>
            <w:fldChar w:fldCharType="separate"/>
          </w:r>
          <w:r w:rsidR="0078747D">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14:paraId="5CF9764D"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203FD9">
                <w:rPr>
                  <w:noProof/>
                </w:rPr>
                <w:t>11</w:t>
              </w:r>
              <w:r>
                <w:rPr>
                  <w:sz w:val="24"/>
                  <w:szCs w:val="24"/>
                </w:rPr>
                <w:fldChar w:fldCharType="end"/>
              </w:r>
              <w:r>
                <w:t xml:space="preserve"> of </w:t>
              </w:r>
              <w:r>
                <w:fldChar w:fldCharType="begin"/>
              </w:r>
              <w:r>
                <w:instrText xml:space="preserve"> NUMPAGES  </w:instrText>
              </w:r>
              <w:r>
                <w:fldChar w:fldCharType="separate"/>
              </w:r>
              <w:r w:rsidR="00203FD9">
                <w:rPr>
                  <w:noProof/>
                </w:rPr>
                <w:t>11</w:t>
              </w:r>
              <w:r>
                <w:rPr>
                  <w:noProof/>
                </w:rPr>
                <w:fldChar w:fldCharType="end"/>
              </w:r>
            </w:p>
          </w:sdtContent>
        </w:sdt>
      </w:tc>
    </w:tr>
  </w:tbl>
  <w:p w14:paraId="4A255E2C" w14:textId="77777777" w:rsidR="004C7BAD" w:rsidRDefault="004C7BAD" w:rsidP="00A6168E">
    <w:pPr>
      <w:pStyle w:val="1pt"/>
      <w:tabs>
        <w:tab w:val="left" w:pos="1695"/>
      </w:tabs>
    </w:pPr>
    <w:r>
      <w:tab/>
    </w:r>
  </w:p>
  <w:p w14:paraId="169A8B77" w14:textId="77777777" w:rsidR="004C7BAD" w:rsidRDefault="004C7BA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2C8C321C" w14:textId="77777777" w:rsidTr="001D202A">
      <w:tc>
        <w:tcPr>
          <w:tcW w:w="6804" w:type="dxa"/>
          <w:vAlign w:val="bottom"/>
        </w:tcPr>
        <w:p w14:paraId="2DD55714" w14:textId="6BA70F4B" w:rsidR="004C7BAD" w:rsidRPr="001872FE" w:rsidRDefault="006D2470" w:rsidP="003F4A49">
          <w:pPr>
            <w:pStyle w:val="SAGEFooter"/>
          </w:pPr>
          <w:r>
            <w:rPr>
              <w:noProof/>
            </w:rPr>
            <w:fldChar w:fldCharType="begin"/>
          </w:r>
          <w:r>
            <w:rPr>
              <w:noProof/>
            </w:rPr>
            <w:instrText xml:space="preserve"> STYLEREF  SAGE_Title  \* MERGEFORMAT </w:instrText>
          </w:r>
          <w:r>
            <w:rPr>
              <w:noProof/>
            </w:rPr>
            <w:fldChar w:fldCharType="separate"/>
          </w:r>
          <w:r w:rsidR="0078747D">
            <w:rPr>
              <w:noProof/>
            </w:rPr>
            <w:t>Sage 300 Web Screens SDK</w:t>
          </w:r>
          <w:r>
            <w:rPr>
              <w:noProof/>
            </w:rPr>
            <w:fldChar w:fldCharType="end"/>
          </w:r>
          <w:r w:rsidR="004C7BAD">
            <w:rPr>
              <w:noProof/>
            </w:rPr>
            <w:t xml:space="preserve"> </w:t>
          </w:r>
          <w:r w:rsidR="003F4A49">
            <w:rPr>
              <w:noProof/>
            </w:rPr>
            <w:t>–</w:t>
          </w:r>
          <w:r w:rsidR="00066E48">
            <w:rPr>
              <w:noProof/>
            </w:rPr>
            <w:t xml:space="preserve"> </w:t>
          </w:r>
          <w:r w:rsidR="003F4A49">
            <w:rPr>
              <w:noProof/>
            </w:rPr>
            <w:t>Beta Upgrade Instructions</w:t>
          </w:r>
        </w:p>
      </w:tc>
      <w:tc>
        <w:tcPr>
          <w:tcW w:w="1983" w:type="dxa"/>
          <w:vAlign w:val="bottom"/>
        </w:tcPr>
        <w:sdt>
          <w:sdtPr>
            <w:id w:val="-791217541"/>
            <w:docPartObj>
              <w:docPartGallery w:val="Page Numbers (Top of Page)"/>
              <w:docPartUnique/>
            </w:docPartObj>
          </w:sdtPr>
          <w:sdtEndPr/>
          <w:sdtContent>
            <w:p w14:paraId="6C7A57EE"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03FD9">
                <w:rPr>
                  <w:noProof/>
                </w:rPr>
                <w:t>9</w:t>
              </w:r>
              <w:r>
                <w:rPr>
                  <w:sz w:val="24"/>
                  <w:szCs w:val="24"/>
                </w:rPr>
                <w:fldChar w:fldCharType="end"/>
              </w:r>
              <w:r>
                <w:t xml:space="preserve"> of </w:t>
              </w:r>
              <w:r>
                <w:fldChar w:fldCharType="begin"/>
              </w:r>
              <w:r>
                <w:instrText xml:space="preserve"> NUMPAGES  </w:instrText>
              </w:r>
              <w:r>
                <w:fldChar w:fldCharType="separate"/>
              </w:r>
              <w:r w:rsidR="00203FD9">
                <w:rPr>
                  <w:noProof/>
                </w:rPr>
                <w:t>11</w:t>
              </w:r>
              <w:r>
                <w:rPr>
                  <w:noProof/>
                </w:rPr>
                <w:fldChar w:fldCharType="end"/>
              </w:r>
            </w:p>
          </w:sdtContent>
        </w:sdt>
      </w:tc>
    </w:tr>
  </w:tbl>
  <w:p w14:paraId="196B1E56"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7C55" w14:textId="77777777" w:rsidR="00AD7345" w:rsidRDefault="00AD7345" w:rsidP="00713520">
      <w:pPr>
        <w:spacing w:line="240" w:lineRule="auto"/>
      </w:pPr>
    </w:p>
    <w:p w14:paraId="6144ABB5" w14:textId="77777777" w:rsidR="00AD7345" w:rsidRDefault="00AD7345"/>
  </w:footnote>
  <w:footnote w:type="continuationSeparator" w:id="0">
    <w:p w14:paraId="1123CA3A" w14:textId="77777777" w:rsidR="00AD7345" w:rsidRDefault="00AD7345" w:rsidP="00713520">
      <w:pPr>
        <w:spacing w:line="240" w:lineRule="auto"/>
      </w:pPr>
    </w:p>
    <w:p w14:paraId="2511C187" w14:textId="77777777" w:rsidR="00AD7345" w:rsidRDefault="00AD7345"/>
  </w:footnote>
  <w:footnote w:type="continuationNotice" w:id="1">
    <w:p w14:paraId="12651620" w14:textId="77777777" w:rsidR="00AD7345" w:rsidRDefault="00AD7345">
      <w:pPr>
        <w:spacing w:line="240" w:lineRule="auto"/>
      </w:pPr>
    </w:p>
    <w:p w14:paraId="4B0E7EC0" w14:textId="77777777" w:rsidR="00AD7345" w:rsidRDefault="00AD73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6CDC" w14:textId="77777777" w:rsidR="0078747D" w:rsidRDefault="00787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451E" w14:textId="77777777" w:rsidR="0078747D" w:rsidRDefault="007874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45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3C169359" wp14:editId="375B2C04">
          <wp:simplePos x="0" y="0"/>
          <wp:positionH relativeFrom="page">
            <wp:posOffset>5822315</wp:posOffset>
          </wp:positionH>
          <wp:positionV relativeFrom="page">
            <wp:posOffset>475615</wp:posOffset>
          </wp:positionV>
          <wp:extent cx="1016635" cy="571500"/>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6635" cy="571500"/>
                  </a:xfrm>
                  <a:prstGeom prst="rect">
                    <a:avLst/>
                  </a:prstGeom>
                  <a:noFill/>
                </pic:spPr>
              </pic:pic>
            </a:graphicData>
          </a:graphic>
          <wp14:sizeRelH relativeFrom="margin">
            <wp14:pctWidth>0</wp14:pctWidth>
          </wp14:sizeRelH>
          <wp14:sizeRelV relativeFrom="margin">
            <wp14:pctHeight>0</wp14:pctHeight>
          </wp14:sizeRelV>
        </wp:anchor>
      </w:drawing>
    </w:r>
  </w:p>
  <w:p w14:paraId="68C71BA2" w14:textId="77777777" w:rsidR="004C7BAD" w:rsidRDefault="004C7B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D817" w14:textId="77777777" w:rsidR="004C7BAD" w:rsidRDefault="004C7B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EFAA" w14:textId="77777777" w:rsidR="004C7BAD" w:rsidRDefault="004C7BAD">
    <w:pPr>
      <w:pStyle w:val="Header"/>
    </w:pPr>
  </w:p>
  <w:p w14:paraId="1A4E0914" w14:textId="77777777" w:rsidR="004C7BAD" w:rsidRDefault="004C7BA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7D715" w14:textId="4D23F4BE" w:rsidR="004C7BAD" w:rsidRPr="003125A0" w:rsidRDefault="006D2470" w:rsidP="0079162B">
    <w:pPr>
      <w:pStyle w:val="SAGEHeader"/>
    </w:pPr>
    <w:r>
      <w:rPr>
        <w:noProof/>
      </w:rPr>
      <w:fldChar w:fldCharType="begin"/>
    </w:r>
    <w:r>
      <w:rPr>
        <w:noProof/>
      </w:rPr>
      <w:instrText xml:space="preserve"> STYLEREF  "SAGE_Heading 1" \l  \* MERGEFORMAT </w:instrText>
    </w:r>
    <w:r>
      <w:rPr>
        <w:noProof/>
      </w:rPr>
      <w:fldChar w:fldCharType="separate"/>
    </w:r>
    <w:r w:rsidR="0078747D">
      <w:rPr>
        <w:noProof/>
      </w:rPr>
      <w:t>Special Character Sequences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4896"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5259419">
    <w:abstractNumId w:val="17"/>
  </w:num>
  <w:num w:numId="2" w16cid:durableId="155534963">
    <w:abstractNumId w:val="11"/>
  </w:num>
  <w:num w:numId="3" w16cid:durableId="1820076113">
    <w:abstractNumId w:val="10"/>
  </w:num>
  <w:num w:numId="4" w16cid:durableId="1270697782">
    <w:abstractNumId w:val="28"/>
  </w:num>
  <w:num w:numId="5" w16cid:durableId="1119883282">
    <w:abstractNumId w:val="27"/>
  </w:num>
  <w:num w:numId="6" w16cid:durableId="1413159571">
    <w:abstractNumId w:val="24"/>
  </w:num>
  <w:num w:numId="7" w16cid:durableId="199822602">
    <w:abstractNumId w:val="9"/>
  </w:num>
  <w:num w:numId="8" w16cid:durableId="336422674">
    <w:abstractNumId w:val="7"/>
  </w:num>
  <w:num w:numId="9" w16cid:durableId="1835562157">
    <w:abstractNumId w:val="6"/>
  </w:num>
  <w:num w:numId="10" w16cid:durableId="1994604193">
    <w:abstractNumId w:val="5"/>
  </w:num>
  <w:num w:numId="11" w16cid:durableId="1247494989">
    <w:abstractNumId w:val="4"/>
  </w:num>
  <w:num w:numId="12" w16cid:durableId="1498962192">
    <w:abstractNumId w:val="8"/>
  </w:num>
  <w:num w:numId="13" w16cid:durableId="367722681">
    <w:abstractNumId w:val="3"/>
  </w:num>
  <w:num w:numId="14" w16cid:durableId="1974165716">
    <w:abstractNumId w:val="2"/>
  </w:num>
  <w:num w:numId="15" w16cid:durableId="274100797">
    <w:abstractNumId w:val="1"/>
  </w:num>
  <w:num w:numId="16" w16cid:durableId="1250627063">
    <w:abstractNumId w:val="0"/>
  </w:num>
  <w:num w:numId="17" w16cid:durableId="962224091">
    <w:abstractNumId w:val="21"/>
  </w:num>
  <w:num w:numId="18" w16cid:durableId="591427978">
    <w:abstractNumId w:val="19"/>
  </w:num>
  <w:num w:numId="19" w16cid:durableId="2093812883">
    <w:abstractNumId w:val="22"/>
  </w:num>
  <w:num w:numId="20" w16cid:durableId="206355547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294682227">
    <w:abstractNumId w:val="20"/>
  </w:num>
  <w:num w:numId="22" w16cid:durableId="270934469">
    <w:abstractNumId w:val="13"/>
  </w:num>
  <w:num w:numId="23" w16cid:durableId="1111434889">
    <w:abstractNumId w:val="12"/>
  </w:num>
  <w:num w:numId="24" w16cid:durableId="731388303">
    <w:abstractNumId w:val="21"/>
    <w:lvlOverride w:ilvl="0">
      <w:startOverride w:val="1"/>
    </w:lvlOverride>
  </w:num>
  <w:num w:numId="25" w16cid:durableId="1786071475">
    <w:abstractNumId w:val="21"/>
    <w:lvlOverride w:ilvl="0">
      <w:startOverride w:val="1"/>
    </w:lvlOverride>
  </w:num>
  <w:num w:numId="26" w16cid:durableId="1835795864">
    <w:abstractNumId w:val="21"/>
    <w:lvlOverride w:ilvl="0">
      <w:startOverride w:val="1"/>
    </w:lvlOverride>
  </w:num>
  <w:num w:numId="27" w16cid:durableId="1691956455">
    <w:abstractNumId w:val="21"/>
    <w:lvlOverride w:ilvl="0">
      <w:startOverride w:val="1"/>
    </w:lvlOverride>
  </w:num>
  <w:num w:numId="28" w16cid:durableId="6912957">
    <w:abstractNumId w:val="21"/>
    <w:lvlOverride w:ilvl="0">
      <w:startOverride w:val="1"/>
    </w:lvlOverride>
  </w:num>
  <w:num w:numId="29" w16cid:durableId="395593150">
    <w:abstractNumId w:val="21"/>
    <w:lvlOverride w:ilvl="0">
      <w:startOverride w:val="1"/>
    </w:lvlOverride>
  </w:num>
  <w:num w:numId="30" w16cid:durableId="1908955354">
    <w:abstractNumId w:val="21"/>
    <w:lvlOverride w:ilvl="0">
      <w:startOverride w:val="1"/>
    </w:lvlOverride>
  </w:num>
  <w:num w:numId="31" w16cid:durableId="2122531063">
    <w:abstractNumId w:val="16"/>
  </w:num>
  <w:num w:numId="32" w16cid:durableId="1747803584">
    <w:abstractNumId w:val="15"/>
  </w:num>
  <w:num w:numId="33" w16cid:durableId="1235091810">
    <w:abstractNumId w:val="18"/>
  </w:num>
  <w:num w:numId="34" w16cid:durableId="452407842">
    <w:abstractNumId w:val="14"/>
  </w:num>
  <w:num w:numId="35" w16cid:durableId="1942642182">
    <w:abstractNumId w:val="26"/>
  </w:num>
  <w:num w:numId="36" w16cid:durableId="2013987828">
    <w:abstractNumId w:val="23"/>
  </w:num>
  <w:num w:numId="37" w16cid:durableId="718824118">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1ECA"/>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A6F69"/>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201D9"/>
    <w:rsid w:val="006207B2"/>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70"/>
    <w:rsid w:val="006D24B2"/>
    <w:rsid w:val="006D4B47"/>
    <w:rsid w:val="006D66A1"/>
    <w:rsid w:val="006E11C4"/>
    <w:rsid w:val="006E529D"/>
    <w:rsid w:val="006E6433"/>
    <w:rsid w:val="006E657C"/>
    <w:rsid w:val="006E7EBC"/>
    <w:rsid w:val="006F621B"/>
    <w:rsid w:val="006F6CA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8747D"/>
    <w:rsid w:val="0079162B"/>
    <w:rsid w:val="0079788E"/>
    <w:rsid w:val="007A578E"/>
    <w:rsid w:val="007B0499"/>
    <w:rsid w:val="007B61A7"/>
    <w:rsid w:val="007C07B4"/>
    <w:rsid w:val="007C0D75"/>
    <w:rsid w:val="007C13AD"/>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D7345"/>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6105C"/>
    <w:rsid w:val="00D63492"/>
    <w:rsid w:val="00D63856"/>
    <w:rsid w:val="00D66359"/>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99C32"/>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64156-DBB6-46C2-AF24-EAC54271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1248</TotalTime>
  <Pages>11</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54</cp:revision>
  <cp:lastPrinted>2016-01-20T21:45:00Z</cp:lastPrinted>
  <dcterms:created xsi:type="dcterms:W3CDTF">2016-01-12T23:09:00Z</dcterms:created>
  <dcterms:modified xsi:type="dcterms:W3CDTF">2022-07-25T23:07:00Z</dcterms:modified>
</cp:coreProperties>
</file>