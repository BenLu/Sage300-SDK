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1D01324E" w:rsidR="007F0561" w:rsidRDefault="0014094C" w:rsidP="007F0561">
      <w:pPr>
        <w:pStyle w:val="SAGESubtitle"/>
      </w:pPr>
      <w:r>
        <w:t>Sage300</w:t>
      </w:r>
      <w:r w:rsidR="00331830">
        <w:t>InquiryConfiguration</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2CE62DAF" w14:textId="179D228D" w:rsidR="00E53C6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579074" w:history="1">
        <w:r w:rsidR="00E53C6F" w:rsidRPr="00D4211C">
          <w:rPr>
            <w:rStyle w:val="Hyperlink"/>
            <w:noProof/>
          </w:rPr>
          <w:t>1.</w:t>
        </w:r>
        <w:r w:rsidR="00E53C6F">
          <w:rPr>
            <w:rFonts w:asciiTheme="minorHAnsi" w:eastAsiaTheme="minorEastAsia" w:hAnsiTheme="minorHAnsi"/>
            <w:b w:val="0"/>
            <w:noProof/>
            <w:sz w:val="22"/>
          </w:rPr>
          <w:tab/>
        </w:r>
        <w:r w:rsidR="00E53C6F" w:rsidRPr="00D4211C">
          <w:rPr>
            <w:rStyle w:val="Hyperlink"/>
            <w:noProof/>
          </w:rPr>
          <w:t>Overview</w:t>
        </w:r>
        <w:r w:rsidR="00E53C6F">
          <w:rPr>
            <w:noProof/>
            <w:webHidden/>
          </w:rPr>
          <w:tab/>
        </w:r>
        <w:r w:rsidR="00E53C6F">
          <w:rPr>
            <w:noProof/>
            <w:webHidden/>
          </w:rPr>
          <w:fldChar w:fldCharType="begin"/>
        </w:r>
        <w:r w:rsidR="00E53C6F">
          <w:rPr>
            <w:noProof/>
            <w:webHidden/>
          </w:rPr>
          <w:instrText xml:space="preserve"> PAGEREF _Toc528579074 \h </w:instrText>
        </w:r>
        <w:r w:rsidR="00E53C6F">
          <w:rPr>
            <w:noProof/>
            <w:webHidden/>
          </w:rPr>
        </w:r>
        <w:r w:rsidR="00E53C6F">
          <w:rPr>
            <w:noProof/>
            <w:webHidden/>
          </w:rPr>
          <w:fldChar w:fldCharType="separate"/>
        </w:r>
        <w:r w:rsidR="00E53C6F">
          <w:rPr>
            <w:noProof/>
            <w:webHidden/>
          </w:rPr>
          <w:t>4</w:t>
        </w:r>
        <w:r w:rsidR="00E53C6F">
          <w:rPr>
            <w:noProof/>
            <w:webHidden/>
          </w:rPr>
          <w:fldChar w:fldCharType="end"/>
        </w:r>
      </w:hyperlink>
    </w:p>
    <w:p w14:paraId="15734E72" w14:textId="3103D0B4" w:rsidR="00E53C6F" w:rsidRDefault="00E53C6F">
      <w:pPr>
        <w:pStyle w:val="TOC1"/>
        <w:rPr>
          <w:rFonts w:asciiTheme="minorHAnsi" w:eastAsiaTheme="minorEastAsia" w:hAnsiTheme="minorHAnsi"/>
          <w:b w:val="0"/>
          <w:noProof/>
          <w:sz w:val="22"/>
        </w:rPr>
      </w:pPr>
      <w:hyperlink w:anchor="_Toc528579075" w:history="1">
        <w:r w:rsidRPr="00D4211C">
          <w:rPr>
            <w:rStyle w:val="Hyperlink"/>
            <w:noProof/>
          </w:rPr>
          <w:t>2.</w:t>
        </w:r>
        <w:r>
          <w:rPr>
            <w:rFonts w:asciiTheme="minorHAnsi" w:eastAsiaTheme="minorEastAsia" w:hAnsiTheme="minorHAnsi"/>
            <w:b w:val="0"/>
            <w:noProof/>
            <w:sz w:val="22"/>
          </w:rPr>
          <w:tab/>
        </w:r>
        <w:r w:rsidRPr="00D4211C">
          <w:rPr>
            <w:rStyle w:val="Hyperlink"/>
            <w:noProof/>
          </w:rPr>
          <w:t>How to use this application</w:t>
        </w:r>
        <w:r>
          <w:rPr>
            <w:noProof/>
            <w:webHidden/>
          </w:rPr>
          <w:tab/>
        </w:r>
        <w:r>
          <w:rPr>
            <w:noProof/>
            <w:webHidden/>
          </w:rPr>
          <w:fldChar w:fldCharType="begin"/>
        </w:r>
        <w:r>
          <w:rPr>
            <w:noProof/>
            <w:webHidden/>
          </w:rPr>
          <w:instrText xml:space="preserve"> PAGEREF _Toc528579075 \h </w:instrText>
        </w:r>
        <w:r>
          <w:rPr>
            <w:noProof/>
            <w:webHidden/>
          </w:rPr>
        </w:r>
        <w:r>
          <w:rPr>
            <w:noProof/>
            <w:webHidden/>
          </w:rPr>
          <w:fldChar w:fldCharType="separate"/>
        </w:r>
        <w:r>
          <w:rPr>
            <w:noProof/>
            <w:webHidden/>
          </w:rPr>
          <w:t>5</w:t>
        </w:r>
        <w:r>
          <w:rPr>
            <w:noProof/>
            <w:webHidden/>
          </w:rPr>
          <w:fldChar w:fldCharType="end"/>
        </w:r>
      </w:hyperlink>
    </w:p>
    <w:p w14:paraId="1327DBCB" w14:textId="7289D611"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57907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0F2B9CA7"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482145" w:rsidRPr="00482145">
        <w:rPr>
          <w:b/>
        </w:rPr>
        <w:t>Sage300InquiryConfiguration</w:t>
      </w:r>
      <w:r w:rsidR="00711437">
        <w:rPr>
          <w:b/>
        </w:rPr>
        <w:t>Generator</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 xml:space="preserve">and is compatible with Visual Studio </w:t>
      </w:r>
      <w:r w:rsidR="00A27FF2">
        <w:rPr>
          <w:lang w:val="en"/>
        </w:rPr>
        <w:t>20</w:t>
      </w:r>
      <w:r w:rsidR="00D66FCC">
        <w:rPr>
          <w:lang w:val="en"/>
        </w:rPr>
        <w:t xml:space="preserve">17. </w:t>
      </w:r>
      <w:r w:rsidR="00A27FF2">
        <w:rPr>
          <w:lang w:val="en"/>
        </w:rPr>
        <w:t>It is used by both Sage developers and ou</w:t>
      </w:r>
      <w:r w:rsidR="002D0BD6">
        <w:rPr>
          <w:lang w:val="en"/>
        </w:rPr>
        <w:t>r</w:t>
      </w:r>
      <w:r w:rsidR="00A27FF2">
        <w:rPr>
          <w:lang w:val="en"/>
        </w:rPr>
        <w:t xml:space="preserve"> development partners to generate the necessary SQL statements to add new Inquiries to Sage 300. T</w:t>
      </w:r>
      <w:r>
        <w:rPr>
          <w:lang w:val="en"/>
        </w:rPr>
        <w:t xml:space="preserve">he following sections </w:t>
      </w:r>
      <w:r w:rsidR="0051411E">
        <w:rPr>
          <w:lang w:val="en"/>
        </w:rPr>
        <w:t xml:space="preserve">will outline </w:t>
      </w:r>
      <w:r w:rsidR="002D0BD6">
        <w:rPr>
          <w:lang w:val="en"/>
        </w:rPr>
        <w:t>how to use this application.</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37757260" w:rsidR="00E43E1E" w:rsidRDefault="002D0BD6" w:rsidP="00E43E1E">
      <w:pPr>
        <w:pStyle w:val="SAGEHeading1"/>
        <w:framePr w:wrap="around"/>
      </w:pPr>
      <w:bookmarkStart w:id="2" w:name="_Toc528579075"/>
      <w:r>
        <w:lastRenderedPageBreak/>
        <w:t>H</w:t>
      </w:r>
      <w:r w:rsidR="00E43E1E">
        <w:t>ow to use this application</w:t>
      </w:r>
      <w:bookmarkEnd w:id="2"/>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49423D5F" w:rsidR="0085095A" w:rsidRDefault="0085095A" w:rsidP="004351DF">
      <w:pPr>
        <w:pStyle w:val="SAGEBodyText"/>
      </w:pPr>
      <w:r>
        <w:t xml:space="preserve">Running the </w:t>
      </w:r>
      <w:r w:rsidR="002D0BD6" w:rsidRPr="002D0BD6">
        <w:t>Sage300InquiryConfigurationGenerator</w:t>
      </w:r>
      <w:r w:rsidR="00222358">
        <w:t>.exe</w:t>
      </w:r>
      <w:r>
        <w:t xml:space="preserve"> program </w:t>
      </w:r>
      <w:r w:rsidR="002D0BD6">
        <w:t>will display the following user interface</w:t>
      </w:r>
      <w:r w:rsidR="001E3D2A">
        <w:t>:</w:t>
      </w:r>
    </w:p>
    <w:p w14:paraId="11FA2346" w14:textId="69F957DB" w:rsidR="001E3D2A" w:rsidRDefault="001E3D2A" w:rsidP="004351DF">
      <w:pPr>
        <w:pStyle w:val="SAGEBodyText"/>
      </w:pPr>
    </w:p>
    <w:p w14:paraId="11DEAE92" w14:textId="6232CAB7" w:rsidR="002D0BD6" w:rsidRDefault="00E53C6F" w:rsidP="002D0BD6">
      <w:pPr>
        <w:pStyle w:val="SAGEBodyText"/>
      </w:pPr>
      <w:r>
        <w:rPr>
          <w:noProof/>
        </w:rPr>
        <w:drawing>
          <wp:inline distT="0" distB="0" distL="0" distR="0" wp14:anchorId="1383BBB1" wp14:editId="31C4EE41">
            <wp:extent cx="6035040" cy="5198804"/>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5052" cy="5207429"/>
                    </a:xfrm>
                    <a:prstGeom prst="rect">
                      <a:avLst/>
                    </a:prstGeom>
                    <a:noFill/>
                    <a:ln>
                      <a:noFill/>
                    </a:ln>
                  </pic:spPr>
                </pic:pic>
              </a:graphicData>
            </a:graphic>
          </wp:inline>
        </w:drawing>
      </w:r>
    </w:p>
    <w:p w14:paraId="26DBCB31" w14:textId="77777777" w:rsidR="002D0BD6" w:rsidRDefault="002D0BD6" w:rsidP="002D0BD6">
      <w:pPr>
        <w:pStyle w:val="SAGEBodyText"/>
      </w:pPr>
    </w:p>
    <w:p w14:paraId="590EDA76" w14:textId="77777777" w:rsidR="002D0BD6" w:rsidRDefault="002D0BD6" w:rsidP="002D0BD6">
      <w:pPr>
        <w:pStyle w:val="SAGEBodyText"/>
        <w:jc w:val="center"/>
      </w:pPr>
      <w:r>
        <w:t>Figure 1 – The primary user interface</w:t>
      </w:r>
    </w:p>
    <w:p w14:paraId="1DAC5CBB" w14:textId="2EC7F6DD" w:rsidR="001E3D2A" w:rsidRDefault="001E3D2A" w:rsidP="004351DF">
      <w:pPr>
        <w:pStyle w:val="SAGEBodyText"/>
      </w:pPr>
    </w:p>
    <w:p w14:paraId="22F4A5A7" w14:textId="303BF42F" w:rsidR="004351DF" w:rsidRDefault="004351DF" w:rsidP="004351DF">
      <w:pPr>
        <w:pStyle w:val="SAGEHeading1Follow"/>
        <w:framePr w:wrap="around"/>
      </w:pP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895"/>
        <w:gridCol w:w="2250"/>
        <w:gridCol w:w="6063"/>
      </w:tblGrid>
      <w:tr w:rsidR="002D0BD6" w:rsidRPr="002D0BD6" w14:paraId="15ADC970" w14:textId="77777777" w:rsidTr="002D0BD6">
        <w:tc>
          <w:tcPr>
            <w:tcW w:w="895" w:type="dxa"/>
            <w:shd w:val="clear" w:color="auto" w:fill="DCDDDB" w:themeFill="background2"/>
          </w:tcPr>
          <w:p w14:paraId="4848DD72" w14:textId="32AEAD02" w:rsidR="002D0BD6" w:rsidRPr="002D0BD6" w:rsidRDefault="002D0BD6" w:rsidP="002D0BD6">
            <w:pPr>
              <w:pStyle w:val="SAGEBodyText"/>
              <w:jc w:val="center"/>
              <w:rPr>
                <w:b/>
              </w:rPr>
            </w:pPr>
            <w:r w:rsidRPr="002D0BD6">
              <w:rPr>
                <w:b/>
              </w:rPr>
              <w:t>Item</w:t>
            </w:r>
          </w:p>
        </w:tc>
        <w:tc>
          <w:tcPr>
            <w:tcW w:w="2250" w:type="dxa"/>
            <w:shd w:val="clear" w:color="auto" w:fill="DCDDDB" w:themeFill="background2"/>
          </w:tcPr>
          <w:p w14:paraId="06CD8A79" w14:textId="5028B12A" w:rsidR="002D0BD6" w:rsidRPr="002D0BD6" w:rsidRDefault="002D0BD6" w:rsidP="004351DF">
            <w:pPr>
              <w:pStyle w:val="SAGEBodyText"/>
              <w:rPr>
                <w:b/>
              </w:rPr>
            </w:pPr>
            <w:r w:rsidRPr="002D0BD6">
              <w:rPr>
                <w:b/>
              </w:rPr>
              <w:t>Name</w:t>
            </w:r>
          </w:p>
        </w:tc>
        <w:tc>
          <w:tcPr>
            <w:tcW w:w="6063" w:type="dxa"/>
            <w:shd w:val="clear" w:color="auto" w:fill="DCDDDB" w:themeFill="background2"/>
          </w:tcPr>
          <w:p w14:paraId="1645FAA8" w14:textId="2F621145" w:rsidR="002D0BD6" w:rsidRPr="002D0BD6" w:rsidRDefault="002D0BD6" w:rsidP="004351DF">
            <w:pPr>
              <w:pStyle w:val="SAGEBodyText"/>
              <w:rPr>
                <w:b/>
              </w:rPr>
            </w:pPr>
            <w:r w:rsidRPr="002D0BD6">
              <w:rPr>
                <w:b/>
              </w:rPr>
              <w:t>Description</w:t>
            </w:r>
          </w:p>
        </w:tc>
      </w:tr>
      <w:tr w:rsidR="002D0BD6" w14:paraId="20652630" w14:textId="77777777" w:rsidTr="002D0BD6">
        <w:tc>
          <w:tcPr>
            <w:tcW w:w="895" w:type="dxa"/>
          </w:tcPr>
          <w:p w14:paraId="547BB68B" w14:textId="2B7C9A86" w:rsidR="002D0BD6" w:rsidRDefault="002D0BD6" w:rsidP="002D0BD6">
            <w:pPr>
              <w:pStyle w:val="SAGEBodyText"/>
              <w:jc w:val="center"/>
            </w:pPr>
            <w:r>
              <w:t>1</w:t>
            </w:r>
          </w:p>
        </w:tc>
        <w:tc>
          <w:tcPr>
            <w:tcW w:w="2250" w:type="dxa"/>
          </w:tcPr>
          <w:p w14:paraId="47158F53" w14:textId="1FA41933" w:rsidR="002D0BD6" w:rsidRDefault="002D0BD6" w:rsidP="004351DF">
            <w:pPr>
              <w:pStyle w:val="SAGEBodyText"/>
            </w:pPr>
            <w:r>
              <w:t>User</w:t>
            </w:r>
          </w:p>
        </w:tc>
        <w:tc>
          <w:tcPr>
            <w:tcW w:w="6063" w:type="dxa"/>
          </w:tcPr>
          <w:p w14:paraId="2128417D" w14:textId="35CF7806" w:rsidR="002D0BD6" w:rsidRDefault="0055041E" w:rsidP="004351DF">
            <w:pPr>
              <w:pStyle w:val="SAGEBodyText"/>
            </w:pPr>
            <w:r>
              <w:t>Enter the English languge username for Sage 300.</w:t>
            </w:r>
          </w:p>
        </w:tc>
      </w:tr>
      <w:tr w:rsidR="002D0BD6" w14:paraId="5F2AC634" w14:textId="77777777" w:rsidTr="002D0BD6">
        <w:tc>
          <w:tcPr>
            <w:tcW w:w="895" w:type="dxa"/>
          </w:tcPr>
          <w:p w14:paraId="6E7B24F1" w14:textId="2016B7F2" w:rsidR="002D0BD6" w:rsidRDefault="002D0BD6" w:rsidP="002D0BD6">
            <w:pPr>
              <w:pStyle w:val="SAGEBodyText"/>
              <w:jc w:val="center"/>
            </w:pPr>
            <w:r>
              <w:t>2</w:t>
            </w:r>
          </w:p>
        </w:tc>
        <w:tc>
          <w:tcPr>
            <w:tcW w:w="2250" w:type="dxa"/>
          </w:tcPr>
          <w:p w14:paraId="6376C7BE" w14:textId="1A8C4AF0" w:rsidR="002D0BD6" w:rsidRDefault="002D0BD6" w:rsidP="004351DF">
            <w:pPr>
              <w:pStyle w:val="SAGEBodyText"/>
            </w:pPr>
            <w:r>
              <w:t>Password</w:t>
            </w:r>
          </w:p>
        </w:tc>
        <w:tc>
          <w:tcPr>
            <w:tcW w:w="6063" w:type="dxa"/>
          </w:tcPr>
          <w:p w14:paraId="5ED9A8BA" w14:textId="2EEDBD4C" w:rsidR="002D0BD6" w:rsidRDefault="0055041E" w:rsidP="004351DF">
            <w:pPr>
              <w:pStyle w:val="SAGEBodyText"/>
            </w:pPr>
            <w:r>
              <w:t>Enter the English language password for Sage 300.</w:t>
            </w:r>
          </w:p>
        </w:tc>
      </w:tr>
      <w:tr w:rsidR="002D0BD6" w14:paraId="41BC17A1" w14:textId="77777777" w:rsidTr="002D0BD6">
        <w:tc>
          <w:tcPr>
            <w:tcW w:w="895" w:type="dxa"/>
          </w:tcPr>
          <w:p w14:paraId="477EEE4C" w14:textId="08C14D30" w:rsidR="002D0BD6" w:rsidRDefault="002D0BD6" w:rsidP="002D0BD6">
            <w:pPr>
              <w:pStyle w:val="SAGEBodyText"/>
              <w:jc w:val="center"/>
            </w:pPr>
            <w:r>
              <w:t>3</w:t>
            </w:r>
          </w:p>
        </w:tc>
        <w:tc>
          <w:tcPr>
            <w:tcW w:w="2250" w:type="dxa"/>
          </w:tcPr>
          <w:p w14:paraId="0702A28B" w14:textId="2C12A984" w:rsidR="002D0BD6" w:rsidRDefault="002D0BD6" w:rsidP="004351DF">
            <w:pPr>
              <w:pStyle w:val="SAGEBodyText"/>
            </w:pPr>
            <w:r>
              <w:t>Company</w:t>
            </w:r>
          </w:p>
        </w:tc>
        <w:tc>
          <w:tcPr>
            <w:tcW w:w="6063" w:type="dxa"/>
          </w:tcPr>
          <w:p w14:paraId="0B226652" w14:textId="181CEE14" w:rsidR="002D0BD6" w:rsidRDefault="0055041E" w:rsidP="004351DF">
            <w:pPr>
              <w:pStyle w:val="SAGEBodyText"/>
            </w:pPr>
            <w:r>
              <w:t>Enter the Company name for Sage 300, for example, ‘SAMLTD’</w:t>
            </w:r>
          </w:p>
        </w:tc>
      </w:tr>
      <w:tr w:rsidR="002D0BD6" w14:paraId="20E24563" w14:textId="77777777" w:rsidTr="002D0BD6">
        <w:tc>
          <w:tcPr>
            <w:tcW w:w="895" w:type="dxa"/>
          </w:tcPr>
          <w:p w14:paraId="74118EB3" w14:textId="39589706" w:rsidR="002D0BD6" w:rsidRDefault="002D0BD6" w:rsidP="002D0BD6">
            <w:pPr>
              <w:pStyle w:val="SAGEBodyText"/>
              <w:jc w:val="center"/>
            </w:pPr>
            <w:r>
              <w:t>4</w:t>
            </w:r>
          </w:p>
        </w:tc>
        <w:tc>
          <w:tcPr>
            <w:tcW w:w="2250" w:type="dxa"/>
          </w:tcPr>
          <w:p w14:paraId="67E34C09" w14:textId="0EB436D0" w:rsidR="002D0BD6" w:rsidRDefault="002D0BD6" w:rsidP="004351DF">
            <w:pPr>
              <w:pStyle w:val="SAGEBodyText"/>
            </w:pPr>
            <w:r>
              <w:t>Version</w:t>
            </w:r>
          </w:p>
        </w:tc>
        <w:tc>
          <w:tcPr>
            <w:tcW w:w="6063" w:type="dxa"/>
          </w:tcPr>
          <w:p w14:paraId="15E8D93A" w14:textId="75D275AF" w:rsidR="002D0BD6" w:rsidRDefault="0055041E" w:rsidP="004351DF">
            <w:pPr>
              <w:pStyle w:val="SAGEBodyText"/>
            </w:pPr>
            <w:r>
              <w:t>Enter the Version number for the installed version of Sage 300, for example, ‘66A’</w:t>
            </w:r>
          </w:p>
        </w:tc>
      </w:tr>
      <w:tr w:rsidR="002D0BD6" w14:paraId="3F0B3B5F" w14:textId="77777777" w:rsidTr="002D0BD6">
        <w:tc>
          <w:tcPr>
            <w:tcW w:w="895" w:type="dxa"/>
          </w:tcPr>
          <w:p w14:paraId="6A52DBA1" w14:textId="6B0E8B61" w:rsidR="002D0BD6" w:rsidRDefault="002D0BD6" w:rsidP="002D0BD6">
            <w:pPr>
              <w:pStyle w:val="SAGEBodyText"/>
              <w:jc w:val="center"/>
            </w:pPr>
            <w:r>
              <w:t>5</w:t>
            </w:r>
          </w:p>
        </w:tc>
        <w:tc>
          <w:tcPr>
            <w:tcW w:w="2250" w:type="dxa"/>
          </w:tcPr>
          <w:p w14:paraId="238CAD1A" w14:textId="58837646" w:rsidR="002D0BD6" w:rsidRDefault="002D0BD6" w:rsidP="004351DF">
            <w:pPr>
              <w:pStyle w:val="SAGEBodyText"/>
            </w:pPr>
            <w:r>
              <w:t xml:space="preserve">Language (Fra) </w:t>
            </w:r>
          </w:p>
        </w:tc>
        <w:tc>
          <w:tcPr>
            <w:tcW w:w="6063" w:type="dxa"/>
          </w:tcPr>
          <w:p w14:paraId="66D97285" w14:textId="1A62F8E1" w:rsidR="002D0BD6" w:rsidRDefault="0055041E" w:rsidP="004351DF">
            <w:pPr>
              <w:pStyle w:val="SAGEBodyText"/>
            </w:pPr>
            <w:r>
              <w:t>This is the checkbox to instruct the application to include ‘French’ resources. If this checkbox is not checked, this particular language will not be included. There are corresponding checkboxes for ‘Spanish’, ‘Chinese (Traditional)’ and ‘Chinese (Simplified)’.</w:t>
            </w:r>
          </w:p>
        </w:tc>
      </w:tr>
      <w:tr w:rsidR="002D0BD6" w14:paraId="1D36FF53" w14:textId="77777777" w:rsidTr="002D0BD6">
        <w:tc>
          <w:tcPr>
            <w:tcW w:w="895" w:type="dxa"/>
          </w:tcPr>
          <w:p w14:paraId="0258368F" w14:textId="62226874" w:rsidR="002D0BD6" w:rsidRDefault="002D0BD6" w:rsidP="002D0BD6">
            <w:pPr>
              <w:pStyle w:val="SAGEBodyText"/>
              <w:jc w:val="center"/>
            </w:pPr>
            <w:r>
              <w:t>6</w:t>
            </w:r>
          </w:p>
        </w:tc>
        <w:tc>
          <w:tcPr>
            <w:tcW w:w="2250" w:type="dxa"/>
          </w:tcPr>
          <w:p w14:paraId="2CF18A4C" w14:textId="5DBAC702" w:rsidR="002D0BD6" w:rsidRDefault="002D0BD6" w:rsidP="004351DF">
            <w:pPr>
              <w:pStyle w:val="SAGEBodyText"/>
            </w:pPr>
            <w:r>
              <w:t>Username (Fra)</w:t>
            </w:r>
          </w:p>
        </w:tc>
        <w:tc>
          <w:tcPr>
            <w:tcW w:w="6063" w:type="dxa"/>
          </w:tcPr>
          <w:p w14:paraId="495356D5" w14:textId="5718DE70" w:rsidR="002D0BD6" w:rsidRDefault="0055041E" w:rsidP="004351DF">
            <w:pPr>
              <w:pStyle w:val="SAGEBodyText"/>
            </w:pPr>
            <w:r>
              <w:t>If the corresponding checkbox is checked, optionally enter the username for that particular language. If no username is specified, the application will connect with the English account username. As with the language checkbox, there are corresponding username fields for ‘Spanish’, ‘Chinese (Traditional)’ and ‘Chinese (Simplified)’.</w:t>
            </w:r>
          </w:p>
        </w:tc>
      </w:tr>
      <w:tr w:rsidR="002D0BD6" w14:paraId="7E6BC126" w14:textId="77777777" w:rsidTr="002D0BD6">
        <w:tc>
          <w:tcPr>
            <w:tcW w:w="895" w:type="dxa"/>
          </w:tcPr>
          <w:p w14:paraId="49A05DBA" w14:textId="6449ECAD" w:rsidR="002D0BD6" w:rsidRDefault="002D0BD6" w:rsidP="002D0BD6">
            <w:pPr>
              <w:pStyle w:val="SAGEBodyText"/>
              <w:jc w:val="center"/>
            </w:pPr>
            <w:r>
              <w:t>7</w:t>
            </w:r>
          </w:p>
        </w:tc>
        <w:tc>
          <w:tcPr>
            <w:tcW w:w="2250" w:type="dxa"/>
          </w:tcPr>
          <w:p w14:paraId="61EDD3BD" w14:textId="47B09097" w:rsidR="002D0BD6" w:rsidRDefault="002D0BD6" w:rsidP="004351DF">
            <w:pPr>
              <w:pStyle w:val="SAGEBodyText"/>
            </w:pPr>
            <w:r>
              <w:t>Password (Fra)</w:t>
            </w:r>
          </w:p>
        </w:tc>
        <w:tc>
          <w:tcPr>
            <w:tcW w:w="6063" w:type="dxa"/>
          </w:tcPr>
          <w:p w14:paraId="7BE0E986" w14:textId="002CD71F" w:rsidR="002D0BD6" w:rsidRDefault="0055041E" w:rsidP="004351DF">
            <w:pPr>
              <w:pStyle w:val="SAGEBodyText"/>
            </w:pPr>
            <w:r>
              <w:t>If the corresponding checkbox is checked, optionally enter the password that corresponds to the particular language and username. If no password is specified, the application will connect with the English account password. As with the language checkbox, there are corresponding password fields for ‘Spanish’, ‘Chinese (Traditional)’ and ‘Chinese (Simplified)’.</w:t>
            </w:r>
          </w:p>
        </w:tc>
      </w:tr>
      <w:tr w:rsidR="002D0BD6" w14:paraId="69BBD0D9" w14:textId="77777777" w:rsidTr="002D0BD6">
        <w:tc>
          <w:tcPr>
            <w:tcW w:w="895" w:type="dxa"/>
          </w:tcPr>
          <w:p w14:paraId="63D5C882" w14:textId="3B41A123" w:rsidR="002D0BD6" w:rsidRDefault="002D0BD6" w:rsidP="002D0BD6">
            <w:pPr>
              <w:pStyle w:val="SAGEBodyText"/>
              <w:jc w:val="center"/>
            </w:pPr>
            <w:r>
              <w:t>8</w:t>
            </w:r>
          </w:p>
        </w:tc>
        <w:tc>
          <w:tcPr>
            <w:tcW w:w="2250" w:type="dxa"/>
          </w:tcPr>
          <w:p w14:paraId="1B7A04DC" w14:textId="4C7D7D64" w:rsidR="002D0BD6" w:rsidRDefault="002D0BD6" w:rsidP="004351DF">
            <w:pPr>
              <w:pStyle w:val="SAGEBodyText"/>
            </w:pPr>
            <w:r>
              <w:t>Option</w:t>
            </w:r>
          </w:p>
        </w:tc>
        <w:tc>
          <w:tcPr>
            <w:tcW w:w="6063" w:type="dxa"/>
          </w:tcPr>
          <w:p w14:paraId="33193966" w14:textId="24A42CF7" w:rsidR="002D0BD6" w:rsidRDefault="0055041E" w:rsidP="004351DF">
            <w:pPr>
              <w:pStyle w:val="SAGEBodyText"/>
            </w:pPr>
            <w:r>
              <w:t>Select ‘Adhoc’, ‘CRM’, or ‘Inquiry’ to specify which type of configuration to target.</w:t>
            </w:r>
          </w:p>
        </w:tc>
      </w:tr>
      <w:tr w:rsidR="002D0BD6" w14:paraId="07BD449E" w14:textId="77777777" w:rsidTr="002D0BD6">
        <w:tc>
          <w:tcPr>
            <w:tcW w:w="895" w:type="dxa"/>
          </w:tcPr>
          <w:p w14:paraId="0CFCB3A1" w14:textId="3748A53A" w:rsidR="002D0BD6" w:rsidRDefault="002D0BD6" w:rsidP="002D0BD6">
            <w:pPr>
              <w:pStyle w:val="SAGEBodyText"/>
              <w:jc w:val="center"/>
            </w:pPr>
            <w:r>
              <w:t>9</w:t>
            </w:r>
          </w:p>
        </w:tc>
        <w:tc>
          <w:tcPr>
            <w:tcW w:w="2250" w:type="dxa"/>
          </w:tcPr>
          <w:p w14:paraId="5583EEF8" w14:textId="5F795988" w:rsidR="002D0BD6" w:rsidRDefault="002D0BD6" w:rsidP="004351DF">
            <w:pPr>
              <w:pStyle w:val="SAGEBodyText"/>
            </w:pPr>
            <w:r>
              <w:t>Root Path</w:t>
            </w:r>
          </w:p>
        </w:tc>
        <w:tc>
          <w:tcPr>
            <w:tcW w:w="6063" w:type="dxa"/>
          </w:tcPr>
          <w:p w14:paraId="417384DF" w14:textId="23A5FC5A" w:rsidR="002D0BD6" w:rsidRDefault="0055041E" w:rsidP="004351DF">
            <w:pPr>
              <w:pStyle w:val="SAGEBodyText"/>
            </w:pPr>
            <w:r>
              <w:t>Specify the folder on your system where all configuration and program generated files will be located.</w:t>
            </w:r>
          </w:p>
        </w:tc>
      </w:tr>
      <w:tr w:rsidR="00846936" w14:paraId="40282B65" w14:textId="77777777" w:rsidTr="00E53C6F">
        <w:tc>
          <w:tcPr>
            <w:tcW w:w="895" w:type="dxa"/>
          </w:tcPr>
          <w:p w14:paraId="3CFBD21E" w14:textId="671FA7C6" w:rsidR="00846936" w:rsidRDefault="00846936" w:rsidP="00E53C6F">
            <w:pPr>
              <w:pStyle w:val="SAGEBodyText"/>
              <w:jc w:val="center"/>
            </w:pPr>
            <w:r>
              <w:t>10</w:t>
            </w:r>
          </w:p>
        </w:tc>
        <w:tc>
          <w:tcPr>
            <w:tcW w:w="2250" w:type="dxa"/>
          </w:tcPr>
          <w:p w14:paraId="23B8A357" w14:textId="77777777" w:rsidR="00846936" w:rsidRDefault="00846936" w:rsidP="00E53C6F">
            <w:pPr>
              <w:pStyle w:val="SAGEBodyText"/>
            </w:pPr>
            <w:r>
              <w:t>Output Path</w:t>
            </w:r>
          </w:p>
        </w:tc>
        <w:tc>
          <w:tcPr>
            <w:tcW w:w="6063" w:type="dxa"/>
          </w:tcPr>
          <w:p w14:paraId="7D5EFD4B" w14:textId="51627A68" w:rsidR="00846936" w:rsidRDefault="00846936" w:rsidP="00E53C6F">
            <w:pPr>
              <w:pStyle w:val="SAGEBodyText"/>
            </w:pPr>
            <w:r>
              <w:t xml:space="preserve">This is the </w:t>
            </w:r>
            <w:r w:rsidR="00624B01">
              <w:t xml:space="preserve">base </w:t>
            </w:r>
            <w:r>
              <w:t>folder where all output files will be located</w:t>
            </w:r>
            <w:r w:rsidR="00624B01">
              <w:t>.</w:t>
            </w:r>
            <w:bookmarkStart w:id="3" w:name="_GoBack"/>
            <w:bookmarkEnd w:id="3"/>
          </w:p>
        </w:tc>
      </w:tr>
      <w:tr w:rsidR="002D0BD6" w14:paraId="506D891A" w14:textId="77777777" w:rsidTr="002D0BD6">
        <w:tc>
          <w:tcPr>
            <w:tcW w:w="895" w:type="dxa"/>
          </w:tcPr>
          <w:p w14:paraId="79E50507" w14:textId="7271FF9A" w:rsidR="002D0BD6" w:rsidRDefault="002D0BD6" w:rsidP="002D0BD6">
            <w:pPr>
              <w:pStyle w:val="SAGEBodyText"/>
              <w:jc w:val="center"/>
            </w:pPr>
            <w:r>
              <w:t>1</w:t>
            </w:r>
            <w:r w:rsidR="00846936">
              <w:t>1</w:t>
            </w:r>
          </w:p>
        </w:tc>
        <w:tc>
          <w:tcPr>
            <w:tcW w:w="2250" w:type="dxa"/>
          </w:tcPr>
          <w:p w14:paraId="61FEDAD2" w14:textId="3D819023" w:rsidR="002D0BD6" w:rsidRDefault="002D0BD6" w:rsidP="004351DF">
            <w:pPr>
              <w:pStyle w:val="SAGEBodyText"/>
            </w:pPr>
            <w:r>
              <w:t>SQL Script Name</w:t>
            </w:r>
          </w:p>
        </w:tc>
        <w:tc>
          <w:tcPr>
            <w:tcW w:w="6063" w:type="dxa"/>
          </w:tcPr>
          <w:p w14:paraId="04001BCD" w14:textId="1484AA5C" w:rsidR="002D0BD6" w:rsidRDefault="0055041E" w:rsidP="004351DF">
            <w:pPr>
              <w:pStyle w:val="SAGEBodyText"/>
            </w:pPr>
            <w:r>
              <w:t xml:space="preserve">Specify the </w:t>
            </w:r>
            <w:r w:rsidR="00846936">
              <w:t>name that will be used for the following:</w:t>
            </w:r>
          </w:p>
          <w:p w14:paraId="70952EC1" w14:textId="62E381C9" w:rsidR="00846936" w:rsidRDefault="00846936" w:rsidP="00846936">
            <w:pPr>
              <w:pStyle w:val="SAGEBodyText"/>
              <w:numPr>
                <w:ilvl w:val="0"/>
                <w:numId w:val="42"/>
              </w:numPr>
            </w:pPr>
            <w:r>
              <w:t>The folder that will be created within the designated output folder, that will be used to hold the output files.</w:t>
            </w:r>
          </w:p>
          <w:p w14:paraId="091D9F1B" w14:textId="009AA6AA" w:rsidR="00846936" w:rsidRDefault="00846936" w:rsidP="00846936">
            <w:pPr>
              <w:pStyle w:val="SAGEBodyText"/>
              <w:numPr>
                <w:ilvl w:val="0"/>
                <w:numId w:val="42"/>
              </w:numPr>
            </w:pPr>
            <w:r>
              <w:t>Within the filenames of the generated SQL Server script files</w:t>
            </w:r>
          </w:p>
        </w:tc>
      </w:tr>
      <w:tr w:rsidR="002D0BD6" w14:paraId="43D75601" w14:textId="77777777" w:rsidTr="002D0BD6">
        <w:tc>
          <w:tcPr>
            <w:tcW w:w="895" w:type="dxa"/>
          </w:tcPr>
          <w:p w14:paraId="13E815B5" w14:textId="58A4AD62" w:rsidR="002D0BD6" w:rsidRDefault="002D0BD6" w:rsidP="002D0BD6">
            <w:pPr>
              <w:pStyle w:val="SAGEBodyText"/>
              <w:jc w:val="center"/>
            </w:pPr>
            <w:r>
              <w:lastRenderedPageBreak/>
              <w:t>12</w:t>
            </w:r>
          </w:p>
        </w:tc>
        <w:tc>
          <w:tcPr>
            <w:tcW w:w="2250" w:type="dxa"/>
          </w:tcPr>
          <w:p w14:paraId="49958371" w14:textId="56F071AC" w:rsidR="002D0BD6" w:rsidRDefault="002D0BD6" w:rsidP="004351DF">
            <w:pPr>
              <w:pStyle w:val="SAGEBodyText"/>
            </w:pPr>
            <w:r>
              <w:t>Datasource</w:t>
            </w:r>
          </w:p>
        </w:tc>
        <w:tc>
          <w:tcPr>
            <w:tcW w:w="6063" w:type="dxa"/>
          </w:tcPr>
          <w:p w14:paraId="07E052DB" w14:textId="3B267296" w:rsidR="002D0BD6" w:rsidRDefault="00E53C6F" w:rsidP="004351DF">
            <w:pPr>
              <w:pStyle w:val="SAGEBodyText"/>
            </w:pPr>
            <w:r>
              <w:t>This is the fully-qualified path to the Microsoft Excel spreadsheet (xlsx) containing the datasource information.</w:t>
            </w:r>
          </w:p>
        </w:tc>
      </w:tr>
      <w:tr w:rsidR="002D0BD6" w14:paraId="5E3FB8CA" w14:textId="77777777" w:rsidTr="002D0BD6">
        <w:tc>
          <w:tcPr>
            <w:tcW w:w="895" w:type="dxa"/>
          </w:tcPr>
          <w:p w14:paraId="112C1146" w14:textId="42649FC5" w:rsidR="002D0BD6" w:rsidRDefault="002D0BD6" w:rsidP="002D0BD6">
            <w:pPr>
              <w:pStyle w:val="SAGEBodyText"/>
              <w:jc w:val="center"/>
            </w:pPr>
            <w:r>
              <w:t>13</w:t>
            </w:r>
          </w:p>
        </w:tc>
        <w:tc>
          <w:tcPr>
            <w:tcW w:w="2250" w:type="dxa"/>
          </w:tcPr>
          <w:p w14:paraId="629F53CA" w14:textId="5FDAAF2E" w:rsidR="002D0BD6" w:rsidRDefault="002D0BD6" w:rsidP="004351DF">
            <w:pPr>
              <w:pStyle w:val="SAGEBodyText"/>
            </w:pPr>
            <w:r>
              <w:t>Template</w:t>
            </w:r>
          </w:p>
        </w:tc>
        <w:tc>
          <w:tcPr>
            <w:tcW w:w="6063" w:type="dxa"/>
          </w:tcPr>
          <w:p w14:paraId="155E506A" w14:textId="551510A0" w:rsidR="002D0BD6" w:rsidRDefault="00E53C6F" w:rsidP="004351DF">
            <w:pPr>
              <w:pStyle w:val="SAGEBodyText"/>
            </w:pPr>
            <w:r>
              <w:t>This is the fully-qualified path to the Microsoft Excel spreadsheet (xlsx) containing the template information.</w:t>
            </w:r>
          </w:p>
        </w:tc>
      </w:tr>
      <w:tr w:rsidR="002D0BD6" w14:paraId="2A296E36" w14:textId="77777777" w:rsidTr="002D0BD6">
        <w:tc>
          <w:tcPr>
            <w:tcW w:w="895" w:type="dxa"/>
          </w:tcPr>
          <w:p w14:paraId="4AE7980F" w14:textId="29602565" w:rsidR="002D0BD6" w:rsidRDefault="002D0BD6" w:rsidP="002D0BD6">
            <w:pPr>
              <w:pStyle w:val="SAGEBodyText"/>
              <w:jc w:val="center"/>
            </w:pPr>
            <w:r>
              <w:t>14</w:t>
            </w:r>
          </w:p>
        </w:tc>
        <w:tc>
          <w:tcPr>
            <w:tcW w:w="2250" w:type="dxa"/>
          </w:tcPr>
          <w:p w14:paraId="31C14D05" w14:textId="28EC71C5" w:rsidR="002D0BD6" w:rsidRDefault="002D0BD6" w:rsidP="004351DF">
            <w:pPr>
              <w:pStyle w:val="SAGEBodyText"/>
            </w:pPr>
            <w:r>
              <w:t>Console</w:t>
            </w:r>
          </w:p>
        </w:tc>
        <w:tc>
          <w:tcPr>
            <w:tcW w:w="6063" w:type="dxa"/>
          </w:tcPr>
          <w:p w14:paraId="5FB47CED" w14:textId="3158EACC" w:rsidR="002D0BD6" w:rsidRDefault="00E53C6F" w:rsidP="004351DF">
            <w:pPr>
              <w:pStyle w:val="SAGEBodyText"/>
            </w:pPr>
            <w:r>
              <w:t>This is the console where informational message and errors will be displayed.</w:t>
            </w:r>
          </w:p>
        </w:tc>
      </w:tr>
      <w:tr w:rsidR="002D0BD6" w14:paraId="0031EE52" w14:textId="77777777" w:rsidTr="002D0BD6">
        <w:tc>
          <w:tcPr>
            <w:tcW w:w="895" w:type="dxa"/>
          </w:tcPr>
          <w:p w14:paraId="7A99BFE8" w14:textId="7E4E30B4" w:rsidR="002D0BD6" w:rsidRDefault="002D0BD6" w:rsidP="002D0BD6">
            <w:pPr>
              <w:pStyle w:val="SAGEBodyText"/>
              <w:jc w:val="center"/>
            </w:pPr>
            <w:r>
              <w:t>15</w:t>
            </w:r>
          </w:p>
        </w:tc>
        <w:tc>
          <w:tcPr>
            <w:tcW w:w="2250" w:type="dxa"/>
          </w:tcPr>
          <w:p w14:paraId="776414F9" w14:textId="71C61CBF" w:rsidR="002D0BD6" w:rsidRDefault="002D0BD6" w:rsidP="004351DF">
            <w:pPr>
              <w:pStyle w:val="SAGEBodyText"/>
            </w:pPr>
            <w:r>
              <w:t>Display output folder</w:t>
            </w:r>
          </w:p>
        </w:tc>
        <w:tc>
          <w:tcPr>
            <w:tcW w:w="6063" w:type="dxa"/>
          </w:tcPr>
          <w:p w14:paraId="558591A9" w14:textId="500B6FC3" w:rsidR="002D0BD6" w:rsidRDefault="00E53C6F" w:rsidP="004351DF">
            <w:pPr>
              <w:pStyle w:val="SAGEBodyText"/>
            </w:pPr>
            <w:r>
              <w:t>This checkbox will enable or disable the display of the final output folder following the program run.</w:t>
            </w:r>
          </w:p>
        </w:tc>
      </w:tr>
      <w:tr w:rsidR="002D0BD6" w14:paraId="4E15A71F" w14:textId="77777777" w:rsidTr="002D0BD6">
        <w:tc>
          <w:tcPr>
            <w:tcW w:w="895" w:type="dxa"/>
          </w:tcPr>
          <w:p w14:paraId="76C225D7" w14:textId="55221C04" w:rsidR="002D0BD6" w:rsidRDefault="002D0BD6" w:rsidP="002D0BD6">
            <w:pPr>
              <w:pStyle w:val="SAGEBodyText"/>
              <w:jc w:val="center"/>
            </w:pPr>
            <w:r>
              <w:t>16</w:t>
            </w:r>
          </w:p>
        </w:tc>
        <w:tc>
          <w:tcPr>
            <w:tcW w:w="2250" w:type="dxa"/>
          </w:tcPr>
          <w:p w14:paraId="11329CA6" w14:textId="5F39CA73" w:rsidR="002D0BD6" w:rsidRDefault="002D0BD6" w:rsidP="004351DF">
            <w:pPr>
              <w:pStyle w:val="SAGEBodyText"/>
            </w:pPr>
            <w:r>
              <w:t>Display log file</w:t>
            </w:r>
          </w:p>
        </w:tc>
        <w:tc>
          <w:tcPr>
            <w:tcW w:w="6063" w:type="dxa"/>
          </w:tcPr>
          <w:p w14:paraId="5DB04360" w14:textId="2EF17B6D" w:rsidR="002D0BD6" w:rsidRDefault="00E53C6F" w:rsidP="004351DF">
            <w:pPr>
              <w:pStyle w:val="SAGEBodyText"/>
            </w:pPr>
            <w:r>
              <w:t>This checkbox will enable or disable the display of the final log file following the program run.</w:t>
            </w:r>
          </w:p>
        </w:tc>
      </w:tr>
      <w:tr w:rsidR="002D0BD6" w14:paraId="77A25F4F" w14:textId="77777777" w:rsidTr="002D0BD6">
        <w:tc>
          <w:tcPr>
            <w:tcW w:w="895" w:type="dxa"/>
          </w:tcPr>
          <w:p w14:paraId="27876BE8" w14:textId="6B302495" w:rsidR="002D0BD6" w:rsidRDefault="002D0BD6" w:rsidP="002D0BD6">
            <w:pPr>
              <w:pStyle w:val="SAGEBodyText"/>
              <w:jc w:val="center"/>
            </w:pPr>
            <w:r>
              <w:t>17</w:t>
            </w:r>
          </w:p>
        </w:tc>
        <w:tc>
          <w:tcPr>
            <w:tcW w:w="2250" w:type="dxa"/>
          </w:tcPr>
          <w:p w14:paraId="114369DE" w14:textId="0A261CBE" w:rsidR="002D0BD6" w:rsidRDefault="002D0BD6" w:rsidP="004351DF">
            <w:pPr>
              <w:pStyle w:val="SAGEBodyText"/>
            </w:pPr>
            <w:r>
              <w:t>Close</w:t>
            </w:r>
          </w:p>
        </w:tc>
        <w:tc>
          <w:tcPr>
            <w:tcW w:w="6063" w:type="dxa"/>
          </w:tcPr>
          <w:p w14:paraId="6241212B" w14:textId="321638B9" w:rsidR="002D0BD6" w:rsidRDefault="00E53C6F" w:rsidP="004351DF">
            <w:pPr>
              <w:pStyle w:val="SAGEBodyText"/>
            </w:pPr>
            <w:r>
              <w:t>This button, when pressed, will close the application.</w:t>
            </w:r>
          </w:p>
        </w:tc>
      </w:tr>
      <w:tr w:rsidR="002D0BD6" w14:paraId="72051B03" w14:textId="77777777" w:rsidTr="002D0BD6">
        <w:tc>
          <w:tcPr>
            <w:tcW w:w="895" w:type="dxa"/>
          </w:tcPr>
          <w:p w14:paraId="19FDA68E" w14:textId="20922EFB" w:rsidR="002D0BD6" w:rsidRDefault="002D0BD6" w:rsidP="002D0BD6">
            <w:pPr>
              <w:pStyle w:val="SAGEBodyText"/>
              <w:jc w:val="center"/>
            </w:pPr>
            <w:r>
              <w:t>18</w:t>
            </w:r>
          </w:p>
        </w:tc>
        <w:tc>
          <w:tcPr>
            <w:tcW w:w="2250" w:type="dxa"/>
          </w:tcPr>
          <w:p w14:paraId="32EB4A09" w14:textId="07B9045F" w:rsidR="002D0BD6" w:rsidRDefault="002D0BD6" w:rsidP="004351DF">
            <w:pPr>
              <w:pStyle w:val="SAGEBodyText"/>
            </w:pPr>
            <w:r>
              <w:t>Save Settings</w:t>
            </w:r>
          </w:p>
        </w:tc>
        <w:tc>
          <w:tcPr>
            <w:tcW w:w="6063" w:type="dxa"/>
          </w:tcPr>
          <w:p w14:paraId="07841ACF" w14:textId="07C2DF82" w:rsidR="002D0BD6" w:rsidRDefault="00E53C6F" w:rsidP="004351DF">
            <w:pPr>
              <w:pStyle w:val="SAGEBodyText"/>
            </w:pPr>
            <w:r>
              <w:t>This button, when pressed, will save the current settings into the application’s INI file.</w:t>
            </w:r>
          </w:p>
        </w:tc>
      </w:tr>
      <w:tr w:rsidR="002D0BD6" w14:paraId="5386159B" w14:textId="77777777" w:rsidTr="002D0BD6">
        <w:tc>
          <w:tcPr>
            <w:tcW w:w="895" w:type="dxa"/>
          </w:tcPr>
          <w:p w14:paraId="6C6B067F" w14:textId="6BB765FC" w:rsidR="002D0BD6" w:rsidRDefault="002D0BD6" w:rsidP="002D0BD6">
            <w:pPr>
              <w:pStyle w:val="SAGEBodyText"/>
              <w:jc w:val="center"/>
            </w:pPr>
            <w:r>
              <w:t>19</w:t>
            </w:r>
          </w:p>
        </w:tc>
        <w:tc>
          <w:tcPr>
            <w:tcW w:w="2250" w:type="dxa"/>
          </w:tcPr>
          <w:p w14:paraId="60E52375" w14:textId="07624010" w:rsidR="002D0BD6" w:rsidRDefault="002D0BD6" w:rsidP="004351DF">
            <w:pPr>
              <w:pStyle w:val="SAGEBodyText"/>
            </w:pPr>
            <w:r>
              <w:t>Generate</w:t>
            </w:r>
          </w:p>
        </w:tc>
        <w:tc>
          <w:tcPr>
            <w:tcW w:w="6063" w:type="dxa"/>
          </w:tcPr>
          <w:p w14:paraId="518E19F1" w14:textId="0A8A9C29" w:rsidR="002D0BD6" w:rsidRDefault="00E53C6F" w:rsidP="004351DF">
            <w:pPr>
              <w:pStyle w:val="SAGEBodyText"/>
            </w:pPr>
            <w: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20BF0C78" w:rsidR="0085095A" w:rsidRDefault="00E53C6F" w:rsidP="00E53C6F">
      <w:pPr>
        <w:pStyle w:val="SAGEHeading1"/>
        <w:framePr w:wrap="around"/>
      </w:pPr>
      <w:r>
        <w:lastRenderedPageBreak/>
        <w:t>What does this program output?</w:t>
      </w:r>
    </w:p>
    <w:p w14:paraId="09D13E5D" w14:textId="77777777" w:rsidR="0085095A" w:rsidRDefault="0085095A" w:rsidP="004351DF">
      <w:pPr>
        <w:pStyle w:val="SAGEBodyText"/>
      </w:pPr>
    </w:p>
    <w:p w14:paraId="19F78400" w14:textId="36028A06" w:rsidR="004351DF" w:rsidRDefault="00E53C6F" w:rsidP="00E53C6F">
      <w:pPr>
        <w:pStyle w:val="SAGEBodyText"/>
      </w:pPr>
      <w:r>
        <w:t>Upon a successful run of the application, the following is an example of what will be output to the designated output folder:</w:t>
      </w:r>
    </w:p>
    <w:p w14:paraId="1A75D3B6" w14:textId="65EAC8A1" w:rsidR="00E53C6F" w:rsidRDefault="00E53C6F" w:rsidP="00E53C6F">
      <w:pPr>
        <w:pStyle w:val="SAGEBodyText"/>
      </w:pPr>
    </w:p>
    <w:p w14:paraId="7B1FB6A1" w14:textId="175BBF22" w:rsidR="00E53C6F" w:rsidRDefault="00E53C6F" w:rsidP="00E53C6F">
      <w:pPr>
        <w:pStyle w:val="SAGEBodyText"/>
      </w:pPr>
      <w:r>
        <w:rPr>
          <w:noProof/>
        </w:rPr>
        <w:drawing>
          <wp:inline distT="0" distB="0" distL="0" distR="0" wp14:anchorId="14D391DC" wp14:editId="4FA3431C">
            <wp:extent cx="5907819" cy="2803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582" cy="2810471"/>
                    </a:xfrm>
                    <a:prstGeom prst="rect">
                      <a:avLst/>
                    </a:prstGeom>
                  </pic:spPr>
                </pic:pic>
              </a:graphicData>
            </a:graphic>
          </wp:inline>
        </w:drawing>
      </w:r>
    </w:p>
    <w:p w14:paraId="35C0430F" w14:textId="3BC1624E" w:rsidR="00624B01" w:rsidRDefault="00624B01" w:rsidP="00E53C6F">
      <w:pPr>
        <w:pStyle w:val="SAGEBodyText"/>
      </w:pPr>
      <w:r>
        <w:rPr>
          <w:noProof/>
        </w:rPr>
        <w:drawing>
          <wp:inline distT="0" distB="0" distL="0" distR="0" wp14:anchorId="5C93B28A" wp14:editId="273B0804">
            <wp:extent cx="5907405" cy="2803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4110" cy="2806924"/>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0EDCC" w14:textId="77777777" w:rsidR="00AE1C20" w:rsidRDefault="00AE1C20" w:rsidP="00713520">
      <w:pPr>
        <w:spacing w:line="240" w:lineRule="auto"/>
      </w:pPr>
      <w:r>
        <w:separator/>
      </w:r>
    </w:p>
    <w:p w14:paraId="7E8F507F" w14:textId="77777777" w:rsidR="00AE1C20" w:rsidRDefault="00AE1C20"/>
  </w:endnote>
  <w:endnote w:type="continuationSeparator" w:id="0">
    <w:p w14:paraId="116ED6BF" w14:textId="77777777" w:rsidR="00AE1C20" w:rsidRDefault="00AE1C20" w:rsidP="00713520">
      <w:pPr>
        <w:spacing w:line="240" w:lineRule="auto"/>
      </w:pPr>
      <w:r>
        <w:continuationSeparator/>
      </w:r>
    </w:p>
    <w:p w14:paraId="64310A7E" w14:textId="77777777" w:rsidR="00AE1C20" w:rsidRDefault="00AE1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53C6F" w:rsidRDefault="00E53C6F">
    <w:pPr>
      <w:pStyle w:val="Footer"/>
    </w:pPr>
  </w:p>
  <w:p w14:paraId="12FB93E5" w14:textId="77777777" w:rsidR="00E53C6F" w:rsidRDefault="00E53C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287A8649"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624B01">
            <w:rPr>
              <w:noProof/>
            </w:rPr>
            <w:t>Sage 300 Web Screens SDK</w:t>
          </w:r>
          <w:r>
            <w:rPr>
              <w:noProof/>
            </w:rPr>
            <w:fldChar w:fldCharType="end"/>
          </w:r>
          <w:r>
            <w:rPr>
              <w:noProof/>
            </w:rPr>
            <w:t xml:space="preserve"> – </w:t>
          </w:r>
          <w:r w:rsidR="00624B01" w:rsidRPr="00624B01">
            <w:t>Sage300InquiryConfigurationGenerator</w:t>
          </w:r>
          <w:r>
            <w:rPr>
              <w:noProof/>
            </w:rPr>
            <w:t xml:space="preserve"> Utility</w:t>
          </w:r>
        </w:p>
      </w:tc>
      <w:tc>
        <w:tcPr>
          <w:tcW w:w="1983" w:type="dxa"/>
          <w:vAlign w:val="bottom"/>
        </w:tcPr>
        <w:sdt>
          <w:sdtPr>
            <w:id w:val="41648444"/>
            <w:docPartObj>
              <w:docPartGallery w:val="Page Numbers (Top of Page)"/>
              <w:docPartUnique/>
            </w:docPartObj>
          </w:sdt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46C20B26"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624B01">
            <w:rPr>
              <w:noProof/>
            </w:rPr>
            <w:t>Sage 300 Web Screens SDK</w:t>
          </w:r>
          <w:r>
            <w:rPr>
              <w:noProof/>
            </w:rPr>
            <w:fldChar w:fldCharType="end"/>
          </w:r>
          <w:r>
            <w:rPr>
              <w:noProof/>
            </w:rPr>
            <w:t xml:space="preserve"> – </w:t>
          </w:r>
          <w:r w:rsidR="00624B01" w:rsidRPr="00624B01">
            <w:t>Sage300InquiryConfigurationGenerator</w:t>
          </w:r>
          <w:r>
            <w:rPr>
              <w:noProof/>
            </w:rPr>
            <w:t xml:space="preserve"> Utility</w:t>
          </w:r>
        </w:p>
      </w:tc>
      <w:tc>
        <w:tcPr>
          <w:tcW w:w="1983" w:type="dxa"/>
          <w:vAlign w:val="bottom"/>
        </w:tcPr>
        <w:sdt>
          <w:sdtPr>
            <w:id w:val="-791217541"/>
            <w:docPartObj>
              <w:docPartGallery w:val="Page Numbers (Top of Page)"/>
              <w:docPartUnique/>
            </w:docPartObj>
          </w:sdt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3FA1E" w14:textId="77777777" w:rsidR="00AE1C20" w:rsidRDefault="00AE1C20" w:rsidP="00713520">
      <w:pPr>
        <w:spacing w:line="240" w:lineRule="auto"/>
      </w:pPr>
    </w:p>
    <w:p w14:paraId="20AF1F47" w14:textId="77777777" w:rsidR="00AE1C20" w:rsidRDefault="00AE1C20"/>
  </w:footnote>
  <w:footnote w:type="continuationSeparator" w:id="0">
    <w:p w14:paraId="7DD85AFE" w14:textId="77777777" w:rsidR="00AE1C20" w:rsidRDefault="00AE1C20" w:rsidP="00713520">
      <w:pPr>
        <w:spacing w:line="240" w:lineRule="auto"/>
      </w:pPr>
    </w:p>
    <w:p w14:paraId="7027CA44" w14:textId="77777777" w:rsidR="00AE1C20" w:rsidRDefault="00AE1C20"/>
  </w:footnote>
  <w:footnote w:type="continuationNotice" w:id="1">
    <w:p w14:paraId="0744353E" w14:textId="77777777" w:rsidR="00AE1C20" w:rsidRDefault="00AE1C20">
      <w:pPr>
        <w:spacing w:line="240" w:lineRule="auto"/>
      </w:pPr>
    </w:p>
    <w:p w14:paraId="5EBB36D5" w14:textId="77777777" w:rsidR="00AE1C20" w:rsidRDefault="00AE1C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53C6F" w:rsidRDefault="00E53C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53C6F" w:rsidRDefault="00E53C6F">
    <w:pPr>
      <w:pStyle w:val="Header"/>
    </w:pPr>
  </w:p>
  <w:p w14:paraId="3E46EF5A" w14:textId="77777777" w:rsidR="00E53C6F" w:rsidRDefault="00E53C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2B8955AB" w:rsidR="00E53C6F" w:rsidRPr="003125A0" w:rsidRDefault="00E53C6F" w:rsidP="0079162B">
    <w:pPr>
      <w:pStyle w:val="SAGEHeader"/>
    </w:pPr>
    <w:r>
      <w:rPr>
        <w:noProof/>
      </w:rPr>
      <w:fldChar w:fldCharType="begin"/>
    </w:r>
    <w:r>
      <w:rPr>
        <w:noProof/>
      </w:rPr>
      <w:instrText xml:space="preserve"> STYLEREF  "SAGE_Heading 1" \l  \* MERGEFORMAT </w:instrText>
    </w:r>
    <w:r>
      <w:rPr>
        <w:noProof/>
      </w:rPr>
      <w:fldChar w:fldCharType="separate"/>
    </w:r>
    <w:r w:rsidR="00624B01">
      <w:rPr>
        <w:noProof/>
      </w:rPr>
      <w:t>How to use this application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2"/>
  </w:num>
  <w:num w:numId="5">
    <w:abstractNumId w:val="31"/>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3"/>
  </w:num>
  <w:num w:numId="42">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B021-C427-49F0-9260-F517865E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170</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16</cp:revision>
  <cp:lastPrinted>2016-01-20T21:45:00Z</cp:lastPrinted>
  <dcterms:created xsi:type="dcterms:W3CDTF">2018-04-13T22:49:00Z</dcterms:created>
  <dcterms:modified xsi:type="dcterms:W3CDTF">2018-10-29T19:31:00Z</dcterms:modified>
</cp:coreProperties>
</file>