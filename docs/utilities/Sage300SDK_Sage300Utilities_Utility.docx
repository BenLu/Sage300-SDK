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Default="0004068B" w:rsidP="008E772E">
      <w:pPr>
        <w:pStyle w:val="SAGETitle"/>
      </w:pPr>
      <w:r>
        <w:t>Sage 300</w:t>
      </w:r>
      <w:r w:rsidR="00066E48">
        <w:t xml:space="preserve"> Web Screens SDK</w:t>
      </w:r>
    </w:p>
    <w:p w14:paraId="6CBE0E7F" w14:textId="68266C9D" w:rsidR="007F0561" w:rsidRDefault="0014094C" w:rsidP="007F0561">
      <w:pPr>
        <w:pStyle w:val="SAGESubtitle"/>
      </w:pPr>
      <w:r>
        <w:t>Sage300Utilities</w:t>
      </w:r>
      <w:r w:rsidR="0051411E">
        <w:t xml:space="preserve"> </w:t>
      </w:r>
      <w:r w:rsidR="00ED3914">
        <w:t>Utility</w:t>
      </w:r>
    </w:p>
    <w:p w14:paraId="523F1E1D" w14:textId="77777777" w:rsidR="001266B2" w:rsidRDefault="001266B2" w:rsidP="00915C20">
      <w:pPr>
        <w:pStyle w:val="SAGETitleDate"/>
      </w:pPr>
    </w:p>
    <w:p w14:paraId="5A7321AA" w14:textId="77777777" w:rsidR="001266B2" w:rsidRDefault="001266B2" w:rsidP="00915C20">
      <w:pPr>
        <w:pStyle w:val="SAGETitleDate"/>
      </w:pPr>
    </w:p>
    <w:p w14:paraId="0DDF5C84" w14:textId="04B08B77" w:rsidR="004F4F8E" w:rsidRDefault="007C5D5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51411E">
        <w:t xml:space="preserve"> 2018</w:t>
      </w:r>
    </w:p>
    <w:p w14:paraId="6E1B3162" w14:textId="77777777" w:rsidR="0051411E" w:rsidRDefault="0051411E" w:rsidP="0051411E">
      <w:pPr>
        <w:pStyle w:val="SAGEBodyText"/>
      </w:pPr>
      <w:r>
        <w:lastRenderedPageBreak/>
        <w:t>The MIT License (MIT)</w:t>
      </w:r>
    </w:p>
    <w:p w14:paraId="24426B6C" w14:textId="77777777" w:rsidR="0051411E" w:rsidRDefault="0051411E" w:rsidP="0051411E">
      <w:pPr>
        <w:pStyle w:val="SAGEBodyText"/>
      </w:pPr>
      <w:r>
        <w:t>Copyright © 1994-2018 The Sage Group plc or its licensors. All rights reserved.</w:t>
      </w:r>
    </w:p>
    <w:p w14:paraId="231FDA97" w14:textId="77777777" w:rsidR="0051411E" w:rsidRDefault="0051411E" w:rsidP="0051411E">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Default="0051411E" w:rsidP="0051411E">
      <w:pPr>
        <w:pStyle w:val="SAGEBodyText"/>
      </w:pPr>
      <w:r>
        <w:t>The above copyright notice and this permission notice shall be included in all copies or substantial portions of the Software.</w:t>
      </w:r>
    </w:p>
    <w:p w14:paraId="4CCB7CC6" w14:textId="3F290635" w:rsidR="00063C74" w:rsidRPr="00FB3420" w:rsidRDefault="0051411E" w:rsidP="0051411E">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FB3420">
        <w:rPr>
          <w:rStyle w:val="Hyperlink"/>
        </w:rPr>
        <w:t xml:space="preserve"> </w:t>
      </w:r>
    </w:p>
    <w:p w14:paraId="357E8FBF" w14:textId="77777777" w:rsidR="005F3BCD" w:rsidRPr="000D184D" w:rsidRDefault="005135C7" w:rsidP="0081634F">
      <w:pPr>
        <w:pStyle w:val="SAGEHeading1noTOC"/>
        <w:framePr w:wrap="around"/>
      </w:pPr>
      <w:r>
        <w:lastRenderedPageBreak/>
        <w:t>Contents</w:t>
      </w:r>
    </w:p>
    <w:p w14:paraId="14602506" w14:textId="3E6EF7DD" w:rsidR="00DB1D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8018" w:history="1">
        <w:r w:rsidR="00DB1DD4" w:rsidRPr="00554289">
          <w:rPr>
            <w:rStyle w:val="Hyperlink"/>
            <w:noProof/>
          </w:rPr>
          <w:t>1.</w:t>
        </w:r>
        <w:r w:rsidR="00DB1DD4">
          <w:rPr>
            <w:rFonts w:asciiTheme="minorHAnsi" w:eastAsiaTheme="minorEastAsia" w:hAnsiTheme="minorHAnsi"/>
            <w:b w:val="0"/>
            <w:noProof/>
            <w:sz w:val="22"/>
          </w:rPr>
          <w:tab/>
        </w:r>
        <w:r w:rsidR="00DB1DD4" w:rsidRPr="00554289">
          <w:rPr>
            <w:rStyle w:val="Hyperlink"/>
            <w:noProof/>
          </w:rPr>
          <w:t>Overview</w:t>
        </w:r>
        <w:r w:rsidR="00DB1DD4">
          <w:rPr>
            <w:noProof/>
            <w:webHidden/>
          </w:rPr>
          <w:tab/>
        </w:r>
        <w:r w:rsidR="00DB1DD4">
          <w:rPr>
            <w:noProof/>
            <w:webHidden/>
          </w:rPr>
          <w:fldChar w:fldCharType="begin"/>
        </w:r>
        <w:r w:rsidR="00DB1DD4">
          <w:rPr>
            <w:noProof/>
            <w:webHidden/>
          </w:rPr>
          <w:instrText xml:space="preserve"> PAGEREF _Toc511398018 \h </w:instrText>
        </w:r>
        <w:r w:rsidR="00DB1DD4">
          <w:rPr>
            <w:noProof/>
            <w:webHidden/>
          </w:rPr>
        </w:r>
        <w:r w:rsidR="00DB1DD4">
          <w:rPr>
            <w:noProof/>
            <w:webHidden/>
          </w:rPr>
          <w:fldChar w:fldCharType="separate"/>
        </w:r>
        <w:r w:rsidR="00DB1DD4">
          <w:rPr>
            <w:noProof/>
            <w:webHidden/>
          </w:rPr>
          <w:t>4</w:t>
        </w:r>
        <w:r w:rsidR="00DB1DD4">
          <w:rPr>
            <w:noProof/>
            <w:webHidden/>
          </w:rPr>
          <w:fldChar w:fldCharType="end"/>
        </w:r>
      </w:hyperlink>
    </w:p>
    <w:p w14:paraId="47790CE7" w14:textId="36D6D641" w:rsidR="00DB1DD4" w:rsidRDefault="00F36505">
      <w:pPr>
        <w:pStyle w:val="TOC1"/>
        <w:rPr>
          <w:rFonts w:asciiTheme="minorHAnsi" w:eastAsiaTheme="minorEastAsia" w:hAnsiTheme="minorHAnsi"/>
          <w:b w:val="0"/>
          <w:noProof/>
          <w:sz w:val="22"/>
        </w:rPr>
      </w:pPr>
      <w:hyperlink w:anchor="_Toc511398019" w:history="1">
        <w:r w:rsidR="00DB1DD4" w:rsidRPr="00554289">
          <w:rPr>
            <w:rStyle w:val="Hyperlink"/>
            <w:noProof/>
          </w:rPr>
          <w:t>2.</w:t>
        </w:r>
        <w:r w:rsidR="00DB1DD4">
          <w:rPr>
            <w:rFonts w:asciiTheme="minorHAnsi" w:eastAsiaTheme="minorEastAsia" w:hAnsiTheme="minorHAnsi"/>
            <w:b w:val="0"/>
            <w:noProof/>
            <w:sz w:val="22"/>
          </w:rPr>
          <w:tab/>
        </w:r>
        <w:r w:rsidR="00DB1DD4" w:rsidRPr="00554289">
          <w:rPr>
            <w:rStyle w:val="Hyperlink"/>
            <w:noProof/>
          </w:rPr>
          <w:t>When to use this application</w:t>
        </w:r>
        <w:r w:rsidR="00DB1DD4">
          <w:rPr>
            <w:noProof/>
            <w:webHidden/>
          </w:rPr>
          <w:tab/>
        </w:r>
        <w:r w:rsidR="00DB1DD4">
          <w:rPr>
            <w:noProof/>
            <w:webHidden/>
          </w:rPr>
          <w:fldChar w:fldCharType="begin"/>
        </w:r>
        <w:r w:rsidR="00DB1DD4">
          <w:rPr>
            <w:noProof/>
            <w:webHidden/>
          </w:rPr>
          <w:instrText xml:space="preserve"> PAGEREF _Toc511398019 \h </w:instrText>
        </w:r>
        <w:r w:rsidR="00DB1DD4">
          <w:rPr>
            <w:noProof/>
            <w:webHidden/>
          </w:rPr>
        </w:r>
        <w:r w:rsidR="00DB1DD4">
          <w:rPr>
            <w:noProof/>
            <w:webHidden/>
          </w:rPr>
          <w:fldChar w:fldCharType="separate"/>
        </w:r>
        <w:r w:rsidR="00DB1DD4">
          <w:rPr>
            <w:noProof/>
            <w:webHidden/>
          </w:rPr>
          <w:t>6</w:t>
        </w:r>
        <w:r w:rsidR="00DB1DD4">
          <w:rPr>
            <w:noProof/>
            <w:webHidden/>
          </w:rPr>
          <w:fldChar w:fldCharType="end"/>
        </w:r>
      </w:hyperlink>
    </w:p>
    <w:p w14:paraId="09F0DCD4" w14:textId="1817BDE9" w:rsidR="00DB1DD4" w:rsidRDefault="00F36505">
      <w:pPr>
        <w:pStyle w:val="TOC1"/>
        <w:rPr>
          <w:rFonts w:asciiTheme="minorHAnsi" w:eastAsiaTheme="minorEastAsia" w:hAnsiTheme="minorHAnsi"/>
          <w:b w:val="0"/>
          <w:noProof/>
          <w:sz w:val="22"/>
        </w:rPr>
      </w:pPr>
      <w:hyperlink w:anchor="_Toc511398020" w:history="1">
        <w:r w:rsidR="00DB1DD4" w:rsidRPr="00554289">
          <w:rPr>
            <w:rStyle w:val="Hyperlink"/>
            <w:noProof/>
          </w:rPr>
          <w:t>3.</w:t>
        </w:r>
        <w:r w:rsidR="00DB1DD4">
          <w:rPr>
            <w:rFonts w:asciiTheme="minorHAnsi" w:eastAsiaTheme="minorEastAsia" w:hAnsiTheme="minorHAnsi"/>
            <w:b w:val="0"/>
            <w:noProof/>
            <w:sz w:val="22"/>
          </w:rPr>
          <w:tab/>
        </w:r>
        <w:r w:rsidR="00DB1DD4" w:rsidRPr="00554289">
          <w:rPr>
            <w:rStyle w:val="Hyperlink"/>
            <w:noProof/>
          </w:rPr>
          <w:t>How to use this application</w:t>
        </w:r>
        <w:r w:rsidR="00DB1DD4">
          <w:rPr>
            <w:noProof/>
            <w:webHidden/>
          </w:rPr>
          <w:tab/>
        </w:r>
        <w:r w:rsidR="00DB1DD4">
          <w:rPr>
            <w:noProof/>
            <w:webHidden/>
          </w:rPr>
          <w:fldChar w:fldCharType="begin"/>
        </w:r>
        <w:r w:rsidR="00DB1DD4">
          <w:rPr>
            <w:noProof/>
            <w:webHidden/>
          </w:rPr>
          <w:instrText xml:space="preserve"> PAGEREF _Toc511398020 \h </w:instrText>
        </w:r>
        <w:r w:rsidR="00DB1DD4">
          <w:rPr>
            <w:noProof/>
            <w:webHidden/>
          </w:rPr>
        </w:r>
        <w:r w:rsidR="00DB1DD4">
          <w:rPr>
            <w:noProof/>
            <w:webHidden/>
          </w:rPr>
          <w:fldChar w:fldCharType="separate"/>
        </w:r>
        <w:r w:rsidR="00DB1DD4">
          <w:rPr>
            <w:noProof/>
            <w:webHidden/>
          </w:rPr>
          <w:t>7</w:t>
        </w:r>
        <w:r w:rsidR="00DB1DD4">
          <w:rPr>
            <w:noProof/>
            <w:webHidden/>
          </w:rPr>
          <w:fldChar w:fldCharType="end"/>
        </w:r>
      </w:hyperlink>
    </w:p>
    <w:p w14:paraId="78545B7F" w14:textId="1420616C" w:rsidR="00DB1DD4" w:rsidRDefault="00F36505">
      <w:pPr>
        <w:pStyle w:val="TOC1"/>
        <w:rPr>
          <w:rFonts w:asciiTheme="minorHAnsi" w:eastAsiaTheme="minorEastAsia" w:hAnsiTheme="minorHAnsi"/>
          <w:b w:val="0"/>
          <w:noProof/>
          <w:sz w:val="22"/>
        </w:rPr>
      </w:pPr>
      <w:hyperlink w:anchor="_Toc511398021" w:history="1">
        <w:r w:rsidR="00DB1DD4" w:rsidRPr="00554289">
          <w:rPr>
            <w:rStyle w:val="Hyperlink"/>
            <w:noProof/>
          </w:rPr>
          <w:t>4.</w:t>
        </w:r>
        <w:r w:rsidR="00DB1DD4">
          <w:rPr>
            <w:rFonts w:asciiTheme="minorHAnsi" w:eastAsiaTheme="minorEastAsia" w:hAnsiTheme="minorHAnsi"/>
            <w:b w:val="0"/>
            <w:noProof/>
            <w:sz w:val="22"/>
          </w:rPr>
          <w:tab/>
        </w:r>
        <w:r w:rsidR="00DB1DD4" w:rsidRPr="00554289">
          <w:rPr>
            <w:rStyle w:val="Hyperlink"/>
            <w:noProof/>
          </w:rPr>
          <w:t>What does this program do?</w:t>
        </w:r>
        <w:r w:rsidR="00DB1DD4">
          <w:rPr>
            <w:noProof/>
            <w:webHidden/>
          </w:rPr>
          <w:tab/>
        </w:r>
        <w:r w:rsidR="00DB1DD4">
          <w:rPr>
            <w:noProof/>
            <w:webHidden/>
          </w:rPr>
          <w:fldChar w:fldCharType="begin"/>
        </w:r>
        <w:r w:rsidR="00DB1DD4">
          <w:rPr>
            <w:noProof/>
            <w:webHidden/>
          </w:rPr>
          <w:instrText xml:space="preserve"> PAGEREF _Toc511398021 \h </w:instrText>
        </w:r>
        <w:r w:rsidR="00DB1DD4">
          <w:rPr>
            <w:noProof/>
            <w:webHidden/>
          </w:rPr>
        </w:r>
        <w:r w:rsidR="00DB1DD4">
          <w:rPr>
            <w:noProof/>
            <w:webHidden/>
          </w:rPr>
          <w:fldChar w:fldCharType="separate"/>
        </w:r>
        <w:r w:rsidR="00DB1DD4">
          <w:rPr>
            <w:noProof/>
            <w:webHidden/>
          </w:rPr>
          <w:t>8</w:t>
        </w:r>
        <w:r w:rsidR="00DB1DD4">
          <w:rPr>
            <w:noProof/>
            <w:webHidden/>
          </w:rPr>
          <w:fldChar w:fldCharType="end"/>
        </w:r>
      </w:hyperlink>
    </w:p>
    <w:p w14:paraId="1327DBCB" w14:textId="19D17AC9" w:rsidR="004C7BAD" w:rsidRDefault="00897E78" w:rsidP="003B33AD">
      <w:pPr>
        <w:pStyle w:val="SAGEBodyText"/>
      </w:pPr>
      <w:r>
        <w:fldChar w:fldCharType="end"/>
      </w:r>
    </w:p>
    <w:p w14:paraId="7B27B782" w14:textId="77777777" w:rsidR="004C7BAD" w:rsidRDefault="004C7BAD" w:rsidP="004C7BAD">
      <w:pPr>
        <w:rPr>
          <w:lang w:val="en-US"/>
        </w:rPr>
      </w:pPr>
    </w:p>
    <w:p w14:paraId="3DB80258"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Default="004C7BAD" w:rsidP="00EE183A">
      <w:pPr>
        <w:pStyle w:val="SAGEHeading1"/>
        <w:framePr w:wrap="around"/>
      </w:pPr>
      <w:bookmarkStart w:id="0" w:name="_Toc440376140"/>
      <w:bookmarkStart w:id="1" w:name="_Toc51139801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772810B6" w14:textId="679126BC" w:rsidR="0051411E" w:rsidRPr="0051411E" w:rsidRDefault="00ED3914" w:rsidP="0051411E">
      <w:pPr>
        <w:pStyle w:val="SAGEBodyText"/>
        <w:rPr>
          <w:rFonts w:ascii="Fira Code" w:eastAsia="Times New Roman" w:hAnsi="Fira Code" w:cs="Times New Roman"/>
          <w:color w:val="ABB2BF"/>
          <w:sz w:val="21"/>
          <w:szCs w:val="21"/>
        </w:rPr>
      </w:pPr>
      <w:r>
        <w:rPr>
          <w:lang w:val="en"/>
        </w:rPr>
        <w:t xml:space="preserve">The </w:t>
      </w:r>
      <w:r w:rsidR="00DB1DD4">
        <w:rPr>
          <w:b/>
          <w:bCs/>
          <w:lang w:val="en"/>
        </w:rPr>
        <w:t>Sage300Utilities</w:t>
      </w:r>
      <w:r w:rsidR="0051411E">
        <w:rPr>
          <w:b/>
          <w:bCs/>
          <w:lang w:val="en"/>
        </w:rPr>
        <w:t xml:space="preserve"> </w:t>
      </w:r>
      <w:r>
        <w:rPr>
          <w:b/>
          <w:bCs/>
          <w:lang w:val="en"/>
        </w:rPr>
        <w:t>Utility</w:t>
      </w:r>
      <w:r>
        <w:rPr>
          <w:lang w:val="en"/>
        </w:rPr>
        <w:t xml:space="preserve"> is a C# project developed in Visual Studio 201</w:t>
      </w:r>
      <w:r w:rsidR="0051411E">
        <w:rPr>
          <w:lang w:val="en"/>
        </w:rPr>
        <w:t xml:space="preserve">7 </w:t>
      </w:r>
      <w:r w:rsidR="00D66FCC">
        <w:rPr>
          <w:lang w:val="en"/>
        </w:rPr>
        <w:t>and is compatible with Visual Studio 2013, 2015 and 2017. It i</w:t>
      </w:r>
      <w:r w:rsidR="0051411E">
        <w:rPr>
          <w:lang w:val="en"/>
        </w:rPr>
        <w:t>s</w:t>
      </w:r>
      <w:r w:rsidR="00DB1DD4">
        <w:rPr>
          <w:lang w:val="en"/>
        </w:rPr>
        <w:t xml:space="preserve"> used by the Sage300UIWizardPackage to generate the various Template archives that are located in the \src\Wizards\Templates\ folder. </w:t>
      </w:r>
      <w:r>
        <w:rPr>
          <w:lang w:val="en"/>
        </w:rPr>
        <w:t xml:space="preserve">The following sections </w:t>
      </w:r>
      <w:r w:rsidR="0051411E">
        <w:rPr>
          <w:lang w:val="en"/>
        </w:rPr>
        <w:t>will outline what the program does and how/when to call it.</w:t>
      </w:r>
    </w:p>
    <w:p w14:paraId="70E79FC4" w14:textId="77777777" w:rsidR="00ED3914" w:rsidRDefault="00ED3914" w:rsidP="00D27CD0">
      <w:pPr>
        <w:pStyle w:val="SAGEBodyText"/>
      </w:pPr>
    </w:p>
    <w:p w14:paraId="00E92495" w14:textId="77777777" w:rsidR="00ED3914" w:rsidRDefault="00ED3914" w:rsidP="00D27CD0">
      <w:pPr>
        <w:pStyle w:val="SAGEBodyText"/>
        <w:rPr>
          <w:noProof/>
        </w:rPr>
      </w:pPr>
    </w:p>
    <w:tbl>
      <w:tblPr>
        <w:tblStyle w:val="TableGrid"/>
        <w:tblW w:w="10080" w:type="dxa"/>
        <w:tblInd w:w="-95" w:type="dxa"/>
        <w:tblLook w:val="04A0" w:firstRow="1" w:lastRow="0" w:firstColumn="1" w:lastColumn="0" w:noHBand="0" w:noVBand="1"/>
      </w:tblPr>
      <w:tblGrid>
        <w:gridCol w:w="2263"/>
        <w:gridCol w:w="2712"/>
        <w:gridCol w:w="5105"/>
      </w:tblGrid>
      <w:tr w:rsidR="00E96817" w:rsidRPr="0051411E" w14:paraId="690A18EB" w14:textId="77777777" w:rsidTr="005F45BB">
        <w:tc>
          <w:tcPr>
            <w:tcW w:w="10080" w:type="dxa"/>
            <w:gridSpan w:val="3"/>
          </w:tcPr>
          <w:p w14:paraId="1F6461D6" w14:textId="0F764959" w:rsidR="00E96817" w:rsidRPr="0051411E" w:rsidRDefault="00E96817" w:rsidP="00D27CD0">
            <w:pPr>
              <w:pStyle w:val="SAGEBodyText"/>
              <w:rPr>
                <w:b/>
                <w:sz w:val="18"/>
              </w:rPr>
            </w:pPr>
            <w:r w:rsidRPr="0051411E">
              <w:rPr>
                <w:b/>
                <w:sz w:val="18"/>
              </w:rPr>
              <w:t>Parameters</w:t>
            </w:r>
            <w:r w:rsidR="005F45BB">
              <w:rPr>
                <w:b/>
                <w:sz w:val="18"/>
              </w:rPr>
              <w:t xml:space="preserve"> (Default prefix for </w:t>
            </w:r>
            <w:r w:rsidR="00E83DB2">
              <w:rPr>
                <w:b/>
                <w:sz w:val="18"/>
              </w:rPr>
              <w:t xml:space="preserve">all </w:t>
            </w:r>
            <w:r w:rsidR="005F45BB">
              <w:rPr>
                <w:b/>
                <w:sz w:val="18"/>
              </w:rPr>
              <w:t>parameters is --)</w:t>
            </w:r>
          </w:p>
        </w:tc>
      </w:tr>
      <w:tr w:rsidR="003401F2" w:rsidRPr="003401F2" w14:paraId="20BD6295" w14:textId="77777777" w:rsidTr="005F45BB">
        <w:tc>
          <w:tcPr>
            <w:tcW w:w="2263" w:type="dxa"/>
          </w:tcPr>
          <w:p w14:paraId="219343CF" w14:textId="5CFF8644" w:rsidR="003401F2" w:rsidRPr="003401F2" w:rsidRDefault="003401F2" w:rsidP="00D27CD0">
            <w:pPr>
              <w:pStyle w:val="SAGEBodyText"/>
              <w:rPr>
                <w:b/>
                <w:sz w:val="16"/>
              </w:rPr>
            </w:pPr>
            <w:r w:rsidRPr="003401F2">
              <w:rPr>
                <w:b/>
                <w:sz w:val="16"/>
              </w:rPr>
              <w:t>Parameter Name</w:t>
            </w:r>
          </w:p>
        </w:tc>
        <w:tc>
          <w:tcPr>
            <w:tcW w:w="2712" w:type="dxa"/>
          </w:tcPr>
          <w:p w14:paraId="6AF8C602" w14:textId="57F2DF65" w:rsidR="003401F2" w:rsidRPr="003401F2" w:rsidRDefault="003401F2" w:rsidP="00D27CD0">
            <w:pPr>
              <w:pStyle w:val="SAGEBodyText"/>
              <w:rPr>
                <w:b/>
                <w:sz w:val="16"/>
              </w:rPr>
            </w:pPr>
            <w:r w:rsidRPr="003401F2">
              <w:rPr>
                <w:b/>
                <w:sz w:val="16"/>
              </w:rPr>
              <w:t>Parameter Type and Meaning</w:t>
            </w:r>
          </w:p>
        </w:tc>
        <w:tc>
          <w:tcPr>
            <w:tcW w:w="5105" w:type="dxa"/>
          </w:tcPr>
          <w:p w14:paraId="0D8E220F" w14:textId="33E69E67" w:rsidR="003401F2" w:rsidRPr="003401F2" w:rsidRDefault="003401F2" w:rsidP="00D27CD0">
            <w:pPr>
              <w:pStyle w:val="SAGEBodyText"/>
              <w:rPr>
                <w:b/>
                <w:sz w:val="16"/>
              </w:rPr>
            </w:pPr>
            <w:r w:rsidRPr="003401F2">
              <w:rPr>
                <w:b/>
                <w:sz w:val="16"/>
              </w:rPr>
              <w:t>Example Usage</w:t>
            </w:r>
          </w:p>
        </w:tc>
      </w:tr>
      <w:tr w:rsidR="003401F2" w:rsidRPr="003401F2" w14:paraId="7AF765CF" w14:textId="77777777" w:rsidTr="005F45BB">
        <w:tc>
          <w:tcPr>
            <w:tcW w:w="2263" w:type="dxa"/>
          </w:tcPr>
          <w:p w14:paraId="6C6E1F15" w14:textId="7A7C1736" w:rsidR="003401F2" w:rsidRPr="003401F2" w:rsidRDefault="00DB1DD4" w:rsidP="00E96817">
            <w:pPr>
              <w:pStyle w:val="SAGEBodyText"/>
              <w:jc w:val="right"/>
              <w:rPr>
                <w:sz w:val="16"/>
              </w:rPr>
            </w:pPr>
            <w:r>
              <w:rPr>
                <w:sz w:val="16"/>
              </w:rPr>
              <w:t>help</w:t>
            </w:r>
          </w:p>
        </w:tc>
        <w:tc>
          <w:tcPr>
            <w:tcW w:w="2712" w:type="dxa"/>
          </w:tcPr>
          <w:p w14:paraId="06543669" w14:textId="3C3EAB2D" w:rsidR="003401F2" w:rsidRPr="003401F2" w:rsidRDefault="00DB1DD4" w:rsidP="00D27CD0">
            <w:pPr>
              <w:pStyle w:val="SAGEBodyText"/>
              <w:rPr>
                <w:sz w:val="16"/>
              </w:rPr>
            </w:pPr>
            <w:r>
              <w:rPr>
                <w:sz w:val="16"/>
              </w:rPr>
              <w:t>Boolean Flag</w:t>
            </w:r>
            <w:r w:rsidR="003401F2" w:rsidRPr="003401F2">
              <w:rPr>
                <w:sz w:val="16"/>
              </w:rPr>
              <w:t xml:space="preserve">: </w:t>
            </w:r>
          </w:p>
          <w:p w14:paraId="48394084" w14:textId="789217C7" w:rsidR="003401F2" w:rsidRPr="003401F2" w:rsidRDefault="00DB1DD4" w:rsidP="00D27CD0">
            <w:pPr>
              <w:pStyle w:val="SAGEBodyText"/>
              <w:rPr>
                <w:sz w:val="16"/>
              </w:rPr>
            </w:pPr>
            <w:r w:rsidRPr="003401F2">
              <w:rPr>
                <w:sz w:val="16"/>
              </w:rPr>
              <w:t>If specified, instructs program</w:t>
            </w:r>
            <w:r>
              <w:rPr>
                <w:sz w:val="16"/>
              </w:rPr>
              <w:t xml:space="preserve"> to display </w:t>
            </w:r>
            <w:r w:rsidR="005F45BB">
              <w:rPr>
                <w:sz w:val="16"/>
              </w:rPr>
              <w:t>its</w:t>
            </w:r>
            <w:r>
              <w:rPr>
                <w:sz w:val="16"/>
              </w:rPr>
              <w:t xml:space="preserve"> copyright/help information.</w:t>
            </w:r>
          </w:p>
        </w:tc>
        <w:tc>
          <w:tcPr>
            <w:tcW w:w="5105" w:type="dxa"/>
          </w:tcPr>
          <w:p w14:paraId="6146FA26" w14:textId="74871321" w:rsidR="003401F2" w:rsidRPr="003401F2" w:rsidRDefault="00DB1DD4" w:rsidP="00D27CD0">
            <w:pPr>
              <w:pStyle w:val="SAGEBodyText"/>
              <w:rPr>
                <w:sz w:val="16"/>
              </w:rPr>
            </w:pPr>
            <w:r>
              <w:rPr>
                <w:sz w:val="16"/>
              </w:rPr>
              <w:t>--help</w:t>
            </w:r>
          </w:p>
        </w:tc>
      </w:tr>
      <w:tr w:rsidR="003401F2" w:rsidRPr="003401F2" w14:paraId="60BE9026" w14:textId="77777777" w:rsidTr="005F45BB">
        <w:tc>
          <w:tcPr>
            <w:tcW w:w="2263" w:type="dxa"/>
          </w:tcPr>
          <w:p w14:paraId="725D321B" w14:textId="6674657C" w:rsidR="003401F2" w:rsidRPr="003401F2" w:rsidRDefault="005F45BB" w:rsidP="00E96817">
            <w:pPr>
              <w:pStyle w:val="SAGEBodyText"/>
              <w:jc w:val="right"/>
              <w:rPr>
                <w:sz w:val="16"/>
              </w:rPr>
            </w:pPr>
            <w:r>
              <w:rPr>
                <w:sz w:val="16"/>
              </w:rPr>
              <w:t>prebuild</w:t>
            </w:r>
          </w:p>
        </w:tc>
        <w:tc>
          <w:tcPr>
            <w:tcW w:w="2712" w:type="dxa"/>
          </w:tcPr>
          <w:p w14:paraId="2EA000B6" w14:textId="184E0FA0" w:rsidR="003401F2" w:rsidRPr="003401F2" w:rsidRDefault="005F45BB" w:rsidP="00D27CD0">
            <w:pPr>
              <w:pStyle w:val="SAGEBodyText"/>
              <w:rPr>
                <w:sz w:val="16"/>
              </w:rPr>
            </w:pPr>
            <w:r>
              <w:rPr>
                <w:sz w:val="16"/>
              </w:rPr>
              <w:t>Boolean Flag:</w:t>
            </w:r>
          </w:p>
          <w:p w14:paraId="09FBF972" w14:textId="3B1B8F5D" w:rsidR="003401F2" w:rsidRPr="003401F2" w:rsidRDefault="005F45BB" w:rsidP="00D27CD0">
            <w:pPr>
              <w:pStyle w:val="SAGEBodyText"/>
              <w:rPr>
                <w:sz w:val="16"/>
              </w:rPr>
            </w:pPr>
            <w:r>
              <w:rPr>
                <w:sz w:val="16"/>
              </w:rPr>
              <w:t>If specified, instructs program to run the ‘Pre-Build’ process.</w:t>
            </w:r>
          </w:p>
        </w:tc>
        <w:tc>
          <w:tcPr>
            <w:tcW w:w="5105" w:type="dxa"/>
          </w:tcPr>
          <w:p w14:paraId="5DAA1398" w14:textId="5E354FFC" w:rsidR="003401F2" w:rsidRPr="003401F2" w:rsidRDefault="005F45BB" w:rsidP="00D27CD0">
            <w:pPr>
              <w:pStyle w:val="SAGEBodyText"/>
              <w:rPr>
                <w:sz w:val="16"/>
              </w:rPr>
            </w:pPr>
            <w:r>
              <w:rPr>
                <w:sz w:val="16"/>
              </w:rPr>
              <w:t>--prebuild</w:t>
            </w:r>
            <w:r w:rsidR="007C5D5A">
              <w:rPr>
                <w:sz w:val="16"/>
              </w:rPr>
              <w:t>=true</w:t>
            </w:r>
          </w:p>
        </w:tc>
      </w:tr>
      <w:tr w:rsidR="003401F2" w:rsidRPr="003401F2" w14:paraId="3B5E30AA" w14:textId="77777777" w:rsidTr="005F45BB">
        <w:tc>
          <w:tcPr>
            <w:tcW w:w="2263" w:type="dxa"/>
          </w:tcPr>
          <w:p w14:paraId="2CF27166" w14:textId="09A6E87C" w:rsidR="003401F2" w:rsidRPr="003401F2" w:rsidRDefault="005F45BB" w:rsidP="00E96817">
            <w:pPr>
              <w:pStyle w:val="SAGEBodyText"/>
              <w:jc w:val="right"/>
              <w:rPr>
                <w:sz w:val="16"/>
              </w:rPr>
            </w:pPr>
            <w:r>
              <w:rPr>
                <w:sz w:val="16"/>
              </w:rPr>
              <w:t>sdkroot</w:t>
            </w:r>
          </w:p>
        </w:tc>
        <w:tc>
          <w:tcPr>
            <w:tcW w:w="2712" w:type="dxa"/>
          </w:tcPr>
          <w:p w14:paraId="397B8AE4" w14:textId="77777777" w:rsidR="003401F2" w:rsidRPr="003401F2" w:rsidRDefault="003401F2" w:rsidP="00D27CD0">
            <w:pPr>
              <w:pStyle w:val="SAGEBodyText"/>
              <w:rPr>
                <w:sz w:val="16"/>
              </w:rPr>
            </w:pPr>
            <w:r w:rsidRPr="003401F2">
              <w:rPr>
                <w:sz w:val="16"/>
              </w:rPr>
              <w:t>String:</w:t>
            </w:r>
          </w:p>
          <w:p w14:paraId="03092046" w14:textId="0AB8238A" w:rsidR="003401F2" w:rsidRPr="003401F2" w:rsidRDefault="003401F2" w:rsidP="00D27CD0">
            <w:pPr>
              <w:pStyle w:val="SAGEBodyText"/>
              <w:rPr>
                <w:sz w:val="16"/>
              </w:rPr>
            </w:pPr>
            <w:r w:rsidRPr="003401F2">
              <w:rPr>
                <w:sz w:val="16"/>
              </w:rPr>
              <w:t xml:space="preserve">This is the fully-qualified path to </w:t>
            </w:r>
            <w:r w:rsidR="005F45BB">
              <w:rPr>
                <w:sz w:val="16"/>
              </w:rPr>
              <w:t>the Sage 300 Web SDK folder.</w:t>
            </w:r>
          </w:p>
        </w:tc>
        <w:tc>
          <w:tcPr>
            <w:tcW w:w="5105" w:type="dxa"/>
          </w:tcPr>
          <w:p w14:paraId="3591F484" w14:textId="3D961369" w:rsidR="003401F2" w:rsidRPr="003401F2" w:rsidRDefault="005F45BB" w:rsidP="00D27CD0">
            <w:pPr>
              <w:pStyle w:val="SAGEBodyText"/>
              <w:rPr>
                <w:sz w:val="16"/>
              </w:rPr>
            </w:pPr>
            <w:r>
              <w:rPr>
                <w:sz w:val="16"/>
              </w:rPr>
              <w:t>--sdkroot=”c:\projects\Sage300-SDK”</w:t>
            </w:r>
          </w:p>
        </w:tc>
      </w:tr>
      <w:tr w:rsidR="003F0B89" w:rsidRPr="003401F2" w14:paraId="71DBFE52" w14:textId="77777777" w:rsidTr="005F45BB">
        <w:tc>
          <w:tcPr>
            <w:tcW w:w="2263" w:type="dxa"/>
          </w:tcPr>
          <w:p w14:paraId="7233674F" w14:textId="60324814" w:rsidR="003F0B89" w:rsidRDefault="007C5D5A" w:rsidP="00E96817">
            <w:pPr>
              <w:pStyle w:val="SAGEBodyText"/>
              <w:jc w:val="right"/>
              <w:rPr>
                <w:sz w:val="16"/>
              </w:rPr>
            </w:pPr>
            <w:r>
              <w:rPr>
                <w:sz w:val="16"/>
              </w:rPr>
              <w:t>enable</w:t>
            </w:r>
            <w:r w:rsidR="003F0B89">
              <w:rPr>
                <w:sz w:val="16"/>
              </w:rPr>
              <w:t>templateupdates</w:t>
            </w:r>
          </w:p>
        </w:tc>
        <w:tc>
          <w:tcPr>
            <w:tcW w:w="2712" w:type="dxa"/>
          </w:tcPr>
          <w:p w14:paraId="55C48E31" w14:textId="77777777" w:rsidR="003F0B89" w:rsidRDefault="003F0B89" w:rsidP="00D27CD0">
            <w:pPr>
              <w:pStyle w:val="SAGEBodyText"/>
              <w:rPr>
                <w:sz w:val="16"/>
              </w:rPr>
            </w:pPr>
            <w:r>
              <w:rPr>
                <w:sz w:val="16"/>
              </w:rPr>
              <w:t>Boolean Flag:</w:t>
            </w:r>
          </w:p>
          <w:p w14:paraId="390F2E92" w14:textId="26964C6D" w:rsidR="003F0B89" w:rsidRDefault="003F0B89" w:rsidP="00D27CD0">
            <w:pPr>
              <w:pStyle w:val="SAGEBodyText"/>
              <w:rPr>
                <w:sz w:val="16"/>
              </w:rPr>
            </w:pPr>
            <w:r>
              <w:rPr>
                <w:sz w:val="16"/>
              </w:rPr>
              <w:t xml:space="preserve">If specified, instructs program to leave the contents of the \src\Wizards\Templates\Web\ folder alone. If this flag is specified, it will take precedence over both the </w:t>
            </w:r>
            <w:r w:rsidRPr="003F0B89">
              <w:rPr>
                <w:b/>
                <w:sz w:val="16"/>
              </w:rPr>
              <w:t>uselocalsage300installation</w:t>
            </w:r>
            <w:r>
              <w:rPr>
                <w:sz w:val="16"/>
              </w:rPr>
              <w:t xml:space="preserve"> flag and </w:t>
            </w:r>
            <w:r w:rsidRPr="003F0B89">
              <w:rPr>
                <w:b/>
                <w:sz w:val="16"/>
              </w:rPr>
              <w:t>websource</w:t>
            </w:r>
            <w:r>
              <w:rPr>
                <w:sz w:val="16"/>
              </w:rPr>
              <w:t xml:space="preserve"> setting.</w:t>
            </w:r>
          </w:p>
        </w:tc>
        <w:tc>
          <w:tcPr>
            <w:tcW w:w="5105" w:type="dxa"/>
          </w:tcPr>
          <w:p w14:paraId="167A6E09" w14:textId="774B80AC" w:rsidR="003F0B89" w:rsidRDefault="003F0B89" w:rsidP="00D27CD0">
            <w:pPr>
              <w:pStyle w:val="SAGEBodyText"/>
              <w:rPr>
                <w:sz w:val="16"/>
              </w:rPr>
            </w:pPr>
            <w:r>
              <w:rPr>
                <w:sz w:val="16"/>
              </w:rPr>
              <w:t>--</w:t>
            </w:r>
            <w:r w:rsidR="007C5D5A">
              <w:rPr>
                <w:sz w:val="16"/>
              </w:rPr>
              <w:t>enable</w:t>
            </w:r>
            <w:r>
              <w:rPr>
                <w:sz w:val="16"/>
              </w:rPr>
              <w:t>templateupdates</w:t>
            </w:r>
            <w:r w:rsidR="007C5D5A">
              <w:rPr>
                <w:sz w:val="16"/>
              </w:rPr>
              <w:t>=true</w:t>
            </w:r>
          </w:p>
        </w:tc>
      </w:tr>
      <w:tr w:rsidR="003401F2" w:rsidRPr="003401F2" w14:paraId="59423DC1" w14:textId="77777777" w:rsidTr="005F45BB">
        <w:tc>
          <w:tcPr>
            <w:tcW w:w="2263" w:type="dxa"/>
          </w:tcPr>
          <w:p w14:paraId="605D335E" w14:textId="3C4E8278" w:rsidR="003401F2" w:rsidRPr="003401F2" w:rsidRDefault="005F45BB" w:rsidP="00E96817">
            <w:pPr>
              <w:pStyle w:val="SAGEBodyText"/>
              <w:jc w:val="right"/>
              <w:rPr>
                <w:sz w:val="16"/>
              </w:rPr>
            </w:pPr>
            <w:r>
              <w:rPr>
                <w:sz w:val="16"/>
              </w:rPr>
              <w:t>websource</w:t>
            </w:r>
            <w:r w:rsidR="007C5D5A">
              <w:rPr>
                <w:sz w:val="16"/>
              </w:rPr>
              <w:t>folder</w:t>
            </w:r>
          </w:p>
        </w:tc>
        <w:tc>
          <w:tcPr>
            <w:tcW w:w="2712" w:type="dxa"/>
          </w:tcPr>
          <w:p w14:paraId="46C997EB" w14:textId="0FCCB25F" w:rsidR="003401F2" w:rsidRPr="003401F2" w:rsidRDefault="005F45BB" w:rsidP="00D27CD0">
            <w:pPr>
              <w:pStyle w:val="SAGEBodyText"/>
              <w:rPr>
                <w:sz w:val="16"/>
              </w:rPr>
            </w:pPr>
            <w:r>
              <w:rPr>
                <w:sz w:val="16"/>
              </w:rPr>
              <w:t>String:</w:t>
            </w:r>
          </w:p>
          <w:p w14:paraId="501C0FBF" w14:textId="339C07FD" w:rsidR="003401F2" w:rsidRPr="003401F2" w:rsidRDefault="005F45BB" w:rsidP="00D27CD0">
            <w:pPr>
              <w:pStyle w:val="SAGEBodyText"/>
              <w:rPr>
                <w:sz w:val="16"/>
              </w:rPr>
            </w:pPr>
            <w:r>
              <w:rPr>
                <w:sz w:val="16"/>
              </w:rPr>
              <w:t xml:space="preserve">This is the fully-qualified path to the web project files. </w:t>
            </w:r>
          </w:p>
        </w:tc>
        <w:tc>
          <w:tcPr>
            <w:tcW w:w="5105" w:type="dxa"/>
          </w:tcPr>
          <w:p w14:paraId="7D4B9FE6" w14:textId="5553A514" w:rsidR="003401F2" w:rsidRPr="005F45BB" w:rsidRDefault="005F45BB" w:rsidP="00D27CD0">
            <w:pPr>
              <w:pStyle w:val="SAGEBodyText"/>
              <w:rPr>
                <w:sz w:val="16"/>
              </w:rPr>
            </w:pPr>
            <w:r w:rsidRPr="005F45BB">
              <w:rPr>
                <w:sz w:val="16"/>
              </w:rPr>
              <w:t>--websource=”c:\projects\Web\Sage.CA.SBS.ERP.Sage300.Web”</w:t>
            </w:r>
          </w:p>
        </w:tc>
      </w:tr>
      <w:tr w:rsidR="007C5D5A" w:rsidRPr="003401F2" w14:paraId="400A423E" w14:textId="77777777" w:rsidTr="005F45BB">
        <w:tc>
          <w:tcPr>
            <w:tcW w:w="2263" w:type="dxa"/>
          </w:tcPr>
          <w:p w14:paraId="5A6A1E83" w14:textId="4AC132E8" w:rsidR="007C5D5A" w:rsidRDefault="007C5D5A" w:rsidP="00E96817">
            <w:pPr>
              <w:pStyle w:val="SAGEBodyText"/>
              <w:jc w:val="right"/>
              <w:rPr>
                <w:sz w:val="16"/>
              </w:rPr>
            </w:pPr>
            <w:r>
              <w:rPr>
                <w:sz w:val="16"/>
              </w:rPr>
              <w:t>rebuildwebvstemplate</w:t>
            </w:r>
          </w:p>
        </w:tc>
        <w:tc>
          <w:tcPr>
            <w:tcW w:w="2712" w:type="dxa"/>
          </w:tcPr>
          <w:p w14:paraId="069EF68A" w14:textId="77777777" w:rsidR="007C5D5A" w:rsidRPr="003401F2" w:rsidRDefault="007C5D5A" w:rsidP="007C5D5A">
            <w:pPr>
              <w:pStyle w:val="SAGEBodyText"/>
              <w:rPr>
                <w:sz w:val="16"/>
              </w:rPr>
            </w:pPr>
            <w:r>
              <w:rPr>
                <w:sz w:val="16"/>
              </w:rPr>
              <w:t>Boolean Flag:</w:t>
            </w:r>
          </w:p>
          <w:p w14:paraId="3421616E" w14:textId="24DE4C26" w:rsidR="007C5D5A" w:rsidRDefault="007C5D5A" w:rsidP="007C5D5A">
            <w:pPr>
              <w:pStyle w:val="SAGEBodyText"/>
              <w:rPr>
                <w:sz w:val="16"/>
              </w:rPr>
            </w:pPr>
            <w:r>
              <w:rPr>
                <w:sz w:val="16"/>
              </w:rPr>
              <w:t xml:space="preserve">If specified, instructs program to </w:t>
            </w:r>
            <w:r>
              <w:rPr>
                <w:sz w:val="16"/>
              </w:rPr>
              <w:t xml:space="preserve">rebuild the Web.vstemplate file </w:t>
            </w:r>
            <w:r>
              <w:rPr>
                <w:sz w:val="16"/>
              </w:rPr>
              <w:lastRenderedPageBreak/>
              <w:t>that lives in the Templates\Web folder. This file represents all of the files (and folders) that are present in the Templates\Web folder (and all subfolders)</w:t>
            </w:r>
          </w:p>
        </w:tc>
        <w:tc>
          <w:tcPr>
            <w:tcW w:w="5105" w:type="dxa"/>
          </w:tcPr>
          <w:p w14:paraId="7FA38AA1" w14:textId="3430008D" w:rsidR="007C5D5A" w:rsidRPr="005F45BB" w:rsidRDefault="007C5D5A" w:rsidP="00D27CD0">
            <w:pPr>
              <w:pStyle w:val="SAGEBodyText"/>
              <w:rPr>
                <w:sz w:val="16"/>
              </w:rPr>
            </w:pPr>
            <w:r>
              <w:rPr>
                <w:sz w:val="16"/>
              </w:rPr>
              <w:lastRenderedPageBreak/>
              <w:t>--rebuildwebvstemplate=true</w:t>
            </w:r>
          </w:p>
        </w:tc>
      </w:tr>
    </w:tbl>
    <w:p w14:paraId="0B2D1DB5" w14:textId="47C7C3BB" w:rsidR="002C2E41" w:rsidRDefault="002C2E41" w:rsidP="00D27CD0">
      <w:pPr>
        <w:pStyle w:val="SAGEBodyText"/>
        <w:sectPr w:rsidR="002C2E41" w:rsidSect="003537DC">
          <w:pgSz w:w="12242" w:h="15842" w:code="1"/>
          <w:pgMar w:top="709" w:right="1440" w:bottom="1701" w:left="1584" w:header="624" w:footer="397" w:gutter="0"/>
          <w:cols w:space="708"/>
          <w:titlePg/>
          <w:docGrid w:linePitch="360"/>
        </w:sectPr>
      </w:pPr>
    </w:p>
    <w:p w14:paraId="4A22AB20" w14:textId="296FBEA5" w:rsidR="00D72E93" w:rsidRDefault="00E43E1E" w:rsidP="00E43E1E">
      <w:pPr>
        <w:pStyle w:val="SAGEHeading1"/>
        <w:framePr w:wrap="around"/>
      </w:pPr>
      <w:bookmarkStart w:id="2" w:name="_Toc511398019"/>
      <w:r>
        <w:lastRenderedPageBreak/>
        <w:t>When to use this application</w:t>
      </w:r>
      <w:bookmarkEnd w:id="2"/>
    </w:p>
    <w:p w14:paraId="3EF1913D" w14:textId="205C67E7" w:rsidR="00E43E1E" w:rsidRDefault="00E43E1E" w:rsidP="00E43E1E">
      <w:pPr>
        <w:pStyle w:val="SAGEHeading1Follow"/>
        <w:framePr w:wrap="around"/>
      </w:pPr>
    </w:p>
    <w:p w14:paraId="140ADB0B" w14:textId="461E8C2A" w:rsidR="00E43E1E" w:rsidRDefault="00E43E1E" w:rsidP="00E43E1E">
      <w:pPr>
        <w:pStyle w:val="SAGEBodyText"/>
      </w:pPr>
      <w:r>
        <w:t xml:space="preserve">This application is automatically called during the </w:t>
      </w:r>
      <w:r w:rsidR="00FF6D38">
        <w:t>pre</w:t>
      </w:r>
      <w:r>
        <w:t xml:space="preserve">-build step of the </w:t>
      </w:r>
      <w:r w:rsidR="00222358">
        <w:t>Sage300UIWizardPackage</w:t>
      </w:r>
      <w:r>
        <w:t xml:space="preserve"> project</w:t>
      </w:r>
      <w:r w:rsidR="00222358">
        <w:t>. There is no need to call this application manually.</w:t>
      </w:r>
    </w:p>
    <w:p w14:paraId="7995EB3A" w14:textId="30F8CD7F" w:rsidR="00E43E1E" w:rsidRDefault="00E43E1E" w:rsidP="00E43E1E">
      <w:pPr>
        <w:pStyle w:val="SAGEBodyText"/>
      </w:pPr>
    </w:p>
    <w:p w14:paraId="53F04AA4" w14:textId="5A6713EA" w:rsidR="00E43E1E" w:rsidRDefault="00E43E1E" w:rsidP="00E43E1E">
      <w:pPr>
        <w:pStyle w:val="SAGEHeading1"/>
        <w:framePr w:wrap="around"/>
      </w:pPr>
      <w:bookmarkStart w:id="3" w:name="_Toc511398020"/>
      <w:r>
        <w:lastRenderedPageBreak/>
        <w:t>How to use this application</w:t>
      </w:r>
      <w:bookmarkEnd w:id="3"/>
    </w:p>
    <w:p w14:paraId="612A1DB0" w14:textId="63AE6FEC" w:rsidR="00E43E1E" w:rsidRDefault="00222358" w:rsidP="00E43E1E">
      <w:pPr>
        <w:pStyle w:val="SAGEBodyText"/>
      </w:pPr>
      <w:r>
        <w:t>As stated in section 2 previously, there isn’t a need to call this program manually.</w:t>
      </w:r>
    </w:p>
    <w:p w14:paraId="757637EF" w14:textId="61E781BE" w:rsidR="004351DF" w:rsidRPr="004351DF" w:rsidRDefault="004351DF" w:rsidP="004351DF">
      <w:pPr>
        <w:shd w:val="clear" w:color="auto" w:fill="FFFFFF"/>
        <w:spacing w:line="285" w:lineRule="atLeast"/>
        <w:rPr>
          <w:rFonts w:ascii="Fira Code" w:eastAsia="Times New Roman" w:hAnsi="Fira Code" w:cs="Times New Roman"/>
          <w:color w:val="000000"/>
          <w:sz w:val="14"/>
          <w:szCs w:val="21"/>
          <w:lang w:val="en-US"/>
        </w:rPr>
      </w:pPr>
    </w:p>
    <w:p w14:paraId="34C03505" w14:textId="4E2F923B" w:rsidR="0085095A" w:rsidRDefault="0085095A" w:rsidP="004351DF">
      <w:pPr>
        <w:pStyle w:val="SAGEBodyText"/>
      </w:pPr>
      <w:r>
        <w:t xml:space="preserve">Running the </w:t>
      </w:r>
      <w:r w:rsidR="00222358">
        <w:t>Sage300Utilities.exe</w:t>
      </w:r>
      <w:r>
        <w:t xml:space="preserve"> program without any command-line parameters will </w:t>
      </w:r>
      <w:r w:rsidR="001E3D2A">
        <w:t>display help for the program. This is illustrated in the following screen-shot:</w:t>
      </w:r>
    </w:p>
    <w:p w14:paraId="11FA2346" w14:textId="69F957DB" w:rsidR="001E3D2A" w:rsidRDefault="001E3D2A" w:rsidP="004351DF">
      <w:pPr>
        <w:pStyle w:val="SAGEBodyText"/>
      </w:pPr>
    </w:p>
    <w:p w14:paraId="1DAC5CBB" w14:textId="498591A6" w:rsidR="001E3D2A" w:rsidRDefault="007C5D5A" w:rsidP="004351DF">
      <w:pPr>
        <w:pStyle w:val="SAGEBodyText"/>
      </w:pPr>
      <w:r>
        <w:rPr>
          <w:noProof/>
        </w:rPr>
        <w:drawing>
          <wp:inline distT="0" distB="0" distL="0" distR="0" wp14:anchorId="243172FC" wp14:editId="138E535C">
            <wp:extent cx="5853430" cy="4468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4468495"/>
                    </a:xfrm>
                    <a:prstGeom prst="rect">
                      <a:avLst/>
                    </a:prstGeom>
                  </pic:spPr>
                </pic:pic>
              </a:graphicData>
            </a:graphic>
          </wp:inline>
        </w:drawing>
      </w:r>
    </w:p>
    <w:p w14:paraId="4446BFDE" w14:textId="60F14518" w:rsidR="004351DF" w:rsidRDefault="004351DF" w:rsidP="004351DF">
      <w:pPr>
        <w:pStyle w:val="SAGEHeading1"/>
        <w:framePr w:wrap="around"/>
      </w:pPr>
      <w:bookmarkStart w:id="4" w:name="_Toc511398021"/>
      <w:r>
        <w:lastRenderedPageBreak/>
        <w:t>What does this program do?</w:t>
      </w:r>
      <w:bookmarkEnd w:id="4"/>
    </w:p>
    <w:p w14:paraId="22F4A5A7" w14:textId="303BF42F" w:rsidR="004351DF" w:rsidRDefault="004351DF" w:rsidP="004351DF">
      <w:pPr>
        <w:pStyle w:val="SAGEHeading1Follow"/>
        <w:framePr w:wrap="around"/>
      </w:pPr>
    </w:p>
    <w:p w14:paraId="444CEC91" w14:textId="2D384935" w:rsidR="00222358" w:rsidRDefault="00222358" w:rsidP="004351DF">
      <w:pPr>
        <w:pStyle w:val="SAGEBodyText"/>
      </w:pPr>
      <w:r>
        <w:t>Th</w:t>
      </w:r>
      <w:r w:rsidR="00F832E1">
        <w:t>is</w:t>
      </w:r>
      <w:r>
        <w:t xml:space="preserve"> programs actions depend on the command-line parameters specified. Currently the primary command-line parameter is ‘prebuild’</w:t>
      </w:r>
    </w:p>
    <w:p w14:paraId="30D77007" w14:textId="66C4A2F4" w:rsidR="004351DF" w:rsidRDefault="004351DF" w:rsidP="004351DF">
      <w:pPr>
        <w:pStyle w:val="SAGEBodyText"/>
      </w:pPr>
    </w:p>
    <w:tbl>
      <w:tblPr>
        <w:tblStyle w:val="TableGrid"/>
        <w:tblW w:w="0" w:type="auto"/>
        <w:tblLook w:val="04A0" w:firstRow="1" w:lastRow="0" w:firstColumn="1" w:lastColumn="0" w:noHBand="0" w:noVBand="1"/>
      </w:tblPr>
      <w:tblGrid>
        <w:gridCol w:w="9208"/>
      </w:tblGrid>
      <w:tr w:rsidR="00222358" w:rsidRPr="0085095A" w14:paraId="3F22930A" w14:textId="77777777" w:rsidTr="00222358">
        <w:tc>
          <w:tcPr>
            <w:tcW w:w="9208" w:type="dxa"/>
          </w:tcPr>
          <w:p w14:paraId="50CF6355" w14:textId="6472F4F8" w:rsidR="00222358" w:rsidRPr="0085095A" w:rsidRDefault="00222358" w:rsidP="004351DF">
            <w:pPr>
              <w:pStyle w:val="SAGEBodyText"/>
              <w:rPr>
                <w:b/>
                <w:sz w:val="18"/>
              </w:rPr>
            </w:pPr>
            <w:r>
              <w:rPr>
                <w:b/>
                <w:sz w:val="18"/>
              </w:rPr>
              <w:t>Primary Command-Line Parameter (Default prefix for all parameters is --)</w:t>
            </w:r>
          </w:p>
        </w:tc>
      </w:tr>
      <w:tr w:rsidR="0085095A" w:rsidRPr="0085095A" w14:paraId="10A204DE" w14:textId="77777777" w:rsidTr="00DB1DD4">
        <w:tc>
          <w:tcPr>
            <w:tcW w:w="9208" w:type="dxa"/>
          </w:tcPr>
          <w:p w14:paraId="1569A314" w14:textId="2E01A4B1" w:rsidR="0085095A" w:rsidRPr="0085095A" w:rsidRDefault="00222358" w:rsidP="0085095A">
            <w:pPr>
              <w:pStyle w:val="SAGEBodyText"/>
              <w:rPr>
                <w:sz w:val="16"/>
              </w:rPr>
            </w:pPr>
            <w:r>
              <w:rPr>
                <w:sz w:val="16"/>
              </w:rPr>
              <w:t xml:space="preserve">prebuild </w:t>
            </w:r>
          </w:p>
        </w:tc>
      </w:tr>
      <w:tr w:rsidR="00222358" w:rsidRPr="0085095A" w14:paraId="6963FE97" w14:textId="77777777" w:rsidTr="00222358">
        <w:tc>
          <w:tcPr>
            <w:tcW w:w="9208" w:type="dxa"/>
          </w:tcPr>
          <w:p w14:paraId="10E57E78" w14:textId="723785A9" w:rsidR="003F0B89" w:rsidRDefault="003F0B89" w:rsidP="003F0B89">
            <w:pPr>
              <w:pStyle w:val="SAGEBodyText"/>
              <w:numPr>
                <w:ilvl w:val="0"/>
                <w:numId w:val="41"/>
              </w:numPr>
              <w:rPr>
                <w:sz w:val="16"/>
              </w:rPr>
            </w:pPr>
            <w:bookmarkStart w:id="5" w:name="_Hlk511397310"/>
            <w:r>
              <w:rPr>
                <w:sz w:val="16"/>
              </w:rPr>
              <w:t xml:space="preserve">If the </w:t>
            </w:r>
            <w:r w:rsidR="007C5D5A" w:rsidRPr="007C5D5A">
              <w:rPr>
                <w:b/>
                <w:sz w:val="16"/>
              </w:rPr>
              <w:t>enable</w:t>
            </w:r>
            <w:r w:rsidRPr="003F0B89">
              <w:rPr>
                <w:b/>
                <w:sz w:val="16"/>
              </w:rPr>
              <w:t>templateupdates</w:t>
            </w:r>
            <w:r>
              <w:rPr>
                <w:b/>
                <w:sz w:val="16"/>
              </w:rPr>
              <w:t xml:space="preserve"> </w:t>
            </w:r>
            <w:r w:rsidR="00D5555E" w:rsidRPr="00D5555E">
              <w:rPr>
                <w:sz w:val="16"/>
              </w:rPr>
              <w:t xml:space="preserve">flag </w:t>
            </w:r>
            <w:r w:rsidRPr="003F0B89">
              <w:rPr>
                <w:sz w:val="16"/>
              </w:rPr>
              <w:t>i</w:t>
            </w:r>
            <w:r w:rsidR="007C5D5A">
              <w:rPr>
                <w:sz w:val="16"/>
              </w:rPr>
              <w:t xml:space="preserve">s set to </w:t>
            </w:r>
            <w:r w:rsidR="007C5D5A" w:rsidRPr="00D5555E">
              <w:rPr>
                <w:b/>
                <w:color w:val="FF0000"/>
                <w:sz w:val="16"/>
              </w:rPr>
              <w:t>false</w:t>
            </w:r>
            <w:r w:rsidR="007C5D5A">
              <w:rPr>
                <w:sz w:val="16"/>
              </w:rPr>
              <w:t>,</w:t>
            </w:r>
            <w:r>
              <w:rPr>
                <w:sz w:val="16"/>
              </w:rPr>
              <w:t xml:space="preserve"> step 2 and 3 below are skipped. Proceed to step 4.</w:t>
            </w:r>
          </w:p>
          <w:p w14:paraId="7A1A55B4" w14:textId="12A49CBC" w:rsidR="003F0B89" w:rsidRDefault="003F0B89" w:rsidP="003F0B89">
            <w:pPr>
              <w:pStyle w:val="SAGEBodyText"/>
              <w:numPr>
                <w:ilvl w:val="0"/>
                <w:numId w:val="41"/>
              </w:numPr>
              <w:rPr>
                <w:sz w:val="16"/>
              </w:rPr>
            </w:pPr>
            <w:r>
              <w:rPr>
                <w:sz w:val="16"/>
              </w:rPr>
              <w:t>Clear old ‘Web’ files from the \src\wizards\Templates\Web\ folder (Not all files are removed)</w:t>
            </w:r>
          </w:p>
          <w:p w14:paraId="501DA0C0" w14:textId="5F5DB9DE" w:rsidR="003F0B89" w:rsidRDefault="003F0B89" w:rsidP="003F0B89">
            <w:pPr>
              <w:pStyle w:val="SAGEBodyText"/>
              <w:numPr>
                <w:ilvl w:val="0"/>
                <w:numId w:val="41"/>
              </w:numPr>
              <w:rPr>
                <w:sz w:val="16"/>
              </w:rPr>
            </w:pPr>
            <w:r>
              <w:rPr>
                <w:sz w:val="16"/>
              </w:rPr>
              <w:t>Copy updated Web files from source (either local Sage 300 installation or manually specified folder) to \src\Wizards\Templates\Web\ folder</w:t>
            </w:r>
          </w:p>
          <w:p w14:paraId="1DF5AB44" w14:textId="77777777" w:rsidR="003F0B89" w:rsidRPr="0085095A" w:rsidRDefault="003F0B89" w:rsidP="003F0B89">
            <w:pPr>
              <w:pStyle w:val="SAGEBodyText"/>
              <w:numPr>
                <w:ilvl w:val="0"/>
                <w:numId w:val="41"/>
              </w:numPr>
              <w:rPr>
                <w:sz w:val="16"/>
              </w:rPr>
            </w:pPr>
            <w:r>
              <w:rPr>
                <w:sz w:val="16"/>
              </w:rPr>
              <w:t>Create zip archives for the following sub-folders within the \src\wizards\Templates\ folder:</w:t>
            </w:r>
          </w:p>
          <w:p w14:paraId="74B816CF" w14:textId="77777777" w:rsidR="003F0B89" w:rsidRPr="0085095A" w:rsidRDefault="003F0B89" w:rsidP="003F0B89">
            <w:pPr>
              <w:pStyle w:val="SAGEBodyText"/>
              <w:numPr>
                <w:ilvl w:val="1"/>
                <w:numId w:val="41"/>
              </w:numPr>
              <w:rPr>
                <w:sz w:val="16"/>
              </w:rPr>
            </w:pPr>
            <w:r>
              <w:rPr>
                <w:sz w:val="16"/>
              </w:rPr>
              <w:t>BusinessRepository</w:t>
            </w:r>
            <w:bookmarkStart w:id="6" w:name="_GoBack"/>
            <w:bookmarkEnd w:id="6"/>
          </w:p>
          <w:p w14:paraId="554FEB80" w14:textId="77777777" w:rsidR="003F0B89" w:rsidRPr="0085095A" w:rsidRDefault="003F0B89" w:rsidP="003F0B89">
            <w:pPr>
              <w:pStyle w:val="SAGEBodyText"/>
              <w:numPr>
                <w:ilvl w:val="1"/>
                <w:numId w:val="41"/>
              </w:numPr>
              <w:rPr>
                <w:sz w:val="16"/>
              </w:rPr>
            </w:pPr>
            <w:r>
              <w:rPr>
                <w:sz w:val="16"/>
              </w:rPr>
              <w:t>Interfaces</w:t>
            </w:r>
          </w:p>
          <w:p w14:paraId="760A6157" w14:textId="77777777" w:rsidR="003F0B89" w:rsidRPr="0085095A" w:rsidRDefault="003F0B89" w:rsidP="003F0B89">
            <w:pPr>
              <w:pStyle w:val="SAGEBodyText"/>
              <w:numPr>
                <w:ilvl w:val="1"/>
                <w:numId w:val="41"/>
              </w:numPr>
              <w:rPr>
                <w:sz w:val="16"/>
              </w:rPr>
            </w:pPr>
            <w:r>
              <w:rPr>
                <w:sz w:val="16"/>
              </w:rPr>
              <w:t>Models</w:t>
            </w:r>
          </w:p>
          <w:p w14:paraId="074550A1" w14:textId="77777777" w:rsidR="003F0B89" w:rsidRPr="0085095A" w:rsidRDefault="003F0B89" w:rsidP="003F0B89">
            <w:pPr>
              <w:pStyle w:val="SAGEBodyText"/>
              <w:numPr>
                <w:ilvl w:val="1"/>
                <w:numId w:val="41"/>
              </w:numPr>
              <w:rPr>
                <w:sz w:val="16"/>
              </w:rPr>
            </w:pPr>
            <w:r>
              <w:rPr>
                <w:sz w:val="16"/>
              </w:rPr>
              <w:t>Resources</w:t>
            </w:r>
          </w:p>
          <w:p w14:paraId="0932D415" w14:textId="77777777" w:rsidR="003F0B89" w:rsidRDefault="003F0B89" w:rsidP="003F0B89">
            <w:pPr>
              <w:pStyle w:val="SAGEBodyText"/>
              <w:numPr>
                <w:ilvl w:val="1"/>
                <w:numId w:val="41"/>
              </w:numPr>
              <w:rPr>
                <w:sz w:val="16"/>
              </w:rPr>
            </w:pPr>
            <w:r>
              <w:rPr>
                <w:sz w:val="16"/>
              </w:rPr>
              <w:t>Sage300SolutionTemplate</w:t>
            </w:r>
          </w:p>
          <w:p w14:paraId="7DFEE7D1" w14:textId="77777777" w:rsidR="003F0B89" w:rsidRDefault="003F0B89" w:rsidP="003F0B89">
            <w:pPr>
              <w:pStyle w:val="SAGEBodyText"/>
              <w:numPr>
                <w:ilvl w:val="1"/>
                <w:numId w:val="41"/>
              </w:numPr>
              <w:rPr>
                <w:sz w:val="16"/>
              </w:rPr>
            </w:pPr>
            <w:r>
              <w:rPr>
                <w:sz w:val="16"/>
              </w:rPr>
              <w:t>Services</w:t>
            </w:r>
          </w:p>
          <w:p w14:paraId="371033FD" w14:textId="5DCDC888" w:rsidR="003F0B89" w:rsidRDefault="003F0B89" w:rsidP="003F0B89">
            <w:pPr>
              <w:pStyle w:val="SAGEBodyText"/>
              <w:numPr>
                <w:ilvl w:val="1"/>
                <w:numId w:val="41"/>
              </w:numPr>
              <w:rPr>
                <w:sz w:val="16"/>
              </w:rPr>
            </w:pPr>
            <w:r>
              <w:rPr>
                <w:sz w:val="16"/>
              </w:rPr>
              <w:t>Web</w:t>
            </w:r>
          </w:p>
          <w:p w14:paraId="3A92F7A0" w14:textId="3FFCE905" w:rsidR="007C5D5A" w:rsidRPr="0085095A" w:rsidRDefault="007C5D5A" w:rsidP="007C5D5A">
            <w:pPr>
              <w:pStyle w:val="SAGEBodyText"/>
              <w:numPr>
                <w:ilvl w:val="0"/>
                <w:numId w:val="41"/>
              </w:numPr>
              <w:rPr>
                <w:sz w:val="16"/>
              </w:rPr>
            </w:pPr>
            <w:r>
              <w:rPr>
                <w:sz w:val="16"/>
              </w:rPr>
              <w:t xml:space="preserve">If the </w:t>
            </w:r>
            <w:r w:rsidRPr="007C5D5A">
              <w:rPr>
                <w:b/>
                <w:sz w:val="16"/>
              </w:rPr>
              <w:t>rebuildwebvstemplate</w:t>
            </w:r>
            <w:r>
              <w:rPr>
                <w:sz w:val="16"/>
              </w:rPr>
              <w:t xml:space="preserve"> flag is set to </w:t>
            </w:r>
            <w:r w:rsidRPr="007C5D5A">
              <w:rPr>
                <w:b/>
                <w:color w:val="00B050"/>
                <w:sz w:val="16"/>
              </w:rPr>
              <w:t>true</w:t>
            </w:r>
            <w:r>
              <w:rPr>
                <w:b/>
                <w:sz w:val="16"/>
              </w:rPr>
              <w:t xml:space="preserve">, </w:t>
            </w:r>
            <w:r>
              <w:rPr>
                <w:sz w:val="16"/>
              </w:rPr>
              <w:t xml:space="preserve">the file ‘Web.vstemplate’, located in the root of the Templates\Web folder is rebuild based on the files and folders located in the Template\Web folder (and all subfolders). If this flag is set to </w:t>
            </w:r>
            <w:r w:rsidRPr="007C5D5A">
              <w:rPr>
                <w:b/>
                <w:color w:val="FF0000"/>
                <w:sz w:val="16"/>
              </w:rPr>
              <w:t>false</w:t>
            </w:r>
            <w:r>
              <w:rPr>
                <w:sz w:val="16"/>
              </w:rPr>
              <w:t>, the ‘Web.vstemplate’ file is left as-is.</w:t>
            </w:r>
          </w:p>
          <w:p w14:paraId="54660894" w14:textId="409B575E" w:rsidR="00222358" w:rsidRPr="0085095A" w:rsidRDefault="00222358" w:rsidP="003F0B89">
            <w:pPr>
              <w:pStyle w:val="SAGEBodyText"/>
              <w:ind w:left="1440"/>
              <w:rPr>
                <w:sz w:val="16"/>
              </w:rPr>
            </w:pPr>
          </w:p>
        </w:tc>
      </w:tr>
      <w:bookmarkEnd w:id="5"/>
    </w:tbl>
    <w:p w14:paraId="20AC5617" w14:textId="796942D0" w:rsidR="0085095A" w:rsidRDefault="0085095A" w:rsidP="004351DF">
      <w:pPr>
        <w:pStyle w:val="SAGEBodyText"/>
      </w:pPr>
    </w:p>
    <w:p w14:paraId="5635211E" w14:textId="6176135A" w:rsidR="0085095A" w:rsidRDefault="0085095A" w:rsidP="004351DF">
      <w:pPr>
        <w:pStyle w:val="SAGEBodyText"/>
      </w:pPr>
    </w:p>
    <w:p w14:paraId="09D13E5D" w14:textId="77777777" w:rsidR="0085095A" w:rsidRDefault="0085095A" w:rsidP="004351DF">
      <w:pPr>
        <w:pStyle w:val="SAGEBodyText"/>
      </w:pPr>
    </w:p>
    <w:p w14:paraId="19F78400" w14:textId="1123403D" w:rsidR="004351DF" w:rsidRDefault="004351DF" w:rsidP="004351DF">
      <w:pPr>
        <w:pStyle w:val="SAGEBodyText"/>
        <w:ind w:left="1440"/>
      </w:pPr>
    </w:p>
    <w:sectPr w:rsidR="004351DF"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8242C" w14:textId="77777777" w:rsidR="00F36505" w:rsidRDefault="00F36505" w:rsidP="00713520">
      <w:pPr>
        <w:spacing w:line="240" w:lineRule="auto"/>
      </w:pPr>
      <w:r>
        <w:separator/>
      </w:r>
    </w:p>
    <w:p w14:paraId="49506441" w14:textId="77777777" w:rsidR="00F36505" w:rsidRDefault="00F36505"/>
  </w:endnote>
  <w:endnote w:type="continuationSeparator" w:id="0">
    <w:p w14:paraId="550E1786" w14:textId="77777777" w:rsidR="00F36505" w:rsidRDefault="00F36505" w:rsidP="00713520">
      <w:pPr>
        <w:spacing w:line="240" w:lineRule="auto"/>
      </w:pPr>
      <w:r>
        <w:continuationSeparator/>
      </w:r>
    </w:p>
    <w:p w14:paraId="18A955E2" w14:textId="77777777" w:rsidR="00F36505" w:rsidRDefault="00F36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222358" w:rsidRDefault="0022235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222358" w:rsidRDefault="00222358">
    <w:pPr>
      <w:pStyle w:val="Footer"/>
    </w:pPr>
  </w:p>
  <w:p w14:paraId="12FB93E5" w14:textId="77777777" w:rsidR="00222358" w:rsidRDefault="002223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4A455AF" w14:textId="77777777" w:rsidTr="0081634F">
      <w:tc>
        <w:tcPr>
          <w:tcW w:w="6804" w:type="dxa"/>
          <w:vAlign w:val="bottom"/>
        </w:tcPr>
        <w:p w14:paraId="4813B772" w14:textId="7B8F8278" w:rsidR="00222358" w:rsidRPr="001872FE" w:rsidRDefault="00F36505" w:rsidP="003F19C5">
          <w:pPr>
            <w:pStyle w:val="SAGEFooter"/>
          </w:pPr>
          <w:r>
            <w:rPr>
              <w:noProof/>
            </w:rPr>
            <w:fldChar w:fldCharType="begin"/>
          </w:r>
          <w:r>
            <w:rPr>
              <w:noProof/>
            </w:rPr>
            <w:instrText xml:space="preserve"> STYLEREF  SAGE_Title  \* MERGEFORMAT </w:instrText>
          </w:r>
          <w:r>
            <w:rPr>
              <w:noProof/>
            </w:rPr>
            <w:fldChar w:fldCharType="separate"/>
          </w:r>
          <w:r w:rsidR="00D5555E">
            <w:rPr>
              <w:noProof/>
            </w:rPr>
            <w:t>Sage 300 Web Screens SDK</w:t>
          </w:r>
          <w:r>
            <w:rPr>
              <w:noProof/>
            </w:rPr>
            <w:fldChar w:fldCharType="end"/>
          </w:r>
          <w:r w:rsidR="00222358">
            <w:rPr>
              <w:noProof/>
            </w:rPr>
            <w:t xml:space="preserve"> – </w:t>
          </w:r>
          <w:r w:rsidR="00F832E1">
            <w:rPr>
              <w:noProof/>
            </w:rPr>
            <w:t>Sage300Utilities</w:t>
          </w:r>
          <w:r w:rsidR="00222358">
            <w:rPr>
              <w:noProof/>
            </w:rPr>
            <w:t xml:space="preserve"> Utility</w:t>
          </w:r>
        </w:p>
      </w:tc>
      <w:tc>
        <w:tcPr>
          <w:tcW w:w="1983" w:type="dxa"/>
          <w:vAlign w:val="bottom"/>
        </w:tcPr>
        <w:sdt>
          <w:sdtPr>
            <w:id w:val="41648444"/>
            <w:docPartObj>
              <w:docPartGallery w:val="Page Numbers (Top of Page)"/>
              <w:docPartUnique/>
            </w:docPartObj>
          </w:sdtPr>
          <w:sdtEndPr/>
          <w:sdtContent>
            <w:p w14:paraId="377167B5" w14:textId="77777777" w:rsidR="00222358" w:rsidRDefault="0022235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222358" w:rsidRDefault="00222358" w:rsidP="00A6168E">
    <w:pPr>
      <w:pStyle w:val="1pt"/>
      <w:tabs>
        <w:tab w:val="left" w:pos="1695"/>
      </w:tabs>
    </w:pPr>
    <w:r>
      <w:tab/>
    </w:r>
  </w:p>
  <w:p w14:paraId="35D76FFA" w14:textId="77777777" w:rsidR="00222358" w:rsidRDefault="002223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222358" w14:paraId="1FBC2C24" w14:textId="77777777" w:rsidTr="001D202A">
      <w:tc>
        <w:tcPr>
          <w:tcW w:w="6804" w:type="dxa"/>
          <w:vAlign w:val="bottom"/>
        </w:tcPr>
        <w:p w14:paraId="7E0B9CC1" w14:textId="1985C1AB" w:rsidR="00222358" w:rsidRPr="001872FE" w:rsidRDefault="00F36505" w:rsidP="003F4A49">
          <w:pPr>
            <w:pStyle w:val="SAGEFooter"/>
          </w:pPr>
          <w:r>
            <w:rPr>
              <w:noProof/>
            </w:rPr>
            <w:fldChar w:fldCharType="begin"/>
          </w:r>
          <w:r>
            <w:rPr>
              <w:noProof/>
            </w:rPr>
            <w:instrText xml:space="preserve"> STYLEREF  SAGE_Title  \* MERGEFORMAT </w:instrText>
          </w:r>
          <w:r>
            <w:rPr>
              <w:noProof/>
            </w:rPr>
            <w:fldChar w:fldCharType="separate"/>
          </w:r>
          <w:r w:rsidR="00D5555E">
            <w:rPr>
              <w:noProof/>
            </w:rPr>
            <w:t>Sage 300 Web Screens SDK</w:t>
          </w:r>
          <w:r>
            <w:rPr>
              <w:noProof/>
            </w:rPr>
            <w:fldChar w:fldCharType="end"/>
          </w:r>
          <w:r w:rsidR="00222358">
            <w:rPr>
              <w:noProof/>
            </w:rPr>
            <w:t xml:space="preserve"> – Sage300Utilities Utility</w:t>
          </w:r>
        </w:p>
      </w:tc>
      <w:tc>
        <w:tcPr>
          <w:tcW w:w="1983" w:type="dxa"/>
          <w:vAlign w:val="bottom"/>
        </w:tcPr>
        <w:sdt>
          <w:sdtPr>
            <w:id w:val="-791217541"/>
            <w:docPartObj>
              <w:docPartGallery w:val="Page Numbers (Top of Page)"/>
              <w:docPartUnique/>
            </w:docPartObj>
          </w:sdtPr>
          <w:sdtEndPr/>
          <w:sdtContent>
            <w:p w14:paraId="1E8998EB" w14:textId="77777777" w:rsidR="00222358" w:rsidRDefault="0022235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222358" w:rsidRDefault="0022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2664F" w14:textId="77777777" w:rsidR="00F36505" w:rsidRDefault="00F36505" w:rsidP="00713520">
      <w:pPr>
        <w:spacing w:line="240" w:lineRule="auto"/>
      </w:pPr>
    </w:p>
    <w:p w14:paraId="4C6BB279" w14:textId="77777777" w:rsidR="00F36505" w:rsidRDefault="00F36505"/>
  </w:footnote>
  <w:footnote w:type="continuationSeparator" w:id="0">
    <w:p w14:paraId="62C670D4" w14:textId="77777777" w:rsidR="00F36505" w:rsidRDefault="00F36505" w:rsidP="00713520">
      <w:pPr>
        <w:spacing w:line="240" w:lineRule="auto"/>
      </w:pPr>
    </w:p>
    <w:p w14:paraId="71E353A6" w14:textId="77777777" w:rsidR="00F36505" w:rsidRDefault="00F36505"/>
  </w:footnote>
  <w:footnote w:type="continuationNotice" w:id="1">
    <w:p w14:paraId="40849EFA" w14:textId="77777777" w:rsidR="00F36505" w:rsidRDefault="00F36505">
      <w:pPr>
        <w:spacing w:line="240" w:lineRule="auto"/>
      </w:pPr>
    </w:p>
    <w:p w14:paraId="3AD3AA99" w14:textId="77777777" w:rsidR="00F36505" w:rsidRDefault="00F36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222358" w:rsidRDefault="00222358"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222358" w:rsidRDefault="00222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222358" w:rsidRDefault="00222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222358" w:rsidRDefault="00222358">
    <w:pPr>
      <w:pStyle w:val="Header"/>
    </w:pPr>
  </w:p>
  <w:p w14:paraId="3E46EF5A" w14:textId="77777777" w:rsidR="00222358" w:rsidRDefault="002223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734CC783" w:rsidR="00222358" w:rsidRPr="003125A0" w:rsidRDefault="00F36505" w:rsidP="0079162B">
    <w:pPr>
      <w:pStyle w:val="SAGEHeader"/>
    </w:pPr>
    <w:r>
      <w:rPr>
        <w:noProof/>
      </w:rPr>
      <w:fldChar w:fldCharType="begin"/>
    </w:r>
    <w:r>
      <w:rPr>
        <w:noProof/>
      </w:rPr>
      <w:instrText xml:space="preserve"> STYLEREF  "SAGE_Heading 1" \l  \* MERGEFORMAT </w:instrText>
    </w:r>
    <w:r>
      <w:rPr>
        <w:noProof/>
      </w:rPr>
      <w:fldChar w:fldCharType="separate"/>
    </w:r>
    <w:r w:rsidR="00D5555E">
      <w:rPr>
        <w:noProof/>
      </w:rPr>
      <w:t>What does this program do?</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222358" w:rsidRDefault="00222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110AFB"/>
    <w:multiLevelType w:val="hybridMultilevel"/>
    <w:tmpl w:val="615C8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4"/>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3"/>
  </w:num>
  <w:num w:numId="23">
    <w:abstractNumId w:val="12"/>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2"/>
    <w:lvlOverride w:ilvl="0">
      <w:startOverride w:val="1"/>
    </w:lvlOverride>
  </w:num>
  <w:num w:numId="31">
    <w:abstractNumId w:val="17"/>
  </w:num>
  <w:num w:numId="32">
    <w:abstractNumId w:val="15"/>
  </w:num>
  <w:num w:numId="33">
    <w:abstractNumId w:val="19"/>
  </w:num>
  <w:num w:numId="34">
    <w:abstractNumId w:val="14"/>
  </w:num>
  <w:num w:numId="35">
    <w:abstractNumId w:val="29"/>
  </w:num>
  <w:num w:numId="36">
    <w:abstractNumId w:val="26"/>
  </w:num>
  <w:num w:numId="37">
    <w:abstractNumId w:val="28"/>
  </w:num>
  <w:num w:numId="38">
    <w:abstractNumId w:val="16"/>
  </w:num>
  <w:num w:numId="39">
    <w:abstractNumId w:val="25"/>
  </w:num>
  <w:num w:numId="40">
    <w:abstractNumId w:val="23"/>
  </w:num>
  <w:num w:numId="41">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F4"/>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3641"/>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52D"/>
    <w:rsid w:val="000D3635"/>
    <w:rsid w:val="000D3EC7"/>
    <w:rsid w:val="000D68A6"/>
    <w:rsid w:val="000E248A"/>
    <w:rsid w:val="000E600D"/>
    <w:rsid w:val="001016F3"/>
    <w:rsid w:val="00106EF1"/>
    <w:rsid w:val="00107896"/>
    <w:rsid w:val="00111F8F"/>
    <w:rsid w:val="001154B7"/>
    <w:rsid w:val="0011715D"/>
    <w:rsid w:val="00117B53"/>
    <w:rsid w:val="001266B2"/>
    <w:rsid w:val="0012795B"/>
    <w:rsid w:val="00130D4C"/>
    <w:rsid w:val="001363F2"/>
    <w:rsid w:val="0014094C"/>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1517"/>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3941"/>
    <w:rsid w:val="002144F8"/>
    <w:rsid w:val="0022235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6238"/>
    <w:rsid w:val="00336F6E"/>
    <w:rsid w:val="003401F2"/>
    <w:rsid w:val="0034063D"/>
    <w:rsid w:val="00341F14"/>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0B8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6CB8"/>
    <w:rsid w:val="00420B27"/>
    <w:rsid w:val="00423F6A"/>
    <w:rsid w:val="004255C2"/>
    <w:rsid w:val="004317E2"/>
    <w:rsid w:val="00432A84"/>
    <w:rsid w:val="004351DF"/>
    <w:rsid w:val="00442791"/>
    <w:rsid w:val="00442B8D"/>
    <w:rsid w:val="00443242"/>
    <w:rsid w:val="004446D9"/>
    <w:rsid w:val="00445394"/>
    <w:rsid w:val="004460F0"/>
    <w:rsid w:val="004468F1"/>
    <w:rsid w:val="004539AF"/>
    <w:rsid w:val="00457367"/>
    <w:rsid w:val="004628A6"/>
    <w:rsid w:val="004673D9"/>
    <w:rsid w:val="00474095"/>
    <w:rsid w:val="004751B5"/>
    <w:rsid w:val="00481860"/>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5E9A"/>
    <w:rsid w:val="005A647C"/>
    <w:rsid w:val="005B112A"/>
    <w:rsid w:val="005C0206"/>
    <w:rsid w:val="005C0B35"/>
    <w:rsid w:val="005C4252"/>
    <w:rsid w:val="005C50D5"/>
    <w:rsid w:val="005D09E7"/>
    <w:rsid w:val="005D4726"/>
    <w:rsid w:val="005D62DE"/>
    <w:rsid w:val="005D6894"/>
    <w:rsid w:val="005D7164"/>
    <w:rsid w:val="005E32D1"/>
    <w:rsid w:val="005E3E84"/>
    <w:rsid w:val="005E7F76"/>
    <w:rsid w:val="005F08BB"/>
    <w:rsid w:val="005F3BCD"/>
    <w:rsid w:val="005F45BB"/>
    <w:rsid w:val="005F7BB9"/>
    <w:rsid w:val="005F7F6C"/>
    <w:rsid w:val="00600241"/>
    <w:rsid w:val="006016B5"/>
    <w:rsid w:val="00601B67"/>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07A"/>
    <w:rsid w:val="007734C8"/>
    <w:rsid w:val="00777D46"/>
    <w:rsid w:val="0079162B"/>
    <w:rsid w:val="0079788E"/>
    <w:rsid w:val="007A578E"/>
    <w:rsid w:val="007B0499"/>
    <w:rsid w:val="007B61A7"/>
    <w:rsid w:val="007C07B4"/>
    <w:rsid w:val="007C0D75"/>
    <w:rsid w:val="007C2D4C"/>
    <w:rsid w:val="007C5D5A"/>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29A1"/>
    <w:rsid w:val="0082641D"/>
    <w:rsid w:val="00830AB6"/>
    <w:rsid w:val="0084114D"/>
    <w:rsid w:val="008425AE"/>
    <w:rsid w:val="00843164"/>
    <w:rsid w:val="00844ED5"/>
    <w:rsid w:val="0084592E"/>
    <w:rsid w:val="00846998"/>
    <w:rsid w:val="0085095A"/>
    <w:rsid w:val="0085328F"/>
    <w:rsid w:val="00853892"/>
    <w:rsid w:val="00855183"/>
    <w:rsid w:val="0086108F"/>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4E7"/>
    <w:rsid w:val="00B06D06"/>
    <w:rsid w:val="00B174EC"/>
    <w:rsid w:val="00B26BC0"/>
    <w:rsid w:val="00B32DAD"/>
    <w:rsid w:val="00B34B3F"/>
    <w:rsid w:val="00B36915"/>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6A6E"/>
    <w:rsid w:val="00D27CD0"/>
    <w:rsid w:val="00D27FB0"/>
    <w:rsid w:val="00D302D1"/>
    <w:rsid w:val="00D316A8"/>
    <w:rsid w:val="00D316AC"/>
    <w:rsid w:val="00D32087"/>
    <w:rsid w:val="00D33510"/>
    <w:rsid w:val="00D33DC0"/>
    <w:rsid w:val="00D51098"/>
    <w:rsid w:val="00D53358"/>
    <w:rsid w:val="00D53965"/>
    <w:rsid w:val="00D53A22"/>
    <w:rsid w:val="00D54A0F"/>
    <w:rsid w:val="00D5555E"/>
    <w:rsid w:val="00D6105C"/>
    <w:rsid w:val="00D63492"/>
    <w:rsid w:val="00D63856"/>
    <w:rsid w:val="00D66359"/>
    <w:rsid w:val="00D66FCC"/>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1DD4"/>
    <w:rsid w:val="00DB23F5"/>
    <w:rsid w:val="00DB4D58"/>
    <w:rsid w:val="00DB5EFE"/>
    <w:rsid w:val="00DB699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3E1E"/>
    <w:rsid w:val="00E47880"/>
    <w:rsid w:val="00E569FC"/>
    <w:rsid w:val="00E575A7"/>
    <w:rsid w:val="00E63C30"/>
    <w:rsid w:val="00E67604"/>
    <w:rsid w:val="00E67B5D"/>
    <w:rsid w:val="00E728BA"/>
    <w:rsid w:val="00E76319"/>
    <w:rsid w:val="00E83DB2"/>
    <w:rsid w:val="00E86C5B"/>
    <w:rsid w:val="00E87A00"/>
    <w:rsid w:val="00E95B1B"/>
    <w:rsid w:val="00E96817"/>
    <w:rsid w:val="00E97F05"/>
    <w:rsid w:val="00EA0223"/>
    <w:rsid w:val="00EA1A4F"/>
    <w:rsid w:val="00EA3FA8"/>
    <w:rsid w:val="00EA6F2E"/>
    <w:rsid w:val="00EA7BE7"/>
    <w:rsid w:val="00EB0B00"/>
    <w:rsid w:val="00EB12C7"/>
    <w:rsid w:val="00EC548A"/>
    <w:rsid w:val="00EC6370"/>
    <w:rsid w:val="00ED2548"/>
    <w:rsid w:val="00ED3914"/>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6505"/>
    <w:rsid w:val="00F37E44"/>
    <w:rsid w:val="00F41832"/>
    <w:rsid w:val="00F45BAA"/>
    <w:rsid w:val="00F4739A"/>
    <w:rsid w:val="00F50D7F"/>
    <w:rsid w:val="00F710F4"/>
    <w:rsid w:val="00F746E5"/>
    <w:rsid w:val="00F80E8C"/>
    <w:rsid w:val="00F82580"/>
    <w:rsid w:val="00F832E1"/>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D38"/>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6BA3-065F-4541-9DF0-8C845804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55</TotalTime>
  <Pages>8</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10</cp:revision>
  <cp:lastPrinted>2016-01-20T21:45:00Z</cp:lastPrinted>
  <dcterms:created xsi:type="dcterms:W3CDTF">2018-04-13T22:49:00Z</dcterms:created>
  <dcterms:modified xsi:type="dcterms:W3CDTF">2018-08-20T22:46:00Z</dcterms:modified>
</cp:coreProperties>
</file>