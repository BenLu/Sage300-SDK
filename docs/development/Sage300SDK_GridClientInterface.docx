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67F847FB" w:rsidR="007F0561" w:rsidRDefault="005036FB" w:rsidP="007F0561">
      <w:pPr>
        <w:pStyle w:val="SAGESubtitle"/>
      </w:pPr>
      <w:r>
        <w:t xml:space="preserve">Grid </w:t>
      </w:r>
      <w:r w:rsidR="002879B1">
        <w:t>Client</w:t>
      </w:r>
      <w:r>
        <w:t xml:space="preserve">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480948EF" w:rsidR="004F4F8E" w:rsidRDefault="005036F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04068B">
        <w:t xml:space="preserve"> 20</w:t>
      </w:r>
      <w:r w:rsidR="0045708C">
        <w:t>22</w:t>
      </w:r>
    </w:p>
    <w:p w14:paraId="2926B5AE" w14:textId="77777777" w:rsidR="00714934" w:rsidRDefault="00714934" w:rsidP="00714934">
      <w:pPr>
        <w:pStyle w:val="SAGEBodyText"/>
      </w:pPr>
      <w:r>
        <w:lastRenderedPageBreak/>
        <w:t>The MIT License (MIT)</w:t>
      </w:r>
    </w:p>
    <w:p w14:paraId="4D14AD26" w14:textId="77777777" w:rsidR="00714934" w:rsidRDefault="00714934" w:rsidP="00714934">
      <w:pPr>
        <w:pStyle w:val="SAGEBodyText"/>
      </w:pPr>
      <w:r>
        <w:t>Copyright © 201</w:t>
      </w:r>
      <w:r w:rsidR="007B0763">
        <w:t>9</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0FA669F5" w14:textId="2E62285C" w:rsidR="0030688C"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71584246" w:history="1">
        <w:r w:rsidR="0030688C" w:rsidRPr="004348B3">
          <w:rPr>
            <w:rStyle w:val="Hyperlink"/>
            <w:noProof/>
          </w:rPr>
          <w:t>1.</w:t>
        </w:r>
        <w:r w:rsidR="0030688C">
          <w:rPr>
            <w:rFonts w:asciiTheme="minorHAnsi" w:eastAsiaTheme="minorEastAsia" w:hAnsiTheme="minorHAnsi"/>
            <w:b w:val="0"/>
            <w:noProof/>
            <w:sz w:val="22"/>
            <w:lang w:eastAsia="zh-CN"/>
          </w:rPr>
          <w:tab/>
        </w:r>
        <w:r w:rsidR="0030688C" w:rsidRPr="004348B3">
          <w:rPr>
            <w:rStyle w:val="Hyperlink"/>
            <w:noProof/>
          </w:rPr>
          <w:t>Introduction</w:t>
        </w:r>
        <w:r w:rsidR="0030688C">
          <w:rPr>
            <w:noProof/>
            <w:webHidden/>
          </w:rPr>
          <w:tab/>
        </w:r>
        <w:r w:rsidR="0030688C">
          <w:rPr>
            <w:noProof/>
            <w:webHidden/>
          </w:rPr>
          <w:fldChar w:fldCharType="begin"/>
        </w:r>
        <w:r w:rsidR="0030688C">
          <w:rPr>
            <w:noProof/>
            <w:webHidden/>
          </w:rPr>
          <w:instrText xml:space="preserve"> PAGEREF _Toc71584246 \h </w:instrText>
        </w:r>
        <w:r w:rsidR="0030688C">
          <w:rPr>
            <w:noProof/>
            <w:webHidden/>
          </w:rPr>
        </w:r>
        <w:r w:rsidR="0030688C">
          <w:rPr>
            <w:noProof/>
            <w:webHidden/>
          </w:rPr>
          <w:fldChar w:fldCharType="separate"/>
        </w:r>
        <w:r w:rsidR="0030688C">
          <w:rPr>
            <w:noProof/>
            <w:webHidden/>
          </w:rPr>
          <w:t>5</w:t>
        </w:r>
        <w:r w:rsidR="0030688C">
          <w:rPr>
            <w:noProof/>
            <w:webHidden/>
          </w:rPr>
          <w:fldChar w:fldCharType="end"/>
        </w:r>
      </w:hyperlink>
    </w:p>
    <w:p w14:paraId="7E3B86B6" w14:textId="636D9D34" w:rsidR="0030688C" w:rsidRDefault="0030688C">
      <w:pPr>
        <w:pStyle w:val="TOC1"/>
        <w:rPr>
          <w:rFonts w:asciiTheme="minorHAnsi" w:eastAsiaTheme="minorEastAsia" w:hAnsiTheme="minorHAnsi"/>
          <w:b w:val="0"/>
          <w:noProof/>
          <w:sz w:val="22"/>
          <w:lang w:eastAsia="zh-CN"/>
        </w:rPr>
      </w:pPr>
      <w:hyperlink w:anchor="_Toc71584247" w:history="1">
        <w:r w:rsidRPr="004348B3">
          <w:rPr>
            <w:rStyle w:val="Hyperlink"/>
            <w:noProof/>
          </w:rPr>
          <w:t>2.</w:t>
        </w:r>
        <w:r>
          <w:rPr>
            <w:rFonts w:asciiTheme="minorHAnsi" w:eastAsiaTheme="minorEastAsia" w:hAnsiTheme="minorHAnsi"/>
            <w:b w:val="0"/>
            <w:noProof/>
            <w:sz w:val="22"/>
            <w:lang w:eastAsia="zh-CN"/>
          </w:rPr>
          <w:tab/>
        </w:r>
        <w:r w:rsidRPr="004348B3">
          <w:rPr>
            <w:rStyle w:val="Hyperlink"/>
            <w:noProof/>
          </w:rPr>
          <w:t>View List</w:t>
        </w:r>
        <w:r>
          <w:rPr>
            <w:noProof/>
            <w:webHidden/>
          </w:rPr>
          <w:tab/>
        </w:r>
        <w:r>
          <w:rPr>
            <w:noProof/>
            <w:webHidden/>
          </w:rPr>
          <w:fldChar w:fldCharType="begin"/>
        </w:r>
        <w:r>
          <w:rPr>
            <w:noProof/>
            <w:webHidden/>
          </w:rPr>
          <w:instrText xml:space="preserve"> PAGEREF _Toc71584247 \h </w:instrText>
        </w:r>
        <w:r>
          <w:rPr>
            <w:noProof/>
            <w:webHidden/>
          </w:rPr>
        </w:r>
        <w:r>
          <w:rPr>
            <w:noProof/>
            <w:webHidden/>
          </w:rPr>
          <w:fldChar w:fldCharType="separate"/>
        </w:r>
        <w:r>
          <w:rPr>
            <w:noProof/>
            <w:webHidden/>
          </w:rPr>
          <w:t>6</w:t>
        </w:r>
        <w:r>
          <w:rPr>
            <w:noProof/>
            <w:webHidden/>
          </w:rPr>
          <w:fldChar w:fldCharType="end"/>
        </w:r>
      </w:hyperlink>
    </w:p>
    <w:p w14:paraId="4CABE27C" w14:textId="14477E6F" w:rsidR="0030688C" w:rsidRDefault="0030688C">
      <w:pPr>
        <w:pStyle w:val="TOC2"/>
        <w:rPr>
          <w:rFonts w:asciiTheme="minorHAnsi" w:eastAsiaTheme="minorEastAsia" w:hAnsiTheme="minorHAnsi"/>
          <w:lang w:eastAsia="zh-CN"/>
        </w:rPr>
      </w:pPr>
      <w:hyperlink w:anchor="_Toc71584248" w:history="1">
        <w:r w:rsidRPr="004348B3">
          <w:rPr>
            <w:rStyle w:val="Hyperlink"/>
          </w:rPr>
          <w:t>2.1</w:t>
        </w:r>
        <w:r>
          <w:rPr>
            <w:rFonts w:asciiTheme="minorHAnsi" w:eastAsiaTheme="minorEastAsia" w:hAnsiTheme="minorHAnsi"/>
            <w:lang w:eastAsia="zh-CN"/>
          </w:rPr>
          <w:tab/>
        </w:r>
        <w:r w:rsidRPr="004348B3">
          <w:rPr>
            <w:rStyle w:val="Hyperlink"/>
          </w:rPr>
          <w:t>Assumptions and Implementation</w:t>
        </w:r>
        <w:r>
          <w:rPr>
            <w:webHidden/>
          </w:rPr>
          <w:tab/>
        </w:r>
        <w:r>
          <w:rPr>
            <w:webHidden/>
          </w:rPr>
          <w:fldChar w:fldCharType="begin"/>
        </w:r>
        <w:r>
          <w:rPr>
            <w:webHidden/>
          </w:rPr>
          <w:instrText xml:space="preserve"> PAGEREF _Toc71584248 \h </w:instrText>
        </w:r>
        <w:r>
          <w:rPr>
            <w:webHidden/>
          </w:rPr>
        </w:r>
        <w:r>
          <w:rPr>
            <w:webHidden/>
          </w:rPr>
          <w:fldChar w:fldCharType="separate"/>
        </w:r>
        <w:r>
          <w:rPr>
            <w:webHidden/>
          </w:rPr>
          <w:t>6</w:t>
        </w:r>
        <w:r>
          <w:rPr>
            <w:webHidden/>
          </w:rPr>
          <w:fldChar w:fldCharType="end"/>
        </w:r>
      </w:hyperlink>
    </w:p>
    <w:p w14:paraId="791C9E50" w14:textId="194F4C06" w:rsidR="0030688C" w:rsidRDefault="0030688C">
      <w:pPr>
        <w:pStyle w:val="TOC2"/>
        <w:rPr>
          <w:rFonts w:asciiTheme="minorHAnsi" w:eastAsiaTheme="minorEastAsia" w:hAnsiTheme="minorHAnsi"/>
          <w:lang w:eastAsia="zh-CN"/>
        </w:rPr>
      </w:pPr>
      <w:hyperlink w:anchor="_Toc71584249" w:history="1">
        <w:r w:rsidRPr="004348B3">
          <w:rPr>
            <w:rStyle w:val="Hyperlink"/>
          </w:rPr>
          <w:t>2.2</w:t>
        </w:r>
        <w:r>
          <w:rPr>
            <w:rFonts w:asciiTheme="minorHAnsi" w:eastAsiaTheme="minorEastAsia" w:hAnsiTheme="minorHAnsi"/>
            <w:lang w:eastAsia="zh-CN"/>
          </w:rPr>
          <w:tab/>
        </w:r>
        <w:r w:rsidRPr="004348B3">
          <w:rPr>
            <w:rStyle w:val="Hyperlink"/>
          </w:rPr>
          <w:t>Configuration</w:t>
        </w:r>
        <w:r>
          <w:rPr>
            <w:webHidden/>
          </w:rPr>
          <w:tab/>
        </w:r>
        <w:r>
          <w:rPr>
            <w:webHidden/>
          </w:rPr>
          <w:fldChar w:fldCharType="begin"/>
        </w:r>
        <w:r>
          <w:rPr>
            <w:webHidden/>
          </w:rPr>
          <w:instrText xml:space="preserve"> PAGEREF _Toc71584249 \h </w:instrText>
        </w:r>
        <w:r>
          <w:rPr>
            <w:webHidden/>
          </w:rPr>
        </w:r>
        <w:r>
          <w:rPr>
            <w:webHidden/>
          </w:rPr>
          <w:fldChar w:fldCharType="separate"/>
        </w:r>
        <w:r>
          <w:rPr>
            <w:webHidden/>
          </w:rPr>
          <w:t>6</w:t>
        </w:r>
        <w:r>
          <w:rPr>
            <w:webHidden/>
          </w:rPr>
          <w:fldChar w:fldCharType="end"/>
        </w:r>
      </w:hyperlink>
    </w:p>
    <w:p w14:paraId="59F25926" w14:textId="67EFAD1F" w:rsidR="0030688C" w:rsidRDefault="0030688C">
      <w:pPr>
        <w:pStyle w:val="TOC3"/>
        <w:rPr>
          <w:rFonts w:asciiTheme="minorHAnsi" w:eastAsiaTheme="minorEastAsia" w:hAnsiTheme="minorHAnsi"/>
          <w:lang w:eastAsia="zh-CN"/>
        </w:rPr>
      </w:pPr>
      <w:hyperlink w:anchor="_Toc71584250" w:history="1">
        <w:r w:rsidRPr="004348B3">
          <w:rPr>
            <w:rStyle w:val="Hyperlink"/>
          </w:rPr>
          <w:t>2.2.1</w:t>
        </w:r>
        <w:r>
          <w:rPr>
            <w:rFonts w:asciiTheme="minorHAnsi" w:eastAsiaTheme="minorEastAsia" w:hAnsiTheme="minorHAnsi"/>
            <w:lang w:eastAsia="zh-CN"/>
          </w:rPr>
          <w:tab/>
        </w:r>
        <w:r w:rsidRPr="004348B3">
          <w:rPr>
            <w:rStyle w:val="Hyperlink"/>
          </w:rPr>
          <w:t>Init</w:t>
        </w:r>
        <w:r>
          <w:rPr>
            <w:webHidden/>
          </w:rPr>
          <w:tab/>
        </w:r>
        <w:r>
          <w:rPr>
            <w:webHidden/>
          </w:rPr>
          <w:fldChar w:fldCharType="begin"/>
        </w:r>
        <w:r>
          <w:rPr>
            <w:webHidden/>
          </w:rPr>
          <w:instrText xml:space="preserve"> PAGEREF _Toc71584250 \h </w:instrText>
        </w:r>
        <w:r>
          <w:rPr>
            <w:webHidden/>
          </w:rPr>
        </w:r>
        <w:r>
          <w:rPr>
            <w:webHidden/>
          </w:rPr>
          <w:fldChar w:fldCharType="separate"/>
        </w:r>
        <w:r>
          <w:rPr>
            <w:webHidden/>
          </w:rPr>
          <w:t>6</w:t>
        </w:r>
        <w:r>
          <w:rPr>
            <w:webHidden/>
          </w:rPr>
          <w:fldChar w:fldCharType="end"/>
        </w:r>
      </w:hyperlink>
    </w:p>
    <w:p w14:paraId="4152EAD6" w14:textId="0024C782" w:rsidR="0030688C" w:rsidRDefault="0030688C">
      <w:pPr>
        <w:pStyle w:val="TOC2"/>
        <w:rPr>
          <w:rFonts w:asciiTheme="minorHAnsi" w:eastAsiaTheme="minorEastAsia" w:hAnsiTheme="minorHAnsi"/>
          <w:lang w:eastAsia="zh-CN"/>
        </w:rPr>
      </w:pPr>
      <w:hyperlink w:anchor="_Toc71584251" w:history="1">
        <w:r w:rsidRPr="004348B3">
          <w:rPr>
            <w:rStyle w:val="Hyperlink"/>
          </w:rPr>
          <w:t>2.3</w:t>
        </w:r>
        <w:r>
          <w:rPr>
            <w:rFonts w:asciiTheme="minorHAnsi" w:eastAsiaTheme="minorEastAsia" w:hAnsiTheme="minorHAnsi"/>
            <w:lang w:eastAsia="zh-CN"/>
          </w:rPr>
          <w:tab/>
        </w:r>
        <w:r w:rsidRPr="004348B3">
          <w:rPr>
            <w:rStyle w:val="Hyperlink"/>
          </w:rPr>
          <w:t>Methods</w:t>
        </w:r>
        <w:r>
          <w:rPr>
            <w:webHidden/>
          </w:rPr>
          <w:tab/>
        </w:r>
        <w:r>
          <w:rPr>
            <w:webHidden/>
          </w:rPr>
          <w:fldChar w:fldCharType="begin"/>
        </w:r>
        <w:r>
          <w:rPr>
            <w:webHidden/>
          </w:rPr>
          <w:instrText xml:space="preserve"> PAGEREF _Toc71584251 \h </w:instrText>
        </w:r>
        <w:r>
          <w:rPr>
            <w:webHidden/>
          </w:rPr>
        </w:r>
        <w:r>
          <w:rPr>
            <w:webHidden/>
          </w:rPr>
          <w:fldChar w:fldCharType="separate"/>
        </w:r>
        <w:r>
          <w:rPr>
            <w:webHidden/>
          </w:rPr>
          <w:t>7</w:t>
        </w:r>
        <w:r>
          <w:rPr>
            <w:webHidden/>
          </w:rPr>
          <w:fldChar w:fldCharType="end"/>
        </w:r>
      </w:hyperlink>
    </w:p>
    <w:p w14:paraId="2507DA07" w14:textId="1E1BC63C" w:rsidR="0030688C" w:rsidRDefault="0030688C">
      <w:pPr>
        <w:pStyle w:val="TOC3"/>
        <w:rPr>
          <w:rFonts w:asciiTheme="minorHAnsi" w:eastAsiaTheme="minorEastAsia" w:hAnsiTheme="minorHAnsi"/>
          <w:lang w:eastAsia="zh-CN"/>
        </w:rPr>
      </w:pPr>
      <w:hyperlink w:anchor="_Toc71584252" w:history="1">
        <w:r w:rsidRPr="004348B3">
          <w:rPr>
            <w:rStyle w:val="Hyperlink"/>
          </w:rPr>
          <w:t>2.3.1</w:t>
        </w:r>
        <w:r>
          <w:rPr>
            <w:rFonts w:asciiTheme="minorHAnsi" w:eastAsiaTheme="minorEastAsia" w:hAnsiTheme="minorHAnsi"/>
            <w:lang w:eastAsia="zh-CN"/>
          </w:rPr>
          <w:tab/>
        </w:r>
        <w:r w:rsidRPr="004348B3">
          <w:rPr>
            <w:rStyle w:val="Hyperlink"/>
          </w:rPr>
          <w:t>refresh</w:t>
        </w:r>
        <w:r>
          <w:rPr>
            <w:webHidden/>
          </w:rPr>
          <w:tab/>
        </w:r>
        <w:r>
          <w:rPr>
            <w:webHidden/>
          </w:rPr>
          <w:fldChar w:fldCharType="begin"/>
        </w:r>
        <w:r>
          <w:rPr>
            <w:webHidden/>
          </w:rPr>
          <w:instrText xml:space="preserve"> PAGEREF _Toc71584252 \h </w:instrText>
        </w:r>
        <w:r>
          <w:rPr>
            <w:webHidden/>
          </w:rPr>
        </w:r>
        <w:r>
          <w:rPr>
            <w:webHidden/>
          </w:rPr>
          <w:fldChar w:fldCharType="separate"/>
        </w:r>
        <w:r>
          <w:rPr>
            <w:webHidden/>
          </w:rPr>
          <w:t>7</w:t>
        </w:r>
        <w:r>
          <w:rPr>
            <w:webHidden/>
          </w:rPr>
          <w:fldChar w:fldCharType="end"/>
        </w:r>
      </w:hyperlink>
    </w:p>
    <w:p w14:paraId="3944008E" w14:textId="7548B6EC" w:rsidR="0030688C" w:rsidRDefault="0030688C">
      <w:pPr>
        <w:pStyle w:val="TOC3"/>
        <w:rPr>
          <w:rFonts w:asciiTheme="minorHAnsi" w:eastAsiaTheme="minorEastAsia" w:hAnsiTheme="minorHAnsi"/>
          <w:lang w:eastAsia="zh-CN"/>
        </w:rPr>
      </w:pPr>
      <w:hyperlink w:anchor="_Toc71584253" w:history="1">
        <w:r w:rsidRPr="004348B3">
          <w:rPr>
            <w:rStyle w:val="Hyperlink"/>
          </w:rPr>
          <w:t>2.3.2</w:t>
        </w:r>
        <w:r>
          <w:rPr>
            <w:rFonts w:asciiTheme="minorHAnsi" w:eastAsiaTheme="minorEastAsia" w:hAnsiTheme="minorHAnsi"/>
            <w:lang w:eastAsia="zh-CN"/>
          </w:rPr>
          <w:tab/>
        </w:r>
        <w:r w:rsidRPr="004348B3">
          <w:rPr>
            <w:rStyle w:val="Hyperlink"/>
          </w:rPr>
          <w:t>commit</w:t>
        </w:r>
        <w:r>
          <w:rPr>
            <w:webHidden/>
          </w:rPr>
          <w:tab/>
        </w:r>
        <w:r>
          <w:rPr>
            <w:webHidden/>
          </w:rPr>
          <w:fldChar w:fldCharType="begin"/>
        </w:r>
        <w:r>
          <w:rPr>
            <w:webHidden/>
          </w:rPr>
          <w:instrText xml:space="preserve"> PAGEREF _Toc71584253 \h </w:instrText>
        </w:r>
        <w:r>
          <w:rPr>
            <w:webHidden/>
          </w:rPr>
        </w:r>
        <w:r>
          <w:rPr>
            <w:webHidden/>
          </w:rPr>
          <w:fldChar w:fldCharType="separate"/>
        </w:r>
        <w:r>
          <w:rPr>
            <w:webHidden/>
          </w:rPr>
          <w:t>8</w:t>
        </w:r>
        <w:r>
          <w:rPr>
            <w:webHidden/>
          </w:rPr>
          <w:fldChar w:fldCharType="end"/>
        </w:r>
      </w:hyperlink>
    </w:p>
    <w:p w14:paraId="00D62267" w14:textId="12DFAE9C" w:rsidR="0030688C" w:rsidRDefault="0030688C">
      <w:pPr>
        <w:pStyle w:val="TOC3"/>
        <w:rPr>
          <w:rFonts w:asciiTheme="minorHAnsi" w:eastAsiaTheme="minorEastAsia" w:hAnsiTheme="minorHAnsi"/>
          <w:lang w:eastAsia="zh-CN"/>
        </w:rPr>
      </w:pPr>
      <w:hyperlink w:anchor="_Toc71584254" w:history="1">
        <w:r w:rsidRPr="004348B3">
          <w:rPr>
            <w:rStyle w:val="Hyperlink"/>
          </w:rPr>
          <w:t>2.3.3</w:t>
        </w:r>
        <w:r>
          <w:rPr>
            <w:rFonts w:asciiTheme="minorHAnsi" w:eastAsiaTheme="minorEastAsia" w:hAnsiTheme="minorHAnsi"/>
            <w:lang w:eastAsia="zh-CN"/>
          </w:rPr>
          <w:tab/>
        </w:r>
        <w:r w:rsidRPr="004348B3">
          <w:rPr>
            <w:rStyle w:val="Hyperlink"/>
          </w:rPr>
          <w:t>dirty (getter)</w:t>
        </w:r>
        <w:r>
          <w:rPr>
            <w:webHidden/>
          </w:rPr>
          <w:tab/>
        </w:r>
        <w:r>
          <w:rPr>
            <w:webHidden/>
          </w:rPr>
          <w:fldChar w:fldCharType="begin"/>
        </w:r>
        <w:r>
          <w:rPr>
            <w:webHidden/>
          </w:rPr>
          <w:instrText xml:space="preserve"> PAGEREF _Toc71584254 \h </w:instrText>
        </w:r>
        <w:r>
          <w:rPr>
            <w:webHidden/>
          </w:rPr>
        </w:r>
        <w:r>
          <w:rPr>
            <w:webHidden/>
          </w:rPr>
          <w:fldChar w:fldCharType="separate"/>
        </w:r>
        <w:r>
          <w:rPr>
            <w:webHidden/>
          </w:rPr>
          <w:t>8</w:t>
        </w:r>
        <w:r>
          <w:rPr>
            <w:webHidden/>
          </w:rPr>
          <w:fldChar w:fldCharType="end"/>
        </w:r>
      </w:hyperlink>
    </w:p>
    <w:p w14:paraId="31F28297" w14:textId="16A45692" w:rsidR="0030688C" w:rsidRDefault="0030688C">
      <w:pPr>
        <w:pStyle w:val="TOC3"/>
        <w:rPr>
          <w:rFonts w:asciiTheme="minorHAnsi" w:eastAsiaTheme="minorEastAsia" w:hAnsiTheme="minorHAnsi"/>
          <w:lang w:eastAsia="zh-CN"/>
        </w:rPr>
      </w:pPr>
      <w:hyperlink w:anchor="_Toc71584255" w:history="1">
        <w:r w:rsidRPr="004348B3">
          <w:rPr>
            <w:rStyle w:val="Hyperlink"/>
          </w:rPr>
          <w:t>2.3.4</w:t>
        </w:r>
        <w:r>
          <w:rPr>
            <w:rFonts w:asciiTheme="minorHAnsi" w:eastAsiaTheme="minorEastAsia" w:hAnsiTheme="minorHAnsi"/>
            <w:lang w:eastAsia="zh-CN"/>
          </w:rPr>
          <w:tab/>
        </w:r>
        <w:r w:rsidRPr="004348B3">
          <w:rPr>
            <w:rStyle w:val="Hyperlink"/>
          </w:rPr>
          <w:t>dirty (setter)</w:t>
        </w:r>
        <w:r>
          <w:rPr>
            <w:webHidden/>
          </w:rPr>
          <w:tab/>
        </w:r>
        <w:r>
          <w:rPr>
            <w:webHidden/>
          </w:rPr>
          <w:fldChar w:fldCharType="begin"/>
        </w:r>
        <w:r>
          <w:rPr>
            <w:webHidden/>
          </w:rPr>
          <w:instrText xml:space="preserve"> PAGEREF _Toc71584255 \h </w:instrText>
        </w:r>
        <w:r>
          <w:rPr>
            <w:webHidden/>
          </w:rPr>
        </w:r>
        <w:r>
          <w:rPr>
            <w:webHidden/>
          </w:rPr>
          <w:fldChar w:fldCharType="separate"/>
        </w:r>
        <w:r>
          <w:rPr>
            <w:webHidden/>
          </w:rPr>
          <w:t>8</w:t>
        </w:r>
        <w:r>
          <w:rPr>
            <w:webHidden/>
          </w:rPr>
          <w:fldChar w:fldCharType="end"/>
        </w:r>
      </w:hyperlink>
    </w:p>
    <w:p w14:paraId="3F88A509" w14:textId="5E08179B" w:rsidR="0030688C" w:rsidRDefault="0030688C">
      <w:pPr>
        <w:pStyle w:val="TOC3"/>
        <w:rPr>
          <w:rFonts w:asciiTheme="minorHAnsi" w:eastAsiaTheme="minorEastAsia" w:hAnsiTheme="minorHAnsi"/>
          <w:lang w:eastAsia="zh-CN"/>
        </w:rPr>
      </w:pPr>
      <w:hyperlink w:anchor="_Toc71584256" w:history="1">
        <w:r w:rsidRPr="004348B3">
          <w:rPr>
            <w:rStyle w:val="Hyperlink"/>
          </w:rPr>
          <w:t>2.3.5</w:t>
        </w:r>
        <w:r>
          <w:rPr>
            <w:rFonts w:asciiTheme="minorHAnsi" w:eastAsiaTheme="minorEastAsia" w:hAnsiTheme="minorHAnsi"/>
            <w:lang w:eastAsia="zh-CN"/>
          </w:rPr>
          <w:tab/>
        </w:r>
        <w:r w:rsidRPr="004348B3">
          <w:rPr>
            <w:rStyle w:val="Hyperlink"/>
          </w:rPr>
          <w:t>allowsInsert (getter)</w:t>
        </w:r>
        <w:r>
          <w:rPr>
            <w:webHidden/>
          </w:rPr>
          <w:tab/>
        </w:r>
        <w:r>
          <w:rPr>
            <w:webHidden/>
          </w:rPr>
          <w:fldChar w:fldCharType="begin"/>
        </w:r>
        <w:r>
          <w:rPr>
            <w:webHidden/>
          </w:rPr>
          <w:instrText xml:space="preserve"> PAGEREF _Toc71584256 \h </w:instrText>
        </w:r>
        <w:r>
          <w:rPr>
            <w:webHidden/>
          </w:rPr>
        </w:r>
        <w:r>
          <w:rPr>
            <w:webHidden/>
          </w:rPr>
          <w:fldChar w:fldCharType="separate"/>
        </w:r>
        <w:r>
          <w:rPr>
            <w:webHidden/>
          </w:rPr>
          <w:t>8</w:t>
        </w:r>
        <w:r>
          <w:rPr>
            <w:webHidden/>
          </w:rPr>
          <w:fldChar w:fldCharType="end"/>
        </w:r>
      </w:hyperlink>
    </w:p>
    <w:p w14:paraId="783028DD" w14:textId="078FBD9D" w:rsidR="0030688C" w:rsidRDefault="0030688C">
      <w:pPr>
        <w:pStyle w:val="TOC3"/>
        <w:rPr>
          <w:rFonts w:asciiTheme="minorHAnsi" w:eastAsiaTheme="minorEastAsia" w:hAnsiTheme="minorHAnsi"/>
          <w:lang w:eastAsia="zh-CN"/>
        </w:rPr>
      </w:pPr>
      <w:hyperlink w:anchor="_Toc71584257" w:history="1">
        <w:r w:rsidRPr="004348B3">
          <w:rPr>
            <w:rStyle w:val="Hyperlink"/>
          </w:rPr>
          <w:t>2.3.6</w:t>
        </w:r>
        <w:r>
          <w:rPr>
            <w:rFonts w:asciiTheme="minorHAnsi" w:eastAsiaTheme="minorEastAsia" w:hAnsiTheme="minorHAnsi"/>
            <w:lang w:eastAsia="zh-CN"/>
          </w:rPr>
          <w:tab/>
        </w:r>
        <w:r w:rsidRPr="004348B3">
          <w:rPr>
            <w:rStyle w:val="Hyperlink"/>
          </w:rPr>
          <w:t>allowsInsert (setter)</w:t>
        </w:r>
        <w:r>
          <w:rPr>
            <w:webHidden/>
          </w:rPr>
          <w:tab/>
        </w:r>
        <w:r>
          <w:rPr>
            <w:webHidden/>
          </w:rPr>
          <w:fldChar w:fldCharType="begin"/>
        </w:r>
        <w:r>
          <w:rPr>
            <w:webHidden/>
          </w:rPr>
          <w:instrText xml:space="preserve"> PAGEREF _Toc71584257 \h </w:instrText>
        </w:r>
        <w:r>
          <w:rPr>
            <w:webHidden/>
          </w:rPr>
        </w:r>
        <w:r>
          <w:rPr>
            <w:webHidden/>
          </w:rPr>
          <w:fldChar w:fldCharType="separate"/>
        </w:r>
        <w:r>
          <w:rPr>
            <w:webHidden/>
          </w:rPr>
          <w:t>9</w:t>
        </w:r>
        <w:r>
          <w:rPr>
            <w:webHidden/>
          </w:rPr>
          <w:fldChar w:fldCharType="end"/>
        </w:r>
      </w:hyperlink>
    </w:p>
    <w:p w14:paraId="6A9C9FAB" w14:textId="72B84BFD" w:rsidR="0030688C" w:rsidRDefault="0030688C">
      <w:pPr>
        <w:pStyle w:val="TOC3"/>
        <w:rPr>
          <w:rFonts w:asciiTheme="minorHAnsi" w:eastAsiaTheme="minorEastAsia" w:hAnsiTheme="minorHAnsi"/>
          <w:lang w:eastAsia="zh-CN"/>
        </w:rPr>
      </w:pPr>
      <w:hyperlink w:anchor="_Toc71584258" w:history="1">
        <w:r w:rsidRPr="004348B3">
          <w:rPr>
            <w:rStyle w:val="Hyperlink"/>
          </w:rPr>
          <w:t>2.3.7</w:t>
        </w:r>
        <w:r>
          <w:rPr>
            <w:rFonts w:asciiTheme="minorHAnsi" w:eastAsiaTheme="minorEastAsia" w:hAnsiTheme="minorHAnsi"/>
            <w:lang w:eastAsia="zh-CN"/>
          </w:rPr>
          <w:tab/>
        </w:r>
        <w:r w:rsidRPr="004348B3">
          <w:rPr>
            <w:rStyle w:val="Hyperlink"/>
          </w:rPr>
          <w:t>allowsDelete (getter)</w:t>
        </w:r>
        <w:r>
          <w:rPr>
            <w:webHidden/>
          </w:rPr>
          <w:tab/>
        </w:r>
        <w:r>
          <w:rPr>
            <w:webHidden/>
          </w:rPr>
          <w:fldChar w:fldCharType="begin"/>
        </w:r>
        <w:r>
          <w:rPr>
            <w:webHidden/>
          </w:rPr>
          <w:instrText xml:space="preserve"> PAGEREF _Toc71584258 \h </w:instrText>
        </w:r>
        <w:r>
          <w:rPr>
            <w:webHidden/>
          </w:rPr>
        </w:r>
        <w:r>
          <w:rPr>
            <w:webHidden/>
          </w:rPr>
          <w:fldChar w:fldCharType="separate"/>
        </w:r>
        <w:r>
          <w:rPr>
            <w:webHidden/>
          </w:rPr>
          <w:t>9</w:t>
        </w:r>
        <w:r>
          <w:rPr>
            <w:webHidden/>
          </w:rPr>
          <w:fldChar w:fldCharType="end"/>
        </w:r>
      </w:hyperlink>
    </w:p>
    <w:p w14:paraId="15A646DB" w14:textId="5D700E30" w:rsidR="0030688C" w:rsidRDefault="0030688C">
      <w:pPr>
        <w:pStyle w:val="TOC3"/>
        <w:rPr>
          <w:rFonts w:asciiTheme="minorHAnsi" w:eastAsiaTheme="minorEastAsia" w:hAnsiTheme="minorHAnsi"/>
          <w:lang w:eastAsia="zh-CN"/>
        </w:rPr>
      </w:pPr>
      <w:hyperlink w:anchor="_Toc71584259" w:history="1">
        <w:r w:rsidRPr="004348B3">
          <w:rPr>
            <w:rStyle w:val="Hyperlink"/>
          </w:rPr>
          <w:t>2.3.8</w:t>
        </w:r>
        <w:r>
          <w:rPr>
            <w:rFonts w:asciiTheme="minorHAnsi" w:eastAsiaTheme="minorEastAsia" w:hAnsiTheme="minorHAnsi"/>
            <w:lang w:eastAsia="zh-CN"/>
          </w:rPr>
          <w:tab/>
        </w:r>
        <w:r w:rsidRPr="004348B3">
          <w:rPr>
            <w:rStyle w:val="Hyperlink"/>
          </w:rPr>
          <w:t>allowsDelete (setter)</w:t>
        </w:r>
        <w:r>
          <w:rPr>
            <w:webHidden/>
          </w:rPr>
          <w:tab/>
        </w:r>
        <w:r>
          <w:rPr>
            <w:webHidden/>
          </w:rPr>
          <w:fldChar w:fldCharType="begin"/>
        </w:r>
        <w:r>
          <w:rPr>
            <w:webHidden/>
          </w:rPr>
          <w:instrText xml:space="preserve"> PAGEREF _Toc71584259 \h </w:instrText>
        </w:r>
        <w:r>
          <w:rPr>
            <w:webHidden/>
          </w:rPr>
        </w:r>
        <w:r>
          <w:rPr>
            <w:webHidden/>
          </w:rPr>
          <w:fldChar w:fldCharType="separate"/>
        </w:r>
        <w:r>
          <w:rPr>
            <w:webHidden/>
          </w:rPr>
          <w:t>9</w:t>
        </w:r>
        <w:r>
          <w:rPr>
            <w:webHidden/>
          </w:rPr>
          <w:fldChar w:fldCharType="end"/>
        </w:r>
      </w:hyperlink>
    </w:p>
    <w:p w14:paraId="26F8E9F8" w14:textId="7BF8CA20" w:rsidR="0030688C" w:rsidRDefault="0030688C">
      <w:pPr>
        <w:pStyle w:val="TOC3"/>
        <w:rPr>
          <w:rFonts w:asciiTheme="minorHAnsi" w:eastAsiaTheme="minorEastAsia" w:hAnsiTheme="minorHAnsi"/>
          <w:lang w:eastAsia="zh-CN"/>
        </w:rPr>
      </w:pPr>
      <w:hyperlink w:anchor="_Toc71584260" w:history="1">
        <w:r w:rsidRPr="004348B3">
          <w:rPr>
            <w:rStyle w:val="Hyperlink"/>
          </w:rPr>
          <w:t>2.3.9</w:t>
        </w:r>
        <w:r>
          <w:rPr>
            <w:rFonts w:asciiTheme="minorHAnsi" w:eastAsiaTheme="minorEastAsia" w:hAnsiTheme="minorHAnsi"/>
            <w:lang w:eastAsia="zh-CN"/>
          </w:rPr>
          <w:tab/>
        </w:r>
        <w:r w:rsidRPr="004348B3">
          <w:rPr>
            <w:rStyle w:val="Hyperlink"/>
          </w:rPr>
          <w:t>showColumn (getter)</w:t>
        </w:r>
        <w:r>
          <w:rPr>
            <w:webHidden/>
          </w:rPr>
          <w:tab/>
        </w:r>
        <w:r>
          <w:rPr>
            <w:webHidden/>
          </w:rPr>
          <w:fldChar w:fldCharType="begin"/>
        </w:r>
        <w:r>
          <w:rPr>
            <w:webHidden/>
          </w:rPr>
          <w:instrText xml:space="preserve"> PAGEREF _Toc71584260 \h </w:instrText>
        </w:r>
        <w:r>
          <w:rPr>
            <w:webHidden/>
          </w:rPr>
        </w:r>
        <w:r>
          <w:rPr>
            <w:webHidden/>
          </w:rPr>
          <w:fldChar w:fldCharType="separate"/>
        </w:r>
        <w:r>
          <w:rPr>
            <w:webHidden/>
          </w:rPr>
          <w:t>9</w:t>
        </w:r>
        <w:r>
          <w:rPr>
            <w:webHidden/>
          </w:rPr>
          <w:fldChar w:fldCharType="end"/>
        </w:r>
      </w:hyperlink>
    </w:p>
    <w:p w14:paraId="3634A197" w14:textId="30DA9110" w:rsidR="0030688C" w:rsidRDefault="0030688C">
      <w:pPr>
        <w:pStyle w:val="TOC3"/>
        <w:rPr>
          <w:rFonts w:asciiTheme="minorHAnsi" w:eastAsiaTheme="minorEastAsia" w:hAnsiTheme="minorHAnsi"/>
          <w:lang w:eastAsia="zh-CN"/>
        </w:rPr>
      </w:pPr>
      <w:hyperlink w:anchor="_Toc71584261" w:history="1">
        <w:r w:rsidRPr="004348B3">
          <w:rPr>
            <w:rStyle w:val="Hyperlink"/>
          </w:rPr>
          <w:t>2.3.10</w:t>
        </w:r>
        <w:r>
          <w:rPr>
            <w:rFonts w:asciiTheme="minorHAnsi" w:eastAsiaTheme="minorEastAsia" w:hAnsiTheme="minorHAnsi"/>
            <w:lang w:eastAsia="zh-CN"/>
          </w:rPr>
          <w:tab/>
        </w:r>
        <w:r w:rsidRPr="004348B3">
          <w:rPr>
            <w:rStyle w:val="Hyperlink"/>
          </w:rPr>
          <w:t>showColumn (setter)</w:t>
        </w:r>
        <w:r>
          <w:rPr>
            <w:webHidden/>
          </w:rPr>
          <w:tab/>
        </w:r>
        <w:r>
          <w:rPr>
            <w:webHidden/>
          </w:rPr>
          <w:fldChar w:fldCharType="begin"/>
        </w:r>
        <w:r>
          <w:rPr>
            <w:webHidden/>
          </w:rPr>
          <w:instrText xml:space="preserve"> PAGEREF _Toc71584261 \h </w:instrText>
        </w:r>
        <w:r>
          <w:rPr>
            <w:webHidden/>
          </w:rPr>
        </w:r>
        <w:r>
          <w:rPr>
            <w:webHidden/>
          </w:rPr>
          <w:fldChar w:fldCharType="separate"/>
        </w:r>
        <w:r>
          <w:rPr>
            <w:webHidden/>
          </w:rPr>
          <w:t>10</w:t>
        </w:r>
        <w:r>
          <w:rPr>
            <w:webHidden/>
          </w:rPr>
          <w:fldChar w:fldCharType="end"/>
        </w:r>
      </w:hyperlink>
    </w:p>
    <w:p w14:paraId="1C27F72C" w14:textId="3C7B2999" w:rsidR="0030688C" w:rsidRDefault="0030688C">
      <w:pPr>
        <w:pStyle w:val="TOC3"/>
        <w:rPr>
          <w:rFonts w:asciiTheme="minorHAnsi" w:eastAsiaTheme="minorEastAsia" w:hAnsiTheme="minorHAnsi"/>
          <w:lang w:eastAsia="zh-CN"/>
        </w:rPr>
      </w:pPr>
      <w:hyperlink w:anchor="_Toc71584262" w:history="1">
        <w:r w:rsidRPr="004348B3">
          <w:rPr>
            <w:rStyle w:val="Hyperlink"/>
          </w:rPr>
          <w:t>2.3.11</w:t>
        </w:r>
        <w:r>
          <w:rPr>
            <w:rFonts w:asciiTheme="minorHAnsi" w:eastAsiaTheme="minorEastAsia" w:hAnsiTheme="minorHAnsi"/>
            <w:lang w:eastAsia="zh-CN"/>
          </w:rPr>
          <w:tab/>
        </w:r>
        <w:r w:rsidRPr="004348B3">
          <w:rPr>
            <w:rStyle w:val="Hyperlink"/>
          </w:rPr>
          <w:t>columnTemplate (getter)</w:t>
        </w:r>
        <w:r>
          <w:rPr>
            <w:webHidden/>
          </w:rPr>
          <w:tab/>
        </w:r>
        <w:r>
          <w:rPr>
            <w:webHidden/>
          </w:rPr>
          <w:fldChar w:fldCharType="begin"/>
        </w:r>
        <w:r>
          <w:rPr>
            <w:webHidden/>
          </w:rPr>
          <w:instrText xml:space="preserve"> PAGEREF _Toc71584262 \h </w:instrText>
        </w:r>
        <w:r>
          <w:rPr>
            <w:webHidden/>
          </w:rPr>
        </w:r>
        <w:r>
          <w:rPr>
            <w:webHidden/>
          </w:rPr>
          <w:fldChar w:fldCharType="separate"/>
        </w:r>
        <w:r>
          <w:rPr>
            <w:webHidden/>
          </w:rPr>
          <w:t>10</w:t>
        </w:r>
        <w:r>
          <w:rPr>
            <w:webHidden/>
          </w:rPr>
          <w:fldChar w:fldCharType="end"/>
        </w:r>
      </w:hyperlink>
    </w:p>
    <w:p w14:paraId="44421A3E" w14:textId="5C6BB3BC" w:rsidR="0030688C" w:rsidRDefault="0030688C">
      <w:pPr>
        <w:pStyle w:val="TOC3"/>
        <w:rPr>
          <w:rFonts w:asciiTheme="minorHAnsi" w:eastAsiaTheme="minorEastAsia" w:hAnsiTheme="minorHAnsi"/>
          <w:lang w:eastAsia="zh-CN"/>
        </w:rPr>
      </w:pPr>
      <w:hyperlink w:anchor="_Toc71584263" w:history="1">
        <w:r w:rsidRPr="004348B3">
          <w:rPr>
            <w:rStyle w:val="Hyperlink"/>
          </w:rPr>
          <w:t>2.3.12</w:t>
        </w:r>
        <w:r>
          <w:rPr>
            <w:rFonts w:asciiTheme="minorHAnsi" w:eastAsiaTheme="minorEastAsia" w:hAnsiTheme="minorHAnsi"/>
            <w:lang w:eastAsia="zh-CN"/>
          </w:rPr>
          <w:tab/>
        </w:r>
        <w:r w:rsidRPr="004348B3">
          <w:rPr>
            <w:rStyle w:val="Hyperlink"/>
          </w:rPr>
          <w:t>columnTemplate (setter)</w:t>
        </w:r>
        <w:r>
          <w:rPr>
            <w:webHidden/>
          </w:rPr>
          <w:tab/>
        </w:r>
        <w:r>
          <w:rPr>
            <w:webHidden/>
          </w:rPr>
          <w:fldChar w:fldCharType="begin"/>
        </w:r>
        <w:r>
          <w:rPr>
            <w:webHidden/>
          </w:rPr>
          <w:instrText xml:space="preserve"> PAGEREF _Toc71584263 \h </w:instrText>
        </w:r>
        <w:r>
          <w:rPr>
            <w:webHidden/>
          </w:rPr>
        </w:r>
        <w:r>
          <w:rPr>
            <w:webHidden/>
          </w:rPr>
          <w:fldChar w:fldCharType="separate"/>
        </w:r>
        <w:r>
          <w:rPr>
            <w:webHidden/>
          </w:rPr>
          <w:t>10</w:t>
        </w:r>
        <w:r>
          <w:rPr>
            <w:webHidden/>
          </w:rPr>
          <w:fldChar w:fldCharType="end"/>
        </w:r>
      </w:hyperlink>
    </w:p>
    <w:p w14:paraId="36F58C66" w14:textId="6FFCFE00" w:rsidR="0030688C" w:rsidRDefault="0030688C">
      <w:pPr>
        <w:pStyle w:val="TOC3"/>
        <w:rPr>
          <w:rFonts w:asciiTheme="minorHAnsi" w:eastAsiaTheme="minorEastAsia" w:hAnsiTheme="minorHAnsi"/>
          <w:lang w:eastAsia="zh-CN"/>
        </w:rPr>
      </w:pPr>
      <w:hyperlink w:anchor="_Toc71584264" w:history="1">
        <w:r w:rsidRPr="004348B3">
          <w:rPr>
            <w:rStyle w:val="Hyperlink"/>
          </w:rPr>
          <w:t>2.3.13</w:t>
        </w:r>
        <w:r>
          <w:rPr>
            <w:rFonts w:asciiTheme="minorHAnsi" w:eastAsiaTheme="minorEastAsia" w:hAnsiTheme="minorHAnsi"/>
            <w:lang w:eastAsia="zh-CN"/>
          </w:rPr>
          <w:tab/>
        </w:r>
        <w:r w:rsidRPr="004348B3">
          <w:rPr>
            <w:rStyle w:val="Hyperlink"/>
          </w:rPr>
          <w:t>currentRecord</w:t>
        </w:r>
        <w:r>
          <w:rPr>
            <w:webHidden/>
          </w:rPr>
          <w:tab/>
        </w:r>
        <w:r>
          <w:rPr>
            <w:webHidden/>
          </w:rPr>
          <w:fldChar w:fldCharType="begin"/>
        </w:r>
        <w:r>
          <w:rPr>
            <w:webHidden/>
          </w:rPr>
          <w:instrText xml:space="preserve"> PAGEREF _Toc71584264 \h </w:instrText>
        </w:r>
        <w:r>
          <w:rPr>
            <w:webHidden/>
          </w:rPr>
        </w:r>
        <w:r>
          <w:rPr>
            <w:webHidden/>
          </w:rPr>
          <w:fldChar w:fldCharType="separate"/>
        </w:r>
        <w:r>
          <w:rPr>
            <w:webHidden/>
          </w:rPr>
          <w:t>11</w:t>
        </w:r>
        <w:r>
          <w:rPr>
            <w:webHidden/>
          </w:rPr>
          <w:fldChar w:fldCharType="end"/>
        </w:r>
      </w:hyperlink>
    </w:p>
    <w:p w14:paraId="0517F0A9" w14:textId="68B6B925" w:rsidR="0030688C" w:rsidRDefault="0030688C">
      <w:pPr>
        <w:pStyle w:val="TOC3"/>
        <w:rPr>
          <w:rFonts w:asciiTheme="minorHAnsi" w:eastAsiaTheme="minorEastAsia" w:hAnsiTheme="minorHAnsi"/>
          <w:lang w:eastAsia="zh-CN"/>
        </w:rPr>
      </w:pPr>
      <w:hyperlink w:anchor="_Toc71584265" w:history="1">
        <w:r w:rsidRPr="004348B3">
          <w:rPr>
            <w:rStyle w:val="Hyperlink"/>
          </w:rPr>
          <w:t>2.3.14</w:t>
        </w:r>
        <w:r>
          <w:rPr>
            <w:rFonts w:asciiTheme="minorHAnsi" w:eastAsiaTheme="minorEastAsia" w:hAnsiTheme="minorHAnsi"/>
            <w:lang w:eastAsia="zh-CN"/>
          </w:rPr>
          <w:tab/>
        </w:r>
        <w:r w:rsidRPr="004348B3">
          <w:rPr>
            <w:rStyle w:val="Hyperlink"/>
          </w:rPr>
          <w:t>filter (getter)</w:t>
        </w:r>
        <w:r>
          <w:rPr>
            <w:webHidden/>
          </w:rPr>
          <w:tab/>
        </w:r>
        <w:r>
          <w:rPr>
            <w:webHidden/>
          </w:rPr>
          <w:fldChar w:fldCharType="begin"/>
        </w:r>
        <w:r>
          <w:rPr>
            <w:webHidden/>
          </w:rPr>
          <w:instrText xml:space="preserve"> PAGEREF _Toc71584265 \h </w:instrText>
        </w:r>
        <w:r>
          <w:rPr>
            <w:webHidden/>
          </w:rPr>
        </w:r>
        <w:r>
          <w:rPr>
            <w:webHidden/>
          </w:rPr>
          <w:fldChar w:fldCharType="separate"/>
        </w:r>
        <w:r>
          <w:rPr>
            <w:webHidden/>
          </w:rPr>
          <w:t>11</w:t>
        </w:r>
        <w:r>
          <w:rPr>
            <w:webHidden/>
          </w:rPr>
          <w:fldChar w:fldCharType="end"/>
        </w:r>
      </w:hyperlink>
    </w:p>
    <w:p w14:paraId="02784170" w14:textId="602EAF1F" w:rsidR="0030688C" w:rsidRDefault="0030688C">
      <w:pPr>
        <w:pStyle w:val="TOC3"/>
        <w:rPr>
          <w:rFonts w:asciiTheme="minorHAnsi" w:eastAsiaTheme="minorEastAsia" w:hAnsiTheme="minorHAnsi"/>
          <w:lang w:eastAsia="zh-CN"/>
        </w:rPr>
      </w:pPr>
      <w:hyperlink w:anchor="_Toc71584266" w:history="1">
        <w:r w:rsidRPr="004348B3">
          <w:rPr>
            <w:rStyle w:val="Hyperlink"/>
          </w:rPr>
          <w:t>2.3.15</w:t>
        </w:r>
        <w:r>
          <w:rPr>
            <w:rFonts w:asciiTheme="minorHAnsi" w:eastAsiaTheme="minorEastAsia" w:hAnsiTheme="minorHAnsi"/>
            <w:lang w:eastAsia="zh-CN"/>
          </w:rPr>
          <w:tab/>
        </w:r>
        <w:r w:rsidRPr="004348B3">
          <w:rPr>
            <w:rStyle w:val="Hyperlink"/>
          </w:rPr>
          <w:t>filter (setter)</w:t>
        </w:r>
        <w:r>
          <w:rPr>
            <w:webHidden/>
          </w:rPr>
          <w:tab/>
        </w:r>
        <w:r>
          <w:rPr>
            <w:webHidden/>
          </w:rPr>
          <w:fldChar w:fldCharType="begin"/>
        </w:r>
        <w:r>
          <w:rPr>
            <w:webHidden/>
          </w:rPr>
          <w:instrText xml:space="preserve"> PAGEREF _Toc71584266 \h </w:instrText>
        </w:r>
        <w:r>
          <w:rPr>
            <w:webHidden/>
          </w:rPr>
        </w:r>
        <w:r>
          <w:rPr>
            <w:webHidden/>
          </w:rPr>
          <w:fldChar w:fldCharType="separate"/>
        </w:r>
        <w:r>
          <w:rPr>
            <w:webHidden/>
          </w:rPr>
          <w:t>11</w:t>
        </w:r>
        <w:r>
          <w:rPr>
            <w:webHidden/>
          </w:rPr>
          <w:fldChar w:fldCharType="end"/>
        </w:r>
      </w:hyperlink>
    </w:p>
    <w:p w14:paraId="5A732873" w14:textId="01D80606" w:rsidR="0030688C" w:rsidRDefault="0030688C">
      <w:pPr>
        <w:pStyle w:val="TOC3"/>
        <w:rPr>
          <w:rFonts w:asciiTheme="minorHAnsi" w:eastAsiaTheme="minorEastAsia" w:hAnsiTheme="minorHAnsi"/>
          <w:lang w:eastAsia="zh-CN"/>
        </w:rPr>
      </w:pPr>
      <w:hyperlink w:anchor="_Toc71584267" w:history="1">
        <w:r w:rsidRPr="004348B3">
          <w:rPr>
            <w:rStyle w:val="Hyperlink"/>
          </w:rPr>
          <w:t>2.3.16</w:t>
        </w:r>
        <w:r>
          <w:rPr>
            <w:rFonts w:asciiTheme="minorHAnsi" w:eastAsiaTheme="minorEastAsia" w:hAnsiTheme="minorHAnsi"/>
            <w:lang w:eastAsia="zh-CN"/>
          </w:rPr>
          <w:tab/>
        </w:r>
        <w:r w:rsidRPr="004348B3">
          <w:rPr>
            <w:rStyle w:val="Hyperlink"/>
          </w:rPr>
          <w:t>readOnly (getter)</w:t>
        </w:r>
        <w:r>
          <w:rPr>
            <w:webHidden/>
          </w:rPr>
          <w:tab/>
        </w:r>
        <w:r>
          <w:rPr>
            <w:webHidden/>
          </w:rPr>
          <w:fldChar w:fldCharType="begin"/>
        </w:r>
        <w:r>
          <w:rPr>
            <w:webHidden/>
          </w:rPr>
          <w:instrText xml:space="preserve"> PAGEREF _Toc71584267 \h </w:instrText>
        </w:r>
        <w:r>
          <w:rPr>
            <w:webHidden/>
          </w:rPr>
        </w:r>
        <w:r>
          <w:rPr>
            <w:webHidden/>
          </w:rPr>
          <w:fldChar w:fldCharType="separate"/>
        </w:r>
        <w:r>
          <w:rPr>
            <w:webHidden/>
          </w:rPr>
          <w:t>11</w:t>
        </w:r>
        <w:r>
          <w:rPr>
            <w:webHidden/>
          </w:rPr>
          <w:fldChar w:fldCharType="end"/>
        </w:r>
      </w:hyperlink>
    </w:p>
    <w:p w14:paraId="0EE3978E" w14:textId="3F58E28C" w:rsidR="0030688C" w:rsidRDefault="0030688C">
      <w:pPr>
        <w:pStyle w:val="TOC3"/>
        <w:rPr>
          <w:rFonts w:asciiTheme="minorHAnsi" w:eastAsiaTheme="minorEastAsia" w:hAnsiTheme="minorHAnsi"/>
          <w:lang w:eastAsia="zh-CN"/>
        </w:rPr>
      </w:pPr>
      <w:hyperlink w:anchor="_Toc71584268" w:history="1">
        <w:r w:rsidRPr="004348B3">
          <w:rPr>
            <w:rStyle w:val="Hyperlink"/>
          </w:rPr>
          <w:t>2.3.17</w:t>
        </w:r>
        <w:r>
          <w:rPr>
            <w:rFonts w:asciiTheme="minorHAnsi" w:eastAsiaTheme="minorEastAsia" w:hAnsiTheme="minorHAnsi"/>
            <w:lang w:eastAsia="zh-CN"/>
          </w:rPr>
          <w:tab/>
        </w:r>
        <w:r w:rsidRPr="004348B3">
          <w:rPr>
            <w:rStyle w:val="Hyperlink"/>
          </w:rPr>
          <w:t>readOnly (setter)</w:t>
        </w:r>
        <w:r>
          <w:rPr>
            <w:webHidden/>
          </w:rPr>
          <w:tab/>
        </w:r>
        <w:r>
          <w:rPr>
            <w:webHidden/>
          </w:rPr>
          <w:fldChar w:fldCharType="begin"/>
        </w:r>
        <w:r>
          <w:rPr>
            <w:webHidden/>
          </w:rPr>
          <w:instrText xml:space="preserve"> PAGEREF _Toc71584268 \h </w:instrText>
        </w:r>
        <w:r>
          <w:rPr>
            <w:webHidden/>
          </w:rPr>
        </w:r>
        <w:r>
          <w:rPr>
            <w:webHidden/>
          </w:rPr>
          <w:fldChar w:fldCharType="separate"/>
        </w:r>
        <w:r>
          <w:rPr>
            <w:webHidden/>
          </w:rPr>
          <w:t>12</w:t>
        </w:r>
        <w:r>
          <w:rPr>
            <w:webHidden/>
          </w:rPr>
          <w:fldChar w:fldCharType="end"/>
        </w:r>
      </w:hyperlink>
    </w:p>
    <w:p w14:paraId="4C39C98C" w14:textId="210EBB11" w:rsidR="0030688C" w:rsidRDefault="0030688C">
      <w:pPr>
        <w:pStyle w:val="TOC3"/>
        <w:rPr>
          <w:rFonts w:asciiTheme="minorHAnsi" w:eastAsiaTheme="minorEastAsia" w:hAnsiTheme="minorHAnsi"/>
          <w:lang w:eastAsia="zh-CN"/>
        </w:rPr>
      </w:pPr>
      <w:hyperlink w:anchor="_Toc71584269" w:history="1">
        <w:r w:rsidRPr="004348B3">
          <w:rPr>
            <w:rStyle w:val="Hyperlink"/>
          </w:rPr>
          <w:t>2.3.18</w:t>
        </w:r>
        <w:r>
          <w:rPr>
            <w:rFonts w:asciiTheme="minorHAnsi" w:eastAsiaTheme="minorEastAsia" w:hAnsiTheme="minorHAnsi"/>
            <w:lang w:eastAsia="zh-CN"/>
          </w:rPr>
          <w:tab/>
        </w:r>
        <w:r w:rsidRPr="004348B3">
          <w:rPr>
            <w:rStyle w:val="Hyperlink"/>
          </w:rPr>
          <w:t>columnCount</w:t>
        </w:r>
        <w:r>
          <w:rPr>
            <w:webHidden/>
          </w:rPr>
          <w:tab/>
        </w:r>
        <w:r>
          <w:rPr>
            <w:webHidden/>
          </w:rPr>
          <w:fldChar w:fldCharType="begin"/>
        </w:r>
        <w:r>
          <w:rPr>
            <w:webHidden/>
          </w:rPr>
          <w:instrText xml:space="preserve"> PAGEREF _Toc71584269 \h </w:instrText>
        </w:r>
        <w:r>
          <w:rPr>
            <w:webHidden/>
          </w:rPr>
        </w:r>
        <w:r>
          <w:rPr>
            <w:webHidden/>
          </w:rPr>
          <w:fldChar w:fldCharType="separate"/>
        </w:r>
        <w:r>
          <w:rPr>
            <w:webHidden/>
          </w:rPr>
          <w:t>12</w:t>
        </w:r>
        <w:r>
          <w:rPr>
            <w:webHidden/>
          </w:rPr>
          <w:fldChar w:fldCharType="end"/>
        </w:r>
      </w:hyperlink>
    </w:p>
    <w:p w14:paraId="5FF5EB15" w14:textId="1A856DE7" w:rsidR="0030688C" w:rsidRDefault="0030688C">
      <w:pPr>
        <w:pStyle w:val="TOC3"/>
        <w:rPr>
          <w:rFonts w:asciiTheme="minorHAnsi" w:eastAsiaTheme="minorEastAsia" w:hAnsiTheme="minorHAnsi"/>
          <w:lang w:eastAsia="zh-CN"/>
        </w:rPr>
      </w:pPr>
      <w:hyperlink w:anchor="_Toc71584270" w:history="1">
        <w:r w:rsidRPr="004348B3">
          <w:rPr>
            <w:rStyle w:val="Hyperlink"/>
          </w:rPr>
          <w:t>2.3.19</w:t>
        </w:r>
        <w:r>
          <w:rPr>
            <w:rFonts w:asciiTheme="minorHAnsi" w:eastAsiaTheme="minorEastAsia" w:hAnsiTheme="minorHAnsi"/>
            <w:lang w:eastAsia="zh-CN"/>
          </w:rPr>
          <w:tab/>
        </w:r>
        <w:r w:rsidRPr="004348B3">
          <w:rPr>
            <w:rStyle w:val="Hyperlink"/>
          </w:rPr>
          <w:t>fieldName</w:t>
        </w:r>
        <w:r>
          <w:rPr>
            <w:webHidden/>
          </w:rPr>
          <w:tab/>
        </w:r>
        <w:r>
          <w:rPr>
            <w:webHidden/>
          </w:rPr>
          <w:fldChar w:fldCharType="begin"/>
        </w:r>
        <w:r>
          <w:rPr>
            <w:webHidden/>
          </w:rPr>
          <w:instrText xml:space="preserve"> PAGEREF _Toc71584270 \h </w:instrText>
        </w:r>
        <w:r>
          <w:rPr>
            <w:webHidden/>
          </w:rPr>
        </w:r>
        <w:r>
          <w:rPr>
            <w:webHidden/>
          </w:rPr>
          <w:fldChar w:fldCharType="separate"/>
        </w:r>
        <w:r>
          <w:rPr>
            <w:webHidden/>
          </w:rPr>
          <w:t>12</w:t>
        </w:r>
        <w:r>
          <w:rPr>
            <w:webHidden/>
          </w:rPr>
          <w:fldChar w:fldCharType="end"/>
        </w:r>
      </w:hyperlink>
    </w:p>
    <w:p w14:paraId="78485BB1" w14:textId="04A06356" w:rsidR="0030688C" w:rsidRDefault="0030688C">
      <w:pPr>
        <w:pStyle w:val="TOC3"/>
        <w:rPr>
          <w:rFonts w:asciiTheme="minorHAnsi" w:eastAsiaTheme="minorEastAsia" w:hAnsiTheme="minorHAnsi"/>
          <w:lang w:eastAsia="zh-CN"/>
        </w:rPr>
      </w:pPr>
      <w:hyperlink w:anchor="_Toc71584271" w:history="1">
        <w:r w:rsidRPr="004348B3">
          <w:rPr>
            <w:rStyle w:val="Hyperlink"/>
          </w:rPr>
          <w:t>2.3.20</w:t>
        </w:r>
        <w:r>
          <w:rPr>
            <w:rFonts w:asciiTheme="minorHAnsi" w:eastAsiaTheme="minorEastAsia" w:hAnsiTheme="minorHAnsi"/>
            <w:lang w:eastAsia="zh-CN"/>
          </w:rPr>
          <w:tab/>
        </w:r>
        <w:r w:rsidRPr="004348B3">
          <w:rPr>
            <w:rStyle w:val="Hyperlink"/>
          </w:rPr>
          <w:t>columnTitle (getter)</w:t>
        </w:r>
        <w:r>
          <w:rPr>
            <w:webHidden/>
          </w:rPr>
          <w:tab/>
        </w:r>
        <w:r>
          <w:rPr>
            <w:webHidden/>
          </w:rPr>
          <w:fldChar w:fldCharType="begin"/>
        </w:r>
        <w:r>
          <w:rPr>
            <w:webHidden/>
          </w:rPr>
          <w:instrText xml:space="preserve"> PAGEREF _Toc71584271 \h </w:instrText>
        </w:r>
        <w:r>
          <w:rPr>
            <w:webHidden/>
          </w:rPr>
        </w:r>
        <w:r>
          <w:rPr>
            <w:webHidden/>
          </w:rPr>
          <w:fldChar w:fldCharType="separate"/>
        </w:r>
        <w:r>
          <w:rPr>
            <w:webHidden/>
          </w:rPr>
          <w:t>13</w:t>
        </w:r>
        <w:r>
          <w:rPr>
            <w:webHidden/>
          </w:rPr>
          <w:fldChar w:fldCharType="end"/>
        </w:r>
      </w:hyperlink>
    </w:p>
    <w:p w14:paraId="0AF2980E" w14:textId="2B594FF4" w:rsidR="0030688C" w:rsidRDefault="0030688C">
      <w:pPr>
        <w:pStyle w:val="TOC3"/>
        <w:rPr>
          <w:rFonts w:asciiTheme="minorHAnsi" w:eastAsiaTheme="minorEastAsia" w:hAnsiTheme="minorHAnsi"/>
          <w:lang w:eastAsia="zh-CN"/>
        </w:rPr>
      </w:pPr>
      <w:hyperlink w:anchor="_Toc71584272" w:history="1">
        <w:r w:rsidRPr="004348B3">
          <w:rPr>
            <w:rStyle w:val="Hyperlink"/>
          </w:rPr>
          <w:t>2.3.21</w:t>
        </w:r>
        <w:r>
          <w:rPr>
            <w:rFonts w:asciiTheme="minorHAnsi" w:eastAsiaTheme="minorEastAsia" w:hAnsiTheme="minorHAnsi"/>
            <w:lang w:eastAsia="zh-CN"/>
          </w:rPr>
          <w:tab/>
        </w:r>
        <w:r w:rsidRPr="004348B3">
          <w:rPr>
            <w:rStyle w:val="Hyperlink"/>
          </w:rPr>
          <w:t>columnTitle (setter)</w:t>
        </w:r>
        <w:r>
          <w:rPr>
            <w:webHidden/>
          </w:rPr>
          <w:tab/>
        </w:r>
        <w:r>
          <w:rPr>
            <w:webHidden/>
          </w:rPr>
          <w:fldChar w:fldCharType="begin"/>
        </w:r>
        <w:r>
          <w:rPr>
            <w:webHidden/>
          </w:rPr>
          <w:instrText xml:space="preserve"> PAGEREF _Toc71584272 \h </w:instrText>
        </w:r>
        <w:r>
          <w:rPr>
            <w:webHidden/>
          </w:rPr>
        </w:r>
        <w:r>
          <w:rPr>
            <w:webHidden/>
          </w:rPr>
          <w:fldChar w:fldCharType="separate"/>
        </w:r>
        <w:r>
          <w:rPr>
            <w:webHidden/>
          </w:rPr>
          <w:t>13</w:t>
        </w:r>
        <w:r>
          <w:rPr>
            <w:webHidden/>
          </w:rPr>
          <w:fldChar w:fldCharType="end"/>
        </w:r>
      </w:hyperlink>
    </w:p>
    <w:p w14:paraId="17C00337" w14:textId="3042AB99" w:rsidR="0030688C" w:rsidRDefault="0030688C">
      <w:pPr>
        <w:pStyle w:val="TOC3"/>
        <w:rPr>
          <w:rFonts w:asciiTheme="minorHAnsi" w:eastAsiaTheme="minorEastAsia" w:hAnsiTheme="minorHAnsi"/>
          <w:lang w:eastAsia="zh-CN"/>
        </w:rPr>
      </w:pPr>
      <w:hyperlink w:anchor="_Toc71584273" w:history="1">
        <w:r w:rsidRPr="004348B3">
          <w:rPr>
            <w:rStyle w:val="Hyperlink"/>
          </w:rPr>
          <w:t>2.3.22</w:t>
        </w:r>
        <w:r>
          <w:rPr>
            <w:rFonts w:asciiTheme="minorHAnsi" w:eastAsiaTheme="minorEastAsia" w:hAnsiTheme="minorHAnsi"/>
            <w:lang w:eastAsia="zh-CN"/>
          </w:rPr>
          <w:tab/>
        </w:r>
        <w:r w:rsidRPr="004348B3">
          <w:rPr>
            <w:rStyle w:val="Hyperlink"/>
          </w:rPr>
          <w:t>columnEditable (getter)</w:t>
        </w:r>
        <w:r>
          <w:rPr>
            <w:webHidden/>
          </w:rPr>
          <w:tab/>
        </w:r>
        <w:r>
          <w:rPr>
            <w:webHidden/>
          </w:rPr>
          <w:fldChar w:fldCharType="begin"/>
        </w:r>
        <w:r>
          <w:rPr>
            <w:webHidden/>
          </w:rPr>
          <w:instrText xml:space="preserve"> PAGEREF _Toc71584273 \h </w:instrText>
        </w:r>
        <w:r>
          <w:rPr>
            <w:webHidden/>
          </w:rPr>
        </w:r>
        <w:r>
          <w:rPr>
            <w:webHidden/>
          </w:rPr>
          <w:fldChar w:fldCharType="separate"/>
        </w:r>
        <w:r>
          <w:rPr>
            <w:webHidden/>
          </w:rPr>
          <w:t>13</w:t>
        </w:r>
        <w:r>
          <w:rPr>
            <w:webHidden/>
          </w:rPr>
          <w:fldChar w:fldCharType="end"/>
        </w:r>
      </w:hyperlink>
    </w:p>
    <w:p w14:paraId="3C481C50" w14:textId="0DC89A9F" w:rsidR="0030688C" w:rsidRDefault="0030688C">
      <w:pPr>
        <w:pStyle w:val="TOC3"/>
        <w:rPr>
          <w:rFonts w:asciiTheme="minorHAnsi" w:eastAsiaTheme="minorEastAsia" w:hAnsiTheme="minorHAnsi"/>
          <w:lang w:eastAsia="zh-CN"/>
        </w:rPr>
      </w:pPr>
      <w:hyperlink w:anchor="_Toc71584274" w:history="1">
        <w:r w:rsidRPr="004348B3">
          <w:rPr>
            <w:rStyle w:val="Hyperlink"/>
          </w:rPr>
          <w:t>2.3.23</w:t>
        </w:r>
        <w:r>
          <w:rPr>
            <w:rFonts w:asciiTheme="minorHAnsi" w:eastAsiaTheme="minorEastAsia" w:hAnsiTheme="minorHAnsi"/>
            <w:lang w:eastAsia="zh-CN"/>
          </w:rPr>
          <w:tab/>
        </w:r>
        <w:r w:rsidRPr="004348B3">
          <w:rPr>
            <w:rStyle w:val="Hyperlink"/>
          </w:rPr>
          <w:t>columnEditable (setter)</w:t>
        </w:r>
        <w:r>
          <w:rPr>
            <w:webHidden/>
          </w:rPr>
          <w:tab/>
        </w:r>
        <w:r>
          <w:rPr>
            <w:webHidden/>
          </w:rPr>
          <w:fldChar w:fldCharType="begin"/>
        </w:r>
        <w:r>
          <w:rPr>
            <w:webHidden/>
          </w:rPr>
          <w:instrText xml:space="preserve"> PAGEREF _Toc71584274 \h </w:instrText>
        </w:r>
        <w:r>
          <w:rPr>
            <w:webHidden/>
          </w:rPr>
        </w:r>
        <w:r>
          <w:rPr>
            <w:webHidden/>
          </w:rPr>
          <w:fldChar w:fldCharType="separate"/>
        </w:r>
        <w:r>
          <w:rPr>
            <w:webHidden/>
          </w:rPr>
          <w:t>13</w:t>
        </w:r>
        <w:r>
          <w:rPr>
            <w:webHidden/>
          </w:rPr>
          <w:fldChar w:fldCharType="end"/>
        </w:r>
      </w:hyperlink>
    </w:p>
    <w:p w14:paraId="3572FFE8" w14:textId="7A606B4D" w:rsidR="0030688C" w:rsidRDefault="0030688C">
      <w:pPr>
        <w:pStyle w:val="TOC3"/>
        <w:rPr>
          <w:rFonts w:asciiTheme="minorHAnsi" w:eastAsiaTheme="minorEastAsia" w:hAnsiTheme="minorHAnsi"/>
          <w:lang w:eastAsia="zh-CN"/>
        </w:rPr>
      </w:pPr>
      <w:hyperlink w:anchor="_Toc71584275" w:history="1">
        <w:r w:rsidRPr="004348B3">
          <w:rPr>
            <w:rStyle w:val="Hyperlink"/>
          </w:rPr>
          <w:t>2.3.24</w:t>
        </w:r>
        <w:r>
          <w:rPr>
            <w:rFonts w:asciiTheme="minorHAnsi" w:eastAsiaTheme="minorEastAsia" w:hAnsiTheme="minorHAnsi"/>
            <w:lang w:eastAsia="zh-CN"/>
          </w:rPr>
          <w:tab/>
        </w:r>
        <w:r w:rsidRPr="004348B3">
          <w:rPr>
            <w:rStyle w:val="Hyperlink"/>
          </w:rPr>
          <w:t>RefreshCurrentRow(gridName, fieldName)</w:t>
        </w:r>
        <w:r>
          <w:rPr>
            <w:webHidden/>
          </w:rPr>
          <w:tab/>
        </w:r>
        <w:r>
          <w:rPr>
            <w:webHidden/>
          </w:rPr>
          <w:fldChar w:fldCharType="begin"/>
        </w:r>
        <w:r>
          <w:rPr>
            <w:webHidden/>
          </w:rPr>
          <w:instrText xml:space="preserve"> PAGEREF _Toc71584275 \h </w:instrText>
        </w:r>
        <w:r>
          <w:rPr>
            <w:webHidden/>
          </w:rPr>
        </w:r>
        <w:r>
          <w:rPr>
            <w:webHidden/>
          </w:rPr>
          <w:fldChar w:fldCharType="separate"/>
        </w:r>
        <w:r>
          <w:rPr>
            <w:webHidden/>
          </w:rPr>
          <w:t>14</w:t>
        </w:r>
        <w:r>
          <w:rPr>
            <w:webHidden/>
          </w:rPr>
          <w:fldChar w:fldCharType="end"/>
        </w:r>
      </w:hyperlink>
    </w:p>
    <w:p w14:paraId="17D02EC4" w14:textId="3C9A8E2E" w:rsidR="0030688C" w:rsidRDefault="0030688C">
      <w:pPr>
        <w:pStyle w:val="TOC3"/>
        <w:rPr>
          <w:rFonts w:asciiTheme="minorHAnsi" w:eastAsiaTheme="minorEastAsia" w:hAnsiTheme="minorHAnsi"/>
          <w:lang w:eastAsia="zh-CN"/>
        </w:rPr>
      </w:pPr>
      <w:hyperlink w:anchor="_Toc71584276" w:history="1">
        <w:r w:rsidRPr="004348B3">
          <w:rPr>
            <w:rStyle w:val="Hyperlink"/>
          </w:rPr>
          <w:t>2.3.25</w:t>
        </w:r>
        <w:r>
          <w:rPr>
            <w:rFonts w:asciiTheme="minorHAnsi" w:eastAsiaTheme="minorEastAsia" w:hAnsiTheme="minorHAnsi"/>
            <w:lang w:eastAsia="zh-CN"/>
          </w:rPr>
          <w:tab/>
        </w:r>
        <w:r w:rsidRPr="004348B3">
          <w:rPr>
            <w:rStyle w:val="Hyperlink"/>
          </w:rPr>
          <w:t>UpdateCurrentRow(gridName)</w:t>
        </w:r>
        <w:r>
          <w:rPr>
            <w:webHidden/>
          </w:rPr>
          <w:tab/>
        </w:r>
        <w:r>
          <w:rPr>
            <w:webHidden/>
          </w:rPr>
          <w:fldChar w:fldCharType="begin"/>
        </w:r>
        <w:r>
          <w:rPr>
            <w:webHidden/>
          </w:rPr>
          <w:instrText xml:space="preserve"> PAGEREF _Toc71584276 \h </w:instrText>
        </w:r>
        <w:r>
          <w:rPr>
            <w:webHidden/>
          </w:rPr>
        </w:r>
        <w:r>
          <w:rPr>
            <w:webHidden/>
          </w:rPr>
          <w:fldChar w:fldCharType="separate"/>
        </w:r>
        <w:r>
          <w:rPr>
            <w:webHidden/>
          </w:rPr>
          <w:t>14</w:t>
        </w:r>
        <w:r>
          <w:rPr>
            <w:webHidden/>
          </w:rPr>
          <w:fldChar w:fldCharType="end"/>
        </w:r>
      </w:hyperlink>
    </w:p>
    <w:p w14:paraId="289ED39F" w14:textId="4961D2CF" w:rsidR="0030688C" w:rsidRDefault="0030688C">
      <w:pPr>
        <w:pStyle w:val="TOC3"/>
        <w:rPr>
          <w:rFonts w:asciiTheme="minorHAnsi" w:eastAsiaTheme="minorEastAsia" w:hAnsiTheme="minorHAnsi"/>
          <w:lang w:eastAsia="zh-CN"/>
        </w:rPr>
      </w:pPr>
      <w:hyperlink w:anchor="_Toc71584277" w:history="1">
        <w:r w:rsidRPr="004348B3">
          <w:rPr>
            <w:rStyle w:val="Hyperlink"/>
          </w:rPr>
          <w:t>2.3.26</w:t>
        </w:r>
        <w:r>
          <w:rPr>
            <w:rFonts w:asciiTheme="minorHAnsi" w:eastAsiaTheme="minorEastAsia" w:hAnsiTheme="minorHAnsi"/>
            <w:lang w:eastAsia="zh-CN"/>
          </w:rPr>
          <w:tab/>
        </w:r>
        <w:r w:rsidRPr="004348B3">
          <w:rPr>
            <w:rStyle w:val="Hyperlink"/>
          </w:rPr>
          <w:t>isEmpty(gridName)</w:t>
        </w:r>
        <w:r>
          <w:rPr>
            <w:webHidden/>
          </w:rPr>
          <w:tab/>
        </w:r>
        <w:r>
          <w:rPr>
            <w:webHidden/>
          </w:rPr>
          <w:fldChar w:fldCharType="begin"/>
        </w:r>
        <w:r>
          <w:rPr>
            <w:webHidden/>
          </w:rPr>
          <w:instrText xml:space="preserve"> PAGEREF _Toc71584277 \h </w:instrText>
        </w:r>
        <w:r>
          <w:rPr>
            <w:webHidden/>
          </w:rPr>
        </w:r>
        <w:r>
          <w:rPr>
            <w:webHidden/>
          </w:rPr>
          <w:fldChar w:fldCharType="separate"/>
        </w:r>
        <w:r>
          <w:rPr>
            <w:webHidden/>
          </w:rPr>
          <w:t>14</w:t>
        </w:r>
        <w:r>
          <w:rPr>
            <w:webHidden/>
          </w:rPr>
          <w:fldChar w:fldCharType="end"/>
        </w:r>
      </w:hyperlink>
    </w:p>
    <w:p w14:paraId="70293A00" w14:textId="22E66F7A" w:rsidR="0030688C" w:rsidRDefault="0030688C">
      <w:pPr>
        <w:pStyle w:val="TOC3"/>
        <w:rPr>
          <w:rFonts w:asciiTheme="minorHAnsi" w:eastAsiaTheme="minorEastAsia" w:hAnsiTheme="minorHAnsi"/>
          <w:lang w:eastAsia="zh-CN"/>
        </w:rPr>
      </w:pPr>
      <w:hyperlink w:anchor="_Toc71584278" w:history="1">
        <w:r w:rsidRPr="004348B3">
          <w:rPr>
            <w:rStyle w:val="Hyperlink"/>
          </w:rPr>
          <w:t>2.3.27</w:t>
        </w:r>
        <w:r>
          <w:rPr>
            <w:rFonts w:asciiTheme="minorHAnsi" w:eastAsiaTheme="minorEastAsia" w:hAnsiTheme="minorHAnsi"/>
            <w:lang w:eastAsia="zh-CN"/>
          </w:rPr>
          <w:tab/>
        </w:r>
        <w:r w:rsidRPr="004348B3">
          <w:rPr>
            <w:rStyle w:val="Hyperlink"/>
          </w:rPr>
          <w:t>cancel(gridName)</w:t>
        </w:r>
        <w:r>
          <w:rPr>
            <w:webHidden/>
          </w:rPr>
          <w:tab/>
        </w:r>
        <w:r>
          <w:rPr>
            <w:webHidden/>
          </w:rPr>
          <w:fldChar w:fldCharType="begin"/>
        </w:r>
        <w:r>
          <w:rPr>
            <w:webHidden/>
          </w:rPr>
          <w:instrText xml:space="preserve"> PAGEREF _Toc71584278 \h </w:instrText>
        </w:r>
        <w:r>
          <w:rPr>
            <w:webHidden/>
          </w:rPr>
        </w:r>
        <w:r>
          <w:rPr>
            <w:webHidden/>
          </w:rPr>
          <w:fldChar w:fldCharType="separate"/>
        </w:r>
        <w:r>
          <w:rPr>
            <w:webHidden/>
          </w:rPr>
          <w:t>14</w:t>
        </w:r>
        <w:r>
          <w:rPr>
            <w:webHidden/>
          </w:rPr>
          <w:fldChar w:fldCharType="end"/>
        </w:r>
      </w:hyperlink>
    </w:p>
    <w:p w14:paraId="78A2F786" w14:textId="4712A111" w:rsidR="0030688C" w:rsidRDefault="0030688C">
      <w:pPr>
        <w:pStyle w:val="TOC3"/>
        <w:rPr>
          <w:rFonts w:asciiTheme="minorHAnsi" w:eastAsiaTheme="minorEastAsia" w:hAnsiTheme="minorHAnsi"/>
          <w:lang w:eastAsia="zh-CN"/>
        </w:rPr>
      </w:pPr>
      <w:hyperlink w:anchor="_Toc71584279" w:history="1">
        <w:r w:rsidRPr="004348B3">
          <w:rPr>
            <w:rStyle w:val="Hyperlink"/>
          </w:rPr>
          <w:t>2.3.28</w:t>
        </w:r>
        <w:r>
          <w:rPr>
            <w:rFonts w:asciiTheme="minorHAnsi" w:eastAsiaTheme="minorEastAsia" w:hAnsiTheme="minorHAnsi"/>
            <w:lang w:eastAsia="zh-CN"/>
          </w:rPr>
          <w:tab/>
        </w:r>
        <w:r w:rsidRPr="004348B3">
          <w:rPr>
            <w:rStyle w:val="Hyperlink"/>
          </w:rPr>
          <w:t>clear(gridName)</w:t>
        </w:r>
        <w:r>
          <w:rPr>
            <w:webHidden/>
          </w:rPr>
          <w:tab/>
        </w:r>
        <w:r>
          <w:rPr>
            <w:webHidden/>
          </w:rPr>
          <w:fldChar w:fldCharType="begin"/>
        </w:r>
        <w:r>
          <w:rPr>
            <w:webHidden/>
          </w:rPr>
          <w:instrText xml:space="preserve"> PAGEREF _Toc71584279 \h </w:instrText>
        </w:r>
        <w:r>
          <w:rPr>
            <w:webHidden/>
          </w:rPr>
        </w:r>
        <w:r>
          <w:rPr>
            <w:webHidden/>
          </w:rPr>
          <w:fldChar w:fldCharType="separate"/>
        </w:r>
        <w:r>
          <w:rPr>
            <w:webHidden/>
          </w:rPr>
          <w:t>15</w:t>
        </w:r>
        <w:r>
          <w:rPr>
            <w:webHidden/>
          </w:rPr>
          <w:fldChar w:fldCharType="end"/>
        </w:r>
      </w:hyperlink>
    </w:p>
    <w:p w14:paraId="1EFED4AE" w14:textId="1D93E3FC" w:rsidR="0030688C" w:rsidRDefault="0030688C">
      <w:pPr>
        <w:pStyle w:val="TOC3"/>
        <w:rPr>
          <w:rFonts w:asciiTheme="minorHAnsi" w:eastAsiaTheme="minorEastAsia" w:hAnsiTheme="minorHAnsi"/>
          <w:lang w:eastAsia="zh-CN"/>
        </w:rPr>
      </w:pPr>
      <w:hyperlink w:anchor="_Toc71584280" w:history="1">
        <w:r w:rsidRPr="004348B3">
          <w:rPr>
            <w:rStyle w:val="Hyperlink"/>
          </w:rPr>
          <w:t>2.3.29</w:t>
        </w:r>
        <w:r>
          <w:rPr>
            <w:rFonts w:asciiTheme="minorHAnsi" w:eastAsiaTheme="minorEastAsia" w:hAnsiTheme="minorHAnsi"/>
            <w:lang w:eastAsia="zh-CN"/>
          </w:rPr>
          <w:tab/>
        </w:r>
        <w:r w:rsidRPr="004348B3">
          <w:rPr>
            <w:rStyle w:val="Hyperlink"/>
          </w:rPr>
          <w:t>refreshByKey(gridName, record)</w:t>
        </w:r>
        <w:r>
          <w:rPr>
            <w:webHidden/>
          </w:rPr>
          <w:tab/>
        </w:r>
        <w:r>
          <w:rPr>
            <w:webHidden/>
          </w:rPr>
          <w:fldChar w:fldCharType="begin"/>
        </w:r>
        <w:r>
          <w:rPr>
            <w:webHidden/>
          </w:rPr>
          <w:instrText xml:space="preserve"> PAGEREF _Toc71584280 \h </w:instrText>
        </w:r>
        <w:r>
          <w:rPr>
            <w:webHidden/>
          </w:rPr>
        </w:r>
        <w:r>
          <w:rPr>
            <w:webHidden/>
          </w:rPr>
          <w:fldChar w:fldCharType="separate"/>
        </w:r>
        <w:r>
          <w:rPr>
            <w:webHidden/>
          </w:rPr>
          <w:t>15</w:t>
        </w:r>
        <w:r>
          <w:rPr>
            <w:webHidden/>
          </w:rPr>
          <w:fldChar w:fldCharType="end"/>
        </w:r>
      </w:hyperlink>
    </w:p>
    <w:p w14:paraId="3131DA93" w14:textId="5697FFA1" w:rsidR="0030688C" w:rsidRDefault="0030688C">
      <w:pPr>
        <w:pStyle w:val="TOC2"/>
        <w:rPr>
          <w:rFonts w:asciiTheme="minorHAnsi" w:eastAsiaTheme="minorEastAsia" w:hAnsiTheme="minorHAnsi"/>
          <w:lang w:eastAsia="zh-CN"/>
        </w:rPr>
      </w:pPr>
      <w:hyperlink w:anchor="_Toc71584281" w:history="1">
        <w:r w:rsidRPr="004348B3">
          <w:rPr>
            <w:rStyle w:val="Hyperlink"/>
          </w:rPr>
          <w:t>2.4</w:t>
        </w:r>
        <w:r>
          <w:rPr>
            <w:rFonts w:asciiTheme="minorHAnsi" w:eastAsiaTheme="minorEastAsia" w:hAnsiTheme="minorHAnsi"/>
            <w:lang w:eastAsia="zh-CN"/>
          </w:rPr>
          <w:tab/>
        </w:r>
        <w:r w:rsidRPr="004348B3">
          <w:rPr>
            <w:rStyle w:val="Hyperlink"/>
          </w:rPr>
          <w:t>Events</w:t>
        </w:r>
        <w:r>
          <w:rPr>
            <w:webHidden/>
          </w:rPr>
          <w:tab/>
        </w:r>
        <w:r>
          <w:rPr>
            <w:webHidden/>
          </w:rPr>
          <w:fldChar w:fldCharType="begin"/>
        </w:r>
        <w:r>
          <w:rPr>
            <w:webHidden/>
          </w:rPr>
          <w:instrText xml:space="preserve"> PAGEREF _Toc71584281 \h </w:instrText>
        </w:r>
        <w:r>
          <w:rPr>
            <w:webHidden/>
          </w:rPr>
        </w:r>
        <w:r>
          <w:rPr>
            <w:webHidden/>
          </w:rPr>
          <w:fldChar w:fldCharType="separate"/>
        </w:r>
        <w:r>
          <w:rPr>
            <w:webHidden/>
          </w:rPr>
          <w:t>16</w:t>
        </w:r>
        <w:r>
          <w:rPr>
            <w:webHidden/>
          </w:rPr>
          <w:fldChar w:fldCharType="end"/>
        </w:r>
      </w:hyperlink>
    </w:p>
    <w:p w14:paraId="609AF831" w14:textId="6A41A4B4" w:rsidR="0030688C" w:rsidRDefault="0030688C">
      <w:pPr>
        <w:pStyle w:val="TOC3"/>
        <w:rPr>
          <w:rFonts w:asciiTheme="minorHAnsi" w:eastAsiaTheme="minorEastAsia" w:hAnsiTheme="minorHAnsi"/>
          <w:lang w:eastAsia="zh-CN"/>
        </w:rPr>
      </w:pPr>
      <w:hyperlink w:anchor="_Toc71584282" w:history="1">
        <w:r w:rsidRPr="004348B3">
          <w:rPr>
            <w:rStyle w:val="Hyperlink"/>
          </w:rPr>
          <w:t>2.4.1</w:t>
        </w:r>
        <w:r>
          <w:rPr>
            <w:rFonts w:asciiTheme="minorHAnsi" w:eastAsiaTheme="minorEastAsia" w:hAnsiTheme="minorHAnsi"/>
            <w:lang w:eastAsia="zh-CN"/>
          </w:rPr>
          <w:tab/>
        </w:r>
        <w:r w:rsidRPr="004348B3">
          <w:rPr>
            <w:rStyle w:val="Hyperlink"/>
          </w:rPr>
          <w:t>gridChanged</w:t>
        </w:r>
        <w:r>
          <w:rPr>
            <w:webHidden/>
          </w:rPr>
          <w:tab/>
        </w:r>
        <w:r>
          <w:rPr>
            <w:webHidden/>
          </w:rPr>
          <w:fldChar w:fldCharType="begin"/>
        </w:r>
        <w:r>
          <w:rPr>
            <w:webHidden/>
          </w:rPr>
          <w:instrText xml:space="preserve"> PAGEREF _Toc71584282 \h </w:instrText>
        </w:r>
        <w:r>
          <w:rPr>
            <w:webHidden/>
          </w:rPr>
        </w:r>
        <w:r>
          <w:rPr>
            <w:webHidden/>
          </w:rPr>
          <w:fldChar w:fldCharType="separate"/>
        </w:r>
        <w:r>
          <w:rPr>
            <w:webHidden/>
          </w:rPr>
          <w:t>16</w:t>
        </w:r>
        <w:r>
          <w:rPr>
            <w:webHidden/>
          </w:rPr>
          <w:fldChar w:fldCharType="end"/>
        </w:r>
      </w:hyperlink>
    </w:p>
    <w:p w14:paraId="343051E2" w14:textId="68630649" w:rsidR="0030688C" w:rsidRDefault="0030688C">
      <w:pPr>
        <w:pStyle w:val="TOC3"/>
        <w:rPr>
          <w:rFonts w:asciiTheme="minorHAnsi" w:eastAsiaTheme="minorEastAsia" w:hAnsiTheme="minorHAnsi"/>
          <w:lang w:eastAsia="zh-CN"/>
        </w:rPr>
      </w:pPr>
      <w:hyperlink w:anchor="_Toc71584283" w:history="1">
        <w:r w:rsidRPr="004348B3">
          <w:rPr>
            <w:rStyle w:val="Hyperlink"/>
          </w:rPr>
          <w:t>2.4.2</w:t>
        </w:r>
        <w:r>
          <w:rPr>
            <w:rFonts w:asciiTheme="minorHAnsi" w:eastAsiaTheme="minorEastAsia" w:hAnsiTheme="minorHAnsi"/>
            <w:lang w:eastAsia="zh-CN"/>
          </w:rPr>
          <w:tab/>
        </w:r>
        <w:r w:rsidRPr="004348B3">
          <w:rPr>
            <w:rStyle w:val="Hyperlink"/>
          </w:rPr>
          <w:t>gridAfterSetActiveRecord</w:t>
        </w:r>
        <w:r>
          <w:rPr>
            <w:webHidden/>
          </w:rPr>
          <w:tab/>
        </w:r>
        <w:r>
          <w:rPr>
            <w:webHidden/>
          </w:rPr>
          <w:fldChar w:fldCharType="begin"/>
        </w:r>
        <w:r>
          <w:rPr>
            <w:webHidden/>
          </w:rPr>
          <w:instrText xml:space="preserve"> PAGEREF _Toc71584283 \h </w:instrText>
        </w:r>
        <w:r>
          <w:rPr>
            <w:webHidden/>
          </w:rPr>
        </w:r>
        <w:r>
          <w:rPr>
            <w:webHidden/>
          </w:rPr>
          <w:fldChar w:fldCharType="separate"/>
        </w:r>
        <w:r>
          <w:rPr>
            <w:webHidden/>
          </w:rPr>
          <w:t>17</w:t>
        </w:r>
        <w:r>
          <w:rPr>
            <w:webHidden/>
          </w:rPr>
          <w:fldChar w:fldCharType="end"/>
        </w:r>
      </w:hyperlink>
    </w:p>
    <w:p w14:paraId="3CC21C06" w14:textId="256C848D" w:rsidR="0030688C" w:rsidRDefault="0030688C">
      <w:pPr>
        <w:pStyle w:val="TOC3"/>
        <w:rPr>
          <w:rFonts w:asciiTheme="minorHAnsi" w:eastAsiaTheme="minorEastAsia" w:hAnsiTheme="minorHAnsi"/>
          <w:lang w:eastAsia="zh-CN"/>
        </w:rPr>
      </w:pPr>
      <w:hyperlink w:anchor="_Toc71584284" w:history="1">
        <w:r w:rsidRPr="004348B3">
          <w:rPr>
            <w:rStyle w:val="Hyperlink"/>
          </w:rPr>
          <w:t>2.4.3</w:t>
        </w:r>
        <w:r>
          <w:rPr>
            <w:rFonts w:asciiTheme="minorHAnsi" w:eastAsiaTheme="minorEastAsia" w:hAnsiTheme="minorHAnsi"/>
            <w:lang w:eastAsia="zh-CN"/>
          </w:rPr>
          <w:tab/>
        </w:r>
        <w:r w:rsidRPr="004348B3">
          <w:rPr>
            <w:rStyle w:val="Hyperlink"/>
          </w:rPr>
          <w:t>gridBeforeDelete</w:t>
        </w:r>
        <w:r>
          <w:rPr>
            <w:webHidden/>
          </w:rPr>
          <w:tab/>
        </w:r>
        <w:r>
          <w:rPr>
            <w:webHidden/>
          </w:rPr>
          <w:fldChar w:fldCharType="begin"/>
        </w:r>
        <w:r>
          <w:rPr>
            <w:webHidden/>
          </w:rPr>
          <w:instrText xml:space="preserve"> PAGEREF _Toc71584284 \h </w:instrText>
        </w:r>
        <w:r>
          <w:rPr>
            <w:webHidden/>
          </w:rPr>
        </w:r>
        <w:r>
          <w:rPr>
            <w:webHidden/>
          </w:rPr>
          <w:fldChar w:fldCharType="separate"/>
        </w:r>
        <w:r>
          <w:rPr>
            <w:webHidden/>
          </w:rPr>
          <w:t>17</w:t>
        </w:r>
        <w:r>
          <w:rPr>
            <w:webHidden/>
          </w:rPr>
          <w:fldChar w:fldCharType="end"/>
        </w:r>
      </w:hyperlink>
    </w:p>
    <w:p w14:paraId="7DB9F29C" w14:textId="33D34B45" w:rsidR="0030688C" w:rsidRDefault="0030688C">
      <w:pPr>
        <w:pStyle w:val="TOC3"/>
        <w:rPr>
          <w:rFonts w:asciiTheme="minorHAnsi" w:eastAsiaTheme="minorEastAsia" w:hAnsiTheme="minorHAnsi"/>
          <w:lang w:eastAsia="zh-CN"/>
        </w:rPr>
      </w:pPr>
      <w:hyperlink w:anchor="_Toc71584285" w:history="1">
        <w:r w:rsidRPr="004348B3">
          <w:rPr>
            <w:rStyle w:val="Hyperlink"/>
          </w:rPr>
          <w:t>2.4.4</w:t>
        </w:r>
        <w:r>
          <w:rPr>
            <w:rFonts w:asciiTheme="minorHAnsi" w:eastAsiaTheme="minorEastAsia" w:hAnsiTheme="minorHAnsi"/>
            <w:lang w:eastAsia="zh-CN"/>
          </w:rPr>
          <w:tab/>
        </w:r>
        <w:r w:rsidRPr="004348B3">
          <w:rPr>
            <w:rStyle w:val="Hyperlink"/>
          </w:rPr>
          <w:t>gridAfterDelete</w:t>
        </w:r>
        <w:r>
          <w:rPr>
            <w:webHidden/>
          </w:rPr>
          <w:tab/>
        </w:r>
        <w:r>
          <w:rPr>
            <w:webHidden/>
          </w:rPr>
          <w:fldChar w:fldCharType="begin"/>
        </w:r>
        <w:r>
          <w:rPr>
            <w:webHidden/>
          </w:rPr>
          <w:instrText xml:space="preserve"> PAGEREF _Toc71584285 \h </w:instrText>
        </w:r>
        <w:r>
          <w:rPr>
            <w:webHidden/>
          </w:rPr>
        </w:r>
        <w:r>
          <w:rPr>
            <w:webHidden/>
          </w:rPr>
          <w:fldChar w:fldCharType="separate"/>
        </w:r>
        <w:r>
          <w:rPr>
            <w:webHidden/>
          </w:rPr>
          <w:t>17</w:t>
        </w:r>
        <w:r>
          <w:rPr>
            <w:webHidden/>
          </w:rPr>
          <w:fldChar w:fldCharType="end"/>
        </w:r>
      </w:hyperlink>
    </w:p>
    <w:p w14:paraId="619D421B" w14:textId="18B1F666" w:rsidR="0030688C" w:rsidRDefault="0030688C">
      <w:pPr>
        <w:pStyle w:val="TOC3"/>
        <w:rPr>
          <w:rFonts w:asciiTheme="minorHAnsi" w:eastAsiaTheme="minorEastAsia" w:hAnsiTheme="minorHAnsi"/>
          <w:lang w:eastAsia="zh-CN"/>
        </w:rPr>
      </w:pPr>
      <w:hyperlink w:anchor="_Toc71584286" w:history="1">
        <w:r w:rsidRPr="004348B3">
          <w:rPr>
            <w:rStyle w:val="Hyperlink"/>
          </w:rPr>
          <w:t>2.4.5</w:t>
        </w:r>
        <w:r>
          <w:rPr>
            <w:rFonts w:asciiTheme="minorHAnsi" w:eastAsiaTheme="minorEastAsia" w:hAnsiTheme="minorHAnsi"/>
            <w:lang w:eastAsia="zh-CN"/>
          </w:rPr>
          <w:tab/>
        </w:r>
        <w:r w:rsidRPr="004348B3">
          <w:rPr>
            <w:rStyle w:val="Hyperlink"/>
          </w:rPr>
          <w:t>gridBeforeCreate</w:t>
        </w:r>
        <w:r>
          <w:rPr>
            <w:webHidden/>
          </w:rPr>
          <w:tab/>
        </w:r>
        <w:r>
          <w:rPr>
            <w:webHidden/>
          </w:rPr>
          <w:fldChar w:fldCharType="begin"/>
        </w:r>
        <w:r>
          <w:rPr>
            <w:webHidden/>
          </w:rPr>
          <w:instrText xml:space="preserve"> PAGEREF _Toc71584286 \h </w:instrText>
        </w:r>
        <w:r>
          <w:rPr>
            <w:webHidden/>
          </w:rPr>
        </w:r>
        <w:r>
          <w:rPr>
            <w:webHidden/>
          </w:rPr>
          <w:fldChar w:fldCharType="separate"/>
        </w:r>
        <w:r>
          <w:rPr>
            <w:webHidden/>
          </w:rPr>
          <w:t>18</w:t>
        </w:r>
        <w:r>
          <w:rPr>
            <w:webHidden/>
          </w:rPr>
          <w:fldChar w:fldCharType="end"/>
        </w:r>
      </w:hyperlink>
    </w:p>
    <w:p w14:paraId="68FDF453" w14:textId="684193F6" w:rsidR="0030688C" w:rsidRDefault="0030688C">
      <w:pPr>
        <w:pStyle w:val="TOC3"/>
        <w:rPr>
          <w:rFonts w:asciiTheme="minorHAnsi" w:eastAsiaTheme="minorEastAsia" w:hAnsiTheme="minorHAnsi"/>
          <w:lang w:eastAsia="zh-CN"/>
        </w:rPr>
      </w:pPr>
      <w:hyperlink w:anchor="_Toc71584287" w:history="1">
        <w:r w:rsidRPr="004348B3">
          <w:rPr>
            <w:rStyle w:val="Hyperlink"/>
          </w:rPr>
          <w:t>2.4.6</w:t>
        </w:r>
        <w:r>
          <w:rPr>
            <w:rFonts w:asciiTheme="minorHAnsi" w:eastAsiaTheme="minorEastAsia" w:hAnsiTheme="minorHAnsi"/>
            <w:lang w:eastAsia="zh-CN"/>
          </w:rPr>
          <w:tab/>
        </w:r>
        <w:r w:rsidRPr="004348B3">
          <w:rPr>
            <w:rStyle w:val="Hyperlink"/>
          </w:rPr>
          <w:t>gridAfterCreate</w:t>
        </w:r>
        <w:r>
          <w:rPr>
            <w:webHidden/>
          </w:rPr>
          <w:tab/>
        </w:r>
        <w:r>
          <w:rPr>
            <w:webHidden/>
          </w:rPr>
          <w:fldChar w:fldCharType="begin"/>
        </w:r>
        <w:r>
          <w:rPr>
            <w:webHidden/>
          </w:rPr>
          <w:instrText xml:space="preserve"> PAGEREF _Toc71584287 \h </w:instrText>
        </w:r>
        <w:r>
          <w:rPr>
            <w:webHidden/>
          </w:rPr>
        </w:r>
        <w:r>
          <w:rPr>
            <w:webHidden/>
          </w:rPr>
          <w:fldChar w:fldCharType="separate"/>
        </w:r>
        <w:r>
          <w:rPr>
            <w:webHidden/>
          </w:rPr>
          <w:t>18</w:t>
        </w:r>
        <w:r>
          <w:rPr>
            <w:webHidden/>
          </w:rPr>
          <w:fldChar w:fldCharType="end"/>
        </w:r>
      </w:hyperlink>
    </w:p>
    <w:p w14:paraId="71931148" w14:textId="79525CE5" w:rsidR="0030688C" w:rsidRDefault="0030688C">
      <w:pPr>
        <w:pStyle w:val="TOC3"/>
        <w:rPr>
          <w:rFonts w:asciiTheme="minorHAnsi" w:eastAsiaTheme="minorEastAsia" w:hAnsiTheme="minorHAnsi"/>
          <w:lang w:eastAsia="zh-CN"/>
        </w:rPr>
      </w:pPr>
      <w:hyperlink w:anchor="_Toc71584288" w:history="1">
        <w:r w:rsidRPr="004348B3">
          <w:rPr>
            <w:rStyle w:val="Hyperlink"/>
          </w:rPr>
          <w:t>2.4.7</w:t>
        </w:r>
        <w:r>
          <w:rPr>
            <w:rFonts w:asciiTheme="minorHAnsi" w:eastAsiaTheme="minorEastAsia" w:hAnsiTheme="minorHAnsi"/>
            <w:lang w:eastAsia="zh-CN"/>
          </w:rPr>
          <w:tab/>
        </w:r>
        <w:r w:rsidRPr="004348B3">
          <w:rPr>
            <w:rStyle w:val="Hyperlink"/>
          </w:rPr>
          <w:t>gridAfterInsert</w:t>
        </w:r>
        <w:r>
          <w:rPr>
            <w:webHidden/>
          </w:rPr>
          <w:tab/>
        </w:r>
        <w:r>
          <w:rPr>
            <w:webHidden/>
          </w:rPr>
          <w:fldChar w:fldCharType="begin"/>
        </w:r>
        <w:r>
          <w:rPr>
            <w:webHidden/>
          </w:rPr>
          <w:instrText xml:space="preserve"> PAGEREF _Toc71584288 \h </w:instrText>
        </w:r>
        <w:r>
          <w:rPr>
            <w:webHidden/>
          </w:rPr>
        </w:r>
        <w:r>
          <w:rPr>
            <w:webHidden/>
          </w:rPr>
          <w:fldChar w:fldCharType="separate"/>
        </w:r>
        <w:r>
          <w:rPr>
            <w:webHidden/>
          </w:rPr>
          <w:t>18</w:t>
        </w:r>
        <w:r>
          <w:rPr>
            <w:webHidden/>
          </w:rPr>
          <w:fldChar w:fldCharType="end"/>
        </w:r>
      </w:hyperlink>
    </w:p>
    <w:p w14:paraId="320ADE09" w14:textId="51B40870" w:rsidR="0030688C" w:rsidRDefault="0030688C">
      <w:pPr>
        <w:pStyle w:val="TOC3"/>
        <w:rPr>
          <w:rFonts w:asciiTheme="minorHAnsi" w:eastAsiaTheme="minorEastAsia" w:hAnsiTheme="minorHAnsi"/>
          <w:lang w:eastAsia="zh-CN"/>
        </w:rPr>
      </w:pPr>
      <w:hyperlink w:anchor="_Toc71584289" w:history="1">
        <w:r w:rsidRPr="004348B3">
          <w:rPr>
            <w:rStyle w:val="Hyperlink"/>
          </w:rPr>
          <w:t>2.4.8</w:t>
        </w:r>
        <w:r>
          <w:rPr>
            <w:rFonts w:asciiTheme="minorHAnsi" w:eastAsiaTheme="minorEastAsia" w:hAnsiTheme="minorHAnsi"/>
            <w:lang w:eastAsia="zh-CN"/>
          </w:rPr>
          <w:tab/>
        </w:r>
        <w:r w:rsidRPr="004348B3">
          <w:rPr>
            <w:rStyle w:val="Hyperlink"/>
          </w:rPr>
          <w:t>gridAfterLoadData</w:t>
        </w:r>
        <w:r>
          <w:rPr>
            <w:webHidden/>
          </w:rPr>
          <w:tab/>
        </w:r>
        <w:r>
          <w:rPr>
            <w:webHidden/>
          </w:rPr>
          <w:fldChar w:fldCharType="begin"/>
        </w:r>
        <w:r>
          <w:rPr>
            <w:webHidden/>
          </w:rPr>
          <w:instrText xml:space="preserve"> PAGEREF _Toc71584289 \h </w:instrText>
        </w:r>
        <w:r>
          <w:rPr>
            <w:webHidden/>
          </w:rPr>
        </w:r>
        <w:r>
          <w:rPr>
            <w:webHidden/>
          </w:rPr>
          <w:fldChar w:fldCharType="separate"/>
        </w:r>
        <w:r>
          <w:rPr>
            <w:webHidden/>
          </w:rPr>
          <w:t>18</w:t>
        </w:r>
        <w:r>
          <w:rPr>
            <w:webHidden/>
          </w:rPr>
          <w:fldChar w:fldCharType="end"/>
        </w:r>
      </w:hyperlink>
    </w:p>
    <w:p w14:paraId="65F4C1E1" w14:textId="497B79BD" w:rsidR="0030688C" w:rsidRDefault="0030688C">
      <w:pPr>
        <w:pStyle w:val="TOC3"/>
        <w:rPr>
          <w:rFonts w:asciiTheme="minorHAnsi" w:eastAsiaTheme="minorEastAsia" w:hAnsiTheme="minorHAnsi"/>
          <w:lang w:eastAsia="zh-CN"/>
        </w:rPr>
      </w:pPr>
      <w:hyperlink w:anchor="_Toc71584290" w:history="1">
        <w:r w:rsidRPr="004348B3">
          <w:rPr>
            <w:rStyle w:val="Hyperlink"/>
          </w:rPr>
          <w:t>2.4.9</w:t>
        </w:r>
        <w:r>
          <w:rPr>
            <w:rFonts w:asciiTheme="minorHAnsi" w:eastAsiaTheme="minorEastAsia" w:hAnsiTheme="minorHAnsi"/>
            <w:lang w:eastAsia="zh-CN"/>
          </w:rPr>
          <w:tab/>
        </w:r>
        <w:r w:rsidRPr="004348B3">
          <w:rPr>
            <w:rStyle w:val="Hyperlink"/>
          </w:rPr>
          <w:t>columnChanged</w:t>
        </w:r>
        <w:r>
          <w:rPr>
            <w:webHidden/>
          </w:rPr>
          <w:tab/>
        </w:r>
        <w:r>
          <w:rPr>
            <w:webHidden/>
          </w:rPr>
          <w:fldChar w:fldCharType="begin"/>
        </w:r>
        <w:r>
          <w:rPr>
            <w:webHidden/>
          </w:rPr>
          <w:instrText xml:space="preserve"> PAGEREF _Toc71584290 \h </w:instrText>
        </w:r>
        <w:r>
          <w:rPr>
            <w:webHidden/>
          </w:rPr>
        </w:r>
        <w:r>
          <w:rPr>
            <w:webHidden/>
          </w:rPr>
          <w:fldChar w:fldCharType="separate"/>
        </w:r>
        <w:r>
          <w:rPr>
            <w:webHidden/>
          </w:rPr>
          <w:t>19</w:t>
        </w:r>
        <w:r>
          <w:rPr>
            <w:webHidden/>
          </w:rPr>
          <w:fldChar w:fldCharType="end"/>
        </w:r>
      </w:hyperlink>
    </w:p>
    <w:p w14:paraId="79BEC0EE" w14:textId="1275A315" w:rsidR="0030688C" w:rsidRDefault="0030688C">
      <w:pPr>
        <w:pStyle w:val="TOC3"/>
        <w:rPr>
          <w:rFonts w:asciiTheme="minorHAnsi" w:eastAsiaTheme="minorEastAsia" w:hAnsiTheme="minorHAnsi"/>
          <w:lang w:eastAsia="zh-CN"/>
        </w:rPr>
      </w:pPr>
      <w:hyperlink w:anchor="_Toc71584291" w:history="1">
        <w:r w:rsidRPr="004348B3">
          <w:rPr>
            <w:rStyle w:val="Hyperlink"/>
          </w:rPr>
          <w:t>2.4.10</w:t>
        </w:r>
        <w:r>
          <w:rPr>
            <w:rFonts w:asciiTheme="minorHAnsi" w:eastAsiaTheme="minorEastAsia" w:hAnsiTheme="minorHAnsi"/>
            <w:lang w:eastAsia="zh-CN"/>
          </w:rPr>
          <w:tab/>
        </w:r>
        <w:r w:rsidRPr="004348B3">
          <w:rPr>
            <w:rStyle w:val="Hyperlink"/>
          </w:rPr>
          <w:t>columnBeforeDisplay</w:t>
        </w:r>
        <w:r>
          <w:rPr>
            <w:webHidden/>
          </w:rPr>
          <w:tab/>
        </w:r>
        <w:r>
          <w:rPr>
            <w:webHidden/>
          </w:rPr>
          <w:fldChar w:fldCharType="begin"/>
        </w:r>
        <w:r>
          <w:rPr>
            <w:webHidden/>
          </w:rPr>
          <w:instrText xml:space="preserve"> PAGEREF _Toc71584291 \h </w:instrText>
        </w:r>
        <w:r>
          <w:rPr>
            <w:webHidden/>
          </w:rPr>
        </w:r>
        <w:r>
          <w:rPr>
            <w:webHidden/>
          </w:rPr>
          <w:fldChar w:fldCharType="separate"/>
        </w:r>
        <w:r>
          <w:rPr>
            <w:webHidden/>
          </w:rPr>
          <w:t>19</w:t>
        </w:r>
        <w:r>
          <w:rPr>
            <w:webHidden/>
          </w:rPr>
          <w:fldChar w:fldCharType="end"/>
        </w:r>
      </w:hyperlink>
    </w:p>
    <w:p w14:paraId="25FC75C1" w14:textId="3D6E928E" w:rsidR="0030688C" w:rsidRDefault="0030688C">
      <w:pPr>
        <w:pStyle w:val="TOC3"/>
        <w:rPr>
          <w:rFonts w:asciiTheme="minorHAnsi" w:eastAsiaTheme="minorEastAsia" w:hAnsiTheme="minorHAnsi"/>
          <w:lang w:eastAsia="zh-CN"/>
        </w:rPr>
      </w:pPr>
      <w:hyperlink w:anchor="_Toc71584292" w:history="1">
        <w:r w:rsidRPr="004348B3">
          <w:rPr>
            <w:rStyle w:val="Hyperlink"/>
          </w:rPr>
          <w:t>2.4.11</w:t>
        </w:r>
        <w:r>
          <w:rPr>
            <w:rFonts w:asciiTheme="minorHAnsi" w:eastAsiaTheme="minorEastAsia" w:hAnsiTheme="minorHAnsi"/>
            <w:lang w:eastAsia="zh-CN"/>
          </w:rPr>
          <w:tab/>
        </w:r>
        <w:r w:rsidRPr="004348B3">
          <w:rPr>
            <w:rStyle w:val="Hyperlink"/>
          </w:rPr>
          <w:t>columnDoubleClick</w:t>
        </w:r>
        <w:r>
          <w:rPr>
            <w:webHidden/>
          </w:rPr>
          <w:tab/>
        </w:r>
        <w:r>
          <w:rPr>
            <w:webHidden/>
          </w:rPr>
          <w:fldChar w:fldCharType="begin"/>
        </w:r>
        <w:r>
          <w:rPr>
            <w:webHidden/>
          </w:rPr>
          <w:instrText xml:space="preserve"> PAGEREF _Toc71584292 \h </w:instrText>
        </w:r>
        <w:r>
          <w:rPr>
            <w:webHidden/>
          </w:rPr>
        </w:r>
        <w:r>
          <w:rPr>
            <w:webHidden/>
          </w:rPr>
          <w:fldChar w:fldCharType="separate"/>
        </w:r>
        <w:r>
          <w:rPr>
            <w:webHidden/>
          </w:rPr>
          <w:t>20</w:t>
        </w:r>
        <w:r>
          <w:rPr>
            <w:webHidden/>
          </w:rPr>
          <w:fldChar w:fldCharType="end"/>
        </w:r>
      </w:hyperlink>
    </w:p>
    <w:p w14:paraId="613E3A5D" w14:textId="6C4AAC2D" w:rsidR="0030688C" w:rsidRDefault="0030688C">
      <w:pPr>
        <w:pStyle w:val="TOC3"/>
        <w:rPr>
          <w:rFonts w:asciiTheme="minorHAnsi" w:eastAsiaTheme="minorEastAsia" w:hAnsiTheme="minorHAnsi"/>
          <w:lang w:eastAsia="zh-CN"/>
        </w:rPr>
      </w:pPr>
      <w:hyperlink w:anchor="_Toc71584293" w:history="1">
        <w:r w:rsidRPr="004348B3">
          <w:rPr>
            <w:rStyle w:val="Hyperlink"/>
          </w:rPr>
          <w:t>2.4.12</w:t>
        </w:r>
        <w:r>
          <w:rPr>
            <w:rFonts w:asciiTheme="minorHAnsi" w:eastAsiaTheme="minorEastAsia" w:hAnsiTheme="minorHAnsi"/>
            <w:lang w:eastAsia="zh-CN"/>
          </w:rPr>
          <w:tab/>
        </w:r>
        <w:r w:rsidRPr="004348B3">
          <w:rPr>
            <w:rStyle w:val="Hyperlink"/>
          </w:rPr>
          <w:t>columnBeforeFinder</w:t>
        </w:r>
        <w:r>
          <w:rPr>
            <w:webHidden/>
          </w:rPr>
          <w:tab/>
        </w:r>
        <w:r>
          <w:rPr>
            <w:webHidden/>
          </w:rPr>
          <w:fldChar w:fldCharType="begin"/>
        </w:r>
        <w:r>
          <w:rPr>
            <w:webHidden/>
          </w:rPr>
          <w:instrText xml:space="preserve"> PAGEREF _Toc71584293 \h </w:instrText>
        </w:r>
        <w:r>
          <w:rPr>
            <w:webHidden/>
          </w:rPr>
        </w:r>
        <w:r>
          <w:rPr>
            <w:webHidden/>
          </w:rPr>
          <w:fldChar w:fldCharType="separate"/>
        </w:r>
        <w:r>
          <w:rPr>
            <w:webHidden/>
          </w:rPr>
          <w:t>20</w:t>
        </w:r>
        <w:r>
          <w:rPr>
            <w:webHidden/>
          </w:rPr>
          <w:fldChar w:fldCharType="end"/>
        </w:r>
      </w:hyperlink>
    </w:p>
    <w:p w14:paraId="2B51E60A" w14:textId="0E5D63EA" w:rsidR="0030688C" w:rsidRDefault="0030688C">
      <w:pPr>
        <w:pStyle w:val="TOC3"/>
        <w:rPr>
          <w:rFonts w:asciiTheme="minorHAnsi" w:eastAsiaTheme="minorEastAsia" w:hAnsiTheme="minorHAnsi"/>
          <w:lang w:eastAsia="zh-CN"/>
        </w:rPr>
      </w:pPr>
      <w:hyperlink w:anchor="_Toc71584294" w:history="1">
        <w:r w:rsidRPr="004348B3">
          <w:rPr>
            <w:rStyle w:val="Hyperlink"/>
          </w:rPr>
          <w:t>2.4.13</w:t>
        </w:r>
        <w:r>
          <w:rPr>
            <w:rFonts w:asciiTheme="minorHAnsi" w:eastAsiaTheme="minorEastAsia" w:hAnsiTheme="minorHAnsi"/>
            <w:lang w:eastAsia="zh-CN"/>
          </w:rPr>
          <w:tab/>
        </w:r>
        <w:r w:rsidRPr="004348B3">
          <w:rPr>
            <w:rStyle w:val="Hyperlink"/>
          </w:rPr>
          <w:t>columnFinderFocus</w:t>
        </w:r>
        <w:r>
          <w:rPr>
            <w:webHidden/>
          </w:rPr>
          <w:tab/>
        </w:r>
        <w:r>
          <w:rPr>
            <w:webHidden/>
          </w:rPr>
          <w:fldChar w:fldCharType="begin"/>
        </w:r>
        <w:r>
          <w:rPr>
            <w:webHidden/>
          </w:rPr>
          <w:instrText xml:space="preserve"> PAGEREF _Toc71584294 \h </w:instrText>
        </w:r>
        <w:r>
          <w:rPr>
            <w:webHidden/>
          </w:rPr>
        </w:r>
        <w:r>
          <w:rPr>
            <w:webHidden/>
          </w:rPr>
          <w:fldChar w:fldCharType="separate"/>
        </w:r>
        <w:r>
          <w:rPr>
            <w:webHidden/>
          </w:rPr>
          <w:t>20</w:t>
        </w:r>
        <w:r>
          <w:rPr>
            <w:webHidden/>
          </w:rPr>
          <w:fldChar w:fldCharType="end"/>
        </w:r>
      </w:hyperlink>
    </w:p>
    <w:p w14:paraId="7FF2E8D1" w14:textId="572F6714" w:rsidR="0030688C" w:rsidRDefault="0030688C">
      <w:pPr>
        <w:pStyle w:val="TOC3"/>
        <w:rPr>
          <w:rFonts w:asciiTheme="minorHAnsi" w:eastAsiaTheme="minorEastAsia" w:hAnsiTheme="minorHAnsi"/>
          <w:lang w:eastAsia="zh-CN"/>
        </w:rPr>
      </w:pPr>
      <w:hyperlink w:anchor="_Toc71584295" w:history="1">
        <w:r w:rsidRPr="004348B3">
          <w:rPr>
            <w:rStyle w:val="Hyperlink"/>
          </w:rPr>
          <w:t>2.4.14</w:t>
        </w:r>
        <w:r>
          <w:rPr>
            <w:rFonts w:asciiTheme="minorHAnsi" w:eastAsiaTheme="minorEastAsia" w:hAnsiTheme="minorHAnsi"/>
            <w:lang w:eastAsia="zh-CN"/>
          </w:rPr>
          <w:tab/>
        </w:r>
        <w:r w:rsidRPr="004348B3">
          <w:rPr>
            <w:rStyle w:val="Hyperlink"/>
          </w:rPr>
          <w:t>columnBeforeEdit</w:t>
        </w:r>
        <w:r>
          <w:rPr>
            <w:webHidden/>
          </w:rPr>
          <w:tab/>
        </w:r>
        <w:r>
          <w:rPr>
            <w:webHidden/>
          </w:rPr>
          <w:fldChar w:fldCharType="begin"/>
        </w:r>
        <w:r>
          <w:rPr>
            <w:webHidden/>
          </w:rPr>
          <w:instrText xml:space="preserve"> PAGEREF _Toc71584295 \h </w:instrText>
        </w:r>
        <w:r>
          <w:rPr>
            <w:webHidden/>
          </w:rPr>
        </w:r>
        <w:r>
          <w:rPr>
            <w:webHidden/>
          </w:rPr>
          <w:fldChar w:fldCharType="separate"/>
        </w:r>
        <w:r>
          <w:rPr>
            <w:webHidden/>
          </w:rPr>
          <w:t>21</w:t>
        </w:r>
        <w:r>
          <w:rPr>
            <w:webHidden/>
          </w:rPr>
          <w:fldChar w:fldCharType="end"/>
        </w:r>
      </w:hyperlink>
    </w:p>
    <w:p w14:paraId="24DA9C4E" w14:textId="6BFB3CE1" w:rsidR="0030688C" w:rsidRDefault="0030688C">
      <w:pPr>
        <w:pStyle w:val="TOC3"/>
        <w:rPr>
          <w:rFonts w:asciiTheme="minorHAnsi" w:eastAsiaTheme="minorEastAsia" w:hAnsiTheme="minorHAnsi"/>
          <w:lang w:eastAsia="zh-CN"/>
        </w:rPr>
      </w:pPr>
      <w:hyperlink w:anchor="_Toc71584296" w:history="1">
        <w:r w:rsidRPr="004348B3">
          <w:rPr>
            <w:rStyle w:val="Hyperlink"/>
          </w:rPr>
          <w:t>2.4.15</w:t>
        </w:r>
        <w:r>
          <w:rPr>
            <w:rFonts w:asciiTheme="minorHAnsi" w:eastAsiaTheme="minorEastAsia" w:hAnsiTheme="minorHAnsi"/>
            <w:lang w:eastAsia="zh-CN"/>
          </w:rPr>
          <w:tab/>
        </w:r>
        <w:r w:rsidRPr="004348B3">
          <w:rPr>
            <w:rStyle w:val="Hyperlink"/>
          </w:rPr>
          <w:t>columnStartEdit</w:t>
        </w:r>
        <w:r>
          <w:rPr>
            <w:webHidden/>
          </w:rPr>
          <w:tab/>
        </w:r>
        <w:r>
          <w:rPr>
            <w:webHidden/>
          </w:rPr>
          <w:fldChar w:fldCharType="begin"/>
        </w:r>
        <w:r>
          <w:rPr>
            <w:webHidden/>
          </w:rPr>
          <w:instrText xml:space="preserve"> PAGEREF _Toc71584296 \h </w:instrText>
        </w:r>
        <w:r>
          <w:rPr>
            <w:webHidden/>
          </w:rPr>
        </w:r>
        <w:r>
          <w:rPr>
            <w:webHidden/>
          </w:rPr>
          <w:fldChar w:fldCharType="separate"/>
        </w:r>
        <w:r>
          <w:rPr>
            <w:webHidden/>
          </w:rPr>
          <w:t>21</w:t>
        </w:r>
        <w:r>
          <w:rPr>
            <w:webHidden/>
          </w:rPr>
          <w:fldChar w:fldCharType="end"/>
        </w:r>
      </w:hyperlink>
    </w:p>
    <w:p w14:paraId="71AB11E8" w14:textId="3C5316E6" w:rsidR="0030688C" w:rsidRDefault="0030688C">
      <w:pPr>
        <w:pStyle w:val="TOC3"/>
        <w:rPr>
          <w:rFonts w:asciiTheme="minorHAnsi" w:eastAsiaTheme="minorEastAsia" w:hAnsiTheme="minorHAnsi"/>
          <w:lang w:eastAsia="zh-CN"/>
        </w:rPr>
      </w:pPr>
      <w:hyperlink w:anchor="_Toc71584297" w:history="1">
        <w:r w:rsidRPr="004348B3">
          <w:rPr>
            <w:rStyle w:val="Hyperlink"/>
          </w:rPr>
          <w:t>2.4.16</w:t>
        </w:r>
        <w:r>
          <w:rPr>
            <w:rFonts w:asciiTheme="minorHAnsi" w:eastAsiaTheme="minorEastAsia" w:hAnsiTheme="minorHAnsi"/>
            <w:lang w:eastAsia="zh-CN"/>
          </w:rPr>
          <w:tab/>
        </w:r>
        <w:r w:rsidRPr="004348B3">
          <w:rPr>
            <w:rStyle w:val="Hyperlink"/>
          </w:rPr>
          <w:t>columnEndEdit</w:t>
        </w:r>
        <w:r>
          <w:rPr>
            <w:webHidden/>
          </w:rPr>
          <w:tab/>
        </w:r>
        <w:r>
          <w:rPr>
            <w:webHidden/>
          </w:rPr>
          <w:fldChar w:fldCharType="begin"/>
        </w:r>
        <w:r>
          <w:rPr>
            <w:webHidden/>
          </w:rPr>
          <w:instrText xml:space="preserve"> PAGEREF _Toc71584297 \h </w:instrText>
        </w:r>
        <w:r>
          <w:rPr>
            <w:webHidden/>
          </w:rPr>
        </w:r>
        <w:r>
          <w:rPr>
            <w:webHidden/>
          </w:rPr>
          <w:fldChar w:fldCharType="separate"/>
        </w:r>
        <w:r>
          <w:rPr>
            <w:webHidden/>
          </w:rPr>
          <w:t>21</w:t>
        </w:r>
        <w:r>
          <w:rPr>
            <w:webHidden/>
          </w:rPr>
          <w:fldChar w:fldCharType="end"/>
        </w:r>
      </w:hyperlink>
    </w:p>
    <w:p w14:paraId="4ADAEC9D" w14:textId="62C48E4F" w:rsidR="0030688C" w:rsidRDefault="0030688C">
      <w:pPr>
        <w:pStyle w:val="TOC1"/>
        <w:rPr>
          <w:rFonts w:asciiTheme="minorHAnsi" w:eastAsiaTheme="minorEastAsia" w:hAnsiTheme="minorHAnsi"/>
          <w:b w:val="0"/>
          <w:noProof/>
          <w:sz w:val="22"/>
          <w:lang w:eastAsia="zh-CN"/>
        </w:rPr>
      </w:pPr>
      <w:hyperlink w:anchor="_Toc71584298" w:history="1">
        <w:r w:rsidRPr="004348B3">
          <w:rPr>
            <w:rStyle w:val="Hyperlink"/>
            <w:noProof/>
          </w:rPr>
          <w:t>3.</w:t>
        </w:r>
        <w:r>
          <w:rPr>
            <w:rFonts w:asciiTheme="minorHAnsi" w:eastAsiaTheme="minorEastAsia" w:hAnsiTheme="minorHAnsi"/>
            <w:b w:val="0"/>
            <w:noProof/>
            <w:sz w:val="22"/>
            <w:lang w:eastAsia="zh-CN"/>
          </w:rPr>
          <w:tab/>
        </w:r>
        <w:r w:rsidRPr="004348B3">
          <w:rPr>
            <w:rStyle w:val="Hyperlink"/>
            <w:noProof/>
          </w:rPr>
          <w:t>Optional Field Control</w:t>
        </w:r>
        <w:r>
          <w:rPr>
            <w:noProof/>
            <w:webHidden/>
          </w:rPr>
          <w:tab/>
        </w:r>
        <w:r>
          <w:rPr>
            <w:noProof/>
            <w:webHidden/>
          </w:rPr>
          <w:fldChar w:fldCharType="begin"/>
        </w:r>
        <w:r>
          <w:rPr>
            <w:noProof/>
            <w:webHidden/>
          </w:rPr>
          <w:instrText xml:space="preserve"> PAGEREF _Toc71584298 \h </w:instrText>
        </w:r>
        <w:r>
          <w:rPr>
            <w:noProof/>
            <w:webHidden/>
          </w:rPr>
        </w:r>
        <w:r>
          <w:rPr>
            <w:noProof/>
            <w:webHidden/>
          </w:rPr>
          <w:fldChar w:fldCharType="separate"/>
        </w:r>
        <w:r>
          <w:rPr>
            <w:noProof/>
            <w:webHidden/>
          </w:rPr>
          <w:t>23</w:t>
        </w:r>
        <w:r>
          <w:rPr>
            <w:noProof/>
            <w:webHidden/>
          </w:rPr>
          <w:fldChar w:fldCharType="end"/>
        </w:r>
      </w:hyperlink>
    </w:p>
    <w:p w14:paraId="4BB41C46" w14:textId="0D4F129E" w:rsidR="0030688C" w:rsidRDefault="0030688C">
      <w:pPr>
        <w:pStyle w:val="TOC2"/>
        <w:rPr>
          <w:rFonts w:asciiTheme="minorHAnsi" w:eastAsiaTheme="minorEastAsia" w:hAnsiTheme="minorHAnsi"/>
          <w:lang w:eastAsia="zh-CN"/>
        </w:rPr>
      </w:pPr>
      <w:hyperlink w:anchor="_Toc71584299" w:history="1">
        <w:r w:rsidRPr="004348B3">
          <w:rPr>
            <w:rStyle w:val="Hyperlink"/>
          </w:rPr>
          <w:t>3.1</w:t>
        </w:r>
        <w:r>
          <w:rPr>
            <w:rFonts w:asciiTheme="minorHAnsi" w:eastAsiaTheme="minorEastAsia" w:hAnsiTheme="minorHAnsi"/>
            <w:lang w:eastAsia="zh-CN"/>
          </w:rPr>
          <w:tab/>
        </w:r>
        <w:r w:rsidRPr="004348B3">
          <w:rPr>
            <w:rStyle w:val="Hyperlink"/>
          </w:rPr>
          <w:t>Assumptions and Implementation</w:t>
        </w:r>
        <w:r>
          <w:rPr>
            <w:webHidden/>
          </w:rPr>
          <w:tab/>
        </w:r>
        <w:r>
          <w:rPr>
            <w:webHidden/>
          </w:rPr>
          <w:fldChar w:fldCharType="begin"/>
        </w:r>
        <w:r>
          <w:rPr>
            <w:webHidden/>
          </w:rPr>
          <w:instrText xml:space="preserve"> PAGEREF _Toc71584299 \h </w:instrText>
        </w:r>
        <w:r>
          <w:rPr>
            <w:webHidden/>
          </w:rPr>
        </w:r>
        <w:r>
          <w:rPr>
            <w:webHidden/>
          </w:rPr>
          <w:fldChar w:fldCharType="separate"/>
        </w:r>
        <w:r>
          <w:rPr>
            <w:webHidden/>
          </w:rPr>
          <w:t>23</w:t>
        </w:r>
        <w:r>
          <w:rPr>
            <w:webHidden/>
          </w:rPr>
          <w:fldChar w:fldCharType="end"/>
        </w:r>
      </w:hyperlink>
    </w:p>
    <w:p w14:paraId="57AD9015" w14:textId="6F5B4CF9" w:rsidR="0030688C" w:rsidRDefault="0030688C">
      <w:pPr>
        <w:pStyle w:val="TOC2"/>
        <w:rPr>
          <w:rFonts w:asciiTheme="minorHAnsi" w:eastAsiaTheme="minorEastAsia" w:hAnsiTheme="minorHAnsi"/>
          <w:lang w:eastAsia="zh-CN"/>
        </w:rPr>
      </w:pPr>
      <w:hyperlink w:anchor="_Toc71584300" w:history="1">
        <w:r w:rsidRPr="004348B3">
          <w:rPr>
            <w:rStyle w:val="Hyperlink"/>
          </w:rPr>
          <w:t>3.2</w:t>
        </w:r>
        <w:r>
          <w:rPr>
            <w:rFonts w:asciiTheme="minorHAnsi" w:eastAsiaTheme="minorEastAsia" w:hAnsiTheme="minorHAnsi"/>
            <w:lang w:eastAsia="zh-CN"/>
          </w:rPr>
          <w:tab/>
        </w:r>
        <w:r w:rsidRPr="004348B3">
          <w:rPr>
            <w:rStyle w:val="Hyperlink"/>
          </w:rPr>
          <w:t>Configuration</w:t>
        </w:r>
        <w:r>
          <w:rPr>
            <w:webHidden/>
          </w:rPr>
          <w:tab/>
        </w:r>
        <w:r>
          <w:rPr>
            <w:webHidden/>
          </w:rPr>
          <w:fldChar w:fldCharType="begin"/>
        </w:r>
        <w:r>
          <w:rPr>
            <w:webHidden/>
          </w:rPr>
          <w:instrText xml:space="preserve"> PAGEREF _Toc71584300 \h </w:instrText>
        </w:r>
        <w:r>
          <w:rPr>
            <w:webHidden/>
          </w:rPr>
        </w:r>
        <w:r>
          <w:rPr>
            <w:webHidden/>
          </w:rPr>
          <w:fldChar w:fldCharType="separate"/>
        </w:r>
        <w:r>
          <w:rPr>
            <w:webHidden/>
          </w:rPr>
          <w:t>23</w:t>
        </w:r>
        <w:r>
          <w:rPr>
            <w:webHidden/>
          </w:rPr>
          <w:fldChar w:fldCharType="end"/>
        </w:r>
      </w:hyperlink>
    </w:p>
    <w:p w14:paraId="387D49A0" w14:textId="4237C478" w:rsidR="0030688C" w:rsidRDefault="0030688C">
      <w:pPr>
        <w:pStyle w:val="TOC3"/>
        <w:rPr>
          <w:rFonts w:asciiTheme="minorHAnsi" w:eastAsiaTheme="minorEastAsia" w:hAnsiTheme="minorHAnsi"/>
          <w:lang w:eastAsia="zh-CN"/>
        </w:rPr>
      </w:pPr>
      <w:hyperlink w:anchor="_Toc71584301" w:history="1">
        <w:r w:rsidRPr="004348B3">
          <w:rPr>
            <w:rStyle w:val="Hyperlink"/>
          </w:rPr>
          <w:t>3.2.1</w:t>
        </w:r>
        <w:r>
          <w:rPr>
            <w:rFonts w:asciiTheme="minorHAnsi" w:eastAsiaTheme="minorEastAsia" w:hAnsiTheme="minorHAnsi"/>
            <w:lang w:eastAsia="zh-CN"/>
          </w:rPr>
          <w:tab/>
        </w:r>
        <w:r w:rsidRPr="004348B3">
          <w:rPr>
            <w:rStyle w:val="Hyperlink"/>
          </w:rPr>
          <w:t>Init</w:t>
        </w:r>
        <w:r>
          <w:rPr>
            <w:webHidden/>
          </w:rPr>
          <w:tab/>
        </w:r>
        <w:r>
          <w:rPr>
            <w:webHidden/>
          </w:rPr>
          <w:fldChar w:fldCharType="begin"/>
        </w:r>
        <w:r>
          <w:rPr>
            <w:webHidden/>
          </w:rPr>
          <w:instrText xml:space="preserve"> PAGEREF _Toc71584301 \h </w:instrText>
        </w:r>
        <w:r>
          <w:rPr>
            <w:webHidden/>
          </w:rPr>
        </w:r>
        <w:r>
          <w:rPr>
            <w:webHidden/>
          </w:rPr>
          <w:fldChar w:fldCharType="separate"/>
        </w:r>
        <w:r>
          <w:rPr>
            <w:webHidden/>
          </w:rPr>
          <w:t>23</w:t>
        </w:r>
        <w:r>
          <w:rPr>
            <w:webHidden/>
          </w:rPr>
          <w:fldChar w:fldCharType="end"/>
        </w:r>
      </w:hyperlink>
    </w:p>
    <w:p w14:paraId="397E4A5B" w14:textId="37202F2D" w:rsidR="0030688C" w:rsidRDefault="0030688C">
      <w:pPr>
        <w:pStyle w:val="TOC2"/>
        <w:rPr>
          <w:rFonts w:asciiTheme="minorHAnsi" w:eastAsiaTheme="minorEastAsia" w:hAnsiTheme="minorHAnsi"/>
          <w:lang w:eastAsia="zh-CN"/>
        </w:rPr>
      </w:pPr>
      <w:hyperlink w:anchor="_Toc71584302" w:history="1">
        <w:r w:rsidRPr="004348B3">
          <w:rPr>
            <w:rStyle w:val="Hyperlink"/>
          </w:rPr>
          <w:t>3.3</w:t>
        </w:r>
        <w:r>
          <w:rPr>
            <w:rFonts w:asciiTheme="minorHAnsi" w:eastAsiaTheme="minorEastAsia" w:hAnsiTheme="minorHAnsi"/>
            <w:lang w:eastAsia="zh-CN"/>
          </w:rPr>
          <w:tab/>
        </w:r>
        <w:r w:rsidRPr="004348B3">
          <w:rPr>
            <w:rStyle w:val="Hyperlink"/>
          </w:rPr>
          <w:t>Methods</w:t>
        </w:r>
        <w:r>
          <w:rPr>
            <w:webHidden/>
          </w:rPr>
          <w:tab/>
        </w:r>
        <w:r>
          <w:rPr>
            <w:webHidden/>
          </w:rPr>
          <w:fldChar w:fldCharType="begin"/>
        </w:r>
        <w:r>
          <w:rPr>
            <w:webHidden/>
          </w:rPr>
          <w:instrText xml:space="preserve"> PAGEREF _Toc71584302 \h </w:instrText>
        </w:r>
        <w:r>
          <w:rPr>
            <w:webHidden/>
          </w:rPr>
        </w:r>
        <w:r>
          <w:rPr>
            <w:webHidden/>
          </w:rPr>
          <w:fldChar w:fldCharType="separate"/>
        </w:r>
        <w:r>
          <w:rPr>
            <w:webHidden/>
          </w:rPr>
          <w:t>25</w:t>
        </w:r>
        <w:r>
          <w:rPr>
            <w:webHidden/>
          </w:rPr>
          <w:fldChar w:fldCharType="end"/>
        </w:r>
      </w:hyperlink>
    </w:p>
    <w:p w14:paraId="3CF7469F" w14:textId="66BA5F4B" w:rsidR="0030688C" w:rsidRDefault="0030688C">
      <w:pPr>
        <w:pStyle w:val="TOC3"/>
        <w:rPr>
          <w:rFonts w:asciiTheme="minorHAnsi" w:eastAsiaTheme="minorEastAsia" w:hAnsiTheme="minorHAnsi"/>
          <w:lang w:eastAsia="zh-CN"/>
        </w:rPr>
      </w:pPr>
      <w:hyperlink w:anchor="_Toc71584303" w:history="1">
        <w:r w:rsidRPr="004348B3">
          <w:rPr>
            <w:rStyle w:val="Hyperlink"/>
          </w:rPr>
          <w:t>3.3.1</w:t>
        </w:r>
        <w:r>
          <w:rPr>
            <w:rFonts w:asciiTheme="minorHAnsi" w:eastAsiaTheme="minorEastAsia" w:hAnsiTheme="minorHAnsi"/>
            <w:lang w:eastAsia="zh-CN"/>
          </w:rPr>
          <w:tab/>
        </w:r>
        <w:r w:rsidRPr="004348B3">
          <w:rPr>
            <w:rStyle w:val="Hyperlink"/>
          </w:rPr>
          <w:t>refresh</w:t>
        </w:r>
        <w:r>
          <w:rPr>
            <w:webHidden/>
          </w:rPr>
          <w:tab/>
        </w:r>
        <w:r>
          <w:rPr>
            <w:webHidden/>
          </w:rPr>
          <w:fldChar w:fldCharType="begin"/>
        </w:r>
        <w:r>
          <w:rPr>
            <w:webHidden/>
          </w:rPr>
          <w:instrText xml:space="preserve"> PAGEREF _Toc71584303 \h </w:instrText>
        </w:r>
        <w:r>
          <w:rPr>
            <w:webHidden/>
          </w:rPr>
        </w:r>
        <w:r>
          <w:rPr>
            <w:webHidden/>
          </w:rPr>
          <w:fldChar w:fldCharType="separate"/>
        </w:r>
        <w:r>
          <w:rPr>
            <w:webHidden/>
          </w:rPr>
          <w:t>25</w:t>
        </w:r>
        <w:r>
          <w:rPr>
            <w:webHidden/>
          </w:rPr>
          <w:fldChar w:fldCharType="end"/>
        </w:r>
      </w:hyperlink>
    </w:p>
    <w:p w14:paraId="755D1920" w14:textId="22C0C56F" w:rsidR="0030688C" w:rsidRDefault="0030688C">
      <w:pPr>
        <w:pStyle w:val="TOC3"/>
        <w:rPr>
          <w:rFonts w:asciiTheme="minorHAnsi" w:eastAsiaTheme="minorEastAsia" w:hAnsiTheme="minorHAnsi"/>
          <w:lang w:eastAsia="zh-CN"/>
        </w:rPr>
      </w:pPr>
      <w:hyperlink w:anchor="_Toc71584304" w:history="1">
        <w:r w:rsidRPr="004348B3">
          <w:rPr>
            <w:rStyle w:val="Hyperlink"/>
          </w:rPr>
          <w:t>3.3.2</w:t>
        </w:r>
        <w:r>
          <w:rPr>
            <w:rFonts w:asciiTheme="minorHAnsi" w:eastAsiaTheme="minorEastAsia" w:hAnsiTheme="minorHAnsi"/>
            <w:lang w:eastAsia="zh-CN"/>
          </w:rPr>
          <w:tab/>
        </w:r>
        <w:r w:rsidRPr="004348B3">
          <w:rPr>
            <w:rStyle w:val="Hyperlink"/>
          </w:rPr>
          <w:t>commit</w:t>
        </w:r>
        <w:r>
          <w:rPr>
            <w:webHidden/>
          </w:rPr>
          <w:tab/>
        </w:r>
        <w:r>
          <w:rPr>
            <w:webHidden/>
          </w:rPr>
          <w:fldChar w:fldCharType="begin"/>
        </w:r>
        <w:r>
          <w:rPr>
            <w:webHidden/>
          </w:rPr>
          <w:instrText xml:space="preserve"> PAGEREF _Toc71584304 \h </w:instrText>
        </w:r>
        <w:r>
          <w:rPr>
            <w:webHidden/>
          </w:rPr>
        </w:r>
        <w:r>
          <w:rPr>
            <w:webHidden/>
          </w:rPr>
          <w:fldChar w:fldCharType="separate"/>
        </w:r>
        <w:r>
          <w:rPr>
            <w:webHidden/>
          </w:rPr>
          <w:t>25</w:t>
        </w:r>
        <w:r>
          <w:rPr>
            <w:webHidden/>
          </w:rPr>
          <w:fldChar w:fldCharType="end"/>
        </w:r>
      </w:hyperlink>
    </w:p>
    <w:p w14:paraId="0F99D8E3" w14:textId="0463E788" w:rsidR="0030688C" w:rsidRDefault="0030688C">
      <w:pPr>
        <w:pStyle w:val="TOC3"/>
        <w:rPr>
          <w:rFonts w:asciiTheme="minorHAnsi" w:eastAsiaTheme="minorEastAsia" w:hAnsiTheme="minorHAnsi"/>
          <w:lang w:eastAsia="zh-CN"/>
        </w:rPr>
      </w:pPr>
      <w:hyperlink w:anchor="_Toc71584305" w:history="1">
        <w:r w:rsidRPr="004348B3">
          <w:rPr>
            <w:rStyle w:val="Hyperlink"/>
          </w:rPr>
          <w:t>3.3.3</w:t>
        </w:r>
        <w:r>
          <w:rPr>
            <w:rFonts w:asciiTheme="minorHAnsi" w:eastAsiaTheme="minorEastAsia" w:hAnsiTheme="minorHAnsi"/>
            <w:lang w:eastAsia="zh-CN"/>
          </w:rPr>
          <w:tab/>
        </w:r>
        <w:r w:rsidRPr="004348B3">
          <w:rPr>
            <w:rStyle w:val="Hyperlink"/>
          </w:rPr>
          <w:t>dirty (getter)</w:t>
        </w:r>
        <w:r>
          <w:rPr>
            <w:webHidden/>
          </w:rPr>
          <w:tab/>
        </w:r>
        <w:r>
          <w:rPr>
            <w:webHidden/>
          </w:rPr>
          <w:fldChar w:fldCharType="begin"/>
        </w:r>
        <w:r>
          <w:rPr>
            <w:webHidden/>
          </w:rPr>
          <w:instrText xml:space="preserve"> PAGEREF _Toc71584305 \h </w:instrText>
        </w:r>
        <w:r>
          <w:rPr>
            <w:webHidden/>
          </w:rPr>
        </w:r>
        <w:r>
          <w:rPr>
            <w:webHidden/>
          </w:rPr>
          <w:fldChar w:fldCharType="separate"/>
        </w:r>
        <w:r>
          <w:rPr>
            <w:webHidden/>
          </w:rPr>
          <w:t>25</w:t>
        </w:r>
        <w:r>
          <w:rPr>
            <w:webHidden/>
          </w:rPr>
          <w:fldChar w:fldCharType="end"/>
        </w:r>
      </w:hyperlink>
    </w:p>
    <w:p w14:paraId="1C224479" w14:textId="465C9561" w:rsidR="0030688C" w:rsidRDefault="0030688C">
      <w:pPr>
        <w:pStyle w:val="TOC3"/>
        <w:rPr>
          <w:rFonts w:asciiTheme="minorHAnsi" w:eastAsiaTheme="minorEastAsia" w:hAnsiTheme="minorHAnsi"/>
          <w:lang w:eastAsia="zh-CN"/>
        </w:rPr>
      </w:pPr>
      <w:hyperlink w:anchor="_Toc71584306" w:history="1">
        <w:r w:rsidRPr="004348B3">
          <w:rPr>
            <w:rStyle w:val="Hyperlink"/>
          </w:rPr>
          <w:t>3.3.4</w:t>
        </w:r>
        <w:r>
          <w:rPr>
            <w:rFonts w:asciiTheme="minorHAnsi" w:eastAsiaTheme="minorEastAsia" w:hAnsiTheme="minorHAnsi"/>
            <w:lang w:eastAsia="zh-CN"/>
          </w:rPr>
          <w:tab/>
        </w:r>
        <w:r w:rsidRPr="004348B3">
          <w:rPr>
            <w:rStyle w:val="Hyperlink"/>
          </w:rPr>
          <w:t>dirty (setter)</w:t>
        </w:r>
        <w:r>
          <w:rPr>
            <w:webHidden/>
          </w:rPr>
          <w:tab/>
        </w:r>
        <w:r>
          <w:rPr>
            <w:webHidden/>
          </w:rPr>
          <w:fldChar w:fldCharType="begin"/>
        </w:r>
        <w:r>
          <w:rPr>
            <w:webHidden/>
          </w:rPr>
          <w:instrText xml:space="preserve"> PAGEREF _Toc71584306 \h </w:instrText>
        </w:r>
        <w:r>
          <w:rPr>
            <w:webHidden/>
          </w:rPr>
        </w:r>
        <w:r>
          <w:rPr>
            <w:webHidden/>
          </w:rPr>
          <w:fldChar w:fldCharType="separate"/>
        </w:r>
        <w:r>
          <w:rPr>
            <w:webHidden/>
          </w:rPr>
          <w:t>26</w:t>
        </w:r>
        <w:r>
          <w:rPr>
            <w:webHidden/>
          </w:rPr>
          <w:fldChar w:fldCharType="end"/>
        </w:r>
      </w:hyperlink>
    </w:p>
    <w:p w14:paraId="69A99EC9" w14:textId="29E774D1" w:rsidR="0030688C" w:rsidRDefault="0030688C">
      <w:pPr>
        <w:pStyle w:val="TOC3"/>
        <w:rPr>
          <w:rFonts w:asciiTheme="minorHAnsi" w:eastAsiaTheme="minorEastAsia" w:hAnsiTheme="minorHAnsi"/>
          <w:lang w:eastAsia="zh-CN"/>
        </w:rPr>
      </w:pPr>
      <w:hyperlink w:anchor="_Toc71584307" w:history="1">
        <w:r w:rsidRPr="004348B3">
          <w:rPr>
            <w:rStyle w:val="Hyperlink"/>
          </w:rPr>
          <w:t>3.3.5</w:t>
        </w:r>
        <w:r>
          <w:rPr>
            <w:rFonts w:asciiTheme="minorHAnsi" w:eastAsiaTheme="minorEastAsia" w:hAnsiTheme="minorHAnsi"/>
            <w:lang w:eastAsia="zh-CN"/>
          </w:rPr>
          <w:tab/>
        </w:r>
        <w:r w:rsidRPr="004348B3">
          <w:rPr>
            <w:rStyle w:val="Hyperlink"/>
          </w:rPr>
          <w:t>allowsInsert (getter)</w:t>
        </w:r>
        <w:r>
          <w:rPr>
            <w:webHidden/>
          </w:rPr>
          <w:tab/>
        </w:r>
        <w:r>
          <w:rPr>
            <w:webHidden/>
          </w:rPr>
          <w:fldChar w:fldCharType="begin"/>
        </w:r>
        <w:r>
          <w:rPr>
            <w:webHidden/>
          </w:rPr>
          <w:instrText xml:space="preserve"> PAGEREF _Toc71584307 \h </w:instrText>
        </w:r>
        <w:r>
          <w:rPr>
            <w:webHidden/>
          </w:rPr>
        </w:r>
        <w:r>
          <w:rPr>
            <w:webHidden/>
          </w:rPr>
          <w:fldChar w:fldCharType="separate"/>
        </w:r>
        <w:r>
          <w:rPr>
            <w:webHidden/>
          </w:rPr>
          <w:t>26</w:t>
        </w:r>
        <w:r>
          <w:rPr>
            <w:webHidden/>
          </w:rPr>
          <w:fldChar w:fldCharType="end"/>
        </w:r>
      </w:hyperlink>
    </w:p>
    <w:p w14:paraId="2B3D7424" w14:textId="368172BE" w:rsidR="0030688C" w:rsidRDefault="0030688C">
      <w:pPr>
        <w:pStyle w:val="TOC3"/>
        <w:rPr>
          <w:rFonts w:asciiTheme="minorHAnsi" w:eastAsiaTheme="minorEastAsia" w:hAnsiTheme="minorHAnsi"/>
          <w:lang w:eastAsia="zh-CN"/>
        </w:rPr>
      </w:pPr>
      <w:hyperlink w:anchor="_Toc71584308" w:history="1">
        <w:r w:rsidRPr="004348B3">
          <w:rPr>
            <w:rStyle w:val="Hyperlink"/>
          </w:rPr>
          <w:t>3.3.6</w:t>
        </w:r>
        <w:r>
          <w:rPr>
            <w:rFonts w:asciiTheme="minorHAnsi" w:eastAsiaTheme="minorEastAsia" w:hAnsiTheme="minorHAnsi"/>
            <w:lang w:eastAsia="zh-CN"/>
          </w:rPr>
          <w:tab/>
        </w:r>
        <w:r w:rsidRPr="004348B3">
          <w:rPr>
            <w:rStyle w:val="Hyperlink"/>
          </w:rPr>
          <w:t>allowsInsert (setter)</w:t>
        </w:r>
        <w:r>
          <w:rPr>
            <w:webHidden/>
          </w:rPr>
          <w:tab/>
        </w:r>
        <w:r>
          <w:rPr>
            <w:webHidden/>
          </w:rPr>
          <w:fldChar w:fldCharType="begin"/>
        </w:r>
        <w:r>
          <w:rPr>
            <w:webHidden/>
          </w:rPr>
          <w:instrText xml:space="preserve"> PAGEREF _Toc71584308 \h </w:instrText>
        </w:r>
        <w:r>
          <w:rPr>
            <w:webHidden/>
          </w:rPr>
        </w:r>
        <w:r>
          <w:rPr>
            <w:webHidden/>
          </w:rPr>
          <w:fldChar w:fldCharType="separate"/>
        </w:r>
        <w:r>
          <w:rPr>
            <w:webHidden/>
          </w:rPr>
          <w:t>26</w:t>
        </w:r>
        <w:r>
          <w:rPr>
            <w:webHidden/>
          </w:rPr>
          <w:fldChar w:fldCharType="end"/>
        </w:r>
      </w:hyperlink>
    </w:p>
    <w:p w14:paraId="6F9D4ADD" w14:textId="0965E599" w:rsidR="0030688C" w:rsidRDefault="0030688C">
      <w:pPr>
        <w:pStyle w:val="TOC3"/>
        <w:rPr>
          <w:rFonts w:asciiTheme="minorHAnsi" w:eastAsiaTheme="minorEastAsia" w:hAnsiTheme="minorHAnsi"/>
          <w:lang w:eastAsia="zh-CN"/>
        </w:rPr>
      </w:pPr>
      <w:hyperlink w:anchor="_Toc71584309" w:history="1">
        <w:r w:rsidRPr="004348B3">
          <w:rPr>
            <w:rStyle w:val="Hyperlink"/>
          </w:rPr>
          <w:t>3.3.7</w:t>
        </w:r>
        <w:r>
          <w:rPr>
            <w:rFonts w:asciiTheme="minorHAnsi" w:eastAsiaTheme="minorEastAsia" w:hAnsiTheme="minorHAnsi"/>
            <w:lang w:eastAsia="zh-CN"/>
          </w:rPr>
          <w:tab/>
        </w:r>
        <w:r w:rsidRPr="004348B3">
          <w:rPr>
            <w:rStyle w:val="Hyperlink"/>
          </w:rPr>
          <w:t>allowsDelete (getter)</w:t>
        </w:r>
        <w:r>
          <w:rPr>
            <w:webHidden/>
          </w:rPr>
          <w:tab/>
        </w:r>
        <w:r>
          <w:rPr>
            <w:webHidden/>
          </w:rPr>
          <w:fldChar w:fldCharType="begin"/>
        </w:r>
        <w:r>
          <w:rPr>
            <w:webHidden/>
          </w:rPr>
          <w:instrText xml:space="preserve"> PAGEREF _Toc71584309 \h </w:instrText>
        </w:r>
        <w:r>
          <w:rPr>
            <w:webHidden/>
          </w:rPr>
        </w:r>
        <w:r>
          <w:rPr>
            <w:webHidden/>
          </w:rPr>
          <w:fldChar w:fldCharType="separate"/>
        </w:r>
        <w:r>
          <w:rPr>
            <w:webHidden/>
          </w:rPr>
          <w:t>26</w:t>
        </w:r>
        <w:r>
          <w:rPr>
            <w:webHidden/>
          </w:rPr>
          <w:fldChar w:fldCharType="end"/>
        </w:r>
      </w:hyperlink>
    </w:p>
    <w:p w14:paraId="004DEC90" w14:textId="121F90E6" w:rsidR="0030688C" w:rsidRDefault="0030688C">
      <w:pPr>
        <w:pStyle w:val="TOC3"/>
        <w:rPr>
          <w:rFonts w:asciiTheme="minorHAnsi" w:eastAsiaTheme="minorEastAsia" w:hAnsiTheme="minorHAnsi"/>
          <w:lang w:eastAsia="zh-CN"/>
        </w:rPr>
      </w:pPr>
      <w:hyperlink w:anchor="_Toc71584310" w:history="1">
        <w:r w:rsidRPr="004348B3">
          <w:rPr>
            <w:rStyle w:val="Hyperlink"/>
          </w:rPr>
          <w:t>3.3.8</w:t>
        </w:r>
        <w:r>
          <w:rPr>
            <w:rFonts w:asciiTheme="minorHAnsi" w:eastAsiaTheme="minorEastAsia" w:hAnsiTheme="minorHAnsi"/>
            <w:lang w:eastAsia="zh-CN"/>
          </w:rPr>
          <w:tab/>
        </w:r>
        <w:r w:rsidRPr="004348B3">
          <w:rPr>
            <w:rStyle w:val="Hyperlink"/>
          </w:rPr>
          <w:t>allowsDelete (setter)</w:t>
        </w:r>
        <w:r>
          <w:rPr>
            <w:webHidden/>
          </w:rPr>
          <w:tab/>
        </w:r>
        <w:r>
          <w:rPr>
            <w:webHidden/>
          </w:rPr>
          <w:fldChar w:fldCharType="begin"/>
        </w:r>
        <w:r>
          <w:rPr>
            <w:webHidden/>
          </w:rPr>
          <w:instrText xml:space="preserve"> PAGEREF _Toc71584310 \h </w:instrText>
        </w:r>
        <w:r>
          <w:rPr>
            <w:webHidden/>
          </w:rPr>
        </w:r>
        <w:r>
          <w:rPr>
            <w:webHidden/>
          </w:rPr>
          <w:fldChar w:fldCharType="separate"/>
        </w:r>
        <w:r>
          <w:rPr>
            <w:webHidden/>
          </w:rPr>
          <w:t>27</w:t>
        </w:r>
        <w:r>
          <w:rPr>
            <w:webHidden/>
          </w:rPr>
          <w:fldChar w:fldCharType="end"/>
        </w:r>
      </w:hyperlink>
    </w:p>
    <w:p w14:paraId="4878EF8F" w14:textId="4E1231CE" w:rsidR="0030688C" w:rsidRDefault="0030688C">
      <w:pPr>
        <w:pStyle w:val="TOC3"/>
        <w:rPr>
          <w:rFonts w:asciiTheme="minorHAnsi" w:eastAsiaTheme="minorEastAsia" w:hAnsiTheme="minorHAnsi"/>
          <w:lang w:eastAsia="zh-CN"/>
        </w:rPr>
      </w:pPr>
      <w:hyperlink w:anchor="_Toc71584311" w:history="1">
        <w:r w:rsidRPr="004348B3">
          <w:rPr>
            <w:rStyle w:val="Hyperlink"/>
          </w:rPr>
          <w:t>3.3.9</w:t>
        </w:r>
        <w:r>
          <w:rPr>
            <w:rFonts w:asciiTheme="minorHAnsi" w:eastAsiaTheme="minorEastAsia" w:hAnsiTheme="minorHAnsi"/>
            <w:lang w:eastAsia="zh-CN"/>
          </w:rPr>
          <w:tab/>
        </w:r>
        <w:r w:rsidRPr="004348B3">
          <w:rPr>
            <w:rStyle w:val="Hyperlink"/>
          </w:rPr>
          <w:t>filter (getter)</w:t>
        </w:r>
        <w:r>
          <w:rPr>
            <w:webHidden/>
          </w:rPr>
          <w:tab/>
        </w:r>
        <w:r>
          <w:rPr>
            <w:webHidden/>
          </w:rPr>
          <w:fldChar w:fldCharType="begin"/>
        </w:r>
        <w:r>
          <w:rPr>
            <w:webHidden/>
          </w:rPr>
          <w:instrText xml:space="preserve"> PAGEREF _Toc71584311 \h </w:instrText>
        </w:r>
        <w:r>
          <w:rPr>
            <w:webHidden/>
          </w:rPr>
        </w:r>
        <w:r>
          <w:rPr>
            <w:webHidden/>
          </w:rPr>
          <w:fldChar w:fldCharType="separate"/>
        </w:r>
        <w:r>
          <w:rPr>
            <w:webHidden/>
          </w:rPr>
          <w:t>27</w:t>
        </w:r>
        <w:r>
          <w:rPr>
            <w:webHidden/>
          </w:rPr>
          <w:fldChar w:fldCharType="end"/>
        </w:r>
      </w:hyperlink>
    </w:p>
    <w:p w14:paraId="628B10F9" w14:textId="44EDEEC7" w:rsidR="0030688C" w:rsidRDefault="0030688C">
      <w:pPr>
        <w:pStyle w:val="TOC3"/>
        <w:rPr>
          <w:rFonts w:asciiTheme="minorHAnsi" w:eastAsiaTheme="minorEastAsia" w:hAnsiTheme="minorHAnsi"/>
          <w:lang w:eastAsia="zh-CN"/>
        </w:rPr>
      </w:pPr>
      <w:hyperlink w:anchor="_Toc71584312" w:history="1">
        <w:r w:rsidRPr="004348B3">
          <w:rPr>
            <w:rStyle w:val="Hyperlink"/>
          </w:rPr>
          <w:t>3.3.10</w:t>
        </w:r>
        <w:r>
          <w:rPr>
            <w:rFonts w:asciiTheme="minorHAnsi" w:eastAsiaTheme="minorEastAsia" w:hAnsiTheme="minorHAnsi"/>
            <w:lang w:eastAsia="zh-CN"/>
          </w:rPr>
          <w:tab/>
        </w:r>
        <w:r w:rsidRPr="004348B3">
          <w:rPr>
            <w:rStyle w:val="Hyperlink"/>
          </w:rPr>
          <w:t>filter (setter)</w:t>
        </w:r>
        <w:r>
          <w:rPr>
            <w:webHidden/>
          </w:rPr>
          <w:tab/>
        </w:r>
        <w:r>
          <w:rPr>
            <w:webHidden/>
          </w:rPr>
          <w:fldChar w:fldCharType="begin"/>
        </w:r>
        <w:r>
          <w:rPr>
            <w:webHidden/>
          </w:rPr>
          <w:instrText xml:space="preserve"> PAGEREF _Toc71584312 \h </w:instrText>
        </w:r>
        <w:r>
          <w:rPr>
            <w:webHidden/>
          </w:rPr>
        </w:r>
        <w:r>
          <w:rPr>
            <w:webHidden/>
          </w:rPr>
          <w:fldChar w:fldCharType="separate"/>
        </w:r>
        <w:r>
          <w:rPr>
            <w:webHidden/>
          </w:rPr>
          <w:t>27</w:t>
        </w:r>
        <w:r>
          <w:rPr>
            <w:webHidden/>
          </w:rPr>
          <w:fldChar w:fldCharType="end"/>
        </w:r>
      </w:hyperlink>
    </w:p>
    <w:p w14:paraId="37C6E5F7" w14:textId="0C170863"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1584246"/>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60E8973" w14:textId="61543B12" w:rsidR="00DD3AE3" w:rsidRDefault="00DD3AE3" w:rsidP="00DD3AE3">
      <w:pPr>
        <w:pStyle w:val="SAGEBodyText"/>
      </w:pPr>
      <w:r>
        <w:t xml:space="preserve">This document is intended to provide information on the </w:t>
      </w:r>
      <w:r w:rsidR="000B5446">
        <w:t>client</w:t>
      </w:r>
      <w:r>
        <w:t>-side grid interface.</w:t>
      </w:r>
    </w:p>
    <w:p w14:paraId="56BBFA4F" w14:textId="77777777" w:rsidR="00DD3AE3" w:rsidRDefault="00DD3AE3" w:rsidP="00DD3AE3">
      <w:pPr>
        <w:pStyle w:val="SAGEBodyText"/>
      </w:pPr>
      <w:r>
        <w:t xml:space="preserve">There will be three types of grids for the web screens: </w:t>
      </w:r>
    </w:p>
    <w:p w14:paraId="047E9A5F" w14:textId="77777777" w:rsidR="00DD3AE3" w:rsidRDefault="00DD3AE3" w:rsidP="00DD3AE3">
      <w:pPr>
        <w:pStyle w:val="SAGEBullet1"/>
        <w:numPr>
          <w:ilvl w:val="0"/>
          <w:numId w:val="1"/>
        </w:numPr>
      </w:pPr>
      <w:r>
        <w:t>View List</w:t>
      </w:r>
    </w:p>
    <w:p w14:paraId="07F4D0AF" w14:textId="77777777" w:rsidR="00DD3AE3" w:rsidRDefault="00DD3AE3" w:rsidP="00DD3AE3">
      <w:pPr>
        <w:pStyle w:val="SAGEBullet1"/>
        <w:numPr>
          <w:ilvl w:val="1"/>
          <w:numId w:val="1"/>
        </w:numPr>
      </w:pPr>
      <w:r>
        <w:t>sg.viewList</w:t>
      </w:r>
    </w:p>
    <w:p w14:paraId="55F67675" w14:textId="77777777" w:rsidR="00DD3AE3" w:rsidRPr="00BB4694" w:rsidRDefault="00DD3AE3" w:rsidP="00DD3AE3">
      <w:pPr>
        <w:pStyle w:val="SAGEBullet1"/>
        <w:numPr>
          <w:ilvl w:val="1"/>
          <w:numId w:val="1"/>
        </w:numPr>
      </w:pPr>
      <w:r>
        <w:t xml:space="preserve">Counterpart to the desktop’s </w:t>
      </w:r>
      <w:r w:rsidRPr="00D02190">
        <w:rPr>
          <w:b/>
          <w:color w:val="0070C0"/>
        </w:rPr>
        <w:t>AccpacViewList</w:t>
      </w:r>
    </w:p>
    <w:p w14:paraId="6B2B38C6" w14:textId="77777777" w:rsidR="00DD3AE3" w:rsidRDefault="00DD3AE3" w:rsidP="00DD3AE3">
      <w:pPr>
        <w:pStyle w:val="SAGEBullet1"/>
        <w:numPr>
          <w:ilvl w:val="1"/>
          <w:numId w:val="1"/>
        </w:numPr>
      </w:pPr>
      <w:r>
        <w:t>Introduced in 2019.2</w:t>
      </w:r>
    </w:p>
    <w:p w14:paraId="742DEEB3" w14:textId="77777777" w:rsidR="00DD3AE3" w:rsidRDefault="00DD3AE3" w:rsidP="00DD3AE3">
      <w:pPr>
        <w:pStyle w:val="SAGEAdmonitionWarning"/>
        <w:ind w:left="576"/>
      </w:pPr>
      <w:r>
        <w:t>The only grid to support server-side customization</w:t>
      </w:r>
    </w:p>
    <w:p w14:paraId="212B4316" w14:textId="06A0CF39" w:rsidR="00DD3AE3" w:rsidRDefault="00DD3AE3" w:rsidP="00DD3AE3">
      <w:pPr>
        <w:pStyle w:val="SAGEBullet1"/>
        <w:numPr>
          <w:ilvl w:val="0"/>
          <w:numId w:val="1"/>
        </w:numPr>
      </w:pPr>
      <w:r>
        <w:t>Optional Field</w:t>
      </w:r>
      <w:r w:rsidR="00425084">
        <w:t xml:space="preserve"> Control</w:t>
      </w:r>
    </w:p>
    <w:p w14:paraId="13B978CA" w14:textId="77777777" w:rsidR="00DD3AE3" w:rsidRDefault="00DD3AE3" w:rsidP="00DD3AE3">
      <w:pPr>
        <w:pStyle w:val="SAGEBullet1"/>
        <w:numPr>
          <w:ilvl w:val="1"/>
          <w:numId w:val="1"/>
        </w:numPr>
      </w:pPr>
      <w:r>
        <w:t>sg.optionalFieldControl</w:t>
      </w:r>
    </w:p>
    <w:p w14:paraId="4D5B9009" w14:textId="77777777" w:rsidR="00DD3AE3" w:rsidRPr="00BB4694" w:rsidRDefault="00DD3AE3" w:rsidP="00DD3AE3">
      <w:pPr>
        <w:pStyle w:val="SAGEBullet1"/>
        <w:numPr>
          <w:ilvl w:val="1"/>
          <w:numId w:val="1"/>
        </w:numPr>
      </w:pPr>
      <w:r>
        <w:t xml:space="preserve">Counterpart to the desktop’s </w:t>
      </w:r>
      <w:r w:rsidRPr="00D02190">
        <w:rPr>
          <w:b/>
          <w:color w:val="0070C0"/>
        </w:rPr>
        <w:t>OFCtrl</w:t>
      </w:r>
    </w:p>
    <w:p w14:paraId="4CB17B04" w14:textId="77777777" w:rsidR="00DD3AE3" w:rsidRDefault="00DD3AE3" w:rsidP="00DD3AE3">
      <w:pPr>
        <w:pStyle w:val="SAGEBullet1"/>
        <w:numPr>
          <w:ilvl w:val="1"/>
          <w:numId w:val="1"/>
        </w:numPr>
      </w:pPr>
      <w:r>
        <w:t>Introduced in 2019.2</w:t>
      </w:r>
    </w:p>
    <w:p w14:paraId="4FC928CF" w14:textId="77777777" w:rsidR="00DD3AE3" w:rsidRDefault="00DD3AE3" w:rsidP="00DD3AE3">
      <w:pPr>
        <w:pStyle w:val="SAGEAdmonitionWarning"/>
        <w:ind w:left="576"/>
      </w:pPr>
      <w:r>
        <w:t>Only supports EDIT mode currently (not SETUP mode)</w:t>
      </w:r>
    </w:p>
    <w:p w14:paraId="732F7DAA" w14:textId="77777777" w:rsidR="00DD3AE3" w:rsidRDefault="00DD3AE3" w:rsidP="00DD3AE3">
      <w:pPr>
        <w:pStyle w:val="SAGEBullet1"/>
        <w:numPr>
          <w:ilvl w:val="0"/>
          <w:numId w:val="1"/>
        </w:numPr>
      </w:pPr>
      <w:r>
        <w:t>Grid Control</w:t>
      </w:r>
    </w:p>
    <w:p w14:paraId="7FF4D53F" w14:textId="77777777" w:rsidR="00DD3AE3" w:rsidRDefault="00DD3AE3" w:rsidP="00DD3AE3">
      <w:pPr>
        <w:pStyle w:val="SAGEBullet1"/>
        <w:numPr>
          <w:ilvl w:val="1"/>
          <w:numId w:val="1"/>
        </w:numPr>
      </w:pPr>
      <w:r>
        <w:t>sg.gridControl</w:t>
      </w:r>
    </w:p>
    <w:p w14:paraId="6EA5C0B4" w14:textId="77777777" w:rsidR="00DD3AE3" w:rsidRDefault="00DD3AE3" w:rsidP="00DD3AE3">
      <w:pPr>
        <w:pStyle w:val="SAGEBullet1"/>
        <w:numPr>
          <w:ilvl w:val="1"/>
          <w:numId w:val="1"/>
        </w:numPr>
      </w:pPr>
      <w:r>
        <w:t xml:space="preserve">Counterpart to the desktop’s </w:t>
      </w:r>
      <w:r w:rsidRPr="00D02190">
        <w:rPr>
          <w:b/>
          <w:color w:val="0070C0"/>
        </w:rPr>
        <w:t>AccpacGrid</w:t>
      </w:r>
    </w:p>
    <w:p w14:paraId="67DEAC1B" w14:textId="77777777" w:rsidR="00DD3AE3" w:rsidRDefault="00DD3AE3" w:rsidP="00DD3AE3">
      <w:pPr>
        <w:pStyle w:val="SAGEBullet1"/>
        <w:numPr>
          <w:ilvl w:val="1"/>
          <w:numId w:val="1"/>
        </w:numPr>
      </w:pPr>
      <w:r>
        <w:t>Supports a virtual table (i.e. Tax Authorities)</w:t>
      </w:r>
    </w:p>
    <w:p w14:paraId="647D653E" w14:textId="77777777" w:rsidR="00DD3AE3" w:rsidRDefault="00DD3AE3" w:rsidP="00DD3AE3">
      <w:pPr>
        <w:pStyle w:val="SAGEAdmonitionWarning"/>
        <w:ind w:left="576"/>
      </w:pPr>
      <w:r>
        <w:t>Not yet implemented</w:t>
      </w:r>
    </w:p>
    <w:p w14:paraId="1846D248" w14:textId="0092358F" w:rsidR="007D5849" w:rsidRDefault="000B5446" w:rsidP="004F5B4A">
      <w:pPr>
        <w:pStyle w:val="SAGEHeading1"/>
        <w:framePr w:h="871" w:hRule="exact" w:wrap="around"/>
      </w:pPr>
      <w:bookmarkStart w:id="1" w:name="_Toc71584247"/>
      <w:r>
        <w:lastRenderedPageBreak/>
        <w:t>View List</w:t>
      </w:r>
      <w:bookmarkEnd w:id="1"/>
    </w:p>
    <w:p w14:paraId="12C6D3A9" w14:textId="31F21024" w:rsidR="000901D0" w:rsidRDefault="000901D0" w:rsidP="000901D0">
      <w:pPr>
        <w:pStyle w:val="SAGEHeading2"/>
      </w:pPr>
      <w:bookmarkStart w:id="2" w:name="_Toc71584248"/>
      <w:r>
        <w:t>Assumptions and Implementation</w:t>
      </w:r>
      <w:bookmarkEnd w:id="2"/>
    </w:p>
    <w:p w14:paraId="2962CA90" w14:textId="38DD099E" w:rsidR="000B5446" w:rsidRDefault="000B5446" w:rsidP="000B5446">
      <w:pPr>
        <w:pStyle w:val="SAGEBullet1"/>
      </w:pPr>
      <w:r>
        <w:t>Client and server are always synchronized</w:t>
      </w:r>
    </w:p>
    <w:p w14:paraId="2CED8C29" w14:textId="457202F7" w:rsidR="000B5446" w:rsidRDefault="000B5446" w:rsidP="000B5446">
      <w:pPr>
        <w:pStyle w:val="SAGEBullet1"/>
        <w:numPr>
          <w:ilvl w:val="1"/>
          <w:numId w:val="4"/>
        </w:numPr>
      </w:pPr>
      <w:r>
        <w:t xml:space="preserve">For clarity and simplicity, </w:t>
      </w:r>
      <w:r w:rsidR="002E2B64">
        <w:t xml:space="preserve">the </w:t>
      </w:r>
      <w:r>
        <w:t>view</w:t>
      </w:r>
      <w:r w:rsidR="002E2B64">
        <w:t xml:space="preserve"> l</w:t>
      </w:r>
      <w:r>
        <w:t xml:space="preserve">ist always synchronizes any client change to the server.  </w:t>
      </w:r>
    </w:p>
    <w:p w14:paraId="4E01C729" w14:textId="1A1EDC13" w:rsidR="000B5446" w:rsidRDefault="000B5446" w:rsidP="000B5446">
      <w:pPr>
        <w:pStyle w:val="SAGEBullet1"/>
        <w:numPr>
          <w:ilvl w:val="1"/>
          <w:numId w:val="4"/>
        </w:numPr>
      </w:pPr>
      <w:r>
        <w:t xml:space="preserve">Though this might create some communication overhead in certain situations, it should work for most cases as a change in one field often results in cascading changes to other fields in the same entity for most ACCPAC business entities. </w:t>
      </w:r>
    </w:p>
    <w:p w14:paraId="3542495C" w14:textId="4CC63E61" w:rsidR="000B5446" w:rsidRDefault="000B5446" w:rsidP="000B5446">
      <w:pPr>
        <w:pStyle w:val="SAGEBullet1"/>
      </w:pPr>
      <w:r>
        <w:t xml:space="preserve">All columns in a grid must be defined in the JSON configuration file </w:t>
      </w:r>
    </w:p>
    <w:p w14:paraId="1F342C08" w14:textId="4F5BA640" w:rsidR="000B5446" w:rsidRDefault="000B5446" w:rsidP="000B5446">
      <w:pPr>
        <w:pStyle w:val="SAGEBullet1"/>
        <w:numPr>
          <w:ilvl w:val="1"/>
          <w:numId w:val="4"/>
        </w:numPr>
      </w:pPr>
      <w:r>
        <w:t>We don’t support dynamically adding a new column to a view</w:t>
      </w:r>
      <w:r w:rsidR="002E2B64">
        <w:t xml:space="preserve"> l</w:t>
      </w:r>
      <w:r>
        <w:t>ist at runtime, but each column can be hidden or shown programmatically on the fly, and each column’s properties can be modified at runtime as well. Therefore, to mimic the dynamic adding/removing of a column, a programmer can define the column in the JSON file first and show or hide that column later at runtime.</w:t>
      </w:r>
    </w:p>
    <w:p w14:paraId="55128313" w14:textId="7577D41E" w:rsidR="002E2B64" w:rsidRDefault="000B5446" w:rsidP="00425084">
      <w:pPr>
        <w:pStyle w:val="SAGEBullet1"/>
      </w:pPr>
      <w:r>
        <w:t>A view</w:t>
      </w:r>
      <w:r w:rsidR="002E2B64">
        <w:t xml:space="preserve"> l</w:t>
      </w:r>
      <w:r>
        <w:t xml:space="preserve">ist must be defined in </w:t>
      </w:r>
      <w:r w:rsidR="002E2B64">
        <w:t>the</w:t>
      </w:r>
      <w:r>
        <w:t xml:space="preserve"> razor view using the </w:t>
      </w:r>
      <w:r w:rsidRPr="004F5B4A">
        <w:rPr>
          <w:color w:val="0070C0"/>
        </w:rPr>
        <w:t xml:space="preserve">ViewList </w:t>
      </w:r>
      <w:r>
        <w:t xml:space="preserve">HTML helper function. The helper function will create several JavaScript objects for the grid that </w:t>
      </w:r>
      <w:r w:rsidR="002E2B64">
        <w:t xml:space="preserve">will </w:t>
      </w:r>
      <w:r>
        <w:t xml:space="preserve">be consumed by the </w:t>
      </w:r>
      <w:r w:rsidR="002E2B64">
        <w:t>view l</w:t>
      </w:r>
      <w:r>
        <w:t xml:space="preserve">ist JavaScript library. </w:t>
      </w:r>
    </w:p>
    <w:p w14:paraId="328C7920" w14:textId="249074DC" w:rsidR="000B5446" w:rsidRDefault="002E2B64" w:rsidP="000901D0">
      <w:pPr>
        <w:pStyle w:val="SAGEHeading2"/>
      </w:pPr>
      <w:bookmarkStart w:id="3" w:name="_Toc71584249"/>
      <w:r>
        <w:t>Configuration</w:t>
      </w:r>
      <w:bookmarkEnd w:id="3"/>
    </w:p>
    <w:p w14:paraId="110EFE09" w14:textId="7D441968"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2E2B64" w14:paraId="1CCE1E0F" w14:textId="77777777" w:rsidTr="00FB17F8">
        <w:tc>
          <w:tcPr>
            <w:tcW w:w="1795" w:type="dxa"/>
            <w:shd w:val="clear" w:color="auto" w:fill="DCDDDB" w:themeFill="background2"/>
          </w:tcPr>
          <w:p w14:paraId="5F5A1BD3" w14:textId="77777777" w:rsidR="002E2B64" w:rsidRDefault="002E2B64" w:rsidP="00FB17F8">
            <w:pPr>
              <w:pStyle w:val="SAGEBodyText"/>
              <w:jc w:val="center"/>
            </w:pPr>
            <w:r>
              <w:t>Name</w:t>
            </w:r>
          </w:p>
        </w:tc>
        <w:tc>
          <w:tcPr>
            <w:tcW w:w="7413" w:type="dxa"/>
            <w:shd w:val="clear" w:color="auto" w:fill="DCDDDB" w:themeFill="background2"/>
          </w:tcPr>
          <w:p w14:paraId="1EEA47B8" w14:textId="77777777" w:rsidR="002E2B64" w:rsidRDefault="002E2B64" w:rsidP="00FB17F8">
            <w:pPr>
              <w:pStyle w:val="SAGEBodyText"/>
              <w:jc w:val="center"/>
            </w:pPr>
            <w:r>
              <w:t>Description</w:t>
            </w:r>
          </w:p>
        </w:tc>
      </w:tr>
      <w:tr w:rsidR="002E2B64" w14:paraId="32FEE4AC" w14:textId="77777777" w:rsidTr="00FB17F8">
        <w:tc>
          <w:tcPr>
            <w:tcW w:w="1795" w:type="dxa"/>
          </w:tcPr>
          <w:p w14:paraId="2A63F27A" w14:textId="730DC89A" w:rsidR="002E2B64" w:rsidRPr="001C4786" w:rsidRDefault="002E2B64" w:rsidP="00FB17F8">
            <w:pPr>
              <w:pStyle w:val="SAGEBodyText"/>
              <w:jc w:val="center"/>
              <w:rPr>
                <w:b/>
                <w:color w:val="0070C0"/>
              </w:rPr>
            </w:pPr>
            <w:r w:rsidRPr="00D02190">
              <w:rPr>
                <w:b/>
                <w:color w:val="0070C0"/>
              </w:rPr>
              <w:t>Init</w:t>
            </w:r>
          </w:p>
        </w:tc>
        <w:tc>
          <w:tcPr>
            <w:tcW w:w="7413" w:type="dxa"/>
          </w:tcPr>
          <w:p w14:paraId="575A01AB" w14:textId="4653AC4E" w:rsidR="002E2B64" w:rsidRDefault="002E2B64" w:rsidP="00FB17F8">
            <w:pPr>
              <w:pStyle w:val="SAGEBodyText"/>
            </w:pPr>
            <w:r>
              <w:t>Initializes a grid</w:t>
            </w:r>
          </w:p>
        </w:tc>
      </w:tr>
    </w:tbl>
    <w:p w14:paraId="388F9F5F" w14:textId="7A753C30" w:rsidR="002E2B64" w:rsidRDefault="002E2B64" w:rsidP="002E2B64">
      <w:pPr>
        <w:pStyle w:val="SAGEBodyText"/>
      </w:pPr>
    </w:p>
    <w:p w14:paraId="14F0BC48" w14:textId="1617B2EF" w:rsidR="00B31DCE" w:rsidRDefault="002E2B64" w:rsidP="00997624">
      <w:pPr>
        <w:pStyle w:val="SAGEHeading3"/>
      </w:pPr>
      <w:bookmarkStart w:id="4" w:name="_Toc71584250"/>
      <w:r>
        <w:t>Init</w:t>
      </w:r>
      <w:bookmarkEnd w:id="4"/>
    </w:p>
    <w:tbl>
      <w:tblPr>
        <w:tblStyle w:val="TableGrid"/>
        <w:tblW w:w="0" w:type="auto"/>
        <w:tblLook w:val="04A0" w:firstRow="1" w:lastRow="0" w:firstColumn="1" w:lastColumn="0" w:noHBand="0" w:noVBand="1"/>
      </w:tblPr>
      <w:tblGrid>
        <w:gridCol w:w="1768"/>
        <w:gridCol w:w="2233"/>
        <w:gridCol w:w="5207"/>
      </w:tblGrid>
      <w:tr w:rsidR="00997624" w14:paraId="230F67C2" w14:textId="77777777" w:rsidTr="00997624">
        <w:tc>
          <w:tcPr>
            <w:tcW w:w="9208" w:type="dxa"/>
            <w:gridSpan w:val="3"/>
          </w:tcPr>
          <w:p w14:paraId="772A0BB0" w14:textId="04B99E23" w:rsidR="00997624" w:rsidRPr="00C25330" w:rsidRDefault="00997624" w:rsidP="00C25330">
            <w:pPr>
              <w:pStyle w:val="SAGEBodyText"/>
              <w:ind w:firstLine="144"/>
              <w:jc w:val="center"/>
              <w:rPr>
                <w:sz w:val="28"/>
                <w:szCs w:val="28"/>
              </w:rPr>
            </w:pPr>
            <w:r w:rsidRPr="00C25330">
              <w:rPr>
                <w:b/>
                <w:i/>
                <w:color w:val="0070C0"/>
                <w:sz w:val="28"/>
                <w:szCs w:val="28"/>
              </w:rPr>
              <w:t>sg.viewList.init</w:t>
            </w:r>
            <w:r w:rsidRPr="00C25330">
              <w:rPr>
                <w:color w:val="0070C0"/>
                <w:sz w:val="28"/>
                <w:szCs w:val="28"/>
              </w:rPr>
              <w:t xml:space="preserve"> </w:t>
            </w:r>
            <w:r w:rsidRPr="00C25330">
              <w:rPr>
                <w:sz w:val="28"/>
                <w:szCs w:val="28"/>
              </w:rPr>
              <w:t>(</w:t>
            </w:r>
            <w:r w:rsidRPr="00C25330">
              <w:rPr>
                <w:b/>
                <w:i/>
                <w:sz w:val="28"/>
                <w:szCs w:val="28"/>
              </w:rPr>
              <w:t>gridName</w:t>
            </w:r>
            <w:r w:rsidRPr="00C25330">
              <w:rPr>
                <w:sz w:val="28"/>
                <w:szCs w:val="28"/>
              </w:rPr>
              <w:t xml:space="preserve">, </w:t>
            </w:r>
            <w:r w:rsidRPr="00C25330">
              <w:rPr>
                <w:b/>
                <w:i/>
                <w:sz w:val="28"/>
                <w:szCs w:val="28"/>
              </w:rPr>
              <w:t>readOnly</w:t>
            </w:r>
            <w:r w:rsidR="001F2DE5">
              <w:rPr>
                <w:b/>
                <w:i/>
                <w:sz w:val="28"/>
                <w:szCs w:val="28"/>
              </w:rPr>
              <w:t>, updateColumnDefs</w:t>
            </w:r>
            <w:r w:rsidRPr="00C25330">
              <w:rPr>
                <w:sz w:val="28"/>
                <w:szCs w:val="28"/>
              </w:rPr>
              <w:t>)</w:t>
            </w:r>
          </w:p>
        </w:tc>
      </w:tr>
      <w:tr w:rsidR="00CA359B" w14:paraId="2D17D02E" w14:textId="77777777" w:rsidTr="00027F9A">
        <w:tc>
          <w:tcPr>
            <w:tcW w:w="1795" w:type="dxa"/>
          </w:tcPr>
          <w:p w14:paraId="3090DCFF" w14:textId="777DF5F5" w:rsidR="00CA359B" w:rsidRPr="00997624" w:rsidRDefault="00CA359B" w:rsidP="00B31DCE">
            <w:pPr>
              <w:pStyle w:val="SAGETitleDate"/>
              <w:jc w:val="center"/>
              <w:rPr>
                <w:b/>
                <w:color w:val="7030A0"/>
              </w:rPr>
            </w:pPr>
            <w:r w:rsidRPr="00997624">
              <w:rPr>
                <w:b/>
                <w:color w:val="7030A0"/>
              </w:rPr>
              <w:t>Description</w:t>
            </w:r>
          </w:p>
        </w:tc>
        <w:tc>
          <w:tcPr>
            <w:tcW w:w="7413" w:type="dxa"/>
            <w:gridSpan w:val="2"/>
          </w:tcPr>
          <w:p w14:paraId="49AA80B1" w14:textId="3D588BA4" w:rsidR="00CA359B" w:rsidRDefault="00CA359B" w:rsidP="00997624">
            <w:pPr>
              <w:pStyle w:val="SAGEBodyText"/>
            </w:pPr>
            <w:r>
              <w:t>Initializes a grid</w:t>
            </w:r>
          </w:p>
        </w:tc>
      </w:tr>
      <w:tr w:rsidR="00B31DCE" w14:paraId="7EAD967D" w14:textId="77777777" w:rsidTr="00CA359B">
        <w:tc>
          <w:tcPr>
            <w:tcW w:w="1795" w:type="dxa"/>
          </w:tcPr>
          <w:p w14:paraId="059A524D" w14:textId="29AA4EB3" w:rsidR="00B31DCE" w:rsidRPr="00997624" w:rsidRDefault="00B31DCE" w:rsidP="00B31DCE">
            <w:pPr>
              <w:pStyle w:val="SAGETitleDate"/>
              <w:jc w:val="center"/>
              <w:rPr>
                <w:b/>
                <w:color w:val="7030A0"/>
              </w:rPr>
            </w:pPr>
            <w:r w:rsidRPr="00997624">
              <w:rPr>
                <w:b/>
                <w:color w:val="7030A0"/>
              </w:rPr>
              <w:t>Parameters</w:t>
            </w:r>
          </w:p>
        </w:tc>
        <w:tc>
          <w:tcPr>
            <w:tcW w:w="1890" w:type="dxa"/>
          </w:tcPr>
          <w:p w14:paraId="0C54026F" w14:textId="1978BAEC" w:rsidR="00B31DCE" w:rsidRPr="00997624" w:rsidRDefault="00B31DCE" w:rsidP="00CA359B">
            <w:pPr>
              <w:pStyle w:val="SAGETitleDate"/>
              <w:jc w:val="center"/>
              <w:rPr>
                <w:color w:val="auto"/>
              </w:rPr>
            </w:pPr>
            <w:r w:rsidRPr="00997624">
              <w:rPr>
                <w:b/>
                <w:i/>
                <w:color w:val="auto"/>
              </w:rPr>
              <w:t>gridName</w:t>
            </w:r>
          </w:p>
        </w:tc>
        <w:tc>
          <w:tcPr>
            <w:tcW w:w="5523" w:type="dxa"/>
          </w:tcPr>
          <w:p w14:paraId="0DEE011E" w14:textId="1AA5A3F9" w:rsidR="00B31DCE" w:rsidRPr="00B31DCE" w:rsidRDefault="00B31DCE" w:rsidP="00997624">
            <w:pPr>
              <w:pStyle w:val="SAGEBodyText"/>
            </w:pPr>
            <w:r w:rsidRPr="00B31DCE">
              <w:t>The name of the grid</w:t>
            </w:r>
          </w:p>
        </w:tc>
      </w:tr>
      <w:tr w:rsidR="00B31DCE" w14:paraId="0E110853" w14:textId="77777777" w:rsidTr="00CA359B">
        <w:tc>
          <w:tcPr>
            <w:tcW w:w="1795" w:type="dxa"/>
          </w:tcPr>
          <w:p w14:paraId="6E69FC71" w14:textId="77777777" w:rsidR="00B31DCE" w:rsidRPr="00997624" w:rsidRDefault="00B31DCE" w:rsidP="00B31DCE">
            <w:pPr>
              <w:pStyle w:val="SAGETitleDate"/>
              <w:jc w:val="center"/>
              <w:rPr>
                <w:b/>
                <w:color w:val="7030A0"/>
              </w:rPr>
            </w:pPr>
          </w:p>
        </w:tc>
        <w:tc>
          <w:tcPr>
            <w:tcW w:w="1890" w:type="dxa"/>
          </w:tcPr>
          <w:p w14:paraId="730672B5" w14:textId="5845C0AD" w:rsidR="00B31DCE" w:rsidRPr="00997624" w:rsidRDefault="00B31DCE" w:rsidP="00CA359B">
            <w:pPr>
              <w:pStyle w:val="SAGETitleDate"/>
              <w:jc w:val="center"/>
              <w:rPr>
                <w:b/>
                <w:i/>
                <w:color w:val="auto"/>
              </w:rPr>
            </w:pPr>
            <w:r w:rsidRPr="00997624">
              <w:rPr>
                <w:b/>
                <w:i/>
                <w:color w:val="auto"/>
              </w:rPr>
              <w:t>readOnly</w:t>
            </w:r>
          </w:p>
        </w:tc>
        <w:tc>
          <w:tcPr>
            <w:tcW w:w="5523" w:type="dxa"/>
          </w:tcPr>
          <w:p w14:paraId="596B8D1A" w14:textId="055E8F04" w:rsidR="00B31DCE" w:rsidRPr="00B31DCE" w:rsidRDefault="00B31DCE" w:rsidP="00997624">
            <w:pPr>
              <w:pStyle w:val="SAGEBodyText"/>
            </w:pPr>
            <w:r w:rsidRPr="00B31DCE">
              <w:rPr>
                <w:i/>
              </w:rPr>
              <w:t>Optional</w:t>
            </w:r>
            <w:r w:rsidRPr="00B31DCE">
              <w:t>. True to make the grid read only</w:t>
            </w:r>
          </w:p>
        </w:tc>
      </w:tr>
      <w:tr w:rsidR="001F2DE5" w14:paraId="2C0F9963" w14:textId="77777777" w:rsidTr="00CA359B">
        <w:tc>
          <w:tcPr>
            <w:tcW w:w="1795" w:type="dxa"/>
          </w:tcPr>
          <w:p w14:paraId="236C22A2" w14:textId="77777777" w:rsidR="001F2DE5" w:rsidRPr="00997624" w:rsidRDefault="001F2DE5" w:rsidP="00B31DCE">
            <w:pPr>
              <w:pStyle w:val="SAGETitleDate"/>
              <w:jc w:val="center"/>
              <w:rPr>
                <w:b/>
                <w:color w:val="7030A0"/>
              </w:rPr>
            </w:pPr>
          </w:p>
        </w:tc>
        <w:tc>
          <w:tcPr>
            <w:tcW w:w="1890" w:type="dxa"/>
          </w:tcPr>
          <w:p w14:paraId="06796723" w14:textId="71E9C7A1" w:rsidR="001F2DE5" w:rsidRPr="00997624" w:rsidRDefault="00521E00" w:rsidP="00CA359B">
            <w:pPr>
              <w:pStyle w:val="SAGETitleDate"/>
              <w:jc w:val="center"/>
              <w:rPr>
                <w:b/>
                <w:i/>
                <w:color w:val="auto"/>
              </w:rPr>
            </w:pPr>
            <w:r>
              <w:rPr>
                <w:b/>
                <w:i/>
                <w:color w:val="auto"/>
              </w:rPr>
              <w:t>updateColumnDefs</w:t>
            </w:r>
          </w:p>
        </w:tc>
        <w:tc>
          <w:tcPr>
            <w:tcW w:w="5523" w:type="dxa"/>
          </w:tcPr>
          <w:p w14:paraId="7A766BB9" w14:textId="2CE2DB1B" w:rsidR="001F2DE5" w:rsidRPr="00521E00" w:rsidRDefault="00521E00" w:rsidP="00997624">
            <w:pPr>
              <w:pStyle w:val="SAGEBodyText"/>
            </w:pPr>
            <w:r>
              <w:t>Function or function name. To update the column definitions before building the grid columns</w:t>
            </w:r>
          </w:p>
        </w:tc>
      </w:tr>
      <w:tr w:rsidR="00CA359B" w14:paraId="46FE456F" w14:textId="77777777" w:rsidTr="00027F9A">
        <w:tc>
          <w:tcPr>
            <w:tcW w:w="1795" w:type="dxa"/>
          </w:tcPr>
          <w:p w14:paraId="45B148DD" w14:textId="5AD121A0" w:rsidR="00CA359B" w:rsidRPr="00997624" w:rsidRDefault="00CA359B" w:rsidP="00B31DCE">
            <w:pPr>
              <w:pStyle w:val="SAGETitleDate"/>
              <w:jc w:val="center"/>
              <w:rPr>
                <w:b/>
                <w:color w:val="7030A0"/>
              </w:rPr>
            </w:pPr>
            <w:r w:rsidRPr="00997624">
              <w:rPr>
                <w:b/>
                <w:color w:val="7030A0"/>
              </w:rPr>
              <w:t>Returns</w:t>
            </w:r>
          </w:p>
        </w:tc>
        <w:tc>
          <w:tcPr>
            <w:tcW w:w="7413" w:type="dxa"/>
            <w:gridSpan w:val="2"/>
          </w:tcPr>
          <w:p w14:paraId="1F2AC618" w14:textId="2E7B248A" w:rsidR="00CA359B" w:rsidRPr="0012650D" w:rsidRDefault="00CA359B" w:rsidP="00997624">
            <w:pPr>
              <w:pStyle w:val="SAGEBodyText"/>
              <w:rPr>
                <w:i/>
              </w:rPr>
            </w:pPr>
            <w:r w:rsidRPr="00B31DCE">
              <w:t>None</w:t>
            </w:r>
          </w:p>
        </w:tc>
      </w:tr>
      <w:tr w:rsidR="00CA359B" w14:paraId="44319213" w14:textId="77777777" w:rsidTr="00027F9A">
        <w:tc>
          <w:tcPr>
            <w:tcW w:w="1795" w:type="dxa"/>
          </w:tcPr>
          <w:p w14:paraId="71E13485" w14:textId="59AF8E09" w:rsidR="00CA359B" w:rsidRPr="00997624" w:rsidRDefault="00CA359B" w:rsidP="00B31DCE">
            <w:pPr>
              <w:pStyle w:val="SAGETitleDate"/>
              <w:jc w:val="center"/>
              <w:rPr>
                <w:b/>
                <w:color w:val="7030A0"/>
              </w:rPr>
            </w:pPr>
            <w:r w:rsidRPr="00997624">
              <w:rPr>
                <w:b/>
                <w:color w:val="7030A0"/>
              </w:rPr>
              <w:t>Example</w:t>
            </w:r>
          </w:p>
        </w:tc>
        <w:tc>
          <w:tcPr>
            <w:tcW w:w="7413" w:type="dxa"/>
            <w:gridSpan w:val="2"/>
          </w:tcPr>
          <w:p w14:paraId="5205D10C" w14:textId="19153CD1" w:rsidR="00CA359B" w:rsidRPr="001F2DE5" w:rsidRDefault="001F2DE5" w:rsidP="00997624">
            <w:pPr>
              <w:pStyle w:val="SAGEBodyText"/>
            </w:pPr>
            <w:r w:rsidRPr="001F2DE5">
              <w:t>sg.viewList.init(</w:t>
            </w:r>
            <w:r w:rsidRPr="001F2DE5">
              <w:rPr>
                <w:color w:val="C00000"/>
              </w:rPr>
              <w:t>"receiptGrid"</w:t>
            </w:r>
            <w:r w:rsidRPr="001F2DE5">
              <w:t xml:space="preserve">, </w:t>
            </w:r>
            <w:r w:rsidRPr="001F2DE5">
              <w:rPr>
                <w:color w:val="0070C0"/>
              </w:rPr>
              <w:t>false</w:t>
            </w:r>
            <w:r w:rsidRPr="001F2DE5">
              <w:t>, receiptUI.updateGridModel);</w:t>
            </w:r>
          </w:p>
        </w:tc>
      </w:tr>
    </w:tbl>
    <w:p w14:paraId="7CF3FA8C" w14:textId="77777777" w:rsidR="000901D0" w:rsidRDefault="000901D0" w:rsidP="000901D0">
      <w:pPr>
        <w:pStyle w:val="SAGETitleDate"/>
      </w:pPr>
    </w:p>
    <w:p w14:paraId="4AB1CBA3" w14:textId="3C6E0BCB" w:rsidR="004F5B4A" w:rsidRDefault="004F5B4A">
      <w:pPr>
        <w:spacing w:after="200" w:line="0" w:lineRule="auto"/>
        <w:rPr>
          <w:lang w:val="en-US"/>
        </w:rPr>
      </w:pPr>
      <w:r>
        <w:br w:type="page"/>
      </w:r>
    </w:p>
    <w:p w14:paraId="75F26AEF" w14:textId="4B3D0623" w:rsidR="00542DC6" w:rsidRPr="002E2B64" w:rsidRDefault="00542DC6" w:rsidP="00B31DCE">
      <w:pPr>
        <w:pStyle w:val="SAGEHeading2"/>
      </w:pPr>
      <w:r>
        <w:lastRenderedPageBreak/>
        <w:t xml:space="preserve"> </w:t>
      </w:r>
      <w:bookmarkStart w:id="5" w:name="_Toc71584251"/>
      <w:r>
        <w:t>Methods</w:t>
      </w:r>
      <w:bookmarkEnd w:id="5"/>
    </w:p>
    <w:tbl>
      <w:tblPr>
        <w:tblStyle w:val="TableGrid"/>
        <w:tblW w:w="0" w:type="auto"/>
        <w:tblLook w:val="04A0" w:firstRow="1" w:lastRow="0" w:firstColumn="1" w:lastColumn="0" w:noHBand="0" w:noVBand="1"/>
      </w:tblPr>
      <w:tblGrid>
        <w:gridCol w:w="2221"/>
        <w:gridCol w:w="6987"/>
      </w:tblGrid>
      <w:tr w:rsidR="002E2B64" w14:paraId="7DC3FBF5" w14:textId="77777777" w:rsidTr="00D71D99">
        <w:tc>
          <w:tcPr>
            <w:tcW w:w="1965" w:type="dxa"/>
            <w:shd w:val="clear" w:color="auto" w:fill="DCDDDB" w:themeFill="background2"/>
          </w:tcPr>
          <w:p w14:paraId="474F4760" w14:textId="77777777" w:rsidR="002E2B64" w:rsidRDefault="002E2B64" w:rsidP="00FB17F8">
            <w:pPr>
              <w:pStyle w:val="SAGEBodyText"/>
              <w:jc w:val="center"/>
            </w:pPr>
            <w:r>
              <w:t>Name</w:t>
            </w:r>
          </w:p>
        </w:tc>
        <w:tc>
          <w:tcPr>
            <w:tcW w:w="7243" w:type="dxa"/>
            <w:shd w:val="clear" w:color="auto" w:fill="DCDDDB" w:themeFill="background2"/>
          </w:tcPr>
          <w:p w14:paraId="47720F5B" w14:textId="77777777" w:rsidR="002E2B64" w:rsidRDefault="002E2B64" w:rsidP="00FB17F8">
            <w:pPr>
              <w:pStyle w:val="SAGEBodyText"/>
              <w:jc w:val="center"/>
            </w:pPr>
            <w:r>
              <w:t>Description</w:t>
            </w:r>
          </w:p>
        </w:tc>
      </w:tr>
      <w:tr w:rsidR="002E2B64" w14:paraId="73FFEB9B" w14:textId="77777777" w:rsidTr="00D71D99">
        <w:tc>
          <w:tcPr>
            <w:tcW w:w="1965" w:type="dxa"/>
          </w:tcPr>
          <w:p w14:paraId="62A5E767" w14:textId="39AAD304" w:rsidR="002E2B64" w:rsidRPr="001C4786" w:rsidRDefault="00542DC6" w:rsidP="00FB17F8">
            <w:pPr>
              <w:pStyle w:val="SAGEBodyText"/>
              <w:jc w:val="center"/>
              <w:rPr>
                <w:b/>
                <w:color w:val="0070C0"/>
              </w:rPr>
            </w:pPr>
            <w:r w:rsidRPr="00D02190">
              <w:rPr>
                <w:b/>
                <w:color w:val="0070C0"/>
              </w:rPr>
              <w:t>refresh</w:t>
            </w:r>
          </w:p>
        </w:tc>
        <w:tc>
          <w:tcPr>
            <w:tcW w:w="7243" w:type="dxa"/>
          </w:tcPr>
          <w:p w14:paraId="11AB4EEF" w14:textId="67F7B40D" w:rsidR="002E2B64" w:rsidRDefault="00542DC6" w:rsidP="00FB17F8">
            <w:pPr>
              <w:pStyle w:val="SAGEBodyText"/>
            </w:pPr>
            <w:r>
              <w:t>Read data from the server, refresh the view list, and reset the page number to 1</w:t>
            </w:r>
          </w:p>
        </w:tc>
      </w:tr>
      <w:tr w:rsidR="002E2B64" w14:paraId="000EE5D1" w14:textId="77777777" w:rsidTr="00D71D99">
        <w:tc>
          <w:tcPr>
            <w:tcW w:w="1965" w:type="dxa"/>
          </w:tcPr>
          <w:p w14:paraId="3BFE8FC5" w14:textId="248F70B1" w:rsidR="002E2B64" w:rsidRPr="001C4786" w:rsidRDefault="00542DC6" w:rsidP="00FB17F8">
            <w:pPr>
              <w:pStyle w:val="SAGEBodyText"/>
              <w:jc w:val="center"/>
              <w:rPr>
                <w:b/>
              </w:rPr>
            </w:pPr>
            <w:r w:rsidRPr="00D02190">
              <w:rPr>
                <w:b/>
                <w:color w:val="0070C0"/>
              </w:rPr>
              <w:t>commit</w:t>
            </w:r>
          </w:p>
        </w:tc>
        <w:tc>
          <w:tcPr>
            <w:tcW w:w="7243" w:type="dxa"/>
          </w:tcPr>
          <w:p w14:paraId="2FDE5926" w14:textId="5BDA9AEA" w:rsidR="002E2B64" w:rsidRDefault="00542DC6" w:rsidP="00FB17F8">
            <w:pPr>
              <w:pStyle w:val="SAGEBodyText"/>
            </w:pPr>
            <w:r>
              <w:t>Commit unsaved changes to the server</w:t>
            </w:r>
          </w:p>
        </w:tc>
      </w:tr>
      <w:tr w:rsidR="002E2B64" w14:paraId="3D893273" w14:textId="77777777" w:rsidTr="00D71D99">
        <w:tc>
          <w:tcPr>
            <w:tcW w:w="1965" w:type="dxa"/>
          </w:tcPr>
          <w:p w14:paraId="569342B0" w14:textId="4093EAFF" w:rsidR="002E2B64" w:rsidRPr="001C4786" w:rsidRDefault="00542DC6" w:rsidP="00FB17F8">
            <w:pPr>
              <w:pStyle w:val="SAGEBodyText"/>
              <w:jc w:val="center"/>
              <w:rPr>
                <w:b/>
              </w:rPr>
            </w:pPr>
            <w:r w:rsidRPr="00D02190">
              <w:rPr>
                <w:b/>
                <w:color w:val="0070C0"/>
              </w:rPr>
              <w:t>dirty</w:t>
            </w:r>
          </w:p>
        </w:tc>
        <w:tc>
          <w:tcPr>
            <w:tcW w:w="7243" w:type="dxa"/>
          </w:tcPr>
          <w:p w14:paraId="6A7249E1" w14:textId="4B7EC8D6" w:rsidR="002E2B64" w:rsidRDefault="00D71D99" w:rsidP="00FB17F8">
            <w:pPr>
              <w:pStyle w:val="SAGEBodyText"/>
            </w:pPr>
            <w:r>
              <w:t>Gets/Sets</w:t>
            </w:r>
            <w:r w:rsidR="00542DC6" w:rsidRPr="00557FE2">
              <w:t xml:space="preserve"> whether </w:t>
            </w:r>
            <w:r>
              <w:t xml:space="preserve">data </w:t>
            </w:r>
            <w:r w:rsidR="00542DC6" w:rsidRPr="00557FE2">
              <w:t>has changed</w:t>
            </w:r>
          </w:p>
        </w:tc>
      </w:tr>
      <w:tr w:rsidR="002E2B64" w14:paraId="7A5ED7EB" w14:textId="77777777" w:rsidTr="00D71D99">
        <w:tc>
          <w:tcPr>
            <w:tcW w:w="1965" w:type="dxa"/>
          </w:tcPr>
          <w:p w14:paraId="53614D54" w14:textId="06D146A8" w:rsidR="002E2B64" w:rsidRPr="001C4786" w:rsidRDefault="00D71D99" w:rsidP="00FB17F8">
            <w:pPr>
              <w:pStyle w:val="SAGEBodyText"/>
              <w:jc w:val="center"/>
              <w:rPr>
                <w:b/>
              </w:rPr>
            </w:pPr>
            <w:r w:rsidRPr="00D02190">
              <w:rPr>
                <w:b/>
                <w:color w:val="0070C0"/>
              </w:rPr>
              <w:t>allowsInsert</w:t>
            </w:r>
          </w:p>
        </w:tc>
        <w:tc>
          <w:tcPr>
            <w:tcW w:w="7243" w:type="dxa"/>
          </w:tcPr>
          <w:p w14:paraId="56E06A67" w14:textId="0398E5CD" w:rsidR="002E2B64" w:rsidRDefault="00D71D99" w:rsidP="00FB17F8">
            <w:pPr>
              <w:pStyle w:val="SAGEBodyText"/>
            </w:pPr>
            <w:r>
              <w:t>Gets/Sets the “Insertable” property</w:t>
            </w:r>
          </w:p>
        </w:tc>
      </w:tr>
      <w:tr w:rsidR="00D71D99" w14:paraId="159C9608" w14:textId="77777777" w:rsidTr="00D71D99">
        <w:tc>
          <w:tcPr>
            <w:tcW w:w="1965" w:type="dxa"/>
          </w:tcPr>
          <w:p w14:paraId="238E3ECB" w14:textId="1190DB01" w:rsidR="00D71D99" w:rsidRPr="001C4786" w:rsidRDefault="00D71D99" w:rsidP="00D71D99">
            <w:pPr>
              <w:pStyle w:val="SAGEBodyText"/>
              <w:jc w:val="center"/>
              <w:rPr>
                <w:b/>
              </w:rPr>
            </w:pPr>
            <w:r w:rsidRPr="00D02190">
              <w:rPr>
                <w:b/>
                <w:color w:val="0070C0"/>
              </w:rPr>
              <w:t>allowsDelete</w:t>
            </w:r>
          </w:p>
        </w:tc>
        <w:tc>
          <w:tcPr>
            <w:tcW w:w="7243" w:type="dxa"/>
          </w:tcPr>
          <w:p w14:paraId="230BC54B" w14:textId="5D60447F" w:rsidR="00D71D99" w:rsidRDefault="00D71D99" w:rsidP="00D71D99">
            <w:pPr>
              <w:pStyle w:val="SAGEBodyText"/>
            </w:pPr>
            <w:r>
              <w:t>Gets/Sets the “deletable” property</w:t>
            </w:r>
          </w:p>
        </w:tc>
      </w:tr>
      <w:tr w:rsidR="00D71D99" w14:paraId="1CD8332A" w14:textId="77777777" w:rsidTr="00D71D99">
        <w:tc>
          <w:tcPr>
            <w:tcW w:w="1965" w:type="dxa"/>
          </w:tcPr>
          <w:p w14:paraId="333464D5" w14:textId="646DE013" w:rsidR="00D71D99" w:rsidRPr="001C4786" w:rsidRDefault="00D71D99" w:rsidP="00D71D99">
            <w:pPr>
              <w:pStyle w:val="SAGEBodyText"/>
              <w:jc w:val="center"/>
              <w:rPr>
                <w:b/>
              </w:rPr>
            </w:pPr>
            <w:r w:rsidRPr="00D02190">
              <w:rPr>
                <w:b/>
                <w:color w:val="0070C0"/>
              </w:rPr>
              <w:t>showColumn</w:t>
            </w:r>
          </w:p>
        </w:tc>
        <w:tc>
          <w:tcPr>
            <w:tcW w:w="7243" w:type="dxa"/>
          </w:tcPr>
          <w:p w14:paraId="7C0D147E" w14:textId="444B2EB6" w:rsidR="00D71D99" w:rsidRDefault="00D71D99" w:rsidP="00D71D99">
            <w:pPr>
              <w:pStyle w:val="SAGEBodyText"/>
            </w:pPr>
            <w:r>
              <w:t>Gets/Sets the visible property for a column</w:t>
            </w:r>
          </w:p>
        </w:tc>
      </w:tr>
      <w:tr w:rsidR="00D71D99" w14:paraId="7BDCD70F" w14:textId="77777777" w:rsidTr="00D71D99">
        <w:tc>
          <w:tcPr>
            <w:tcW w:w="1965" w:type="dxa"/>
          </w:tcPr>
          <w:p w14:paraId="2D2FA2CF" w14:textId="0295F5B7" w:rsidR="00D71D99" w:rsidRPr="001C4786" w:rsidRDefault="00D71D99" w:rsidP="00D71D99">
            <w:pPr>
              <w:pStyle w:val="SAGEBodyText"/>
              <w:jc w:val="center"/>
              <w:rPr>
                <w:b/>
              </w:rPr>
            </w:pPr>
            <w:r w:rsidRPr="00D02190">
              <w:rPr>
                <w:b/>
                <w:color w:val="0070C0"/>
              </w:rPr>
              <w:t>columnTemplate</w:t>
            </w:r>
          </w:p>
        </w:tc>
        <w:tc>
          <w:tcPr>
            <w:tcW w:w="7243" w:type="dxa"/>
          </w:tcPr>
          <w:p w14:paraId="17859CCB" w14:textId="2FE6D273" w:rsidR="00D71D99" w:rsidRDefault="00D71D99" w:rsidP="00D71D99">
            <w:pPr>
              <w:pStyle w:val="SAGEBodyText"/>
            </w:pPr>
            <w:r>
              <w:t>Gets/Sets the template for a column</w:t>
            </w:r>
          </w:p>
        </w:tc>
      </w:tr>
      <w:tr w:rsidR="00D71D99" w14:paraId="01CAD373" w14:textId="77777777" w:rsidTr="00D71D99">
        <w:tc>
          <w:tcPr>
            <w:tcW w:w="1965" w:type="dxa"/>
          </w:tcPr>
          <w:p w14:paraId="128285F8" w14:textId="526CE79D" w:rsidR="00D71D99" w:rsidRDefault="00D71D99" w:rsidP="00D71D99">
            <w:pPr>
              <w:pStyle w:val="SAGEBodyText"/>
              <w:jc w:val="center"/>
              <w:rPr>
                <w:b/>
                <w:color w:val="27A2C9"/>
              </w:rPr>
            </w:pPr>
            <w:r w:rsidRPr="00D02190">
              <w:rPr>
                <w:b/>
                <w:color w:val="0070C0"/>
              </w:rPr>
              <w:t>currentRecord</w:t>
            </w:r>
          </w:p>
        </w:tc>
        <w:tc>
          <w:tcPr>
            <w:tcW w:w="7243" w:type="dxa"/>
          </w:tcPr>
          <w:p w14:paraId="345A285A" w14:textId="603374C1" w:rsidR="00D71D99" w:rsidRDefault="00D71D99" w:rsidP="00D71D99">
            <w:pPr>
              <w:pStyle w:val="SAGEBodyText"/>
            </w:pPr>
            <w:r>
              <w:t>Get the current record</w:t>
            </w:r>
          </w:p>
        </w:tc>
      </w:tr>
      <w:tr w:rsidR="00D71D99" w14:paraId="6F5C70DD" w14:textId="77777777" w:rsidTr="00D71D99">
        <w:tc>
          <w:tcPr>
            <w:tcW w:w="1965" w:type="dxa"/>
          </w:tcPr>
          <w:p w14:paraId="5F34CFAE" w14:textId="27CC6526" w:rsidR="00D71D99" w:rsidRDefault="00D71D99" w:rsidP="00D71D99">
            <w:pPr>
              <w:pStyle w:val="SAGEBodyText"/>
              <w:jc w:val="center"/>
              <w:rPr>
                <w:b/>
                <w:color w:val="27A2C9"/>
              </w:rPr>
            </w:pPr>
            <w:r w:rsidRPr="00D02190">
              <w:rPr>
                <w:b/>
                <w:color w:val="0070C0"/>
              </w:rPr>
              <w:t>filter</w:t>
            </w:r>
          </w:p>
        </w:tc>
        <w:tc>
          <w:tcPr>
            <w:tcW w:w="7243" w:type="dxa"/>
          </w:tcPr>
          <w:p w14:paraId="08102B5E" w14:textId="1F8F9380" w:rsidR="00D71D99" w:rsidRDefault="00D71D99" w:rsidP="00D71D99">
            <w:pPr>
              <w:pStyle w:val="SAGEBodyText"/>
            </w:pPr>
            <w:r>
              <w:t>Gets/Sets the filter</w:t>
            </w:r>
          </w:p>
        </w:tc>
      </w:tr>
      <w:tr w:rsidR="00D71D99" w14:paraId="1307A2D3" w14:textId="77777777" w:rsidTr="00D71D99">
        <w:tc>
          <w:tcPr>
            <w:tcW w:w="1965" w:type="dxa"/>
          </w:tcPr>
          <w:p w14:paraId="41AC8851" w14:textId="12A31EAE" w:rsidR="00D71D99" w:rsidRDefault="00D71D99" w:rsidP="00D71D99">
            <w:pPr>
              <w:pStyle w:val="SAGEBodyText"/>
              <w:jc w:val="center"/>
              <w:rPr>
                <w:b/>
                <w:color w:val="27A2C9"/>
              </w:rPr>
            </w:pPr>
            <w:r w:rsidRPr="00D02190">
              <w:rPr>
                <w:b/>
                <w:color w:val="0070C0"/>
              </w:rPr>
              <w:t>readOnly</w:t>
            </w:r>
          </w:p>
        </w:tc>
        <w:tc>
          <w:tcPr>
            <w:tcW w:w="7243" w:type="dxa"/>
          </w:tcPr>
          <w:p w14:paraId="12F66EDC" w14:textId="5DF6290C" w:rsidR="00D71D99" w:rsidRDefault="00D71D99" w:rsidP="00D71D99">
            <w:pPr>
              <w:pStyle w:val="SAGEBodyText"/>
            </w:pPr>
            <w:r>
              <w:t>Gets/Sets the read-only property</w:t>
            </w:r>
          </w:p>
        </w:tc>
      </w:tr>
      <w:tr w:rsidR="00D71D99" w14:paraId="0D648ACD" w14:textId="77777777" w:rsidTr="00D71D99">
        <w:tc>
          <w:tcPr>
            <w:tcW w:w="1965" w:type="dxa"/>
          </w:tcPr>
          <w:p w14:paraId="7EFF096E" w14:textId="62B815EB" w:rsidR="00D71D99" w:rsidRDefault="00D71D99" w:rsidP="00D71D99">
            <w:pPr>
              <w:pStyle w:val="SAGEBodyText"/>
              <w:jc w:val="center"/>
              <w:rPr>
                <w:b/>
                <w:color w:val="27A2C9"/>
              </w:rPr>
            </w:pPr>
            <w:r w:rsidRPr="00D02190">
              <w:rPr>
                <w:b/>
                <w:color w:val="0070C0"/>
              </w:rPr>
              <w:t>columnCount</w:t>
            </w:r>
          </w:p>
        </w:tc>
        <w:tc>
          <w:tcPr>
            <w:tcW w:w="7243" w:type="dxa"/>
          </w:tcPr>
          <w:p w14:paraId="1919C9EF" w14:textId="57B7DC59" w:rsidR="00D71D99" w:rsidRDefault="00D71D99" w:rsidP="00D71D99">
            <w:pPr>
              <w:pStyle w:val="SAGEBodyText"/>
            </w:pPr>
            <w:r>
              <w:t>Get the column count</w:t>
            </w:r>
          </w:p>
        </w:tc>
      </w:tr>
      <w:tr w:rsidR="00D71D99" w14:paraId="26A35B51" w14:textId="77777777" w:rsidTr="00D71D99">
        <w:tc>
          <w:tcPr>
            <w:tcW w:w="1965" w:type="dxa"/>
          </w:tcPr>
          <w:p w14:paraId="1A1810A2" w14:textId="14DFF877" w:rsidR="00D71D99" w:rsidRDefault="00D71D99" w:rsidP="00D71D99">
            <w:pPr>
              <w:pStyle w:val="SAGEBodyText"/>
              <w:jc w:val="center"/>
              <w:rPr>
                <w:b/>
                <w:color w:val="27A2C9"/>
              </w:rPr>
            </w:pPr>
            <w:r w:rsidRPr="00D02190">
              <w:rPr>
                <w:b/>
                <w:color w:val="0070C0"/>
              </w:rPr>
              <w:t>fieldName</w:t>
            </w:r>
          </w:p>
        </w:tc>
        <w:tc>
          <w:tcPr>
            <w:tcW w:w="7243" w:type="dxa"/>
          </w:tcPr>
          <w:p w14:paraId="2842D2F2" w14:textId="7A0FD2F2" w:rsidR="00D71D99" w:rsidRDefault="00D71D99" w:rsidP="00D71D99">
            <w:pPr>
              <w:pStyle w:val="SAGEBodyText"/>
            </w:pPr>
            <w:r>
              <w:t>Get the field name of the specified column</w:t>
            </w:r>
          </w:p>
        </w:tc>
      </w:tr>
      <w:tr w:rsidR="00D71D99" w14:paraId="6975008C" w14:textId="77777777" w:rsidTr="00D71D99">
        <w:tc>
          <w:tcPr>
            <w:tcW w:w="1965" w:type="dxa"/>
          </w:tcPr>
          <w:p w14:paraId="64A9167C" w14:textId="6BABFE3C" w:rsidR="00D71D99" w:rsidRDefault="00D71D99" w:rsidP="00D71D99">
            <w:pPr>
              <w:pStyle w:val="SAGEBodyText"/>
              <w:jc w:val="center"/>
              <w:rPr>
                <w:b/>
                <w:color w:val="27A2C9"/>
              </w:rPr>
            </w:pPr>
            <w:r w:rsidRPr="00D02190">
              <w:rPr>
                <w:b/>
                <w:color w:val="0070C0"/>
              </w:rPr>
              <w:t>columnTitle</w:t>
            </w:r>
          </w:p>
        </w:tc>
        <w:tc>
          <w:tcPr>
            <w:tcW w:w="7243" w:type="dxa"/>
          </w:tcPr>
          <w:p w14:paraId="45D07713" w14:textId="215B777B" w:rsidR="00D71D99" w:rsidRDefault="00D71D99" w:rsidP="00D71D99">
            <w:pPr>
              <w:pStyle w:val="SAGEBodyText"/>
            </w:pPr>
            <w:r>
              <w:t>Gets/Sets the title of the specified column</w:t>
            </w:r>
          </w:p>
        </w:tc>
      </w:tr>
      <w:tr w:rsidR="00D71D99" w14:paraId="70B49ADC" w14:textId="77777777" w:rsidTr="00D71D99">
        <w:tc>
          <w:tcPr>
            <w:tcW w:w="1965" w:type="dxa"/>
          </w:tcPr>
          <w:p w14:paraId="786FF389" w14:textId="677B3D56" w:rsidR="00D71D99" w:rsidRDefault="00D71D99" w:rsidP="00D71D99">
            <w:pPr>
              <w:pStyle w:val="SAGEBodyText"/>
              <w:jc w:val="center"/>
              <w:rPr>
                <w:b/>
                <w:color w:val="27A2C9"/>
              </w:rPr>
            </w:pPr>
            <w:r w:rsidRPr="00D02190">
              <w:rPr>
                <w:b/>
                <w:color w:val="0070C0"/>
              </w:rPr>
              <w:t>columnEditable</w:t>
            </w:r>
          </w:p>
        </w:tc>
        <w:tc>
          <w:tcPr>
            <w:tcW w:w="7243" w:type="dxa"/>
          </w:tcPr>
          <w:p w14:paraId="79DEBAE3" w14:textId="40C01EEF" w:rsidR="00D71D99" w:rsidRDefault="00D71D99" w:rsidP="00D71D99">
            <w:pPr>
              <w:pStyle w:val="SAGEBodyText"/>
            </w:pPr>
            <w:r>
              <w:t xml:space="preserve">Gets/Sets the </w:t>
            </w:r>
            <w:r w:rsidR="00826F8B">
              <w:t xml:space="preserve">editable property </w:t>
            </w:r>
            <w:r>
              <w:t>of the specified column</w:t>
            </w:r>
          </w:p>
        </w:tc>
      </w:tr>
      <w:tr w:rsidR="002A5792" w14:paraId="0AD69FB4" w14:textId="77777777" w:rsidTr="00D71D99">
        <w:tc>
          <w:tcPr>
            <w:tcW w:w="1965" w:type="dxa"/>
          </w:tcPr>
          <w:p w14:paraId="4A7B1ADC" w14:textId="46D7A5A8" w:rsidR="002A5792" w:rsidRPr="00D02190" w:rsidRDefault="002A5792" w:rsidP="00D71D99">
            <w:pPr>
              <w:pStyle w:val="SAGEBodyText"/>
              <w:jc w:val="center"/>
              <w:rPr>
                <w:b/>
                <w:color w:val="0070C0"/>
              </w:rPr>
            </w:pPr>
            <w:r>
              <w:rPr>
                <w:b/>
                <w:color w:val="0070C0"/>
              </w:rPr>
              <w:t>refreshCurrentRow</w:t>
            </w:r>
          </w:p>
        </w:tc>
        <w:tc>
          <w:tcPr>
            <w:tcW w:w="7243" w:type="dxa"/>
          </w:tcPr>
          <w:p w14:paraId="6FC244CF" w14:textId="7A0D8CE7" w:rsidR="002A5792" w:rsidRDefault="002A5792" w:rsidP="00D71D99">
            <w:pPr>
              <w:pStyle w:val="SAGEBodyText"/>
            </w:pPr>
            <w:r>
              <w:t>Read grid current select row data from server, refresh the grid current row</w:t>
            </w:r>
          </w:p>
        </w:tc>
      </w:tr>
      <w:tr w:rsidR="002A5792" w14:paraId="2060E233" w14:textId="77777777" w:rsidTr="00D71D99">
        <w:tc>
          <w:tcPr>
            <w:tcW w:w="1965" w:type="dxa"/>
          </w:tcPr>
          <w:p w14:paraId="4FCEAA20" w14:textId="477B42F4" w:rsidR="002A5792" w:rsidRPr="00D02190" w:rsidRDefault="002A5792" w:rsidP="00D71D99">
            <w:pPr>
              <w:pStyle w:val="SAGEBodyText"/>
              <w:jc w:val="center"/>
              <w:rPr>
                <w:b/>
                <w:color w:val="0070C0"/>
              </w:rPr>
            </w:pPr>
            <w:r>
              <w:rPr>
                <w:b/>
                <w:color w:val="0070C0"/>
              </w:rPr>
              <w:t>updateCurrentRow</w:t>
            </w:r>
          </w:p>
        </w:tc>
        <w:tc>
          <w:tcPr>
            <w:tcW w:w="7243" w:type="dxa"/>
          </w:tcPr>
          <w:p w14:paraId="46615E06" w14:textId="2AE3EA9D" w:rsidR="002A5792" w:rsidRDefault="002A5792" w:rsidP="00D71D99">
            <w:pPr>
              <w:pStyle w:val="SAGEBodyText"/>
            </w:pPr>
            <w:r>
              <w:t>Send grid current select row data to server, update the grid current row data in server side</w:t>
            </w:r>
          </w:p>
        </w:tc>
      </w:tr>
      <w:tr w:rsidR="002A5792" w14:paraId="7BFF5787" w14:textId="77777777" w:rsidTr="00D71D99">
        <w:tc>
          <w:tcPr>
            <w:tcW w:w="1965" w:type="dxa"/>
          </w:tcPr>
          <w:p w14:paraId="05C73D44" w14:textId="74E96B61" w:rsidR="002A5792" w:rsidRPr="00D02190" w:rsidRDefault="002A5792" w:rsidP="00D71D99">
            <w:pPr>
              <w:pStyle w:val="SAGEBodyText"/>
              <w:jc w:val="center"/>
              <w:rPr>
                <w:b/>
                <w:color w:val="0070C0"/>
              </w:rPr>
            </w:pPr>
            <w:r>
              <w:rPr>
                <w:b/>
                <w:color w:val="0070C0"/>
              </w:rPr>
              <w:t>isEmpty</w:t>
            </w:r>
          </w:p>
        </w:tc>
        <w:tc>
          <w:tcPr>
            <w:tcW w:w="7243" w:type="dxa"/>
          </w:tcPr>
          <w:p w14:paraId="47860875" w14:textId="4A678962" w:rsidR="002A5792" w:rsidRDefault="002A5792" w:rsidP="00D71D99">
            <w:pPr>
              <w:pStyle w:val="SAGEBodyText"/>
            </w:pPr>
            <w:r>
              <w:t xml:space="preserve">Return bool value to indicate whether the grid data is empty or not </w:t>
            </w:r>
          </w:p>
        </w:tc>
      </w:tr>
      <w:tr w:rsidR="002A5792" w14:paraId="71DB15BE" w14:textId="77777777" w:rsidTr="00D71D99">
        <w:tc>
          <w:tcPr>
            <w:tcW w:w="1965" w:type="dxa"/>
          </w:tcPr>
          <w:p w14:paraId="3C94A283" w14:textId="68B81F00" w:rsidR="002A5792" w:rsidRPr="00D02190" w:rsidRDefault="002A5792" w:rsidP="00D71D99">
            <w:pPr>
              <w:pStyle w:val="SAGEBodyText"/>
              <w:jc w:val="center"/>
              <w:rPr>
                <w:b/>
                <w:color w:val="0070C0"/>
              </w:rPr>
            </w:pPr>
            <w:r>
              <w:rPr>
                <w:b/>
                <w:color w:val="0070C0"/>
              </w:rPr>
              <w:t>cancel</w:t>
            </w:r>
          </w:p>
        </w:tc>
        <w:tc>
          <w:tcPr>
            <w:tcW w:w="7243" w:type="dxa"/>
          </w:tcPr>
          <w:p w14:paraId="2D2B514F" w14:textId="754D1B92" w:rsidR="002A5792" w:rsidRDefault="002A5792" w:rsidP="00D71D99">
            <w:pPr>
              <w:pStyle w:val="SAGEBodyText"/>
            </w:pPr>
            <w:r>
              <w:t>Reset grid status, cancel the last row selection</w:t>
            </w:r>
          </w:p>
        </w:tc>
      </w:tr>
      <w:tr w:rsidR="002A5792" w14:paraId="1C2C65F1" w14:textId="77777777" w:rsidTr="00D71D99">
        <w:tc>
          <w:tcPr>
            <w:tcW w:w="1965" w:type="dxa"/>
          </w:tcPr>
          <w:p w14:paraId="335BF6F6" w14:textId="4E31B109" w:rsidR="002A5792" w:rsidRPr="00D02190" w:rsidRDefault="002A5792" w:rsidP="00D71D99">
            <w:pPr>
              <w:pStyle w:val="SAGEBodyText"/>
              <w:jc w:val="center"/>
              <w:rPr>
                <w:b/>
                <w:color w:val="0070C0"/>
              </w:rPr>
            </w:pPr>
            <w:r>
              <w:rPr>
                <w:b/>
                <w:color w:val="0070C0"/>
              </w:rPr>
              <w:t>clear</w:t>
            </w:r>
          </w:p>
        </w:tc>
        <w:tc>
          <w:tcPr>
            <w:tcW w:w="7243" w:type="dxa"/>
          </w:tcPr>
          <w:p w14:paraId="6A1E017F" w14:textId="2676A3B2" w:rsidR="002A5792" w:rsidRDefault="002A5792" w:rsidP="00D71D99">
            <w:pPr>
              <w:pStyle w:val="SAGEBodyText"/>
            </w:pPr>
            <w:r>
              <w:t>Clear the grid data</w:t>
            </w:r>
          </w:p>
        </w:tc>
      </w:tr>
      <w:tr w:rsidR="00DD528A" w14:paraId="1AA85EB1" w14:textId="77777777" w:rsidTr="00D71D99">
        <w:tc>
          <w:tcPr>
            <w:tcW w:w="1965" w:type="dxa"/>
          </w:tcPr>
          <w:p w14:paraId="1A2849E0" w14:textId="54516E73" w:rsidR="00DD528A" w:rsidRDefault="00DD528A" w:rsidP="00D71D99">
            <w:pPr>
              <w:pStyle w:val="SAGEBodyText"/>
              <w:jc w:val="center"/>
              <w:rPr>
                <w:b/>
                <w:color w:val="0070C0"/>
              </w:rPr>
            </w:pPr>
            <w:r>
              <w:rPr>
                <w:b/>
                <w:color w:val="0070C0"/>
              </w:rPr>
              <w:t>refreshByKey</w:t>
            </w:r>
          </w:p>
        </w:tc>
        <w:tc>
          <w:tcPr>
            <w:tcW w:w="7243" w:type="dxa"/>
          </w:tcPr>
          <w:p w14:paraId="16A6DE3C" w14:textId="4E3C3325" w:rsidR="00DD528A" w:rsidRDefault="00DD528A" w:rsidP="00D71D99">
            <w:pPr>
              <w:pStyle w:val="SAGEBodyText"/>
            </w:pPr>
            <w:r>
              <w:t>When PageByKey setting is true, reads data from server from specified record</w:t>
            </w:r>
          </w:p>
        </w:tc>
      </w:tr>
    </w:tbl>
    <w:p w14:paraId="0C4DC86F" w14:textId="77777777" w:rsidR="002E2B64" w:rsidRDefault="002E2B64" w:rsidP="007718CB">
      <w:pPr>
        <w:pStyle w:val="SAGEBodyText"/>
        <w:rPr>
          <w:b/>
          <w:i/>
          <w:color w:val="27A2C9"/>
        </w:rPr>
      </w:pPr>
    </w:p>
    <w:p w14:paraId="6385BD03" w14:textId="45CC4E87" w:rsidR="004F5B4A" w:rsidRPr="004F5B4A" w:rsidRDefault="004F5B4A" w:rsidP="004F5B4A">
      <w:pPr>
        <w:pStyle w:val="SAGEHeading3"/>
      </w:pPr>
      <w:bookmarkStart w:id="6" w:name="_Toc71584252"/>
      <w:r>
        <w:t>r</w:t>
      </w:r>
      <w:r w:rsidR="00D02190">
        <w:t>efresh</w:t>
      </w:r>
      <w:bookmarkEnd w:id="6"/>
    </w:p>
    <w:tbl>
      <w:tblPr>
        <w:tblStyle w:val="TableGrid"/>
        <w:tblW w:w="0" w:type="auto"/>
        <w:tblLook w:val="04A0" w:firstRow="1" w:lastRow="0" w:firstColumn="1" w:lastColumn="0" w:noHBand="0" w:noVBand="1"/>
      </w:tblPr>
      <w:tblGrid>
        <w:gridCol w:w="1795"/>
        <w:gridCol w:w="1890"/>
        <w:gridCol w:w="5523"/>
      </w:tblGrid>
      <w:tr w:rsidR="004F5B4A" w14:paraId="5EC104B3" w14:textId="77777777" w:rsidTr="00027F9A">
        <w:tc>
          <w:tcPr>
            <w:tcW w:w="9208" w:type="dxa"/>
            <w:gridSpan w:val="3"/>
          </w:tcPr>
          <w:p w14:paraId="6B8EC24D" w14:textId="03043107" w:rsidR="004F5B4A" w:rsidRPr="00BE693B" w:rsidRDefault="004F5B4A" w:rsidP="004F5B4A">
            <w:pPr>
              <w:pStyle w:val="SAGEBodyText"/>
              <w:ind w:firstLine="144"/>
              <w:jc w:val="center"/>
              <w:rPr>
                <w:sz w:val="28"/>
                <w:szCs w:val="28"/>
              </w:rPr>
            </w:pPr>
            <w:r w:rsidRPr="00BE693B">
              <w:rPr>
                <w:b/>
                <w:i/>
                <w:color w:val="0070C0"/>
                <w:sz w:val="28"/>
                <w:szCs w:val="28"/>
              </w:rPr>
              <w:t>sg.viewList.refresh</w:t>
            </w:r>
            <w:r w:rsidRPr="00BE693B">
              <w:rPr>
                <w:sz w:val="28"/>
                <w:szCs w:val="28"/>
              </w:rPr>
              <w:t xml:space="preserve"> (</w:t>
            </w:r>
            <w:r w:rsidRPr="00BE693B">
              <w:rPr>
                <w:b/>
                <w:i/>
                <w:sz w:val="28"/>
                <w:szCs w:val="28"/>
              </w:rPr>
              <w:t>gridName</w:t>
            </w:r>
            <w:r w:rsidRPr="00BE693B">
              <w:rPr>
                <w:sz w:val="28"/>
                <w:szCs w:val="28"/>
              </w:rPr>
              <w:t>)</w:t>
            </w:r>
          </w:p>
        </w:tc>
      </w:tr>
      <w:tr w:rsidR="004F5B4A" w14:paraId="7BEF7DAD" w14:textId="77777777" w:rsidTr="00027F9A">
        <w:tc>
          <w:tcPr>
            <w:tcW w:w="1795" w:type="dxa"/>
          </w:tcPr>
          <w:p w14:paraId="2DDE2344"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3DFBB22F" w14:textId="0756A567" w:rsidR="004F5B4A" w:rsidRDefault="004F5B4A" w:rsidP="00027F9A">
            <w:pPr>
              <w:pStyle w:val="SAGEBodyText"/>
            </w:pPr>
            <w:r>
              <w:t>Read data from the server, refresh the view list, and reset the page number to 1</w:t>
            </w:r>
          </w:p>
        </w:tc>
      </w:tr>
      <w:tr w:rsidR="004F5B4A" w14:paraId="7F26A2DD" w14:textId="77777777" w:rsidTr="00027F9A">
        <w:tc>
          <w:tcPr>
            <w:tcW w:w="1795" w:type="dxa"/>
          </w:tcPr>
          <w:p w14:paraId="2DB5566D"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0C161C0"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35CFC789" w14:textId="77777777" w:rsidR="004F5B4A" w:rsidRPr="00B31DCE" w:rsidRDefault="004F5B4A" w:rsidP="00027F9A">
            <w:pPr>
              <w:pStyle w:val="SAGEBodyText"/>
            </w:pPr>
            <w:r w:rsidRPr="00B31DCE">
              <w:t>The name of the grid</w:t>
            </w:r>
          </w:p>
        </w:tc>
      </w:tr>
      <w:tr w:rsidR="004F5B4A" w14:paraId="51B11417" w14:textId="77777777" w:rsidTr="00027F9A">
        <w:tc>
          <w:tcPr>
            <w:tcW w:w="1795" w:type="dxa"/>
          </w:tcPr>
          <w:p w14:paraId="250657AB" w14:textId="77777777" w:rsidR="004F5B4A" w:rsidRPr="00997624" w:rsidRDefault="004F5B4A" w:rsidP="00027F9A">
            <w:pPr>
              <w:pStyle w:val="SAGETitleDate"/>
              <w:jc w:val="center"/>
              <w:rPr>
                <w:b/>
                <w:color w:val="7030A0"/>
              </w:rPr>
            </w:pPr>
            <w:r w:rsidRPr="00997624">
              <w:rPr>
                <w:b/>
                <w:color w:val="7030A0"/>
              </w:rPr>
              <w:lastRenderedPageBreak/>
              <w:t>Returns</w:t>
            </w:r>
          </w:p>
        </w:tc>
        <w:tc>
          <w:tcPr>
            <w:tcW w:w="7413" w:type="dxa"/>
            <w:gridSpan w:val="2"/>
          </w:tcPr>
          <w:p w14:paraId="7F5DEF45" w14:textId="77777777" w:rsidR="004F5B4A" w:rsidRPr="0012650D" w:rsidRDefault="004F5B4A" w:rsidP="00027F9A">
            <w:pPr>
              <w:pStyle w:val="SAGEBodyText"/>
              <w:rPr>
                <w:i/>
              </w:rPr>
            </w:pPr>
            <w:r w:rsidRPr="00B31DCE">
              <w:t>None</w:t>
            </w:r>
          </w:p>
        </w:tc>
      </w:tr>
      <w:tr w:rsidR="00521E00" w14:paraId="0891A4D3" w14:textId="77777777" w:rsidTr="00027F9A">
        <w:tc>
          <w:tcPr>
            <w:tcW w:w="1795" w:type="dxa"/>
          </w:tcPr>
          <w:p w14:paraId="115C9119"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7371E49" w14:textId="0F2A830C" w:rsidR="00521E00" w:rsidRPr="00521E00" w:rsidRDefault="00521E00" w:rsidP="00521E00">
            <w:pPr>
              <w:pStyle w:val="SAGEBodyText"/>
            </w:pPr>
            <w:r w:rsidRPr="001F2DE5">
              <w:t>sg.viewList.</w:t>
            </w:r>
            <w:r>
              <w:t>refresh</w:t>
            </w:r>
            <w:r w:rsidRPr="001F2DE5">
              <w:t>(</w:t>
            </w:r>
            <w:r w:rsidRPr="001F2DE5">
              <w:rPr>
                <w:color w:val="C00000"/>
              </w:rPr>
              <w:t>"receiptGrid"</w:t>
            </w:r>
            <w:r w:rsidRPr="001F2DE5">
              <w:t>)</w:t>
            </w:r>
          </w:p>
        </w:tc>
      </w:tr>
    </w:tbl>
    <w:p w14:paraId="5EEF596E" w14:textId="66B26967" w:rsidR="00F10AD1" w:rsidRDefault="00F10AD1" w:rsidP="007718CB">
      <w:pPr>
        <w:pStyle w:val="SAGEBodyText"/>
      </w:pPr>
    </w:p>
    <w:p w14:paraId="55EA63D9" w14:textId="6EEC2567" w:rsidR="00FB17F8" w:rsidRDefault="00FB17F8" w:rsidP="004F5B4A">
      <w:pPr>
        <w:pStyle w:val="SAGEHeading3"/>
      </w:pPr>
      <w:bookmarkStart w:id="7" w:name="_Toc71584253"/>
      <w:r>
        <w:t>commit</w:t>
      </w:r>
      <w:bookmarkEnd w:id="7"/>
    </w:p>
    <w:tbl>
      <w:tblPr>
        <w:tblStyle w:val="TableGrid"/>
        <w:tblW w:w="0" w:type="auto"/>
        <w:tblLook w:val="04A0" w:firstRow="1" w:lastRow="0" w:firstColumn="1" w:lastColumn="0" w:noHBand="0" w:noVBand="1"/>
      </w:tblPr>
      <w:tblGrid>
        <w:gridCol w:w="1795"/>
        <w:gridCol w:w="1890"/>
        <w:gridCol w:w="5523"/>
      </w:tblGrid>
      <w:tr w:rsidR="004F5B4A" w14:paraId="4504E339" w14:textId="77777777" w:rsidTr="00027F9A">
        <w:tc>
          <w:tcPr>
            <w:tcW w:w="9208" w:type="dxa"/>
            <w:gridSpan w:val="3"/>
          </w:tcPr>
          <w:p w14:paraId="7C5ADE08" w14:textId="7403CE26" w:rsidR="004F5B4A" w:rsidRPr="00BE693B" w:rsidRDefault="004F5B4A" w:rsidP="00027F9A">
            <w:pPr>
              <w:pStyle w:val="SAGEBodyText"/>
              <w:ind w:firstLine="144"/>
              <w:jc w:val="center"/>
              <w:rPr>
                <w:sz w:val="28"/>
                <w:szCs w:val="28"/>
              </w:rPr>
            </w:pPr>
            <w:r w:rsidRPr="00BE693B">
              <w:rPr>
                <w:b/>
                <w:i/>
                <w:color w:val="0070C0"/>
                <w:sz w:val="28"/>
                <w:szCs w:val="28"/>
              </w:rPr>
              <w:t>sg.viewList.commit</w:t>
            </w:r>
            <w:r w:rsidRPr="00BE693B">
              <w:rPr>
                <w:sz w:val="28"/>
                <w:szCs w:val="28"/>
              </w:rPr>
              <w:t xml:space="preserve"> (</w:t>
            </w:r>
            <w:r w:rsidRPr="00BE693B">
              <w:rPr>
                <w:b/>
                <w:i/>
                <w:sz w:val="28"/>
                <w:szCs w:val="28"/>
              </w:rPr>
              <w:t>gridName</w:t>
            </w:r>
            <w:r w:rsidRPr="00BE693B">
              <w:rPr>
                <w:sz w:val="28"/>
                <w:szCs w:val="28"/>
              </w:rPr>
              <w:t>)</w:t>
            </w:r>
          </w:p>
        </w:tc>
      </w:tr>
      <w:tr w:rsidR="004F5B4A" w14:paraId="54C2784D" w14:textId="77777777" w:rsidTr="00027F9A">
        <w:tc>
          <w:tcPr>
            <w:tcW w:w="1795" w:type="dxa"/>
          </w:tcPr>
          <w:p w14:paraId="678DE788"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49F846D7" w14:textId="3C13632C" w:rsidR="004F5B4A" w:rsidRDefault="004F5B4A" w:rsidP="00027F9A">
            <w:pPr>
              <w:pStyle w:val="SAGEBodyText"/>
            </w:pPr>
            <w:r>
              <w:t>Commit unsaved changes to the server</w:t>
            </w:r>
          </w:p>
        </w:tc>
      </w:tr>
      <w:tr w:rsidR="004F5B4A" w14:paraId="17C351A2" w14:textId="77777777" w:rsidTr="00027F9A">
        <w:tc>
          <w:tcPr>
            <w:tcW w:w="1795" w:type="dxa"/>
          </w:tcPr>
          <w:p w14:paraId="438E05C7"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3A807B09"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6DFCD6A4" w14:textId="77777777" w:rsidR="004F5B4A" w:rsidRPr="00B31DCE" w:rsidRDefault="004F5B4A" w:rsidP="00027F9A">
            <w:pPr>
              <w:pStyle w:val="SAGEBodyText"/>
            </w:pPr>
            <w:r w:rsidRPr="00B31DCE">
              <w:t>The name of the grid</w:t>
            </w:r>
          </w:p>
        </w:tc>
      </w:tr>
      <w:tr w:rsidR="004F5B4A" w14:paraId="1467DDFF" w14:textId="77777777" w:rsidTr="00027F9A">
        <w:tc>
          <w:tcPr>
            <w:tcW w:w="1795" w:type="dxa"/>
          </w:tcPr>
          <w:p w14:paraId="3B1F77AA"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13E76FF" w14:textId="77777777" w:rsidR="004F5B4A" w:rsidRPr="0012650D" w:rsidRDefault="004F5B4A" w:rsidP="00027F9A">
            <w:pPr>
              <w:pStyle w:val="SAGEBodyText"/>
              <w:rPr>
                <w:i/>
              </w:rPr>
            </w:pPr>
            <w:r w:rsidRPr="00B31DCE">
              <w:t>None</w:t>
            </w:r>
          </w:p>
        </w:tc>
      </w:tr>
      <w:tr w:rsidR="004F5B4A" w14:paraId="5F7D4773" w14:textId="77777777" w:rsidTr="00027F9A">
        <w:tc>
          <w:tcPr>
            <w:tcW w:w="1795" w:type="dxa"/>
          </w:tcPr>
          <w:p w14:paraId="6FBC2C71"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101DCB8" w14:textId="2FC28BB4" w:rsidR="004F5B4A" w:rsidRPr="001F2DE5" w:rsidRDefault="001F2DE5" w:rsidP="00027F9A">
            <w:pPr>
              <w:pStyle w:val="SAGEBodyText"/>
            </w:pPr>
            <w:r w:rsidRPr="001F2DE5">
              <w:t>if (sg.viewList.commit() &amp;&amp; $(</w:t>
            </w:r>
            <w:r w:rsidRPr="001F2DE5">
              <w:rPr>
                <w:color w:val="C00000"/>
              </w:rPr>
              <w:t>"#frmReceipt"</w:t>
            </w:r>
            <w:r w:rsidRPr="001F2DE5">
              <w:t>).valid()) {</w:t>
            </w:r>
            <w:r w:rsidR="00521E00">
              <w:t>…</w:t>
            </w:r>
          </w:p>
        </w:tc>
      </w:tr>
    </w:tbl>
    <w:p w14:paraId="1C055FB7" w14:textId="77777777" w:rsidR="00FB17F8" w:rsidRDefault="00FB17F8" w:rsidP="00FB17F8">
      <w:pPr>
        <w:pStyle w:val="SAGEBodyText"/>
        <w:rPr>
          <w:b/>
          <w:i/>
          <w:color w:val="27A2C9"/>
        </w:rPr>
      </w:pPr>
    </w:p>
    <w:p w14:paraId="60998948" w14:textId="0AC6CACD" w:rsidR="00FB17F8" w:rsidRDefault="004F5B4A" w:rsidP="004F5B4A">
      <w:pPr>
        <w:pStyle w:val="SAGEHeading3"/>
      </w:pPr>
      <w:bookmarkStart w:id="8" w:name="_Toc71584254"/>
      <w:r>
        <w:t>d</w:t>
      </w:r>
      <w:r w:rsidR="00FB17F8">
        <w:t>irty</w:t>
      </w:r>
      <w:r>
        <w:t xml:space="preserve"> (</w:t>
      </w:r>
      <w:r w:rsidR="00705439">
        <w:t>getter</w:t>
      </w:r>
      <w:r>
        <w:t>)</w:t>
      </w:r>
      <w:bookmarkEnd w:id="8"/>
    </w:p>
    <w:tbl>
      <w:tblPr>
        <w:tblStyle w:val="TableGrid"/>
        <w:tblW w:w="0" w:type="auto"/>
        <w:tblLook w:val="04A0" w:firstRow="1" w:lastRow="0" w:firstColumn="1" w:lastColumn="0" w:noHBand="0" w:noVBand="1"/>
      </w:tblPr>
      <w:tblGrid>
        <w:gridCol w:w="1795"/>
        <w:gridCol w:w="1890"/>
        <w:gridCol w:w="5523"/>
      </w:tblGrid>
      <w:tr w:rsidR="004F5B4A" w14:paraId="7059F3F9" w14:textId="77777777" w:rsidTr="00027F9A">
        <w:tc>
          <w:tcPr>
            <w:tcW w:w="9208" w:type="dxa"/>
            <w:gridSpan w:val="3"/>
          </w:tcPr>
          <w:p w14:paraId="2B9E3B69" w14:textId="24D03347"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w:t>
            </w:r>
            <w:r w:rsidRPr="00BE693B">
              <w:rPr>
                <w:sz w:val="28"/>
                <w:szCs w:val="28"/>
              </w:rPr>
              <w:t>)</w:t>
            </w:r>
          </w:p>
        </w:tc>
      </w:tr>
      <w:tr w:rsidR="004F5B4A" w14:paraId="5ADFF65D" w14:textId="77777777" w:rsidTr="00027F9A">
        <w:tc>
          <w:tcPr>
            <w:tcW w:w="1795" w:type="dxa"/>
          </w:tcPr>
          <w:p w14:paraId="45F18693"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5DC49DA0" w14:textId="5F5A0DE2" w:rsidR="004F5B4A" w:rsidRDefault="004F5B4A" w:rsidP="00027F9A">
            <w:pPr>
              <w:pStyle w:val="SAGEBodyText"/>
            </w:pPr>
            <w:r>
              <w:t xml:space="preserve">Gets </w:t>
            </w:r>
            <w:r w:rsidRPr="00557FE2">
              <w:t xml:space="preserve">whether </w:t>
            </w:r>
            <w:r>
              <w:t xml:space="preserve">data </w:t>
            </w:r>
            <w:r w:rsidRPr="00557FE2">
              <w:t>has changed</w:t>
            </w:r>
          </w:p>
        </w:tc>
      </w:tr>
      <w:tr w:rsidR="004F5B4A" w14:paraId="6C5C4770" w14:textId="77777777" w:rsidTr="00027F9A">
        <w:tc>
          <w:tcPr>
            <w:tcW w:w="1795" w:type="dxa"/>
          </w:tcPr>
          <w:p w14:paraId="5CFB358F"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2C429EBE"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2D0B92A" w14:textId="77777777" w:rsidR="004F5B4A" w:rsidRPr="00B31DCE" w:rsidRDefault="004F5B4A" w:rsidP="00027F9A">
            <w:pPr>
              <w:pStyle w:val="SAGEBodyText"/>
            </w:pPr>
            <w:r w:rsidRPr="00B31DCE">
              <w:t>The name of the grid</w:t>
            </w:r>
          </w:p>
        </w:tc>
      </w:tr>
      <w:tr w:rsidR="004F5B4A" w14:paraId="53C26378" w14:textId="77777777" w:rsidTr="00027F9A">
        <w:tc>
          <w:tcPr>
            <w:tcW w:w="1795" w:type="dxa"/>
          </w:tcPr>
          <w:p w14:paraId="2B2D82F5"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0C05C0CE" w14:textId="321629E0" w:rsidR="004F5B4A" w:rsidRPr="0012650D" w:rsidRDefault="004F5B4A" w:rsidP="00027F9A">
            <w:pPr>
              <w:pStyle w:val="SAGEBodyText"/>
              <w:rPr>
                <w:i/>
              </w:rPr>
            </w:pPr>
            <w:r>
              <w:t>true if dirty otherwise false</w:t>
            </w:r>
          </w:p>
        </w:tc>
      </w:tr>
      <w:tr w:rsidR="004F5B4A" w14:paraId="547B1598" w14:textId="77777777" w:rsidTr="00027F9A">
        <w:tc>
          <w:tcPr>
            <w:tcW w:w="1795" w:type="dxa"/>
          </w:tcPr>
          <w:p w14:paraId="636EDB1E"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2ED8F6A6" w14:textId="2196ABBE" w:rsidR="004F5B4A" w:rsidRPr="001F2DE5" w:rsidRDefault="001F2DE5" w:rsidP="00027F9A">
            <w:pPr>
              <w:pStyle w:val="SAGEBodyText"/>
            </w:pPr>
            <w:r w:rsidRPr="001F2DE5">
              <w:rPr>
                <w:color w:val="0070C0"/>
              </w:rPr>
              <w:t xml:space="preserve">var </w:t>
            </w:r>
            <w:r w:rsidRPr="001F2DE5">
              <w:t>gridDirty = sg.viewList.dirty(</w:t>
            </w:r>
            <w:r w:rsidRPr="001F2DE5">
              <w:rPr>
                <w:color w:val="C00000"/>
              </w:rPr>
              <w:t>"receiptGrid"</w:t>
            </w:r>
            <w:r w:rsidRPr="001F2DE5">
              <w:t>)</w:t>
            </w:r>
          </w:p>
        </w:tc>
      </w:tr>
    </w:tbl>
    <w:p w14:paraId="7D347894" w14:textId="77777777" w:rsidR="00FB17F8" w:rsidRDefault="00FB17F8" w:rsidP="00FB17F8">
      <w:pPr>
        <w:pStyle w:val="SAGEBodyText"/>
        <w:rPr>
          <w:b/>
          <w:i/>
          <w:color w:val="27A2C9"/>
        </w:rPr>
      </w:pPr>
    </w:p>
    <w:p w14:paraId="058A1980" w14:textId="1A838EF7" w:rsidR="00323F90" w:rsidRDefault="004F5B4A" w:rsidP="00256446">
      <w:pPr>
        <w:pStyle w:val="SAGEHeading3"/>
      </w:pPr>
      <w:bookmarkStart w:id="9" w:name="_Toc71584255"/>
      <w:r>
        <w:t>d</w:t>
      </w:r>
      <w:r w:rsidR="00323F90">
        <w:t>irty</w:t>
      </w:r>
      <w:r w:rsidR="00705439">
        <w:t xml:space="preserve"> </w:t>
      </w:r>
      <w:r>
        <w:t>(</w:t>
      </w:r>
      <w:r w:rsidR="00705439">
        <w:t>setter</w:t>
      </w:r>
      <w:r>
        <w:t>)</w:t>
      </w:r>
      <w:bookmarkEnd w:id="9"/>
    </w:p>
    <w:tbl>
      <w:tblPr>
        <w:tblStyle w:val="TableGrid"/>
        <w:tblW w:w="0" w:type="auto"/>
        <w:tblLook w:val="04A0" w:firstRow="1" w:lastRow="0" w:firstColumn="1" w:lastColumn="0" w:noHBand="0" w:noVBand="1"/>
      </w:tblPr>
      <w:tblGrid>
        <w:gridCol w:w="1795"/>
        <w:gridCol w:w="1890"/>
        <w:gridCol w:w="5523"/>
      </w:tblGrid>
      <w:tr w:rsidR="004F5B4A" w14:paraId="158DE346" w14:textId="77777777" w:rsidTr="00027F9A">
        <w:tc>
          <w:tcPr>
            <w:tcW w:w="9208" w:type="dxa"/>
            <w:gridSpan w:val="3"/>
          </w:tcPr>
          <w:p w14:paraId="39629228" w14:textId="1DBAFBC2" w:rsidR="004F5B4A" w:rsidRPr="00BE693B" w:rsidRDefault="004F5B4A" w:rsidP="00027F9A">
            <w:pPr>
              <w:pStyle w:val="SAGEBodyText"/>
              <w:ind w:firstLine="144"/>
              <w:jc w:val="center"/>
              <w:rPr>
                <w:sz w:val="28"/>
                <w:szCs w:val="28"/>
              </w:rPr>
            </w:pPr>
            <w:r w:rsidRPr="00BE693B">
              <w:rPr>
                <w:b/>
                <w:i/>
                <w:color w:val="0070C0"/>
                <w:sz w:val="28"/>
                <w:szCs w:val="28"/>
              </w:rPr>
              <w:t>sg.viewList.dirty</w:t>
            </w:r>
            <w:r w:rsidRPr="00BE693B">
              <w:rPr>
                <w:sz w:val="28"/>
                <w:szCs w:val="28"/>
              </w:rPr>
              <w:t xml:space="preserve"> (</w:t>
            </w:r>
            <w:r w:rsidRPr="00BE693B">
              <w:rPr>
                <w:b/>
                <w:i/>
                <w:sz w:val="28"/>
                <w:szCs w:val="28"/>
              </w:rPr>
              <w:t>gridName, dirty</w:t>
            </w:r>
            <w:r w:rsidRPr="00BE693B">
              <w:rPr>
                <w:sz w:val="28"/>
                <w:szCs w:val="28"/>
              </w:rPr>
              <w:t>)</w:t>
            </w:r>
          </w:p>
        </w:tc>
      </w:tr>
      <w:tr w:rsidR="004F5B4A" w14:paraId="4AADA1F7" w14:textId="77777777" w:rsidTr="00027F9A">
        <w:tc>
          <w:tcPr>
            <w:tcW w:w="1795" w:type="dxa"/>
          </w:tcPr>
          <w:p w14:paraId="7F54A6A1" w14:textId="77777777" w:rsidR="004F5B4A" w:rsidRPr="00997624" w:rsidRDefault="004F5B4A" w:rsidP="00027F9A">
            <w:pPr>
              <w:pStyle w:val="SAGETitleDate"/>
              <w:jc w:val="center"/>
              <w:rPr>
                <w:b/>
                <w:color w:val="7030A0"/>
              </w:rPr>
            </w:pPr>
            <w:r w:rsidRPr="00997624">
              <w:rPr>
                <w:b/>
                <w:color w:val="7030A0"/>
              </w:rPr>
              <w:t>Description</w:t>
            </w:r>
          </w:p>
        </w:tc>
        <w:tc>
          <w:tcPr>
            <w:tcW w:w="7413" w:type="dxa"/>
            <w:gridSpan w:val="2"/>
          </w:tcPr>
          <w:p w14:paraId="6D896326" w14:textId="545BE537" w:rsidR="004F5B4A" w:rsidRDefault="004F5B4A" w:rsidP="00027F9A">
            <w:pPr>
              <w:pStyle w:val="SAGEBodyText"/>
            </w:pPr>
            <w:r>
              <w:t xml:space="preserve">Sets </w:t>
            </w:r>
            <w:r w:rsidRPr="00557FE2">
              <w:t xml:space="preserve">whether </w:t>
            </w:r>
            <w:r>
              <w:t xml:space="preserve">data </w:t>
            </w:r>
            <w:r w:rsidRPr="00557FE2">
              <w:t>has changed</w:t>
            </w:r>
          </w:p>
        </w:tc>
      </w:tr>
      <w:tr w:rsidR="004F5B4A" w14:paraId="5C9869D9" w14:textId="77777777" w:rsidTr="00027F9A">
        <w:tc>
          <w:tcPr>
            <w:tcW w:w="1795" w:type="dxa"/>
          </w:tcPr>
          <w:p w14:paraId="022B4FA2" w14:textId="77777777" w:rsidR="004F5B4A" w:rsidRPr="00997624" w:rsidRDefault="004F5B4A" w:rsidP="00027F9A">
            <w:pPr>
              <w:pStyle w:val="SAGETitleDate"/>
              <w:jc w:val="center"/>
              <w:rPr>
                <w:b/>
                <w:color w:val="7030A0"/>
              </w:rPr>
            </w:pPr>
            <w:r w:rsidRPr="00997624">
              <w:rPr>
                <w:b/>
                <w:color w:val="7030A0"/>
              </w:rPr>
              <w:t>Parameters</w:t>
            </w:r>
          </w:p>
        </w:tc>
        <w:tc>
          <w:tcPr>
            <w:tcW w:w="1890" w:type="dxa"/>
          </w:tcPr>
          <w:p w14:paraId="529AB797" w14:textId="77777777" w:rsidR="004F5B4A" w:rsidRPr="00997624" w:rsidRDefault="004F5B4A" w:rsidP="00027F9A">
            <w:pPr>
              <w:pStyle w:val="SAGETitleDate"/>
              <w:jc w:val="center"/>
              <w:rPr>
                <w:color w:val="auto"/>
              </w:rPr>
            </w:pPr>
            <w:r w:rsidRPr="00997624">
              <w:rPr>
                <w:b/>
                <w:i/>
                <w:color w:val="auto"/>
              </w:rPr>
              <w:t>gridName</w:t>
            </w:r>
          </w:p>
        </w:tc>
        <w:tc>
          <w:tcPr>
            <w:tcW w:w="5523" w:type="dxa"/>
          </w:tcPr>
          <w:p w14:paraId="14820F7A" w14:textId="77777777" w:rsidR="004F5B4A" w:rsidRPr="00B31DCE" w:rsidRDefault="004F5B4A" w:rsidP="00027F9A">
            <w:pPr>
              <w:pStyle w:val="SAGEBodyText"/>
            </w:pPr>
            <w:r w:rsidRPr="00B31DCE">
              <w:t>The name of the grid</w:t>
            </w:r>
          </w:p>
        </w:tc>
      </w:tr>
      <w:tr w:rsidR="004F5B4A" w14:paraId="32C0F1A3" w14:textId="77777777" w:rsidTr="004F5B4A">
        <w:tc>
          <w:tcPr>
            <w:tcW w:w="1795" w:type="dxa"/>
          </w:tcPr>
          <w:p w14:paraId="5A89B47D" w14:textId="77777777" w:rsidR="004F5B4A" w:rsidRPr="00997624" w:rsidRDefault="004F5B4A" w:rsidP="00027F9A">
            <w:pPr>
              <w:pStyle w:val="SAGETitleDate"/>
              <w:jc w:val="center"/>
              <w:rPr>
                <w:b/>
                <w:color w:val="7030A0"/>
              </w:rPr>
            </w:pPr>
          </w:p>
        </w:tc>
        <w:tc>
          <w:tcPr>
            <w:tcW w:w="1890" w:type="dxa"/>
          </w:tcPr>
          <w:p w14:paraId="7AF45F24" w14:textId="1ACAB37F" w:rsidR="004F5B4A" w:rsidRPr="004F5B4A" w:rsidRDefault="004F5B4A" w:rsidP="004F5B4A">
            <w:pPr>
              <w:pStyle w:val="SAGEBodyText"/>
              <w:jc w:val="center"/>
              <w:rPr>
                <w:b/>
                <w:i/>
              </w:rPr>
            </w:pPr>
            <w:r w:rsidRPr="004F5B4A">
              <w:rPr>
                <w:b/>
                <w:i/>
              </w:rPr>
              <w:t>dirty</w:t>
            </w:r>
          </w:p>
        </w:tc>
        <w:tc>
          <w:tcPr>
            <w:tcW w:w="5523" w:type="dxa"/>
          </w:tcPr>
          <w:p w14:paraId="6FDE005D" w14:textId="27F62D8A" w:rsidR="004F5B4A" w:rsidRDefault="004F5B4A" w:rsidP="00027F9A">
            <w:pPr>
              <w:pStyle w:val="SAGEBodyText"/>
            </w:pPr>
            <w:r>
              <w:t>true/false</w:t>
            </w:r>
          </w:p>
        </w:tc>
      </w:tr>
      <w:tr w:rsidR="004F5B4A" w14:paraId="442E1834" w14:textId="77777777" w:rsidTr="00027F9A">
        <w:tc>
          <w:tcPr>
            <w:tcW w:w="1795" w:type="dxa"/>
          </w:tcPr>
          <w:p w14:paraId="5E21A251" w14:textId="77777777" w:rsidR="004F5B4A" w:rsidRPr="00997624" w:rsidRDefault="004F5B4A" w:rsidP="00027F9A">
            <w:pPr>
              <w:pStyle w:val="SAGETitleDate"/>
              <w:jc w:val="center"/>
              <w:rPr>
                <w:b/>
                <w:color w:val="7030A0"/>
              </w:rPr>
            </w:pPr>
            <w:r w:rsidRPr="00997624">
              <w:rPr>
                <w:b/>
                <w:color w:val="7030A0"/>
              </w:rPr>
              <w:t>Returns</w:t>
            </w:r>
          </w:p>
        </w:tc>
        <w:tc>
          <w:tcPr>
            <w:tcW w:w="7413" w:type="dxa"/>
            <w:gridSpan w:val="2"/>
          </w:tcPr>
          <w:p w14:paraId="4B5CDA43" w14:textId="0F1B173F" w:rsidR="004F5B4A" w:rsidRPr="0012650D" w:rsidRDefault="004F5B4A" w:rsidP="00027F9A">
            <w:pPr>
              <w:pStyle w:val="SAGEBodyText"/>
              <w:rPr>
                <w:i/>
              </w:rPr>
            </w:pPr>
            <w:r>
              <w:t>None</w:t>
            </w:r>
          </w:p>
        </w:tc>
      </w:tr>
      <w:tr w:rsidR="004F5B4A" w14:paraId="755E0FF8" w14:textId="77777777" w:rsidTr="00027F9A">
        <w:tc>
          <w:tcPr>
            <w:tcW w:w="1795" w:type="dxa"/>
          </w:tcPr>
          <w:p w14:paraId="376350E4" w14:textId="77777777" w:rsidR="004F5B4A" w:rsidRPr="00997624" w:rsidRDefault="004F5B4A" w:rsidP="00027F9A">
            <w:pPr>
              <w:pStyle w:val="SAGETitleDate"/>
              <w:jc w:val="center"/>
              <w:rPr>
                <w:b/>
                <w:color w:val="7030A0"/>
              </w:rPr>
            </w:pPr>
            <w:r w:rsidRPr="00997624">
              <w:rPr>
                <w:b/>
                <w:color w:val="7030A0"/>
              </w:rPr>
              <w:t>Example</w:t>
            </w:r>
          </w:p>
        </w:tc>
        <w:tc>
          <w:tcPr>
            <w:tcW w:w="7413" w:type="dxa"/>
            <w:gridSpan w:val="2"/>
          </w:tcPr>
          <w:p w14:paraId="78231809" w14:textId="01AE0E5A" w:rsidR="004F5B4A" w:rsidRPr="001F2DE5" w:rsidRDefault="001F2DE5" w:rsidP="00027F9A">
            <w:pPr>
              <w:pStyle w:val="SAGEBodyText"/>
            </w:pPr>
            <w:r w:rsidRPr="001F2DE5">
              <w:t>sg.viewList.dirty(</w:t>
            </w:r>
            <w:r w:rsidRPr="001F2DE5">
              <w:rPr>
                <w:color w:val="C00000"/>
              </w:rPr>
              <w:t>"receiptGrid"</w:t>
            </w:r>
            <w:r w:rsidRPr="001F2DE5">
              <w:t xml:space="preserve">, </w:t>
            </w:r>
            <w:r w:rsidRPr="001F2DE5">
              <w:rPr>
                <w:color w:val="0070C0"/>
              </w:rPr>
              <w:t>false</w:t>
            </w:r>
            <w:r w:rsidRPr="001F2DE5">
              <w:t>)</w:t>
            </w:r>
          </w:p>
        </w:tc>
      </w:tr>
    </w:tbl>
    <w:p w14:paraId="1E00FC4C" w14:textId="77777777" w:rsidR="00323F90" w:rsidRDefault="00323F90" w:rsidP="00323F90">
      <w:pPr>
        <w:pStyle w:val="SAGEBodyText"/>
        <w:rPr>
          <w:b/>
          <w:i/>
          <w:color w:val="27A2C9"/>
        </w:rPr>
      </w:pPr>
    </w:p>
    <w:p w14:paraId="32B75664" w14:textId="081A3711" w:rsidR="00433DD0" w:rsidRDefault="00433DD0" w:rsidP="00BE693B">
      <w:pPr>
        <w:pStyle w:val="SAGEHeading3"/>
      </w:pPr>
      <w:bookmarkStart w:id="10" w:name="_Toc71584256"/>
      <w:r>
        <w:t>allowsInsert</w:t>
      </w:r>
      <w:r w:rsidR="00705439">
        <w:t xml:space="preserve"> </w:t>
      </w:r>
      <w:r w:rsidR="00BE693B">
        <w:t>(</w:t>
      </w:r>
      <w:r w:rsidR="00705439">
        <w:t>getter</w:t>
      </w:r>
      <w:r w:rsidR="00BE693B">
        <w:t>)</w:t>
      </w:r>
      <w:bookmarkEnd w:id="10"/>
    </w:p>
    <w:tbl>
      <w:tblPr>
        <w:tblStyle w:val="TableGrid"/>
        <w:tblW w:w="0" w:type="auto"/>
        <w:tblLook w:val="04A0" w:firstRow="1" w:lastRow="0" w:firstColumn="1" w:lastColumn="0" w:noHBand="0" w:noVBand="1"/>
      </w:tblPr>
      <w:tblGrid>
        <w:gridCol w:w="1795"/>
        <w:gridCol w:w="1890"/>
        <w:gridCol w:w="5523"/>
      </w:tblGrid>
      <w:tr w:rsidR="00BE693B" w14:paraId="37B6AC92" w14:textId="77777777" w:rsidTr="00027F9A">
        <w:tc>
          <w:tcPr>
            <w:tcW w:w="9208" w:type="dxa"/>
            <w:gridSpan w:val="3"/>
          </w:tcPr>
          <w:p w14:paraId="5DFFC1B2" w14:textId="29BFEA25" w:rsidR="00BE693B" w:rsidRPr="004F5B4A" w:rsidRDefault="00BE693B" w:rsidP="00027F9A">
            <w:pPr>
              <w:pStyle w:val="SAGEBodyText"/>
              <w:ind w:firstLine="144"/>
              <w:jc w:val="center"/>
              <w:rPr>
                <w:sz w:val="24"/>
                <w:szCs w:val="24"/>
              </w:rPr>
            </w:pPr>
            <w:r w:rsidRPr="004F5B4A">
              <w:rPr>
                <w:b/>
                <w:i/>
                <w:color w:val="0070C0"/>
                <w:sz w:val="24"/>
                <w:szCs w:val="24"/>
              </w:rPr>
              <w:t>sg.viewList.</w:t>
            </w:r>
            <w:r>
              <w:rPr>
                <w:b/>
                <w:i/>
                <w:color w:val="0070C0"/>
                <w:sz w:val="24"/>
                <w:szCs w:val="24"/>
              </w:rPr>
              <w:t>allowsInsert</w:t>
            </w:r>
            <w:r w:rsidRPr="004F5B4A">
              <w:rPr>
                <w:sz w:val="24"/>
                <w:szCs w:val="24"/>
              </w:rPr>
              <w:t xml:space="preserve"> (</w:t>
            </w:r>
            <w:r w:rsidRPr="004F5B4A">
              <w:rPr>
                <w:b/>
                <w:i/>
                <w:sz w:val="24"/>
                <w:szCs w:val="24"/>
              </w:rPr>
              <w:t>gridName</w:t>
            </w:r>
            <w:r w:rsidRPr="004F5B4A">
              <w:rPr>
                <w:sz w:val="24"/>
                <w:szCs w:val="24"/>
              </w:rPr>
              <w:t>)</w:t>
            </w:r>
          </w:p>
        </w:tc>
      </w:tr>
      <w:tr w:rsidR="00BE693B" w14:paraId="7AE01DCD" w14:textId="77777777" w:rsidTr="00027F9A">
        <w:tc>
          <w:tcPr>
            <w:tcW w:w="1795" w:type="dxa"/>
          </w:tcPr>
          <w:p w14:paraId="76072DE2" w14:textId="77777777" w:rsidR="00BE693B" w:rsidRPr="00997624" w:rsidRDefault="00BE693B" w:rsidP="00027F9A">
            <w:pPr>
              <w:pStyle w:val="SAGETitleDate"/>
              <w:jc w:val="center"/>
              <w:rPr>
                <w:b/>
                <w:color w:val="7030A0"/>
              </w:rPr>
            </w:pPr>
            <w:r w:rsidRPr="00997624">
              <w:rPr>
                <w:b/>
                <w:color w:val="7030A0"/>
              </w:rPr>
              <w:t>Description</w:t>
            </w:r>
          </w:p>
        </w:tc>
        <w:tc>
          <w:tcPr>
            <w:tcW w:w="7413" w:type="dxa"/>
            <w:gridSpan w:val="2"/>
          </w:tcPr>
          <w:p w14:paraId="0C7836EF" w14:textId="58459A0C" w:rsidR="00BE693B" w:rsidRDefault="00BE693B" w:rsidP="00027F9A">
            <w:pPr>
              <w:pStyle w:val="SAGEBodyText"/>
            </w:pPr>
            <w:r>
              <w:t>Gets the “Insertable” property</w:t>
            </w:r>
          </w:p>
        </w:tc>
      </w:tr>
      <w:tr w:rsidR="00BE693B" w14:paraId="1617BB33" w14:textId="77777777" w:rsidTr="00027F9A">
        <w:tc>
          <w:tcPr>
            <w:tcW w:w="1795" w:type="dxa"/>
          </w:tcPr>
          <w:p w14:paraId="02E43D68" w14:textId="77777777" w:rsidR="00BE693B" w:rsidRPr="00997624" w:rsidRDefault="00BE693B" w:rsidP="00027F9A">
            <w:pPr>
              <w:pStyle w:val="SAGETitleDate"/>
              <w:jc w:val="center"/>
              <w:rPr>
                <w:b/>
                <w:color w:val="7030A0"/>
              </w:rPr>
            </w:pPr>
            <w:r w:rsidRPr="00997624">
              <w:rPr>
                <w:b/>
                <w:color w:val="7030A0"/>
              </w:rPr>
              <w:t>Parameters</w:t>
            </w:r>
          </w:p>
        </w:tc>
        <w:tc>
          <w:tcPr>
            <w:tcW w:w="1890" w:type="dxa"/>
          </w:tcPr>
          <w:p w14:paraId="0914830B" w14:textId="77777777" w:rsidR="00BE693B" w:rsidRPr="00997624" w:rsidRDefault="00BE693B" w:rsidP="00027F9A">
            <w:pPr>
              <w:pStyle w:val="SAGETitleDate"/>
              <w:jc w:val="center"/>
              <w:rPr>
                <w:color w:val="auto"/>
              </w:rPr>
            </w:pPr>
            <w:r w:rsidRPr="00997624">
              <w:rPr>
                <w:b/>
                <w:i/>
                <w:color w:val="auto"/>
              </w:rPr>
              <w:t>gridName</w:t>
            </w:r>
          </w:p>
        </w:tc>
        <w:tc>
          <w:tcPr>
            <w:tcW w:w="5523" w:type="dxa"/>
          </w:tcPr>
          <w:p w14:paraId="72F402AE" w14:textId="77777777" w:rsidR="00BE693B" w:rsidRPr="00B31DCE" w:rsidRDefault="00BE693B" w:rsidP="00027F9A">
            <w:pPr>
              <w:pStyle w:val="SAGEBodyText"/>
            </w:pPr>
            <w:r w:rsidRPr="00B31DCE">
              <w:t>The name of the grid</w:t>
            </w:r>
          </w:p>
        </w:tc>
      </w:tr>
      <w:tr w:rsidR="00BE693B" w14:paraId="64D5CF71" w14:textId="77777777" w:rsidTr="00027F9A">
        <w:tc>
          <w:tcPr>
            <w:tcW w:w="1795" w:type="dxa"/>
          </w:tcPr>
          <w:p w14:paraId="277550BF" w14:textId="77777777" w:rsidR="00BE693B" w:rsidRPr="00997624" w:rsidRDefault="00BE693B" w:rsidP="00027F9A">
            <w:pPr>
              <w:pStyle w:val="SAGETitleDate"/>
              <w:jc w:val="center"/>
              <w:rPr>
                <w:b/>
                <w:color w:val="7030A0"/>
              </w:rPr>
            </w:pPr>
            <w:r w:rsidRPr="00997624">
              <w:rPr>
                <w:b/>
                <w:color w:val="7030A0"/>
              </w:rPr>
              <w:lastRenderedPageBreak/>
              <w:t>Returns</w:t>
            </w:r>
          </w:p>
        </w:tc>
        <w:tc>
          <w:tcPr>
            <w:tcW w:w="7413" w:type="dxa"/>
            <w:gridSpan w:val="2"/>
          </w:tcPr>
          <w:p w14:paraId="5AA77239" w14:textId="15C27AFA" w:rsidR="00BE693B" w:rsidRPr="0012650D" w:rsidRDefault="00BE693B" w:rsidP="00027F9A">
            <w:pPr>
              <w:pStyle w:val="SAGEBodyText"/>
              <w:rPr>
                <w:i/>
              </w:rPr>
            </w:pPr>
            <w:r>
              <w:t>true if allows insert otherwise false</w:t>
            </w:r>
          </w:p>
        </w:tc>
      </w:tr>
      <w:tr w:rsidR="00BE693B" w14:paraId="4CAF66D8" w14:textId="77777777" w:rsidTr="00027F9A">
        <w:tc>
          <w:tcPr>
            <w:tcW w:w="1795" w:type="dxa"/>
          </w:tcPr>
          <w:p w14:paraId="798420FA" w14:textId="77777777" w:rsidR="00BE693B" w:rsidRPr="00997624" w:rsidRDefault="00BE693B" w:rsidP="00027F9A">
            <w:pPr>
              <w:pStyle w:val="SAGETitleDate"/>
              <w:jc w:val="center"/>
              <w:rPr>
                <w:b/>
                <w:color w:val="7030A0"/>
              </w:rPr>
            </w:pPr>
            <w:r w:rsidRPr="00997624">
              <w:rPr>
                <w:b/>
                <w:color w:val="7030A0"/>
              </w:rPr>
              <w:t>Example</w:t>
            </w:r>
          </w:p>
        </w:tc>
        <w:tc>
          <w:tcPr>
            <w:tcW w:w="7413" w:type="dxa"/>
            <w:gridSpan w:val="2"/>
          </w:tcPr>
          <w:p w14:paraId="5CF20B7B" w14:textId="0753BC57" w:rsidR="00BE693B" w:rsidRPr="001F2DE5" w:rsidRDefault="00521E00" w:rsidP="00027F9A">
            <w:pPr>
              <w:pStyle w:val="SAGEBodyText"/>
            </w:pPr>
            <w:r w:rsidRPr="00521E00">
              <w:rPr>
                <w:color w:val="0070C0"/>
              </w:rPr>
              <w:t xml:space="preserve">var </w:t>
            </w:r>
            <w:r>
              <w:t xml:space="preserve">allowInsert = </w:t>
            </w:r>
            <w:r w:rsidR="001F2DE5" w:rsidRPr="001F2DE5">
              <w:t>sg.viewList.allowInsert(</w:t>
            </w:r>
            <w:r w:rsidR="001F2DE5" w:rsidRPr="001F2DE5">
              <w:rPr>
                <w:color w:val="C00000"/>
              </w:rPr>
              <w:t>"receiptGrid"</w:t>
            </w:r>
            <w:r w:rsidR="001F2DE5" w:rsidRPr="001F2DE5">
              <w:t>)</w:t>
            </w:r>
          </w:p>
        </w:tc>
      </w:tr>
    </w:tbl>
    <w:p w14:paraId="3E7A155E" w14:textId="77777777" w:rsidR="00433DD0" w:rsidRDefault="00433DD0" w:rsidP="00433DD0">
      <w:pPr>
        <w:pStyle w:val="SAGEBodyText"/>
        <w:rPr>
          <w:b/>
          <w:i/>
          <w:color w:val="27A2C9"/>
        </w:rPr>
      </w:pPr>
    </w:p>
    <w:p w14:paraId="6AC28B48" w14:textId="0D843B2B" w:rsidR="00433DD0" w:rsidRDefault="00433DD0" w:rsidP="00005479">
      <w:pPr>
        <w:pStyle w:val="SAGEHeading3"/>
      </w:pPr>
      <w:bookmarkStart w:id="11" w:name="_Toc71584257"/>
      <w:r>
        <w:t>allowsInsert</w:t>
      </w:r>
      <w:r w:rsidR="00705439">
        <w:t xml:space="preserve"> </w:t>
      </w:r>
      <w:r w:rsidR="008473CE">
        <w:t>(</w:t>
      </w:r>
      <w:r w:rsidR="00705439">
        <w:t>setter</w:t>
      </w:r>
      <w:r w:rsidR="008473CE">
        <w:t>)</w:t>
      </w:r>
      <w:bookmarkEnd w:id="11"/>
    </w:p>
    <w:tbl>
      <w:tblPr>
        <w:tblStyle w:val="TableGrid"/>
        <w:tblW w:w="0" w:type="auto"/>
        <w:tblLook w:val="04A0" w:firstRow="1" w:lastRow="0" w:firstColumn="1" w:lastColumn="0" w:noHBand="0" w:noVBand="1"/>
      </w:tblPr>
      <w:tblGrid>
        <w:gridCol w:w="1795"/>
        <w:gridCol w:w="1890"/>
        <w:gridCol w:w="5523"/>
      </w:tblGrid>
      <w:tr w:rsidR="008473CE" w14:paraId="48E9FE8A" w14:textId="77777777" w:rsidTr="00027F9A">
        <w:tc>
          <w:tcPr>
            <w:tcW w:w="9208" w:type="dxa"/>
            <w:gridSpan w:val="3"/>
          </w:tcPr>
          <w:p w14:paraId="75D6B4FB" w14:textId="6A34BD51" w:rsidR="008473CE" w:rsidRPr="00BE693B" w:rsidRDefault="008473CE"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8473CE" w14:paraId="23BBCFE2" w14:textId="77777777" w:rsidTr="00027F9A">
        <w:tc>
          <w:tcPr>
            <w:tcW w:w="1795" w:type="dxa"/>
          </w:tcPr>
          <w:p w14:paraId="53D6D52A" w14:textId="77777777" w:rsidR="008473CE" w:rsidRPr="00997624" w:rsidRDefault="008473CE" w:rsidP="00027F9A">
            <w:pPr>
              <w:pStyle w:val="SAGETitleDate"/>
              <w:jc w:val="center"/>
              <w:rPr>
                <w:b/>
                <w:color w:val="7030A0"/>
              </w:rPr>
            </w:pPr>
            <w:r w:rsidRPr="00997624">
              <w:rPr>
                <w:b/>
                <w:color w:val="7030A0"/>
              </w:rPr>
              <w:t>Description</w:t>
            </w:r>
          </w:p>
        </w:tc>
        <w:tc>
          <w:tcPr>
            <w:tcW w:w="7413" w:type="dxa"/>
            <w:gridSpan w:val="2"/>
          </w:tcPr>
          <w:p w14:paraId="73BC8EB6" w14:textId="2EA96A1B" w:rsidR="008473CE" w:rsidRDefault="008473CE" w:rsidP="00027F9A">
            <w:pPr>
              <w:pStyle w:val="SAGEBodyText"/>
            </w:pPr>
            <w:r>
              <w:t>Sets the “insertable” property. If does not allow insert, the “Add Line” button should be disabled</w:t>
            </w:r>
          </w:p>
        </w:tc>
      </w:tr>
      <w:tr w:rsidR="008473CE" w14:paraId="7C98D497" w14:textId="77777777" w:rsidTr="00027F9A">
        <w:tc>
          <w:tcPr>
            <w:tcW w:w="1795" w:type="dxa"/>
          </w:tcPr>
          <w:p w14:paraId="7722DD00" w14:textId="77777777" w:rsidR="008473CE" w:rsidRPr="00997624" w:rsidRDefault="008473CE" w:rsidP="00027F9A">
            <w:pPr>
              <w:pStyle w:val="SAGETitleDate"/>
              <w:jc w:val="center"/>
              <w:rPr>
                <w:b/>
                <w:color w:val="7030A0"/>
              </w:rPr>
            </w:pPr>
            <w:r w:rsidRPr="00997624">
              <w:rPr>
                <w:b/>
                <w:color w:val="7030A0"/>
              </w:rPr>
              <w:t>Parameters</w:t>
            </w:r>
          </w:p>
        </w:tc>
        <w:tc>
          <w:tcPr>
            <w:tcW w:w="1890" w:type="dxa"/>
          </w:tcPr>
          <w:p w14:paraId="0F854948" w14:textId="77777777" w:rsidR="008473CE" w:rsidRPr="00997624" w:rsidRDefault="008473CE" w:rsidP="00027F9A">
            <w:pPr>
              <w:pStyle w:val="SAGETitleDate"/>
              <w:jc w:val="center"/>
              <w:rPr>
                <w:color w:val="auto"/>
              </w:rPr>
            </w:pPr>
            <w:r w:rsidRPr="00997624">
              <w:rPr>
                <w:b/>
                <w:i/>
                <w:color w:val="auto"/>
              </w:rPr>
              <w:t>gridName</w:t>
            </w:r>
          </w:p>
        </w:tc>
        <w:tc>
          <w:tcPr>
            <w:tcW w:w="5523" w:type="dxa"/>
          </w:tcPr>
          <w:p w14:paraId="07590170" w14:textId="77777777" w:rsidR="008473CE" w:rsidRPr="00B31DCE" w:rsidRDefault="008473CE" w:rsidP="00027F9A">
            <w:pPr>
              <w:pStyle w:val="SAGEBodyText"/>
            </w:pPr>
            <w:r w:rsidRPr="00B31DCE">
              <w:t>The name of the grid</w:t>
            </w:r>
          </w:p>
        </w:tc>
      </w:tr>
      <w:tr w:rsidR="008473CE" w14:paraId="5CB0985E" w14:textId="77777777" w:rsidTr="00027F9A">
        <w:tc>
          <w:tcPr>
            <w:tcW w:w="1795" w:type="dxa"/>
          </w:tcPr>
          <w:p w14:paraId="0E2099D2" w14:textId="77777777" w:rsidR="008473CE" w:rsidRPr="00997624" w:rsidRDefault="008473CE" w:rsidP="00027F9A">
            <w:pPr>
              <w:pStyle w:val="SAGETitleDate"/>
              <w:jc w:val="center"/>
              <w:rPr>
                <w:b/>
                <w:color w:val="7030A0"/>
              </w:rPr>
            </w:pPr>
          </w:p>
        </w:tc>
        <w:tc>
          <w:tcPr>
            <w:tcW w:w="1890" w:type="dxa"/>
          </w:tcPr>
          <w:p w14:paraId="13B9D599" w14:textId="17639200" w:rsidR="008473CE" w:rsidRPr="004F5B4A" w:rsidRDefault="008473CE" w:rsidP="00027F9A">
            <w:pPr>
              <w:pStyle w:val="SAGEBodyText"/>
              <w:jc w:val="center"/>
              <w:rPr>
                <w:b/>
                <w:i/>
              </w:rPr>
            </w:pPr>
            <w:r>
              <w:rPr>
                <w:b/>
                <w:i/>
              </w:rPr>
              <w:t>insertable</w:t>
            </w:r>
          </w:p>
        </w:tc>
        <w:tc>
          <w:tcPr>
            <w:tcW w:w="5523" w:type="dxa"/>
          </w:tcPr>
          <w:p w14:paraId="5B440CEC" w14:textId="77777777" w:rsidR="008473CE" w:rsidRDefault="008473CE" w:rsidP="00027F9A">
            <w:pPr>
              <w:pStyle w:val="SAGEBodyText"/>
            </w:pPr>
            <w:r>
              <w:t>true/false</w:t>
            </w:r>
          </w:p>
        </w:tc>
      </w:tr>
      <w:tr w:rsidR="008473CE" w14:paraId="72280285" w14:textId="77777777" w:rsidTr="00027F9A">
        <w:tc>
          <w:tcPr>
            <w:tcW w:w="1795" w:type="dxa"/>
          </w:tcPr>
          <w:p w14:paraId="7DD237CB" w14:textId="77777777" w:rsidR="008473CE" w:rsidRPr="00997624" w:rsidRDefault="008473CE" w:rsidP="00027F9A">
            <w:pPr>
              <w:pStyle w:val="SAGETitleDate"/>
              <w:jc w:val="center"/>
              <w:rPr>
                <w:b/>
                <w:color w:val="7030A0"/>
              </w:rPr>
            </w:pPr>
            <w:r w:rsidRPr="00997624">
              <w:rPr>
                <w:b/>
                <w:color w:val="7030A0"/>
              </w:rPr>
              <w:t>Returns</w:t>
            </w:r>
          </w:p>
        </w:tc>
        <w:tc>
          <w:tcPr>
            <w:tcW w:w="7413" w:type="dxa"/>
            <w:gridSpan w:val="2"/>
          </w:tcPr>
          <w:p w14:paraId="04B36B4C" w14:textId="77777777" w:rsidR="008473CE" w:rsidRPr="0012650D" w:rsidRDefault="008473CE" w:rsidP="00027F9A">
            <w:pPr>
              <w:pStyle w:val="SAGEBodyText"/>
              <w:rPr>
                <w:i/>
              </w:rPr>
            </w:pPr>
            <w:r>
              <w:t>None</w:t>
            </w:r>
          </w:p>
        </w:tc>
      </w:tr>
      <w:tr w:rsidR="00521E00" w14:paraId="48D43BB0" w14:textId="77777777" w:rsidTr="00027F9A">
        <w:tc>
          <w:tcPr>
            <w:tcW w:w="1795" w:type="dxa"/>
          </w:tcPr>
          <w:p w14:paraId="03F5A633"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01F5AC00" w14:textId="58CF8EEF" w:rsidR="00521E00" w:rsidRPr="00521E00" w:rsidRDefault="00521E00" w:rsidP="00521E00">
            <w:pPr>
              <w:pStyle w:val="SAGEBodyText"/>
            </w:pPr>
            <w:r w:rsidRPr="001F2DE5">
              <w:t>sg.viewList.allowInsert(</w:t>
            </w:r>
            <w:r w:rsidRPr="001F2DE5">
              <w:rPr>
                <w:color w:val="C00000"/>
              </w:rPr>
              <w:t>"receiptGrid"</w:t>
            </w:r>
            <w:r w:rsidRPr="001F2DE5">
              <w:t>, value === type.RECEIPT)</w:t>
            </w:r>
          </w:p>
        </w:tc>
      </w:tr>
    </w:tbl>
    <w:p w14:paraId="446649CF" w14:textId="77777777" w:rsidR="00433DD0" w:rsidRDefault="00433DD0" w:rsidP="00433DD0">
      <w:pPr>
        <w:pStyle w:val="SAGEBodyText"/>
        <w:rPr>
          <w:b/>
          <w:i/>
          <w:color w:val="27A2C9"/>
        </w:rPr>
      </w:pPr>
    </w:p>
    <w:p w14:paraId="12331C55" w14:textId="394A5DE3" w:rsidR="001645AF" w:rsidRDefault="001645AF" w:rsidP="008A6B69">
      <w:pPr>
        <w:pStyle w:val="SAGEHeading3"/>
      </w:pPr>
      <w:bookmarkStart w:id="12" w:name="_Toc71584258"/>
      <w:r>
        <w:t>allowsDelete</w:t>
      </w:r>
      <w:r w:rsidR="008A6B69">
        <w:t xml:space="preserve"> (</w:t>
      </w:r>
      <w:r w:rsidR="00705439">
        <w:t>getter</w:t>
      </w:r>
      <w:r w:rsidR="008A6B69">
        <w:t>)</w:t>
      </w:r>
      <w:bookmarkEnd w:id="12"/>
    </w:p>
    <w:tbl>
      <w:tblPr>
        <w:tblStyle w:val="TableGrid"/>
        <w:tblW w:w="0" w:type="auto"/>
        <w:tblLook w:val="04A0" w:firstRow="1" w:lastRow="0" w:firstColumn="1" w:lastColumn="0" w:noHBand="0" w:noVBand="1"/>
      </w:tblPr>
      <w:tblGrid>
        <w:gridCol w:w="1795"/>
        <w:gridCol w:w="1890"/>
        <w:gridCol w:w="5523"/>
      </w:tblGrid>
      <w:tr w:rsidR="008A6B69" w14:paraId="04C412D1" w14:textId="77777777" w:rsidTr="00027F9A">
        <w:tc>
          <w:tcPr>
            <w:tcW w:w="9208" w:type="dxa"/>
            <w:gridSpan w:val="3"/>
          </w:tcPr>
          <w:p w14:paraId="688D034A" w14:textId="395E7C1A" w:rsidR="008A6B69" w:rsidRPr="008A6B69" w:rsidRDefault="008A6B69" w:rsidP="00027F9A">
            <w:pPr>
              <w:pStyle w:val="SAGEBodyText"/>
              <w:ind w:firstLine="144"/>
              <w:jc w:val="center"/>
              <w:rPr>
                <w:sz w:val="28"/>
                <w:szCs w:val="28"/>
              </w:rPr>
            </w:pPr>
            <w:r w:rsidRPr="008A6B69">
              <w:rPr>
                <w:b/>
                <w:i/>
                <w:color w:val="0070C0"/>
                <w:sz w:val="28"/>
                <w:szCs w:val="28"/>
              </w:rPr>
              <w:t>sg.viewList.allowsDelete</w:t>
            </w:r>
            <w:r w:rsidRPr="008A6B69">
              <w:rPr>
                <w:sz w:val="28"/>
                <w:szCs w:val="28"/>
              </w:rPr>
              <w:t xml:space="preserve"> (</w:t>
            </w:r>
            <w:r w:rsidRPr="008A6B69">
              <w:rPr>
                <w:b/>
                <w:i/>
                <w:sz w:val="28"/>
                <w:szCs w:val="28"/>
              </w:rPr>
              <w:t>gridName</w:t>
            </w:r>
            <w:r w:rsidRPr="008A6B69">
              <w:rPr>
                <w:sz w:val="28"/>
                <w:szCs w:val="28"/>
              </w:rPr>
              <w:t>)</w:t>
            </w:r>
          </w:p>
        </w:tc>
      </w:tr>
      <w:tr w:rsidR="008A6B69" w14:paraId="05A3484D" w14:textId="77777777" w:rsidTr="00027F9A">
        <w:tc>
          <w:tcPr>
            <w:tcW w:w="1795" w:type="dxa"/>
          </w:tcPr>
          <w:p w14:paraId="711282BC" w14:textId="77777777" w:rsidR="008A6B69" w:rsidRPr="00997624" w:rsidRDefault="008A6B69" w:rsidP="00027F9A">
            <w:pPr>
              <w:pStyle w:val="SAGETitleDate"/>
              <w:jc w:val="center"/>
              <w:rPr>
                <w:b/>
                <w:color w:val="7030A0"/>
              </w:rPr>
            </w:pPr>
            <w:r w:rsidRPr="00997624">
              <w:rPr>
                <w:b/>
                <w:color w:val="7030A0"/>
              </w:rPr>
              <w:t>Description</w:t>
            </w:r>
          </w:p>
        </w:tc>
        <w:tc>
          <w:tcPr>
            <w:tcW w:w="7413" w:type="dxa"/>
            <w:gridSpan w:val="2"/>
          </w:tcPr>
          <w:p w14:paraId="6E2E69F2" w14:textId="0D4E08E7" w:rsidR="008A6B69" w:rsidRDefault="008A6B69" w:rsidP="00027F9A">
            <w:pPr>
              <w:pStyle w:val="SAGEBodyText"/>
            </w:pPr>
            <w:r>
              <w:t>Gets the “deletable” property</w:t>
            </w:r>
          </w:p>
        </w:tc>
      </w:tr>
      <w:tr w:rsidR="008A6B69" w14:paraId="28E406C6" w14:textId="77777777" w:rsidTr="00027F9A">
        <w:tc>
          <w:tcPr>
            <w:tcW w:w="1795" w:type="dxa"/>
          </w:tcPr>
          <w:p w14:paraId="64196E4A" w14:textId="77777777" w:rsidR="008A6B69" w:rsidRPr="00997624" w:rsidRDefault="008A6B69" w:rsidP="00027F9A">
            <w:pPr>
              <w:pStyle w:val="SAGETitleDate"/>
              <w:jc w:val="center"/>
              <w:rPr>
                <w:b/>
                <w:color w:val="7030A0"/>
              </w:rPr>
            </w:pPr>
            <w:r w:rsidRPr="00997624">
              <w:rPr>
                <w:b/>
                <w:color w:val="7030A0"/>
              </w:rPr>
              <w:t>Parameters</w:t>
            </w:r>
          </w:p>
        </w:tc>
        <w:tc>
          <w:tcPr>
            <w:tcW w:w="1890" w:type="dxa"/>
          </w:tcPr>
          <w:p w14:paraId="3EA8EF30" w14:textId="77777777" w:rsidR="008A6B69" w:rsidRPr="00997624" w:rsidRDefault="008A6B69" w:rsidP="00027F9A">
            <w:pPr>
              <w:pStyle w:val="SAGETitleDate"/>
              <w:jc w:val="center"/>
              <w:rPr>
                <w:color w:val="auto"/>
              </w:rPr>
            </w:pPr>
            <w:r w:rsidRPr="00997624">
              <w:rPr>
                <w:b/>
                <w:i/>
                <w:color w:val="auto"/>
              </w:rPr>
              <w:t>gridName</w:t>
            </w:r>
          </w:p>
        </w:tc>
        <w:tc>
          <w:tcPr>
            <w:tcW w:w="5523" w:type="dxa"/>
          </w:tcPr>
          <w:p w14:paraId="71ECEA43" w14:textId="77777777" w:rsidR="008A6B69" w:rsidRPr="00B31DCE" w:rsidRDefault="008A6B69" w:rsidP="00027F9A">
            <w:pPr>
              <w:pStyle w:val="SAGEBodyText"/>
            </w:pPr>
            <w:r w:rsidRPr="00B31DCE">
              <w:t>The name of the grid</w:t>
            </w:r>
          </w:p>
        </w:tc>
      </w:tr>
      <w:tr w:rsidR="008A6B69" w14:paraId="0597C67D" w14:textId="77777777" w:rsidTr="00027F9A">
        <w:tc>
          <w:tcPr>
            <w:tcW w:w="1795" w:type="dxa"/>
          </w:tcPr>
          <w:p w14:paraId="4EE4AC46" w14:textId="77777777" w:rsidR="008A6B69" w:rsidRPr="00997624" w:rsidRDefault="008A6B69" w:rsidP="00027F9A">
            <w:pPr>
              <w:pStyle w:val="SAGETitleDate"/>
              <w:jc w:val="center"/>
              <w:rPr>
                <w:b/>
                <w:color w:val="7030A0"/>
              </w:rPr>
            </w:pPr>
            <w:r w:rsidRPr="00997624">
              <w:rPr>
                <w:b/>
                <w:color w:val="7030A0"/>
              </w:rPr>
              <w:t>Returns</w:t>
            </w:r>
          </w:p>
        </w:tc>
        <w:tc>
          <w:tcPr>
            <w:tcW w:w="7413" w:type="dxa"/>
            <w:gridSpan w:val="2"/>
          </w:tcPr>
          <w:p w14:paraId="35B1EB2C" w14:textId="73F2012B" w:rsidR="008A6B69" w:rsidRPr="0012650D" w:rsidRDefault="008A6B69" w:rsidP="00027F9A">
            <w:pPr>
              <w:pStyle w:val="SAGEBodyText"/>
              <w:rPr>
                <w:i/>
              </w:rPr>
            </w:pPr>
            <w:r>
              <w:t>true if allows delete otherwise false</w:t>
            </w:r>
          </w:p>
        </w:tc>
      </w:tr>
      <w:tr w:rsidR="008A6B69" w14:paraId="480EEBBD" w14:textId="77777777" w:rsidTr="00027F9A">
        <w:tc>
          <w:tcPr>
            <w:tcW w:w="1795" w:type="dxa"/>
          </w:tcPr>
          <w:p w14:paraId="2AA6522C" w14:textId="77777777" w:rsidR="008A6B69" w:rsidRPr="00997624" w:rsidRDefault="008A6B69" w:rsidP="00027F9A">
            <w:pPr>
              <w:pStyle w:val="SAGETitleDate"/>
              <w:jc w:val="center"/>
              <w:rPr>
                <w:b/>
                <w:color w:val="7030A0"/>
              </w:rPr>
            </w:pPr>
            <w:r w:rsidRPr="00997624">
              <w:rPr>
                <w:b/>
                <w:color w:val="7030A0"/>
              </w:rPr>
              <w:t>Example</w:t>
            </w:r>
          </w:p>
        </w:tc>
        <w:tc>
          <w:tcPr>
            <w:tcW w:w="7413" w:type="dxa"/>
            <w:gridSpan w:val="2"/>
          </w:tcPr>
          <w:p w14:paraId="49AB34A1" w14:textId="2EF6B93B" w:rsidR="008A6B69" w:rsidRPr="001F2DE5" w:rsidRDefault="00521E00" w:rsidP="001F2DE5">
            <w:pPr>
              <w:pStyle w:val="SAGEBodyText"/>
              <w:tabs>
                <w:tab w:val="left" w:pos="510"/>
              </w:tabs>
            </w:pPr>
            <w:r w:rsidRPr="00521E00">
              <w:rPr>
                <w:color w:val="0070C0"/>
              </w:rPr>
              <w:t xml:space="preserve">var </w:t>
            </w:r>
            <w:r>
              <w:t xml:space="preserve">allowDelete = </w:t>
            </w:r>
            <w:r w:rsidR="001F2DE5" w:rsidRPr="001F2DE5">
              <w:t>sg.viewList.allowDelete(</w:t>
            </w:r>
            <w:r w:rsidR="001F2DE5" w:rsidRPr="001F2DE5">
              <w:rPr>
                <w:color w:val="C00000"/>
              </w:rPr>
              <w:t>"receiptGrid"</w:t>
            </w:r>
            <w:r w:rsidR="001F2DE5" w:rsidRPr="001F2DE5">
              <w:t>)</w:t>
            </w:r>
          </w:p>
        </w:tc>
      </w:tr>
    </w:tbl>
    <w:p w14:paraId="4DD2AAD1" w14:textId="77777777" w:rsidR="001645AF" w:rsidRDefault="001645AF" w:rsidP="001645AF">
      <w:pPr>
        <w:pStyle w:val="SAGEBodyText"/>
        <w:rPr>
          <w:b/>
          <w:i/>
          <w:color w:val="27A2C9"/>
        </w:rPr>
      </w:pPr>
    </w:p>
    <w:p w14:paraId="17526B43" w14:textId="1E1CAD68" w:rsidR="001645AF" w:rsidRDefault="001645AF" w:rsidP="00BA2CD0">
      <w:pPr>
        <w:pStyle w:val="SAGEHeading3"/>
      </w:pPr>
      <w:bookmarkStart w:id="13" w:name="_Toc71584259"/>
      <w:r>
        <w:t>allowsDelete</w:t>
      </w:r>
      <w:r w:rsidR="00705439">
        <w:t xml:space="preserve"> </w:t>
      </w:r>
      <w:r w:rsidR="00BA2CD0">
        <w:t>(</w:t>
      </w:r>
      <w:r w:rsidR="00705439">
        <w:t>setter</w:t>
      </w:r>
      <w:r w:rsidR="00BA2CD0">
        <w:t>)</w:t>
      </w:r>
      <w:bookmarkEnd w:id="13"/>
    </w:p>
    <w:tbl>
      <w:tblPr>
        <w:tblStyle w:val="TableGrid"/>
        <w:tblW w:w="0" w:type="auto"/>
        <w:tblLook w:val="04A0" w:firstRow="1" w:lastRow="0" w:firstColumn="1" w:lastColumn="0" w:noHBand="0" w:noVBand="1"/>
      </w:tblPr>
      <w:tblGrid>
        <w:gridCol w:w="1795"/>
        <w:gridCol w:w="1890"/>
        <w:gridCol w:w="5523"/>
      </w:tblGrid>
      <w:tr w:rsidR="00BA2CD0" w14:paraId="3F187B7E" w14:textId="77777777" w:rsidTr="00027F9A">
        <w:tc>
          <w:tcPr>
            <w:tcW w:w="9208" w:type="dxa"/>
            <w:gridSpan w:val="3"/>
          </w:tcPr>
          <w:p w14:paraId="6148C0C7" w14:textId="2F685ECA" w:rsidR="00BA2CD0" w:rsidRPr="00BE693B" w:rsidRDefault="00BA2CD0" w:rsidP="00027F9A">
            <w:pPr>
              <w:pStyle w:val="SAGEBodyText"/>
              <w:ind w:firstLine="144"/>
              <w:jc w:val="center"/>
              <w:rPr>
                <w:sz w:val="28"/>
                <w:szCs w:val="28"/>
              </w:rPr>
            </w:pPr>
            <w:r w:rsidRPr="00BE693B">
              <w:rPr>
                <w:b/>
                <w:i/>
                <w:color w:val="0070C0"/>
                <w:sz w:val="28"/>
                <w:szCs w:val="28"/>
              </w:rPr>
              <w:t>sg.viewList.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A2CD0" w14:paraId="024421D6" w14:textId="77777777" w:rsidTr="00027F9A">
        <w:tc>
          <w:tcPr>
            <w:tcW w:w="1795" w:type="dxa"/>
          </w:tcPr>
          <w:p w14:paraId="29466B83" w14:textId="77777777" w:rsidR="00BA2CD0" w:rsidRPr="00997624" w:rsidRDefault="00BA2CD0" w:rsidP="00027F9A">
            <w:pPr>
              <w:pStyle w:val="SAGETitleDate"/>
              <w:jc w:val="center"/>
              <w:rPr>
                <w:b/>
                <w:color w:val="7030A0"/>
              </w:rPr>
            </w:pPr>
            <w:r w:rsidRPr="00997624">
              <w:rPr>
                <w:b/>
                <w:color w:val="7030A0"/>
              </w:rPr>
              <w:t>Description</w:t>
            </w:r>
          </w:p>
        </w:tc>
        <w:tc>
          <w:tcPr>
            <w:tcW w:w="7413" w:type="dxa"/>
            <w:gridSpan w:val="2"/>
          </w:tcPr>
          <w:p w14:paraId="0D975929" w14:textId="2ACBF74D" w:rsidR="00BA2CD0" w:rsidRDefault="00BA2CD0" w:rsidP="00027F9A">
            <w:pPr>
              <w:pStyle w:val="SAGEBodyText"/>
            </w:pPr>
            <w:r>
              <w:t>Sets the “deletable” property. If does not allow delete, the “Delete Line” button should be disabled</w:t>
            </w:r>
          </w:p>
        </w:tc>
      </w:tr>
      <w:tr w:rsidR="00BA2CD0" w14:paraId="324F1FB8" w14:textId="77777777" w:rsidTr="00027F9A">
        <w:tc>
          <w:tcPr>
            <w:tcW w:w="1795" w:type="dxa"/>
          </w:tcPr>
          <w:p w14:paraId="0AD2BB1A" w14:textId="77777777" w:rsidR="00BA2CD0" w:rsidRPr="00997624" w:rsidRDefault="00BA2CD0" w:rsidP="00027F9A">
            <w:pPr>
              <w:pStyle w:val="SAGETitleDate"/>
              <w:jc w:val="center"/>
              <w:rPr>
                <w:b/>
                <w:color w:val="7030A0"/>
              </w:rPr>
            </w:pPr>
            <w:r w:rsidRPr="00997624">
              <w:rPr>
                <w:b/>
                <w:color w:val="7030A0"/>
              </w:rPr>
              <w:t>Parameters</w:t>
            </w:r>
          </w:p>
        </w:tc>
        <w:tc>
          <w:tcPr>
            <w:tcW w:w="1890" w:type="dxa"/>
          </w:tcPr>
          <w:p w14:paraId="51609C4E" w14:textId="77777777" w:rsidR="00BA2CD0" w:rsidRPr="00997624" w:rsidRDefault="00BA2CD0" w:rsidP="00027F9A">
            <w:pPr>
              <w:pStyle w:val="SAGETitleDate"/>
              <w:jc w:val="center"/>
              <w:rPr>
                <w:color w:val="auto"/>
              </w:rPr>
            </w:pPr>
            <w:r w:rsidRPr="00997624">
              <w:rPr>
                <w:b/>
                <w:i/>
                <w:color w:val="auto"/>
              </w:rPr>
              <w:t>gridName</w:t>
            </w:r>
          </w:p>
        </w:tc>
        <w:tc>
          <w:tcPr>
            <w:tcW w:w="5523" w:type="dxa"/>
          </w:tcPr>
          <w:p w14:paraId="02592E3A" w14:textId="77777777" w:rsidR="00BA2CD0" w:rsidRPr="00B31DCE" w:rsidRDefault="00BA2CD0" w:rsidP="00027F9A">
            <w:pPr>
              <w:pStyle w:val="SAGEBodyText"/>
            </w:pPr>
            <w:r w:rsidRPr="00B31DCE">
              <w:t>The name of the grid</w:t>
            </w:r>
          </w:p>
        </w:tc>
      </w:tr>
      <w:tr w:rsidR="00BA2CD0" w14:paraId="45E257E4" w14:textId="77777777" w:rsidTr="00027F9A">
        <w:tc>
          <w:tcPr>
            <w:tcW w:w="1795" w:type="dxa"/>
          </w:tcPr>
          <w:p w14:paraId="2080959D" w14:textId="77777777" w:rsidR="00BA2CD0" w:rsidRPr="00997624" w:rsidRDefault="00BA2CD0" w:rsidP="00027F9A">
            <w:pPr>
              <w:pStyle w:val="SAGETitleDate"/>
              <w:jc w:val="center"/>
              <w:rPr>
                <w:b/>
                <w:color w:val="7030A0"/>
              </w:rPr>
            </w:pPr>
          </w:p>
        </w:tc>
        <w:tc>
          <w:tcPr>
            <w:tcW w:w="1890" w:type="dxa"/>
          </w:tcPr>
          <w:p w14:paraId="7FF86240" w14:textId="15F45EDE" w:rsidR="00BA2CD0" w:rsidRPr="004F5B4A" w:rsidRDefault="00BA2CD0" w:rsidP="00027F9A">
            <w:pPr>
              <w:pStyle w:val="SAGEBodyText"/>
              <w:jc w:val="center"/>
              <w:rPr>
                <w:b/>
                <w:i/>
              </w:rPr>
            </w:pPr>
            <w:r>
              <w:rPr>
                <w:b/>
                <w:i/>
              </w:rPr>
              <w:t>deletable</w:t>
            </w:r>
          </w:p>
        </w:tc>
        <w:tc>
          <w:tcPr>
            <w:tcW w:w="5523" w:type="dxa"/>
          </w:tcPr>
          <w:p w14:paraId="76DE369F" w14:textId="77777777" w:rsidR="00BA2CD0" w:rsidRDefault="00BA2CD0" w:rsidP="00027F9A">
            <w:pPr>
              <w:pStyle w:val="SAGEBodyText"/>
            </w:pPr>
            <w:r>
              <w:t>true/false</w:t>
            </w:r>
          </w:p>
        </w:tc>
      </w:tr>
      <w:tr w:rsidR="00BA2CD0" w14:paraId="11C0D0C1" w14:textId="77777777" w:rsidTr="00027F9A">
        <w:tc>
          <w:tcPr>
            <w:tcW w:w="1795" w:type="dxa"/>
          </w:tcPr>
          <w:p w14:paraId="17528F7C" w14:textId="77777777" w:rsidR="00BA2CD0" w:rsidRPr="00997624" w:rsidRDefault="00BA2CD0" w:rsidP="00027F9A">
            <w:pPr>
              <w:pStyle w:val="SAGETitleDate"/>
              <w:jc w:val="center"/>
              <w:rPr>
                <w:b/>
                <w:color w:val="7030A0"/>
              </w:rPr>
            </w:pPr>
            <w:r w:rsidRPr="00997624">
              <w:rPr>
                <w:b/>
                <w:color w:val="7030A0"/>
              </w:rPr>
              <w:t>Returns</w:t>
            </w:r>
          </w:p>
        </w:tc>
        <w:tc>
          <w:tcPr>
            <w:tcW w:w="7413" w:type="dxa"/>
            <w:gridSpan w:val="2"/>
          </w:tcPr>
          <w:p w14:paraId="555750BA" w14:textId="77777777" w:rsidR="00BA2CD0" w:rsidRPr="0012650D" w:rsidRDefault="00BA2CD0" w:rsidP="00027F9A">
            <w:pPr>
              <w:pStyle w:val="SAGEBodyText"/>
              <w:rPr>
                <w:i/>
              </w:rPr>
            </w:pPr>
            <w:r>
              <w:t>None</w:t>
            </w:r>
          </w:p>
        </w:tc>
      </w:tr>
      <w:tr w:rsidR="00521E00" w14:paraId="7D0CE685" w14:textId="77777777" w:rsidTr="00027F9A">
        <w:tc>
          <w:tcPr>
            <w:tcW w:w="1795" w:type="dxa"/>
          </w:tcPr>
          <w:p w14:paraId="2D15462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430BE9A" w14:textId="09070563" w:rsidR="00521E00" w:rsidRPr="00521E00" w:rsidRDefault="00521E00" w:rsidP="00521E00">
            <w:pPr>
              <w:pStyle w:val="SAGEBodyText"/>
            </w:pPr>
            <w:r w:rsidRPr="001F2DE5">
              <w:t>sg.viewList.allowDelete(</w:t>
            </w:r>
            <w:r w:rsidRPr="001F2DE5">
              <w:rPr>
                <w:color w:val="C00000"/>
              </w:rPr>
              <w:t>"receiptGrid"</w:t>
            </w:r>
            <w:r w:rsidRPr="001F2DE5">
              <w:t>, value === type.RECEIPT)</w:t>
            </w:r>
          </w:p>
        </w:tc>
      </w:tr>
    </w:tbl>
    <w:p w14:paraId="4FE99C71" w14:textId="77777777" w:rsidR="001645AF" w:rsidRDefault="001645AF" w:rsidP="001645AF">
      <w:pPr>
        <w:pStyle w:val="SAGEBodyText"/>
        <w:rPr>
          <w:b/>
          <w:i/>
          <w:color w:val="27A2C9"/>
        </w:rPr>
      </w:pPr>
    </w:p>
    <w:p w14:paraId="65760E11" w14:textId="0A8CE9D4" w:rsidR="00632D87" w:rsidRDefault="00632D87" w:rsidP="005A0EF7">
      <w:pPr>
        <w:pStyle w:val="SAGEHeading3"/>
      </w:pPr>
      <w:bookmarkStart w:id="14" w:name="_Toc71584260"/>
      <w:r>
        <w:t>showColumn</w:t>
      </w:r>
      <w:r w:rsidR="00705439">
        <w:t xml:space="preserve"> </w:t>
      </w:r>
      <w:r w:rsidR="005A0EF7">
        <w:t>(</w:t>
      </w:r>
      <w:r w:rsidR="00705439">
        <w:t>getter</w:t>
      </w:r>
      <w:r w:rsidR="005A0EF7">
        <w:t>)</w:t>
      </w:r>
      <w:bookmarkEnd w:id="14"/>
    </w:p>
    <w:tbl>
      <w:tblPr>
        <w:tblStyle w:val="TableGrid"/>
        <w:tblW w:w="0" w:type="auto"/>
        <w:tblLook w:val="04A0" w:firstRow="1" w:lastRow="0" w:firstColumn="1" w:lastColumn="0" w:noHBand="0" w:noVBand="1"/>
      </w:tblPr>
      <w:tblGrid>
        <w:gridCol w:w="1795"/>
        <w:gridCol w:w="1890"/>
        <w:gridCol w:w="5523"/>
      </w:tblGrid>
      <w:tr w:rsidR="005A0EF7" w14:paraId="448FB461" w14:textId="77777777" w:rsidTr="00027F9A">
        <w:tc>
          <w:tcPr>
            <w:tcW w:w="9208" w:type="dxa"/>
            <w:gridSpan w:val="3"/>
          </w:tcPr>
          <w:p w14:paraId="3A7F6698" w14:textId="08DF23F6" w:rsidR="005A0EF7" w:rsidRPr="00BE693B" w:rsidRDefault="005A0EF7" w:rsidP="00027F9A">
            <w:pPr>
              <w:pStyle w:val="SAGEBodyText"/>
              <w:ind w:firstLine="144"/>
              <w:jc w:val="center"/>
              <w:rPr>
                <w:sz w:val="28"/>
                <w:szCs w:val="28"/>
              </w:rPr>
            </w:pPr>
            <w:r w:rsidRPr="00BE693B">
              <w:rPr>
                <w:b/>
                <w:i/>
                <w:color w:val="0070C0"/>
                <w:sz w:val="28"/>
                <w:szCs w:val="28"/>
              </w:rPr>
              <w:lastRenderedPageBreak/>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5A0EF7" w14:paraId="55469D4A" w14:textId="77777777" w:rsidTr="00027F9A">
        <w:tc>
          <w:tcPr>
            <w:tcW w:w="1795" w:type="dxa"/>
          </w:tcPr>
          <w:p w14:paraId="5807BAF0"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3B9B70E4" w14:textId="309A9343" w:rsidR="005A0EF7" w:rsidRDefault="005A0EF7" w:rsidP="00027F9A">
            <w:pPr>
              <w:pStyle w:val="SAGEBodyText"/>
            </w:pPr>
            <w:r>
              <w:t>Gets the visible property for a column</w:t>
            </w:r>
          </w:p>
        </w:tc>
      </w:tr>
      <w:tr w:rsidR="005A0EF7" w14:paraId="1098202E" w14:textId="77777777" w:rsidTr="00027F9A">
        <w:tc>
          <w:tcPr>
            <w:tcW w:w="1795" w:type="dxa"/>
          </w:tcPr>
          <w:p w14:paraId="110CFE25"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3A7E9840"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25A39BAE" w14:textId="77777777" w:rsidR="005A0EF7" w:rsidRPr="00B31DCE" w:rsidRDefault="005A0EF7" w:rsidP="00027F9A">
            <w:pPr>
              <w:pStyle w:val="SAGEBodyText"/>
            </w:pPr>
            <w:r w:rsidRPr="00B31DCE">
              <w:t>The name of the grid</w:t>
            </w:r>
          </w:p>
        </w:tc>
      </w:tr>
      <w:tr w:rsidR="005A0EF7" w14:paraId="0B2D9B0C" w14:textId="77777777" w:rsidTr="00027F9A">
        <w:tc>
          <w:tcPr>
            <w:tcW w:w="1795" w:type="dxa"/>
          </w:tcPr>
          <w:p w14:paraId="37174081" w14:textId="77777777" w:rsidR="005A0EF7" w:rsidRPr="00997624" w:rsidRDefault="005A0EF7" w:rsidP="00027F9A">
            <w:pPr>
              <w:pStyle w:val="SAGETitleDate"/>
              <w:jc w:val="center"/>
              <w:rPr>
                <w:b/>
                <w:color w:val="7030A0"/>
              </w:rPr>
            </w:pPr>
          </w:p>
        </w:tc>
        <w:tc>
          <w:tcPr>
            <w:tcW w:w="1890" w:type="dxa"/>
          </w:tcPr>
          <w:p w14:paraId="12126CC2" w14:textId="55D1467D" w:rsidR="005A0EF7" w:rsidRPr="004F5B4A" w:rsidRDefault="005A0EF7" w:rsidP="00027F9A">
            <w:pPr>
              <w:pStyle w:val="SAGEBodyText"/>
              <w:jc w:val="center"/>
              <w:rPr>
                <w:b/>
                <w:i/>
              </w:rPr>
            </w:pPr>
            <w:r>
              <w:rPr>
                <w:b/>
                <w:i/>
              </w:rPr>
              <w:t>columnName</w:t>
            </w:r>
          </w:p>
        </w:tc>
        <w:tc>
          <w:tcPr>
            <w:tcW w:w="5523" w:type="dxa"/>
          </w:tcPr>
          <w:p w14:paraId="67E3046C" w14:textId="5B191188" w:rsidR="005A0EF7" w:rsidRDefault="005A0EF7" w:rsidP="00027F9A">
            <w:pPr>
              <w:pStyle w:val="SAGEBodyText"/>
            </w:pPr>
            <w:r>
              <w:t>The name of the column (internal column name)</w:t>
            </w:r>
          </w:p>
        </w:tc>
      </w:tr>
      <w:tr w:rsidR="005A0EF7" w14:paraId="39ADD627" w14:textId="77777777" w:rsidTr="00027F9A">
        <w:tc>
          <w:tcPr>
            <w:tcW w:w="1795" w:type="dxa"/>
          </w:tcPr>
          <w:p w14:paraId="6FA1DFD7"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30153C0F" w14:textId="457CD1B0" w:rsidR="005A0EF7" w:rsidRPr="0012650D" w:rsidRDefault="005A0EF7" w:rsidP="00027F9A">
            <w:pPr>
              <w:pStyle w:val="SAGEBodyText"/>
              <w:rPr>
                <w:i/>
              </w:rPr>
            </w:pPr>
            <w:r>
              <w:t>true if visible otherwise false</w:t>
            </w:r>
          </w:p>
        </w:tc>
      </w:tr>
      <w:tr w:rsidR="005A0EF7" w14:paraId="2B7B3D17" w14:textId="77777777" w:rsidTr="00027F9A">
        <w:tc>
          <w:tcPr>
            <w:tcW w:w="1795" w:type="dxa"/>
          </w:tcPr>
          <w:p w14:paraId="5CFD73AD" w14:textId="77777777" w:rsidR="005A0EF7" w:rsidRPr="00997624" w:rsidRDefault="005A0EF7" w:rsidP="00027F9A">
            <w:pPr>
              <w:pStyle w:val="SAGETitleDate"/>
              <w:jc w:val="center"/>
              <w:rPr>
                <w:b/>
                <w:color w:val="7030A0"/>
              </w:rPr>
            </w:pPr>
            <w:r w:rsidRPr="00997624">
              <w:rPr>
                <w:b/>
                <w:color w:val="7030A0"/>
              </w:rPr>
              <w:t>Example</w:t>
            </w:r>
          </w:p>
        </w:tc>
        <w:tc>
          <w:tcPr>
            <w:tcW w:w="7413" w:type="dxa"/>
            <w:gridSpan w:val="2"/>
          </w:tcPr>
          <w:p w14:paraId="024BA811" w14:textId="5606A27D" w:rsidR="005A0EF7" w:rsidRPr="001F2DE5" w:rsidRDefault="00521E00" w:rsidP="00027F9A">
            <w:pPr>
              <w:pStyle w:val="SAGEBodyText"/>
            </w:pPr>
            <w:r w:rsidRPr="00521E00">
              <w:rPr>
                <w:color w:val="0070C0"/>
              </w:rPr>
              <w:t xml:space="preserve">var </w:t>
            </w:r>
            <w:r>
              <w:t xml:space="preserve">showColumn = </w:t>
            </w:r>
            <w:r w:rsidR="001F2DE5" w:rsidRPr="001F2DE5">
              <w:t>sg.viewList.showColumn(</w:t>
            </w:r>
            <w:r w:rsidR="001F2DE5" w:rsidRPr="001F2DE5">
              <w:rPr>
                <w:color w:val="C00000"/>
              </w:rPr>
              <w:t>"receiptGrid"</w:t>
            </w:r>
            <w:r w:rsidR="001F2DE5" w:rsidRPr="001F2DE5">
              <w:t>, colName)</w:t>
            </w:r>
          </w:p>
        </w:tc>
      </w:tr>
    </w:tbl>
    <w:p w14:paraId="7D0684C7" w14:textId="77777777" w:rsidR="00632D87" w:rsidRDefault="00632D87" w:rsidP="00632D87">
      <w:pPr>
        <w:pStyle w:val="SAGEBodyText"/>
        <w:rPr>
          <w:b/>
          <w:i/>
          <w:color w:val="27A2C9"/>
        </w:rPr>
      </w:pPr>
    </w:p>
    <w:p w14:paraId="78B02354" w14:textId="77777777" w:rsidR="00632D87" w:rsidRDefault="00632D87" w:rsidP="00632D87">
      <w:pPr>
        <w:pStyle w:val="SAGEBodyText"/>
      </w:pPr>
    </w:p>
    <w:p w14:paraId="184834EB" w14:textId="4B53A65C" w:rsidR="00632D87" w:rsidRDefault="008F71BF" w:rsidP="005A0EF7">
      <w:pPr>
        <w:pStyle w:val="SAGEHeading3"/>
      </w:pPr>
      <w:r>
        <w:t xml:space="preserve"> </w:t>
      </w:r>
      <w:bookmarkStart w:id="15" w:name="_Toc71584261"/>
      <w:r w:rsidR="007B6167">
        <w:t>showColumn</w:t>
      </w:r>
      <w:r w:rsidR="00705439">
        <w:t xml:space="preserve"> </w:t>
      </w:r>
      <w:r w:rsidR="005A0EF7">
        <w:t>(</w:t>
      </w:r>
      <w:r w:rsidR="00705439">
        <w:t>setter</w:t>
      </w:r>
      <w:r w:rsidR="005A0EF7">
        <w:t>)</w:t>
      </w:r>
      <w:bookmarkEnd w:id="15"/>
    </w:p>
    <w:tbl>
      <w:tblPr>
        <w:tblStyle w:val="TableGrid"/>
        <w:tblW w:w="0" w:type="auto"/>
        <w:tblLook w:val="04A0" w:firstRow="1" w:lastRow="0" w:firstColumn="1" w:lastColumn="0" w:noHBand="0" w:noVBand="1"/>
      </w:tblPr>
      <w:tblGrid>
        <w:gridCol w:w="1795"/>
        <w:gridCol w:w="1890"/>
        <w:gridCol w:w="5523"/>
      </w:tblGrid>
      <w:tr w:rsidR="005A0EF7" w14:paraId="07BDC2A5" w14:textId="77777777" w:rsidTr="00027F9A">
        <w:tc>
          <w:tcPr>
            <w:tcW w:w="9208" w:type="dxa"/>
            <w:gridSpan w:val="3"/>
          </w:tcPr>
          <w:p w14:paraId="37F6879F" w14:textId="12C98411" w:rsidR="005A0EF7" w:rsidRPr="00BE693B" w:rsidRDefault="005A0EF7" w:rsidP="00027F9A">
            <w:pPr>
              <w:pStyle w:val="SAGEBodyText"/>
              <w:ind w:firstLine="144"/>
              <w:jc w:val="center"/>
              <w:rPr>
                <w:sz w:val="28"/>
                <w:szCs w:val="28"/>
              </w:rPr>
            </w:pPr>
            <w:r w:rsidRPr="00BE693B">
              <w:rPr>
                <w:b/>
                <w:i/>
                <w:color w:val="0070C0"/>
                <w:sz w:val="28"/>
                <w:szCs w:val="28"/>
              </w:rPr>
              <w:t>sg.viewList.</w:t>
            </w:r>
            <w:r>
              <w:rPr>
                <w:b/>
                <w:i/>
                <w:color w:val="0070C0"/>
                <w:sz w:val="28"/>
                <w:szCs w:val="28"/>
              </w:rPr>
              <w:t>showColumn</w:t>
            </w:r>
            <w:r w:rsidRPr="00BE693B">
              <w:rPr>
                <w:sz w:val="28"/>
                <w:szCs w:val="28"/>
              </w:rPr>
              <w:t xml:space="preserve"> (</w:t>
            </w:r>
            <w:r w:rsidRPr="00BE693B">
              <w:rPr>
                <w:b/>
                <w:i/>
                <w:sz w:val="28"/>
                <w:szCs w:val="28"/>
              </w:rPr>
              <w:t xml:space="preserve">gridName, </w:t>
            </w:r>
            <w:r>
              <w:rPr>
                <w:b/>
                <w:i/>
                <w:sz w:val="28"/>
                <w:szCs w:val="28"/>
              </w:rPr>
              <w:t>columnName, visible</w:t>
            </w:r>
            <w:r w:rsidRPr="00BE693B">
              <w:rPr>
                <w:sz w:val="28"/>
                <w:szCs w:val="28"/>
              </w:rPr>
              <w:t>)</w:t>
            </w:r>
          </w:p>
        </w:tc>
      </w:tr>
      <w:tr w:rsidR="005A0EF7" w14:paraId="4DFA21C7" w14:textId="77777777" w:rsidTr="00027F9A">
        <w:tc>
          <w:tcPr>
            <w:tcW w:w="1795" w:type="dxa"/>
          </w:tcPr>
          <w:p w14:paraId="15E0EC4A" w14:textId="77777777" w:rsidR="005A0EF7" w:rsidRPr="00997624" w:rsidRDefault="005A0EF7" w:rsidP="00027F9A">
            <w:pPr>
              <w:pStyle w:val="SAGETitleDate"/>
              <w:jc w:val="center"/>
              <w:rPr>
                <w:b/>
                <w:color w:val="7030A0"/>
              </w:rPr>
            </w:pPr>
            <w:r w:rsidRPr="00997624">
              <w:rPr>
                <w:b/>
                <w:color w:val="7030A0"/>
              </w:rPr>
              <w:t>Description</w:t>
            </w:r>
          </w:p>
        </w:tc>
        <w:tc>
          <w:tcPr>
            <w:tcW w:w="7413" w:type="dxa"/>
            <w:gridSpan w:val="2"/>
          </w:tcPr>
          <w:p w14:paraId="70D59D22" w14:textId="339D5C10" w:rsidR="005A0EF7" w:rsidRDefault="00862D23" w:rsidP="00027F9A">
            <w:pPr>
              <w:pStyle w:val="SAGEBodyText"/>
            </w:pPr>
            <w:r>
              <w:t>Sets</w:t>
            </w:r>
            <w:r w:rsidR="005A0EF7">
              <w:t xml:space="preserve"> the visible property for a column</w:t>
            </w:r>
          </w:p>
        </w:tc>
      </w:tr>
      <w:tr w:rsidR="005A0EF7" w14:paraId="5044FC24" w14:textId="77777777" w:rsidTr="00027F9A">
        <w:tc>
          <w:tcPr>
            <w:tcW w:w="1795" w:type="dxa"/>
          </w:tcPr>
          <w:p w14:paraId="0FEEB606" w14:textId="77777777" w:rsidR="005A0EF7" w:rsidRPr="00997624" w:rsidRDefault="005A0EF7" w:rsidP="00027F9A">
            <w:pPr>
              <w:pStyle w:val="SAGETitleDate"/>
              <w:jc w:val="center"/>
              <w:rPr>
                <w:b/>
                <w:color w:val="7030A0"/>
              </w:rPr>
            </w:pPr>
            <w:r w:rsidRPr="00997624">
              <w:rPr>
                <w:b/>
                <w:color w:val="7030A0"/>
              </w:rPr>
              <w:t>Parameters</w:t>
            </w:r>
          </w:p>
        </w:tc>
        <w:tc>
          <w:tcPr>
            <w:tcW w:w="1890" w:type="dxa"/>
          </w:tcPr>
          <w:p w14:paraId="53C9B8C7" w14:textId="77777777" w:rsidR="005A0EF7" w:rsidRPr="00997624" w:rsidRDefault="005A0EF7" w:rsidP="00027F9A">
            <w:pPr>
              <w:pStyle w:val="SAGETitleDate"/>
              <w:jc w:val="center"/>
              <w:rPr>
                <w:color w:val="auto"/>
              </w:rPr>
            </w:pPr>
            <w:r w:rsidRPr="00997624">
              <w:rPr>
                <w:b/>
                <w:i/>
                <w:color w:val="auto"/>
              </w:rPr>
              <w:t>gridName</w:t>
            </w:r>
          </w:p>
        </w:tc>
        <w:tc>
          <w:tcPr>
            <w:tcW w:w="5523" w:type="dxa"/>
          </w:tcPr>
          <w:p w14:paraId="7CC297C3" w14:textId="77777777" w:rsidR="005A0EF7" w:rsidRPr="00B31DCE" w:rsidRDefault="005A0EF7" w:rsidP="00027F9A">
            <w:pPr>
              <w:pStyle w:val="SAGEBodyText"/>
            </w:pPr>
            <w:r w:rsidRPr="00B31DCE">
              <w:t>The name of the grid</w:t>
            </w:r>
          </w:p>
        </w:tc>
      </w:tr>
      <w:tr w:rsidR="005A0EF7" w14:paraId="403DC578" w14:textId="77777777" w:rsidTr="00027F9A">
        <w:tc>
          <w:tcPr>
            <w:tcW w:w="1795" w:type="dxa"/>
          </w:tcPr>
          <w:p w14:paraId="0189C4ED" w14:textId="77777777" w:rsidR="005A0EF7" w:rsidRPr="00997624" w:rsidRDefault="005A0EF7" w:rsidP="00027F9A">
            <w:pPr>
              <w:pStyle w:val="SAGETitleDate"/>
              <w:jc w:val="center"/>
              <w:rPr>
                <w:b/>
                <w:color w:val="7030A0"/>
              </w:rPr>
            </w:pPr>
          </w:p>
        </w:tc>
        <w:tc>
          <w:tcPr>
            <w:tcW w:w="1890" w:type="dxa"/>
          </w:tcPr>
          <w:p w14:paraId="1D547564" w14:textId="77777777" w:rsidR="005A0EF7" w:rsidRPr="004F5B4A" w:rsidRDefault="005A0EF7" w:rsidP="00027F9A">
            <w:pPr>
              <w:pStyle w:val="SAGEBodyText"/>
              <w:jc w:val="center"/>
              <w:rPr>
                <w:b/>
                <w:i/>
              </w:rPr>
            </w:pPr>
            <w:r>
              <w:rPr>
                <w:b/>
                <w:i/>
              </w:rPr>
              <w:t>columnName</w:t>
            </w:r>
          </w:p>
        </w:tc>
        <w:tc>
          <w:tcPr>
            <w:tcW w:w="5523" w:type="dxa"/>
          </w:tcPr>
          <w:p w14:paraId="4C284722" w14:textId="77777777" w:rsidR="005A0EF7" w:rsidRDefault="005A0EF7" w:rsidP="00027F9A">
            <w:pPr>
              <w:pStyle w:val="SAGEBodyText"/>
            </w:pPr>
            <w:r>
              <w:t>The name of the column (internal column name)</w:t>
            </w:r>
          </w:p>
        </w:tc>
      </w:tr>
      <w:tr w:rsidR="00862D23" w14:paraId="408A310E" w14:textId="77777777" w:rsidTr="00862D23">
        <w:tc>
          <w:tcPr>
            <w:tcW w:w="1795" w:type="dxa"/>
          </w:tcPr>
          <w:p w14:paraId="326F9765" w14:textId="77777777" w:rsidR="00862D23" w:rsidRPr="00997624" w:rsidRDefault="00862D23" w:rsidP="00862D23">
            <w:pPr>
              <w:pStyle w:val="SAGETitleDate"/>
              <w:jc w:val="center"/>
              <w:rPr>
                <w:b/>
                <w:color w:val="7030A0"/>
              </w:rPr>
            </w:pPr>
          </w:p>
        </w:tc>
        <w:tc>
          <w:tcPr>
            <w:tcW w:w="1890" w:type="dxa"/>
          </w:tcPr>
          <w:p w14:paraId="203F73EC" w14:textId="2A6268D8" w:rsidR="00862D23" w:rsidRDefault="00862D23" w:rsidP="00862D23">
            <w:pPr>
              <w:pStyle w:val="SAGEBodyText"/>
              <w:jc w:val="center"/>
            </w:pPr>
            <w:r>
              <w:rPr>
                <w:b/>
                <w:i/>
              </w:rPr>
              <w:t>visible</w:t>
            </w:r>
          </w:p>
        </w:tc>
        <w:tc>
          <w:tcPr>
            <w:tcW w:w="5523" w:type="dxa"/>
          </w:tcPr>
          <w:p w14:paraId="7E0FD5CE" w14:textId="3CC45339" w:rsidR="00862D23" w:rsidRDefault="00862D23" w:rsidP="00862D23">
            <w:pPr>
              <w:pStyle w:val="SAGEBodyText"/>
            </w:pPr>
            <w:r>
              <w:rPr>
                <w:b/>
                <w:i/>
              </w:rPr>
              <w:tab/>
            </w:r>
            <w:r>
              <w:t>true/false</w:t>
            </w:r>
          </w:p>
        </w:tc>
      </w:tr>
      <w:tr w:rsidR="005A0EF7" w14:paraId="03E09F06" w14:textId="77777777" w:rsidTr="00027F9A">
        <w:tc>
          <w:tcPr>
            <w:tcW w:w="1795" w:type="dxa"/>
          </w:tcPr>
          <w:p w14:paraId="1CCD7426" w14:textId="77777777" w:rsidR="005A0EF7" w:rsidRPr="00997624" w:rsidRDefault="005A0EF7" w:rsidP="00027F9A">
            <w:pPr>
              <w:pStyle w:val="SAGETitleDate"/>
              <w:jc w:val="center"/>
              <w:rPr>
                <w:b/>
                <w:color w:val="7030A0"/>
              </w:rPr>
            </w:pPr>
            <w:r w:rsidRPr="00997624">
              <w:rPr>
                <w:b/>
                <w:color w:val="7030A0"/>
              </w:rPr>
              <w:t>Returns</w:t>
            </w:r>
          </w:p>
        </w:tc>
        <w:tc>
          <w:tcPr>
            <w:tcW w:w="7413" w:type="dxa"/>
            <w:gridSpan w:val="2"/>
          </w:tcPr>
          <w:p w14:paraId="10ED8A55" w14:textId="18895A47" w:rsidR="005A0EF7" w:rsidRPr="0012650D" w:rsidRDefault="00862D23" w:rsidP="00027F9A">
            <w:pPr>
              <w:pStyle w:val="SAGEBodyText"/>
              <w:rPr>
                <w:i/>
              </w:rPr>
            </w:pPr>
            <w:r>
              <w:t>None</w:t>
            </w:r>
          </w:p>
        </w:tc>
      </w:tr>
      <w:tr w:rsidR="00521E00" w14:paraId="6E4921A4" w14:textId="77777777" w:rsidTr="00027F9A">
        <w:tc>
          <w:tcPr>
            <w:tcW w:w="1795" w:type="dxa"/>
          </w:tcPr>
          <w:p w14:paraId="5B4148DF"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2958CD8" w14:textId="1E0FF736" w:rsidR="00521E00" w:rsidRPr="00521E00" w:rsidRDefault="00521E00" w:rsidP="00521E00">
            <w:pPr>
              <w:pStyle w:val="SAGEBodyText"/>
            </w:pPr>
            <w:r w:rsidRPr="001F2DE5">
              <w:t>sg.viewList.showColumn(</w:t>
            </w:r>
            <w:r w:rsidRPr="001F2DE5">
              <w:rPr>
                <w:color w:val="C00000"/>
              </w:rPr>
              <w:t>"receiptGrid"</w:t>
            </w:r>
            <w:r w:rsidRPr="001F2DE5">
              <w:t xml:space="preserve">, colName, </w:t>
            </w:r>
            <w:r w:rsidRPr="001F2DE5">
              <w:rPr>
                <w:color w:val="0070C0"/>
              </w:rPr>
              <w:t>false</w:t>
            </w:r>
            <w:r w:rsidRPr="001F2DE5">
              <w:t>)</w:t>
            </w:r>
          </w:p>
        </w:tc>
      </w:tr>
    </w:tbl>
    <w:p w14:paraId="2522E853" w14:textId="77777777" w:rsidR="00632D87" w:rsidRDefault="00632D87" w:rsidP="00632D87">
      <w:pPr>
        <w:pStyle w:val="SAGEBodyText"/>
        <w:rPr>
          <w:b/>
          <w:i/>
          <w:color w:val="27A2C9"/>
        </w:rPr>
      </w:pPr>
    </w:p>
    <w:p w14:paraId="5C02FA47" w14:textId="4F483F3C" w:rsidR="006F46E2" w:rsidRDefault="008F71BF" w:rsidP="00862D23">
      <w:pPr>
        <w:pStyle w:val="SAGEHeading3"/>
      </w:pPr>
      <w:r>
        <w:t xml:space="preserve"> </w:t>
      </w:r>
      <w:bookmarkStart w:id="16" w:name="_Toc71584262"/>
      <w:r w:rsidR="006F46E2">
        <w:t>columnTemplate</w:t>
      </w:r>
      <w:r w:rsidR="00705439">
        <w:t xml:space="preserve"> </w:t>
      </w:r>
      <w:r w:rsidR="00862D23">
        <w:t>(</w:t>
      </w:r>
      <w:r w:rsidR="00705439">
        <w:t>getter</w:t>
      </w:r>
      <w:r w:rsidR="00862D23">
        <w:t>)</w:t>
      </w:r>
      <w:bookmarkEnd w:id="16"/>
    </w:p>
    <w:tbl>
      <w:tblPr>
        <w:tblStyle w:val="TableGrid"/>
        <w:tblW w:w="0" w:type="auto"/>
        <w:tblLook w:val="04A0" w:firstRow="1" w:lastRow="0" w:firstColumn="1" w:lastColumn="0" w:noHBand="0" w:noVBand="1"/>
      </w:tblPr>
      <w:tblGrid>
        <w:gridCol w:w="1795"/>
        <w:gridCol w:w="1890"/>
        <w:gridCol w:w="5523"/>
      </w:tblGrid>
      <w:tr w:rsidR="00862D23" w14:paraId="55BE82D6" w14:textId="77777777" w:rsidTr="00027F9A">
        <w:tc>
          <w:tcPr>
            <w:tcW w:w="9208" w:type="dxa"/>
            <w:gridSpan w:val="3"/>
          </w:tcPr>
          <w:p w14:paraId="52064629" w14:textId="64A3D18E" w:rsidR="00862D23" w:rsidRPr="00BE693B" w:rsidRDefault="00862D23"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columnName</w:t>
            </w:r>
            <w:r w:rsidRPr="00BE693B">
              <w:rPr>
                <w:sz w:val="28"/>
                <w:szCs w:val="28"/>
              </w:rPr>
              <w:t>)</w:t>
            </w:r>
          </w:p>
        </w:tc>
      </w:tr>
      <w:tr w:rsidR="00862D23" w14:paraId="03BCA718" w14:textId="77777777" w:rsidTr="00027F9A">
        <w:tc>
          <w:tcPr>
            <w:tcW w:w="1795" w:type="dxa"/>
          </w:tcPr>
          <w:p w14:paraId="08AE33D2"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1E06BE3B" w14:textId="74965ADA" w:rsidR="00862D23" w:rsidRDefault="00862D23" w:rsidP="00027F9A">
            <w:pPr>
              <w:pStyle w:val="SAGEBodyText"/>
            </w:pPr>
            <w:r>
              <w:t>Gets the template for a column</w:t>
            </w:r>
          </w:p>
        </w:tc>
      </w:tr>
      <w:tr w:rsidR="00862D23" w14:paraId="1F304104" w14:textId="77777777" w:rsidTr="00027F9A">
        <w:tc>
          <w:tcPr>
            <w:tcW w:w="1795" w:type="dxa"/>
          </w:tcPr>
          <w:p w14:paraId="7762E608"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81FC874"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6659D43E" w14:textId="77777777" w:rsidR="00862D23" w:rsidRPr="00B31DCE" w:rsidRDefault="00862D23" w:rsidP="00027F9A">
            <w:pPr>
              <w:pStyle w:val="SAGEBodyText"/>
            </w:pPr>
            <w:r w:rsidRPr="00B31DCE">
              <w:t>The name of the grid</w:t>
            </w:r>
          </w:p>
        </w:tc>
      </w:tr>
      <w:tr w:rsidR="00862D23" w14:paraId="6DB77605" w14:textId="77777777" w:rsidTr="00027F9A">
        <w:tc>
          <w:tcPr>
            <w:tcW w:w="1795" w:type="dxa"/>
          </w:tcPr>
          <w:p w14:paraId="193AFEE9" w14:textId="77777777" w:rsidR="00862D23" w:rsidRPr="00997624" w:rsidRDefault="00862D23" w:rsidP="00027F9A">
            <w:pPr>
              <w:pStyle w:val="SAGETitleDate"/>
              <w:jc w:val="center"/>
              <w:rPr>
                <w:b/>
                <w:color w:val="7030A0"/>
              </w:rPr>
            </w:pPr>
          </w:p>
        </w:tc>
        <w:tc>
          <w:tcPr>
            <w:tcW w:w="1890" w:type="dxa"/>
          </w:tcPr>
          <w:p w14:paraId="0751FCED" w14:textId="77777777" w:rsidR="00862D23" w:rsidRPr="004F5B4A" w:rsidRDefault="00862D23" w:rsidP="00027F9A">
            <w:pPr>
              <w:pStyle w:val="SAGEBodyText"/>
              <w:jc w:val="center"/>
              <w:rPr>
                <w:b/>
                <w:i/>
              </w:rPr>
            </w:pPr>
            <w:r>
              <w:rPr>
                <w:b/>
                <w:i/>
              </w:rPr>
              <w:t>columnName</w:t>
            </w:r>
          </w:p>
        </w:tc>
        <w:tc>
          <w:tcPr>
            <w:tcW w:w="5523" w:type="dxa"/>
          </w:tcPr>
          <w:p w14:paraId="6F60C020" w14:textId="77777777" w:rsidR="00862D23" w:rsidRDefault="00862D23" w:rsidP="00027F9A">
            <w:pPr>
              <w:pStyle w:val="SAGEBodyText"/>
            </w:pPr>
            <w:r>
              <w:t>The name of the column (internal column name)</w:t>
            </w:r>
          </w:p>
        </w:tc>
      </w:tr>
      <w:tr w:rsidR="00862D23" w14:paraId="50004B9B" w14:textId="77777777" w:rsidTr="00027F9A">
        <w:tc>
          <w:tcPr>
            <w:tcW w:w="1795" w:type="dxa"/>
          </w:tcPr>
          <w:p w14:paraId="32379B53"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1A4E7C39" w14:textId="56CD24BC" w:rsidR="00862D23" w:rsidRPr="0012650D" w:rsidRDefault="00862D23" w:rsidP="00027F9A">
            <w:pPr>
              <w:pStyle w:val="SAGEBodyText"/>
              <w:rPr>
                <w:i/>
              </w:rPr>
            </w:pPr>
            <w:r>
              <w:t>The template definition</w:t>
            </w:r>
          </w:p>
        </w:tc>
      </w:tr>
      <w:tr w:rsidR="00862D23" w14:paraId="378A5A5F" w14:textId="77777777" w:rsidTr="00027F9A">
        <w:tc>
          <w:tcPr>
            <w:tcW w:w="1795" w:type="dxa"/>
          </w:tcPr>
          <w:p w14:paraId="36615C4A"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501E5AB3" w14:textId="013225C2" w:rsidR="00862D23" w:rsidRPr="001F6FC0" w:rsidRDefault="001F6FC0" w:rsidP="00027F9A">
            <w:pPr>
              <w:pStyle w:val="SAGEBodyText"/>
            </w:pPr>
            <w:r w:rsidRPr="001F2DE5">
              <w:rPr>
                <w:color w:val="0070C0"/>
              </w:rPr>
              <w:t xml:space="preserve">var </w:t>
            </w:r>
            <w:r w:rsidRPr="001F6FC0">
              <w:t>template = sg.viewList.columnTemplate(</w:t>
            </w:r>
            <w:r w:rsidRPr="001F2DE5">
              <w:rPr>
                <w:color w:val="C00000"/>
              </w:rPr>
              <w:t>"receiptGrid"</w:t>
            </w:r>
            <w:r w:rsidRPr="001F6FC0">
              <w:t>, cols[i].field)</w:t>
            </w:r>
          </w:p>
        </w:tc>
      </w:tr>
    </w:tbl>
    <w:p w14:paraId="794850FA" w14:textId="77777777" w:rsidR="006F46E2" w:rsidRDefault="006F46E2" w:rsidP="006F46E2">
      <w:pPr>
        <w:pStyle w:val="SAGEBodyText"/>
        <w:rPr>
          <w:b/>
          <w:i/>
          <w:color w:val="27A2C9"/>
        </w:rPr>
      </w:pPr>
    </w:p>
    <w:p w14:paraId="5215737A" w14:textId="2819EFE6" w:rsidR="006F46E2" w:rsidRDefault="008F71BF" w:rsidP="00862D23">
      <w:pPr>
        <w:pStyle w:val="SAGEHeading3"/>
      </w:pPr>
      <w:r>
        <w:t xml:space="preserve"> </w:t>
      </w:r>
      <w:bookmarkStart w:id="17" w:name="_Toc71584263"/>
      <w:r w:rsidR="006F46E2">
        <w:t>columnTemplate</w:t>
      </w:r>
      <w:r w:rsidR="00705439">
        <w:t xml:space="preserve"> </w:t>
      </w:r>
      <w:r w:rsidR="001B61E6">
        <w:t>(</w:t>
      </w:r>
      <w:r w:rsidR="00705439">
        <w:t>setter</w:t>
      </w:r>
      <w:r w:rsidR="001B61E6">
        <w:t>)</w:t>
      </w:r>
      <w:bookmarkEnd w:id="17"/>
    </w:p>
    <w:tbl>
      <w:tblPr>
        <w:tblStyle w:val="TableGrid"/>
        <w:tblW w:w="0" w:type="auto"/>
        <w:tblLook w:val="04A0" w:firstRow="1" w:lastRow="0" w:firstColumn="1" w:lastColumn="0" w:noHBand="0" w:noVBand="1"/>
      </w:tblPr>
      <w:tblGrid>
        <w:gridCol w:w="1795"/>
        <w:gridCol w:w="1890"/>
        <w:gridCol w:w="5523"/>
      </w:tblGrid>
      <w:tr w:rsidR="00862D23" w14:paraId="7DD61C19" w14:textId="77777777" w:rsidTr="00027F9A">
        <w:tc>
          <w:tcPr>
            <w:tcW w:w="9208" w:type="dxa"/>
            <w:gridSpan w:val="3"/>
          </w:tcPr>
          <w:p w14:paraId="2D9D125C" w14:textId="4DC29D35" w:rsidR="00862D23" w:rsidRPr="00BE693B" w:rsidRDefault="00862D23" w:rsidP="00027F9A">
            <w:pPr>
              <w:pStyle w:val="SAGEBodyText"/>
              <w:ind w:firstLine="144"/>
              <w:jc w:val="center"/>
              <w:rPr>
                <w:sz w:val="28"/>
                <w:szCs w:val="28"/>
              </w:rPr>
            </w:pPr>
            <w:r w:rsidRPr="00BE693B">
              <w:rPr>
                <w:b/>
                <w:i/>
                <w:color w:val="0070C0"/>
                <w:sz w:val="28"/>
                <w:szCs w:val="28"/>
              </w:rPr>
              <w:t>sg.viewList.</w:t>
            </w:r>
            <w:r w:rsidR="001B61E6">
              <w:rPr>
                <w:b/>
                <w:i/>
                <w:color w:val="0070C0"/>
                <w:sz w:val="28"/>
                <w:szCs w:val="28"/>
              </w:rPr>
              <w:t>columnTemplate</w:t>
            </w:r>
            <w:r w:rsidRPr="00BE693B">
              <w:rPr>
                <w:sz w:val="28"/>
                <w:szCs w:val="28"/>
              </w:rPr>
              <w:t xml:space="preserve"> (</w:t>
            </w:r>
            <w:r w:rsidRPr="00BE693B">
              <w:rPr>
                <w:b/>
                <w:i/>
                <w:sz w:val="28"/>
                <w:szCs w:val="28"/>
              </w:rPr>
              <w:t xml:space="preserve">gridName, </w:t>
            </w:r>
            <w:r>
              <w:rPr>
                <w:b/>
                <w:i/>
                <w:sz w:val="28"/>
                <w:szCs w:val="28"/>
              </w:rPr>
              <w:t xml:space="preserve">columnName, </w:t>
            </w:r>
            <w:r w:rsidR="001B61E6">
              <w:rPr>
                <w:b/>
                <w:i/>
                <w:sz w:val="28"/>
                <w:szCs w:val="28"/>
              </w:rPr>
              <w:t>template</w:t>
            </w:r>
            <w:r w:rsidRPr="00BE693B">
              <w:rPr>
                <w:sz w:val="28"/>
                <w:szCs w:val="28"/>
              </w:rPr>
              <w:t>)</w:t>
            </w:r>
          </w:p>
        </w:tc>
      </w:tr>
      <w:tr w:rsidR="00862D23" w14:paraId="1DB09759" w14:textId="77777777" w:rsidTr="00027F9A">
        <w:tc>
          <w:tcPr>
            <w:tcW w:w="1795" w:type="dxa"/>
          </w:tcPr>
          <w:p w14:paraId="1A00F2A1" w14:textId="77777777" w:rsidR="00862D23" w:rsidRPr="00997624" w:rsidRDefault="00862D23" w:rsidP="00027F9A">
            <w:pPr>
              <w:pStyle w:val="SAGETitleDate"/>
              <w:jc w:val="center"/>
              <w:rPr>
                <w:b/>
                <w:color w:val="7030A0"/>
              </w:rPr>
            </w:pPr>
            <w:r w:rsidRPr="00997624">
              <w:rPr>
                <w:b/>
                <w:color w:val="7030A0"/>
              </w:rPr>
              <w:t>Description</w:t>
            </w:r>
          </w:p>
        </w:tc>
        <w:tc>
          <w:tcPr>
            <w:tcW w:w="7413" w:type="dxa"/>
            <w:gridSpan w:val="2"/>
          </w:tcPr>
          <w:p w14:paraId="3168D498" w14:textId="0E96178B" w:rsidR="00862D23" w:rsidRDefault="00862D23" w:rsidP="00027F9A">
            <w:pPr>
              <w:pStyle w:val="SAGEBodyText"/>
            </w:pPr>
            <w:r>
              <w:t xml:space="preserve">Sets the </w:t>
            </w:r>
            <w:r w:rsidR="001B61E6">
              <w:t>template</w:t>
            </w:r>
            <w:r>
              <w:t xml:space="preserve"> for a column</w:t>
            </w:r>
          </w:p>
        </w:tc>
      </w:tr>
      <w:tr w:rsidR="00862D23" w14:paraId="445A246B" w14:textId="77777777" w:rsidTr="00027F9A">
        <w:tc>
          <w:tcPr>
            <w:tcW w:w="1795" w:type="dxa"/>
          </w:tcPr>
          <w:p w14:paraId="1AAAF9CA" w14:textId="77777777" w:rsidR="00862D23" w:rsidRPr="00997624" w:rsidRDefault="00862D23" w:rsidP="00027F9A">
            <w:pPr>
              <w:pStyle w:val="SAGETitleDate"/>
              <w:jc w:val="center"/>
              <w:rPr>
                <w:b/>
                <w:color w:val="7030A0"/>
              </w:rPr>
            </w:pPr>
            <w:r w:rsidRPr="00997624">
              <w:rPr>
                <w:b/>
                <w:color w:val="7030A0"/>
              </w:rPr>
              <w:t>Parameters</w:t>
            </w:r>
          </w:p>
        </w:tc>
        <w:tc>
          <w:tcPr>
            <w:tcW w:w="1890" w:type="dxa"/>
          </w:tcPr>
          <w:p w14:paraId="2C3D86A9" w14:textId="77777777" w:rsidR="00862D23" w:rsidRPr="00997624" w:rsidRDefault="00862D23" w:rsidP="00027F9A">
            <w:pPr>
              <w:pStyle w:val="SAGETitleDate"/>
              <w:jc w:val="center"/>
              <w:rPr>
                <w:color w:val="auto"/>
              </w:rPr>
            </w:pPr>
            <w:r w:rsidRPr="00997624">
              <w:rPr>
                <w:b/>
                <w:i/>
                <w:color w:val="auto"/>
              </w:rPr>
              <w:t>gridName</w:t>
            </w:r>
          </w:p>
        </w:tc>
        <w:tc>
          <w:tcPr>
            <w:tcW w:w="5523" w:type="dxa"/>
          </w:tcPr>
          <w:p w14:paraId="4F63D7C9" w14:textId="77777777" w:rsidR="00862D23" w:rsidRPr="00B31DCE" w:rsidRDefault="00862D23" w:rsidP="00027F9A">
            <w:pPr>
              <w:pStyle w:val="SAGEBodyText"/>
            </w:pPr>
            <w:r w:rsidRPr="00B31DCE">
              <w:t>The name of the grid</w:t>
            </w:r>
          </w:p>
        </w:tc>
      </w:tr>
      <w:tr w:rsidR="00862D23" w14:paraId="6E35F5DA" w14:textId="77777777" w:rsidTr="00027F9A">
        <w:tc>
          <w:tcPr>
            <w:tcW w:w="1795" w:type="dxa"/>
          </w:tcPr>
          <w:p w14:paraId="5133F403" w14:textId="77777777" w:rsidR="00862D23" w:rsidRPr="00997624" w:rsidRDefault="00862D23" w:rsidP="00027F9A">
            <w:pPr>
              <w:pStyle w:val="SAGETitleDate"/>
              <w:jc w:val="center"/>
              <w:rPr>
                <w:b/>
                <w:color w:val="7030A0"/>
              </w:rPr>
            </w:pPr>
          </w:p>
        </w:tc>
        <w:tc>
          <w:tcPr>
            <w:tcW w:w="1890" w:type="dxa"/>
          </w:tcPr>
          <w:p w14:paraId="5124FA72" w14:textId="77777777" w:rsidR="00862D23" w:rsidRPr="004F5B4A" w:rsidRDefault="00862D23" w:rsidP="00027F9A">
            <w:pPr>
              <w:pStyle w:val="SAGEBodyText"/>
              <w:jc w:val="center"/>
              <w:rPr>
                <w:b/>
                <w:i/>
              </w:rPr>
            </w:pPr>
            <w:r>
              <w:rPr>
                <w:b/>
                <w:i/>
              </w:rPr>
              <w:t>columnName</w:t>
            </w:r>
          </w:p>
        </w:tc>
        <w:tc>
          <w:tcPr>
            <w:tcW w:w="5523" w:type="dxa"/>
          </w:tcPr>
          <w:p w14:paraId="12A8BBB6" w14:textId="77777777" w:rsidR="00862D23" w:rsidRDefault="00862D23" w:rsidP="00027F9A">
            <w:pPr>
              <w:pStyle w:val="SAGEBodyText"/>
            </w:pPr>
            <w:r>
              <w:t>The name of the column (internal column name)</w:t>
            </w:r>
          </w:p>
        </w:tc>
      </w:tr>
      <w:tr w:rsidR="00862D23" w14:paraId="6D67AD24" w14:textId="77777777" w:rsidTr="00027F9A">
        <w:tc>
          <w:tcPr>
            <w:tcW w:w="1795" w:type="dxa"/>
          </w:tcPr>
          <w:p w14:paraId="2725AA00" w14:textId="77777777" w:rsidR="00862D23" w:rsidRPr="00997624" w:rsidRDefault="00862D23" w:rsidP="00027F9A">
            <w:pPr>
              <w:pStyle w:val="SAGETitleDate"/>
              <w:jc w:val="center"/>
              <w:rPr>
                <w:b/>
                <w:color w:val="7030A0"/>
              </w:rPr>
            </w:pPr>
          </w:p>
        </w:tc>
        <w:tc>
          <w:tcPr>
            <w:tcW w:w="1890" w:type="dxa"/>
          </w:tcPr>
          <w:p w14:paraId="6AF79AF0" w14:textId="12106EAA" w:rsidR="00862D23" w:rsidRDefault="001B61E6" w:rsidP="00027F9A">
            <w:pPr>
              <w:pStyle w:val="SAGEBodyText"/>
              <w:jc w:val="center"/>
            </w:pPr>
            <w:r>
              <w:rPr>
                <w:b/>
                <w:i/>
              </w:rPr>
              <w:t>template</w:t>
            </w:r>
          </w:p>
        </w:tc>
        <w:tc>
          <w:tcPr>
            <w:tcW w:w="5523" w:type="dxa"/>
          </w:tcPr>
          <w:p w14:paraId="37FFDA54" w14:textId="5464CCAD" w:rsidR="00862D23" w:rsidRPr="001B61E6" w:rsidRDefault="00862D23" w:rsidP="00027F9A">
            <w:pPr>
              <w:pStyle w:val="SAGEBodyText"/>
            </w:pPr>
            <w:r w:rsidRPr="001B61E6">
              <w:tab/>
            </w:r>
            <w:r w:rsidR="001B61E6" w:rsidRPr="001B61E6">
              <w:t>Column template (kendogrid format)</w:t>
            </w:r>
          </w:p>
        </w:tc>
      </w:tr>
      <w:tr w:rsidR="00862D23" w14:paraId="5FFE5C51" w14:textId="77777777" w:rsidTr="00027F9A">
        <w:tc>
          <w:tcPr>
            <w:tcW w:w="1795" w:type="dxa"/>
          </w:tcPr>
          <w:p w14:paraId="3D6A3C1C" w14:textId="77777777" w:rsidR="00862D23" w:rsidRPr="00997624" w:rsidRDefault="00862D23" w:rsidP="00027F9A">
            <w:pPr>
              <w:pStyle w:val="SAGETitleDate"/>
              <w:jc w:val="center"/>
              <w:rPr>
                <w:b/>
                <w:color w:val="7030A0"/>
              </w:rPr>
            </w:pPr>
            <w:r w:rsidRPr="00997624">
              <w:rPr>
                <w:b/>
                <w:color w:val="7030A0"/>
              </w:rPr>
              <w:t>Returns</w:t>
            </w:r>
          </w:p>
        </w:tc>
        <w:tc>
          <w:tcPr>
            <w:tcW w:w="7413" w:type="dxa"/>
            <w:gridSpan w:val="2"/>
          </w:tcPr>
          <w:p w14:paraId="2F90C5BB" w14:textId="77777777" w:rsidR="00862D23" w:rsidRPr="0012650D" w:rsidRDefault="00862D23" w:rsidP="00027F9A">
            <w:pPr>
              <w:pStyle w:val="SAGEBodyText"/>
              <w:rPr>
                <w:i/>
              </w:rPr>
            </w:pPr>
            <w:r>
              <w:t>None</w:t>
            </w:r>
          </w:p>
        </w:tc>
      </w:tr>
      <w:tr w:rsidR="00862D23" w14:paraId="3510981D" w14:textId="77777777" w:rsidTr="00027F9A">
        <w:tc>
          <w:tcPr>
            <w:tcW w:w="1795" w:type="dxa"/>
          </w:tcPr>
          <w:p w14:paraId="3C2870E8" w14:textId="77777777" w:rsidR="00862D23" w:rsidRPr="00997624" w:rsidRDefault="00862D23" w:rsidP="00027F9A">
            <w:pPr>
              <w:pStyle w:val="SAGETitleDate"/>
              <w:jc w:val="center"/>
              <w:rPr>
                <w:b/>
                <w:color w:val="7030A0"/>
              </w:rPr>
            </w:pPr>
            <w:r w:rsidRPr="00997624">
              <w:rPr>
                <w:b/>
                <w:color w:val="7030A0"/>
              </w:rPr>
              <w:t>Example</w:t>
            </w:r>
          </w:p>
        </w:tc>
        <w:tc>
          <w:tcPr>
            <w:tcW w:w="7413" w:type="dxa"/>
            <w:gridSpan w:val="2"/>
          </w:tcPr>
          <w:p w14:paraId="76805A2E" w14:textId="4DC5B52B" w:rsidR="00862D23" w:rsidRPr="001F2DE5" w:rsidRDefault="001F2DE5" w:rsidP="00027F9A">
            <w:pPr>
              <w:pStyle w:val="SAGEBodyText"/>
            </w:pPr>
            <w:r w:rsidRPr="001F2DE5">
              <w:t>sg.viewList.columnTemplate(</w:t>
            </w:r>
            <w:r w:rsidRPr="001F2DE5">
              <w:rPr>
                <w:color w:val="C00000"/>
              </w:rPr>
              <w:t>"receiptGrid"</w:t>
            </w:r>
            <w:r w:rsidRPr="001F2DE5">
              <w:t>, cols[i].field, template)</w:t>
            </w:r>
          </w:p>
        </w:tc>
      </w:tr>
    </w:tbl>
    <w:p w14:paraId="1BFBDF6C" w14:textId="77777777" w:rsidR="006F46E2" w:rsidRDefault="006F46E2" w:rsidP="006F46E2">
      <w:pPr>
        <w:pStyle w:val="SAGEBodyText"/>
        <w:rPr>
          <w:b/>
          <w:i/>
          <w:color w:val="27A2C9"/>
        </w:rPr>
      </w:pPr>
    </w:p>
    <w:p w14:paraId="707CF425" w14:textId="2202F232" w:rsidR="006F46E2" w:rsidRDefault="008F71BF" w:rsidP="006B1113">
      <w:pPr>
        <w:pStyle w:val="SAGEHeading3"/>
      </w:pPr>
      <w:r>
        <w:t xml:space="preserve"> </w:t>
      </w:r>
      <w:bookmarkStart w:id="18" w:name="_Toc71584264"/>
      <w:r w:rsidR="006F46E2">
        <w:t>currentRecord</w:t>
      </w:r>
      <w:bookmarkEnd w:id="18"/>
    </w:p>
    <w:tbl>
      <w:tblPr>
        <w:tblStyle w:val="TableGrid"/>
        <w:tblW w:w="0" w:type="auto"/>
        <w:tblLook w:val="04A0" w:firstRow="1" w:lastRow="0" w:firstColumn="1" w:lastColumn="0" w:noHBand="0" w:noVBand="1"/>
      </w:tblPr>
      <w:tblGrid>
        <w:gridCol w:w="1795"/>
        <w:gridCol w:w="1890"/>
        <w:gridCol w:w="5523"/>
      </w:tblGrid>
      <w:tr w:rsidR="00E87E85" w14:paraId="24A401C4" w14:textId="77777777" w:rsidTr="00027F9A">
        <w:tc>
          <w:tcPr>
            <w:tcW w:w="9208" w:type="dxa"/>
            <w:gridSpan w:val="3"/>
          </w:tcPr>
          <w:p w14:paraId="111D1B10" w14:textId="61C49FF9" w:rsidR="00E87E85" w:rsidRPr="008A6B69" w:rsidRDefault="00E87E85" w:rsidP="00027F9A">
            <w:pPr>
              <w:pStyle w:val="SAGEBodyText"/>
              <w:ind w:firstLine="144"/>
              <w:jc w:val="center"/>
              <w:rPr>
                <w:sz w:val="28"/>
                <w:szCs w:val="28"/>
              </w:rPr>
            </w:pPr>
            <w:r w:rsidRPr="008A6B69">
              <w:rPr>
                <w:b/>
                <w:i/>
                <w:color w:val="0070C0"/>
                <w:sz w:val="28"/>
                <w:szCs w:val="28"/>
              </w:rPr>
              <w:t>sg.viewList.</w:t>
            </w:r>
            <w:r w:rsidR="006B1113">
              <w:rPr>
                <w:b/>
                <w:i/>
                <w:color w:val="0070C0"/>
                <w:sz w:val="28"/>
                <w:szCs w:val="28"/>
              </w:rPr>
              <w:t>currentRecord</w:t>
            </w:r>
            <w:r w:rsidRPr="008A6B69">
              <w:rPr>
                <w:sz w:val="28"/>
                <w:szCs w:val="28"/>
              </w:rPr>
              <w:t xml:space="preserve"> (</w:t>
            </w:r>
            <w:r w:rsidRPr="008A6B69">
              <w:rPr>
                <w:b/>
                <w:i/>
                <w:sz w:val="28"/>
                <w:szCs w:val="28"/>
              </w:rPr>
              <w:t>gridName</w:t>
            </w:r>
            <w:r w:rsidRPr="008A6B69">
              <w:rPr>
                <w:sz w:val="28"/>
                <w:szCs w:val="28"/>
              </w:rPr>
              <w:t>)</w:t>
            </w:r>
          </w:p>
        </w:tc>
      </w:tr>
      <w:tr w:rsidR="00E87E85" w14:paraId="693319FC" w14:textId="77777777" w:rsidTr="00027F9A">
        <w:tc>
          <w:tcPr>
            <w:tcW w:w="1795" w:type="dxa"/>
          </w:tcPr>
          <w:p w14:paraId="42E48496" w14:textId="77777777" w:rsidR="00E87E85" w:rsidRPr="00997624" w:rsidRDefault="00E87E85" w:rsidP="00027F9A">
            <w:pPr>
              <w:pStyle w:val="SAGETitleDate"/>
              <w:jc w:val="center"/>
              <w:rPr>
                <w:b/>
                <w:color w:val="7030A0"/>
              </w:rPr>
            </w:pPr>
            <w:r w:rsidRPr="00997624">
              <w:rPr>
                <w:b/>
                <w:color w:val="7030A0"/>
              </w:rPr>
              <w:t>Description</w:t>
            </w:r>
          </w:p>
        </w:tc>
        <w:tc>
          <w:tcPr>
            <w:tcW w:w="7413" w:type="dxa"/>
            <w:gridSpan w:val="2"/>
          </w:tcPr>
          <w:p w14:paraId="53BF33CD" w14:textId="58FDE8CD" w:rsidR="00E87E85" w:rsidRDefault="006B1113" w:rsidP="00027F9A">
            <w:pPr>
              <w:pStyle w:val="SAGEBodyText"/>
            </w:pPr>
            <w:r>
              <w:t>Gets the current record</w:t>
            </w:r>
          </w:p>
        </w:tc>
      </w:tr>
      <w:tr w:rsidR="00E87E85" w14:paraId="1FE2BB69" w14:textId="77777777" w:rsidTr="00027F9A">
        <w:tc>
          <w:tcPr>
            <w:tcW w:w="1795" w:type="dxa"/>
          </w:tcPr>
          <w:p w14:paraId="6878C291" w14:textId="77777777" w:rsidR="00E87E85" w:rsidRPr="00997624" w:rsidRDefault="00E87E85" w:rsidP="00027F9A">
            <w:pPr>
              <w:pStyle w:val="SAGETitleDate"/>
              <w:jc w:val="center"/>
              <w:rPr>
                <w:b/>
                <w:color w:val="7030A0"/>
              </w:rPr>
            </w:pPr>
            <w:r w:rsidRPr="00997624">
              <w:rPr>
                <w:b/>
                <w:color w:val="7030A0"/>
              </w:rPr>
              <w:t>Parameters</w:t>
            </w:r>
          </w:p>
        </w:tc>
        <w:tc>
          <w:tcPr>
            <w:tcW w:w="1890" w:type="dxa"/>
          </w:tcPr>
          <w:p w14:paraId="7BCD35B3" w14:textId="77777777" w:rsidR="00E87E85" w:rsidRPr="00997624" w:rsidRDefault="00E87E85" w:rsidP="00027F9A">
            <w:pPr>
              <w:pStyle w:val="SAGETitleDate"/>
              <w:jc w:val="center"/>
              <w:rPr>
                <w:color w:val="auto"/>
              </w:rPr>
            </w:pPr>
            <w:r w:rsidRPr="00997624">
              <w:rPr>
                <w:b/>
                <w:i/>
                <w:color w:val="auto"/>
              </w:rPr>
              <w:t>gridName</w:t>
            </w:r>
          </w:p>
        </w:tc>
        <w:tc>
          <w:tcPr>
            <w:tcW w:w="5523" w:type="dxa"/>
          </w:tcPr>
          <w:p w14:paraId="0A920BFE" w14:textId="77777777" w:rsidR="00E87E85" w:rsidRPr="00B31DCE" w:rsidRDefault="00E87E85" w:rsidP="00027F9A">
            <w:pPr>
              <w:pStyle w:val="SAGEBodyText"/>
            </w:pPr>
            <w:r w:rsidRPr="00B31DCE">
              <w:t>The name of the grid</w:t>
            </w:r>
          </w:p>
        </w:tc>
      </w:tr>
      <w:tr w:rsidR="00E87E85" w14:paraId="5ECA557A" w14:textId="77777777" w:rsidTr="00027F9A">
        <w:tc>
          <w:tcPr>
            <w:tcW w:w="1795" w:type="dxa"/>
          </w:tcPr>
          <w:p w14:paraId="583C5E18" w14:textId="77777777" w:rsidR="00E87E85" w:rsidRPr="00997624" w:rsidRDefault="00E87E85" w:rsidP="00027F9A">
            <w:pPr>
              <w:pStyle w:val="SAGETitleDate"/>
              <w:jc w:val="center"/>
              <w:rPr>
                <w:b/>
                <w:color w:val="7030A0"/>
              </w:rPr>
            </w:pPr>
            <w:r w:rsidRPr="00997624">
              <w:rPr>
                <w:b/>
                <w:color w:val="7030A0"/>
              </w:rPr>
              <w:t>Returns</w:t>
            </w:r>
          </w:p>
        </w:tc>
        <w:tc>
          <w:tcPr>
            <w:tcW w:w="7413" w:type="dxa"/>
            <w:gridSpan w:val="2"/>
          </w:tcPr>
          <w:p w14:paraId="1EF2AC57" w14:textId="7AA260C8" w:rsidR="00E87E85" w:rsidRPr="006B1113" w:rsidRDefault="006B1113" w:rsidP="00027F9A">
            <w:pPr>
              <w:pStyle w:val="SAGEBodyText"/>
            </w:pPr>
            <w:r>
              <w:t>An object containing field name/value pairs for all the fields in the business entity (not only the fields visible in the grid).  If no active record, returns Null.</w:t>
            </w:r>
          </w:p>
        </w:tc>
      </w:tr>
      <w:tr w:rsidR="00521E00" w14:paraId="17027DDD" w14:textId="77777777" w:rsidTr="00027F9A">
        <w:tc>
          <w:tcPr>
            <w:tcW w:w="1795" w:type="dxa"/>
          </w:tcPr>
          <w:p w14:paraId="133E1B4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0A9A3EC" w14:textId="0E469DD5" w:rsidR="00521E00" w:rsidRPr="00521E00" w:rsidRDefault="00521E00" w:rsidP="00521E00">
            <w:pPr>
              <w:pStyle w:val="SAGEBodyText"/>
            </w:pPr>
            <w:r w:rsidRPr="00521E00">
              <w:rPr>
                <w:color w:val="0070C0"/>
              </w:rPr>
              <w:t xml:space="preserve">var </w:t>
            </w:r>
            <w:r>
              <w:t xml:space="preserve">currentRecord = </w:t>
            </w:r>
            <w:r w:rsidRPr="001F2DE5">
              <w:t>sg.viewList.</w:t>
            </w:r>
            <w:r>
              <w:t>currentRecord</w:t>
            </w:r>
            <w:r w:rsidRPr="001F2DE5">
              <w:t>(</w:t>
            </w:r>
            <w:r w:rsidRPr="001F2DE5">
              <w:rPr>
                <w:color w:val="C00000"/>
              </w:rPr>
              <w:t>"receiptGrid"</w:t>
            </w:r>
            <w:r w:rsidRPr="001F2DE5">
              <w:t>)</w:t>
            </w:r>
          </w:p>
        </w:tc>
      </w:tr>
    </w:tbl>
    <w:p w14:paraId="04AF1C3E" w14:textId="77777777" w:rsidR="006F46E2" w:rsidRDefault="006F46E2" w:rsidP="006F46E2">
      <w:pPr>
        <w:pStyle w:val="SAGEBodyText"/>
        <w:rPr>
          <w:b/>
          <w:i/>
          <w:color w:val="27A2C9"/>
        </w:rPr>
      </w:pPr>
    </w:p>
    <w:p w14:paraId="7B39F7D4" w14:textId="298F5572" w:rsidR="006F46E2" w:rsidRDefault="008F71BF" w:rsidP="00583153">
      <w:pPr>
        <w:pStyle w:val="SAGEHeading3"/>
      </w:pPr>
      <w:r>
        <w:t xml:space="preserve"> </w:t>
      </w:r>
      <w:bookmarkStart w:id="19" w:name="_Toc71584265"/>
      <w:r w:rsidR="00A969E3">
        <w:t>f</w:t>
      </w:r>
      <w:r w:rsidR="006F46E2">
        <w:t>ilter</w:t>
      </w:r>
      <w:r w:rsidR="00705439">
        <w:t xml:space="preserve"> </w:t>
      </w:r>
      <w:r w:rsidR="00583153">
        <w:t>(</w:t>
      </w:r>
      <w:r w:rsidR="00705439">
        <w:t>getter</w:t>
      </w:r>
      <w:r w:rsidR="00583153">
        <w:t>)</w:t>
      </w:r>
      <w:bookmarkEnd w:id="19"/>
    </w:p>
    <w:tbl>
      <w:tblPr>
        <w:tblStyle w:val="TableGrid"/>
        <w:tblW w:w="0" w:type="auto"/>
        <w:tblLook w:val="04A0" w:firstRow="1" w:lastRow="0" w:firstColumn="1" w:lastColumn="0" w:noHBand="0" w:noVBand="1"/>
      </w:tblPr>
      <w:tblGrid>
        <w:gridCol w:w="1795"/>
        <w:gridCol w:w="1890"/>
        <w:gridCol w:w="5523"/>
      </w:tblGrid>
      <w:tr w:rsidR="00583153" w14:paraId="7F2CCEF7" w14:textId="77777777" w:rsidTr="00027F9A">
        <w:tc>
          <w:tcPr>
            <w:tcW w:w="9208" w:type="dxa"/>
            <w:gridSpan w:val="3"/>
          </w:tcPr>
          <w:p w14:paraId="732C224D" w14:textId="55804B73" w:rsidR="00583153" w:rsidRPr="008A6B69" w:rsidRDefault="00583153" w:rsidP="00027F9A">
            <w:pPr>
              <w:pStyle w:val="SAGEBodyText"/>
              <w:ind w:firstLine="144"/>
              <w:jc w:val="center"/>
              <w:rPr>
                <w:sz w:val="28"/>
                <w:szCs w:val="28"/>
              </w:rPr>
            </w:pPr>
            <w:r w:rsidRPr="008A6B69">
              <w:rPr>
                <w:b/>
                <w:i/>
                <w:color w:val="0070C0"/>
                <w:sz w:val="28"/>
                <w:szCs w:val="28"/>
              </w:rPr>
              <w:t>sg.viewList.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583153" w14:paraId="6C0E0F0A" w14:textId="77777777" w:rsidTr="00027F9A">
        <w:tc>
          <w:tcPr>
            <w:tcW w:w="1795" w:type="dxa"/>
          </w:tcPr>
          <w:p w14:paraId="750CE89E" w14:textId="77777777" w:rsidR="00583153" w:rsidRPr="00997624" w:rsidRDefault="00583153" w:rsidP="00027F9A">
            <w:pPr>
              <w:pStyle w:val="SAGETitleDate"/>
              <w:jc w:val="center"/>
              <w:rPr>
                <w:b/>
                <w:color w:val="7030A0"/>
              </w:rPr>
            </w:pPr>
            <w:r w:rsidRPr="00997624">
              <w:rPr>
                <w:b/>
                <w:color w:val="7030A0"/>
              </w:rPr>
              <w:t>Description</w:t>
            </w:r>
          </w:p>
        </w:tc>
        <w:tc>
          <w:tcPr>
            <w:tcW w:w="7413" w:type="dxa"/>
            <w:gridSpan w:val="2"/>
          </w:tcPr>
          <w:p w14:paraId="0B44DE3A" w14:textId="46582B08" w:rsidR="00583153" w:rsidRDefault="00583153" w:rsidP="00027F9A">
            <w:pPr>
              <w:pStyle w:val="SAGEBodyText"/>
            </w:pPr>
            <w:r>
              <w:t>Gets the filter</w:t>
            </w:r>
          </w:p>
        </w:tc>
      </w:tr>
      <w:tr w:rsidR="00583153" w14:paraId="1FCB6CDD" w14:textId="77777777" w:rsidTr="00027F9A">
        <w:tc>
          <w:tcPr>
            <w:tcW w:w="1795" w:type="dxa"/>
          </w:tcPr>
          <w:p w14:paraId="7263E6C5" w14:textId="77777777" w:rsidR="00583153" w:rsidRPr="00997624" w:rsidRDefault="00583153" w:rsidP="00027F9A">
            <w:pPr>
              <w:pStyle w:val="SAGETitleDate"/>
              <w:jc w:val="center"/>
              <w:rPr>
                <w:b/>
                <w:color w:val="7030A0"/>
              </w:rPr>
            </w:pPr>
            <w:r w:rsidRPr="00997624">
              <w:rPr>
                <w:b/>
                <w:color w:val="7030A0"/>
              </w:rPr>
              <w:t>Parameters</w:t>
            </w:r>
          </w:p>
        </w:tc>
        <w:tc>
          <w:tcPr>
            <w:tcW w:w="1890" w:type="dxa"/>
          </w:tcPr>
          <w:p w14:paraId="7D990262" w14:textId="77777777" w:rsidR="00583153" w:rsidRPr="00997624" w:rsidRDefault="00583153" w:rsidP="00027F9A">
            <w:pPr>
              <w:pStyle w:val="SAGETitleDate"/>
              <w:jc w:val="center"/>
              <w:rPr>
                <w:color w:val="auto"/>
              </w:rPr>
            </w:pPr>
            <w:r w:rsidRPr="00997624">
              <w:rPr>
                <w:b/>
                <w:i/>
                <w:color w:val="auto"/>
              </w:rPr>
              <w:t>gridName</w:t>
            </w:r>
          </w:p>
        </w:tc>
        <w:tc>
          <w:tcPr>
            <w:tcW w:w="5523" w:type="dxa"/>
          </w:tcPr>
          <w:p w14:paraId="71FD5C50" w14:textId="77777777" w:rsidR="00583153" w:rsidRPr="00B31DCE" w:rsidRDefault="00583153" w:rsidP="00027F9A">
            <w:pPr>
              <w:pStyle w:val="SAGEBodyText"/>
            </w:pPr>
            <w:r w:rsidRPr="00B31DCE">
              <w:t>The name of the grid</w:t>
            </w:r>
          </w:p>
        </w:tc>
      </w:tr>
      <w:tr w:rsidR="00583153" w14:paraId="5F04DD8D" w14:textId="77777777" w:rsidTr="00027F9A">
        <w:tc>
          <w:tcPr>
            <w:tcW w:w="1795" w:type="dxa"/>
          </w:tcPr>
          <w:p w14:paraId="5A1C213E" w14:textId="77777777" w:rsidR="00583153" w:rsidRPr="00997624" w:rsidRDefault="00583153" w:rsidP="00027F9A">
            <w:pPr>
              <w:pStyle w:val="SAGETitleDate"/>
              <w:jc w:val="center"/>
              <w:rPr>
                <w:b/>
                <w:color w:val="7030A0"/>
              </w:rPr>
            </w:pPr>
            <w:r w:rsidRPr="00997624">
              <w:rPr>
                <w:b/>
                <w:color w:val="7030A0"/>
              </w:rPr>
              <w:t>Returns</w:t>
            </w:r>
          </w:p>
        </w:tc>
        <w:tc>
          <w:tcPr>
            <w:tcW w:w="7413" w:type="dxa"/>
            <w:gridSpan w:val="2"/>
          </w:tcPr>
          <w:p w14:paraId="043421E4" w14:textId="10398405" w:rsidR="00583153" w:rsidRPr="006B1113" w:rsidRDefault="00027F9A" w:rsidP="00027F9A">
            <w:pPr>
              <w:pStyle w:val="SAGEBodyText"/>
            </w:pPr>
            <w:r>
              <w:t>The filter, if any</w:t>
            </w:r>
          </w:p>
        </w:tc>
      </w:tr>
      <w:tr w:rsidR="00521E00" w14:paraId="48D5DA35" w14:textId="77777777" w:rsidTr="00027F9A">
        <w:tc>
          <w:tcPr>
            <w:tcW w:w="1795" w:type="dxa"/>
          </w:tcPr>
          <w:p w14:paraId="58B44D20"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7FFBBD7" w14:textId="0E2D2D63" w:rsidR="00521E00" w:rsidRPr="00521E00" w:rsidRDefault="00521E00" w:rsidP="00521E00">
            <w:pPr>
              <w:pStyle w:val="SAGEBodyText"/>
            </w:pPr>
            <w:r w:rsidRPr="00521E00">
              <w:rPr>
                <w:color w:val="0070C0"/>
              </w:rPr>
              <w:t xml:space="preserve">var </w:t>
            </w:r>
            <w:r>
              <w:t xml:space="preserve">filter = </w:t>
            </w:r>
            <w:r w:rsidRPr="001F2DE5">
              <w:t>sg.viewList.</w:t>
            </w:r>
            <w:r>
              <w:t>filter</w:t>
            </w:r>
            <w:r w:rsidRPr="001F2DE5">
              <w:t>(</w:t>
            </w:r>
            <w:r w:rsidRPr="001F2DE5">
              <w:rPr>
                <w:color w:val="C00000"/>
              </w:rPr>
              <w:t>"receiptGrid"</w:t>
            </w:r>
            <w:r w:rsidRPr="001F2DE5">
              <w:t>)</w:t>
            </w:r>
          </w:p>
        </w:tc>
      </w:tr>
    </w:tbl>
    <w:p w14:paraId="6918645A" w14:textId="77777777" w:rsidR="00583153" w:rsidRDefault="00583153" w:rsidP="006F46E2">
      <w:pPr>
        <w:pStyle w:val="SAGEBodyText"/>
        <w:rPr>
          <w:b/>
          <w:i/>
          <w:color w:val="27A2C9"/>
        </w:rPr>
      </w:pPr>
    </w:p>
    <w:p w14:paraId="75721BD5" w14:textId="1D50E569" w:rsidR="006F46E2" w:rsidRDefault="008F71BF" w:rsidP="00027F9A">
      <w:pPr>
        <w:pStyle w:val="SAGEHeading3"/>
      </w:pPr>
      <w:r>
        <w:t xml:space="preserve"> </w:t>
      </w:r>
      <w:bookmarkStart w:id="20" w:name="_Toc71584266"/>
      <w:r w:rsidR="00A969E3">
        <w:t>f</w:t>
      </w:r>
      <w:r w:rsidR="006F46E2">
        <w:t>ilter</w:t>
      </w:r>
      <w:r w:rsidR="00705439">
        <w:t xml:space="preserve"> </w:t>
      </w:r>
      <w:r w:rsidR="00027F9A">
        <w:t>(</w:t>
      </w:r>
      <w:r w:rsidR="00705439">
        <w:t>setter</w:t>
      </w:r>
      <w:r w:rsidR="00027F9A">
        <w:t>)</w:t>
      </w:r>
      <w:bookmarkEnd w:id="20"/>
    </w:p>
    <w:tbl>
      <w:tblPr>
        <w:tblStyle w:val="TableGrid"/>
        <w:tblW w:w="0" w:type="auto"/>
        <w:tblLook w:val="04A0" w:firstRow="1" w:lastRow="0" w:firstColumn="1" w:lastColumn="0" w:noHBand="0" w:noVBand="1"/>
      </w:tblPr>
      <w:tblGrid>
        <w:gridCol w:w="1795"/>
        <w:gridCol w:w="1890"/>
        <w:gridCol w:w="5523"/>
      </w:tblGrid>
      <w:tr w:rsidR="00027F9A" w14:paraId="00DB890B" w14:textId="77777777" w:rsidTr="00027F9A">
        <w:tc>
          <w:tcPr>
            <w:tcW w:w="9208" w:type="dxa"/>
            <w:gridSpan w:val="3"/>
          </w:tcPr>
          <w:p w14:paraId="39760CF3" w14:textId="7553C0E5"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027F9A" w14:paraId="5878593B" w14:textId="77777777" w:rsidTr="00027F9A">
        <w:tc>
          <w:tcPr>
            <w:tcW w:w="1795" w:type="dxa"/>
          </w:tcPr>
          <w:p w14:paraId="0125186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26041C" w14:textId="0C3AA2AF" w:rsidR="00027F9A" w:rsidRDefault="00027F9A" w:rsidP="00027F9A">
            <w:pPr>
              <w:pStyle w:val="SAGEBodyText"/>
            </w:pPr>
            <w:r>
              <w:t>Sets the filter</w:t>
            </w:r>
          </w:p>
        </w:tc>
      </w:tr>
      <w:tr w:rsidR="00027F9A" w14:paraId="080F373C" w14:textId="77777777" w:rsidTr="00027F9A">
        <w:tc>
          <w:tcPr>
            <w:tcW w:w="1795" w:type="dxa"/>
          </w:tcPr>
          <w:p w14:paraId="1C0420B2"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65671B7D"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F96678C" w14:textId="77777777" w:rsidR="00027F9A" w:rsidRPr="00B31DCE" w:rsidRDefault="00027F9A" w:rsidP="00027F9A">
            <w:pPr>
              <w:pStyle w:val="SAGEBodyText"/>
            </w:pPr>
            <w:r w:rsidRPr="00B31DCE">
              <w:t>The name of the grid</w:t>
            </w:r>
          </w:p>
        </w:tc>
      </w:tr>
      <w:tr w:rsidR="00027F9A" w14:paraId="02494424" w14:textId="77777777" w:rsidTr="00027F9A">
        <w:tc>
          <w:tcPr>
            <w:tcW w:w="1795" w:type="dxa"/>
          </w:tcPr>
          <w:p w14:paraId="4AC6B650" w14:textId="77777777" w:rsidR="00027F9A" w:rsidRPr="00997624" w:rsidRDefault="00027F9A" w:rsidP="00027F9A">
            <w:pPr>
              <w:pStyle w:val="SAGETitleDate"/>
              <w:jc w:val="center"/>
              <w:rPr>
                <w:b/>
                <w:color w:val="7030A0"/>
              </w:rPr>
            </w:pPr>
          </w:p>
        </w:tc>
        <w:tc>
          <w:tcPr>
            <w:tcW w:w="1890" w:type="dxa"/>
          </w:tcPr>
          <w:p w14:paraId="444CF9C6" w14:textId="02C607DC" w:rsidR="00027F9A" w:rsidRPr="004F5B4A" w:rsidRDefault="00027F9A" w:rsidP="00027F9A">
            <w:pPr>
              <w:pStyle w:val="SAGEBodyText"/>
              <w:jc w:val="center"/>
              <w:rPr>
                <w:b/>
                <w:i/>
              </w:rPr>
            </w:pPr>
            <w:r>
              <w:rPr>
                <w:b/>
                <w:i/>
              </w:rPr>
              <w:t>filter</w:t>
            </w:r>
          </w:p>
        </w:tc>
        <w:tc>
          <w:tcPr>
            <w:tcW w:w="5523" w:type="dxa"/>
          </w:tcPr>
          <w:p w14:paraId="5816EB2F" w14:textId="7497E389" w:rsidR="00027F9A" w:rsidRDefault="00027F9A" w:rsidP="00027F9A">
            <w:pPr>
              <w:pStyle w:val="SAGEBodyText"/>
            </w:pPr>
            <w:r>
              <w:t>The filter</w:t>
            </w:r>
          </w:p>
        </w:tc>
      </w:tr>
      <w:tr w:rsidR="00027F9A" w14:paraId="68F942BA" w14:textId="77777777" w:rsidTr="00027F9A">
        <w:tc>
          <w:tcPr>
            <w:tcW w:w="1795" w:type="dxa"/>
          </w:tcPr>
          <w:p w14:paraId="73BF71CA"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127D38D0" w14:textId="77777777" w:rsidR="00027F9A" w:rsidRPr="0012650D" w:rsidRDefault="00027F9A" w:rsidP="00027F9A">
            <w:pPr>
              <w:pStyle w:val="SAGEBodyText"/>
              <w:rPr>
                <w:i/>
              </w:rPr>
            </w:pPr>
            <w:r>
              <w:t>None</w:t>
            </w:r>
          </w:p>
        </w:tc>
      </w:tr>
      <w:tr w:rsidR="00521E00" w14:paraId="6DC9FE6D" w14:textId="77777777" w:rsidTr="00027F9A">
        <w:tc>
          <w:tcPr>
            <w:tcW w:w="1795" w:type="dxa"/>
          </w:tcPr>
          <w:p w14:paraId="3D81B82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3481ACAB" w14:textId="396855EE" w:rsidR="00521E00" w:rsidRPr="00521E00" w:rsidRDefault="00521E00" w:rsidP="00521E00">
            <w:pPr>
              <w:pStyle w:val="SAGEBodyText"/>
            </w:pPr>
            <w:r w:rsidRPr="001F2DE5">
              <w:t>sg.viewList.</w:t>
            </w:r>
            <w:r>
              <w:t>filter</w:t>
            </w:r>
            <w:r w:rsidRPr="001F2DE5">
              <w:t>(</w:t>
            </w:r>
            <w:r w:rsidRPr="001F2DE5">
              <w:rPr>
                <w:color w:val="C00000"/>
              </w:rPr>
              <w:t>"receiptGrid"</w:t>
            </w:r>
            <w:r w:rsidRPr="00521E00">
              <w:t>,</w:t>
            </w:r>
            <w:r>
              <w:rPr>
                <w:color w:val="C00000"/>
              </w:rPr>
              <w:t xml:space="preserve"> </w:t>
            </w:r>
            <w:r w:rsidRPr="00521E00">
              <w:t>filter</w:t>
            </w:r>
            <w:r w:rsidRPr="001F2DE5">
              <w:t>)</w:t>
            </w:r>
          </w:p>
        </w:tc>
      </w:tr>
    </w:tbl>
    <w:p w14:paraId="35A2BF9A" w14:textId="77777777" w:rsidR="006F46E2" w:rsidRDefault="006F46E2" w:rsidP="006F46E2">
      <w:pPr>
        <w:pStyle w:val="SAGEBodyText"/>
        <w:rPr>
          <w:b/>
          <w:i/>
          <w:color w:val="27A2C9"/>
        </w:rPr>
      </w:pPr>
    </w:p>
    <w:p w14:paraId="2191044B" w14:textId="04FA1503" w:rsidR="00A969E3" w:rsidRDefault="008F71BF" w:rsidP="00027F9A">
      <w:pPr>
        <w:pStyle w:val="SAGEHeading3"/>
      </w:pPr>
      <w:r>
        <w:t xml:space="preserve"> </w:t>
      </w:r>
      <w:bookmarkStart w:id="21" w:name="_Toc71584267"/>
      <w:r w:rsidR="00A969E3">
        <w:t xml:space="preserve">readOnly </w:t>
      </w:r>
      <w:r w:rsidR="00027F9A">
        <w:t>(</w:t>
      </w:r>
      <w:r w:rsidR="00A969E3">
        <w:t>getter</w:t>
      </w:r>
      <w:r w:rsidR="00027F9A">
        <w:t>)</w:t>
      </w:r>
      <w:bookmarkEnd w:id="21"/>
    </w:p>
    <w:tbl>
      <w:tblPr>
        <w:tblStyle w:val="TableGrid"/>
        <w:tblW w:w="0" w:type="auto"/>
        <w:tblLook w:val="04A0" w:firstRow="1" w:lastRow="0" w:firstColumn="1" w:lastColumn="0" w:noHBand="0" w:noVBand="1"/>
      </w:tblPr>
      <w:tblGrid>
        <w:gridCol w:w="1795"/>
        <w:gridCol w:w="1890"/>
        <w:gridCol w:w="5523"/>
      </w:tblGrid>
      <w:tr w:rsidR="00027F9A" w14:paraId="2CD50C92" w14:textId="77777777" w:rsidTr="00027F9A">
        <w:tc>
          <w:tcPr>
            <w:tcW w:w="9208" w:type="dxa"/>
            <w:gridSpan w:val="3"/>
          </w:tcPr>
          <w:p w14:paraId="3489FDA9" w14:textId="6F4D032F" w:rsidR="00027F9A" w:rsidRPr="008A6B69" w:rsidRDefault="00027F9A" w:rsidP="00027F9A">
            <w:pPr>
              <w:pStyle w:val="SAGEBodyText"/>
              <w:ind w:firstLine="144"/>
              <w:jc w:val="center"/>
              <w:rPr>
                <w:sz w:val="28"/>
                <w:szCs w:val="28"/>
              </w:rPr>
            </w:pPr>
            <w:r w:rsidRPr="008A6B69">
              <w:rPr>
                <w:b/>
                <w:i/>
                <w:color w:val="0070C0"/>
                <w:sz w:val="28"/>
                <w:szCs w:val="28"/>
              </w:rPr>
              <w:lastRenderedPageBreak/>
              <w:t>sg.viewList.</w:t>
            </w:r>
            <w:r>
              <w:rPr>
                <w:b/>
                <w:i/>
                <w:color w:val="0070C0"/>
                <w:sz w:val="28"/>
                <w:szCs w:val="28"/>
              </w:rPr>
              <w:t>readOnly</w:t>
            </w:r>
            <w:r w:rsidRPr="008A6B69">
              <w:rPr>
                <w:sz w:val="28"/>
                <w:szCs w:val="28"/>
              </w:rPr>
              <w:t xml:space="preserve"> (</w:t>
            </w:r>
            <w:r w:rsidRPr="008A6B69">
              <w:rPr>
                <w:b/>
                <w:i/>
                <w:sz w:val="28"/>
                <w:szCs w:val="28"/>
              </w:rPr>
              <w:t>gridName</w:t>
            </w:r>
            <w:r w:rsidRPr="008A6B69">
              <w:rPr>
                <w:sz w:val="28"/>
                <w:szCs w:val="28"/>
              </w:rPr>
              <w:t>)</w:t>
            </w:r>
          </w:p>
        </w:tc>
      </w:tr>
      <w:tr w:rsidR="00027F9A" w14:paraId="29B5209E" w14:textId="77777777" w:rsidTr="00027F9A">
        <w:tc>
          <w:tcPr>
            <w:tcW w:w="1795" w:type="dxa"/>
          </w:tcPr>
          <w:p w14:paraId="044FFE2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BD5F217" w14:textId="52B8BC98" w:rsidR="00027F9A" w:rsidRDefault="00027F9A" w:rsidP="00027F9A">
            <w:pPr>
              <w:pStyle w:val="SAGEBodyText"/>
            </w:pPr>
            <w:r>
              <w:t>Gets the read-only property</w:t>
            </w:r>
          </w:p>
        </w:tc>
      </w:tr>
      <w:tr w:rsidR="00027F9A" w14:paraId="30616140" w14:textId="77777777" w:rsidTr="00027F9A">
        <w:tc>
          <w:tcPr>
            <w:tcW w:w="1795" w:type="dxa"/>
          </w:tcPr>
          <w:p w14:paraId="24B113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835E39F"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66A202F" w14:textId="77777777" w:rsidR="00027F9A" w:rsidRPr="00B31DCE" w:rsidRDefault="00027F9A" w:rsidP="00027F9A">
            <w:pPr>
              <w:pStyle w:val="SAGEBodyText"/>
            </w:pPr>
            <w:r w:rsidRPr="00B31DCE">
              <w:t>The name of the grid</w:t>
            </w:r>
          </w:p>
        </w:tc>
      </w:tr>
      <w:tr w:rsidR="00027F9A" w14:paraId="5AE483A7" w14:textId="77777777" w:rsidTr="00027F9A">
        <w:tc>
          <w:tcPr>
            <w:tcW w:w="1795" w:type="dxa"/>
          </w:tcPr>
          <w:p w14:paraId="22DC943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32FC6A6" w14:textId="2483DD7A" w:rsidR="00027F9A" w:rsidRPr="006B1113" w:rsidRDefault="00027F9A" w:rsidP="00027F9A">
            <w:pPr>
              <w:pStyle w:val="SAGEBodyText"/>
            </w:pPr>
            <w:r>
              <w:t>true if read only otherwise false</w:t>
            </w:r>
          </w:p>
        </w:tc>
      </w:tr>
      <w:tr w:rsidR="00521E00" w14:paraId="4FC651DF" w14:textId="77777777" w:rsidTr="00027F9A">
        <w:tc>
          <w:tcPr>
            <w:tcW w:w="1795" w:type="dxa"/>
          </w:tcPr>
          <w:p w14:paraId="0B9B841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6827892C" w14:textId="646FF321" w:rsidR="00521E00" w:rsidRPr="0012650D" w:rsidRDefault="00521E00" w:rsidP="00521E00">
            <w:pPr>
              <w:pStyle w:val="SAGEBodyText"/>
              <w:rPr>
                <w:i/>
              </w:rPr>
            </w:pPr>
            <w:r w:rsidRPr="00521E00">
              <w:rPr>
                <w:color w:val="0070C0"/>
              </w:rPr>
              <w:t xml:space="preserve">var </w:t>
            </w:r>
            <w:r>
              <w:t xml:space="preserve">readOnly = </w:t>
            </w:r>
            <w:r w:rsidRPr="001F2DE5">
              <w:t>sg.viewList.</w:t>
            </w:r>
            <w:r>
              <w:t>readOnly</w:t>
            </w:r>
            <w:r w:rsidRPr="001F2DE5">
              <w:t>(</w:t>
            </w:r>
            <w:r w:rsidRPr="001F2DE5">
              <w:rPr>
                <w:color w:val="C00000"/>
              </w:rPr>
              <w:t>"receiptGrid"</w:t>
            </w:r>
            <w:r w:rsidRPr="001F2DE5">
              <w:t>)</w:t>
            </w:r>
          </w:p>
        </w:tc>
      </w:tr>
    </w:tbl>
    <w:p w14:paraId="535E7894" w14:textId="77777777" w:rsidR="00A969E3" w:rsidRDefault="00A969E3" w:rsidP="00A969E3">
      <w:pPr>
        <w:pStyle w:val="SAGEBodyText"/>
        <w:rPr>
          <w:b/>
          <w:i/>
          <w:color w:val="27A2C9"/>
        </w:rPr>
      </w:pPr>
    </w:p>
    <w:p w14:paraId="1D3D04FF" w14:textId="77777777" w:rsidR="00A969E3" w:rsidRDefault="00A969E3" w:rsidP="00A969E3">
      <w:pPr>
        <w:pStyle w:val="SAGEBodyText"/>
      </w:pPr>
    </w:p>
    <w:p w14:paraId="48F56F59" w14:textId="5EE4FBE6" w:rsidR="00A969E3" w:rsidRDefault="008F71BF" w:rsidP="00027F9A">
      <w:pPr>
        <w:pStyle w:val="SAGEHeading3"/>
      </w:pPr>
      <w:r>
        <w:t xml:space="preserve"> </w:t>
      </w:r>
      <w:bookmarkStart w:id="22" w:name="_Toc71584268"/>
      <w:r w:rsidR="00A969E3">
        <w:t xml:space="preserve">readOnly </w:t>
      </w:r>
      <w:r w:rsidR="00027F9A">
        <w:t>(</w:t>
      </w:r>
      <w:r w:rsidR="00A969E3">
        <w:t>setter</w:t>
      </w:r>
      <w:r w:rsidR="00027F9A">
        <w:t>)</w:t>
      </w:r>
      <w:bookmarkEnd w:id="22"/>
    </w:p>
    <w:tbl>
      <w:tblPr>
        <w:tblStyle w:val="TableGrid"/>
        <w:tblW w:w="0" w:type="auto"/>
        <w:tblLook w:val="04A0" w:firstRow="1" w:lastRow="0" w:firstColumn="1" w:lastColumn="0" w:noHBand="0" w:noVBand="1"/>
      </w:tblPr>
      <w:tblGrid>
        <w:gridCol w:w="1795"/>
        <w:gridCol w:w="1890"/>
        <w:gridCol w:w="5523"/>
      </w:tblGrid>
      <w:tr w:rsidR="00027F9A" w14:paraId="2D0827FC" w14:textId="77777777" w:rsidTr="00027F9A">
        <w:tc>
          <w:tcPr>
            <w:tcW w:w="9208" w:type="dxa"/>
            <w:gridSpan w:val="3"/>
          </w:tcPr>
          <w:p w14:paraId="1BD09C48" w14:textId="1C5406CA"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readOnly</w:t>
            </w:r>
            <w:r w:rsidRPr="00BE693B">
              <w:rPr>
                <w:sz w:val="28"/>
                <w:szCs w:val="28"/>
              </w:rPr>
              <w:t xml:space="preserve"> (</w:t>
            </w:r>
            <w:r w:rsidRPr="00BE693B">
              <w:rPr>
                <w:b/>
                <w:i/>
                <w:sz w:val="28"/>
                <w:szCs w:val="28"/>
              </w:rPr>
              <w:t xml:space="preserve">gridName, </w:t>
            </w:r>
            <w:r>
              <w:rPr>
                <w:b/>
                <w:i/>
                <w:sz w:val="28"/>
                <w:szCs w:val="28"/>
              </w:rPr>
              <w:t>readOnly</w:t>
            </w:r>
            <w:r w:rsidRPr="00BE693B">
              <w:rPr>
                <w:sz w:val="28"/>
                <w:szCs w:val="28"/>
              </w:rPr>
              <w:t>)</w:t>
            </w:r>
          </w:p>
        </w:tc>
      </w:tr>
      <w:tr w:rsidR="00027F9A" w14:paraId="37D3B74E" w14:textId="77777777" w:rsidTr="00027F9A">
        <w:tc>
          <w:tcPr>
            <w:tcW w:w="1795" w:type="dxa"/>
          </w:tcPr>
          <w:p w14:paraId="2CF2C05F"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77CABD79" w14:textId="7619DF18" w:rsidR="00027F9A" w:rsidRDefault="00027F9A" w:rsidP="00027F9A">
            <w:pPr>
              <w:pStyle w:val="SAGEBodyText"/>
            </w:pPr>
            <w:r>
              <w:t>Sets the read-only property</w:t>
            </w:r>
          </w:p>
        </w:tc>
      </w:tr>
      <w:tr w:rsidR="00027F9A" w14:paraId="66B459CA" w14:textId="77777777" w:rsidTr="00027F9A">
        <w:tc>
          <w:tcPr>
            <w:tcW w:w="1795" w:type="dxa"/>
          </w:tcPr>
          <w:p w14:paraId="502BF7FD"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1D577C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35610973" w14:textId="77777777" w:rsidR="00027F9A" w:rsidRPr="00B31DCE" w:rsidRDefault="00027F9A" w:rsidP="00027F9A">
            <w:pPr>
              <w:pStyle w:val="SAGEBodyText"/>
            </w:pPr>
            <w:r w:rsidRPr="00B31DCE">
              <w:t>The name of the grid</w:t>
            </w:r>
          </w:p>
        </w:tc>
      </w:tr>
      <w:tr w:rsidR="00027F9A" w14:paraId="33DE9AA2" w14:textId="77777777" w:rsidTr="00027F9A">
        <w:tc>
          <w:tcPr>
            <w:tcW w:w="1795" w:type="dxa"/>
          </w:tcPr>
          <w:p w14:paraId="2FE5927F" w14:textId="77777777" w:rsidR="00027F9A" w:rsidRPr="00997624" w:rsidRDefault="00027F9A" w:rsidP="00027F9A">
            <w:pPr>
              <w:pStyle w:val="SAGETitleDate"/>
              <w:jc w:val="center"/>
              <w:rPr>
                <w:b/>
                <w:color w:val="7030A0"/>
              </w:rPr>
            </w:pPr>
          </w:p>
        </w:tc>
        <w:tc>
          <w:tcPr>
            <w:tcW w:w="1890" w:type="dxa"/>
          </w:tcPr>
          <w:p w14:paraId="1531CC22" w14:textId="1B0B3119" w:rsidR="00027F9A" w:rsidRPr="004F5B4A" w:rsidRDefault="00027F9A" w:rsidP="00027F9A">
            <w:pPr>
              <w:pStyle w:val="SAGEBodyText"/>
              <w:jc w:val="center"/>
              <w:rPr>
                <w:b/>
                <w:i/>
              </w:rPr>
            </w:pPr>
            <w:r>
              <w:rPr>
                <w:b/>
                <w:i/>
              </w:rPr>
              <w:t>readOnly</w:t>
            </w:r>
          </w:p>
        </w:tc>
        <w:tc>
          <w:tcPr>
            <w:tcW w:w="5523" w:type="dxa"/>
          </w:tcPr>
          <w:p w14:paraId="3270FE75" w14:textId="1DBF1C33" w:rsidR="00027F9A" w:rsidRDefault="00027F9A" w:rsidP="00027F9A">
            <w:pPr>
              <w:pStyle w:val="SAGEBodyText"/>
            </w:pPr>
            <w:r w:rsidRPr="00A969E3">
              <w:t>true/false</w:t>
            </w:r>
          </w:p>
        </w:tc>
      </w:tr>
      <w:tr w:rsidR="00027F9A" w14:paraId="5205F05D" w14:textId="77777777" w:rsidTr="00027F9A">
        <w:tc>
          <w:tcPr>
            <w:tcW w:w="1795" w:type="dxa"/>
          </w:tcPr>
          <w:p w14:paraId="7DDF014E"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6F41FFF9" w14:textId="77777777" w:rsidR="00027F9A" w:rsidRPr="0012650D" w:rsidRDefault="00027F9A" w:rsidP="00027F9A">
            <w:pPr>
              <w:pStyle w:val="SAGEBodyText"/>
              <w:rPr>
                <w:i/>
              </w:rPr>
            </w:pPr>
            <w:r>
              <w:t>None</w:t>
            </w:r>
          </w:p>
        </w:tc>
      </w:tr>
      <w:tr w:rsidR="00521E00" w14:paraId="341AA6DF" w14:textId="77777777" w:rsidTr="00027F9A">
        <w:tc>
          <w:tcPr>
            <w:tcW w:w="1795" w:type="dxa"/>
          </w:tcPr>
          <w:p w14:paraId="48E2F1D5"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45644E3F" w14:textId="316FBA65" w:rsidR="00521E00" w:rsidRPr="0012650D" w:rsidRDefault="00521E00" w:rsidP="00521E00">
            <w:pPr>
              <w:pStyle w:val="SAGEBodyText"/>
              <w:rPr>
                <w:i/>
              </w:rPr>
            </w:pPr>
            <w:r w:rsidRPr="001F2DE5">
              <w:t>sg.viewList.</w:t>
            </w:r>
            <w:r>
              <w:t>filter</w:t>
            </w:r>
            <w:r w:rsidRPr="001F2DE5">
              <w:t>(</w:t>
            </w:r>
            <w:r w:rsidRPr="001F2DE5">
              <w:rPr>
                <w:color w:val="C00000"/>
              </w:rPr>
              <w:t>"receiptGrid"</w:t>
            </w:r>
            <w:r>
              <w:t xml:space="preserve">, </w:t>
            </w:r>
            <w:r w:rsidRPr="00521E00">
              <w:rPr>
                <w:color w:val="0070C0"/>
              </w:rPr>
              <w:t>true</w:t>
            </w:r>
            <w:r w:rsidRPr="001F2DE5">
              <w:t>)</w:t>
            </w:r>
          </w:p>
        </w:tc>
      </w:tr>
    </w:tbl>
    <w:p w14:paraId="0ABD7277" w14:textId="77777777" w:rsidR="00A969E3" w:rsidRDefault="00A969E3" w:rsidP="00A969E3">
      <w:pPr>
        <w:pStyle w:val="SAGEBodyText"/>
        <w:rPr>
          <w:b/>
          <w:i/>
          <w:color w:val="27A2C9"/>
        </w:rPr>
      </w:pPr>
    </w:p>
    <w:p w14:paraId="6AD79070" w14:textId="2FD1283C" w:rsidR="00124DFA" w:rsidRDefault="008F71BF" w:rsidP="00027F9A">
      <w:pPr>
        <w:pStyle w:val="SAGEHeading3"/>
      </w:pPr>
      <w:r>
        <w:t xml:space="preserve"> </w:t>
      </w:r>
      <w:bookmarkStart w:id="23" w:name="_Toc71584269"/>
      <w:r w:rsidR="00124DFA">
        <w:t>columnCount</w:t>
      </w:r>
      <w:bookmarkEnd w:id="23"/>
    </w:p>
    <w:tbl>
      <w:tblPr>
        <w:tblStyle w:val="TableGrid"/>
        <w:tblW w:w="0" w:type="auto"/>
        <w:tblLook w:val="04A0" w:firstRow="1" w:lastRow="0" w:firstColumn="1" w:lastColumn="0" w:noHBand="0" w:noVBand="1"/>
      </w:tblPr>
      <w:tblGrid>
        <w:gridCol w:w="1795"/>
        <w:gridCol w:w="1890"/>
        <w:gridCol w:w="5523"/>
      </w:tblGrid>
      <w:tr w:rsidR="00027F9A" w14:paraId="21E1C92C" w14:textId="77777777" w:rsidTr="00027F9A">
        <w:tc>
          <w:tcPr>
            <w:tcW w:w="9208" w:type="dxa"/>
            <w:gridSpan w:val="3"/>
          </w:tcPr>
          <w:p w14:paraId="22368D91" w14:textId="72439545" w:rsidR="00027F9A" w:rsidRPr="008A6B69" w:rsidRDefault="00027F9A" w:rsidP="00027F9A">
            <w:pPr>
              <w:pStyle w:val="SAGEBodyText"/>
              <w:ind w:firstLine="144"/>
              <w:jc w:val="center"/>
              <w:rPr>
                <w:sz w:val="28"/>
                <w:szCs w:val="28"/>
              </w:rPr>
            </w:pPr>
            <w:r w:rsidRPr="008A6B69">
              <w:rPr>
                <w:b/>
                <w:i/>
                <w:color w:val="0070C0"/>
                <w:sz w:val="28"/>
                <w:szCs w:val="28"/>
              </w:rPr>
              <w:t>sg.viewList.</w:t>
            </w:r>
            <w:r>
              <w:rPr>
                <w:b/>
                <w:i/>
                <w:color w:val="0070C0"/>
                <w:sz w:val="28"/>
                <w:szCs w:val="28"/>
              </w:rPr>
              <w:t>columnCount</w:t>
            </w:r>
            <w:r w:rsidRPr="008A6B69">
              <w:rPr>
                <w:sz w:val="28"/>
                <w:szCs w:val="28"/>
              </w:rPr>
              <w:t xml:space="preserve"> (</w:t>
            </w:r>
            <w:r w:rsidRPr="008A6B69">
              <w:rPr>
                <w:b/>
                <w:i/>
                <w:sz w:val="28"/>
                <w:szCs w:val="28"/>
              </w:rPr>
              <w:t>gridName</w:t>
            </w:r>
            <w:r w:rsidRPr="008A6B69">
              <w:rPr>
                <w:sz w:val="28"/>
                <w:szCs w:val="28"/>
              </w:rPr>
              <w:t>)</w:t>
            </w:r>
          </w:p>
        </w:tc>
      </w:tr>
      <w:tr w:rsidR="00027F9A" w14:paraId="3CA7337E" w14:textId="77777777" w:rsidTr="00027F9A">
        <w:tc>
          <w:tcPr>
            <w:tcW w:w="1795" w:type="dxa"/>
          </w:tcPr>
          <w:p w14:paraId="6DEF5A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12615FDC" w14:textId="54EC4CCC" w:rsidR="00027F9A" w:rsidRDefault="00027F9A" w:rsidP="00027F9A">
            <w:pPr>
              <w:pStyle w:val="SAGEBodyText"/>
            </w:pPr>
            <w:r>
              <w:t>Gets the column count</w:t>
            </w:r>
          </w:p>
        </w:tc>
      </w:tr>
      <w:tr w:rsidR="00027F9A" w14:paraId="3AF84EEF" w14:textId="77777777" w:rsidTr="00027F9A">
        <w:tc>
          <w:tcPr>
            <w:tcW w:w="1795" w:type="dxa"/>
          </w:tcPr>
          <w:p w14:paraId="756F47EE"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9276986"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08082176" w14:textId="77777777" w:rsidR="00027F9A" w:rsidRPr="00B31DCE" w:rsidRDefault="00027F9A" w:rsidP="00027F9A">
            <w:pPr>
              <w:pStyle w:val="SAGEBodyText"/>
            </w:pPr>
            <w:r w:rsidRPr="00B31DCE">
              <w:t>The name of the grid</w:t>
            </w:r>
          </w:p>
        </w:tc>
      </w:tr>
      <w:tr w:rsidR="00027F9A" w14:paraId="6AC33BE9" w14:textId="77777777" w:rsidTr="00027F9A">
        <w:tc>
          <w:tcPr>
            <w:tcW w:w="1795" w:type="dxa"/>
          </w:tcPr>
          <w:p w14:paraId="62F900F6"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05A6CAEB" w14:textId="50FF2C3B" w:rsidR="00027F9A" w:rsidRPr="006B1113" w:rsidRDefault="00027F9A" w:rsidP="00027F9A">
            <w:pPr>
              <w:pStyle w:val="SAGEBodyText"/>
            </w:pPr>
            <w:r>
              <w:t>Number of columns (visible or hidden)</w:t>
            </w:r>
          </w:p>
        </w:tc>
      </w:tr>
      <w:tr w:rsidR="00521E00" w14:paraId="19837604" w14:textId="77777777" w:rsidTr="00027F9A">
        <w:tc>
          <w:tcPr>
            <w:tcW w:w="1795" w:type="dxa"/>
          </w:tcPr>
          <w:p w14:paraId="5EDE4F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1A59CF7" w14:textId="79A1A134" w:rsidR="00521E00" w:rsidRPr="0012650D" w:rsidRDefault="00521E00" w:rsidP="00521E00">
            <w:pPr>
              <w:pStyle w:val="SAGEBodyText"/>
              <w:rPr>
                <w:i/>
              </w:rPr>
            </w:pPr>
            <w:r w:rsidRPr="00521E00">
              <w:rPr>
                <w:color w:val="0070C0"/>
              </w:rPr>
              <w:t xml:space="preserve">var </w:t>
            </w:r>
            <w:r>
              <w:t xml:space="preserve">colCount = </w:t>
            </w:r>
            <w:r w:rsidRPr="001F2DE5">
              <w:t>sg.viewList.</w:t>
            </w:r>
            <w:r>
              <w:t>columnCount</w:t>
            </w:r>
            <w:r w:rsidRPr="001F2DE5">
              <w:t>(</w:t>
            </w:r>
            <w:r w:rsidRPr="001F2DE5">
              <w:rPr>
                <w:color w:val="C00000"/>
              </w:rPr>
              <w:t>"receiptGrid"</w:t>
            </w:r>
            <w:r w:rsidRPr="001F2DE5">
              <w:t>)</w:t>
            </w:r>
          </w:p>
        </w:tc>
      </w:tr>
    </w:tbl>
    <w:p w14:paraId="6ACD0F39" w14:textId="77777777" w:rsidR="00124DFA" w:rsidRDefault="00124DFA" w:rsidP="00124DFA">
      <w:pPr>
        <w:pStyle w:val="SAGEBodyText"/>
        <w:rPr>
          <w:b/>
          <w:i/>
          <w:color w:val="27A2C9"/>
        </w:rPr>
      </w:pPr>
    </w:p>
    <w:p w14:paraId="67389AC8" w14:textId="39C8A9C0" w:rsidR="00E17C98" w:rsidRDefault="008F71BF" w:rsidP="00027F9A">
      <w:pPr>
        <w:pStyle w:val="SAGEHeading3"/>
      </w:pPr>
      <w:r>
        <w:t xml:space="preserve"> </w:t>
      </w:r>
      <w:bookmarkStart w:id="24" w:name="_Toc71584270"/>
      <w:r w:rsidR="00E17C98">
        <w:t>fieldName</w:t>
      </w:r>
      <w:bookmarkEnd w:id="24"/>
    </w:p>
    <w:tbl>
      <w:tblPr>
        <w:tblStyle w:val="TableGrid"/>
        <w:tblW w:w="0" w:type="auto"/>
        <w:tblLook w:val="04A0" w:firstRow="1" w:lastRow="0" w:firstColumn="1" w:lastColumn="0" w:noHBand="0" w:noVBand="1"/>
      </w:tblPr>
      <w:tblGrid>
        <w:gridCol w:w="1795"/>
        <w:gridCol w:w="1890"/>
        <w:gridCol w:w="5523"/>
      </w:tblGrid>
      <w:tr w:rsidR="00027F9A" w14:paraId="6A33BD94" w14:textId="77777777" w:rsidTr="00027F9A">
        <w:tc>
          <w:tcPr>
            <w:tcW w:w="9208" w:type="dxa"/>
            <w:gridSpan w:val="3"/>
          </w:tcPr>
          <w:p w14:paraId="6C829FA7" w14:textId="07A647BF"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fieldName</w:t>
            </w:r>
            <w:r w:rsidRPr="00BE693B">
              <w:rPr>
                <w:sz w:val="28"/>
                <w:szCs w:val="28"/>
              </w:rPr>
              <w:t xml:space="preserve"> (</w:t>
            </w:r>
            <w:r w:rsidRPr="00BE693B">
              <w:rPr>
                <w:b/>
                <w:i/>
                <w:sz w:val="28"/>
                <w:szCs w:val="28"/>
              </w:rPr>
              <w:t xml:space="preserve">gridName, </w:t>
            </w:r>
            <w:r>
              <w:rPr>
                <w:b/>
                <w:i/>
                <w:sz w:val="28"/>
                <w:szCs w:val="28"/>
              </w:rPr>
              <w:t>columnIndex</w:t>
            </w:r>
            <w:r w:rsidRPr="00BE693B">
              <w:rPr>
                <w:sz w:val="28"/>
                <w:szCs w:val="28"/>
              </w:rPr>
              <w:t>)</w:t>
            </w:r>
          </w:p>
        </w:tc>
      </w:tr>
      <w:tr w:rsidR="00027F9A" w14:paraId="07166D99" w14:textId="77777777" w:rsidTr="00027F9A">
        <w:tc>
          <w:tcPr>
            <w:tcW w:w="1795" w:type="dxa"/>
          </w:tcPr>
          <w:p w14:paraId="5DFCD6F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47CFB9C4" w14:textId="1B355017" w:rsidR="00027F9A" w:rsidRDefault="00027F9A" w:rsidP="00027F9A">
            <w:pPr>
              <w:pStyle w:val="SAGEBodyText"/>
            </w:pPr>
            <w:r>
              <w:t>Get the field name of the specified column</w:t>
            </w:r>
          </w:p>
        </w:tc>
      </w:tr>
      <w:tr w:rsidR="00027F9A" w14:paraId="17059D78" w14:textId="77777777" w:rsidTr="00027F9A">
        <w:tc>
          <w:tcPr>
            <w:tcW w:w="1795" w:type="dxa"/>
          </w:tcPr>
          <w:p w14:paraId="02772E73"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313D972B"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2DD189A" w14:textId="77777777" w:rsidR="00027F9A" w:rsidRPr="00B31DCE" w:rsidRDefault="00027F9A" w:rsidP="00027F9A">
            <w:pPr>
              <w:pStyle w:val="SAGEBodyText"/>
            </w:pPr>
            <w:r w:rsidRPr="00B31DCE">
              <w:t>The name of the grid</w:t>
            </w:r>
          </w:p>
        </w:tc>
      </w:tr>
      <w:tr w:rsidR="00027F9A" w14:paraId="478724D6" w14:textId="77777777" w:rsidTr="00027F9A">
        <w:tc>
          <w:tcPr>
            <w:tcW w:w="1795" w:type="dxa"/>
          </w:tcPr>
          <w:p w14:paraId="4D76D00C" w14:textId="77777777" w:rsidR="00027F9A" w:rsidRPr="00997624" w:rsidRDefault="00027F9A" w:rsidP="00027F9A">
            <w:pPr>
              <w:pStyle w:val="SAGETitleDate"/>
              <w:jc w:val="center"/>
              <w:rPr>
                <w:b/>
                <w:color w:val="7030A0"/>
              </w:rPr>
            </w:pPr>
          </w:p>
        </w:tc>
        <w:tc>
          <w:tcPr>
            <w:tcW w:w="1890" w:type="dxa"/>
          </w:tcPr>
          <w:p w14:paraId="621832D3" w14:textId="65D30A62" w:rsidR="00027F9A" w:rsidRPr="004F5B4A" w:rsidRDefault="00027F9A" w:rsidP="00027F9A">
            <w:pPr>
              <w:pStyle w:val="SAGEBodyText"/>
              <w:jc w:val="center"/>
              <w:rPr>
                <w:b/>
                <w:i/>
              </w:rPr>
            </w:pPr>
            <w:r>
              <w:rPr>
                <w:b/>
                <w:i/>
              </w:rPr>
              <w:t>columnIndex</w:t>
            </w:r>
          </w:p>
        </w:tc>
        <w:tc>
          <w:tcPr>
            <w:tcW w:w="5523" w:type="dxa"/>
          </w:tcPr>
          <w:p w14:paraId="5562BA05" w14:textId="5F6E624B" w:rsidR="00027F9A" w:rsidRDefault="00027F9A" w:rsidP="00027F9A">
            <w:pPr>
              <w:pStyle w:val="SAGEBodyText"/>
            </w:pPr>
            <w:r>
              <w:t>The column index (zero based)</w:t>
            </w:r>
          </w:p>
        </w:tc>
      </w:tr>
      <w:tr w:rsidR="00027F9A" w14:paraId="0543D36F" w14:textId="77777777" w:rsidTr="00027F9A">
        <w:tc>
          <w:tcPr>
            <w:tcW w:w="1795" w:type="dxa"/>
          </w:tcPr>
          <w:p w14:paraId="269D0979"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18137BA" w14:textId="6C013DF0" w:rsidR="00027F9A" w:rsidRPr="00027F9A" w:rsidRDefault="00027F9A" w:rsidP="00027F9A">
            <w:pPr>
              <w:pStyle w:val="SAGEBodyText"/>
            </w:pPr>
            <w:r>
              <w:t>The name of the column (internal column name)</w:t>
            </w:r>
          </w:p>
        </w:tc>
      </w:tr>
      <w:tr w:rsidR="00521E00" w14:paraId="37ACE77D" w14:textId="77777777" w:rsidTr="00027F9A">
        <w:tc>
          <w:tcPr>
            <w:tcW w:w="1795" w:type="dxa"/>
          </w:tcPr>
          <w:p w14:paraId="1612FC5A"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7167D6EB" w14:textId="55E1B684" w:rsidR="00521E00" w:rsidRPr="0012650D" w:rsidRDefault="00521E00" w:rsidP="00521E00">
            <w:pPr>
              <w:pStyle w:val="SAGEBodyText"/>
              <w:rPr>
                <w:i/>
              </w:rPr>
            </w:pPr>
            <w:r w:rsidRPr="00521E00">
              <w:rPr>
                <w:color w:val="0070C0"/>
              </w:rPr>
              <w:t xml:space="preserve">var </w:t>
            </w:r>
            <w:r>
              <w:t xml:space="preserve">fieldName = </w:t>
            </w:r>
            <w:r w:rsidRPr="001F2DE5">
              <w:t>sg.viewList.</w:t>
            </w:r>
            <w:r>
              <w:t>fieldName</w:t>
            </w:r>
            <w:r w:rsidRPr="001F2DE5">
              <w:t>(</w:t>
            </w:r>
            <w:r w:rsidRPr="001F2DE5">
              <w:rPr>
                <w:color w:val="C00000"/>
              </w:rPr>
              <w:t>"receiptGrid"</w:t>
            </w:r>
            <w:r w:rsidRPr="00521E00">
              <w:t>, i</w:t>
            </w:r>
            <w:r w:rsidRPr="001F2DE5">
              <w:t>)</w:t>
            </w:r>
          </w:p>
        </w:tc>
      </w:tr>
    </w:tbl>
    <w:p w14:paraId="0196D4FC" w14:textId="77777777" w:rsidR="00E17C98" w:rsidRDefault="00E17C98" w:rsidP="00E17C98">
      <w:pPr>
        <w:pStyle w:val="SAGEBodyText"/>
        <w:rPr>
          <w:b/>
          <w:i/>
          <w:color w:val="27A2C9"/>
        </w:rPr>
      </w:pPr>
    </w:p>
    <w:p w14:paraId="53EBAEAF" w14:textId="2BC3DB11" w:rsidR="00E17C98" w:rsidRDefault="008F71BF" w:rsidP="00027F9A">
      <w:pPr>
        <w:pStyle w:val="SAGEHeading3"/>
      </w:pPr>
      <w:r>
        <w:t xml:space="preserve"> </w:t>
      </w:r>
      <w:bookmarkStart w:id="25" w:name="_Toc71584271"/>
      <w:r w:rsidR="00E17C98">
        <w:t xml:space="preserve">columnTitle </w:t>
      </w:r>
      <w:r w:rsidR="00027F9A">
        <w:t>(</w:t>
      </w:r>
      <w:r w:rsidR="00E17C98">
        <w:t>getter</w:t>
      </w:r>
      <w:r w:rsidR="00027F9A">
        <w:t>)</w:t>
      </w:r>
      <w:bookmarkEnd w:id="25"/>
    </w:p>
    <w:tbl>
      <w:tblPr>
        <w:tblStyle w:val="TableGrid"/>
        <w:tblW w:w="0" w:type="auto"/>
        <w:tblLook w:val="04A0" w:firstRow="1" w:lastRow="0" w:firstColumn="1" w:lastColumn="0" w:noHBand="0" w:noVBand="1"/>
      </w:tblPr>
      <w:tblGrid>
        <w:gridCol w:w="1795"/>
        <w:gridCol w:w="1890"/>
        <w:gridCol w:w="5523"/>
      </w:tblGrid>
      <w:tr w:rsidR="00027F9A" w14:paraId="124681FD" w14:textId="77777777" w:rsidTr="00027F9A">
        <w:tc>
          <w:tcPr>
            <w:tcW w:w="9208" w:type="dxa"/>
            <w:gridSpan w:val="3"/>
          </w:tcPr>
          <w:p w14:paraId="16F363C0" w14:textId="7165D8C9"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7EAEFCC9" w14:textId="77777777" w:rsidTr="00027F9A">
        <w:tc>
          <w:tcPr>
            <w:tcW w:w="1795" w:type="dxa"/>
          </w:tcPr>
          <w:p w14:paraId="35F57418"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24738481" w14:textId="5F04C0EC" w:rsidR="00027F9A" w:rsidRDefault="00027F9A" w:rsidP="00027F9A">
            <w:pPr>
              <w:pStyle w:val="SAGEBodyText"/>
            </w:pPr>
            <w:r>
              <w:t>Get the title of the specified column</w:t>
            </w:r>
          </w:p>
        </w:tc>
      </w:tr>
      <w:tr w:rsidR="00027F9A" w14:paraId="7ADC5EF0" w14:textId="77777777" w:rsidTr="00027F9A">
        <w:tc>
          <w:tcPr>
            <w:tcW w:w="1795" w:type="dxa"/>
          </w:tcPr>
          <w:p w14:paraId="1A24A681"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0B146388"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283B0285" w14:textId="77777777" w:rsidR="00027F9A" w:rsidRPr="00B31DCE" w:rsidRDefault="00027F9A" w:rsidP="00027F9A">
            <w:pPr>
              <w:pStyle w:val="SAGEBodyText"/>
            </w:pPr>
            <w:r w:rsidRPr="00B31DCE">
              <w:t>The name of the grid</w:t>
            </w:r>
          </w:p>
        </w:tc>
      </w:tr>
      <w:tr w:rsidR="00027F9A" w14:paraId="147021CD" w14:textId="77777777" w:rsidTr="00027F9A">
        <w:tc>
          <w:tcPr>
            <w:tcW w:w="1795" w:type="dxa"/>
          </w:tcPr>
          <w:p w14:paraId="733306FC" w14:textId="77777777" w:rsidR="00027F9A" w:rsidRPr="00997624" w:rsidRDefault="00027F9A" w:rsidP="00027F9A">
            <w:pPr>
              <w:pStyle w:val="SAGETitleDate"/>
              <w:jc w:val="center"/>
              <w:rPr>
                <w:b/>
                <w:color w:val="7030A0"/>
              </w:rPr>
            </w:pPr>
          </w:p>
        </w:tc>
        <w:tc>
          <w:tcPr>
            <w:tcW w:w="1890" w:type="dxa"/>
          </w:tcPr>
          <w:p w14:paraId="079FDDAC" w14:textId="0BCC6764" w:rsidR="00027F9A" w:rsidRPr="004F5B4A" w:rsidRDefault="00027F9A" w:rsidP="00027F9A">
            <w:pPr>
              <w:pStyle w:val="SAGEBodyText"/>
              <w:jc w:val="center"/>
              <w:rPr>
                <w:b/>
                <w:i/>
              </w:rPr>
            </w:pPr>
            <w:r>
              <w:rPr>
                <w:b/>
                <w:i/>
              </w:rPr>
              <w:t>column</w:t>
            </w:r>
          </w:p>
        </w:tc>
        <w:tc>
          <w:tcPr>
            <w:tcW w:w="5523" w:type="dxa"/>
          </w:tcPr>
          <w:p w14:paraId="1B07C729" w14:textId="1526B90C" w:rsidR="00027F9A" w:rsidRDefault="00027F9A" w:rsidP="00027F9A">
            <w:pPr>
              <w:pStyle w:val="SAGEBodyText"/>
            </w:pPr>
            <w:r>
              <w:t>The name of the column or a zero-based integer</w:t>
            </w:r>
          </w:p>
        </w:tc>
      </w:tr>
      <w:tr w:rsidR="00027F9A" w14:paraId="2E0A9033" w14:textId="77777777" w:rsidTr="00027F9A">
        <w:tc>
          <w:tcPr>
            <w:tcW w:w="1795" w:type="dxa"/>
          </w:tcPr>
          <w:p w14:paraId="2CCD67E7"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5F17C5C2" w14:textId="169C0448" w:rsidR="00027F9A" w:rsidRPr="00027F9A" w:rsidRDefault="00027F9A" w:rsidP="00027F9A">
            <w:pPr>
              <w:pStyle w:val="SAGEBodyText"/>
            </w:pPr>
            <w:r>
              <w:t>Column title</w:t>
            </w:r>
          </w:p>
        </w:tc>
      </w:tr>
      <w:tr w:rsidR="00521E00" w14:paraId="432AE948" w14:textId="77777777" w:rsidTr="00027F9A">
        <w:tc>
          <w:tcPr>
            <w:tcW w:w="1795" w:type="dxa"/>
          </w:tcPr>
          <w:p w14:paraId="664ABD81"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5C54FAEB" w14:textId="43510764" w:rsidR="00521E00" w:rsidRPr="0012650D" w:rsidRDefault="00521E00" w:rsidP="00521E00">
            <w:pPr>
              <w:pStyle w:val="SAGEBodyText"/>
              <w:rPr>
                <w:i/>
              </w:rPr>
            </w:pPr>
            <w:r w:rsidRPr="00521E00">
              <w:rPr>
                <w:color w:val="0070C0"/>
              </w:rPr>
              <w:t xml:space="preserve">var </w:t>
            </w:r>
            <w:r>
              <w:t xml:space="preserve">title = </w:t>
            </w:r>
            <w:r w:rsidRPr="001F2DE5">
              <w:t>sg.viewList</w:t>
            </w:r>
            <w:r>
              <w:t>.columnTitle</w:t>
            </w:r>
            <w:r w:rsidRPr="001F2DE5">
              <w:t>(</w:t>
            </w:r>
            <w:r w:rsidRPr="001F2DE5">
              <w:rPr>
                <w:color w:val="C00000"/>
              </w:rPr>
              <w:t>"receiptGrid"</w:t>
            </w:r>
            <w:r w:rsidRPr="00521E00">
              <w:t>, i</w:t>
            </w:r>
            <w:r w:rsidRPr="001F2DE5">
              <w:t>)</w:t>
            </w:r>
          </w:p>
        </w:tc>
      </w:tr>
    </w:tbl>
    <w:p w14:paraId="1399563B" w14:textId="77777777" w:rsidR="00E17C98" w:rsidRDefault="00E17C98" w:rsidP="00E17C98">
      <w:pPr>
        <w:pStyle w:val="SAGEBodyText"/>
        <w:rPr>
          <w:b/>
          <w:i/>
          <w:color w:val="27A2C9"/>
        </w:rPr>
      </w:pPr>
    </w:p>
    <w:p w14:paraId="61B4E341" w14:textId="43636D00" w:rsidR="00E17C98" w:rsidRDefault="008F71BF" w:rsidP="00027F9A">
      <w:pPr>
        <w:pStyle w:val="SAGEHeading3"/>
      </w:pPr>
      <w:r>
        <w:t xml:space="preserve"> </w:t>
      </w:r>
      <w:bookmarkStart w:id="26" w:name="_Toc71584272"/>
      <w:r w:rsidR="00A663EC">
        <w:t>columnTitle</w:t>
      </w:r>
      <w:r w:rsidR="00E17C98">
        <w:t xml:space="preserve"> </w:t>
      </w:r>
      <w:r w:rsidR="00027F9A">
        <w:t>(</w:t>
      </w:r>
      <w:r w:rsidR="00E17C98">
        <w:t>setter</w:t>
      </w:r>
      <w:r w:rsidR="00027F9A">
        <w:t>)</w:t>
      </w:r>
      <w:bookmarkEnd w:id="26"/>
    </w:p>
    <w:tbl>
      <w:tblPr>
        <w:tblStyle w:val="TableGrid"/>
        <w:tblW w:w="0" w:type="auto"/>
        <w:tblLook w:val="04A0" w:firstRow="1" w:lastRow="0" w:firstColumn="1" w:lastColumn="0" w:noHBand="0" w:noVBand="1"/>
      </w:tblPr>
      <w:tblGrid>
        <w:gridCol w:w="1795"/>
        <w:gridCol w:w="1890"/>
        <w:gridCol w:w="5523"/>
      </w:tblGrid>
      <w:tr w:rsidR="00027F9A" w14:paraId="1BA75799" w14:textId="77777777" w:rsidTr="00027F9A">
        <w:tc>
          <w:tcPr>
            <w:tcW w:w="9208" w:type="dxa"/>
            <w:gridSpan w:val="3"/>
          </w:tcPr>
          <w:p w14:paraId="269E22BC" w14:textId="637A8A87"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columnTitle</w:t>
            </w:r>
            <w:r w:rsidRPr="00BE693B">
              <w:rPr>
                <w:sz w:val="28"/>
                <w:szCs w:val="28"/>
              </w:rPr>
              <w:t xml:space="preserve"> (</w:t>
            </w:r>
            <w:r w:rsidRPr="00BE693B">
              <w:rPr>
                <w:b/>
                <w:i/>
                <w:sz w:val="28"/>
                <w:szCs w:val="28"/>
              </w:rPr>
              <w:t xml:space="preserve">gridName, </w:t>
            </w:r>
            <w:r>
              <w:rPr>
                <w:b/>
                <w:i/>
                <w:sz w:val="28"/>
                <w:szCs w:val="28"/>
              </w:rPr>
              <w:t>column, title</w:t>
            </w:r>
            <w:r w:rsidRPr="00BE693B">
              <w:rPr>
                <w:sz w:val="28"/>
                <w:szCs w:val="28"/>
              </w:rPr>
              <w:t>)</w:t>
            </w:r>
          </w:p>
        </w:tc>
      </w:tr>
      <w:tr w:rsidR="00027F9A" w14:paraId="0C6ABD3F" w14:textId="77777777" w:rsidTr="00027F9A">
        <w:tc>
          <w:tcPr>
            <w:tcW w:w="1795" w:type="dxa"/>
          </w:tcPr>
          <w:p w14:paraId="7DD83F20"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6BFAB7D1" w14:textId="77777777" w:rsidR="00027F9A" w:rsidRDefault="00027F9A" w:rsidP="00027F9A">
            <w:pPr>
              <w:pStyle w:val="SAGEBodyText"/>
            </w:pPr>
            <w:r>
              <w:t>Sets the template for a column</w:t>
            </w:r>
          </w:p>
        </w:tc>
      </w:tr>
      <w:tr w:rsidR="00027F9A" w14:paraId="0ECDC35C" w14:textId="77777777" w:rsidTr="00027F9A">
        <w:tc>
          <w:tcPr>
            <w:tcW w:w="1795" w:type="dxa"/>
          </w:tcPr>
          <w:p w14:paraId="75EAD826"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4D7327D5"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55CC044C" w14:textId="77777777" w:rsidR="00027F9A" w:rsidRPr="00B31DCE" w:rsidRDefault="00027F9A" w:rsidP="00027F9A">
            <w:pPr>
              <w:pStyle w:val="SAGEBodyText"/>
            </w:pPr>
            <w:r w:rsidRPr="00B31DCE">
              <w:t>The name of the grid</w:t>
            </w:r>
          </w:p>
        </w:tc>
      </w:tr>
      <w:tr w:rsidR="00027F9A" w14:paraId="58B083C6" w14:textId="77777777" w:rsidTr="00027F9A">
        <w:tc>
          <w:tcPr>
            <w:tcW w:w="1795" w:type="dxa"/>
          </w:tcPr>
          <w:p w14:paraId="06CC5B8B" w14:textId="77777777" w:rsidR="00027F9A" w:rsidRPr="00997624" w:rsidRDefault="00027F9A" w:rsidP="00027F9A">
            <w:pPr>
              <w:pStyle w:val="SAGETitleDate"/>
              <w:jc w:val="center"/>
              <w:rPr>
                <w:b/>
                <w:color w:val="7030A0"/>
              </w:rPr>
            </w:pPr>
          </w:p>
        </w:tc>
        <w:tc>
          <w:tcPr>
            <w:tcW w:w="1890" w:type="dxa"/>
          </w:tcPr>
          <w:p w14:paraId="68E0A308" w14:textId="2923064A" w:rsidR="00027F9A" w:rsidRPr="004F5B4A" w:rsidRDefault="00027F9A" w:rsidP="00027F9A">
            <w:pPr>
              <w:pStyle w:val="SAGEBodyText"/>
              <w:jc w:val="center"/>
              <w:rPr>
                <w:b/>
                <w:i/>
              </w:rPr>
            </w:pPr>
            <w:r>
              <w:rPr>
                <w:b/>
                <w:i/>
              </w:rPr>
              <w:t>column</w:t>
            </w:r>
          </w:p>
        </w:tc>
        <w:tc>
          <w:tcPr>
            <w:tcW w:w="5523" w:type="dxa"/>
          </w:tcPr>
          <w:p w14:paraId="0CDB6B50" w14:textId="4AEF9AD3" w:rsidR="00027F9A" w:rsidRDefault="00027F9A" w:rsidP="00027F9A">
            <w:pPr>
              <w:pStyle w:val="SAGEBodyText"/>
            </w:pPr>
            <w:r>
              <w:t>The name of the column or a zero-based integer</w:t>
            </w:r>
          </w:p>
        </w:tc>
      </w:tr>
      <w:tr w:rsidR="00027F9A" w14:paraId="27D5EF82" w14:textId="77777777" w:rsidTr="00027F9A">
        <w:tc>
          <w:tcPr>
            <w:tcW w:w="1795" w:type="dxa"/>
          </w:tcPr>
          <w:p w14:paraId="06BC271D" w14:textId="77777777" w:rsidR="00027F9A" w:rsidRPr="00997624" w:rsidRDefault="00027F9A" w:rsidP="00027F9A">
            <w:pPr>
              <w:pStyle w:val="SAGETitleDate"/>
              <w:jc w:val="center"/>
              <w:rPr>
                <w:b/>
                <w:color w:val="7030A0"/>
              </w:rPr>
            </w:pPr>
          </w:p>
        </w:tc>
        <w:tc>
          <w:tcPr>
            <w:tcW w:w="1890" w:type="dxa"/>
          </w:tcPr>
          <w:p w14:paraId="7B353163" w14:textId="3EE96673" w:rsidR="00027F9A" w:rsidRDefault="00027F9A" w:rsidP="00027F9A">
            <w:pPr>
              <w:pStyle w:val="SAGEBodyText"/>
              <w:jc w:val="center"/>
            </w:pPr>
            <w:r>
              <w:rPr>
                <w:b/>
                <w:i/>
              </w:rPr>
              <w:t>title</w:t>
            </w:r>
          </w:p>
        </w:tc>
        <w:tc>
          <w:tcPr>
            <w:tcW w:w="5523" w:type="dxa"/>
          </w:tcPr>
          <w:p w14:paraId="42B4A976" w14:textId="05D913A6" w:rsidR="00027F9A" w:rsidRPr="001B61E6" w:rsidRDefault="00027F9A" w:rsidP="00027F9A">
            <w:pPr>
              <w:pStyle w:val="SAGEBodyText"/>
            </w:pPr>
            <w:r w:rsidRPr="001B61E6">
              <w:tab/>
              <w:t>Column t</w:t>
            </w:r>
            <w:r>
              <w:t>itle</w:t>
            </w:r>
          </w:p>
        </w:tc>
      </w:tr>
      <w:tr w:rsidR="00027F9A" w14:paraId="7666CD00" w14:textId="77777777" w:rsidTr="00027F9A">
        <w:tc>
          <w:tcPr>
            <w:tcW w:w="1795" w:type="dxa"/>
          </w:tcPr>
          <w:p w14:paraId="55520752"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46EFBE5D" w14:textId="77777777" w:rsidR="00027F9A" w:rsidRPr="0012650D" w:rsidRDefault="00027F9A" w:rsidP="00027F9A">
            <w:pPr>
              <w:pStyle w:val="SAGEBodyText"/>
              <w:rPr>
                <w:i/>
              </w:rPr>
            </w:pPr>
            <w:r>
              <w:t>None</w:t>
            </w:r>
          </w:p>
        </w:tc>
      </w:tr>
      <w:tr w:rsidR="00521E00" w14:paraId="25D83280" w14:textId="77777777" w:rsidTr="00027F9A">
        <w:tc>
          <w:tcPr>
            <w:tcW w:w="1795" w:type="dxa"/>
          </w:tcPr>
          <w:p w14:paraId="60D36352"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28963767" w14:textId="71D57935" w:rsidR="00521E00" w:rsidRPr="0012650D" w:rsidRDefault="00521E00" w:rsidP="00521E00">
            <w:pPr>
              <w:pStyle w:val="SAGEBodyText"/>
              <w:rPr>
                <w:i/>
              </w:rPr>
            </w:pPr>
            <w:r w:rsidRPr="001F2DE5">
              <w:t>sg.viewList.</w:t>
            </w:r>
            <w:r>
              <w:t>columnTitle</w:t>
            </w:r>
            <w:r w:rsidRPr="001F2DE5">
              <w:t>(</w:t>
            </w:r>
            <w:r w:rsidRPr="001F2DE5">
              <w:rPr>
                <w:color w:val="C00000"/>
              </w:rPr>
              <w:t>"receiptGrid"</w:t>
            </w:r>
            <w:r w:rsidRPr="00521E00">
              <w:t>, i, title</w:t>
            </w:r>
            <w:r w:rsidRPr="001F2DE5">
              <w:t>)</w:t>
            </w:r>
          </w:p>
        </w:tc>
      </w:tr>
    </w:tbl>
    <w:p w14:paraId="737F0F20" w14:textId="77777777" w:rsidR="00E17C98" w:rsidRDefault="00E17C98" w:rsidP="00E17C98">
      <w:pPr>
        <w:pStyle w:val="SAGEBodyText"/>
        <w:rPr>
          <w:b/>
          <w:i/>
          <w:color w:val="27A2C9"/>
        </w:rPr>
      </w:pPr>
    </w:p>
    <w:p w14:paraId="6576952D" w14:textId="470E59B9" w:rsidR="00A663EC" w:rsidRDefault="008F71BF" w:rsidP="00027F9A">
      <w:pPr>
        <w:pStyle w:val="SAGEHeading3"/>
      </w:pPr>
      <w:r>
        <w:t xml:space="preserve"> </w:t>
      </w:r>
      <w:bookmarkStart w:id="27" w:name="_Toc71584273"/>
      <w:r w:rsidR="00A663EC">
        <w:t xml:space="preserve">columnEditable </w:t>
      </w:r>
      <w:r w:rsidR="00027F9A">
        <w:t>(</w:t>
      </w:r>
      <w:r w:rsidR="00A663EC">
        <w:t>getter</w:t>
      </w:r>
      <w:r w:rsidR="00027F9A">
        <w:t>)</w:t>
      </w:r>
      <w:bookmarkEnd w:id="27"/>
    </w:p>
    <w:tbl>
      <w:tblPr>
        <w:tblStyle w:val="TableGrid"/>
        <w:tblW w:w="0" w:type="auto"/>
        <w:tblLook w:val="04A0" w:firstRow="1" w:lastRow="0" w:firstColumn="1" w:lastColumn="0" w:noHBand="0" w:noVBand="1"/>
      </w:tblPr>
      <w:tblGrid>
        <w:gridCol w:w="1795"/>
        <w:gridCol w:w="1890"/>
        <w:gridCol w:w="5523"/>
      </w:tblGrid>
      <w:tr w:rsidR="00027F9A" w14:paraId="04408EA8" w14:textId="77777777" w:rsidTr="00027F9A">
        <w:tc>
          <w:tcPr>
            <w:tcW w:w="9208" w:type="dxa"/>
            <w:gridSpan w:val="3"/>
          </w:tcPr>
          <w:p w14:paraId="3BD8B911" w14:textId="44D92F93" w:rsidR="00027F9A" w:rsidRPr="00BE693B" w:rsidRDefault="00027F9A" w:rsidP="00027F9A">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w:t>
            </w:r>
            <w:r w:rsidRPr="00BE693B">
              <w:rPr>
                <w:sz w:val="28"/>
                <w:szCs w:val="28"/>
              </w:rPr>
              <w:t>)</w:t>
            </w:r>
          </w:p>
        </w:tc>
      </w:tr>
      <w:tr w:rsidR="00027F9A" w14:paraId="38A7B139" w14:textId="77777777" w:rsidTr="00027F9A">
        <w:tc>
          <w:tcPr>
            <w:tcW w:w="1795" w:type="dxa"/>
          </w:tcPr>
          <w:p w14:paraId="3BAD6F77" w14:textId="77777777" w:rsidR="00027F9A" w:rsidRPr="00997624" w:rsidRDefault="00027F9A" w:rsidP="00027F9A">
            <w:pPr>
              <w:pStyle w:val="SAGETitleDate"/>
              <w:jc w:val="center"/>
              <w:rPr>
                <w:b/>
                <w:color w:val="7030A0"/>
              </w:rPr>
            </w:pPr>
            <w:r w:rsidRPr="00997624">
              <w:rPr>
                <w:b/>
                <w:color w:val="7030A0"/>
              </w:rPr>
              <w:t>Description</w:t>
            </w:r>
          </w:p>
        </w:tc>
        <w:tc>
          <w:tcPr>
            <w:tcW w:w="7413" w:type="dxa"/>
            <w:gridSpan w:val="2"/>
          </w:tcPr>
          <w:p w14:paraId="0799F70F" w14:textId="22FC124E" w:rsidR="00027F9A" w:rsidRDefault="00027F9A" w:rsidP="00027F9A">
            <w:pPr>
              <w:pStyle w:val="SAGEBodyText"/>
            </w:pPr>
            <w:r>
              <w:t xml:space="preserve">Get the </w:t>
            </w:r>
            <w:r w:rsidR="00664263">
              <w:t>editable property</w:t>
            </w:r>
            <w:r>
              <w:t xml:space="preserve"> of the specified column</w:t>
            </w:r>
          </w:p>
        </w:tc>
      </w:tr>
      <w:tr w:rsidR="00027F9A" w14:paraId="67F8AC6B" w14:textId="77777777" w:rsidTr="00027F9A">
        <w:tc>
          <w:tcPr>
            <w:tcW w:w="1795" w:type="dxa"/>
          </w:tcPr>
          <w:p w14:paraId="1446A915" w14:textId="77777777" w:rsidR="00027F9A" w:rsidRPr="00997624" w:rsidRDefault="00027F9A" w:rsidP="00027F9A">
            <w:pPr>
              <w:pStyle w:val="SAGETitleDate"/>
              <w:jc w:val="center"/>
              <w:rPr>
                <w:b/>
                <w:color w:val="7030A0"/>
              </w:rPr>
            </w:pPr>
            <w:r w:rsidRPr="00997624">
              <w:rPr>
                <w:b/>
                <w:color w:val="7030A0"/>
              </w:rPr>
              <w:t>Parameters</w:t>
            </w:r>
          </w:p>
        </w:tc>
        <w:tc>
          <w:tcPr>
            <w:tcW w:w="1890" w:type="dxa"/>
          </w:tcPr>
          <w:p w14:paraId="75D14824" w14:textId="77777777" w:rsidR="00027F9A" w:rsidRPr="00997624" w:rsidRDefault="00027F9A" w:rsidP="00027F9A">
            <w:pPr>
              <w:pStyle w:val="SAGETitleDate"/>
              <w:jc w:val="center"/>
              <w:rPr>
                <w:color w:val="auto"/>
              </w:rPr>
            </w:pPr>
            <w:r w:rsidRPr="00997624">
              <w:rPr>
                <w:b/>
                <w:i/>
                <w:color w:val="auto"/>
              </w:rPr>
              <w:t>gridName</w:t>
            </w:r>
          </w:p>
        </w:tc>
        <w:tc>
          <w:tcPr>
            <w:tcW w:w="5523" w:type="dxa"/>
          </w:tcPr>
          <w:p w14:paraId="78C99226" w14:textId="77777777" w:rsidR="00027F9A" w:rsidRPr="00B31DCE" w:rsidRDefault="00027F9A" w:rsidP="00027F9A">
            <w:pPr>
              <w:pStyle w:val="SAGEBodyText"/>
            </w:pPr>
            <w:r w:rsidRPr="00B31DCE">
              <w:t>The name of the grid</w:t>
            </w:r>
          </w:p>
        </w:tc>
      </w:tr>
      <w:tr w:rsidR="00027F9A" w14:paraId="67E7EDC8" w14:textId="77777777" w:rsidTr="00027F9A">
        <w:tc>
          <w:tcPr>
            <w:tcW w:w="1795" w:type="dxa"/>
          </w:tcPr>
          <w:p w14:paraId="49FB855F" w14:textId="77777777" w:rsidR="00027F9A" w:rsidRPr="00997624" w:rsidRDefault="00027F9A" w:rsidP="00027F9A">
            <w:pPr>
              <w:pStyle w:val="SAGETitleDate"/>
              <w:jc w:val="center"/>
              <w:rPr>
                <w:b/>
                <w:color w:val="7030A0"/>
              </w:rPr>
            </w:pPr>
          </w:p>
        </w:tc>
        <w:tc>
          <w:tcPr>
            <w:tcW w:w="1890" w:type="dxa"/>
          </w:tcPr>
          <w:p w14:paraId="51387B0E" w14:textId="77777777" w:rsidR="00027F9A" w:rsidRPr="004F5B4A" w:rsidRDefault="00027F9A" w:rsidP="00027F9A">
            <w:pPr>
              <w:pStyle w:val="SAGEBodyText"/>
              <w:jc w:val="center"/>
              <w:rPr>
                <w:b/>
                <w:i/>
              </w:rPr>
            </w:pPr>
            <w:r>
              <w:rPr>
                <w:b/>
                <w:i/>
              </w:rPr>
              <w:t>column</w:t>
            </w:r>
          </w:p>
        </w:tc>
        <w:tc>
          <w:tcPr>
            <w:tcW w:w="5523" w:type="dxa"/>
          </w:tcPr>
          <w:p w14:paraId="7ED5B75A" w14:textId="77777777" w:rsidR="00027F9A" w:rsidRDefault="00027F9A" w:rsidP="00027F9A">
            <w:pPr>
              <w:pStyle w:val="SAGEBodyText"/>
            </w:pPr>
            <w:r>
              <w:t>The name of the column or a zero-based integer</w:t>
            </w:r>
          </w:p>
        </w:tc>
      </w:tr>
      <w:tr w:rsidR="00027F9A" w14:paraId="74B477B7" w14:textId="77777777" w:rsidTr="00027F9A">
        <w:tc>
          <w:tcPr>
            <w:tcW w:w="1795" w:type="dxa"/>
          </w:tcPr>
          <w:p w14:paraId="4799F5AF" w14:textId="77777777" w:rsidR="00027F9A" w:rsidRPr="00997624" w:rsidRDefault="00027F9A" w:rsidP="00027F9A">
            <w:pPr>
              <w:pStyle w:val="SAGETitleDate"/>
              <w:jc w:val="center"/>
              <w:rPr>
                <w:b/>
                <w:color w:val="7030A0"/>
              </w:rPr>
            </w:pPr>
            <w:r w:rsidRPr="00997624">
              <w:rPr>
                <w:b/>
                <w:color w:val="7030A0"/>
              </w:rPr>
              <w:t>Returns</w:t>
            </w:r>
          </w:p>
        </w:tc>
        <w:tc>
          <w:tcPr>
            <w:tcW w:w="7413" w:type="dxa"/>
            <w:gridSpan w:val="2"/>
          </w:tcPr>
          <w:p w14:paraId="78732738" w14:textId="6EB2D529" w:rsidR="00027F9A" w:rsidRPr="00027F9A" w:rsidRDefault="00664263" w:rsidP="00027F9A">
            <w:pPr>
              <w:pStyle w:val="SAGEBodyText"/>
            </w:pPr>
            <w:r>
              <w:t>true if editable otherwise false</w:t>
            </w:r>
          </w:p>
        </w:tc>
      </w:tr>
      <w:tr w:rsidR="00521E00" w14:paraId="63BB129D" w14:textId="77777777" w:rsidTr="00027F9A">
        <w:tc>
          <w:tcPr>
            <w:tcW w:w="1795" w:type="dxa"/>
          </w:tcPr>
          <w:p w14:paraId="4A61A8BB" w14:textId="77777777" w:rsidR="00521E00" w:rsidRPr="00997624" w:rsidRDefault="00521E00" w:rsidP="00521E00">
            <w:pPr>
              <w:pStyle w:val="SAGETitleDate"/>
              <w:jc w:val="center"/>
              <w:rPr>
                <w:b/>
                <w:color w:val="7030A0"/>
              </w:rPr>
            </w:pPr>
            <w:r w:rsidRPr="00997624">
              <w:rPr>
                <w:b/>
                <w:color w:val="7030A0"/>
              </w:rPr>
              <w:t>Example</w:t>
            </w:r>
          </w:p>
        </w:tc>
        <w:tc>
          <w:tcPr>
            <w:tcW w:w="7413" w:type="dxa"/>
            <w:gridSpan w:val="2"/>
          </w:tcPr>
          <w:p w14:paraId="1F92F483" w14:textId="05082F5E" w:rsidR="00521E00" w:rsidRPr="0012650D" w:rsidRDefault="00521E00" w:rsidP="00521E00">
            <w:pPr>
              <w:pStyle w:val="SAGEBodyText"/>
              <w:rPr>
                <w:i/>
              </w:rPr>
            </w:pPr>
            <w:r w:rsidRPr="00521E00">
              <w:rPr>
                <w:color w:val="0070C0"/>
              </w:rPr>
              <w:t xml:space="preserve">var </w:t>
            </w:r>
            <w:r>
              <w:t xml:space="preserve">isEditable = </w:t>
            </w:r>
            <w:r w:rsidRPr="001F2DE5">
              <w:t>sg.viewList.</w:t>
            </w:r>
            <w:r w:rsidR="00C40450">
              <w:t>columnEditable</w:t>
            </w:r>
            <w:r w:rsidRPr="001F2DE5">
              <w:t>(</w:t>
            </w:r>
            <w:r w:rsidRPr="001F2DE5">
              <w:rPr>
                <w:color w:val="C00000"/>
              </w:rPr>
              <w:t>"receiptGrid"</w:t>
            </w:r>
            <w:r w:rsidR="00C40450" w:rsidRPr="00C40450">
              <w:t>, i</w:t>
            </w:r>
            <w:r w:rsidRPr="001F2DE5">
              <w:t>)</w:t>
            </w:r>
          </w:p>
        </w:tc>
      </w:tr>
    </w:tbl>
    <w:p w14:paraId="1145DC8E" w14:textId="77777777" w:rsidR="00A663EC" w:rsidRDefault="00A663EC" w:rsidP="00A663EC">
      <w:pPr>
        <w:pStyle w:val="SAGEBodyText"/>
        <w:rPr>
          <w:b/>
          <w:i/>
          <w:color w:val="27A2C9"/>
        </w:rPr>
      </w:pPr>
    </w:p>
    <w:p w14:paraId="59E47EEE" w14:textId="19063DB8" w:rsidR="00A663EC" w:rsidRDefault="008F71BF" w:rsidP="00664263">
      <w:pPr>
        <w:pStyle w:val="SAGEHeading3"/>
      </w:pPr>
      <w:r>
        <w:t xml:space="preserve"> </w:t>
      </w:r>
      <w:bookmarkStart w:id="28" w:name="_Toc71584274"/>
      <w:r w:rsidR="00A663EC">
        <w:t xml:space="preserve">columnEditable </w:t>
      </w:r>
      <w:r w:rsidR="00664263">
        <w:t>(</w:t>
      </w:r>
      <w:r w:rsidR="00A663EC">
        <w:t>setter</w:t>
      </w:r>
      <w:r w:rsidR="00664263">
        <w:t>)</w:t>
      </w:r>
      <w:bookmarkEnd w:id="28"/>
    </w:p>
    <w:tbl>
      <w:tblPr>
        <w:tblStyle w:val="TableGrid"/>
        <w:tblW w:w="0" w:type="auto"/>
        <w:tblLook w:val="04A0" w:firstRow="1" w:lastRow="0" w:firstColumn="1" w:lastColumn="0" w:noHBand="0" w:noVBand="1"/>
      </w:tblPr>
      <w:tblGrid>
        <w:gridCol w:w="1795"/>
        <w:gridCol w:w="1890"/>
        <w:gridCol w:w="5523"/>
      </w:tblGrid>
      <w:tr w:rsidR="00664263" w14:paraId="4A8ED0B0" w14:textId="77777777" w:rsidTr="004706A2">
        <w:tc>
          <w:tcPr>
            <w:tcW w:w="9208" w:type="dxa"/>
            <w:gridSpan w:val="3"/>
          </w:tcPr>
          <w:p w14:paraId="0F9E64D4" w14:textId="3B0045BE" w:rsidR="00664263" w:rsidRPr="00BE693B" w:rsidRDefault="00664263" w:rsidP="004706A2">
            <w:pPr>
              <w:pStyle w:val="SAGEBodyText"/>
              <w:ind w:firstLine="144"/>
              <w:jc w:val="center"/>
              <w:rPr>
                <w:sz w:val="28"/>
                <w:szCs w:val="28"/>
              </w:rPr>
            </w:pPr>
            <w:r w:rsidRPr="00BE693B">
              <w:rPr>
                <w:b/>
                <w:i/>
                <w:color w:val="0070C0"/>
                <w:sz w:val="28"/>
                <w:szCs w:val="28"/>
              </w:rPr>
              <w:t>sg.viewList.</w:t>
            </w:r>
            <w:r>
              <w:rPr>
                <w:b/>
                <w:i/>
                <w:color w:val="0070C0"/>
                <w:sz w:val="28"/>
                <w:szCs w:val="28"/>
              </w:rPr>
              <w:t>columnEditable</w:t>
            </w:r>
            <w:r w:rsidRPr="00BE693B">
              <w:rPr>
                <w:sz w:val="28"/>
                <w:szCs w:val="28"/>
              </w:rPr>
              <w:t xml:space="preserve"> (</w:t>
            </w:r>
            <w:r w:rsidRPr="00BE693B">
              <w:rPr>
                <w:b/>
                <w:i/>
                <w:sz w:val="28"/>
                <w:szCs w:val="28"/>
              </w:rPr>
              <w:t xml:space="preserve">gridName, </w:t>
            </w:r>
            <w:r>
              <w:rPr>
                <w:b/>
                <w:i/>
                <w:sz w:val="28"/>
                <w:szCs w:val="28"/>
              </w:rPr>
              <w:t>column, editable</w:t>
            </w:r>
            <w:r w:rsidRPr="00BE693B">
              <w:rPr>
                <w:sz w:val="28"/>
                <w:szCs w:val="28"/>
              </w:rPr>
              <w:t>)</w:t>
            </w:r>
          </w:p>
        </w:tc>
      </w:tr>
      <w:tr w:rsidR="00664263" w14:paraId="0745356B" w14:textId="77777777" w:rsidTr="004706A2">
        <w:tc>
          <w:tcPr>
            <w:tcW w:w="1795" w:type="dxa"/>
          </w:tcPr>
          <w:p w14:paraId="63E8C833" w14:textId="77777777" w:rsidR="00664263" w:rsidRPr="00997624" w:rsidRDefault="00664263" w:rsidP="004706A2">
            <w:pPr>
              <w:pStyle w:val="SAGETitleDate"/>
              <w:jc w:val="center"/>
              <w:rPr>
                <w:b/>
                <w:color w:val="7030A0"/>
              </w:rPr>
            </w:pPr>
            <w:r w:rsidRPr="00997624">
              <w:rPr>
                <w:b/>
                <w:color w:val="7030A0"/>
              </w:rPr>
              <w:t>Description</w:t>
            </w:r>
          </w:p>
        </w:tc>
        <w:tc>
          <w:tcPr>
            <w:tcW w:w="7413" w:type="dxa"/>
            <w:gridSpan w:val="2"/>
          </w:tcPr>
          <w:p w14:paraId="74554BAE" w14:textId="7C7BA0B9" w:rsidR="00664263" w:rsidRDefault="00664263" w:rsidP="004706A2">
            <w:pPr>
              <w:pStyle w:val="SAGEBodyText"/>
            </w:pPr>
            <w:r>
              <w:t>Sets the editable property for a column</w:t>
            </w:r>
          </w:p>
        </w:tc>
      </w:tr>
      <w:tr w:rsidR="00664263" w14:paraId="612FA96F" w14:textId="77777777" w:rsidTr="004706A2">
        <w:tc>
          <w:tcPr>
            <w:tcW w:w="1795" w:type="dxa"/>
          </w:tcPr>
          <w:p w14:paraId="051F103C" w14:textId="77777777" w:rsidR="00664263" w:rsidRPr="00997624" w:rsidRDefault="00664263" w:rsidP="004706A2">
            <w:pPr>
              <w:pStyle w:val="SAGETitleDate"/>
              <w:jc w:val="center"/>
              <w:rPr>
                <w:b/>
                <w:color w:val="7030A0"/>
              </w:rPr>
            </w:pPr>
            <w:r w:rsidRPr="00997624">
              <w:rPr>
                <w:b/>
                <w:color w:val="7030A0"/>
              </w:rPr>
              <w:lastRenderedPageBreak/>
              <w:t>Parameters</w:t>
            </w:r>
          </w:p>
        </w:tc>
        <w:tc>
          <w:tcPr>
            <w:tcW w:w="1890" w:type="dxa"/>
          </w:tcPr>
          <w:p w14:paraId="13BE706B" w14:textId="77777777" w:rsidR="00664263" w:rsidRPr="00997624" w:rsidRDefault="00664263" w:rsidP="004706A2">
            <w:pPr>
              <w:pStyle w:val="SAGETitleDate"/>
              <w:jc w:val="center"/>
              <w:rPr>
                <w:color w:val="auto"/>
              </w:rPr>
            </w:pPr>
            <w:r w:rsidRPr="00997624">
              <w:rPr>
                <w:b/>
                <w:i/>
                <w:color w:val="auto"/>
              </w:rPr>
              <w:t>gridName</w:t>
            </w:r>
          </w:p>
        </w:tc>
        <w:tc>
          <w:tcPr>
            <w:tcW w:w="5523" w:type="dxa"/>
          </w:tcPr>
          <w:p w14:paraId="0BEB6934" w14:textId="77777777" w:rsidR="00664263" w:rsidRPr="00B31DCE" w:rsidRDefault="00664263" w:rsidP="004706A2">
            <w:pPr>
              <w:pStyle w:val="SAGEBodyText"/>
            </w:pPr>
            <w:r w:rsidRPr="00B31DCE">
              <w:t>The name of the grid</w:t>
            </w:r>
          </w:p>
        </w:tc>
      </w:tr>
      <w:tr w:rsidR="00664263" w14:paraId="269D6526" w14:textId="77777777" w:rsidTr="004706A2">
        <w:tc>
          <w:tcPr>
            <w:tcW w:w="1795" w:type="dxa"/>
          </w:tcPr>
          <w:p w14:paraId="7C83F457" w14:textId="77777777" w:rsidR="00664263" w:rsidRPr="00997624" w:rsidRDefault="00664263" w:rsidP="004706A2">
            <w:pPr>
              <w:pStyle w:val="SAGETitleDate"/>
              <w:jc w:val="center"/>
              <w:rPr>
                <w:b/>
                <w:color w:val="7030A0"/>
              </w:rPr>
            </w:pPr>
          </w:p>
        </w:tc>
        <w:tc>
          <w:tcPr>
            <w:tcW w:w="1890" w:type="dxa"/>
          </w:tcPr>
          <w:p w14:paraId="6D41B8D2" w14:textId="77777777" w:rsidR="00664263" w:rsidRPr="004F5B4A" w:rsidRDefault="00664263" w:rsidP="004706A2">
            <w:pPr>
              <w:pStyle w:val="SAGEBodyText"/>
              <w:jc w:val="center"/>
              <w:rPr>
                <w:b/>
                <w:i/>
              </w:rPr>
            </w:pPr>
            <w:r>
              <w:rPr>
                <w:b/>
                <w:i/>
              </w:rPr>
              <w:t>column</w:t>
            </w:r>
          </w:p>
        </w:tc>
        <w:tc>
          <w:tcPr>
            <w:tcW w:w="5523" w:type="dxa"/>
          </w:tcPr>
          <w:p w14:paraId="0D5C3D03" w14:textId="77777777" w:rsidR="00664263" w:rsidRDefault="00664263" w:rsidP="004706A2">
            <w:pPr>
              <w:pStyle w:val="SAGEBodyText"/>
            </w:pPr>
            <w:r>
              <w:t>The name of the column or a zero-based integer</w:t>
            </w:r>
          </w:p>
        </w:tc>
      </w:tr>
      <w:tr w:rsidR="00664263" w14:paraId="395AC538" w14:textId="77777777" w:rsidTr="004706A2">
        <w:tc>
          <w:tcPr>
            <w:tcW w:w="1795" w:type="dxa"/>
          </w:tcPr>
          <w:p w14:paraId="7F3E1A19" w14:textId="77777777" w:rsidR="00664263" w:rsidRPr="00997624" w:rsidRDefault="00664263" w:rsidP="004706A2">
            <w:pPr>
              <w:pStyle w:val="SAGETitleDate"/>
              <w:jc w:val="center"/>
              <w:rPr>
                <w:b/>
                <w:color w:val="7030A0"/>
              </w:rPr>
            </w:pPr>
          </w:p>
        </w:tc>
        <w:tc>
          <w:tcPr>
            <w:tcW w:w="1890" w:type="dxa"/>
          </w:tcPr>
          <w:p w14:paraId="0C7C333C" w14:textId="6EC77A26" w:rsidR="00664263" w:rsidRDefault="00664263" w:rsidP="004706A2">
            <w:pPr>
              <w:pStyle w:val="SAGEBodyText"/>
              <w:jc w:val="center"/>
            </w:pPr>
            <w:r>
              <w:rPr>
                <w:b/>
                <w:i/>
              </w:rPr>
              <w:t>editable</w:t>
            </w:r>
          </w:p>
        </w:tc>
        <w:tc>
          <w:tcPr>
            <w:tcW w:w="5523" w:type="dxa"/>
          </w:tcPr>
          <w:p w14:paraId="13C64BE8" w14:textId="32CB575E" w:rsidR="00664263" w:rsidRPr="001B61E6" w:rsidRDefault="00664263" w:rsidP="004706A2">
            <w:pPr>
              <w:pStyle w:val="SAGEBodyText"/>
            </w:pPr>
            <w:r w:rsidRPr="00A663EC">
              <w:t>true/false</w:t>
            </w:r>
          </w:p>
        </w:tc>
      </w:tr>
      <w:tr w:rsidR="00664263" w14:paraId="0A28D487" w14:textId="77777777" w:rsidTr="004706A2">
        <w:tc>
          <w:tcPr>
            <w:tcW w:w="1795" w:type="dxa"/>
          </w:tcPr>
          <w:p w14:paraId="6A4CC930" w14:textId="77777777" w:rsidR="00664263" w:rsidRPr="00997624" w:rsidRDefault="00664263" w:rsidP="004706A2">
            <w:pPr>
              <w:pStyle w:val="SAGETitleDate"/>
              <w:jc w:val="center"/>
              <w:rPr>
                <w:b/>
                <w:color w:val="7030A0"/>
              </w:rPr>
            </w:pPr>
            <w:r w:rsidRPr="00997624">
              <w:rPr>
                <w:b/>
                <w:color w:val="7030A0"/>
              </w:rPr>
              <w:t>Returns</w:t>
            </w:r>
          </w:p>
        </w:tc>
        <w:tc>
          <w:tcPr>
            <w:tcW w:w="7413" w:type="dxa"/>
            <w:gridSpan w:val="2"/>
          </w:tcPr>
          <w:p w14:paraId="1ECF1A18" w14:textId="77777777" w:rsidR="00664263" w:rsidRPr="0012650D" w:rsidRDefault="00664263" w:rsidP="004706A2">
            <w:pPr>
              <w:pStyle w:val="SAGEBodyText"/>
              <w:rPr>
                <w:i/>
              </w:rPr>
            </w:pPr>
            <w:r>
              <w:t>None</w:t>
            </w:r>
          </w:p>
        </w:tc>
      </w:tr>
      <w:tr w:rsidR="00C40450" w14:paraId="4F9B5F00" w14:textId="77777777" w:rsidTr="004706A2">
        <w:tc>
          <w:tcPr>
            <w:tcW w:w="1795" w:type="dxa"/>
          </w:tcPr>
          <w:p w14:paraId="5B6DEF4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23820F8D" w14:textId="15353EBF" w:rsidR="00C40450" w:rsidRPr="0012650D" w:rsidRDefault="00C40450" w:rsidP="00C40450">
            <w:pPr>
              <w:pStyle w:val="SAGEBodyText"/>
              <w:rPr>
                <w:i/>
              </w:rPr>
            </w:pPr>
            <w:r w:rsidRPr="001F2DE5">
              <w:t>sg.viewList.</w:t>
            </w:r>
            <w:r>
              <w:t>columnEditable</w:t>
            </w:r>
            <w:r w:rsidRPr="001F2DE5">
              <w:t>(</w:t>
            </w:r>
            <w:r w:rsidRPr="001F2DE5">
              <w:rPr>
                <w:color w:val="C00000"/>
              </w:rPr>
              <w:t>"receiptGrid"</w:t>
            </w:r>
            <w:r w:rsidRPr="00C40450">
              <w:t xml:space="preserve">, </w:t>
            </w:r>
            <w:r>
              <w:t>i</w:t>
            </w:r>
            <w:r w:rsidRPr="00C40450">
              <w:t>, isEditable</w:t>
            </w:r>
            <w:r w:rsidRPr="001F2DE5">
              <w:t>)</w:t>
            </w:r>
          </w:p>
        </w:tc>
      </w:tr>
    </w:tbl>
    <w:p w14:paraId="11EBE56D" w14:textId="58830929" w:rsidR="00D43C97" w:rsidRDefault="00D43C97" w:rsidP="00D43C97">
      <w:pPr>
        <w:pStyle w:val="SAGEHeading3"/>
      </w:pPr>
      <w:r>
        <w:t xml:space="preserve"> </w:t>
      </w:r>
      <w:bookmarkStart w:id="29" w:name="_Toc71584275"/>
      <w:r>
        <w:t>RefreshCurrentRow(gridName, fieldName)</w:t>
      </w:r>
      <w:bookmarkEnd w:id="29"/>
    </w:p>
    <w:tbl>
      <w:tblPr>
        <w:tblStyle w:val="TableGrid"/>
        <w:tblW w:w="0" w:type="auto"/>
        <w:tblLook w:val="04A0" w:firstRow="1" w:lastRow="0" w:firstColumn="1" w:lastColumn="0" w:noHBand="0" w:noVBand="1"/>
      </w:tblPr>
      <w:tblGrid>
        <w:gridCol w:w="1795"/>
        <w:gridCol w:w="1890"/>
        <w:gridCol w:w="5523"/>
      </w:tblGrid>
      <w:tr w:rsidR="00D43C97" w14:paraId="5BBD9F9B" w14:textId="77777777" w:rsidTr="00D43C97">
        <w:tc>
          <w:tcPr>
            <w:tcW w:w="9208" w:type="dxa"/>
            <w:gridSpan w:val="3"/>
          </w:tcPr>
          <w:p w14:paraId="21CD4ADC" w14:textId="5C98127D" w:rsidR="00D43C97" w:rsidRPr="00BE693B" w:rsidRDefault="00D43C97" w:rsidP="00D43C97">
            <w:pPr>
              <w:pStyle w:val="SAGEBodyText"/>
              <w:ind w:firstLine="144"/>
              <w:jc w:val="center"/>
              <w:rPr>
                <w:sz w:val="28"/>
                <w:szCs w:val="28"/>
              </w:rPr>
            </w:pPr>
            <w:r w:rsidRPr="00BE693B">
              <w:rPr>
                <w:b/>
                <w:i/>
                <w:color w:val="0070C0"/>
                <w:sz w:val="28"/>
                <w:szCs w:val="28"/>
              </w:rPr>
              <w:t>sg.viewList.</w:t>
            </w:r>
            <w:r w:rsidR="006E4BE5">
              <w:rPr>
                <w:b/>
                <w:i/>
                <w:color w:val="0070C0"/>
                <w:sz w:val="28"/>
                <w:szCs w:val="28"/>
              </w:rPr>
              <w:t>r</w:t>
            </w:r>
            <w:r>
              <w:rPr>
                <w:b/>
                <w:i/>
                <w:color w:val="0070C0"/>
                <w:sz w:val="28"/>
                <w:szCs w:val="28"/>
              </w:rPr>
              <w:t>efreshCurrentRow</w:t>
            </w:r>
            <w:r w:rsidRPr="00BE693B">
              <w:rPr>
                <w:sz w:val="28"/>
                <w:szCs w:val="28"/>
              </w:rPr>
              <w:t xml:space="preserve"> (</w:t>
            </w:r>
            <w:r w:rsidRPr="00BE693B">
              <w:rPr>
                <w:b/>
                <w:i/>
                <w:sz w:val="28"/>
                <w:szCs w:val="28"/>
              </w:rPr>
              <w:t xml:space="preserve">gridName, </w:t>
            </w:r>
            <w:r>
              <w:rPr>
                <w:b/>
                <w:i/>
                <w:sz w:val="28"/>
                <w:szCs w:val="28"/>
              </w:rPr>
              <w:t>fieldName</w:t>
            </w:r>
            <w:r w:rsidRPr="00BE693B">
              <w:rPr>
                <w:sz w:val="28"/>
                <w:szCs w:val="28"/>
              </w:rPr>
              <w:t>)</w:t>
            </w:r>
          </w:p>
        </w:tc>
      </w:tr>
      <w:tr w:rsidR="00D43C97" w14:paraId="2BDACFDE" w14:textId="77777777" w:rsidTr="00D43C97">
        <w:tc>
          <w:tcPr>
            <w:tcW w:w="1795" w:type="dxa"/>
          </w:tcPr>
          <w:p w14:paraId="14A0D44E" w14:textId="77777777" w:rsidR="00D43C97" w:rsidRPr="00997624" w:rsidRDefault="00D43C97" w:rsidP="00D43C97">
            <w:pPr>
              <w:pStyle w:val="SAGETitleDate"/>
              <w:jc w:val="center"/>
              <w:rPr>
                <w:b/>
                <w:color w:val="7030A0"/>
              </w:rPr>
            </w:pPr>
            <w:r w:rsidRPr="00997624">
              <w:rPr>
                <w:b/>
                <w:color w:val="7030A0"/>
              </w:rPr>
              <w:t>Description</w:t>
            </w:r>
          </w:p>
        </w:tc>
        <w:tc>
          <w:tcPr>
            <w:tcW w:w="7413" w:type="dxa"/>
            <w:gridSpan w:val="2"/>
          </w:tcPr>
          <w:p w14:paraId="78FD6363" w14:textId="719ECABC" w:rsidR="00D43C97" w:rsidRDefault="00D43C97" w:rsidP="00D43C97">
            <w:pPr>
              <w:pStyle w:val="SAGEBodyText"/>
            </w:pPr>
            <w:r>
              <w:t xml:space="preserve">Refresh grid current select row data from server </w:t>
            </w:r>
          </w:p>
        </w:tc>
      </w:tr>
      <w:tr w:rsidR="00D43C97" w14:paraId="2B4CB54B" w14:textId="77777777" w:rsidTr="00D43C97">
        <w:tc>
          <w:tcPr>
            <w:tcW w:w="1795" w:type="dxa"/>
          </w:tcPr>
          <w:p w14:paraId="046537B7" w14:textId="77777777" w:rsidR="00D43C97" w:rsidRPr="00997624" w:rsidRDefault="00D43C97" w:rsidP="00D43C97">
            <w:pPr>
              <w:pStyle w:val="SAGETitleDate"/>
              <w:jc w:val="center"/>
              <w:rPr>
                <w:b/>
                <w:color w:val="7030A0"/>
              </w:rPr>
            </w:pPr>
            <w:r w:rsidRPr="00997624">
              <w:rPr>
                <w:b/>
                <w:color w:val="7030A0"/>
              </w:rPr>
              <w:t>Parameters</w:t>
            </w:r>
          </w:p>
        </w:tc>
        <w:tc>
          <w:tcPr>
            <w:tcW w:w="1890" w:type="dxa"/>
          </w:tcPr>
          <w:p w14:paraId="3A172692" w14:textId="77777777" w:rsidR="00D43C97" w:rsidRPr="00997624" w:rsidRDefault="00D43C97" w:rsidP="00D43C97">
            <w:pPr>
              <w:pStyle w:val="SAGETitleDate"/>
              <w:jc w:val="center"/>
              <w:rPr>
                <w:color w:val="auto"/>
              </w:rPr>
            </w:pPr>
            <w:r w:rsidRPr="00997624">
              <w:rPr>
                <w:b/>
                <w:i/>
                <w:color w:val="auto"/>
              </w:rPr>
              <w:t>gridName</w:t>
            </w:r>
          </w:p>
        </w:tc>
        <w:tc>
          <w:tcPr>
            <w:tcW w:w="5523" w:type="dxa"/>
          </w:tcPr>
          <w:p w14:paraId="252F86A2" w14:textId="77777777" w:rsidR="00D43C97" w:rsidRPr="00B31DCE" w:rsidRDefault="00D43C97" w:rsidP="00D43C97">
            <w:pPr>
              <w:pStyle w:val="SAGEBodyText"/>
            </w:pPr>
            <w:r w:rsidRPr="00B31DCE">
              <w:t>The name of the grid</w:t>
            </w:r>
          </w:p>
        </w:tc>
      </w:tr>
      <w:tr w:rsidR="00D43C97" w14:paraId="60D5121C" w14:textId="77777777" w:rsidTr="00D43C97">
        <w:tc>
          <w:tcPr>
            <w:tcW w:w="1795" w:type="dxa"/>
          </w:tcPr>
          <w:p w14:paraId="38D3B9D1" w14:textId="77777777" w:rsidR="00D43C97" w:rsidRPr="00997624" w:rsidRDefault="00D43C97" w:rsidP="00D43C97">
            <w:pPr>
              <w:pStyle w:val="SAGETitleDate"/>
              <w:jc w:val="center"/>
              <w:rPr>
                <w:b/>
                <w:color w:val="7030A0"/>
              </w:rPr>
            </w:pPr>
          </w:p>
        </w:tc>
        <w:tc>
          <w:tcPr>
            <w:tcW w:w="1890" w:type="dxa"/>
          </w:tcPr>
          <w:p w14:paraId="2D8C49EA" w14:textId="7513BBD8" w:rsidR="00D43C97" w:rsidRPr="004F5B4A" w:rsidRDefault="000E310D" w:rsidP="00D43C97">
            <w:pPr>
              <w:pStyle w:val="SAGEBodyText"/>
              <w:jc w:val="center"/>
              <w:rPr>
                <w:b/>
                <w:i/>
              </w:rPr>
            </w:pPr>
            <w:r>
              <w:rPr>
                <w:b/>
                <w:i/>
              </w:rPr>
              <w:t>fieldName</w:t>
            </w:r>
          </w:p>
        </w:tc>
        <w:tc>
          <w:tcPr>
            <w:tcW w:w="5523" w:type="dxa"/>
          </w:tcPr>
          <w:p w14:paraId="79FC5851" w14:textId="3ED9C42A" w:rsidR="00D43C97" w:rsidRDefault="00D43C97" w:rsidP="00D43C97">
            <w:pPr>
              <w:pStyle w:val="SAGEBodyText"/>
            </w:pPr>
            <w:r>
              <w:t>The field name</w:t>
            </w:r>
          </w:p>
        </w:tc>
      </w:tr>
      <w:tr w:rsidR="00D43C97" w14:paraId="6BAE373F" w14:textId="77777777" w:rsidTr="00D43C97">
        <w:tc>
          <w:tcPr>
            <w:tcW w:w="1795" w:type="dxa"/>
          </w:tcPr>
          <w:p w14:paraId="40A393F0" w14:textId="77777777" w:rsidR="00D43C97" w:rsidRPr="00997624" w:rsidRDefault="00D43C97" w:rsidP="00D43C97">
            <w:pPr>
              <w:pStyle w:val="SAGETitleDate"/>
              <w:jc w:val="center"/>
              <w:rPr>
                <w:b/>
                <w:color w:val="7030A0"/>
              </w:rPr>
            </w:pPr>
            <w:r w:rsidRPr="00997624">
              <w:rPr>
                <w:b/>
                <w:color w:val="7030A0"/>
              </w:rPr>
              <w:t>Returns</w:t>
            </w:r>
          </w:p>
        </w:tc>
        <w:tc>
          <w:tcPr>
            <w:tcW w:w="7413" w:type="dxa"/>
            <w:gridSpan w:val="2"/>
          </w:tcPr>
          <w:p w14:paraId="5E6F376D" w14:textId="77777777" w:rsidR="00D43C97" w:rsidRPr="0012650D" w:rsidRDefault="00D43C97" w:rsidP="00D43C97">
            <w:pPr>
              <w:pStyle w:val="SAGEBodyText"/>
              <w:rPr>
                <w:i/>
              </w:rPr>
            </w:pPr>
            <w:r>
              <w:t>None</w:t>
            </w:r>
          </w:p>
        </w:tc>
      </w:tr>
      <w:tr w:rsidR="00D43C97" w14:paraId="70080254" w14:textId="77777777" w:rsidTr="00D43C97">
        <w:tc>
          <w:tcPr>
            <w:tcW w:w="1795" w:type="dxa"/>
          </w:tcPr>
          <w:p w14:paraId="158A663F" w14:textId="77777777" w:rsidR="00D43C97" w:rsidRPr="00997624" w:rsidRDefault="00D43C97" w:rsidP="00D43C97">
            <w:pPr>
              <w:pStyle w:val="SAGETitleDate"/>
              <w:jc w:val="center"/>
              <w:rPr>
                <w:b/>
                <w:color w:val="7030A0"/>
              </w:rPr>
            </w:pPr>
            <w:r w:rsidRPr="00997624">
              <w:rPr>
                <w:b/>
                <w:color w:val="7030A0"/>
              </w:rPr>
              <w:t>Example</w:t>
            </w:r>
          </w:p>
        </w:tc>
        <w:tc>
          <w:tcPr>
            <w:tcW w:w="7413" w:type="dxa"/>
            <w:gridSpan w:val="2"/>
          </w:tcPr>
          <w:p w14:paraId="79814A30" w14:textId="0B7690DA" w:rsidR="00D43C97" w:rsidRPr="0012650D" w:rsidRDefault="00D43C97" w:rsidP="00D43C97">
            <w:pPr>
              <w:pStyle w:val="SAGEBodyText"/>
              <w:rPr>
                <w:i/>
              </w:rPr>
            </w:pPr>
            <w:r w:rsidRPr="001F2DE5">
              <w:t>sg.viewList.</w:t>
            </w:r>
            <w:r w:rsidR="006E4BE5">
              <w:t>refreshCurrentRow</w:t>
            </w:r>
            <w:r w:rsidRPr="001F2DE5">
              <w:t>(</w:t>
            </w:r>
            <w:r w:rsidRPr="001F2DE5">
              <w:rPr>
                <w:color w:val="C00000"/>
              </w:rPr>
              <w:t>"receiptGrid"</w:t>
            </w:r>
            <w:r w:rsidRPr="00C40450">
              <w:t xml:space="preserve">, </w:t>
            </w:r>
            <w:r w:rsidR="006E4BE5">
              <w:rPr>
                <w:rFonts w:ascii="Consolas" w:hAnsi="Consolas" w:cs="Consolas"/>
                <w:color w:val="A31515"/>
                <w:sz w:val="19"/>
                <w:szCs w:val="19"/>
              </w:rPr>
              <w:t>"VALUES"</w:t>
            </w:r>
            <w:r w:rsidRPr="001F2DE5">
              <w:t>)</w:t>
            </w:r>
          </w:p>
        </w:tc>
      </w:tr>
    </w:tbl>
    <w:p w14:paraId="2DE64894" w14:textId="433BDA73" w:rsidR="00A663EC" w:rsidRDefault="00A663EC" w:rsidP="00A663EC">
      <w:pPr>
        <w:pStyle w:val="SAGEBodyText"/>
        <w:rPr>
          <w:b/>
          <w:i/>
          <w:color w:val="27A2C9"/>
          <w:lang w:val="en-GB"/>
        </w:rPr>
      </w:pPr>
    </w:p>
    <w:p w14:paraId="4E9DC1DF" w14:textId="7C0209F8" w:rsidR="006E4BE5" w:rsidRDefault="00313B8F" w:rsidP="006E4BE5">
      <w:pPr>
        <w:pStyle w:val="SAGEHeading3"/>
      </w:pPr>
      <w:r>
        <w:t xml:space="preserve"> </w:t>
      </w:r>
      <w:bookmarkStart w:id="30" w:name="_Toc71584276"/>
      <w:r w:rsidR="006E4BE5">
        <w:t>UpdateCurrentRow(gridName)</w:t>
      </w:r>
      <w:bookmarkEnd w:id="30"/>
    </w:p>
    <w:tbl>
      <w:tblPr>
        <w:tblStyle w:val="TableGrid"/>
        <w:tblW w:w="0" w:type="auto"/>
        <w:tblLook w:val="04A0" w:firstRow="1" w:lastRow="0" w:firstColumn="1" w:lastColumn="0" w:noHBand="0" w:noVBand="1"/>
      </w:tblPr>
      <w:tblGrid>
        <w:gridCol w:w="1795"/>
        <w:gridCol w:w="1890"/>
        <w:gridCol w:w="5523"/>
      </w:tblGrid>
      <w:tr w:rsidR="006E4BE5" w14:paraId="0B311C92" w14:textId="77777777" w:rsidTr="008B1E54">
        <w:tc>
          <w:tcPr>
            <w:tcW w:w="9208" w:type="dxa"/>
            <w:gridSpan w:val="3"/>
          </w:tcPr>
          <w:p w14:paraId="15236D9F" w14:textId="13E5C7EF" w:rsidR="006E4BE5" w:rsidRPr="00BE693B" w:rsidRDefault="006E4BE5" w:rsidP="008B1E54">
            <w:pPr>
              <w:pStyle w:val="SAGEBodyText"/>
              <w:ind w:firstLine="144"/>
              <w:jc w:val="center"/>
              <w:rPr>
                <w:sz w:val="28"/>
                <w:szCs w:val="28"/>
              </w:rPr>
            </w:pPr>
            <w:r w:rsidRPr="00BE693B">
              <w:rPr>
                <w:b/>
                <w:i/>
                <w:color w:val="0070C0"/>
                <w:sz w:val="28"/>
                <w:szCs w:val="28"/>
              </w:rPr>
              <w:t>sg.viewList.</w:t>
            </w:r>
            <w:r w:rsidR="000E310D">
              <w:rPr>
                <w:b/>
                <w:i/>
                <w:color w:val="0070C0"/>
                <w:sz w:val="28"/>
                <w:szCs w:val="28"/>
              </w:rPr>
              <w:t>update</w:t>
            </w:r>
            <w:r>
              <w:rPr>
                <w:b/>
                <w:i/>
                <w:color w:val="0070C0"/>
                <w:sz w:val="28"/>
                <w:szCs w:val="28"/>
              </w:rPr>
              <w:t>CurrentRow</w:t>
            </w:r>
            <w:r w:rsidRPr="00BE693B">
              <w:rPr>
                <w:sz w:val="28"/>
                <w:szCs w:val="28"/>
              </w:rPr>
              <w:t xml:space="preserve"> (</w:t>
            </w:r>
            <w:r w:rsidRPr="00BE693B">
              <w:rPr>
                <w:b/>
                <w:i/>
                <w:sz w:val="28"/>
                <w:szCs w:val="28"/>
              </w:rPr>
              <w:t>gridName</w:t>
            </w:r>
            <w:r w:rsidRPr="00BE693B">
              <w:rPr>
                <w:sz w:val="28"/>
                <w:szCs w:val="28"/>
              </w:rPr>
              <w:t>)</w:t>
            </w:r>
          </w:p>
        </w:tc>
      </w:tr>
      <w:tr w:rsidR="006E4BE5" w14:paraId="3BFE2ADB" w14:textId="77777777" w:rsidTr="008B1E54">
        <w:tc>
          <w:tcPr>
            <w:tcW w:w="1795" w:type="dxa"/>
          </w:tcPr>
          <w:p w14:paraId="7621BC2A" w14:textId="77777777" w:rsidR="006E4BE5" w:rsidRPr="00997624" w:rsidRDefault="006E4BE5" w:rsidP="008B1E54">
            <w:pPr>
              <w:pStyle w:val="SAGETitleDate"/>
              <w:jc w:val="center"/>
              <w:rPr>
                <w:b/>
                <w:color w:val="7030A0"/>
              </w:rPr>
            </w:pPr>
            <w:r w:rsidRPr="00997624">
              <w:rPr>
                <w:b/>
                <w:color w:val="7030A0"/>
              </w:rPr>
              <w:t>Description</w:t>
            </w:r>
          </w:p>
        </w:tc>
        <w:tc>
          <w:tcPr>
            <w:tcW w:w="7413" w:type="dxa"/>
            <w:gridSpan w:val="2"/>
          </w:tcPr>
          <w:p w14:paraId="073CA121" w14:textId="3DA618CD" w:rsidR="006E4BE5" w:rsidRDefault="006E4BE5" w:rsidP="008B1E54">
            <w:pPr>
              <w:pStyle w:val="SAGEBodyText"/>
            </w:pPr>
            <w:r>
              <w:t>Update grid current select row data</w:t>
            </w:r>
            <w:r w:rsidR="000E310D">
              <w:t xml:space="preserve"> to</w:t>
            </w:r>
            <w:r>
              <w:t xml:space="preserve"> </w:t>
            </w:r>
            <w:r w:rsidR="000E310D">
              <w:t xml:space="preserve">send to </w:t>
            </w:r>
            <w:r>
              <w:t>server</w:t>
            </w:r>
          </w:p>
        </w:tc>
      </w:tr>
      <w:tr w:rsidR="006E4BE5" w14:paraId="736A8C2D" w14:textId="77777777" w:rsidTr="008B1E54">
        <w:tc>
          <w:tcPr>
            <w:tcW w:w="1795" w:type="dxa"/>
          </w:tcPr>
          <w:p w14:paraId="20BEF26C" w14:textId="77777777" w:rsidR="006E4BE5" w:rsidRPr="00997624" w:rsidRDefault="006E4BE5" w:rsidP="008B1E54">
            <w:pPr>
              <w:pStyle w:val="SAGETitleDate"/>
              <w:jc w:val="center"/>
              <w:rPr>
                <w:b/>
                <w:color w:val="7030A0"/>
              </w:rPr>
            </w:pPr>
            <w:r w:rsidRPr="00997624">
              <w:rPr>
                <w:b/>
                <w:color w:val="7030A0"/>
              </w:rPr>
              <w:t>Parameters</w:t>
            </w:r>
          </w:p>
        </w:tc>
        <w:tc>
          <w:tcPr>
            <w:tcW w:w="1890" w:type="dxa"/>
          </w:tcPr>
          <w:p w14:paraId="5866CB0F" w14:textId="77777777" w:rsidR="006E4BE5" w:rsidRPr="00997624" w:rsidRDefault="006E4BE5" w:rsidP="008B1E54">
            <w:pPr>
              <w:pStyle w:val="SAGETitleDate"/>
              <w:jc w:val="center"/>
              <w:rPr>
                <w:color w:val="auto"/>
              </w:rPr>
            </w:pPr>
            <w:r w:rsidRPr="00997624">
              <w:rPr>
                <w:b/>
                <w:i/>
                <w:color w:val="auto"/>
              </w:rPr>
              <w:t>gridName</w:t>
            </w:r>
          </w:p>
        </w:tc>
        <w:tc>
          <w:tcPr>
            <w:tcW w:w="5523" w:type="dxa"/>
          </w:tcPr>
          <w:p w14:paraId="7A88F6A2" w14:textId="77777777" w:rsidR="006E4BE5" w:rsidRPr="00B31DCE" w:rsidRDefault="006E4BE5" w:rsidP="008B1E54">
            <w:pPr>
              <w:pStyle w:val="SAGEBodyText"/>
            </w:pPr>
            <w:r w:rsidRPr="00B31DCE">
              <w:t>The name of the grid</w:t>
            </w:r>
          </w:p>
        </w:tc>
      </w:tr>
      <w:tr w:rsidR="006E4BE5" w14:paraId="6AC5CA38" w14:textId="77777777" w:rsidTr="008B1E54">
        <w:tc>
          <w:tcPr>
            <w:tcW w:w="1795" w:type="dxa"/>
          </w:tcPr>
          <w:p w14:paraId="6B1F6D99" w14:textId="77777777" w:rsidR="006E4BE5" w:rsidRPr="00997624" w:rsidRDefault="006E4BE5" w:rsidP="008B1E54">
            <w:pPr>
              <w:pStyle w:val="SAGETitleDate"/>
              <w:jc w:val="center"/>
              <w:rPr>
                <w:b/>
                <w:color w:val="7030A0"/>
              </w:rPr>
            </w:pPr>
            <w:r w:rsidRPr="00997624">
              <w:rPr>
                <w:b/>
                <w:color w:val="7030A0"/>
              </w:rPr>
              <w:t>Returns</w:t>
            </w:r>
          </w:p>
        </w:tc>
        <w:tc>
          <w:tcPr>
            <w:tcW w:w="7413" w:type="dxa"/>
            <w:gridSpan w:val="2"/>
          </w:tcPr>
          <w:p w14:paraId="2FBC6D9C" w14:textId="77777777" w:rsidR="006E4BE5" w:rsidRPr="0012650D" w:rsidRDefault="006E4BE5" w:rsidP="008B1E54">
            <w:pPr>
              <w:pStyle w:val="SAGEBodyText"/>
              <w:rPr>
                <w:i/>
              </w:rPr>
            </w:pPr>
            <w:r>
              <w:t>None</w:t>
            </w:r>
          </w:p>
        </w:tc>
      </w:tr>
      <w:tr w:rsidR="006E4BE5" w14:paraId="59509BC1" w14:textId="77777777" w:rsidTr="008B1E54">
        <w:tc>
          <w:tcPr>
            <w:tcW w:w="1795" w:type="dxa"/>
          </w:tcPr>
          <w:p w14:paraId="40EBAA4C" w14:textId="77777777" w:rsidR="006E4BE5" w:rsidRPr="00997624" w:rsidRDefault="006E4BE5" w:rsidP="008B1E54">
            <w:pPr>
              <w:pStyle w:val="SAGETitleDate"/>
              <w:jc w:val="center"/>
              <w:rPr>
                <w:b/>
                <w:color w:val="7030A0"/>
              </w:rPr>
            </w:pPr>
            <w:r w:rsidRPr="00997624">
              <w:rPr>
                <w:b/>
                <w:color w:val="7030A0"/>
              </w:rPr>
              <w:t>Example</w:t>
            </w:r>
          </w:p>
        </w:tc>
        <w:tc>
          <w:tcPr>
            <w:tcW w:w="7413" w:type="dxa"/>
            <w:gridSpan w:val="2"/>
          </w:tcPr>
          <w:p w14:paraId="2BF10B70" w14:textId="6C339F2B" w:rsidR="006E4BE5" w:rsidRPr="0012650D" w:rsidRDefault="006E4BE5" w:rsidP="008B1E54">
            <w:pPr>
              <w:pStyle w:val="SAGEBodyText"/>
              <w:rPr>
                <w:i/>
              </w:rPr>
            </w:pPr>
            <w:r w:rsidRPr="001F2DE5">
              <w:t>sg.viewList.</w:t>
            </w:r>
            <w:r w:rsidR="000E310D">
              <w:t>update</w:t>
            </w:r>
            <w:r>
              <w:t>CurrentRow</w:t>
            </w:r>
            <w:r w:rsidRPr="001F2DE5">
              <w:t>(</w:t>
            </w:r>
            <w:r w:rsidRPr="001F2DE5">
              <w:rPr>
                <w:color w:val="C00000"/>
              </w:rPr>
              <w:t>"receiptGrid"</w:t>
            </w:r>
            <w:r w:rsidRPr="001F2DE5">
              <w:t>)</w:t>
            </w:r>
          </w:p>
        </w:tc>
      </w:tr>
    </w:tbl>
    <w:p w14:paraId="27C8E95F" w14:textId="36915E12" w:rsidR="00DD4E03" w:rsidRDefault="00313B8F" w:rsidP="00DD4E03">
      <w:pPr>
        <w:pStyle w:val="SAGEHeading3"/>
      </w:pPr>
      <w:r>
        <w:t xml:space="preserve"> </w:t>
      </w:r>
      <w:bookmarkStart w:id="31" w:name="_Toc71584277"/>
      <w:r w:rsidR="00DD4E03">
        <w:t>isEm</w:t>
      </w:r>
      <w:r w:rsidR="000343D9">
        <w:t>pty</w:t>
      </w:r>
      <w:r w:rsidR="00DD4E03">
        <w:t>(gridName)</w:t>
      </w:r>
      <w:bookmarkEnd w:id="31"/>
    </w:p>
    <w:tbl>
      <w:tblPr>
        <w:tblStyle w:val="TableGrid"/>
        <w:tblW w:w="0" w:type="auto"/>
        <w:tblLook w:val="04A0" w:firstRow="1" w:lastRow="0" w:firstColumn="1" w:lastColumn="0" w:noHBand="0" w:noVBand="1"/>
      </w:tblPr>
      <w:tblGrid>
        <w:gridCol w:w="1795"/>
        <w:gridCol w:w="1890"/>
        <w:gridCol w:w="5523"/>
      </w:tblGrid>
      <w:tr w:rsidR="00DD4E03" w14:paraId="5FE549C8" w14:textId="77777777" w:rsidTr="008B1E54">
        <w:tc>
          <w:tcPr>
            <w:tcW w:w="9208" w:type="dxa"/>
            <w:gridSpan w:val="3"/>
          </w:tcPr>
          <w:p w14:paraId="61ADB428" w14:textId="0BEC0193" w:rsidR="00DD4E03" w:rsidRPr="00BE693B" w:rsidRDefault="00DD4E03" w:rsidP="008B1E54">
            <w:pPr>
              <w:pStyle w:val="SAGEBodyText"/>
              <w:ind w:firstLine="144"/>
              <w:jc w:val="center"/>
              <w:rPr>
                <w:sz w:val="28"/>
                <w:szCs w:val="28"/>
              </w:rPr>
            </w:pPr>
            <w:r w:rsidRPr="00BE693B">
              <w:rPr>
                <w:b/>
                <w:i/>
                <w:color w:val="0070C0"/>
                <w:sz w:val="28"/>
                <w:szCs w:val="28"/>
              </w:rPr>
              <w:t>sg.viewList.</w:t>
            </w:r>
            <w:r w:rsidR="000343D9">
              <w:rPr>
                <w:b/>
                <w:i/>
                <w:color w:val="0070C0"/>
                <w:sz w:val="28"/>
                <w:szCs w:val="28"/>
              </w:rPr>
              <w:t>isEmpty</w:t>
            </w:r>
            <w:r w:rsidRPr="00BE693B">
              <w:rPr>
                <w:sz w:val="28"/>
                <w:szCs w:val="28"/>
              </w:rPr>
              <w:t xml:space="preserve"> (</w:t>
            </w:r>
            <w:r w:rsidRPr="00BE693B">
              <w:rPr>
                <w:b/>
                <w:i/>
                <w:sz w:val="28"/>
                <w:szCs w:val="28"/>
              </w:rPr>
              <w:t>gridName</w:t>
            </w:r>
            <w:r w:rsidRPr="00BE693B">
              <w:rPr>
                <w:sz w:val="28"/>
                <w:szCs w:val="28"/>
              </w:rPr>
              <w:t>)</w:t>
            </w:r>
          </w:p>
        </w:tc>
      </w:tr>
      <w:tr w:rsidR="00DD4E03" w14:paraId="517AB5C0" w14:textId="77777777" w:rsidTr="008B1E54">
        <w:tc>
          <w:tcPr>
            <w:tcW w:w="1795" w:type="dxa"/>
          </w:tcPr>
          <w:p w14:paraId="7A4C6308" w14:textId="77777777" w:rsidR="00DD4E03" w:rsidRPr="00997624" w:rsidRDefault="00DD4E03" w:rsidP="008B1E54">
            <w:pPr>
              <w:pStyle w:val="SAGETitleDate"/>
              <w:jc w:val="center"/>
              <w:rPr>
                <w:b/>
                <w:color w:val="7030A0"/>
              </w:rPr>
            </w:pPr>
            <w:r w:rsidRPr="00997624">
              <w:rPr>
                <w:b/>
                <w:color w:val="7030A0"/>
              </w:rPr>
              <w:t>Description</w:t>
            </w:r>
          </w:p>
        </w:tc>
        <w:tc>
          <w:tcPr>
            <w:tcW w:w="7413" w:type="dxa"/>
            <w:gridSpan w:val="2"/>
          </w:tcPr>
          <w:p w14:paraId="5F8020E4" w14:textId="4F2611CC" w:rsidR="00DD4E03" w:rsidRDefault="000343D9" w:rsidP="008B1E54">
            <w:pPr>
              <w:pStyle w:val="SAGEBodyText"/>
            </w:pPr>
            <w:r>
              <w:t>Check whether the grid data is empty</w:t>
            </w:r>
          </w:p>
        </w:tc>
      </w:tr>
      <w:tr w:rsidR="00DD4E03" w14:paraId="57D83B4E" w14:textId="77777777" w:rsidTr="008B1E54">
        <w:tc>
          <w:tcPr>
            <w:tcW w:w="1795" w:type="dxa"/>
          </w:tcPr>
          <w:p w14:paraId="6B9B684E" w14:textId="77777777" w:rsidR="00DD4E03" w:rsidRPr="00997624" w:rsidRDefault="00DD4E03" w:rsidP="008B1E54">
            <w:pPr>
              <w:pStyle w:val="SAGETitleDate"/>
              <w:jc w:val="center"/>
              <w:rPr>
                <w:b/>
                <w:color w:val="7030A0"/>
              </w:rPr>
            </w:pPr>
            <w:r w:rsidRPr="00997624">
              <w:rPr>
                <w:b/>
                <w:color w:val="7030A0"/>
              </w:rPr>
              <w:t>Parameters</w:t>
            </w:r>
          </w:p>
        </w:tc>
        <w:tc>
          <w:tcPr>
            <w:tcW w:w="1890" w:type="dxa"/>
          </w:tcPr>
          <w:p w14:paraId="43FD6535" w14:textId="77777777" w:rsidR="00DD4E03" w:rsidRPr="00997624" w:rsidRDefault="00DD4E03" w:rsidP="008B1E54">
            <w:pPr>
              <w:pStyle w:val="SAGETitleDate"/>
              <w:jc w:val="center"/>
              <w:rPr>
                <w:color w:val="auto"/>
              </w:rPr>
            </w:pPr>
            <w:r w:rsidRPr="00997624">
              <w:rPr>
                <w:b/>
                <w:i/>
                <w:color w:val="auto"/>
              </w:rPr>
              <w:t>gridName</w:t>
            </w:r>
          </w:p>
        </w:tc>
        <w:tc>
          <w:tcPr>
            <w:tcW w:w="5523" w:type="dxa"/>
          </w:tcPr>
          <w:p w14:paraId="6B20793E" w14:textId="77777777" w:rsidR="00DD4E03" w:rsidRPr="00B31DCE" w:rsidRDefault="00DD4E03" w:rsidP="008B1E54">
            <w:pPr>
              <w:pStyle w:val="SAGEBodyText"/>
            </w:pPr>
            <w:r w:rsidRPr="00B31DCE">
              <w:t>The name of the grid</w:t>
            </w:r>
          </w:p>
        </w:tc>
      </w:tr>
      <w:tr w:rsidR="00DD4E03" w14:paraId="7AE74E44" w14:textId="77777777" w:rsidTr="008B1E54">
        <w:tc>
          <w:tcPr>
            <w:tcW w:w="1795" w:type="dxa"/>
          </w:tcPr>
          <w:p w14:paraId="1D67FBE0" w14:textId="77777777" w:rsidR="00DD4E03" w:rsidRPr="00997624" w:rsidRDefault="00DD4E03" w:rsidP="008B1E54">
            <w:pPr>
              <w:pStyle w:val="SAGETitleDate"/>
              <w:jc w:val="center"/>
              <w:rPr>
                <w:b/>
                <w:color w:val="7030A0"/>
              </w:rPr>
            </w:pPr>
            <w:r w:rsidRPr="00997624">
              <w:rPr>
                <w:b/>
                <w:color w:val="7030A0"/>
              </w:rPr>
              <w:t>Returns</w:t>
            </w:r>
          </w:p>
        </w:tc>
        <w:tc>
          <w:tcPr>
            <w:tcW w:w="7413" w:type="dxa"/>
            <w:gridSpan w:val="2"/>
          </w:tcPr>
          <w:p w14:paraId="3936805D" w14:textId="3FA4352E" w:rsidR="00DD4E03" w:rsidRPr="0012650D" w:rsidRDefault="000343D9" w:rsidP="008B1E54">
            <w:pPr>
              <w:pStyle w:val="SAGEBodyText"/>
              <w:rPr>
                <w:i/>
              </w:rPr>
            </w:pPr>
            <w:r>
              <w:t>true if grid data is empty otherwise false</w:t>
            </w:r>
          </w:p>
        </w:tc>
      </w:tr>
      <w:tr w:rsidR="00DD4E03" w14:paraId="6992184B" w14:textId="77777777" w:rsidTr="008B1E54">
        <w:tc>
          <w:tcPr>
            <w:tcW w:w="1795" w:type="dxa"/>
          </w:tcPr>
          <w:p w14:paraId="16B288C8" w14:textId="77777777" w:rsidR="00DD4E03" w:rsidRPr="00997624" w:rsidRDefault="00DD4E03" w:rsidP="008B1E54">
            <w:pPr>
              <w:pStyle w:val="SAGETitleDate"/>
              <w:jc w:val="center"/>
              <w:rPr>
                <w:b/>
                <w:color w:val="7030A0"/>
              </w:rPr>
            </w:pPr>
            <w:r w:rsidRPr="00997624">
              <w:rPr>
                <w:b/>
                <w:color w:val="7030A0"/>
              </w:rPr>
              <w:t>Example</w:t>
            </w:r>
          </w:p>
        </w:tc>
        <w:tc>
          <w:tcPr>
            <w:tcW w:w="7413" w:type="dxa"/>
            <w:gridSpan w:val="2"/>
          </w:tcPr>
          <w:p w14:paraId="5A3620B8" w14:textId="67C396A8" w:rsidR="00DD4E03" w:rsidRPr="0012650D" w:rsidRDefault="00DD4E03" w:rsidP="008B1E54">
            <w:pPr>
              <w:pStyle w:val="SAGEBodyText"/>
              <w:rPr>
                <w:i/>
              </w:rPr>
            </w:pPr>
            <w:r w:rsidRPr="001F2DE5">
              <w:t>sg.viewList.</w:t>
            </w:r>
            <w:r w:rsidR="000343D9">
              <w:t>isEmpty</w:t>
            </w:r>
            <w:r w:rsidRPr="001F2DE5">
              <w:t>(</w:t>
            </w:r>
            <w:r w:rsidRPr="001F2DE5">
              <w:rPr>
                <w:color w:val="C00000"/>
              </w:rPr>
              <w:t>"receiptGrid"</w:t>
            </w:r>
            <w:r w:rsidRPr="001F2DE5">
              <w:t>)</w:t>
            </w:r>
          </w:p>
        </w:tc>
      </w:tr>
    </w:tbl>
    <w:p w14:paraId="031CEF57" w14:textId="66C6EAB4" w:rsidR="00F31DE7" w:rsidRDefault="00F31DE7" w:rsidP="00F31DE7">
      <w:pPr>
        <w:pStyle w:val="SAGEHeading3"/>
      </w:pPr>
      <w:bookmarkStart w:id="32" w:name="_Toc71584278"/>
      <w:r>
        <w:t>cancel(gridName)</w:t>
      </w:r>
      <w:bookmarkEnd w:id="32"/>
    </w:p>
    <w:tbl>
      <w:tblPr>
        <w:tblStyle w:val="TableGrid"/>
        <w:tblW w:w="0" w:type="auto"/>
        <w:tblLook w:val="04A0" w:firstRow="1" w:lastRow="0" w:firstColumn="1" w:lastColumn="0" w:noHBand="0" w:noVBand="1"/>
      </w:tblPr>
      <w:tblGrid>
        <w:gridCol w:w="1795"/>
        <w:gridCol w:w="1890"/>
        <w:gridCol w:w="5523"/>
      </w:tblGrid>
      <w:tr w:rsidR="00F31DE7" w14:paraId="654EBF8B" w14:textId="77777777" w:rsidTr="008B1E54">
        <w:tc>
          <w:tcPr>
            <w:tcW w:w="9208" w:type="dxa"/>
            <w:gridSpan w:val="3"/>
          </w:tcPr>
          <w:p w14:paraId="08169495" w14:textId="1FAA6573" w:rsidR="00F31DE7" w:rsidRPr="00BE693B" w:rsidRDefault="00F31DE7" w:rsidP="008B1E54">
            <w:pPr>
              <w:pStyle w:val="SAGEBodyText"/>
              <w:ind w:firstLine="144"/>
              <w:jc w:val="center"/>
              <w:rPr>
                <w:sz w:val="28"/>
                <w:szCs w:val="28"/>
              </w:rPr>
            </w:pPr>
            <w:r w:rsidRPr="00BE693B">
              <w:rPr>
                <w:b/>
                <w:i/>
                <w:color w:val="0070C0"/>
                <w:sz w:val="28"/>
                <w:szCs w:val="28"/>
              </w:rPr>
              <w:t>sg.viewList.</w:t>
            </w:r>
            <w:r>
              <w:rPr>
                <w:b/>
                <w:i/>
                <w:color w:val="0070C0"/>
                <w:sz w:val="28"/>
                <w:szCs w:val="28"/>
              </w:rPr>
              <w:t>cancel</w:t>
            </w:r>
            <w:r w:rsidRPr="00BE693B">
              <w:rPr>
                <w:sz w:val="28"/>
                <w:szCs w:val="28"/>
              </w:rPr>
              <w:t xml:space="preserve"> (</w:t>
            </w:r>
            <w:r w:rsidRPr="00BE693B">
              <w:rPr>
                <w:b/>
                <w:i/>
                <w:sz w:val="28"/>
                <w:szCs w:val="28"/>
              </w:rPr>
              <w:t>gridName</w:t>
            </w:r>
            <w:r w:rsidRPr="00BE693B">
              <w:rPr>
                <w:sz w:val="28"/>
                <w:szCs w:val="28"/>
              </w:rPr>
              <w:t>)</w:t>
            </w:r>
          </w:p>
        </w:tc>
      </w:tr>
      <w:tr w:rsidR="00F31DE7" w14:paraId="1231F83B" w14:textId="77777777" w:rsidTr="008B1E54">
        <w:tc>
          <w:tcPr>
            <w:tcW w:w="1795" w:type="dxa"/>
          </w:tcPr>
          <w:p w14:paraId="191716CC" w14:textId="77777777" w:rsidR="00F31DE7" w:rsidRPr="00997624" w:rsidRDefault="00F31DE7" w:rsidP="008B1E54">
            <w:pPr>
              <w:pStyle w:val="SAGETitleDate"/>
              <w:jc w:val="center"/>
              <w:rPr>
                <w:b/>
                <w:color w:val="7030A0"/>
              </w:rPr>
            </w:pPr>
            <w:r w:rsidRPr="00997624">
              <w:rPr>
                <w:b/>
                <w:color w:val="7030A0"/>
              </w:rPr>
              <w:t>Description</w:t>
            </w:r>
          </w:p>
        </w:tc>
        <w:tc>
          <w:tcPr>
            <w:tcW w:w="7413" w:type="dxa"/>
            <w:gridSpan w:val="2"/>
          </w:tcPr>
          <w:p w14:paraId="25D25C77" w14:textId="607C172D" w:rsidR="00F31DE7" w:rsidRDefault="00F31DE7" w:rsidP="008B1E54">
            <w:pPr>
              <w:pStyle w:val="SAGEBodyText"/>
            </w:pPr>
            <w:r>
              <w:t>Reset grid status, cancel last select row edit</w:t>
            </w:r>
          </w:p>
        </w:tc>
      </w:tr>
      <w:tr w:rsidR="00F31DE7" w14:paraId="353973D0" w14:textId="77777777" w:rsidTr="008B1E54">
        <w:tc>
          <w:tcPr>
            <w:tcW w:w="1795" w:type="dxa"/>
          </w:tcPr>
          <w:p w14:paraId="220CAF59" w14:textId="77777777" w:rsidR="00F31DE7" w:rsidRPr="00997624" w:rsidRDefault="00F31DE7" w:rsidP="008B1E54">
            <w:pPr>
              <w:pStyle w:val="SAGETitleDate"/>
              <w:jc w:val="center"/>
              <w:rPr>
                <w:b/>
                <w:color w:val="7030A0"/>
              </w:rPr>
            </w:pPr>
            <w:r w:rsidRPr="00997624">
              <w:rPr>
                <w:b/>
                <w:color w:val="7030A0"/>
              </w:rPr>
              <w:lastRenderedPageBreak/>
              <w:t>Parameters</w:t>
            </w:r>
          </w:p>
        </w:tc>
        <w:tc>
          <w:tcPr>
            <w:tcW w:w="1890" w:type="dxa"/>
          </w:tcPr>
          <w:p w14:paraId="5BAFC0D9" w14:textId="77777777" w:rsidR="00F31DE7" w:rsidRPr="00997624" w:rsidRDefault="00F31DE7" w:rsidP="008B1E54">
            <w:pPr>
              <w:pStyle w:val="SAGETitleDate"/>
              <w:jc w:val="center"/>
              <w:rPr>
                <w:color w:val="auto"/>
              </w:rPr>
            </w:pPr>
            <w:r w:rsidRPr="00997624">
              <w:rPr>
                <w:b/>
                <w:i/>
                <w:color w:val="auto"/>
              </w:rPr>
              <w:t>gridName</w:t>
            </w:r>
          </w:p>
        </w:tc>
        <w:tc>
          <w:tcPr>
            <w:tcW w:w="5523" w:type="dxa"/>
          </w:tcPr>
          <w:p w14:paraId="008624AB" w14:textId="77777777" w:rsidR="00F31DE7" w:rsidRPr="00B31DCE" w:rsidRDefault="00F31DE7" w:rsidP="008B1E54">
            <w:pPr>
              <w:pStyle w:val="SAGEBodyText"/>
            </w:pPr>
            <w:r w:rsidRPr="00B31DCE">
              <w:t>The name of the grid</w:t>
            </w:r>
          </w:p>
        </w:tc>
      </w:tr>
      <w:tr w:rsidR="00F31DE7" w14:paraId="63A716D3" w14:textId="77777777" w:rsidTr="008B1E54">
        <w:tc>
          <w:tcPr>
            <w:tcW w:w="1795" w:type="dxa"/>
          </w:tcPr>
          <w:p w14:paraId="781CB52C" w14:textId="77777777" w:rsidR="00F31DE7" w:rsidRPr="00997624" w:rsidRDefault="00F31DE7" w:rsidP="008B1E54">
            <w:pPr>
              <w:pStyle w:val="SAGETitleDate"/>
              <w:jc w:val="center"/>
              <w:rPr>
                <w:b/>
                <w:color w:val="7030A0"/>
              </w:rPr>
            </w:pPr>
            <w:r w:rsidRPr="00997624">
              <w:rPr>
                <w:b/>
                <w:color w:val="7030A0"/>
              </w:rPr>
              <w:t>Returns</w:t>
            </w:r>
          </w:p>
        </w:tc>
        <w:tc>
          <w:tcPr>
            <w:tcW w:w="7413" w:type="dxa"/>
            <w:gridSpan w:val="2"/>
          </w:tcPr>
          <w:p w14:paraId="005F50B0" w14:textId="6218C5DF" w:rsidR="00F31DE7" w:rsidRPr="0012650D" w:rsidRDefault="00F31DE7" w:rsidP="008B1E54">
            <w:pPr>
              <w:pStyle w:val="SAGEBodyText"/>
              <w:rPr>
                <w:i/>
              </w:rPr>
            </w:pPr>
            <w:r>
              <w:t>None</w:t>
            </w:r>
          </w:p>
        </w:tc>
      </w:tr>
      <w:tr w:rsidR="00F31DE7" w14:paraId="5C8D01C6" w14:textId="77777777" w:rsidTr="008B1E54">
        <w:tc>
          <w:tcPr>
            <w:tcW w:w="1795" w:type="dxa"/>
          </w:tcPr>
          <w:p w14:paraId="1C2380E9" w14:textId="77777777" w:rsidR="00F31DE7" w:rsidRPr="00997624" w:rsidRDefault="00F31DE7" w:rsidP="008B1E54">
            <w:pPr>
              <w:pStyle w:val="SAGETitleDate"/>
              <w:jc w:val="center"/>
              <w:rPr>
                <w:b/>
                <w:color w:val="7030A0"/>
              </w:rPr>
            </w:pPr>
            <w:r w:rsidRPr="00997624">
              <w:rPr>
                <w:b/>
                <w:color w:val="7030A0"/>
              </w:rPr>
              <w:t>Example</w:t>
            </w:r>
          </w:p>
        </w:tc>
        <w:tc>
          <w:tcPr>
            <w:tcW w:w="7413" w:type="dxa"/>
            <w:gridSpan w:val="2"/>
          </w:tcPr>
          <w:p w14:paraId="19152DDC" w14:textId="46A148E0" w:rsidR="00F31DE7" w:rsidRPr="0012650D" w:rsidRDefault="00F31DE7" w:rsidP="008B1E54">
            <w:pPr>
              <w:pStyle w:val="SAGEBodyText"/>
              <w:rPr>
                <w:i/>
              </w:rPr>
            </w:pPr>
            <w:r w:rsidRPr="001F2DE5">
              <w:t>sg.viewList.</w:t>
            </w:r>
            <w:r>
              <w:t>cancel</w:t>
            </w:r>
            <w:r w:rsidRPr="001F2DE5">
              <w:t>(</w:t>
            </w:r>
            <w:r w:rsidRPr="001F2DE5">
              <w:rPr>
                <w:color w:val="C00000"/>
              </w:rPr>
              <w:t>"receiptGrid"</w:t>
            </w:r>
            <w:r w:rsidRPr="001F2DE5">
              <w:t>)</w:t>
            </w:r>
          </w:p>
        </w:tc>
      </w:tr>
    </w:tbl>
    <w:p w14:paraId="6A383B07" w14:textId="77777777" w:rsidR="006E4BE5" w:rsidRPr="00D43C97" w:rsidRDefault="006E4BE5" w:rsidP="00A663EC">
      <w:pPr>
        <w:pStyle w:val="SAGEBodyText"/>
        <w:rPr>
          <w:b/>
          <w:i/>
          <w:color w:val="27A2C9"/>
          <w:lang w:val="en-GB"/>
        </w:rPr>
      </w:pPr>
    </w:p>
    <w:p w14:paraId="48807488" w14:textId="78AA94B5" w:rsidR="00C81546" w:rsidRDefault="00313B8F" w:rsidP="00C81546">
      <w:pPr>
        <w:pStyle w:val="SAGEHeading3"/>
      </w:pPr>
      <w:r>
        <w:t xml:space="preserve"> </w:t>
      </w:r>
      <w:bookmarkStart w:id="33" w:name="_Toc71584279"/>
      <w:r w:rsidR="00C81546">
        <w:t>clear(gridName)</w:t>
      </w:r>
      <w:bookmarkEnd w:id="33"/>
    </w:p>
    <w:tbl>
      <w:tblPr>
        <w:tblStyle w:val="TableGrid"/>
        <w:tblW w:w="0" w:type="auto"/>
        <w:tblLook w:val="04A0" w:firstRow="1" w:lastRow="0" w:firstColumn="1" w:lastColumn="0" w:noHBand="0" w:noVBand="1"/>
      </w:tblPr>
      <w:tblGrid>
        <w:gridCol w:w="1795"/>
        <w:gridCol w:w="1890"/>
        <w:gridCol w:w="5523"/>
      </w:tblGrid>
      <w:tr w:rsidR="00C81546" w14:paraId="34BCF64D" w14:textId="77777777" w:rsidTr="008B1E54">
        <w:tc>
          <w:tcPr>
            <w:tcW w:w="9208" w:type="dxa"/>
            <w:gridSpan w:val="3"/>
          </w:tcPr>
          <w:p w14:paraId="03036817" w14:textId="34BFD3FC" w:rsidR="00C81546" w:rsidRPr="00BE693B" w:rsidRDefault="00C81546" w:rsidP="008B1E54">
            <w:pPr>
              <w:pStyle w:val="SAGEBodyText"/>
              <w:ind w:firstLine="144"/>
              <w:jc w:val="center"/>
              <w:rPr>
                <w:sz w:val="28"/>
                <w:szCs w:val="28"/>
              </w:rPr>
            </w:pPr>
            <w:r w:rsidRPr="00BE693B">
              <w:rPr>
                <w:b/>
                <w:i/>
                <w:color w:val="0070C0"/>
                <w:sz w:val="28"/>
                <w:szCs w:val="28"/>
              </w:rPr>
              <w:t>sg.viewList.</w:t>
            </w:r>
            <w:r>
              <w:rPr>
                <w:b/>
                <w:i/>
                <w:color w:val="0070C0"/>
                <w:sz w:val="28"/>
                <w:szCs w:val="28"/>
              </w:rPr>
              <w:t>clear</w:t>
            </w:r>
            <w:r w:rsidRPr="00BE693B">
              <w:rPr>
                <w:sz w:val="28"/>
                <w:szCs w:val="28"/>
              </w:rPr>
              <w:t xml:space="preserve"> (</w:t>
            </w:r>
            <w:r w:rsidRPr="00BE693B">
              <w:rPr>
                <w:b/>
                <w:i/>
                <w:sz w:val="28"/>
                <w:szCs w:val="28"/>
              </w:rPr>
              <w:t>gridName</w:t>
            </w:r>
            <w:r w:rsidRPr="00BE693B">
              <w:rPr>
                <w:sz w:val="28"/>
                <w:szCs w:val="28"/>
              </w:rPr>
              <w:t>)</w:t>
            </w:r>
          </w:p>
        </w:tc>
      </w:tr>
      <w:tr w:rsidR="00C81546" w14:paraId="725D27F8" w14:textId="77777777" w:rsidTr="008B1E54">
        <w:tc>
          <w:tcPr>
            <w:tcW w:w="1795" w:type="dxa"/>
          </w:tcPr>
          <w:p w14:paraId="5041A770" w14:textId="77777777" w:rsidR="00C81546" w:rsidRPr="00997624" w:rsidRDefault="00C81546" w:rsidP="008B1E54">
            <w:pPr>
              <w:pStyle w:val="SAGETitleDate"/>
              <w:jc w:val="center"/>
              <w:rPr>
                <w:b/>
                <w:color w:val="7030A0"/>
              </w:rPr>
            </w:pPr>
            <w:r w:rsidRPr="00997624">
              <w:rPr>
                <w:b/>
                <w:color w:val="7030A0"/>
              </w:rPr>
              <w:t>Description</w:t>
            </w:r>
          </w:p>
        </w:tc>
        <w:tc>
          <w:tcPr>
            <w:tcW w:w="7413" w:type="dxa"/>
            <w:gridSpan w:val="2"/>
          </w:tcPr>
          <w:p w14:paraId="01C15EC4" w14:textId="0A986E99" w:rsidR="00C81546" w:rsidRDefault="00C81546" w:rsidP="008B1E54">
            <w:pPr>
              <w:pStyle w:val="SAGEBodyText"/>
            </w:pPr>
            <w:r>
              <w:t>Clear grid data</w:t>
            </w:r>
          </w:p>
        </w:tc>
      </w:tr>
      <w:tr w:rsidR="00C81546" w14:paraId="3555D7C6" w14:textId="77777777" w:rsidTr="008B1E54">
        <w:tc>
          <w:tcPr>
            <w:tcW w:w="1795" w:type="dxa"/>
          </w:tcPr>
          <w:p w14:paraId="7AD339B9" w14:textId="77777777" w:rsidR="00C81546" w:rsidRPr="00997624" w:rsidRDefault="00C81546" w:rsidP="008B1E54">
            <w:pPr>
              <w:pStyle w:val="SAGETitleDate"/>
              <w:jc w:val="center"/>
              <w:rPr>
                <w:b/>
                <w:color w:val="7030A0"/>
              </w:rPr>
            </w:pPr>
            <w:r w:rsidRPr="00997624">
              <w:rPr>
                <w:b/>
                <w:color w:val="7030A0"/>
              </w:rPr>
              <w:t>Parameters</w:t>
            </w:r>
          </w:p>
        </w:tc>
        <w:tc>
          <w:tcPr>
            <w:tcW w:w="1890" w:type="dxa"/>
          </w:tcPr>
          <w:p w14:paraId="145A5CE1" w14:textId="77777777" w:rsidR="00C81546" w:rsidRPr="00997624" w:rsidRDefault="00C81546" w:rsidP="008B1E54">
            <w:pPr>
              <w:pStyle w:val="SAGETitleDate"/>
              <w:jc w:val="center"/>
              <w:rPr>
                <w:color w:val="auto"/>
              </w:rPr>
            </w:pPr>
            <w:r w:rsidRPr="00997624">
              <w:rPr>
                <w:b/>
                <w:i/>
                <w:color w:val="auto"/>
              </w:rPr>
              <w:t>gridName</w:t>
            </w:r>
          </w:p>
        </w:tc>
        <w:tc>
          <w:tcPr>
            <w:tcW w:w="5523" w:type="dxa"/>
          </w:tcPr>
          <w:p w14:paraId="69A9E227" w14:textId="77777777" w:rsidR="00C81546" w:rsidRPr="00B31DCE" w:rsidRDefault="00C81546" w:rsidP="008B1E54">
            <w:pPr>
              <w:pStyle w:val="SAGEBodyText"/>
            </w:pPr>
            <w:r w:rsidRPr="00B31DCE">
              <w:t>The name of the grid</w:t>
            </w:r>
          </w:p>
        </w:tc>
      </w:tr>
      <w:tr w:rsidR="00C81546" w14:paraId="2BAEF77A" w14:textId="77777777" w:rsidTr="008B1E54">
        <w:tc>
          <w:tcPr>
            <w:tcW w:w="1795" w:type="dxa"/>
          </w:tcPr>
          <w:p w14:paraId="39438618" w14:textId="77777777" w:rsidR="00C81546" w:rsidRPr="00997624" w:rsidRDefault="00C81546" w:rsidP="008B1E54">
            <w:pPr>
              <w:pStyle w:val="SAGETitleDate"/>
              <w:jc w:val="center"/>
              <w:rPr>
                <w:b/>
                <w:color w:val="7030A0"/>
              </w:rPr>
            </w:pPr>
            <w:r w:rsidRPr="00997624">
              <w:rPr>
                <w:b/>
                <w:color w:val="7030A0"/>
              </w:rPr>
              <w:t>Returns</w:t>
            </w:r>
          </w:p>
        </w:tc>
        <w:tc>
          <w:tcPr>
            <w:tcW w:w="7413" w:type="dxa"/>
            <w:gridSpan w:val="2"/>
          </w:tcPr>
          <w:p w14:paraId="6E7C2547" w14:textId="77777777" w:rsidR="00C81546" w:rsidRPr="0012650D" w:rsidRDefault="00C81546" w:rsidP="008B1E54">
            <w:pPr>
              <w:pStyle w:val="SAGEBodyText"/>
              <w:rPr>
                <w:i/>
              </w:rPr>
            </w:pPr>
            <w:r>
              <w:t>None</w:t>
            </w:r>
          </w:p>
        </w:tc>
      </w:tr>
      <w:tr w:rsidR="00C81546" w14:paraId="15FFD696" w14:textId="77777777" w:rsidTr="008B1E54">
        <w:tc>
          <w:tcPr>
            <w:tcW w:w="1795" w:type="dxa"/>
          </w:tcPr>
          <w:p w14:paraId="7258BF56" w14:textId="77777777" w:rsidR="00C81546" w:rsidRPr="00997624" w:rsidRDefault="00C81546" w:rsidP="008B1E54">
            <w:pPr>
              <w:pStyle w:val="SAGETitleDate"/>
              <w:jc w:val="center"/>
              <w:rPr>
                <w:b/>
                <w:color w:val="7030A0"/>
              </w:rPr>
            </w:pPr>
            <w:r w:rsidRPr="00997624">
              <w:rPr>
                <w:b/>
                <w:color w:val="7030A0"/>
              </w:rPr>
              <w:t>Example</w:t>
            </w:r>
          </w:p>
        </w:tc>
        <w:tc>
          <w:tcPr>
            <w:tcW w:w="7413" w:type="dxa"/>
            <w:gridSpan w:val="2"/>
          </w:tcPr>
          <w:p w14:paraId="51B1330A" w14:textId="14C783E0" w:rsidR="00C81546" w:rsidRPr="0012650D" w:rsidRDefault="00C81546" w:rsidP="008B1E54">
            <w:pPr>
              <w:pStyle w:val="SAGEBodyText"/>
              <w:rPr>
                <w:i/>
              </w:rPr>
            </w:pPr>
            <w:r w:rsidRPr="001F2DE5">
              <w:t>sg.viewList.</w:t>
            </w:r>
            <w:r>
              <w:t>clear</w:t>
            </w:r>
            <w:r w:rsidRPr="001F2DE5">
              <w:t>(</w:t>
            </w:r>
            <w:r w:rsidRPr="001F2DE5">
              <w:rPr>
                <w:color w:val="C00000"/>
              </w:rPr>
              <w:t>"receiptGrid"</w:t>
            </w:r>
            <w:r w:rsidRPr="001F2DE5">
              <w:t>)</w:t>
            </w:r>
          </w:p>
        </w:tc>
      </w:tr>
    </w:tbl>
    <w:p w14:paraId="7FEC6685" w14:textId="0547F043" w:rsidR="00D43C97" w:rsidRDefault="00D43C97" w:rsidP="00A663EC">
      <w:pPr>
        <w:pStyle w:val="SAGEBodyText"/>
        <w:rPr>
          <w:b/>
          <w:i/>
          <w:color w:val="27A2C9"/>
          <w:lang w:val="en-GB"/>
        </w:rPr>
      </w:pPr>
    </w:p>
    <w:p w14:paraId="403DFD17" w14:textId="74FCFBC5" w:rsidR="00FA0ABA" w:rsidRDefault="00FA0ABA" w:rsidP="00FA0ABA">
      <w:pPr>
        <w:pStyle w:val="SAGEHeading3"/>
      </w:pPr>
      <w:r>
        <w:t xml:space="preserve"> </w:t>
      </w:r>
      <w:bookmarkStart w:id="34" w:name="_Toc71584280"/>
      <w:r>
        <w:t>refreshByKey</w:t>
      </w:r>
      <w:r>
        <w:t>(gridName</w:t>
      </w:r>
      <w:r>
        <w:t>, record</w:t>
      </w:r>
      <w:r>
        <w:t>)</w:t>
      </w:r>
      <w:bookmarkEnd w:id="34"/>
    </w:p>
    <w:tbl>
      <w:tblPr>
        <w:tblStyle w:val="TableGrid"/>
        <w:tblW w:w="0" w:type="auto"/>
        <w:tblLook w:val="04A0" w:firstRow="1" w:lastRow="0" w:firstColumn="1" w:lastColumn="0" w:noHBand="0" w:noVBand="1"/>
      </w:tblPr>
      <w:tblGrid>
        <w:gridCol w:w="1795"/>
        <w:gridCol w:w="1890"/>
        <w:gridCol w:w="5523"/>
      </w:tblGrid>
      <w:tr w:rsidR="00FA0ABA" w14:paraId="50470D28" w14:textId="77777777" w:rsidTr="00E976E0">
        <w:tc>
          <w:tcPr>
            <w:tcW w:w="9208" w:type="dxa"/>
            <w:gridSpan w:val="3"/>
          </w:tcPr>
          <w:p w14:paraId="252324CA" w14:textId="053F630B" w:rsidR="00FA0ABA" w:rsidRPr="00BE693B" w:rsidRDefault="00FA0ABA" w:rsidP="00E976E0">
            <w:pPr>
              <w:pStyle w:val="SAGEBodyText"/>
              <w:ind w:firstLine="144"/>
              <w:jc w:val="center"/>
              <w:rPr>
                <w:sz w:val="28"/>
                <w:szCs w:val="28"/>
              </w:rPr>
            </w:pPr>
            <w:r w:rsidRPr="00BE693B">
              <w:rPr>
                <w:b/>
                <w:i/>
                <w:color w:val="0070C0"/>
                <w:sz w:val="28"/>
                <w:szCs w:val="28"/>
              </w:rPr>
              <w:t>sg.viewList.</w:t>
            </w:r>
            <w:r>
              <w:rPr>
                <w:b/>
                <w:i/>
                <w:color w:val="0070C0"/>
                <w:sz w:val="28"/>
                <w:szCs w:val="28"/>
              </w:rPr>
              <w:t>refreshByKey</w:t>
            </w:r>
            <w:r w:rsidRPr="00BE693B">
              <w:rPr>
                <w:sz w:val="28"/>
                <w:szCs w:val="28"/>
              </w:rPr>
              <w:t xml:space="preserve"> (</w:t>
            </w:r>
            <w:r w:rsidRPr="00BE693B">
              <w:rPr>
                <w:b/>
                <w:i/>
                <w:sz w:val="28"/>
                <w:szCs w:val="28"/>
              </w:rPr>
              <w:t>gridName</w:t>
            </w:r>
            <w:r>
              <w:rPr>
                <w:b/>
                <w:i/>
                <w:sz w:val="28"/>
                <w:szCs w:val="28"/>
              </w:rPr>
              <w:t>, record</w:t>
            </w:r>
            <w:r w:rsidRPr="00BE693B">
              <w:rPr>
                <w:sz w:val="28"/>
                <w:szCs w:val="28"/>
              </w:rPr>
              <w:t>)</w:t>
            </w:r>
          </w:p>
        </w:tc>
      </w:tr>
      <w:tr w:rsidR="00FA0ABA" w14:paraId="60219CB5" w14:textId="77777777" w:rsidTr="00E976E0">
        <w:tc>
          <w:tcPr>
            <w:tcW w:w="1795" w:type="dxa"/>
          </w:tcPr>
          <w:p w14:paraId="50D0A513" w14:textId="77777777" w:rsidR="00FA0ABA" w:rsidRPr="00997624" w:rsidRDefault="00FA0ABA" w:rsidP="00E976E0">
            <w:pPr>
              <w:pStyle w:val="SAGETitleDate"/>
              <w:jc w:val="center"/>
              <w:rPr>
                <w:b/>
                <w:color w:val="7030A0"/>
              </w:rPr>
            </w:pPr>
            <w:r w:rsidRPr="00997624">
              <w:rPr>
                <w:b/>
                <w:color w:val="7030A0"/>
              </w:rPr>
              <w:t>Description</w:t>
            </w:r>
          </w:p>
        </w:tc>
        <w:tc>
          <w:tcPr>
            <w:tcW w:w="7413" w:type="dxa"/>
            <w:gridSpan w:val="2"/>
          </w:tcPr>
          <w:p w14:paraId="6F59B92B" w14:textId="6F1085BA" w:rsidR="00FA0ABA" w:rsidRDefault="00FA0ABA" w:rsidP="00E976E0">
            <w:pPr>
              <w:pStyle w:val="SAGEBodyText"/>
            </w:pPr>
            <w:r>
              <w:t>When PageByKey setting is true, reads data from server from specified record</w:t>
            </w:r>
          </w:p>
        </w:tc>
      </w:tr>
      <w:tr w:rsidR="00FA0ABA" w14:paraId="32FAD325" w14:textId="77777777" w:rsidTr="00E976E0">
        <w:tc>
          <w:tcPr>
            <w:tcW w:w="1795" w:type="dxa"/>
          </w:tcPr>
          <w:p w14:paraId="0485AFCA" w14:textId="77777777" w:rsidR="00FA0ABA" w:rsidRPr="00997624" w:rsidRDefault="00FA0ABA" w:rsidP="00E976E0">
            <w:pPr>
              <w:pStyle w:val="SAGETitleDate"/>
              <w:jc w:val="center"/>
              <w:rPr>
                <w:b/>
                <w:color w:val="7030A0"/>
              </w:rPr>
            </w:pPr>
            <w:r w:rsidRPr="00997624">
              <w:rPr>
                <w:b/>
                <w:color w:val="7030A0"/>
              </w:rPr>
              <w:t>Parameters</w:t>
            </w:r>
          </w:p>
        </w:tc>
        <w:tc>
          <w:tcPr>
            <w:tcW w:w="1890" w:type="dxa"/>
          </w:tcPr>
          <w:p w14:paraId="17B5784E" w14:textId="77777777" w:rsidR="00FA0ABA" w:rsidRPr="00997624" w:rsidRDefault="00FA0ABA" w:rsidP="00E976E0">
            <w:pPr>
              <w:pStyle w:val="SAGETitleDate"/>
              <w:jc w:val="center"/>
              <w:rPr>
                <w:color w:val="auto"/>
              </w:rPr>
            </w:pPr>
            <w:r w:rsidRPr="00997624">
              <w:rPr>
                <w:b/>
                <w:i/>
                <w:color w:val="auto"/>
              </w:rPr>
              <w:t>gridName</w:t>
            </w:r>
          </w:p>
        </w:tc>
        <w:tc>
          <w:tcPr>
            <w:tcW w:w="5523" w:type="dxa"/>
          </w:tcPr>
          <w:p w14:paraId="27D50A59" w14:textId="77777777" w:rsidR="00FA0ABA" w:rsidRPr="00B31DCE" w:rsidRDefault="00FA0ABA" w:rsidP="00E976E0">
            <w:pPr>
              <w:pStyle w:val="SAGEBodyText"/>
            </w:pPr>
            <w:r w:rsidRPr="00B31DCE">
              <w:t>The name of the grid</w:t>
            </w:r>
          </w:p>
        </w:tc>
      </w:tr>
      <w:tr w:rsidR="00FA0ABA" w14:paraId="681D1AB8" w14:textId="77777777" w:rsidTr="00E976E0">
        <w:tc>
          <w:tcPr>
            <w:tcW w:w="1795" w:type="dxa"/>
          </w:tcPr>
          <w:p w14:paraId="7CB15D99" w14:textId="77777777" w:rsidR="00FA0ABA" w:rsidRPr="00997624" w:rsidRDefault="00FA0ABA" w:rsidP="00E976E0">
            <w:pPr>
              <w:pStyle w:val="SAGETitleDate"/>
              <w:jc w:val="center"/>
              <w:rPr>
                <w:b/>
                <w:color w:val="7030A0"/>
              </w:rPr>
            </w:pPr>
          </w:p>
        </w:tc>
        <w:tc>
          <w:tcPr>
            <w:tcW w:w="1890" w:type="dxa"/>
          </w:tcPr>
          <w:p w14:paraId="3B60A6D3" w14:textId="636397F0" w:rsidR="00FA0ABA" w:rsidRPr="00997624" w:rsidRDefault="00FA0ABA" w:rsidP="00E976E0">
            <w:pPr>
              <w:pStyle w:val="SAGETitleDate"/>
              <w:jc w:val="center"/>
              <w:rPr>
                <w:b/>
                <w:i/>
                <w:color w:val="auto"/>
              </w:rPr>
            </w:pPr>
            <w:r>
              <w:rPr>
                <w:b/>
                <w:i/>
                <w:color w:val="auto"/>
              </w:rPr>
              <w:t>record</w:t>
            </w:r>
          </w:p>
        </w:tc>
        <w:tc>
          <w:tcPr>
            <w:tcW w:w="5523" w:type="dxa"/>
          </w:tcPr>
          <w:p w14:paraId="05ECCA64" w14:textId="0AECD9C6" w:rsidR="00FA0ABA" w:rsidRPr="00B31DCE" w:rsidRDefault="00FA0ABA" w:rsidP="00E976E0">
            <w:pPr>
              <w:pStyle w:val="SAGEBodyText"/>
            </w:pPr>
            <w:r>
              <w:t>Object containing key fields of the record</w:t>
            </w:r>
          </w:p>
        </w:tc>
      </w:tr>
      <w:tr w:rsidR="00FA0ABA" w14:paraId="3E69C919" w14:textId="77777777" w:rsidTr="00E976E0">
        <w:tc>
          <w:tcPr>
            <w:tcW w:w="1795" w:type="dxa"/>
          </w:tcPr>
          <w:p w14:paraId="5B8311F9" w14:textId="77777777" w:rsidR="00FA0ABA" w:rsidRPr="00997624" w:rsidRDefault="00FA0ABA" w:rsidP="00E976E0">
            <w:pPr>
              <w:pStyle w:val="SAGETitleDate"/>
              <w:jc w:val="center"/>
              <w:rPr>
                <w:b/>
                <w:color w:val="7030A0"/>
              </w:rPr>
            </w:pPr>
            <w:r w:rsidRPr="00997624">
              <w:rPr>
                <w:b/>
                <w:color w:val="7030A0"/>
              </w:rPr>
              <w:t>Returns</w:t>
            </w:r>
          </w:p>
        </w:tc>
        <w:tc>
          <w:tcPr>
            <w:tcW w:w="7413" w:type="dxa"/>
            <w:gridSpan w:val="2"/>
          </w:tcPr>
          <w:p w14:paraId="4E556E00" w14:textId="77777777" w:rsidR="00FA0ABA" w:rsidRPr="0012650D" w:rsidRDefault="00FA0ABA" w:rsidP="00E976E0">
            <w:pPr>
              <w:pStyle w:val="SAGEBodyText"/>
              <w:rPr>
                <w:i/>
              </w:rPr>
            </w:pPr>
            <w:r>
              <w:t>None</w:t>
            </w:r>
          </w:p>
        </w:tc>
      </w:tr>
      <w:tr w:rsidR="00FA0ABA" w14:paraId="71FF109F" w14:textId="77777777" w:rsidTr="00E976E0">
        <w:tc>
          <w:tcPr>
            <w:tcW w:w="1795" w:type="dxa"/>
          </w:tcPr>
          <w:p w14:paraId="7B54886A" w14:textId="77777777" w:rsidR="00FA0ABA" w:rsidRPr="00997624" w:rsidRDefault="00FA0ABA" w:rsidP="00E976E0">
            <w:pPr>
              <w:pStyle w:val="SAGETitleDate"/>
              <w:jc w:val="center"/>
              <w:rPr>
                <w:b/>
                <w:color w:val="7030A0"/>
              </w:rPr>
            </w:pPr>
            <w:r w:rsidRPr="00997624">
              <w:rPr>
                <w:b/>
                <w:color w:val="7030A0"/>
              </w:rPr>
              <w:t>Example</w:t>
            </w:r>
          </w:p>
        </w:tc>
        <w:tc>
          <w:tcPr>
            <w:tcW w:w="7413" w:type="dxa"/>
            <w:gridSpan w:val="2"/>
          </w:tcPr>
          <w:p w14:paraId="75023D85" w14:textId="099CFC88" w:rsidR="00FA0ABA" w:rsidRPr="0012650D" w:rsidRDefault="00FA0ABA" w:rsidP="00E976E0">
            <w:pPr>
              <w:pStyle w:val="SAGEBodyText"/>
              <w:rPr>
                <w:i/>
              </w:rPr>
            </w:pPr>
            <w:r w:rsidRPr="001F2DE5">
              <w:t>sg.viewList.</w:t>
            </w:r>
            <w:r>
              <w:t>refreshByKey</w:t>
            </w:r>
            <w:r w:rsidRPr="001F2DE5">
              <w:t>(</w:t>
            </w:r>
            <w:r w:rsidRPr="001F2DE5">
              <w:rPr>
                <w:color w:val="C00000"/>
              </w:rPr>
              <w:t>"receiptGrid"</w:t>
            </w:r>
            <w:r>
              <w:rPr>
                <w:color w:val="C00000"/>
              </w:rPr>
              <w:t xml:space="preserve">, </w:t>
            </w:r>
            <w:r w:rsidRPr="00FA0ABA">
              <w:rPr>
                <w:color w:val="C00000"/>
              </w:rPr>
              <w:t xml:space="preserve">{ </w:t>
            </w:r>
            <w:r>
              <w:rPr>
                <w:color w:val="C00000"/>
              </w:rPr>
              <w:t>DOCID</w:t>
            </w:r>
            <w:r w:rsidRPr="00FA0ABA">
              <w:rPr>
                <w:color w:val="C00000"/>
              </w:rPr>
              <w:t xml:space="preserve">: </w:t>
            </w:r>
            <w:r>
              <w:rPr>
                <w:color w:val="C00000"/>
              </w:rPr>
              <w:t>“000001”</w:t>
            </w:r>
            <w:r w:rsidRPr="00FA0ABA">
              <w:rPr>
                <w:color w:val="C00000"/>
              </w:rPr>
              <w:t>}</w:t>
            </w:r>
            <w:r w:rsidRPr="001F2DE5">
              <w:t>)</w:t>
            </w:r>
          </w:p>
        </w:tc>
      </w:tr>
    </w:tbl>
    <w:p w14:paraId="33D8E307" w14:textId="77777777" w:rsidR="00FA0ABA" w:rsidRPr="006E4BE5" w:rsidRDefault="00FA0ABA" w:rsidP="00A663EC">
      <w:pPr>
        <w:pStyle w:val="SAGEBodyText"/>
        <w:rPr>
          <w:b/>
          <w:i/>
          <w:color w:val="27A2C9"/>
          <w:lang w:val="en-GB"/>
        </w:rPr>
      </w:pPr>
    </w:p>
    <w:p w14:paraId="42E4CD53" w14:textId="2DDA8A45" w:rsidR="005F5DB9" w:rsidRDefault="005F5DB9">
      <w:pPr>
        <w:spacing w:after="200" w:line="0" w:lineRule="auto"/>
        <w:rPr>
          <w:lang w:val="en-US"/>
        </w:rPr>
      </w:pPr>
      <w:r>
        <w:br w:type="page"/>
      </w:r>
    </w:p>
    <w:p w14:paraId="096980E4" w14:textId="17D613B5" w:rsidR="00D12F59" w:rsidRPr="00D12F59" w:rsidRDefault="005F5DB9" w:rsidP="005F5DB9">
      <w:pPr>
        <w:pStyle w:val="SAGEHeading2"/>
      </w:pPr>
      <w:bookmarkStart w:id="35" w:name="_Toc71584281"/>
      <w:r>
        <w:lastRenderedPageBreak/>
        <w:t>Events</w:t>
      </w:r>
      <w:bookmarkEnd w:id="35"/>
    </w:p>
    <w:p w14:paraId="18651EA8" w14:textId="77777777" w:rsidR="00D12F59" w:rsidRDefault="00D12F59" w:rsidP="00D12F59">
      <w:pPr>
        <w:pStyle w:val="SAGEBodyText"/>
      </w:pPr>
      <w:r>
        <w:t xml:space="preserve">Events are JavaScript call-back functions defined in the JSON file. There are two types of events: </w:t>
      </w:r>
    </w:p>
    <w:p w14:paraId="329E3555" w14:textId="25B9B763" w:rsidR="00D12F59" w:rsidRDefault="00D12F59" w:rsidP="00D12F59">
      <w:pPr>
        <w:pStyle w:val="SAGEBullet1"/>
        <w:numPr>
          <w:ilvl w:val="1"/>
          <w:numId w:val="4"/>
        </w:numPr>
      </w:pPr>
      <w:r>
        <w:t>Column level events are defined in the column section</w:t>
      </w:r>
      <w:r w:rsidR="0049425A">
        <w:t xml:space="preserve"> and are prefixed with “grid”</w:t>
      </w:r>
    </w:p>
    <w:p w14:paraId="43AB2CA7" w14:textId="333542C7" w:rsidR="00D12F59" w:rsidRDefault="00D12F59" w:rsidP="00D12F59">
      <w:pPr>
        <w:pStyle w:val="SAGEBullet1"/>
        <w:numPr>
          <w:ilvl w:val="1"/>
          <w:numId w:val="4"/>
        </w:numPr>
      </w:pPr>
      <w:r>
        <w:t>Grid level events are defined outside the column section</w:t>
      </w:r>
      <w:r w:rsidR="0049425A">
        <w:t xml:space="preserve"> and are prefixed with “column”</w:t>
      </w:r>
    </w:p>
    <w:p w14:paraId="2ABFC8AC" w14:textId="44ECDB44"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D12F59" w14:paraId="278620ED" w14:textId="77777777" w:rsidTr="0049425A">
        <w:tc>
          <w:tcPr>
            <w:tcW w:w="2906" w:type="dxa"/>
            <w:shd w:val="clear" w:color="auto" w:fill="DCDDDB" w:themeFill="background2"/>
          </w:tcPr>
          <w:p w14:paraId="5C84632F" w14:textId="77777777" w:rsidR="00D12F59" w:rsidRDefault="00D12F59" w:rsidP="008538B7">
            <w:pPr>
              <w:pStyle w:val="SAGEBodyText"/>
              <w:jc w:val="center"/>
            </w:pPr>
            <w:r>
              <w:t>Name</w:t>
            </w:r>
          </w:p>
        </w:tc>
        <w:tc>
          <w:tcPr>
            <w:tcW w:w="6302" w:type="dxa"/>
            <w:shd w:val="clear" w:color="auto" w:fill="DCDDDB" w:themeFill="background2"/>
          </w:tcPr>
          <w:p w14:paraId="5DDDF829" w14:textId="77777777" w:rsidR="00D12F59" w:rsidRDefault="00D12F59" w:rsidP="008538B7">
            <w:pPr>
              <w:pStyle w:val="SAGEBodyText"/>
              <w:jc w:val="center"/>
            </w:pPr>
            <w:r>
              <w:t>Description</w:t>
            </w:r>
          </w:p>
        </w:tc>
      </w:tr>
      <w:tr w:rsidR="00D12F59" w14:paraId="2B0D28DA" w14:textId="77777777" w:rsidTr="0049425A">
        <w:tc>
          <w:tcPr>
            <w:tcW w:w="2906" w:type="dxa"/>
          </w:tcPr>
          <w:p w14:paraId="5FA9EA61" w14:textId="63B0DD46" w:rsidR="00D12F59" w:rsidRPr="001C4786" w:rsidRDefault="00D12F59" w:rsidP="008538B7">
            <w:pPr>
              <w:pStyle w:val="SAGEBodyText"/>
              <w:jc w:val="center"/>
              <w:rPr>
                <w:b/>
                <w:color w:val="0070C0"/>
              </w:rPr>
            </w:pPr>
            <w:r>
              <w:rPr>
                <w:b/>
                <w:color w:val="0070C0"/>
              </w:rPr>
              <w:t>gridChanged</w:t>
            </w:r>
          </w:p>
        </w:tc>
        <w:tc>
          <w:tcPr>
            <w:tcW w:w="6302" w:type="dxa"/>
          </w:tcPr>
          <w:p w14:paraId="1491739E" w14:textId="02C02055" w:rsidR="00D12F59" w:rsidRDefault="00251303" w:rsidP="008538B7">
            <w:pPr>
              <w:pStyle w:val="SAGEBodyText"/>
              <w:tabs>
                <w:tab w:val="left" w:pos="660"/>
              </w:tabs>
            </w:pPr>
            <w:r>
              <w:t>Raised</w:t>
            </w:r>
            <w:r w:rsidR="008538B7">
              <w:t xml:space="preserve"> after field sent to the server and returns an updated record</w:t>
            </w:r>
          </w:p>
        </w:tc>
      </w:tr>
      <w:tr w:rsidR="00D12F59" w14:paraId="7D16159C" w14:textId="77777777" w:rsidTr="0049425A">
        <w:tc>
          <w:tcPr>
            <w:tcW w:w="2906" w:type="dxa"/>
          </w:tcPr>
          <w:p w14:paraId="32E4EC5E" w14:textId="775BA4EC" w:rsidR="00D12F59" w:rsidRPr="001C4786" w:rsidRDefault="0049425A" w:rsidP="008538B7">
            <w:pPr>
              <w:pStyle w:val="SAGEBodyText"/>
              <w:jc w:val="center"/>
              <w:rPr>
                <w:b/>
              </w:rPr>
            </w:pPr>
            <w:r>
              <w:rPr>
                <w:b/>
                <w:color w:val="0070C0"/>
              </w:rPr>
              <w:t>gridAfterSetActiveRecord</w:t>
            </w:r>
          </w:p>
        </w:tc>
        <w:tc>
          <w:tcPr>
            <w:tcW w:w="6302" w:type="dxa"/>
          </w:tcPr>
          <w:p w14:paraId="134C9C55" w14:textId="24B41838" w:rsidR="00D12F59" w:rsidRDefault="00251303" w:rsidP="008538B7">
            <w:pPr>
              <w:pStyle w:val="SAGEBodyText"/>
            </w:pPr>
            <w:r>
              <w:t xml:space="preserve">Raised </w:t>
            </w:r>
            <w:r w:rsidR="008538B7">
              <w:t>after a new record is selected as the active</w:t>
            </w:r>
          </w:p>
        </w:tc>
      </w:tr>
      <w:tr w:rsidR="00D12F59" w14:paraId="07EFAF22" w14:textId="77777777" w:rsidTr="0049425A">
        <w:tc>
          <w:tcPr>
            <w:tcW w:w="2906" w:type="dxa"/>
          </w:tcPr>
          <w:p w14:paraId="5347EC5E" w14:textId="2CBAE203" w:rsidR="00D12F59" w:rsidRPr="001C4786" w:rsidRDefault="0049425A" w:rsidP="008538B7">
            <w:pPr>
              <w:pStyle w:val="SAGEBodyText"/>
              <w:jc w:val="center"/>
              <w:rPr>
                <w:b/>
              </w:rPr>
            </w:pPr>
            <w:r w:rsidRPr="0049425A">
              <w:rPr>
                <w:b/>
                <w:color w:val="0070C0"/>
              </w:rPr>
              <w:t>gridBeforeDelete</w:t>
            </w:r>
          </w:p>
        </w:tc>
        <w:tc>
          <w:tcPr>
            <w:tcW w:w="6302" w:type="dxa"/>
          </w:tcPr>
          <w:p w14:paraId="0943C52B" w14:textId="74450C8C" w:rsidR="00D12F59" w:rsidRDefault="00251303" w:rsidP="008538B7">
            <w:pPr>
              <w:pStyle w:val="SAGEBodyText"/>
            </w:pPr>
            <w:r>
              <w:t xml:space="preserve">Raised </w:t>
            </w:r>
            <w:r w:rsidR="008538B7">
              <w:t>before a record is deleted</w:t>
            </w:r>
          </w:p>
        </w:tc>
      </w:tr>
      <w:tr w:rsidR="00D12F59" w14:paraId="54012F3B" w14:textId="77777777" w:rsidTr="0049425A">
        <w:tc>
          <w:tcPr>
            <w:tcW w:w="2906" w:type="dxa"/>
          </w:tcPr>
          <w:p w14:paraId="111E5AC9" w14:textId="2DD3D2D2" w:rsidR="00D12F59" w:rsidRPr="001C4786" w:rsidRDefault="0049425A" w:rsidP="008538B7">
            <w:pPr>
              <w:pStyle w:val="SAGEBodyText"/>
              <w:jc w:val="center"/>
              <w:rPr>
                <w:b/>
              </w:rPr>
            </w:pPr>
            <w:r>
              <w:rPr>
                <w:b/>
                <w:color w:val="0070C0"/>
              </w:rPr>
              <w:t>gridAfterDelete</w:t>
            </w:r>
          </w:p>
        </w:tc>
        <w:tc>
          <w:tcPr>
            <w:tcW w:w="6302" w:type="dxa"/>
          </w:tcPr>
          <w:p w14:paraId="548D83AC" w14:textId="58B52DBE" w:rsidR="00D12F59" w:rsidRDefault="00251303" w:rsidP="008538B7">
            <w:pPr>
              <w:pStyle w:val="SAGEBodyText"/>
            </w:pPr>
            <w:r>
              <w:t xml:space="preserve">Raised </w:t>
            </w:r>
            <w:r w:rsidR="008538B7">
              <w:t>after a record has been deleted</w:t>
            </w:r>
          </w:p>
        </w:tc>
      </w:tr>
      <w:tr w:rsidR="00D12F59" w14:paraId="06A35254" w14:textId="77777777" w:rsidTr="0049425A">
        <w:tc>
          <w:tcPr>
            <w:tcW w:w="2906" w:type="dxa"/>
          </w:tcPr>
          <w:p w14:paraId="4C7DCACA" w14:textId="6AF482F8" w:rsidR="00D12F59" w:rsidRPr="001C4786" w:rsidRDefault="0049425A" w:rsidP="008538B7">
            <w:pPr>
              <w:pStyle w:val="SAGEBodyText"/>
              <w:jc w:val="center"/>
              <w:rPr>
                <w:b/>
              </w:rPr>
            </w:pPr>
            <w:r>
              <w:rPr>
                <w:b/>
                <w:color w:val="0070C0"/>
              </w:rPr>
              <w:t>gridBeforeCreate</w:t>
            </w:r>
          </w:p>
        </w:tc>
        <w:tc>
          <w:tcPr>
            <w:tcW w:w="6302" w:type="dxa"/>
          </w:tcPr>
          <w:p w14:paraId="10D997DA" w14:textId="6FC050FB" w:rsidR="00D12F59" w:rsidRDefault="00251303" w:rsidP="008538B7">
            <w:pPr>
              <w:pStyle w:val="SAGEBodyText"/>
            </w:pPr>
            <w:r>
              <w:t xml:space="preserve">Raised </w:t>
            </w:r>
            <w:r w:rsidR="008538B7">
              <w:t>before the server generates a new record</w:t>
            </w:r>
          </w:p>
        </w:tc>
      </w:tr>
      <w:tr w:rsidR="00D12F59" w14:paraId="5242CEAB" w14:textId="77777777" w:rsidTr="0049425A">
        <w:tc>
          <w:tcPr>
            <w:tcW w:w="2906" w:type="dxa"/>
          </w:tcPr>
          <w:p w14:paraId="429A029C" w14:textId="28BD695E" w:rsidR="00D12F59" w:rsidRPr="001C4786" w:rsidRDefault="0049425A" w:rsidP="008538B7">
            <w:pPr>
              <w:pStyle w:val="SAGEBodyText"/>
              <w:jc w:val="center"/>
              <w:rPr>
                <w:b/>
              </w:rPr>
            </w:pPr>
            <w:r>
              <w:rPr>
                <w:b/>
                <w:color w:val="0070C0"/>
              </w:rPr>
              <w:t>gridAfterCreate</w:t>
            </w:r>
          </w:p>
        </w:tc>
        <w:tc>
          <w:tcPr>
            <w:tcW w:w="6302" w:type="dxa"/>
          </w:tcPr>
          <w:p w14:paraId="2962E6F3" w14:textId="2C7E7497" w:rsidR="00D12F59" w:rsidRDefault="00251303" w:rsidP="008538B7">
            <w:pPr>
              <w:pStyle w:val="SAGEBodyText"/>
            </w:pPr>
            <w:r>
              <w:t xml:space="preserve">Raised </w:t>
            </w:r>
            <w:r w:rsidR="008538B7">
              <w:t>after the server generates a new record</w:t>
            </w:r>
          </w:p>
        </w:tc>
      </w:tr>
      <w:tr w:rsidR="00D12F59" w14:paraId="24A65CDC" w14:textId="77777777" w:rsidTr="0049425A">
        <w:tc>
          <w:tcPr>
            <w:tcW w:w="2906" w:type="dxa"/>
          </w:tcPr>
          <w:p w14:paraId="67FF6084" w14:textId="4D704BBA" w:rsidR="00D12F59" w:rsidRPr="001C4786" w:rsidRDefault="0049425A" w:rsidP="008538B7">
            <w:pPr>
              <w:pStyle w:val="SAGEBodyText"/>
              <w:jc w:val="center"/>
              <w:rPr>
                <w:b/>
              </w:rPr>
            </w:pPr>
            <w:r>
              <w:rPr>
                <w:b/>
                <w:color w:val="0070C0"/>
              </w:rPr>
              <w:t>gridAfterInsert</w:t>
            </w:r>
          </w:p>
        </w:tc>
        <w:tc>
          <w:tcPr>
            <w:tcW w:w="6302" w:type="dxa"/>
          </w:tcPr>
          <w:p w14:paraId="4B26A575" w14:textId="611B6780" w:rsidR="00D12F59" w:rsidRDefault="00251303" w:rsidP="00251303">
            <w:r>
              <w:t xml:space="preserve">Raised </w:t>
            </w:r>
            <w:r w:rsidR="008538B7">
              <w:t>a record is inserted and synced to the server</w:t>
            </w:r>
          </w:p>
        </w:tc>
      </w:tr>
      <w:tr w:rsidR="00920986" w14:paraId="567D799C" w14:textId="77777777" w:rsidTr="0049425A">
        <w:tc>
          <w:tcPr>
            <w:tcW w:w="2906" w:type="dxa"/>
          </w:tcPr>
          <w:p w14:paraId="47C8BEBA" w14:textId="4BE6F365" w:rsidR="00920986" w:rsidRDefault="00920986" w:rsidP="008538B7">
            <w:pPr>
              <w:pStyle w:val="SAGEBodyText"/>
              <w:jc w:val="center"/>
              <w:rPr>
                <w:b/>
                <w:color w:val="0070C0"/>
              </w:rPr>
            </w:pPr>
            <w:r w:rsidRPr="00920986">
              <w:rPr>
                <w:b/>
                <w:color w:val="0070C0"/>
              </w:rPr>
              <w:t>gridAfterLoadData</w:t>
            </w:r>
          </w:p>
        </w:tc>
        <w:tc>
          <w:tcPr>
            <w:tcW w:w="6302" w:type="dxa"/>
          </w:tcPr>
          <w:p w14:paraId="7B49BA50" w14:textId="261D9FC6" w:rsidR="00920986" w:rsidRDefault="00920986" w:rsidP="00251303">
            <w:r>
              <w:t>Raised grid data source after grid load data</w:t>
            </w:r>
          </w:p>
        </w:tc>
      </w:tr>
    </w:tbl>
    <w:p w14:paraId="4DA4A621" w14:textId="709B9642" w:rsidR="00D12F59" w:rsidRDefault="00D12F59" w:rsidP="00D12F59">
      <w:pPr>
        <w:pStyle w:val="SAGEBodyText"/>
      </w:pPr>
    </w:p>
    <w:tbl>
      <w:tblPr>
        <w:tblStyle w:val="TableGrid"/>
        <w:tblW w:w="0" w:type="auto"/>
        <w:tblLook w:val="04A0" w:firstRow="1" w:lastRow="0" w:firstColumn="1" w:lastColumn="0" w:noHBand="0" w:noVBand="1"/>
      </w:tblPr>
      <w:tblGrid>
        <w:gridCol w:w="2906"/>
        <w:gridCol w:w="6302"/>
      </w:tblGrid>
      <w:tr w:rsidR="0049425A" w14:paraId="4768D717" w14:textId="77777777" w:rsidTr="0049425A">
        <w:tc>
          <w:tcPr>
            <w:tcW w:w="2906" w:type="dxa"/>
            <w:shd w:val="clear" w:color="auto" w:fill="DCDDDB" w:themeFill="background2"/>
          </w:tcPr>
          <w:p w14:paraId="48CFCB3E" w14:textId="77777777" w:rsidR="0049425A" w:rsidRDefault="0049425A" w:rsidP="008538B7">
            <w:pPr>
              <w:pStyle w:val="SAGEBodyText"/>
              <w:jc w:val="center"/>
            </w:pPr>
            <w:r>
              <w:t>Name</w:t>
            </w:r>
          </w:p>
        </w:tc>
        <w:tc>
          <w:tcPr>
            <w:tcW w:w="6302" w:type="dxa"/>
            <w:shd w:val="clear" w:color="auto" w:fill="DCDDDB" w:themeFill="background2"/>
          </w:tcPr>
          <w:p w14:paraId="66B4F6B1" w14:textId="77777777" w:rsidR="0049425A" w:rsidRDefault="0049425A" w:rsidP="008538B7">
            <w:pPr>
              <w:pStyle w:val="SAGEBodyText"/>
              <w:jc w:val="center"/>
            </w:pPr>
            <w:r>
              <w:t>Description</w:t>
            </w:r>
          </w:p>
        </w:tc>
      </w:tr>
      <w:tr w:rsidR="0049425A" w14:paraId="1539B4DE" w14:textId="77777777" w:rsidTr="0049425A">
        <w:tc>
          <w:tcPr>
            <w:tcW w:w="2906" w:type="dxa"/>
          </w:tcPr>
          <w:p w14:paraId="007ADC5B" w14:textId="77777777" w:rsidR="0049425A" w:rsidRDefault="0049425A" w:rsidP="008538B7">
            <w:pPr>
              <w:pStyle w:val="SAGEBodyText"/>
              <w:jc w:val="center"/>
              <w:rPr>
                <w:b/>
                <w:color w:val="27A2C9"/>
              </w:rPr>
            </w:pPr>
            <w:r>
              <w:rPr>
                <w:b/>
                <w:color w:val="0070C0"/>
              </w:rPr>
              <w:t>columnChanged</w:t>
            </w:r>
          </w:p>
        </w:tc>
        <w:tc>
          <w:tcPr>
            <w:tcW w:w="6302" w:type="dxa"/>
          </w:tcPr>
          <w:p w14:paraId="046441B7" w14:textId="36B5D728" w:rsidR="0049425A" w:rsidRDefault="00251303" w:rsidP="008538B7">
            <w:pPr>
              <w:pStyle w:val="SAGEBodyText"/>
            </w:pPr>
            <w:r>
              <w:t xml:space="preserve">Raised </w:t>
            </w:r>
            <w:r w:rsidR="008538B7">
              <w:t>on a changed field before sending to the server</w:t>
            </w:r>
          </w:p>
        </w:tc>
      </w:tr>
      <w:tr w:rsidR="0049425A" w14:paraId="49FEC418" w14:textId="77777777" w:rsidTr="0049425A">
        <w:tc>
          <w:tcPr>
            <w:tcW w:w="2906" w:type="dxa"/>
          </w:tcPr>
          <w:p w14:paraId="61DC6E23" w14:textId="77777777" w:rsidR="0049425A" w:rsidRDefault="0049425A" w:rsidP="008538B7">
            <w:pPr>
              <w:pStyle w:val="SAGEBodyText"/>
              <w:jc w:val="center"/>
              <w:rPr>
                <w:b/>
                <w:color w:val="27A2C9"/>
              </w:rPr>
            </w:pPr>
            <w:r>
              <w:rPr>
                <w:b/>
                <w:color w:val="0070C0"/>
              </w:rPr>
              <w:t>columnBeforeDisplay</w:t>
            </w:r>
          </w:p>
        </w:tc>
        <w:tc>
          <w:tcPr>
            <w:tcW w:w="6302" w:type="dxa"/>
          </w:tcPr>
          <w:p w14:paraId="607A2C35" w14:textId="54AEDDE5" w:rsidR="0049425A" w:rsidRDefault="00251303" w:rsidP="008538B7">
            <w:pPr>
              <w:pStyle w:val="SAGEBodyText"/>
            </w:pPr>
            <w:r>
              <w:t>Raised before display of the current field value</w:t>
            </w:r>
          </w:p>
        </w:tc>
      </w:tr>
      <w:tr w:rsidR="0049425A" w14:paraId="088D56F6" w14:textId="77777777" w:rsidTr="0049425A">
        <w:tc>
          <w:tcPr>
            <w:tcW w:w="2906" w:type="dxa"/>
          </w:tcPr>
          <w:p w14:paraId="4DB5BA90" w14:textId="77777777" w:rsidR="0049425A" w:rsidRDefault="0049425A" w:rsidP="008538B7">
            <w:pPr>
              <w:pStyle w:val="SAGEBodyText"/>
              <w:jc w:val="center"/>
              <w:rPr>
                <w:b/>
                <w:color w:val="27A2C9"/>
              </w:rPr>
            </w:pPr>
            <w:r>
              <w:rPr>
                <w:b/>
                <w:color w:val="0070C0"/>
              </w:rPr>
              <w:t>columnDoubleClick</w:t>
            </w:r>
          </w:p>
        </w:tc>
        <w:tc>
          <w:tcPr>
            <w:tcW w:w="6302" w:type="dxa"/>
          </w:tcPr>
          <w:p w14:paraId="4FC30B17" w14:textId="246B31E7" w:rsidR="0049425A" w:rsidRDefault="00251303" w:rsidP="008538B7">
            <w:pPr>
              <w:pStyle w:val="SAGEBodyText"/>
            </w:pPr>
            <w:r>
              <w:t>Raised after the left mouse button is double-clicked</w:t>
            </w:r>
          </w:p>
        </w:tc>
      </w:tr>
      <w:tr w:rsidR="0049425A" w14:paraId="3BB1F369" w14:textId="77777777" w:rsidTr="0049425A">
        <w:tc>
          <w:tcPr>
            <w:tcW w:w="2906" w:type="dxa"/>
          </w:tcPr>
          <w:p w14:paraId="314DDA88" w14:textId="77777777" w:rsidR="0049425A" w:rsidRDefault="0049425A" w:rsidP="008538B7">
            <w:pPr>
              <w:pStyle w:val="SAGEBodyText"/>
              <w:jc w:val="center"/>
              <w:rPr>
                <w:b/>
                <w:color w:val="27A2C9"/>
              </w:rPr>
            </w:pPr>
            <w:r>
              <w:rPr>
                <w:b/>
                <w:color w:val="0070C0"/>
              </w:rPr>
              <w:t>columnBeforeFinder</w:t>
            </w:r>
          </w:p>
        </w:tc>
        <w:tc>
          <w:tcPr>
            <w:tcW w:w="6302" w:type="dxa"/>
          </w:tcPr>
          <w:p w14:paraId="12C571F8" w14:textId="3E7A2EE5" w:rsidR="0049425A" w:rsidRDefault="00251303" w:rsidP="008538B7">
            <w:pPr>
              <w:pStyle w:val="SAGEBodyText"/>
            </w:pPr>
            <w:r>
              <w:t>Raised before the finder is launched</w:t>
            </w:r>
          </w:p>
        </w:tc>
      </w:tr>
      <w:tr w:rsidR="00920986" w14:paraId="29CD03DA" w14:textId="77777777" w:rsidTr="0049425A">
        <w:tc>
          <w:tcPr>
            <w:tcW w:w="2906" w:type="dxa"/>
          </w:tcPr>
          <w:p w14:paraId="471F78D2" w14:textId="72E69B0D" w:rsidR="00920986" w:rsidRDefault="00920986" w:rsidP="00920986">
            <w:pPr>
              <w:pStyle w:val="SAGEBodyText"/>
              <w:jc w:val="center"/>
              <w:rPr>
                <w:b/>
                <w:color w:val="0070C0"/>
              </w:rPr>
            </w:pPr>
            <w:r w:rsidRPr="00920986">
              <w:rPr>
                <w:b/>
                <w:color w:val="0070C0"/>
              </w:rPr>
              <w:t>columnFinderFocus</w:t>
            </w:r>
          </w:p>
        </w:tc>
        <w:tc>
          <w:tcPr>
            <w:tcW w:w="6302" w:type="dxa"/>
          </w:tcPr>
          <w:p w14:paraId="1D6AEB2E" w14:textId="7877F577" w:rsidR="00920986" w:rsidRDefault="00920986" w:rsidP="00920986">
            <w:pPr>
              <w:pStyle w:val="SAGEBodyText"/>
            </w:pPr>
            <w:r>
              <w:t>Raised when the grid column finder get focus</w:t>
            </w:r>
          </w:p>
        </w:tc>
      </w:tr>
      <w:tr w:rsidR="00920986" w14:paraId="336BD861" w14:textId="77777777" w:rsidTr="0049425A">
        <w:tc>
          <w:tcPr>
            <w:tcW w:w="2906" w:type="dxa"/>
          </w:tcPr>
          <w:p w14:paraId="34D3E574" w14:textId="77777777" w:rsidR="00920986" w:rsidRDefault="00920986" w:rsidP="00920986">
            <w:pPr>
              <w:pStyle w:val="SAGEBodyText"/>
              <w:jc w:val="center"/>
              <w:rPr>
                <w:b/>
                <w:color w:val="27A2C9"/>
              </w:rPr>
            </w:pPr>
            <w:r>
              <w:rPr>
                <w:b/>
                <w:color w:val="0070C0"/>
              </w:rPr>
              <w:t>columnBeforeEdit</w:t>
            </w:r>
          </w:p>
        </w:tc>
        <w:tc>
          <w:tcPr>
            <w:tcW w:w="6302" w:type="dxa"/>
          </w:tcPr>
          <w:p w14:paraId="4016529B" w14:textId="74A52242" w:rsidR="00920986" w:rsidRDefault="00920986" w:rsidP="00920986">
            <w:pPr>
              <w:pStyle w:val="SAGEBodyText"/>
            </w:pPr>
            <w:r>
              <w:t>Raised before the cell enters edit mode</w:t>
            </w:r>
          </w:p>
        </w:tc>
      </w:tr>
      <w:tr w:rsidR="00920986" w14:paraId="003422BC" w14:textId="77777777" w:rsidTr="0049425A">
        <w:tc>
          <w:tcPr>
            <w:tcW w:w="2906" w:type="dxa"/>
          </w:tcPr>
          <w:p w14:paraId="4B58D36F" w14:textId="77777777" w:rsidR="00920986" w:rsidRDefault="00920986" w:rsidP="00920986">
            <w:pPr>
              <w:pStyle w:val="SAGEBodyText"/>
              <w:jc w:val="center"/>
              <w:rPr>
                <w:b/>
                <w:color w:val="27A2C9"/>
              </w:rPr>
            </w:pPr>
            <w:r>
              <w:rPr>
                <w:b/>
                <w:color w:val="0070C0"/>
              </w:rPr>
              <w:t>columnStartEdit</w:t>
            </w:r>
          </w:p>
        </w:tc>
        <w:tc>
          <w:tcPr>
            <w:tcW w:w="6302" w:type="dxa"/>
          </w:tcPr>
          <w:p w14:paraId="29B42D21" w14:textId="4113AF74" w:rsidR="00920986" w:rsidRDefault="00920986" w:rsidP="00920986">
            <w:pPr>
              <w:pStyle w:val="SAGEBodyText"/>
            </w:pPr>
            <w:r>
              <w:t>Raised when the column enters edit mode. The callback function can set various properties for the field editor such as mask, data type, precision, finder, initial value, etc.</w:t>
            </w:r>
          </w:p>
        </w:tc>
      </w:tr>
      <w:tr w:rsidR="00920986" w14:paraId="025ADC87" w14:textId="77777777" w:rsidTr="0049425A">
        <w:tc>
          <w:tcPr>
            <w:tcW w:w="2906" w:type="dxa"/>
          </w:tcPr>
          <w:p w14:paraId="6B252E4E" w14:textId="77777777" w:rsidR="00920986" w:rsidRDefault="00920986" w:rsidP="00920986">
            <w:pPr>
              <w:pStyle w:val="SAGEBodyText"/>
              <w:jc w:val="center"/>
              <w:rPr>
                <w:b/>
                <w:color w:val="27A2C9"/>
              </w:rPr>
            </w:pPr>
            <w:r>
              <w:rPr>
                <w:b/>
                <w:color w:val="0070C0"/>
              </w:rPr>
              <w:t>columnEndEdit</w:t>
            </w:r>
          </w:p>
        </w:tc>
        <w:tc>
          <w:tcPr>
            <w:tcW w:w="6302" w:type="dxa"/>
          </w:tcPr>
          <w:p w14:paraId="0C6E6665" w14:textId="655BE98B" w:rsidR="00920986" w:rsidRDefault="00920986" w:rsidP="00920986">
            <w:pPr>
              <w:pStyle w:val="SAGEBodyText"/>
            </w:pPr>
            <w:r>
              <w:t>Raised when the editor loses focus</w:t>
            </w:r>
          </w:p>
        </w:tc>
      </w:tr>
    </w:tbl>
    <w:p w14:paraId="1BE047A8" w14:textId="20A13737" w:rsidR="0049425A" w:rsidRDefault="0049425A" w:rsidP="00D12F59">
      <w:pPr>
        <w:pStyle w:val="SAGEBodyText"/>
      </w:pPr>
    </w:p>
    <w:p w14:paraId="1BA54EF2" w14:textId="22E938B1" w:rsidR="002525B7" w:rsidRDefault="002525B7" w:rsidP="005F5DB9">
      <w:pPr>
        <w:pStyle w:val="SAGEHeading3"/>
      </w:pPr>
      <w:bookmarkStart w:id="36" w:name="_Toc71584282"/>
      <w:r>
        <w:t>gridChanged</w:t>
      </w:r>
      <w:bookmarkEnd w:id="36"/>
    </w:p>
    <w:tbl>
      <w:tblPr>
        <w:tblStyle w:val="TableGrid"/>
        <w:tblW w:w="0" w:type="auto"/>
        <w:tblLook w:val="04A0" w:firstRow="1" w:lastRow="0" w:firstColumn="1" w:lastColumn="0" w:noHBand="0" w:noVBand="1"/>
      </w:tblPr>
      <w:tblGrid>
        <w:gridCol w:w="1795"/>
        <w:gridCol w:w="1890"/>
        <w:gridCol w:w="5523"/>
      </w:tblGrid>
      <w:tr w:rsidR="005F5DB9" w14:paraId="00B4A74F" w14:textId="77777777" w:rsidTr="004706A2">
        <w:tc>
          <w:tcPr>
            <w:tcW w:w="9208" w:type="dxa"/>
            <w:gridSpan w:val="3"/>
          </w:tcPr>
          <w:p w14:paraId="0A0BC5EC" w14:textId="22407E54" w:rsidR="005F5DB9" w:rsidRPr="008A6B69" w:rsidRDefault="005F5DB9" w:rsidP="004706A2">
            <w:pPr>
              <w:pStyle w:val="SAGEBodyText"/>
              <w:ind w:firstLine="144"/>
              <w:jc w:val="center"/>
              <w:rPr>
                <w:sz w:val="28"/>
                <w:szCs w:val="28"/>
              </w:rPr>
            </w:pPr>
            <w:r>
              <w:rPr>
                <w:b/>
                <w:i/>
                <w:color w:val="0070C0"/>
                <w:sz w:val="28"/>
                <w:szCs w:val="28"/>
              </w:rPr>
              <w:t>gridChanged</w:t>
            </w:r>
            <w:r w:rsidRPr="008A6B69">
              <w:rPr>
                <w:sz w:val="28"/>
                <w:szCs w:val="28"/>
              </w:rPr>
              <w:t xml:space="preserve"> (</w:t>
            </w:r>
            <w:r>
              <w:rPr>
                <w:b/>
                <w:i/>
                <w:sz w:val="28"/>
                <w:szCs w:val="28"/>
              </w:rPr>
              <w:t>value</w:t>
            </w:r>
            <w:r w:rsidRPr="008A6B69">
              <w:rPr>
                <w:sz w:val="28"/>
                <w:szCs w:val="28"/>
              </w:rPr>
              <w:t>)</w:t>
            </w:r>
          </w:p>
        </w:tc>
      </w:tr>
      <w:tr w:rsidR="005F5DB9" w14:paraId="1335EFF3" w14:textId="77777777" w:rsidTr="004706A2">
        <w:tc>
          <w:tcPr>
            <w:tcW w:w="1795" w:type="dxa"/>
          </w:tcPr>
          <w:p w14:paraId="2D833A7F" w14:textId="77777777" w:rsidR="005F5DB9" w:rsidRPr="00997624" w:rsidRDefault="005F5DB9" w:rsidP="004706A2">
            <w:pPr>
              <w:pStyle w:val="SAGETitleDate"/>
              <w:jc w:val="center"/>
              <w:rPr>
                <w:b/>
                <w:color w:val="7030A0"/>
              </w:rPr>
            </w:pPr>
            <w:r w:rsidRPr="00997624">
              <w:rPr>
                <w:b/>
                <w:color w:val="7030A0"/>
              </w:rPr>
              <w:lastRenderedPageBreak/>
              <w:t>Description</w:t>
            </w:r>
          </w:p>
        </w:tc>
        <w:tc>
          <w:tcPr>
            <w:tcW w:w="7413" w:type="dxa"/>
            <w:gridSpan w:val="2"/>
          </w:tcPr>
          <w:p w14:paraId="1E67E7D7" w14:textId="06FD10D1" w:rsidR="005F5DB9" w:rsidRDefault="005F5DB9" w:rsidP="004706A2">
            <w:pPr>
              <w:pStyle w:val="SAGEBodyText"/>
            </w:pPr>
            <w:r>
              <w:t>Raised after field sent to the server and returns an updated record</w:t>
            </w:r>
          </w:p>
        </w:tc>
      </w:tr>
      <w:tr w:rsidR="005F5DB9" w14:paraId="516B37DC" w14:textId="77777777" w:rsidTr="004706A2">
        <w:tc>
          <w:tcPr>
            <w:tcW w:w="1795" w:type="dxa"/>
          </w:tcPr>
          <w:p w14:paraId="1742E807"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7CCC0CD9" w14:textId="37E8D7BF" w:rsidR="005F5DB9" w:rsidRPr="00997624" w:rsidRDefault="005F5DB9" w:rsidP="004706A2">
            <w:pPr>
              <w:pStyle w:val="SAGETitleDate"/>
              <w:jc w:val="center"/>
              <w:rPr>
                <w:color w:val="auto"/>
              </w:rPr>
            </w:pPr>
            <w:r>
              <w:rPr>
                <w:b/>
                <w:i/>
                <w:color w:val="auto"/>
              </w:rPr>
              <w:t>value</w:t>
            </w:r>
          </w:p>
        </w:tc>
        <w:tc>
          <w:tcPr>
            <w:tcW w:w="5523" w:type="dxa"/>
          </w:tcPr>
          <w:p w14:paraId="3B15E126" w14:textId="6DDCB1A4" w:rsidR="005F5DB9" w:rsidRPr="00B31DCE" w:rsidRDefault="005F5DB9" w:rsidP="004706A2">
            <w:pPr>
              <w:pStyle w:val="SAGEBodyText"/>
            </w:pPr>
            <w:r w:rsidRPr="002525B7">
              <w:t xml:space="preserve">The </w:t>
            </w:r>
            <w:r>
              <w:t>record returned from the server</w:t>
            </w:r>
          </w:p>
        </w:tc>
      </w:tr>
      <w:tr w:rsidR="005F5DB9" w14:paraId="773F6166" w14:textId="77777777" w:rsidTr="004706A2">
        <w:tc>
          <w:tcPr>
            <w:tcW w:w="1795" w:type="dxa"/>
          </w:tcPr>
          <w:p w14:paraId="194AD096"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6630BFEA" w14:textId="4617ADD4" w:rsidR="005F5DB9" w:rsidRPr="006B1113" w:rsidRDefault="005F5DB9" w:rsidP="004706A2">
            <w:pPr>
              <w:pStyle w:val="SAGEBodyText"/>
            </w:pPr>
            <w:r>
              <w:t>None</w:t>
            </w:r>
          </w:p>
        </w:tc>
      </w:tr>
      <w:tr w:rsidR="005F5DB9" w14:paraId="51E6EDA1" w14:textId="77777777" w:rsidTr="004706A2">
        <w:tc>
          <w:tcPr>
            <w:tcW w:w="1795" w:type="dxa"/>
          </w:tcPr>
          <w:p w14:paraId="55888DC0" w14:textId="77777777" w:rsidR="005F5DB9" w:rsidRPr="00997624" w:rsidRDefault="005F5DB9" w:rsidP="004706A2">
            <w:pPr>
              <w:pStyle w:val="SAGETitleDate"/>
              <w:jc w:val="center"/>
              <w:rPr>
                <w:b/>
                <w:color w:val="7030A0"/>
              </w:rPr>
            </w:pPr>
            <w:r w:rsidRPr="00997624">
              <w:rPr>
                <w:b/>
                <w:color w:val="7030A0"/>
              </w:rPr>
              <w:t>Example</w:t>
            </w:r>
          </w:p>
        </w:tc>
        <w:tc>
          <w:tcPr>
            <w:tcW w:w="7413" w:type="dxa"/>
            <w:gridSpan w:val="2"/>
          </w:tcPr>
          <w:p w14:paraId="72B2D6CA" w14:textId="20D62D08" w:rsidR="005F5DB9" w:rsidRPr="0012650D" w:rsidRDefault="00C40450" w:rsidP="004706A2">
            <w:pPr>
              <w:pStyle w:val="SAGEBodyText"/>
              <w:rPr>
                <w:i/>
              </w:rPr>
            </w:pPr>
            <w:r w:rsidRPr="00C40450">
              <w:rPr>
                <w:i/>
              </w:rPr>
              <w:t xml:space="preserve">{ </w:t>
            </w:r>
            <w:r w:rsidRPr="00C40450">
              <w:rPr>
                <w:i/>
                <w:color w:val="0070C0"/>
              </w:rPr>
              <w:t>"gridChanged"</w:t>
            </w:r>
            <w:r w:rsidRPr="00C40450">
              <w:rPr>
                <w:i/>
              </w:rPr>
              <w:t xml:space="preserve">: </w:t>
            </w:r>
            <w:r w:rsidRPr="00C40450">
              <w:rPr>
                <w:i/>
                <w:color w:val="C00000"/>
              </w:rPr>
              <w:t xml:space="preserve">"receiptUI.customGridChanged" </w:t>
            </w:r>
            <w:r w:rsidRPr="00C40450">
              <w:rPr>
                <w:i/>
              </w:rPr>
              <w:t>}</w:t>
            </w:r>
          </w:p>
        </w:tc>
      </w:tr>
    </w:tbl>
    <w:p w14:paraId="2FD25688" w14:textId="77777777" w:rsidR="002525B7" w:rsidRDefault="002525B7" w:rsidP="002525B7">
      <w:pPr>
        <w:pStyle w:val="SAGEBodyText"/>
        <w:rPr>
          <w:b/>
          <w:i/>
          <w:color w:val="27A2C9"/>
        </w:rPr>
      </w:pPr>
    </w:p>
    <w:p w14:paraId="639F07B3" w14:textId="43925876" w:rsidR="002525B7" w:rsidRDefault="002525B7" w:rsidP="005F5DB9">
      <w:pPr>
        <w:pStyle w:val="SAGEHeading3"/>
      </w:pPr>
      <w:bookmarkStart w:id="37" w:name="_Toc71584283"/>
      <w:r>
        <w:t>gridAfterSetActiveRecord</w:t>
      </w:r>
      <w:bookmarkEnd w:id="37"/>
    </w:p>
    <w:tbl>
      <w:tblPr>
        <w:tblStyle w:val="TableGrid"/>
        <w:tblW w:w="0" w:type="auto"/>
        <w:tblLook w:val="04A0" w:firstRow="1" w:lastRow="0" w:firstColumn="1" w:lastColumn="0" w:noHBand="0" w:noVBand="1"/>
      </w:tblPr>
      <w:tblGrid>
        <w:gridCol w:w="1795"/>
        <w:gridCol w:w="1890"/>
        <w:gridCol w:w="5523"/>
      </w:tblGrid>
      <w:tr w:rsidR="005F5DB9" w14:paraId="28BDA3FC" w14:textId="77777777" w:rsidTr="004706A2">
        <w:tc>
          <w:tcPr>
            <w:tcW w:w="9208" w:type="dxa"/>
            <w:gridSpan w:val="3"/>
          </w:tcPr>
          <w:p w14:paraId="5FB11D4B" w14:textId="15F9A096" w:rsidR="005F5DB9" w:rsidRPr="008A6B69" w:rsidRDefault="005F5DB9" w:rsidP="004706A2">
            <w:pPr>
              <w:pStyle w:val="SAGEBodyText"/>
              <w:ind w:firstLine="144"/>
              <w:jc w:val="center"/>
              <w:rPr>
                <w:sz w:val="28"/>
                <w:szCs w:val="28"/>
              </w:rPr>
            </w:pPr>
            <w:r>
              <w:rPr>
                <w:b/>
                <w:i/>
                <w:color w:val="0070C0"/>
                <w:sz w:val="28"/>
                <w:szCs w:val="28"/>
              </w:rPr>
              <w:t>gridAfterSetActiveRecord</w:t>
            </w:r>
            <w:r w:rsidRPr="008A6B69">
              <w:rPr>
                <w:sz w:val="28"/>
                <w:szCs w:val="28"/>
              </w:rPr>
              <w:t xml:space="preserve"> (</w:t>
            </w:r>
            <w:r>
              <w:rPr>
                <w:b/>
                <w:i/>
                <w:sz w:val="28"/>
                <w:szCs w:val="28"/>
              </w:rPr>
              <w:t>value</w:t>
            </w:r>
            <w:r w:rsidRPr="008A6B69">
              <w:rPr>
                <w:sz w:val="28"/>
                <w:szCs w:val="28"/>
              </w:rPr>
              <w:t>)</w:t>
            </w:r>
          </w:p>
        </w:tc>
      </w:tr>
      <w:tr w:rsidR="005F5DB9" w14:paraId="2B05D302" w14:textId="77777777" w:rsidTr="004706A2">
        <w:tc>
          <w:tcPr>
            <w:tcW w:w="1795" w:type="dxa"/>
          </w:tcPr>
          <w:p w14:paraId="0E48CDF2"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1A1176C3" w14:textId="010020E9" w:rsidR="005F5DB9" w:rsidRDefault="005F5DB9" w:rsidP="004706A2">
            <w:pPr>
              <w:pStyle w:val="SAGEBodyText"/>
            </w:pPr>
            <w:r>
              <w:t>Raised after a new record is selected as the active</w:t>
            </w:r>
          </w:p>
        </w:tc>
      </w:tr>
      <w:tr w:rsidR="005F5DB9" w14:paraId="1FF6A8A2" w14:textId="77777777" w:rsidTr="004706A2">
        <w:tc>
          <w:tcPr>
            <w:tcW w:w="1795" w:type="dxa"/>
          </w:tcPr>
          <w:p w14:paraId="197CC81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3152EC9" w14:textId="77777777" w:rsidR="005F5DB9" w:rsidRPr="00997624" w:rsidRDefault="005F5DB9" w:rsidP="004706A2">
            <w:pPr>
              <w:pStyle w:val="SAGETitleDate"/>
              <w:jc w:val="center"/>
              <w:rPr>
                <w:color w:val="auto"/>
              </w:rPr>
            </w:pPr>
            <w:r>
              <w:rPr>
                <w:b/>
                <w:i/>
                <w:color w:val="auto"/>
              </w:rPr>
              <w:t>value</w:t>
            </w:r>
          </w:p>
        </w:tc>
        <w:tc>
          <w:tcPr>
            <w:tcW w:w="5523" w:type="dxa"/>
          </w:tcPr>
          <w:p w14:paraId="3EB0CEB4" w14:textId="3B074AE9" w:rsidR="005F5DB9" w:rsidRPr="00B31DCE" w:rsidRDefault="005F5DB9" w:rsidP="004706A2">
            <w:pPr>
              <w:pStyle w:val="SAGEBodyText"/>
            </w:pPr>
            <w:r w:rsidRPr="002525B7">
              <w:t>The</w:t>
            </w:r>
            <w:r>
              <w:t xml:space="preserve"> new active</w:t>
            </w:r>
            <w:r w:rsidRPr="002525B7">
              <w:t xml:space="preserve"> </w:t>
            </w:r>
            <w:r>
              <w:t>record</w:t>
            </w:r>
          </w:p>
        </w:tc>
      </w:tr>
      <w:tr w:rsidR="005F5DB9" w14:paraId="4F732021" w14:textId="77777777" w:rsidTr="004706A2">
        <w:tc>
          <w:tcPr>
            <w:tcW w:w="1795" w:type="dxa"/>
          </w:tcPr>
          <w:p w14:paraId="54B00F2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0141AC14" w14:textId="77777777" w:rsidR="005F5DB9" w:rsidRPr="006B1113" w:rsidRDefault="005F5DB9" w:rsidP="004706A2">
            <w:pPr>
              <w:pStyle w:val="SAGEBodyText"/>
            </w:pPr>
            <w:r>
              <w:t>None</w:t>
            </w:r>
          </w:p>
        </w:tc>
      </w:tr>
      <w:tr w:rsidR="00C40450" w14:paraId="4D2249FC" w14:textId="77777777" w:rsidTr="004706A2">
        <w:tc>
          <w:tcPr>
            <w:tcW w:w="1795" w:type="dxa"/>
          </w:tcPr>
          <w:p w14:paraId="0EA479E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6E5E8D6" w14:textId="7A2EF701"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AfterSetActiveRecord</w:t>
            </w:r>
            <w:r w:rsidRPr="00C40450">
              <w:rPr>
                <w:i/>
                <w:color w:val="0070C0"/>
              </w:rPr>
              <w:t>"</w:t>
            </w:r>
            <w:r w:rsidRPr="00C40450">
              <w:rPr>
                <w:i/>
              </w:rPr>
              <w:t xml:space="preserve">: </w:t>
            </w:r>
            <w:r w:rsidRPr="00C40450">
              <w:rPr>
                <w:i/>
                <w:color w:val="C00000"/>
              </w:rPr>
              <w:t>"receiptUI.custom</w:t>
            </w:r>
            <w:r>
              <w:rPr>
                <w:i/>
                <w:color w:val="C00000"/>
              </w:rPr>
              <w:t>GridAfterSetActiveRecord</w:t>
            </w:r>
            <w:r w:rsidRPr="00C40450">
              <w:rPr>
                <w:i/>
                <w:color w:val="C00000"/>
              </w:rPr>
              <w:t xml:space="preserve">" </w:t>
            </w:r>
            <w:r w:rsidRPr="00C40450">
              <w:rPr>
                <w:i/>
              </w:rPr>
              <w:t>}</w:t>
            </w:r>
          </w:p>
        </w:tc>
      </w:tr>
    </w:tbl>
    <w:p w14:paraId="66F7583C" w14:textId="77777777" w:rsidR="002525B7" w:rsidRDefault="002525B7" w:rsidP="002525B7">
      <w:pPr>
        <w:pStyle w:val="SAGEBodyText"/>
        <w:rPr>
          <w:b/>
          <w:i/>
          <w:color w:val="27A2C9"/>
        </w:rPr>
      </w:pPr>
    </w:p>
    <w:p w14:paraId="6C9A3DF1" w14:textId="5F5C9284" w:rsidR="002525B7" w:rsidRDefault="002525B7" w:rsidP="005F5DB9">
      <w:pPr>
        <w:pStyle w:val="SAGEHeading3"/>
      </w:pPr>
      <w:bookmarkStart w:id="38" w:name="_Toc71584284"/>
      <w:r>
        <w:t>gridBeforeDelete</w:t>
      </w:r>
      <w:bookmarkEnd w:id="38"/>
    </w:p>
    <w:tbl>
      <w:tblPr>
        <w:tblStyle w:val="TableGrid"/>
        <w:tblW w:w="0" w:type="auto"/>
        <w:tblLook w:val="04A0" w:firstRow="1" w:lastRow="0" w:firstColumn="1" w:lastColumn="0" w:noHBand="0" w:noVBand="1"/>
      </w:tblPr>
      <w:tblGrid>
        <w:gridCol w:w="1795"/>
        <w:gridCol w:w="1890"/>
        <w:gridCol w:w="5523"/>
      </w:tblGrid>
      <w:tr w:rsidR="005F5DB9" w14:paraId="77AE82BD" w14:textId="77777777" w:rsidTr="004706A2">
        <w:tc>
          <w:tcPr>
            <w:tcW w:w="9208" w:type="dxa"/>
            <w:gridSpan w:val="3"/>
          </w:tcPr>
          <w:p w14:paraId="1767798B" w14:textId="397C2D9B" w:rsidR="005F5DB9" w:rsidRPr="008A6B69" w:rsidRDefault="005F5DB9" w:rsidP="004706A2">
            <w:pPr>
              <w:pStyle w:val="SAGEBodyText"/>
              <w:ind w:firstLine="144"/>
              <w:jc w:val="center"/>
              <w:rPr>
                <w:sz w:val="28"/>
                <w:szCs w:val="28"/>
              </w:rPr>
            </w:pPr>
            <w:r>
              <w:rPr>
                <w:b/>
                <w:i/>
                <w:color w:val="0070C0"/>
                <w:sz w:val="28"/>
                <w:szCs w:val="28"/>
              </w:rPr>
              <w:t>gridBeforeDelete</w:t>
            </w:r>
            <w:r w:rsidRPr="008A6B69">
              <w:rPr>
                <w:sz w:val="28"/>
                <w:szCs w:val="28"/>
              </w:rPr>
              <w:t xml:space="preserve"> (</w:t>
            </w:r>
            <w:r>
              <w:rPr>
                <w:b/>
                <w:i/>
                <w:sz w:val="28"/>
                <w:szCs w:val="28"/>
              </w:rPr>
              <w:t>value, event</w:t>
            </w:r>
            <w:r w:rsidRPr="008A6B69">
              <w:rPr>
                <w:sz w:val="28"/>
                <w:szCs w:val="28"/>
              </w:rPr>
              <w:t>)</w:t>
            </w:r>
          </w:p>
        </w:tc>
      </w:tr>
      <w:tr w:rsidR="005F5DB9" w14:paraId="296A3406" w14:textId="77777777" w:rsidTr="004706A2">
        <w:tc>
          <w:tcPr>
            <w:tcW w:w="1795" w:type="dxa"/>
          </w:tcPr>
          <w:p w14:paraId="7CDA842B"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660D5B08" w14:textId="48BB3A19" w:rsidR="005F5DB9" w:rsidRDefault="005F5DB9" w:rsidP="004706A2">
            <w:pPr>
              <w:pStyle w:val="SAGEBodyText"/>
            </w:pPr>
            <w:r>
              <w:t>Raised before a record is deleted</w:t>
            </w:r>
          </w:p>
        </w:tc>
      </w:tr>
      <w:tr w:rsidR="005F5DB9" w14:paraId="440F6230" w14:textId="77777777" w:rsidTr="004706A2">
        <w:tc>
          <w:tcPr>
            <w:tcW w:w="1795" w:type="dxa"/>
          </w:tcPr>
          <w:p w14:paraId="6A5A9628"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303F5D6A" w14:textId="77777777" w:rsidR="005F5DB9" w:rsidRPr="00997624" w:rsidRDefault="005F5DB9" w:rsidP="004706A2">
            <w:pPr>
              <w:pStyle w:val="SAGETitleDate"/>
              <w:jc w:val="center"/>
              <w:rPr>
                <w:color w:val="auto"/>
              </w:rPr>
            </w:pPr>
            <w:r>
              <w:rPr>
                <w:b/>
                <w:i/>
                <w:color w:val="auto"/>
              </w:rPr>
              <w:t>value</w:t>
            </w:r>
          </w:p>
        </w:tc>
        <w:tc>
          <w:tcPr>
            <w:tcW w:w="5523" w:type="dxa"/>
          </w:tcPr>
          <w:p w14:paraId="09EF8008" w14:textId="6BD10A97" w:rsidR="005F5DB9" w:rsidRPr="00B31DCE" w:rsidRDefault="005F5DB9" w:rsidP="004706A2">
            <w:pPr>
              <w:pStyle w:val="SAGEBodyText"/>
            </w:pPr>
            <w:r w:rsidRPr="002525B7">
              <w:t xml:space="preserve">The </w:t>
            </w:r>
            <w:r>
              <w:t>record to be deleted</w:t>
            </w:r>
          </w:p>
        </w:tc>
      </w:tr>
      <w:tr w:rsidR="005F5DB9" w14:paraId="65C8E312" w14:textId="77777777" w:rsidTr="005F5DB9">
        <w:tc>
          <w:tcPr>
            <w:tcW w:w="1795" w:type="dxa"/>
          </w:tcPr>
          <w:p w14:paraId="7FDBB797" w14:textId="77777777" w:rsidR="005F5DB9" w:rsidRPr="00997624" w:rsidRDefault="005F5DB9" w:rsidP="004706A2">
            <w:pPr>
              <w:pStyle w:val="SAGETitleDate"/>
              <w:jc w:val="center"/>
              <w:rPr>
                <w:b/>
                <w:color w:val="7030A0"/>
              </w:rPr>
            </w:pPr>
          </w:p>
        </w:tc>
        <w:tc>
          <w:tcPr>
            <w:tcW w:w="1890" w:type="dxa"/>
          </w:tcPr>
          <w:p w14:paraId="177F1914" w14:textId="60E4E0A6" w:rsidR="005F5DB9" w:rsidRDefault="005F5DB9" w:rsidP="005F5DB9">
            <w:pPr>
              <w:pStyle w:val="SAGEBodyText"/>
              <w:jc w:val="center"/>
            </w:pPr>
            <w:r>
              <w:rPr>
                <w:b/>
                <w:i/>
              </w:rPr>
              <w:t>event</w:t>
            </w:r>
          </w:p>
        </w:tc>
        <w:tc>
          <w:tcPr>
            <w:tcW w:w="5523" w:type="dxa"/>
          </w:tcPr>
          <w:p w14:paraId="2B1F2B32" w14:textId="033421D5" w:rsidR="005F5DB9" w:rsidRDefault="005F5DB9" w:rsidP="005F5DB9">
            <w:pPr>
              <w:pStyle w:val="SAGEBodyText"/>
              <w:ind w:left="864" w:hanging="864"/>
            </w:pPr>
            <w:r w:rsidRPr="005807D8">
              <w:t>T</w:t>
            </w:r>
            <w:r>
              <w:t xml:space="preserve">he event object. </w:t>
            </w:r>
            <w:r w:rsidRPr="00A91F9F">
              <w:rPr>
                <w:b/>
                <w:color w:val="0070C0"/>
              </w:rPr>
              <w:t>Event.PreventDefault()</w:t>
            </w:r>
            <w:r w:rsidRPr="00A91F9F">
              <w:rPr>
                <w:color w:val="0070C0"/>
              </w:rPr>
              <w:t xml:space="preserve"> </w:t>
            </w:r>
            <w:r>
              <w:t xml:space="preserve">will cancel the delete, </w:t>
            </w:r>
            <w:r w:rsidRPr="00A91F9F">
              <w:rPr>
                <w:b/>
                <w:color w:val="0070C0"/>
              </w:rPr>
              <w:t>Event.Proceed()</w:t>
            </w:r>
            <w:r w:rsidRPr="00A91F9F">
              <w:rPr>
                <w:color w:val="0070C0"/>
              </w:rPr>
              <w:t xml:space="preserve"> </w:t>
            </w:r>
            <w:r>
              <w:t>will let the grid proceed with the normal course (popup a delete confirmation message and proceed with delete if Yes is chosen).</w:t>
            </w:r>
          </w:p>
        </w:tc>
      </w:tr>
      <w:tr w:rsidR="005F5DB9" w14:paraId="748B4028" w14:textId="77777777" w:rsidTr="004706A2">
        <w:tc>
          <w:tcPr>
            <w:tcW w:w="1795" w:type="dxa"/>
          </w:tcPr>
          <w:p w14:paraId="1D369685"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2391FF1" w14:textId="77777777" w:rsidR="005F5DB9" w:rsidRPr="006B1113" w:rsidRDefault="005F5DB9" w:rsidP="004706A2">
            <w:pPr>
              <w:pStyle w:val="SAGEBodyText"/>
            </w:pPr>
            <w:r>
              <w:t>None</w:t>
            </w:r>
          </w:p>
        </w:tc>
      </w:tr>
      <w:tr w:rsidR="00C40450" w14:paraId="30E67F0A" w14:textId="77777777" w:rsidTr="004706A2">
        <w:tc>
          <w:tcPr>
            <w:tcW w:w="1795" w:type="dxa"/>
          </w:tcPr>
          <w:p w14:paraId="1D29360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510B130B" w14:textId="7FC31381"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BeforeDelete</w:t>
            </w:r>
            <w:r w:rsidRPr="00C40450">
              <w:rPr>
                <w:i/>
                <w:color w:val="0070C0"/>
              </w:rPr>
              <w:t>"</w:t>
            </w:r>
            <w:r w:rsidRPr="00C40450">
              <w:rPr>
                <w:i/>
              </w:rPr>
              <w:t xml:space="preserve">: </w:t>
            </w:r>
            <w:r w:rsidRPr="00C40450">
              <w:rPr>
                <w:i/>
                <w:color w:val="C00000"/>
              </w:rPr>
              <w:t>"receiptUI.customGrid</w:t>
            </w:r>
            <w:r>
              <w:rPr>
                <w:i/>
                <w:color w:val="C00000"/>
              </w:rPr>
              <w:t>BeforeDelete</w:t>
            </w:r>
            <w:r w:rsidRPr="00C40450">
              <w:rPr>
                <w:i/>
                <w:color w:val="C00000"/>
              </w:rPr>
              <w:t xml:space="preserve">" </w:t>
            </w:r>
            <w:r w:rsidRPr="00C40450">
              <w:rPr>
                <w:i/>
              </w:rPr>
              <w:t>}</w:t>
            </w:r>
          </w:p>
        </w:tc>
      </w:tr>
    </w:tbl>
    <w:p w14:paraId="74473EE2" w14:textId="77777777" w:rsidR="002525B7" w:rsidRDefault="002525B7" w:rsidP="002525B7">
      <w:pPr>
        <w:pStyle w:val="SAGEBodyText"/>
        <w:rPr>
          <w:b/>
          <w:i/>
          <w:color w:val="27A2C9"/>
        </w:rPr>
      </w:pPr>
    </w:p>
    <w:p w14:paraId="612A15BB" w14:textId="62300038" w:rsidR="00E379E9" w:rsidRDefault="00E379E9" w:rsidP="005F5DB9">
      <w:pPr>
        <w:pStyle w:val="SAGEHeading3"/>
      </w:pPr>
      <w:bookmarkStart w:id="39" w:name="_Toc71584285"/>
      <w:r>
        <w:t>gridAfterDelete</w:t>
      </w:r>
      <w:bookmarkEnd w:id="39"/>
    </w:p>
    <w:tbl>
      <w:tblPr>
        <w:tblStyle w:val="TableGrid"/>
        <w:tblW w:w="0" w:type="auto"/>
        <w:tblLook w:val="04A0" w:firstRow="1" w:lastRow="0" w:firstColumn="1" w:lastColumn="0" w:noHBand="0" w:noVBand="1"/>
      </w:tblPr>
      <w:tblGrid>
        <w:gridCol w:w="1795"/>
        <w:gridCol w:w="1890"/>
        <w:gridCol w:w="5523"/>
      </w:tblGrid>
      <w:tr w:rsidR="005F5DB9" w14:paraId="5DFA10DF" w14:textId="77777777" w:rsidTr="004706A2">
        <w:tc>
          <w:tcPr>
            <w:tcW w:w="9208" w:type="dxa"/>
            <w:gridSpan w:val="3"/>
          </w:tcPr>
          <w:p w14:paraId="484D7122" w14:textId="31C50F33" w:rsidR="005F5DB9" w:rsidRPr="008A6B69" w:rsidRDefault="005F5DB9" w:rsidP="004706A2">
            <w:pPr>
              <w:pStyle w:val="SAGEBodyText"/>
              <w:ind w:firstLine="144"/>
              <w:jc w:val="center"/>
              <w:rPr>
                <w:sz w:val="28"/>
                <w:szCs w:val="28"/>
              </w:rPr>
            </w:pPr>
            <w:r>
              <w:rPr>
                <w:b/>
                <w:i/>
                <w:color w:val="0070C0"/>
                <w:sz w:val="28"/>
                <w:szCs w:val="28"/>
              </w:rPr>
              <w:t>gridAfterDelete</w:t>
            </w:r>
            <w:r w:rsidRPr="008A6B69">
              <w:rPr>
                <w:sz w:val="28"/>
                <w:szCs w:val="28"/>
              </w:rPr>
              <w:t xml:space="preserve"> (</w:t>
            </w:r>
            <w:r>
              <w:rPr>
                <w:b/>
                <w:i/>
                <w:sz w:val="28"/>
                <w:szCs w:val="28"/>
              </w:rPr>
              <w:t>value</w:t>
            </w:r>
            <w:r w:rsidRPr="008A6B69">
              <w:rPr>
                <w:sz w:val="28"/>
                <w:szCs w:val="28"/>
              </w:rPr>
              <w:t>)</w:t>
            </w:r>
          </w:p>
        </w:tc>
      </w:tr>
      <w:tr w:rsidR="005F5DB9" w14:paraId="272A6F69" w14:textId="77777777" w:rsidTr="004706A2">
        <w:tc>
          <w:tcPr>
            <w:tcW w:w="1795" w:type="dxa"/>
          </w:tcPr>
          <w:p w14:paraId="5D662DF3"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33FDB58B" w14:textId="08D0FA8D" w:rsidR="005F5DB9" w:rsidRDefault="005F5DB9" w:rsidP="004706A2">
            <w:pPr>
              <w:pStyle w:val="SAGEBodyText"/>
            </w:pPr>
            <w:r>
              <w:t>Raised after a record has been deleted</w:t>
            </w:r>
          </w:p>
        </w:tc>
      </w:tr>
      <w:tr w:rsidR="005F5DB9" w14:paraId="5925A547" w14:textId="77777777" w:rsidTr="004706A2">
        <w:tc>
          <w:tcPr>
            <w:tcW w:w="1795" w:type="dxa"/>
          </w:tcPr>
          <w:p w14:paraId="2200E7C9"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17C8DF4A" w14:textId="77777777" w:rsidR="005F5DB9" w:rsidRPr="00997624" w:rsidRDefault="005F5DB9" w:rsidP="004706A2">
            <w:pPr>
              <w:pStyle w:val="SAGETitleDate"/>
              <w:jc w:val="center"/>
              <w:rPr>
                <w:color w:val="auto"/>
              </w:rPr>
            </w:pPr>
            <w:r>
              <w:rPr>
                <w:b/>
                <w:i/>
                <w:color w:val="auto"/>
              </w:rPr>
              <w:t>value</w:t>
            </w:r>
          </w:p>
        </w:tc>
        <w:tc>
          <w:tcPr>
            <w:tcW w:w="5523" w:type="dxa"/>
          </w:tcPr>
          <w:p w14:paraId="102AE87C" w14:textId="3799BE29" w:rsidR="005F5DB9" w:rsidRPr="00B31DCE" w:rsidRDefault="005F5DB9" w:rsidP="004706A2">
            <w:pPr>
              <w:pStyle w:val="SAGEBodyText"/>
            </w:pPr>
            <w:r w:rsidRPr="002525B7">
              <w:t>The</w:t>
            </w:r>
            <w:r>
              <w:t xml:space="preserve"> deleted record</w:t>
            </w:r>
          </w:p>
        </w:tc>
      </w:tr>
      <w:tr w:rsidR="005F5DB9" w14:paraId="64D68662" w14:textId="77777777" w:rsidTr="004706A2">
        <w:tc>
          <w:tcPr>
            <w:tcW w:w="1795" w:type="dxa"/>
          </w:tcPr>
          <w:p w14:paraId="14427288"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543087CC" w14:textId="77777777" w:rsidR="005F5DB9" w:rsidRPr="006B1113" w:rsidRDefault="005F5DB9" w:rsidP="004706A2">
            <w:pPr>
              <w:pStyle w:val="SAGEBodyText"/>
            </w:pPr>
            <w:r>
              <w:t>None</w:t>
            </w:r>
          </w:p>
        </w:tc>
      </w:tr>
      <w:tr w:rsidR="00C40450" w14:paraId="70FCF01D" w14:textId="77777777" w:rsidTr="004706A2">
        <w:tc>
          <w:tcPr>
            <w:tcW w:w="1795" w:type="dxa"/>
          </w:tcPr>
          <w:p w14:paraId="14EE3F5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2FF8E25" w14:textId="7C259C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AfterDelete</w:t>
            </w:r>
            <w:r w:rsidRPr="00C40450">
              <w:rPr>
                <w:i/>
                <w:color w:val="0070C0"/>
              </w:rPr>
              <w:t>"</w:t>
            </w:r>
            <w:r w:rsidRPr="00C40450">
              <w:rPr>
                <w:i/>
              </w:rPr>
              <w:t xml:space="preserve">: </w:t>
            </w:r>
            <w:r w:rsidRPr="00C40450">
              <w:rPr>
                <w:i/>
                <w:color w:val="C00000"/>
              </w:rPr>
              <w:t>"receiptUI.customGrid</w:t>
            </w:r>
            <w:r>
              <w:rPr>
                <w:i/>
                <w:color w:val="C00000"/>
              </w:rPr>
              <w:t>AfterDelete</w:t>
            </w:r>
            <w:r w:rsidRPr="00C40450">
              <w:rPr>
                <w:i/>
                <w:color w:val="C00000"/>
              </w:rPr>
              <w:t xml:space="preserve">" </w:t>
            </w:r>
            <w:r w:rsidRPr="00C40450">
              <w:rPr>
                <w:i/>
              </w:rPr>
              <w:t>}</w:t>
            </w:r>
          </w:p>
        </w:tc>
      </w:tr>
    </w:tbl>
    <w:p w14:paraId="26908E56" w14:textId="77777777" w:rsidR="00E379E9" w:rsidRDefault="00E379E9" w:rsidP="00E379E9">
      <w:pPr>
        <w:pStyle w:val="SAGEBodyText"/>
        <w:rPr>
          <w:b/>
          <w:i/>
          <w:color w:val="27A2C9"/>
        </w:rPr>
      </w:pPr>
    </w:p>
    <w:p w14:paraId="15A2D389" w14:textId="77777777" w:rsidR="00E379E9" w:rsidRDefault="00E379E9" w:rsidP="00E379E9">
      <w:pPr>
        <w:pStyle w:val="SAGEBodyText"/>
      </w:pPr>
    </w:p>
    <w:p w14:paraId="389708A5" w14:textId="2F7ADE17" w:rsidR="00F23053" w:rsidRDefault="00F23053" w:rsidP="005F5DB9">
      <w:pPr>
        <w:pStyle w:val="SAGEHeading3"/>
      </w:pPr>
      <w:bookmarkStart w:id="40" w:name="_Toc71584286"/>
      <w:r>
        <w:t>gridBeforeCreate</w:t>
      </w:r>
      <w:bookmarkEnd w:id="40"/>
    </w:p>
    <w:tbl>
      <w:tblPr>
        <w:tblStyle w:val="TableGrid"/>
        <w:tblW w:w="0" w:type="auto"/>
        <w:tblLook w:val="04A0" w:firstRow="1" w:lastRow="0" w:firstColumn="1" w:lastColumn="0" w:noHBand="0" w:noVBand="1"/>
      </w:tblPr>
      <w:tblGrid>
        <w:gridCol w:w="1795"/>
        <w:gridCol w:w="1890"/>
        <w:gridCol w:w="5523"/>
      </w:tblGrid>
      <w:tr w:rsidR="005F5DB9" w14:paraId="3F750EC8" w14:textId="77777777" w:rsidTr="004706A2">
        <w:tc>
          <w:tcPr>
            <w:tcW w:w="9208" w:type="dxa"/>
            <w:gridSpan w:val="3"/>
          </w:tcPr>
          <w:p w14:paraId="53A36C0D" w14:textId="6DA1FE52" w:rsidR="005F5DB9" w:rsidRPr="008A6B69" w:rsidRDefault="005F5DB9" w:rsidP="004706A2">
            <w:pPr>
              <w:pStyle w:val="SAGEBodyText"/>
              <w:ind w:firstLine="144"/>
              <w:jc w:val="center"/>
              <w:rPr>
                <w:sz w:val="28"/>
                <w:szCs w:val="28"/>
              </w:rPr>
            </w:pPr>
            <w:r>
              <w:rPr>
                <w:b/>
                <w:i/>
                <w:color w:val="0070C0"/>
                <w:sz w:val="28"/>
                <w:szCs w:val="28"/>
              </w:rPr>
              <w:t>gridBeforeCreate</w:t>
            </w:r>
            <w:r w:rsidRPr="008A6B69">
              <w:rPr>
                <w:sz w:val="28"/>
                <w:szCs w:val="28"/>
              </w:rPr>
              <w:t xml:space="preserve"> (</w:t>
            </w:r>
            <w:r w:rsidRPr="005F5DB9">
              <w:rPr>
                <w:b/>
                <w:i/>
                <w:sz w:val="28"/>
                <w:szCs w:val="28"/>
              </w:rPr>
              <w:t>event</w:t>
            </w:r>
            <w:r w:rsidRPr="008A6B69">
              <w:rPr>
                <w:sz w:val="28"/>
                <w:szCs w:val="28"/>
              </w:rPr>
              <w:t>)</w:t>
            </w:r>
          </w:p>
        </w:tc>
      </w:tr>
      <w:tr w:rsidR="005F5DB9" w14:paraId="6294E73E" w14:textId="77777777" w:rsidTr="004706A2">
        <w:tc>
          <w:tcPr>
            <w:tcW w:w="1795" w:type="dxa"/>
          </w:tcPr>
          <w:p w14:paraId="08C4E341" w14:textId="77777777" w:rsidR="005F5DB9" w:rsidRPr="00997624" w:rsidRDefault="005F5DB9" w:rsidP="004706A2">
            <w:pPr>
              <w:pStyle w:val="SAGETitleDate"/>
              <w:jc w:val="center"/>
              <w:rPr>
                <w:b/>
                <w:color w:val="7030A0"/>
              </w:rPr>
            </w:pPr>
            <w:r w:rsidRPr="00997624">
              <w:rPr>
                <w:b/>
                <w:color w:val="7030A0"/>
              </w:rPr>
              <w:t>Description</w:t>
            </w:r>
          </w:p>
        </w:tc>
        <w:tc>
          <w:tcPr>
            <w:tcW w:w="7413" w:type="dxa"/>
            <w:gridSpan w:val="2"/>
          </w:tcPr>
          <w:p w14:paraId="044EEADE" w14:textId="774661C6" w:rsidR="005F5DB9" w:rsidRDefault="005F5DB9" w:rsidP="004706A2">
            <w:pPr>
              <w:pStyle w:val="SAGEBodyText"/>
            </w:pPr>
            <w:r>
              <w:t>Raised before the server generates a new record</w:t>
            </w:r>
          </w:p>
        </w:tc>
      </w:tr>
      <w:tr w:rsidR="005F5DB9" w14:paraId="5A4361D6" w14:textId="77777777" w:rsidTr="004706A2">
        <w:tc>
          <w:tcPr>
            <w:tcW w:w="1795" w:type="dxa"/>
          </w:tcPr>
          <w:p w14:paraId="05780FE4" w14:textId="77777777" w:rsidR="005F5DB9" w:rsidRPr="00997624" w:rsidRDefault="005F5DB9" w:rsidP="004706A2">
            <w:pPr>
              <w:pStyle w:val="SAGETitleDate"/>
              <w:jc w:val="center"/>
              <w:rPr>
                <w:b/>
                <w:color w:val="7030A0"/>
              </w:rPr>
            </w:pPr>
            <w:r w:rsidRPr="00997624">
              <w:rPr>
                <w:b/>
                <w:color w:val="7030A0"/>
              </w:rPr>
              <w:t>Parameters</w:t>
            </w:r>
          </w:p>
        </w:tc>
        <w:tc>
          <w:tcPr>
            <w:tcW w:w="1890" w:type="dxa"/>
          </w:tcPr>
          <w:p w14:paraId="6A06538D" w14:textId="6F1AF56D" w:rsidR="005F5DB9" w:rsidRPr="00997624" w:rsidRDefault="005F5DB9" w:rsidP="004706A2">
            <w:pPr>
              <w:pStyle w:val="SAGETitleDate"/>
              <w:jc w:val="center"/>
              <w:rPr>
                <w:color w:val="auto"/>
              </w:rPr>
            </w:pPr>
            <w:r>
              <w:rPr>
                <w:b/>
                <w:i/>
                <w:color w:val="auto"/>
              </w:rPr>
              <w:t>event</w:t>
            </w:r>
          </w:p>
        </w:tc>
        <w:tc>
          <w:tcPr>
            <w:tcW w:w="5523" w:type="dxa"/>
          </w:tcPr>
          <w:p w14:paraId="0FC02B22" w14:textId="0A0B43A2" w:rsidR="005F5DB9" w:rsidRPr="00B31DCE" w:rsidRDefault="005F5DB9" w:rsidP="004706A2">
            <w:pPr>
              <w:pStyle w:val="SAGEBodyText"/>
            </w:pPr>
            <w:r>
              <w:t xml:space="preserve">The event object. </w:t>
            </w:r>
            <w:r w:rsidRPr="00A91F9F">
              <w:rPr>
                <w:b/>
                <w:color w:val="0070C0"/>
              </w:rPr>
              <w:t>Event.PreventDefault()</w:t>
            </w:r>
            <w:r w:rsidRPr="00A91F9F">
              <w:rPr>
                <w:color w:val="0070C0"/>
              </w:rPr>
              <w:t xml:space="preserve"> </w:t>
            </w:r>
            <w:r>
              <w:t xml:space="preserve">will cancel the action and </w:t>
            </w:r>
            <w:r w:rsidRPr="00A91F9F">
              <w:rPr>
                <w:b/>
                <w:color w:val="0070C0"/>
              </w:rPr>
              <w:t>Event.Proceed()</w:t>
            </w:r>
            <w:r w:rsidRPr="00A91F9F">
              <w:rPr>
                <w:color w:val="0070C0"/>
              </w:rPr>
              <w:t xml:space="preserve"> </w:t>
            </w:r>
            <w:r>
              <w:t>will let the grid to proceed with the normal course</w:t>
            </w:r>
          </w:p>
        </w:tc>
      </w:tr>
      <w:tr w:rsidR="005F5DB9" w14:paraId="35EA5969" w14:textId="77777777" w:rsidTr="004706A2">
        <w:tc>
          <w:tcPr>
            <w:tcW w:w="1795" w:type="dxa"/>
          </w:tcPr>
          <w:p w14:paraId="660D2834" w14:textId="77777777" w:rsidR="005F5DB9" w:rsidRPr="00997624" w:rsidRDefault="005F5DB9" w:rsidP="004706A2">
            <w:pPr>
              <w:pStyle w:val="SAGETitleDate"/>
              <w:jc w:val="center"/>
              <w:rPr>
                <w:b/>
                <w:color w:val="7030A0"/>
              </w:rPr>
            </w:pPr>
            <w:r w:rsidRPr="00997624">
              <w:rPr>
                <w:b/>
                <w:color w:val="7030A0"/>
              </w:rPr>
              <w:t>Returns</w:t>
            </w:r>
          </w:p>
        </w:tc>
        <w:tc>
          <w:tcPr>
            <w:tcW w:w="7413" w:type="dxa"/>
            <w:gridSpan w:val="2"/>
          </w:tcPr>
          <w:p w14:paraId="21CC4E73" w14:textId="77777777" w:rsidR="005F5DB9" w:rsidRPr="006B1113" w:rsidRDefault="005F5DB9" w:rsidP="004706A2">
            <w:pPr>
              <w:pStyle w:val="SAGEBodyText"/>
            </w:pPr>
            <w:r>
              <w:t>None</w:t>
            </w:r>
          </w:p>
        </w:tc>
      </w:tr>
      <w:tr w:rsidR="00C40450" w14:paraId="019EA491" w14:textId="77777777" w:rsidTr="004706A2">
        <w:tc>
          <w:tcPr>
            <w:tcW w:w="1795" w:type="dxa"/>
          </w:tcPr>
          <w:p w14:paraId="7A74DD7E"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0622E7F" w14:textId="1A266F74" w:rsidR="00C40450" w:rsidRPr="0012650D" w:rsidRDefault="00C40450" w:rsidP="00C40450">
            <w:pPr>
              <w:pStyle w:val="SAGEBodyText"/>
              <w:rPr>
                <w:i/>
              </w:rPr>
            </w:pPr>
            <w:r w:rsidRPr="00C40450">
              <w:rPr>
                <w:i/>
              </w:rPr>
              <w:t xml:space="preserve">{ </w:t>
            </w:r>
            <w:r w:rsidRPr="00C40450">
              <w:rPr>
                <w:i/>
                <w:color w:val="0070C0"/>
              </w:rPr>
              <w:t>"grid</w:t>
            </w:r>
            <w:r>
              <w:rPr>
                <w:i/>
                <w:color w:val="0070C0"/>
              </w:rPr>
              <w:t>BeforeCreate</w:t>
            </w:r>
            <w:r w:rsidRPr="00C40450">
              <w:rPr>
                <w:i/>
                <w:color w:val="0070C0"/>
              </w:rPr>
              <w:t>"</w:t>
            </w:r>
            <w:r w:rsidRPr="00C40450">
              <w:rPr>
                <w:i/>
              </w:rPr>
              <w:t xml:space="preserve">: </w:t>
            </w:r>
            <w:r w:rsidRPr="00C40450">
              <w:rPr>
                <w:i/>
                <w:color w:val="C00000"/>
              </w:rPr>
              <w:t>"receiptUI.customGrid</w:t>
            </w:r>
            <w:r>
              <w:rPr>
                <w:i/>
                <w:color w:val="C00000"/>
              </w:rPr>
              <w:t>BeforeCreate</w:t>
            </w:r>
            <w:r w:rsidRPr="00C40450">
              <w:rPr>
                <w:i/>
                <w:color w:val="C00000"/>
              </w:rPr>
              <w:t xml:space="preserve">" </w:t>
            </w:r>
            <w:r w:rsidRPr="00C40450">
              <w:rPr>
                <w:i/>
              </w:rPr>
              <w:t>}</w:t>
            </w:r>
          </w:p>
        </w:tc>
      </w:tr>
    </w:tbl>
    <w:p w14:paraId="153361EF" w14:textId="77777777" w:rsidR="00F23053" w:rsidRDefault="00F23053" w:rsidP="00F23053">
      <w:pPr>
        <w:pStyle w:val="SAGEBodyText"/>
        <w:rPr>
          <w:b/>
          <w:i/>
          <w:color w:val="27A2C9"/>
        </w:rPr>
      </w:pPr>
    </w:p>
    <w:p w14:paraId="7E68C9C5" w14:textId="6E3813BB" w:rsidR="00A91F9F" w:rsidRDefault="00A91F9F" w:rsidP="002E2AA2">
      <w:pPr>
        <w:pStyle w:val="SAGEHeading3"/>
      </w:pPr>
      <w:bookmarkStart w:id="41" w:name="_Toc71584287"/>
      <w:r>
        <w:t>gridAfterCreate</w:t>
      </w:r>
      <w:bookmarkEnd w:id="41"/>
    </w:p>
    <w:tbl>
      <w:tblPr>
        <w:tblStyle w:val="TableGrid"/>
        <w:tblW w:w="0" w:type="auto"/>
        <w:tblLook w:val="04A0" w:firstRow="1" w:lastRow="0" w:firstColumn="1" w:lastColumn="0" w:noHBand="0" w:noVBand="1"/>
      </w:tblPr>
      <w:tblGrid>
        <w:gridCol w:w="1795"/>
        <w:gridCol w:w="1890"/>
        <w:gridCol w:w="5523"/>
      </w:tblGrid>
      <w:tr w:rsidR="002E2AA2" w14:paraId="0F17F67D" w14:textId="77777777" w:rsidTr="004706A2">
        <w:tc>
          <w:tcPr>
            <w:tcW w:w="9208" w:type="dxa"/>
            <w:gridSpan w:val="3"/>
          </w:tcPr>
          <w:p w14:paraId="7C52C9E3" w14:textId="7105A1E6" w:rsidR="002E2AA2" w:rsidRPr="008A6B69" w:rsidRDefault="002E2AA2" w:rsidP="004706A2">
            <w:pPr>
              <w:pStyle w:val="SAGEBodyText"/>
              <w:ind w:firstLine="144"/>
              <w:jc w:val="center"/>
              <w:rPr>
                <w:sz w:val="28"/>
                <w:szCs w:val="28"/>
              </w:rPr>
            </w:pPr>
            <w:r>
              <w:rPr>
                <w:b/>
                <w:i/>
                <w:color w:val="0070C0"/>
                <w:sz w:val="28"/>
                <w:szCs w:val="28"/>
              </w:rPr>
              <w:t>gridAfterCreate</w:t>
            </w:r>
            <w:r w:rsidRPr="008A6B69">
              <w:rPr>
                <w:sz w:val="28"/>
                <w:szCs w:val="28"/>
              </w:rPr>
              <w:t xml:space="preserve"> (</w:t>
            </w:r>
            <w:r>
              <w:rPr>
                <w:b/>
                <w:i/>
                <w:sz w:val="28"/>
                <w:szCs w:val="28"/>
              </w:rPr>
              <w:t>value</w:t>
            </w:r>
            <w:r w:rsidRPr="008A6B69">
              <w:rPr>
                <w:sz w:val="28"/>
                <w:szCs w:val="28"/>
              </w:rPr>
              <w:t>)</w:t>
            </w:r>
          </w:p>
        </w:tc>
      </w:tr>
      <w:tr w:rsidR="002E2AA2" w14:paraId="071A39ED" w14:textId="77777777" w:rsidTr="004706A2">
        <w:tc>
          <w:tcPr>
            <w:tcW w:w="1795" w:type="dxa"/>
          </w:tcPr>
          <w:p w14:paraId="2557D7FA"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36055EFF" w14:textId="52FF8D5A" w:rsidR="002E2AA2" w:rsidRDefault="002E2AA2" w:rsidP="004706A2">
            <w:pPr>
              <w:pStyle w:val="SAGEBodyText"/>
            </w:pPr>
            <w:r>
              <w:t>Raised after the server generates a new record</w:t>
            </w:r>
          </w:p>
        </w:tc>
      </w:tr>
      <w:tr w:rsidR="002E2AA2" w14:paraId="25CC9146" w14:textId="77777777" w:rsidTr="004706A2">
        <w:tc>
          <w:tcPr>
            <w:tcW w:w="1795" w:type="dxa"/>
          </w:tcPr>
          <w:p w14:paraId="142CF20C"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1B4E6BA3" w14:textId="77777777" w:rsidR="002E2AA2" w:rsidRPr="00997624" w:rsidRDefault="002E2AA2" w:rsidP="004706A2">
            <w:pPr>
              <w:pStyle w:val="SAGETitleDate"/>
              <w:jc w:val="center"/>
              <w:rPr>
                <w:color w:val="auto"/>
              </w:rPr>
            </w:pPr>
            <w:r>
              <w:rPr>
                <w:b/>
                <w:i/>
                <w:color w:val="auto"/>
              </w:rPr>
              <w:t>value</w:t>
            </w:r>
          </w:p>
        </w:tc>
        <w:tc>
          <w:tcPr>
            <w:tcW w:w="5523" w:type="dxa"/>
          </w:tcPr>
          <w:p w14:paraId="2A840550" w14:textId="16AA2A24" w:rsidR="002E2AA2" w:rsidRPr="00B31DCE" w:rsidRDefault="002E2AA2" w:rsidP="004706A2">
            <w:pPr>
              <w:pStyle w:val="SAGEBodyText"/>
            </w:pPr>
            <w:r w:rsidRPr="002525B7">
              <w:t>The</w:t>
            </w:r>
            <w:r>
              <w:t xml:space="preserve"> new record</w:t>
            </w:r>
          </w:p>
        </w:tc>
      </w:tr>
      <w:tr w:rsidR="002E2AA2" w14:paraId="49B75DE0" w14:textId="77777777" w:rsidTr="004706A2">
        <w:tc>
          <w:tcPr>
            <w:tcW w:w="1795" w:type="dxa"/>
          </w:tcPr>
          <w:p w14:paraId="33EE01A6"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4CC20144" w14:textId="77777777" w:rsidR="002E2AA2" w:rsidRPr="006B1113" w:rsidRDefault="002E2AA2" w:rsidP="004706A2">
            <w:pPr>
              <w:pStyle w:val="SAGEBodyText"/>
            </w:pPr>
            <w:r>
              <w:t>None</w:t>
            </w:r>
          </w:p>
        </w:tc>
      </w:tr>
      <w:tr w:rsidR="00C40450" w14:paraId="41C36F29" w14:textId="77777777" w:rsidTr="004706A2">
        <w:tc>
          <w:tcPr>
            <w:tcW w:w="1795" w:type="dxa"/>
          </w:tcPr>
          <w:p w14:paraId="1A9941DB"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4801C1E" w14:textId="79C15AB2"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AfterCreate</w:t>
            </w:r>
            <w:r w:rsidRPr="00C40450">
              <w:rPr>
                <w:i/>
                <w:color w:val="0070C0"/>
              </w:rPr>
              <w:t>"</w:t>
            </w:r>
            <w:r w:rsidRPr="00C40450">
              <w:rPr>
                <w:i/>
              </w:rPr>
              <w:t xml:space="preserve">: </w:t>
            </w:r>
            <w:r w:rsidRPr="00C40450">
              <w:rPr>
                <w:i/>
                <w:color w:val="C00000"/>
              </w:rPr>
              <w:t>"receiptUI.customGrid</w:t>
            </w:r>
            <w:r>
              <w:rPr>
                <w:i/>
                <w:color w:val="C00000"/>
              </w:rPr>
              <w:t>AfterCreate</w:t>
            </w:r>
            <w:r w:rsidRPr="00C40450">
              <w:rPr>
                <w:i/>
                <w:color w:val="C00000"/>
              </w:rPr>
              <w:t xml:space="preserve">" </w:t>
            </w:r>
            <w:r w:rsidRPr="00C40450">
              <w:rPr>
                <w:i/>
              </w:rPr>
              <w:t>}</w:t>
            </w:r>
          </w:p>
        </w:tc>
      </w:tr>
    </w:tbl>
    <w:p w14:paraId="1511774A" w14:textId="77777777" w:rsidR="00A91F9F" w:rsidRDefault="00A91F9F" w:rsidP="00A91F9F">
      <w:pPr>
        <w:pStyle w:val="SAGEBodyText"/>
        <w:rPr>
          <w:b/>
          <w:i/>
          <w:color w:val="27A2C9"/>
        </w:rPr>
      </w:pPr>
    </w:p>
    <w:p w14:paraId="574F926E" w14:textId="18BFA849" w:rsidR="00A91F9F" w:rsidRDefault="00A91F9F" w:rsidP="002E2AA2">
      <w:pPr>
        <w:pStyle w:val="SAGEHeading3"/>
      </w:pPr>
      <w:bookmarkStart w:id="42" w:name="_Toc71584288"/>
      <w:r>
        <w:t>gridAfterInsert</w:t>
      </w:r>
      <w:bookmarkEnd w:id="42"/>
    </w:p>
    <w:tbl>
      <w:tblPr>
        <w:tblStyle w:val="TableGrid"/>
        <w:tblW w:w="0" w:type="auto"/>
        <w:tblLook w:val="04A0" w:firstRow="1" w:lastRow="0" w:firstColumn="1" w:lastColumn="0" w:noHBand="0" w:noVBand="1"/>
      </w:tblPr>
      <w:tblGrid>
        <w:gridCol w:w="1795"/>
        <w:gridCol w:w="1890"/>
        <w:gridCol w:w="5523"/>
      </w:tblGrid>
      <w:tr w:rsidR="002E2AA2" w14:paraId="64A034F8" w14:textId="77777777" w:rsidTr="004706A2">
        <w:tc>
          <w:tcPr>
            <w:tcW w:w="9208" w:type="dxa"/>
            <w:gridSpan w:val="3"/>
          </w:tcPr>
          <w:p w14:paraId="02327431" w14:textId="177A8870" w:rsidR="002E2AA2" w:rsidRPr="008A6B69" w:rsidRDefault="002E2AA2" w:rsidP="004706A2">
            <w:pPr>
              <w:pStyle w:val="SAGEBodyText"/>
              <w:ind w:firstLine="144"/>
              <w:jc w:val="center"/>
              <w:rPr>
                <w:sz w:val="28"/>
                <w:szCs w:val="28"/>
              </w:rPr>
            </w:pPr>
            <w:r>
              <w:rPr>
                <w:b/>
                <w:i/>
                <w:color w:val="0070C0"/>
                <w:sz w:val="28"/>
                <w:szCs w:val="28"/>
              </w:rPr>
              <w:t>gridAfterInsert</w:t>
            </w:r>
            <w:r w:rsidRPr="008A6B69">
              <w:rPr>
                <w:sz w:val="28"/>
                <w:szCs w:val="28"/>
              </w:rPr>
              <w:t xml:space="preserve"> (</w:t>
            </w:r>
            <w:r>
              <w:rPr>
                <w:b/>
                <w:i/>
                <w:sz w:val="28"/>
                <w:szCs w:val="28"/>
              </w:rPr>
              <w:t>value</w:t>
            </w:r>
            <w:r w:rsidRPr="008A6B69">
              <w:rPr>
                <w:sz w:val="28"/>
                <w:szCs w:val="28"/>
              </w:rPr>
              <w:t>)</w:t>
            </w:r>
          </w:p>
        </w:tc>
      </w:tr>
      <w:tr w:rsidR="002E2AA2" w14:paraId="3BDCE7B2" w14:textId="77777777" w:rsidTr="004706A2">
        <w:tc>
          <w:tcPr>
            <w:tcW w:w="1795" w:type="dxa"/>
          </w:tcPr>
          <w:p w14:paraId="711CFEA3" w14:textId="77777777" w:rsidR="002E2AA2" w:rsidRPr="00997624" w:rsidRDefault="002E2AA2" w:rsidP="004706A2">
            <w:pPr>
              <w:pStyle w:val="SAGETitleDate"/>
              <w:jc w:val="center"/>
              <w:rPr>
                <w:b/>
                <w:color w:val="7030A0"/>
              </w:rPr>
            </w:pPr>
            <w:r w:rsidRPr="00997624">
              <w:rPr>
                <w:b/>
                <w:color w:val="7030A0"/>
              </w:rPr>
              <w:t>Description</w:t>
            </w:r>
          </w:p>
        </w:tc>
        <w:tc>
          <w:tcPr>
            <w:tcW w:w="7413" w:type="dxa"/>
            <w:gridSpan w:val="2"/>
          </w:tcPr>
          <w:p w14:paraId="00619D51" w14:textId="589EBB40" w:rsidR="002E2AA2" w:rsidRDefault="002E2AA2" w:rsidP="002E2AA2">
            <w:r>
              <w:t>Raised a record is inserted and synced to the server</w:t>
            </w:r>
          </w:p>
        </w:tc>
      </w:tr>
      <w:tr w:rsidR="002E2AA2" w14:paraId="5C43F4AB" w14:textId="77777777" w:rsidTr="004706A2">
        <w:tc>
          <w:tcPr>
            <w:tcW w:w="1795" w:type="dxa"/>
          </w:tcPr>
          <w:p w14:paraId="24B16525" w14:textId="77777777" w:rsidR="002E2AA2" w:rsidRPr="00997624" w:rsidRDefault="002E2AA2" w:rsidP="004706A2">
            <w:pPr>
              <w:pStyle w:val="SAGETitleDate"/>
              <w:jc w:val="center"/>
              <w:rPr>
                <w:b/>
                <w:color w:val="7030A0"/>
              </w:rPr>
            </w:pPr>
            <w:r w:rsidRPr="00997624">
              <w:rPr>
                <w:b/>
                <w:color w:val="7030A0"/>
              </w:rPr>
              <w:t>Parameters</w:t>
            </w:r>
          </w:p>
        </w:tc>
        <w:tc>
          <w:tcPr>
            <w:tcW w:w="1890" w:type="dxa"/>
          </w:tcPr>
          <w:p w14:paraId="4481F743" w14:textId="77777777" w:rsidR="002E2AA2" w:rsidRPr="00997624" w:rsidRDefault="002E2AA2" w:rsidP="004706A2">
            <w:pPr>
              <w:pStyle w:val="SAGETitleDate"/>
              <w:jc w:val="center"/>
              <w:rPr>
                <w:color w:val="auto"/>
              </w:rPr>
            </w:pPr>
            <w:r>
              <w:rPr>
                <w:b/>
                <w:i/>
                <w:color w:val="auto"/>
              </w:rPr>
              <w:t>value</w:t>
            </w:r>
          </w:p>
        </w:tc>
        <w:tc>
          <w:tcPr>
            <w:tcW w:w="5523" w:type="dxa"/>
          </w:tcPr>
          <w:p w14:paraId="48F78F5E" w14:textId="7601F10C" w:rsidR="002E2AA2" w:rsidRPr="00B31DCE" w:rsidRDefault="002E2AA2" w:rsidP="004706A2">
            <w:pPr>
              <w:pStyle w:val="SAGEBodyText"/>
            </w:pPr>
            <w:r w:rsidRPr="002525B7">
              <w:t>The</w:t>
            </w:r>
            <w:r>
              <w:t xml:space="preserve"> new record</w:t>
            </w:r>
            <w:r w:rsidR="00203658">
              <w:t xml:space="preserve"> being inserted</w:t>
            </w:r>
          </w:p>
        </w:tc>
      </w:tr>
      <w:tr w:rsidR="002E2AA2" w14:paraId="29B74265" w14:textId="77777777" w:rsidTr="004706A2">
        <w:tc>
          <w:tcPr>
            <w:tcW w:w="1795" w:type="dxa"/>
          </w:tcPr>
          <w:p w14:paraId="360E3710" w14:textId="77777777" w:rsidR="002E2AA2" w:rsidRPr="00997624" w:rsidRDefault="002E2AA2" w:rsidP="004706A2">
            <w:pPr>
              <w:pStyle w:val="SAGETitleDate"/>
              <w:jc w:val="center"/>
              <w:rPr>
                <w:b/>
                <w:color w:val="7030A0"/>
              </w:rPr>
            </w:pPr>
            <w:r w:rsidRPr="00997624">
              <w:rPr>
                <w:b/>
                <w:color w:val="7030A0"/>
              </w:rPr>
              <w:t>Returns</w:t>
            </w:r>
          </w:p>
        </w:tc>
        <w:tc>
          <w:tcPr>
            <w:tcW w:w="7413" w:type="dxa"/>
            <w:gridSpan w:val="2"/>
          </w:tcPr>
          <w:p w14:paraId="5A632CB7" w14:textId="77777777" w:rsidR="002E2AA2" w:rsidRPr="006B1113" w:rsidRDefault="002E2AA2" w:rsidP="004706A2">
            <w:pPr>
              <w:pStyle w:val="SAGEBodyText"/>
            </w:pPr>
            <w:r>
              <w:t>None</w:t>
            </w:r>
          </w:p>
        </w:tc>
      </w:tr>
      <w:tr w:rsidR="00C40450" w14:paraId="5773E78E" w14:textId="77777777" w:rsidTr="004706A2">
        <w:tc>
          <w:tcPr>
            <w:tcW w:w="1795" w:type="dxa"/>
          </w:tcPr>
          <w:p w14:paraId="767AF554"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6229325" w14:textId="054F8EFB" w:rsidR="00C40450" w:rsidRPr="0012650D" w:rsidRDefault="00C40450" w:rsidP="00C40450">
            <w:pPr>
              <w:pStyle w:val="SAGEBodyText"/>
              <w:rPr>
                <w:i/>
              </w:rPr>
            </w:pPr>
            <w:r w:rsidRPr="00C40450">
              <w:rPr>
                <w:i/>
              </w:rPr>
              <w:t xml:space="preserve">{ </w:t>
            </w:r>
            <w:r w:rsidRPr="00C40450">
              <w:rPr>
                <w:i/>
                <w:color w:val="0070C0"/>
              </w:rPr>
              <w:t>"grid</w:t>
            </w:r>
            <w:r>
              <w:rPr>
                <w:i/>
                <w:color w:val="0070C0"/>
              </w:rPr>
              <w:t>AfterInsert</w:t>
            </w:r>
            <w:r w:rsidRPr="00C40450">
              <w:rPr>
                <w:i/>
                <w:color w:val="0070C0"/>
              </w:rPr>
              <w:t>"</w:t>
            </w:r>
            <w:r w:rsidRPr="00C40450">
              <w:rPr>
                <w:i/>
              </w:rPr>
              <w:t xml:space="preserve">: </w:t>
            </w:r>
            <w:r w:rsidRPr="00C40450">
              <w:rPr>
                <w:i/>
                <w:color w:val="C00000"/>
              </w:rPr>
              <w:t>"receiptUI.customGrid</w:t>
            </w:r>
            <w:r>
              <w:rPr>
                <w:i/>
                <w:color w:val="C00000"/>
              </w:rPr>
              <w:t>AfterInsert</w:t>
            </w:r>
            <w:r w:rsidRPr="00C40450">
              <w:rPr>
                <w:i/>
                <w:color w:val="C00000"/>
              </w:rPr>
              <w:t xml:space="preserve">" </w:t>
            </w:r>
            <w:r w:rsidRPr="00C40450">
              <w:rPr>
                <w:i/>
              </w:rPr>
              <w:t>}</w:t>
            </w:r>
          </w:p>
        </w:tc>
      </w:tr>
    </w:tbl>
    <w:p w14:paraId="22B16A38" w14:textId="6C3896D9" w:rsidR="00A91F9F" w:rsidRDefault="00A91F9F" w:rsidP="00A91F9F">
      <w:pPr>
        <w:pStyle w:val="SAGEBodyText"/>
        <w:rPr>
          <w:b/>
          <w:i/>
          <w:color w:val="27A2C9"/>
        </w:rPr>
      </w:pPr>
    </w:p>
    <w:p w14:paraId="204CD86F" w14:textId="4EED518F" w:rsidR="00E32E70" w:rsidRDefault="00E32E70" w:rsidP="00E32E70">
      <w:pPr>
        <w:pStyle w:val="SAGEHeading3"/>
      </w:pPr>
      <w:bookmarkStart w:id="43" w:name="_Toc71584289"/>
      <w:r>
        <w:t>gridAfterLoadData</w:t>
      </w:r>
      <w:bookmarkEnd w:id="43"/>
    </w:p>
    <w:tbl>
      <w:tblPr>
        <w:tblStyle w:val="TableGrid"/>
        <w:tblW w:w="0" w:type="auto"/>
        <w:tblLook w:val="04A0" w:firstRow="1" w:lastRow="0" w:firstColumn="1" w:lastColumn="0" w:noHBand="0" w:noVBand="1"/>
      </w:tblPr>
      <w:tblGrid>
        <w:gridCol w:w="1795"/>
        <w:gridCol w:w="1890"/>
        <w:gridCol w:w="5523"/>
      </w:tblGrid>
      <w:tr w:rsidR="00E32E70" w14:paraId="0F366389" w14:textId="77777777" w:rsidTr="00D43C97">
        <w:tc>
          <w:tcPr>
            <w:tcW w:w="9208" w:type="dxa"/>
            <w:gridSpan w:val="3"/>
          </w:tcPr>
          <w:p w14:paraId="3F17CD93" w14:textId="28286800" w:rsidR="00E32E70" w:rsidRPr="008A6B69" w:rsidRDefault="00E32E70" w:rsidP="00D43C97">
            <w:pPr>
              <w:pStyle w:val="SAGEBodyText"/>
              <w:ind w:firstLine="144"/>
              <w:jc w:val="center"/>
              <w:rPr>
                <w:sz w:val="28"/>
                <w:szCs w:val="28"/>
              </w:rPr>
            </w:pPr>
            <w:r>
              <w:rPr>
                <w:b/>
                <w:i/>
                <w:color w:val="0070C0"/>
                <w:sz w:val="28"/>
                <w:szCs w:val="28"/>
              </w:rPr>
              <w:t>gridAfterLoadData</w:t>
            </w:r>
            <w:r w:rsidRPr="008A6B69">
              <w:rPr>
                <w:sz w:val="28"/>
                <w:szCs w:val="28"/>
              </w:rPr>
              <w:t xml:space="preserve"> (</w:t>
            </w:r>
            <w:r>
              <w:rPr>
                <w:b/>
                <w:i/>
                <w:sz w:val="28"/>
                <w:szCs w:val="28"/>
              </w:rPr>
              <w:t>value</w:t>
            </w:r>
            <w:r w:rsidRPr="008A6B69">
              <w:rPr>
                <w:sz w:val="28"/>
                <w:szCs w:val="28"/>
              </w:rPr>
              <w:t>)</w:t>
            </w:r>
          </w:p>
        </w:tc>
      </w:tr>
      <w:tr w:rsidR="00E32E70" w14:paraId="7ACE47F3" w14:textId="77777777" w:rsidTr="00D43C97">
        <w:tc>
          <w:tcPr>
            <w:tcW w:w="1795" w:type="dxa"/>
          </w:tcPr>
          <w:p w14:paraId="34953E29" w14:textId="77777777" w:rsidR="00E32E70" w:rsidRPr="00997624" w:rsidRDefault="00E32E70" w:rsidP="00D43C97">
            <w:pPr>
              <w:pStyle w:val="SAGETitleDate"/>
              <w:jc w:val="center"/>
              <w:rPr>
                <w:b/>
                <w:color w:val="7030A0"/>
              </w:rPr>
            </w:pPr>
            <w:r w:rsidRPr="00997624">
              <w:rPr>
                <w:b/>
                <w:color w:val="7030A0"/>
              </w:rPr>
              <w:t>Description</w:t>
            </w:r>
          </w:p>
        </w:tc>
        <w:tc>
          <w:tcPr>
            <w:tcW w:w="7413" w:type="dxa"/>
            <w:gridSpan w:val="2"/>
          </w:tcPr>
          <w:p w14:paraId="5C7E77FF" w14:textId="784DD004" w:rsidR="00E32E70" w:rsidRDefault="00E32E70" w:rsidP="00D43C97">
            <w:r>
              <w:t>Raised when grid load data</w:t>
            </w:r>
          </w:p>
        </w:tc>
      </w:tr>
      <w:tr w:rsidR="00E32E70" w14:paraId="361CE2DA" w14:textId="77777777" w:rsidTr="00D43C97">
        <w:tc>
          <w:tcPr>
            <w:tcW w:w="1795" w:type="dxa"/>
          </w:tcPr>
          <w:p w14:paraId="56AB3F12" w14:textId="77777777" w:rsidR="00E32E70" w:rsidRPr="00997624" w:rsidRDefault="00E32E70" w:rsidP="00D43C97">
            <w:pPr>
              <w:pStyle w:val="SAGETitleDate"/>
              <w:jc w:val="center"/>
              <w:rPr>
                <w:b/>
                <w:color w:val="7030A0"/>
              </w:rPr>
            </w:pPr>
            <w:r w:rsidRPr="00997624">
              <w:rPr>
                <w:b/>
                <w:color w:val="7030A0"/>
              </w:rPr>
              <w:t>Parameters</w:t>
            </w:r>
          </w:p>
        </w:tc>
        <w:tc>
          <w:tcPr>
            <w:tcW w:w="1890" w:type="dxa"/>
          </w:tcPr>
          <w:p w14:paraId="029F70E1" w14:textId="77777777" w:rsidR="00E32E70" w:rsidRPr="00997624" w:rsidRDefault="00E32E70" w:rsidP="00D43C97">
            <w:pPr>
              <w:pStyle w:val="SAGETitleDate"/>
              <w:jc w:val="center"/>
              <w:rPr>
                <w:color w:val="auto"/>
              </w:rPr>
            </w:pPr>
            <w:r>
              <w:rPr>
                <w:b/>
                <w:i/>
                <w:color w:val="auto"/>
              </w:rPr>
              <w:t>value</w:t>
            </w:r>
          </w:p>
        </w:tc>
        <w:tc>
          <w:tcPr>
            <w:tcW w:w="5523" w:type="dxa"/>
          </w:tcPr>
          <w:p w14:paraId="39BA2B53" w14:textId="0100B300" w:rsidR="00E32E70" w:rsidRPr="00B31DCE" w:rsidRDefault="00E32E70" w:rsidP="00D43C97">
            <w:pPr>
              <w:pStyle w:val="SAGEBodyText"/>
            </w:pPr>
            <w:r w:rsidRPr="002525B7">
              <w:t>The</w:t>
            </w:r>
            <w:r>
              <w:t xml:space="preserve"> grid data source data</w:t>
            </w:r>
          </w:p>
        </w:tc>
      </w:tr>
      <w:tr w:rsidR="00E32E70" w14:paraId="1C1D845F" w14:textId="77777777" w:rsidTr="00D43C97">
        <w:tc>
          <w:tcPr>
            <w:tcW w:w="1795" w:type="dxa"/>
          </w:tcPr>
          <w:p w14:paraId="0D378B8E" w14:textId="77777777" w:rsidR="00E32E70" w:rsidRPr="00997624" w:rsidRDefault="00E32E70" w:rsidP="00D43C97">
            <w:pPr>
              <w:pStyle w:val="SAGETitleDate"/>
              <w:jc w:val="center"/>
              <w:rPr>
                <w:b/>
                <w:color w:val="7030A0"/>
              </w:rPr>
            </w:pPr>
            <w:r w:rsidRPr="00997624">
              <w:rPr>
                <w:b/>
                <w:color w:val="7030A0"/>
              </w:rPr>
              <w:t>Returns</w:t>
            </w:r>
          </w:p>
        </w:tc>
        <w:tc>
          <w:tcPr>
            <w:tcW w:w="7413" w:type="dxa"/>
            <w:gridSpan w:val="2"/>
          </w:tcPr>
          <w:p w14:paraId="26F18F91" w14:textId="77777777" w:rsidR="00E32E70" w:rsidRPr="006B1113" w:rsidRDefault="00E32E70" w:rsidP="00D43C97">
            <w:pPr>
              <w:pStyle w:val="SAGEBodyText"/>
            </w:pPr>
            <w:r>
              <w:t>None</w:t>
            </w:r>
          </w:p>
        </w:tc>
      </w:tr>
      <w:tr w:rsidR="00E32E70" w14:paraId="4BE6D8A9" w14:textId="77777777" w:rsidTr="00D43C97">
        <w:tc>
          <w:tcPr>
            <w:tcW w:w="1795" w:type="dxa"/>
          </w:tcPr>
          <w:p w14:paraId="336BEA0F" w14:textId="77777777" w:rsidR="00E32E70" w:rsidRPr="00997624" w:rsidRDefault="00E32E70" w:rsidP="00D43C97">
            <w:pPr>
              <w:pStyle w:val="SAGETitleDate"/>
              <w:jc w:val="center"/>
              <w:rPr>
                <w:b/>
                <w:color w:val="7030A0"/>
              </w:rPr>
            </w:pPr>
            <w:r w:rsidRPr="00997624">
              <w:rPr>
                <w:b/>
                <w:color w:val="7030A0"/>
              </w:rPr>
              <w:lastRenderedPageBreak/>
              <w:t>Example</w:t>
            </w:r>
          </w:p>
        </w:tc>
        <w:tc>
          <w:tcPr>
            <w:tcW w:w="7413" w:type="dxa"/>
            <w:gridSpan w:val="2"/>
          </w:tcPr>
          <w:p w14:paraId="4DFF081B" w14:textId="549270A3" w:rsidR="00E32E70" w:rsidRPr="0012650D" w:rsidRDefault="00E32E70" w:rsidP="00D43C97">
            <w:pPr>
              <w:pStyle w:val="SAGEBodyText"/>
              <w:rPr>
                <w:i/>
              </w:rPr>
            </w:pPr>
            <w:r w:rsidRPr="00C40450">
              <w:rPr>
                <w:i/>
              </w:rPr>
              <w:t xml:space="preserve">{ </w:t>
            </w:r>
            <w:r w:rsidRPr="00C40450">
              <w:rPr>
                <w:i/>
                <w:color w:val="0070C0"/>
              </w:rPr>
              <w:t>"grid</w:t>
            </w:r>
            <w:r>
              <w:rPr>
                <w:i/>
                <w:color w:val="0070C0"/>
              </w:rPr>
              <w:t>AfterLoadData</w:t>
            </w:r>
            <w:r w:rsidRPr="00C40450">
              <w:rPr>
                <w:i/>
                <w:color w:val="0070C0"/>
              </w:rPr>
              <w:t>"</w:t>
            </w:r>
            <w:r w:rsidRPr="00C40450">
              <w:rPr>
                <w:i/>
              </w:rPr>
              <w:t xml:space="preserve">: </w:t>
            </w:r>
            <w:r w:rsidRPr="00C40450">
              <w:rPr>
                <w:i/>
                <w:color w:val="C00000"/>
              </w:rPr>
              <w:t>"receiptUI.customGrid</w:t>
            </w:r>
            <w:r>
              <w:rPr>
                <w:i/>
                <w:color w:val="C00000"/>
              </w:rPr>
              <w:t>LoadData</w:t>
            </w:r>
            <w:r w:rsidRPr="00C40450">
              <w:rPr>
                <w:i/>
                <w:color w:val="C00000"/>
              </w:rPr>
              <w:t xml:space="preserve">" </w:t>
            </w:r>
            <w:r w:rsidRPr="00C40450">
              <w:rPr>
                <w:i/>
              </w:rPr>
              <w:t>}</w:t>
            </w:r>
          </w:p>
        </w:tc>
      </w:tr>
    </w:tbl>
    <w:p w14:paraId="51FFECB4" w14:textId="77777777" w:rsidR="00E32E70" w:rsidRDefault="00E32E70" w:rsidP="00A91F9F">
      <w:pPr>
        <w:pStyle w:val="SAGEBodyText"/>
        <w:rPr>
          <w:b/>
          <w:i/>
          <w:color w:val="27A2C9"/>
        </w:rPr>
      </w:pPr>
    </w:p>
    <w:p w14:paraId="42E005A9" w14:textId="77777777" w:rsidR="00E32E70" w:rsidRDefault="00E32E70" w:rsidP="00A91F9F">
      <w:pPr>
        <w:pStyle w:val="SAGEBodyText"/>
        <w:rPr>
          <w:b/>
          <w:i/>
          <w:color w:val="27A2C9"/>
        </w:rPr>
      </w:pPr>
    </w:p>
    <w:p w14:paraId="4933630C" w14:textId="39D6ECC4" w:rsidR="00A91F9F" w:rsidRDefault="00A91F9F" w:rsidP="00203658">
      <w:pPr>
        <w:pStyle w:val="SAGEHeading3"/>
      </w:pPr>
      <w:bookmarkStart w:id="44" w:name="_Toc71584290"/>
      <w:r>
        <w:t>columnChanged</w:t>
      </w:r>
      <w:bookmarkEnd w:id="44"/>
    </w:p>
    <w:tbl>
      <w:tblPr>
        <w:tblStyle w:val="TableGrid"/>
        <w:tblW w:w="0" w:type="auto"/>
        <w:tblLook w:val="04A0" w:firstRow="1" w:lastRow="0" w:firstColumn="1" w:lastColumn="0" w:noHBand="0" w:noVBand="1"/>
      </w:tblPr>
      <w:tblGrid>
        <w:gridCol w:w="1795"/>
        <w:gridCol w:w="1890"/>
        <w:gridCol w:w="5523"/>
      </w:tblGrid>
      <w:tr w:rsidR="00203658" w14:paraId="10B2A357" w14:textId="77777777" w:rsidTr="004706A2">
        <w:tc>
          <w:tcPr>
            <w:tcW w:w="9208" w:type="dxa"/>
            <w:gridSpan w:val="3"/>
          </w:tcPr>
          <w:p w14:paraId="50921EC1" w14:textId="567B600E" w:rsidR="00203658" w:rsidRPr="008A6B69" w:rsidRDefault="00203658" w:rsidP="004706A2">
            <w:pPr>
              <w:pStyle w:val="SAGEBodyText"/>
              <w:ind w:firstLine="144"/>
              <w:jc w:val="center"/>
              <w:rPr>
                <w:sz w:val="28"/>
                <w:szCs w:val="28"/>
              </w:rPr>
            </w:pPr>
            <w:r>
              <w:rPr>
                <w:b/>
                <w:i/>
                <w:color w:val="0070C0"/>
                <w:sz w:val="28"/>
                <w:szCs w:val="28"/>
              </w:rPr>
              <w:t>columnChanged</w:t>
            </w:r>
            <w:r w:rsidRPr="008A6B69">
              <w:rPr>
                <w:sz w:val="28"/>
                <w:szCs w:val="28"/>
              </w:rPr>
              <w:t xml:space="preserve"> (</w:t>
            </w:r>
            <w:r w:rsidRPr="00203658">
              <w:rPr>
                <w:b/>
                <w:i/>
                <w:sz w:val="28"/>
                <w:szCs w:val="28"/>
              </w:rPr>
              <w:t>currentV</w:t>
            </w:r>
            <w:r>
              <w:rPr>
                <w:b/>
                <w:i/>
                <w:sz w:val="28"/>
                <w:szCs w:val="28"/>
              </w:rPr>
              <w:t>alue, value, event</w:t>
            </w:r>
            <w:r w:rsidRPr="008A6B69">
              <w:rPr>
                <w:sz w:val="28"/>
                <w:szCs w:val="28"/>
              </w:rPr>
              <w:t>)</w:t>
            </w:r>
          </w:p>
        </w:tc>
      </w:tr>
      <w:tr w:rsidR="00203658" w14:paraId="6ED5300C" w14:textId="77777777" w:rsidTr="004706A2">
        <w:tc>
          <w:tcPr>
            <w:tcW w:w="1795" w:type="dxa"/>
          </w:tcPr>
          <w:p w14:paraId="3030F030"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07B2206" w14:textId="76418C7B" w:rsidR="00203658" w:rsidRDefault="00203658" w:rsidP="004706A2">
            <w:pPr>
              <w:pStyle w:val="SAGEBodyText"/>
            </w:pPr>
            <w:r>
              <w:t>Raised on a changed field before sending to the server</w:t>
            </w:r>
          </w:p>
        </w:tc>
      </w:tr>
      <w:tr w:rsidR="00203658" w14:paraId="319DE644" w14:textId="77777777" w:rsidTr="004706A2">
        <w:tc>
          <w:tcPr>
            <w:tcW w:w="1795" w:type="dxa"/>
          </w:tcPr>
          <w:p w14:paraId="03A11D78"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56F447A7" w14:textId="0873CE86" w:rsidR="00203658" w:rsidRPr="00997624" w:rsidRDefault="00203658" w:rsidP="004706A2">
            <w:pPr>
              <w:pStyle w:val="SAGETitleDate"/>
              <w:jc w:val="center"/>
              <w:rPr>
                <w:color w:val="auto"/>
              </w:rPr>
            </w:pPr>
            <w:r>
              <w:rPr>
                <w:b/>
                <w:i/>
                <w:color w:val="auto"/>
              </w:rPr>
              <w:t>currentValue</w:t>
            </w:r>
          </w:p>
        </w:tc>
        <w:tc>
          <w:tcPr>
            <w:tcW w:w="5523" w:type="dxa"/>
          </w:tcPr>
          <w:p w14:paraId="746DC14F" w14:textId="61E88CA3" w:rsidR="00203658" w:rsidRPr="00B31DCE" w:rsidRDefault="00203658" w:rsidP="004706A2">
            <w:pPr>
              <w:pStyle w:val="SAGEBodyText"/>
            </w:pPr>
            <w:r w:rsidRPr="00A91F9F">
              <w:t>The</w:t>
            </w:r>
            <w:r>
              <w:rPr>
                <w:b/>
                <w:i/>
              </w:rPr>
              <w:t xml:space="preserve"> </w:t>
            </w:r>
            <w:r>
              <w:t>current record stored in an object as field name/value pairs</w:t>
            </w:r>
          </w:p>
        </w:tc>
      </w:tr>
      <w:tr w:rsidR="00203658" w14:paraId="6CE020A0" w14:textId="77777777" w:rsidTr="004706A2">
        <w:tc>
          <w:tcPr>
            <w:tcW w:w="1795" w:type="dxa"/>
          </w:tcPr>
          <w:p w14:paraId="6F8398F2" w14:textId="77777777" w:rsidR="00203658" w:rsidRPr="00997624" w:rsidRDefault="00203658" w:rsidP="004706A2">
            <w:pPr>
              <w:pStyle w:val="SAGETitleDate"/>
              <w:jc w:val="center"/>
              <w:rPr>
                <w:b/>
                <w:color w:val="7030A0"/>
              </w:rPr>
            </w:pPr>
          </w:p>
        </w:tc>
        <w:tc>
          <w:tcPr>
            <w:tcW w:w="1890" w:type="dxa"/>
          </w:tcPr>
          <w:p w14:paraId="268F7680" w14:textId="30A65655" w:rsidR="00203658" w:rsidRDefault="00203658" w:rsidP="004706A2">
            <w:pPr>
              <w:pStyle w:val="SAGEBodyText"/>
              <w:jc w:val="center"/>
              <w:rPr>
                <w:b/>
                <w:i/>
              </w:rPr>
            </w:pPr>
            <w:r>
              <w:rPr>
                <w:b/>
                <w:i/>
              </w:rPr>
              <w:t>value</w:t>
            </w:r>
          </w:p>
        </w:tc>
        <w:tc>
          <w:tcPr>
            <w:tcW w:w="5523" w:type="dxa"/>
          </w:tcPr>
          <w:p w14:paraId="68C1C644" w14:textId="1BF995F9" w:rsidR="00203658" w:rsidRPr="005807D8" w:rsidRDefault="00203658" w:rsidP="004706A2">
            <w:pPr>
              <w:pStyle w:val="SAGEBodyText"/>
              <w:ind w:left="864" w:hanging="864"/>
            </w:pPr>
            <w:r>
              <w:t>The new value for the field</w:t>
            </w:r>
          </w:p>
        </w:tc>
      </w:tr>
      <w:tr w:rsidR="00203658" w14:paraId="14BD9269" w14:textId="77777777" w:rsidTr="004706A2">
        <w:tc>
          <w:tcPr>
            <w:tcW w:w="1795" w:type="dxa"/>
          </w:tcPr>
          <w:p w14:paraId="11978E35" w14:textId="77777777" w:rsidR="00203658" w:rsidRPr="00997624" w:rsidRDefault="00203658" w:rsidP="004706A2">
            <w:pPr>
              <w:pStyle w:val="SAGETitleDate"/>
              <w:jc w:val="center"/>
              <w:rPr>
                <w:b/>
                <w:color w:val="7030A0"/>
              </w:rPr>
            </w:pPr>
          </w:p>
        </w:tc>
        <w:tc>
          <w:tcPr>
            <w:tcW w:w="1890" w:type="dxa"/>
          </w:tcPr>
          <w:p w14:paraId="7E373003" w14:textId="77777777" w:rsidR="00203658" w:rsidRDefault="00203658" w:rsidP="004706A2">
            <w:pPr>
              <w:pStyle w:val="SAGEBodyText"/>
              <w:jc w:val="center"/>
            </w:pPr>
            <w:r>
              <w:rPr>
                <w:b/>
                <w:i/>
              </w:rPr>
              <w:t>event</w:t>
            </w:r>
          </w:p>
        </w:tc>
        <w:tc>
          <w:tcPr>
            <w:tcW w:w="5523" w:type="dxa"/>
          </w:tcPr>
          <w:p w14:paraId="2639DC1A" w14:textId="50D4E515" w:rsidR="00203658" w:rsidRDefault="00203658" w:rsidP="00203658">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(popup a </w:t>
            </w:r>
            <w:r>
              <w:t>delete confirmation message and proceed with delete if Yes is chosen).</w:t>
            </w:r>
          </w:p>
        </w:tc>
      </w:tr>
      <w:tr w:rsidR="00203658" w14:paraId="3DE598B5" w14:textId="77777777" w:rsidTr="004706A2">
        <w:tc>
          <w:tcPr>
            <w:tcW w:w="1795" w:type="dxa"/>
          </w:tcPr>
          <w:p w14:paraId="47A68C21" w14:textId="77777777" w:rsidR="00203658" w:rsidRPr="00997624" w:rsidRDefault="00203658" w:rsidP="004706A2">
            <w:pPr>
              <w:pStyle w:val="SAGETitleDate"/>
              <w:jc w:val="center"/>
              <w:rPr>
                <w:b/>
                <w:color w:val="7030A0"/>
              </w:rPr>
            </w:pPr>
            <w:r w:rsidRPr="00997624">
              <w:rPr>
                <w:b/>
                <w:color w:val="7030A0"/>
              </w:rPr>
              <w:t>Returns</w:t>
            </w:r>
          </w:p>
        </w:tc>
        <w:tc>
          <w:tcPr>
            <w:tcW w:w="7413" w:type="dxa"/>
            <w:gridSpan w:val="2"/>
          </w:tcPr>
          <w:p w14:paraId="5B5A9A7D" w14:textId="77777777" w:rsidR="00203658" w:rsidRPr="006B1113" w:rsidRDefault="00203658" w:rsidP="004706A2">
            <w:pPr>
              <w:pStyle w:val="SAGEBodyText"/>
            </w:pPr>
            <w:r>
              <w:t>None</w:t>
            </w:r>
          </w:p>
        </w:tc>
      </w:tr>
      <w:tr w:rsidR="00C40450" w14:paraId="5787DF18" w14:textId="77777777" w:rsidTr="004706A2">
        <w:tc>
          <w:tcPr>
            <w:tcW w:w="1795" w:type="dxa"/>
          </w:tcPr>
          <w:p w14:paraId="2C2035C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6ABC5EA5" w14:textId="55A53743" w:rsidR="00C40450" w:rsidRPr="0012650D" w:rsidRDefault="00C40450" w:rsidP="00C40450">
            <w:pPr>
              <w:pStyle w:val="SAGEBodyText"/>
              <w:rPr>
                <w:i/>
              </w:rPr>
            </w:pPr>
            <w:r w:rsidRPr="00C40450">
              <w:rPr>
                <w:i/>
              </w:rPr>
              <w:t xml:space="preserve">{ </w:t>
            </w:r>
            <w:r w:rsidRPr="00C40450">
              <w:rPr>
                <w:i/>
                <w:color w:val="0070C0"/>
              </w:rPr>
              <w:t>"</w:t>
            </w:r>
            <w:r>
              <w:rPr>
                <w:i/>
                <w:color w:val="0070C0"/>
              </w:rPr>
              <w:t>columnChanged</w:t>
            </w:r>
            <w:r w:rsidRPr="00C40450">
              <w:rPr>
                <w:i/>
                <w:color w:val="0070C0"/>
              </w:rPr>
              <w:t>"</w:t>
            </w:r>
            <w:r w:rsidRPr="00C40450">
              <w:rPr>
                <w:i/>
              </w:rPr>
              <w:t xml:space="preserve">: </w:t>
            </w:r>
            <w:r w:rsidRPr="00C40450">
              <w:rPr>
                <w:i/>
                <w:color w:val="C00000"/>
              </w:rPr>
              <w:t>"receiptUI.custom</w:t>
            </w:r>
            <w:r>
              <w:rPr>
                <w:i/>
                <w:color w:val="C00000"/>
              </w:rPr>
              <w:t>ColumnChanged</w:t>
            </w:r>
            <w:r w:rsidRPr="00C40450">
              <w:rPr>
                <w:i/>
                <w:color w:val="C00000"/>
              </w:rPr>
              <w:t xml:space="preserve">" </w:t>
            </w:r>
            <w:r w:rsidRPr="00C40450">
              <w:rPr>
                <w:i/>
              </w:rPr>
              <w:t>}</w:t>
            </w:r>
          </w:p>
        </w:tc>
      </w:tr>
    </w:tbl>
    <w:p w14:paraId="536B9C4C" w14:textId="77777777" w:rsidR="00A91F9F" w:rsidRDefault="00A91F9F" w:rsidP="00A91F9F">
      <w:pPr>
        <w:pStyle w:val="SAGEBodyText"/>
        <w:rPr>
          <w:b/>
          <w:i/>
          <w:color w:val="27A2C9"/>
        </w:rPr>
      </w:pPr>
    </w:p>
    <w:p w14:paraId="3EBC9E73" w14:textId="56DAED0C" w:rsidR="00A91F9F" w:rsidRDefault="00C47FFA" w:rsidP="00203658">
      <w:pPr>
        <w:pStyle w:val="SAGEHeading3"/>
      </w:pPr>
      <w:r>
        <w:t xml:space="preserve"> </w:t>
      </w:r>
      <w:bookmarkStart w:id="45" w:name="_Toc71584291"/>
      <w:r w:rsidR="00A91F9F">
        <w:t>columnBeforeDisplay</w:t>
      </w:r>
      <w:bookmarkEnd w:id="45"/>
    </w:p>
    <w:tbl>
      <w:tblPr>
        <w:tblStyle w:val="TableGrid"/>
        <w:tblW w:w="0" w:type="auto"/>
        <w:tblLook w:val="04A0" w:firstRow="1" w:lastRow="0" w:firstColumn="1" w:lastColumn="0" w:noHBand="0" w:noVBand="1"/>
      </w:tblPr>
      <w:tblGrid>
        <w:gridCol w:w="1795"/>
        <w:gridCol w:w="1890"/>
        <w:gridCol w:w="5523"/>
      </w:tblGrid>
      <w:tr w:rsidR="00203658" w14:paraId="1B850F72" w14:textId="77777777" w:rsidTr="004706A2">
        <w:tc>
          <w:tcPr>
            <w:tcW w:w="9208" w:type="dxa"/>
            <w:gridSpan w:val="3"/>
          </w:tcPr>
          <w:p w14:paraId="16782DE3" w14:textId="58B4095B" w:rsidR="00203658" w:rsidRPr="008A6B69" w:rsidRDefault="004706A2" w:rsidP="004706A2">
            <w:pPr>
              <w:pStyle w:val="SAGEBodyText"/>
              <w:ind w:firstLine="144"/>
              <w:jc w:val="center"/>
              <w:rPr>
                <w:sz w:val="28"/>
                <w:szCs w:val="28"/>
              </w:rPr>
            </w:pPr>
            <w:r>
              <w:rPr>
                <w:b/>
                <w:i/>
                <w:color w:val="0070C0"/>
                <w:sz w:val="28"/>
                <w:szCs w:val="28"/>
              </w:rPr>
              <w:t>columnBeforeDisplay</w:t>
            </w:r>
            <w:r w:rsidR="00203658" w:rsidRPr="008A6B69">
              <w:rPr>
                <w:sz w:val="28"/>
                <w:szCs w:val="28"/>
              </w:rPr>
              <w:t xml:space="preserve"> (</w:t>
            </w:r>
            <w:r w:rsidR="00203658">
              <w:rPr>
                <w:b/>
                <w:i/>
                <w:sz w:val="28"/>
                <w:szCs w:val="28"/>
              </w:rPr>
              <w:t xml:space="preserve">value, </w:t>
            </w:r>
            <w:r>
              <w:rPr>
                <w:b/>
                <w:i/>
                <w:sz w:val="28"/>
                <w:szCs w:val="28"/>
              </w:rPr>
              <w:t>properties</w:t>
            </w:r>
            <w:r w:rsidR="00203658" w:rsidRPr="008A6B69">
              <w:rPr>
                <w:sz w:val="28"/>
                <w:szCs w:val="28"/>
              </w:rPr>
              <w:t>)</w:t>
            </w:r>
          </w:p>
        </w:tc>
      </w:tr>
      <w:tr w:rsidR="00203658" w14:paraId="55AF9440" w14:textId="77777777" w:rsidTr="004706A2">
        <w:tc>
          <w:tcPr>
            <w:tcW w:w="1795" w:type="dxa"/>
          </w:tcPr>
          <w:p w14:paraId="5AAE41CF" w14:textId="77777777" w:rsidR="00203658" w:rsidRPr="00997624" w:rsidRDefault="00203658" w:rsidP="004706A2">
            <w:pPr>
              <w:pStyle w:val="SAGETitleDate"/>
              <w:jc w:val="center"/>
              <w:rPr>
                <w:b/>
                <w:color w:val="7030A0"/>
              </w:rPr>
            </w:pPr>
            <w:r w:rsidRPr="00997624">
              <w:rPr>
                <w:b/>
                <w:color w:val="7030A0"/>
              </w:rPr>
              <w:t>Description</w:t>
            </w:r>
          </w:p>
        </w:tc>
        <w:tc>
          <w:tcPr>
            <w:tcW w:w="7413" w:type="dxa"/>
            <w:gridSpan w:val="2"/>
          </w:tcPr>
          <w:p w14:paraId="6A1F8148" w14:textId="402EC34E" w:rsidR="00203658" w:rsidRDefault="004706A2" w:rsidP="004706A2">
            <w:pPr>
              <w:pStyle w:val="SAGEBodyText"/>
            </w:pPr>
            <w:r>
              <w:t>Raised before display of the current field value</w:t>
            </w:r>
          </w:p>
        </w:tc>
      </w:tr>
      <w:tr w:rsidR="00203658" w14:paraId="605B6DB6" w14:textId="77777777" w:rsidTr="004706A2">
        <w:tc>
          <w:tcPr>
            <w:tcW w:w="1795" w:type="dxa"/>
          </w:tcPr>
          <w:p w14:paraId="4BD74712" w14:textId="77777777" w:rsidR="00203658" w:rsidRPr="00997624" w:rsidRDefault="00203658" w:rsidP="004706A2">
            <w:pPr>
              <w:pStyle w:val="SAGETitleDate"/>
              <w:jc w:val="center"/>
              <w:rPr>
                <w:b/>
                <w:color w:val="7030A0"/>
              </w:rPr>
            </w:pPr>
            <w:r w:rsidRPr="00997624">
              <w:rPr>
                <w:b/>
                <w:color w:val="7030A0"/>
              </w:rPr>
              <w:t>Parameters</w:t>
            </w:r>
          </w:p>
        </w:tc>
        <w:tc>
          <w:tcPr>
            <w:tcW w:w="1890" w:type="dxa"/>
          </w:tcPr>
          <w:p w14:paraId="1CCE65FE" w14:textId="77777777" w:rsidR="00203658" w:rsidRPr="00997624" w:rsidRDefault="00203658" w:rsidP="004706A2">
            <w:pPr>
              <w:pStyle w:val="SAGETitleDate"/>
              <w:jc w:val="center"/>
              <w:rPr>
                <w:color w:val="auto"/>
              </w:rPr>
            </w:pPr>
            <w:r>
              <w:rPr>
                <w:b/>
                <w:i/>
                <w:color w:val="auto"/>
              </w:rPr>
              <w:t>value</w:t>
            </w:r>
          </w:p>
        </w:tc>
        <w:tc>
          <w:tcPr>
            <w:tcW w:w="5523" w:type="dxa"/>
          </w:tcPr>
          <w:p w14:paraId="352B7CB1" w14:textId="7C1541AF" w:rsidR="00203658"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203658" w14:paraId="152BBEEA" w14:textId="77777777" w:rsidTr="004706A2">
        <w:tc>
          <w:tcPr>
            <w:tcW w:w="1795" w:type="dxa"/>
          </w:tcPr>
          <w:p w14:paraId="2E8CD009" w14:textId="77777777" w:rsidR="00203658" w:rsidRPr="00997624" w:rsidRDefault="00203658" w:rsidP="004706A2">
            <w:pPr>
              <w:pStyle w:val="SAGETitleDate"/>
              <w:jc w:val="center"/>
              <w:rPr>
                <w:b/>
                <w:color w:val="7030A0"/>
              </w:rPr>
            </w:pPr>
          </w:p>
        </w:tc>
        <w:tc>
          <w:tcPr>
            <w:tcW w:w="1890" w:type="dxa"/>
          </w:tcPr>
          <w:p w14:paraId="6B15B8D7" w14:textId="5E073BE0" w:rsidR="00203658" w:rsidRDefault="004706A2" w:rsidP="004706A2">
            <w:pPr>
              <w:pStyle w:val="SAGEBodyText"/>
              <w:jc w:val="center"/>
            </w:pPr>
            <w:r>
              <w:rPr>
                <w:b/>
                <w:i/>
              </w:rPr>
              <w:t>properties</w:t>
            </w:r>
          </w:p>
        </w:tc>
        <w:tc>
          <w:tcPr>
            <w:tcW w:w="5523" w:type="dxa"/>
          </w:tcPr>
          <w:p w14:paraId="7984C021" w14:textId="77777777" w:rsidR="004706A2" w:rsidRDefault="004706A2" w:rsidP="004706A2">
            <w:pPr>
              <w:pStyle w:val="SAGEBodyText"/>
              <w:ind w:left="864" w:hanging="864"/>
            </w:pPr>
            <w:r>
              <w:t>Properties for the column:</w:t>
            </w:r>
          </w:p>
          <w:p w14:paraId="74CBB961" w14:textId="77777777" w:rsidR="004706A2" w:rsidRDefault="004706A2" w:rsidP="004706A2">
            <w:pPr>
              <w:pStyle w:val="SAGEBodyText"/>
              <w:numPr>
                <w:ilvl w:val="0"/>
                <w:numId w:val="41"/>
              </w:numPr>
            </w:pPr>
            <w:r>
              <w:t>Data type</w:t>
            </w:r>
          </w:p>
          <w:p w14:paraId="4693C722" w14:textId="77777777" w:rsidR="004706A2" w:rsidRDefault="004706A2" w:rsidP="004706A2">
            <w:pPr>
              <w:pStyle w:val="SAGEBodyText"/>
              <w:numPr>
                <w:ilvl w:val="0"/>
                <w:numId w:val="41"/>
              </w:numPr>
            </w:pPr>
            <w:r>
              <w:t>Mask</w:t>
            </w:r>
          </w:p>
          <w:p w14:paraId="2E4B37CC" w14:textId="77777777" w:rsidR="004706A2" w:rsidRDefault="004706A2" w:rsidP="004706A2">
            <w:pPr>
              <w:pStyle w:val="SAGEBodyText"/>
              <w:numPr>
                <w:ilvl w:val="0"/>
                <w:numId w:val="41"/>
              </w:numPr>
            </w:pPr>
            <w:r>
              <w:t>Precision</w:t>
            </w:r>
          </w:p>
          <w:p w14:paraId="16A85BC9" w14:textId="77777777" w:rsidR="004706A2" w:rsidRDefault="004706A2" w:rsidP="004706A2">
            <w:pPr>
              <w:pStyle w:val="SAGEBodyText"/>
              <w:numPr>
                <w:ilvl w:val="0"/>
                <w:numId w:val="41"/>
              </w:numPr>
            </w:pPr>
            <w:r>
              <w:t>Value</w:t>
            </w:r>
          </w:p>
          <w:p w14:paraId="3B610C90" w14:textId="53D5FD38" w:rsidR="00203658" w:rsidRDefault="004706A2" w:rsidP="004706A2">
            <w:pPr>
              <w:pStyle w:val="SAGEBodyText"/>
              <w:ind w:left="864" w:hanging="864"/>
            </w:pPr>
            <w:r>
              <w:t xml:space="preserve">If the column already exists in the business entity, the grid will set the </w:t>
            </w:r>
            <w:r w:rsidRPr="008177F4">
              <w:rPr>
                <w:b/>
                <w:i/>
              </w:rPr>
              <w:t>properties</w:t>
            </w:r>
            <w:r>
              <w:t xml:space="preserve"> object with the field’s data type, mask, precision, and value. A developer can choose to override the properties of this object or leave it as it is. For a custom field, i.e. a field that doesn’t exist in the business entity, the developer must set all the properties for this object</w:t>
            </w:r>
          </w:p>
        </w:tc>
      </w:tr>
      <w:tr w:rsidR="00203658" w14:paraId="7964A7F2" w14:textId="77777777" w:rsidTr="004706A2">
        <w:tc>
          <w:tcPr>
            <w:tcW w:w="1795" w:type="dxa"/>
          </w:tcPr>
          <w:p w14:paraId="4A47DF3D" w14:textId="77777777" w:rsidR="00203658" w:rsidRPr="00997624" w:rsidRDefault="00203658" w:rsidP="004706A2">
            <w:pPr>
              <w:pStyle w:val="SAGETitleDate"/>
              <w:jc w:val="center"/>
              <w:rPr>
                <w:b/>
                <w:color w:val="7030A0"/>
              </w:rPr>
            </w:pPr>
            <w:r w:rsidRPr="00997624">
              <w:rPr>
                <w:b/>
                <w:color w:val="7030A0"/>
              </w:rPr>
              <w:lastRenderedPageBreak/>
              <w:t>Returns</w:t>
            </w:r>
          </w:p>
        </w:tc>
        <w:tc>
          <w:tcPr>
            <w:tcW w:w="7413" w:type="dxa"/>
            <w:gridSpan w:val="2"/>
          </w:tcPr>
          <w:p w14:paraId="424C04E5" w14:textId="77777777" w:rsidR="00203658" w:rsidRPr="006B1113" w:rsidRDefault="00203658" w:rsidP="004706A2">
            <w:pPr>
              <w:pStyle w:val="SAGEBodyText"/>
            </w:pPr>
            <w:r>
              <w:t>None</w:t>
            </w:r>
          </w:p>
        </w:tc>
      </w:tr>
      <w:tr w:rsidR="00C40450" w14:paraId="4D76BEC1" w14:textId="77777777" w:rsidTr="004706A2">
        <w:tc>
          <w:tcPr>
            <w:tcW w:w="1795" w:type="dxa"/>
          </w:tcPr>
          <w:p w14:paraId="258BD831"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00F18B39" w14:textId="51A4CA5A"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columnBeforeDisplay</w:t>
            </w:r>
            <w:r w:rsidRPr="00C40450">
              <w:rPr>
                <w:i/>
                <w:color w:val="0070C0"/>
              </w:rPr>
              <w:t>"</w:t>
            </w:r>
            <w:r w:rsidRPr="00C40450">
              <w:rPr>
                <w:i/>
              </w:rPr>
              <w:t xml:space="preserve">: </w:t>
            </w:r>
            <w:r w:rsidRPr="00C40450">
              <w:rPr>
                <w:i/>
                <w:color w:val="C00000"/>
              </w:rPr>
              <w:t>"receiptUI.custom</w:t>
            </w:r>
            <w:r>
              <w:rPr>
                <w:i/>
                <w:color w:val="C00000"/>
              </w:rPr>
              <w:t>ColumnBeforeDisplay</w:t>
            </w:r>
            <w:r w:rsidRPr="00C40450">
              <w:rPr>
                <w:i/>
                <w:color w:val="C00000"/>
              </w:rPr>
              <w:t xml:space="preserve">" </w:t>
            </w:r>
            <w:r w:rsidRPr="00C40450">
              <w:rPr>
                <w:i/>
              </w:rPr>
              <w:t>}</w:t>
            </w:r>
          </w:p>
        </w:tc>
      </w:tr>
    </w:tbl>
    <w:p w14:paraId="65178129" w14:textId="77777777" w:rsidR="00A91F9F" w:rsidRDefault="00A91F9F" w:rsidP="00A91F9F">
      <w:pPr>
        <w:pStyle w:val="SAGEBodyText"/>
        <w:rPr>
          <w:b/>
          <w:i/>
          <w:color w:val="27A2C9"/>
        </w:rPr>
      </w:pPr>
    </w:p>
    <w:p w14:paraId="10D9B92A" w14:textId="40BAE601" w:rsidR="008177F4" w:rsidRDefault="00C47FFA" w:rsidP="004706A2">
      <w:pPr>
        <w:pStyle w:val="SAGEHeading3"/>
      </w:pPr>
      <w:r>
        <w:t xml:space="preserve"> </w:t>
      </w:r>
      <w:bookmarkStart w:id="46" w:name="_Toc71584292"/>
      <w:r w:rsidR="008177F4">
        <w:t>columnDoubleClick</w:t>
      </w:r>
      <w:bookmarkEnd w:id="46"/>
    </w:p>
    <w:tbl>
      <w:tblPr>
        <w:tblStyle w:val="TableGrid"/>
        <w:tblW w:w="0" w:type="auto"/>
        <w:tblLook w:val="04A0" w:firstRow="1" w:lastRow="0" w:firstColumn="1" w:lastColumn="0" w:noHBand="0" w:noVBand="1"/>
      </w:tblPr>
      <w:tblGrid>
        <w:gridCol w:w="1795"/>
        <w:gridCol w:w="1890"/>
        <w:gridCol w:w="5523"/>
      </w:tblGrid>
      <w:tr w:rsidR="004706A2" w14:paraId="4C87E90D" w14:textId="77777777" w:rsidTr="004706A2">
        <w:tc>
          <w:tcPr>
            <w:tcW w:w="9208" w:type="dxa"/>
            <w:gridSpan w:val="3"/>
          </w:tcPr>
          <w:p w14:paraId="717C66FD" w14:textId="7A4B76DE" w:rsidR="004706A2" w:rsidRPr="008A6B69" w:rsidRDefault="004706A2" w:rsidP="004706A2">
            <w:pPr>
              <w:pStyle w:val="SAGEBodyText"/>
              <w:ind w:firstLine="144"/>
              <w:jc w:val="center"/>
              <w:rPr>
                <w:sz w:val="28"/>
                <w:szCs w:val="28"/>
              </w:rPr>
            </w:pPr>
            <w:r>
              <w:rPr>
                <w:b/>
                <w:i/>
                <w:color w:val="0070C0"/>
                <w:sz w:val="28"/>
                <w:szCs w:val="28"/>
              </w:rPr>
              <w:t>columnDoubleClick</w:t>
            </w:r>
            <w:r w:rsidRPr="008A6B69">
              <w:rPr>
                <w:sz w:val="28"/>
                <w:szCs w:val="28"/>
              </w:rPr>
              <w:t xml:space="preserve"> (</w:t>
            </w:r>
            <w:r>
              <w:rPr>
                <w:b/>
                <w:i/>
                <w:sz w:val="28"/>
                <w:szCs w:val="28"/>
              </w:rPr>
              <w:t>value, event</w:t>
            </w:r>
            <w:r w:rsidRPr="008A6B69">
              <w:rPr>
                <w:sz w:val="28"/>
                <w:szCs w:val="28"/>
              </w:rPr>
              <w:t>)</w:t>
            </w:r>
          </w:p>
        </w:tc>
      </w:tr>
      <w:tr w:rsidR="004706A2" w14:paraId="30349731" w14:textId="77777777" w:rsidTr="004706A2">
        <w:tc>
          <w:tcPr>
            <w:tcW w:w="1795" w:type="dxa"/>
          </w:tcPr>
          <w:p w14:paraId="15047C5B"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6823605C" w14:textId="1638E4DB" w:rsidR="004706A2" w:rsidRDefault="004706A2" w:rsidP="004706A2">
            <w:pPr>
              <w:pStyle w:val="SAGEBodyText"/>
            </w:pPr>
            <w:r>
              <w:t>Raised after the left mouse button is double-clicked</w:t>
            </w:r>
          </w:p>
        </w:tc>
      </w:tr>
      <w:tr w:rsidR="004706A2" w14:paraId="5106156B" w14:textId="77777777" w:rsidTr="004706A2">
        <w:tc>
          <w:tcPr>
            <w:tcW w:w="1795" w:type="dxa"/>
          </w:tcPr>
          <w:p w14:paraId="6C99109C"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471F1A65" w14:textId="0C72479A" w:rsidR="004706A2" w:rsidRPr="00997624" w:rsidRDefault="004706A2" w:rsidP="004706A2">
            <w:pPr>
              <w:pStyle w:val="SAGETitleDate"/>
              <w:jc w:val="center"/>
              <w:rPr>
                <w:color w:val="auto"/>
              </w:rPr>
            </w:pPr>
            <w:r>
              <w:rPr>
                <w:b/>
                <w:i/>
                <w:color w:val="auto"/>
              </w:rPr>
              <w:t>value</w:t>
            </w:r>
          </w:p>
        </w:tc>
        <w:tc>
          <w:tcPr>
            <w:tcW w:w="5523" w:type="dxa"/>
          </w:tcPr>
          <w:p w14:paraId="0F4479EC"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7C827557" w14:textId="77777777" w:rsidTr="004706A2">
        <w:tc>
          <w:tcPr>
            <w:tcW w:w="1795" w:type="dxa"/>
          </w:tcPr>
          <w:p w14:paraId="244A6B02" w14:textId="77777777" w:rsidR="004706A2" w:rsidRPr="00997624" w:rsidRDefault="004706A2" w:rsidP="004706A2">
            <w:pPr>
              <w:pStyle w:val="SAGETitleDate"/>
              <w:jc w:val="center"/>
              <w:rPr>
                <w:b/>
                <w:color w:val="7030A0"/>
              </w:rPr>
            </w:pPr>
          </w:p>
        </w:tc>
        <w:tc>
          <w:tcPr>
            <w:tcW w:w="1890" w:type="dxa"/>
          </w:tcPr>
          <w:p w14:paraId="55F7E2DF" w14:textId="77777777" w:rsidR="004706A2" w:rsidRDefault="004706A2" w:rsidP="004706A2">
            <w:pPr>
              <w:pStyle w:val="SAGEBodyText"/>
              <w:jc w:val="center"/>
            </w:pPr>
            <w:r>
              <w:rPr>
                <w:b/>
                <w:i/>
              </w:rPr>
              <w:t>event</w:t>
            </w:r>
          </w:p>
        </w:tc>
        <w:tc>
          <w:tcPr>
            <w:tcW w:w="5523" w:type="dxa"/>
          </w:tcPr>
          <w:p w14:paraId="21C7793A" w14:textId="57B3229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 if column allows editing).</w:t>
            </w:r>
          </w:p>
        </w:tc>
      </w:tr>
      <w:tr w:rsidR="004706A2" w14:paraId="40AD766F" w14:textId="77777777" w:rsidTr="004706A2">
        <w:tc>
          <w:tcPr>
            <w:tcW w:w="1795" w:type="dxa"/>
          </w:tcPr>
          <w:p w14:paraId="33DC918D"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2FC8AD4F" w14:textId="77777777" w:rsidR="004706A2" w:rsidRPr="006B1113" w:rsidRDefault="004706A2" w:rsidP="004706A2">
            <w:pPr>
              <w:pStyle w:val="SAGEBodyText"/>
            </w:pPr>
            <w:r>
              <w:t>None</w:t>
            </w:r>
          </w:p>
        </w:tc>
      </w:tr>
      <w:tr w:rsidR="00C40450" w14:paraId="38BED797" w14:textId="77777777" w:rsidTr="004706A2">
        <w:tc>
          <w:tcPr>
            <w:tcW w:w="1795" w:type="dxa"/>
          </w:tcPr>
          <w:p w14:paraId="59A545C8"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3472F21B" w14:textId="4ACDBB38" w:rsidR="00C40450" w:rsidRPr="0012650D" w:rsidRDefault="00C40450" w:rsidP="00C40450">
            <w:pPr>
              <w:pStyle w:val="SAGEBodyText"/>
              <w:rPr>
                <w:i/>
              </w:rPr>
            </w:pPr>
            <w:r w:rsidRPr="00C40450">
              <w:rPr>
                <w:i/>
              </w:rPr>
              <w:t xml:space="preserve">{ </w:t>
            </w:r>
            <w:r w:rsidRPr="00C40450">
              <w:rPr>
                <w:i/>
                <w:color w:val="0070C0"/>
              </w:rPr>
              <w:t>"</w:t>
            </w:r>
            <w:r>
              <w:rPr>
                <w:i/>
                <w:color w:val="0070C0"/>
              </w:rPr>
              <w:t>columnDoubleClick</w:t>
            </w:r>
            <w:r w:rsidRPr="00C40450">
              <w:rPr>
                <w:i/>
                <w:color w:val="0070C0"/>
              </w:rPr>
              <w:t>"</w:t>
            </w:r>
            <w:r w:rsidRPr="00C40450">
              <w:rPr>
                <w:i/>
              </w:rPr>
              <w:t xml:space="preserve">: </w:t>
            </w:r>
            <w:r w:rsidRPr="00C40450">
              <w:rPr>
                <w:i/>
                <w:color w:val="C00000"/>
              </w:rPr>
              <w:t>"receiptUI.custom</w:t>
            </w:r>
            <w:r>
              <w:rPr>
                <w:i/>
                <w:color w:val="C00000"/>
              </w:rPr>
              <w:t>DoubleClick</w:t>
            </w:r>
            <w:r w:rsidRPr="00C40450">
              <w:rPr>
                <w:i/>
                <w:color w:val="C00000"/>
              </w:rPr>
              <w:t xml:space="preserve">" </w:t>
            </w:r>
            <w:r w:rsidRPr="00C40450">
              <w:rPr>
                <w:i/>
              </w:rPr>
              <w:t>}</w:t>
            </w:r>
          </w:p>
        </w:tc>
      </w:tr>
    </w:tbl>
    <w:p w14:paraId="0BA13383" w14:textId="77777777" w:rsidR="008177F4" w:rsidRDefault="008177F4" w:rsidP="008177F4">
      <w:pPr>
        <w:pStyle w:val="SAGEBodyText"/>
        <w:rPr>
          <w:b/>
          <w:i/>
          <w:color w:val="27A2C9"/>
        </w:rPr>
      </w:pPr>
    </w:p>
    <w:p w14:paraId="61D4D41B" w14:textId="332369C0" w:rsidR="00F8683D" w:rsidRDefault="00C47FFA" w:rsidP="004706A2">
      <w:pPr>
        <w:pStyle w:val="SAGEHeading3"/>
      </w:pPr>
      <w:r>
        <w:t xml:space="preserve"> </w:t>
      </w:r>
      <w:bookmarkStart w:id="47" w:name="_Toc71584293"/>
      <w:r w:rsidR="00F8683D">
        <w:t>columnBeforeFinder</w:t>
      </w:r>
      <w:bookmarkEnd w:id="47"/>
    </w:p>
    <w:tbl>
      <w:tblPr>
        <w:tblStyle w:val="TableGrid"/>
        <w:tblW w:w="0" w:type="auto"/>
        <w:tblLook w:val="04A0" w:firstRow="1" w:lastRow="0" w:firstColumn="1" w:lastColumn="0" w:noHBand="0" w:noVBand="1"/>
      </w:tblPr>
      <w:tblGrid>
        <w:gridCol w:w="1795"/>
        <w:gridCol w:w="1890"/>
        <w:gridCol w:w="5523"/>
      </w:tblGrid>
      <w:tr w:rsidR="004706A2" w14:paraId="431A7815" w14:textId="77777777" w:rsidTr="004706A2">
        <w:tc>
          <w:tcPr>
            <w:tcW w:w="9208" w:type="dxa"/>
            <w:gridSpan w:val="3"/>
          </w:tcPr>
          <w:p w14:paraId="6C5CE718" w14:textId="429E92B3" w:rsidR="004706A2" w:rsidRPr="008A6B69" w:rsidRDefault="004706A2" w:rsidP="004706A2">
            <w:pPr>
              <w:pStyle w:val="SAGEBodyText"/>
              <w:ind w:firstLine="144"/>
              <w:jc w:val="center"/>
              <w:rPr>
                <w:sz w:val="28"/>
                <w:szCs w:val="28"/>
              </w:rPr>
            </w:pPr>
            <w:r>
              <w:rPr>
                <w:b/>
                <w:i/>
                <w:color w:val="0070C0"/>
                <w:sz w:val="28"/>
                <w:szCs w:val="28"/>
              </w:rPr>
              <w:t>columnBeforeFinder</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4706A2" w14:paraId="0D731911" w14:textId="77777777" w:rsidTr="004706A2">
        <w:tc>
          <w:tcPr>
            <w:tcW w:w="1795" w:type="dxa"/>
          </w:tcPr>
          <w:p w14:paraId="697D9A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12ACE252" w14:textId="44B141FB" w:rsidR="004706A2" w:rsidRDefault="004706A2" w:rsidP="004706A2">
            <w:pPr>
              <w:pStyle w:val="SAGEBodyText"/>
            </w:pPr>
            <w:r>
              <w:t>Raised before the finder is launched</w:t>
            </w:r>
          </w:p>
        </w:tc>
      </w:tr>
      <w:tr w:rsidR="004706A2" w14:paraId="733ADA11" w14:textId="77777777" w:rsidTr="004706A2">
        <w:tc>
          <w:tcPr>
            <w:tcW w:w="1795" w:type="dxa"/>
          </w:tcPr>
          <w:p w14:paraId="13955A4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63B4F2A3" w14:textId="77777777" w:rsidR="004706A2" w:rsidRPr="00997624" w:rsidRDefault="004706A2" w:rsidP="004706A2">
            <w:pPr>
              <w:pStyle w:val="SAGETitleDate"/>
              <w:jc w:val="center"/>
              <w:rPr>
                <w:color w:val="auto"/>
              </w:rPr>
            </w:pPr>
            <w:r>
              <w:rPr>
                <w:b/>
                <w:i/>
                <w:color w:val="auto"/>
              </w:rPr>
              <w:t>value</w:t>
            </w:r>
          </w:p>
        </w:tc>
        <w:tc>
          <w:tcPr>
            <w:tcW w:w="5523" w:type="dxa"/>
          </w:tcPr>
          <w:p w14:paraId="2FCD54CC"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078E55C" w14:textId="77777777" w:rsidTr="004706A2">
        <w:tc>
          <w:tcPr>
            <w:tcW w:w="1795" w:type="dxa"/>
          </w:tcPr>
          <w:p w14:paraId="33CCB4B7" w14:textId="77777777" w:rsidR="004706A2" w:rsidRPr="00997624" w:rsidRDefault="004706A2" w:rsidP="004706A2">
            <w:pPr>
              <w:pStyle w:val="SAGETitleDate"/>
              <w:jc w:val="center"/>
              <w:rPr>
                <w:b/>
                <w:color w:val="7030A0"/>
              </w:rPr>
            </w:pPr>
          </w:p>
        </w:tc>
        <w:tc>
          <w:tcPr>
            <w:tcW w:w="1890" w:type="dxa"/>
          </w:tcPr>
          <w:p w14:paraId="4F3D91BE" w14:textId="740D4520" w:rsidR="004706A2" w:rsidRDefault="003C47D1" w:rsidP="004706A2">
            <w:pPr>
              <w:pStyle w:val="SAGEBodyText"/>
              <w:jc w:val="center"/>
            </w:pPr>
            <w:r>
              <w:rPr>
                <w:b/>
                <w:i/>
              </w:rPr>
              <w:t>finder</w:t>
            </w:r>
          </w:p>
        </w:tc>
        <w:tc>
          <w:tcPr>
            <w:tcW w:w="5523" w:type="dxa"/>
          </w:tcPr>
          <w:p w14:paraId="253F1798" w14:textId="4AACBA27" w:rsidR="004706A2" w:rsidRDefault="004706A2" w:rsidP="004706A2">
            <w:pPr>
              <w:pStyle w:val="SAGEBodyText"/>
              <w:ind w:left="864" w:hanging="864"/>
            </w:pPr>
            <w:r>
              <w:t>the finder</w:t>
            </w:r>
            <w:r w:rsidR="003C47D1">
              <w:t xml:space="preserve"> object</w:t>
            </w:r>
          </w:p>
        </w:tc>
      </w:tr>
      <w:tr w:rsidR="004706A2" w14:paraId="6A7FFDEB" w14:textId="77777777" w:rsidTr="004706A2">
        <w:tc>
          <w:tcPr>
            <w:tcW w:w="1795" w:type="dxa"/>
          </w:tcPr>
          <w:p w14:paraId="3903A44F"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5BC332C8" w14:textId="77777777" w:rsidR="004706A2" w:rsidRPr="006B1113" w:rsidRDefault="004706A2" w:rsidP="004706A2">
            <w:pPr>
              <w:pStyle w:val="SAGEBodyText"/>
            </w:pPr>
            <w:r>
              <w:t>None</w:t>
            </w:r>
          </w:p>
        </w:tc>
      </w:tr>
      <w:tr w:rsidR="00C40450" w14:paraId="374755EF" w14:textId="77777777" w:rsidTr="004706A2">
        <w:tc>
          <w:tcPr>
            <w:tcW w:w="1795" w:type="dxa"/>
          </w:tcPr>
          <w:p w14:paraId="4B3D035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EB66B82" w14:textId="37E2DA56"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columnBeforeFinder</w:t>
            </w:r>
            <w:r w:rsidRPr="00C40450">
              <w:rPr>
                <w:i/>
                <w:color w:val="0070C0"/>
              </w:rPr>
              <w:t>"</w:t>
            </w:r>
            <w:r w:rsidRPr="00C40450">
              <w:rPr>
                <w:i/>
              </w:rPr>
              <w:t xml:space="preserve">: </w:t>
            </w:r>
            <w:r w:rsidRPr="00C40450">
              <w:rPr>
                <w:i/>
                <w:color w:val="C00000"/>
              </w:rPr>
              <w:t>"receiptUI.custom</w:t>
            </w:r>
            <w:r>
              <w:rPr>
                <w:i/>
                <w:color w:val="C00000"/>
              </w:rPr>
              <w:t>ColumnBeforeFinder</w:t>
            </w:r>
            <w:r w:rsidRPr="00C40450">
              <w:rPr>
                <w:i/>
                <w:color w:val="C00000"/>
              </w:rPr>
              <w:t xml:space="preserve">" </w:t>
            </w:r>
            <w:r w:rsidRPr="00C40450">
              <w:rPr>
                <w:i/>
              </w:rPr>
              <w:t>}</w:t>
            </w:r>
          </w:p>
        </w:tc>
      </w:tr>
    </w:tbl>
    <w:p w14:paraId="5FF01894" w14:textId="28A3224A" w:rsidR="00872903" w:rsidRDefault="00C47FFA" w:rsidP="00872903">
      <w:pPr>
        <w:pStyle w:val="SAGEHeading3"/>
      </w:pPr>
      <w:r>
        <w:t xml:space="preserve"> </w:t>
      </w:r>
      <w:bookmarkStart w:id="48" w:name="_Toc71584294"/>
      <w:r w:rsidR="00872903">
        <w:t>columnFinderFocus</w:t>
      </w:r>
      <w:bookmarkEnd w:id="48"/>
    </w:p>
    <w:tbl>
      <w:tblPr>
        <w:tblStyle w:val="TableGrid"/>
        <w:tblW w:w="0" w:type="auto"/>
        <w:tblLook w:val="04A0" w:firstRow="1" w:lastRow="0" w:firstColumn="1" w:lastColumn="0" w:noHBand="0" w:noVBand="1"/>
      </w:tblPr>
      <w:tblGrid>
        <w:gridCol w:w="1795"/>
        <w:gridCol w:w="1890"/>
        <w:gridCol w:w="5523"/>
      </w:tblGrid>
      <w:tr w:rsidR="00872903" w14:paraId="287E3F55" w14:textId="77777777" w:rsidTr="00D43C97">
        <w:tc>
          <w:tcPr>
            <w:tcW w:w="9208" w:type="dxa"/>
            <w:gridSpan w:val="3"/>
          </w:tcPr>
          <w:p w14:paraId="18EBC8AC" w14:textId="02D78103" w:rsidR="00872903" w:rsidRPr="008A6B69" w:rsidRDefault="00872903" w:rsidP="00D43C97">
            <w:pPr>
              <w:pStyle w:val="SAGEBodyText"/>
              <w:ind w:firstLine="144"/>
              <w:jc w:val="center"/>
              <w:rPr>
                <w:sz w:val="28"/>
                <w:szCs w:val="28"/>
              </w:rPr>
            </w:pPr>
            <w:r>
              <w:rPr>
                <w:b/>
                <w:i/>
                <w:color w:val="0070C0"/>
                <w:sz w:val="28"/>
                <w:szCs w:val="28"/>
              </w:rPr>
              <w:t>columnFinderFocus</w:t>
            </w:r>
            <w:r w:rsidRPr="008A6B69">
              <w:rPr>
                <w:sz w:val="28"/>
                <w:szCs w:val="28"/>
              </w:rPr>
              <w:t xml:space="preserve"> (</w:t>
            </w:r>
            <w:r>
              <w:rPr>
                <w:b/>
                <w:i/>
                <w:sz w:val="28"/>
                <w:szCs w:val="28"/>
              </w:rPr>
              <w:t xml:space="preserve">value, </w:t>
            </w:r>
            <w:r w:rsidR="003C47D1">
              <w:rPr>
                <w:b/>
                <w:i/>
                <w:sz w:val="28"/>
                <w:szCs w:val="28"/>
              </w:rPr>
              <w:t>finder</w:t>
            </w:r>
            <w:r w:rsidRPr="008A6B69">
              <w:rPr>
                <w:sz w:val="28"/>
                <w:szCs w:val="28"/>
              </w:rPr>
              <w:t>)</w:t>
            </w:r>
          </w:p>
        </w:tc>
      </w:tr>
      <w:tr w:rsidR="00872903" w14:paraId="3DC8E4E4" w14:textId="77777777" w:rsidTr="00D43C97">
        <w:tc>
          <w:tcPr>
            <w:tcW w:w="1795" w:type="dxa"/>
          </w:tcPr>
          <w:p w14:paraId="0E507959" w14:textId="77777777" w:rsidR="00872903" w:rsidRPr="00997624" w:rsidRDefault="00872903" w:rsidP="00D43C97">
            <w:pPr>
              <w:pStyle w:val="SAGETitleDate"/>
              <w:jc w:val="center"/>
              <w:rPr>
                <w:b/>
                <w:color w:val="7030A0"/>
              </w:rPr>
            </w:pPr>
            <w:r w:rsidRPr="00997624">
              <w:rPr>
                <w:b/>
                <w:color w:val="7030A0"/>
              </w:rPr>
              <w:t>Description</w:t>
            </w:r>
          </w:p>
        </w:tc>
        <w:tc>
          <w:tcPr>
            <w:tcW w:w="7413" w:type="dxa"/>
            <w:gridSpan w:val="2"/>
          </w:tcPr>
          <w:p w14:paraId="404BFA2A" w14:textId="3B882EDA" w:rsidR="00872903" w:rsidRDefault="00872903" w:rsidP="00D43C97">
            <w:pPr>
              <w:pStyle w:val="SAGEBodyText"/>
            </w:pPr>
            <w:r>
              <w:t>Raised when the grid column finder get focus</w:t>
            </w:r>
          </w:p>
        </w:tc>
      </w:tr>
      <w:tr w:rsidR="00872903" w14:paraId="69C4AA71" w14:textId="77777777" w:rsidTr="00D43C97">
        <w:tc>
          <w:tcPr>
            <w:tcW w:w="1795" w:type="dxa"/>
          </w:tcPr>
          <w:p w14:paraId="5F01CB2E" w14:textId="77777777" w:rsidR="00872903" w:rsidRPr="00997624" w:rsidRDefault="00872903" w:rsidP="00D43C97">
            <w:pPr>
              <w:pStyle w:val="SAGETitleDate"/>
              <w:jc w:val="center"/>
              <w:rPr>
                <w:b/>
                <w:color w:val="7030A0"/>
              </w:rPr>
            </w:pPr>
            <w:r w:rsidRPr="00997624">
              <w:rPr>
                <w:b/>
                <w:color w:val="7030A0"/>
              </w:rPr>
              <w:t>Parameters</w:t>
            </w:r>
          </w:p>
        </w:tc>
        <w:tc>
          <w:tcPr>
            <w:tcW w:w="1890" w:type="dxa"/>
          </w:tcPr>
          <w:p w14:paraId="62DC8112" w14:textId="77777777" w:rsidR="00872903" w:rsidRPr="00997624" w:rsidRDefault="00872903" w:rsidP="00D43C97">
            <w:pPr>
              <w:pStyle w:val="SAGETitleDate"/>
              <w:jc w:val="center"/>
              <w:rPr>
                <w:color w:val="auto"/>
              </w:rPr>
            </w:pPr>
            <w:r>
              <w:rPr>
                <w:b/>
                <w:i/>
                <w:color w:val="auto"/>
              </w:rPr>
              <w:t>value</w:t>
            </w:r>
          </w:p>
        </w:tc>
        <w:tc>
          <w:tcPr>
            <w:tcW w:w="5523" w:type="dxa"/>
          </w:tcPr>
          <w:p w14:paraId="405075D1" w14:textId="77777777" w:rsidR="00872903" w:rsidRPr="00B31DCE" w:rsidRDefault="00872903" w:rsidP="00D43C97">
            <w:pPr>
              <w:pStyle w:val="SAGEBodyText"/>
            </w:pPr>
            <w:r w:rsidRPr="00A91F9F">
              <w:t>The</w:t>
            </w:r>
            <w:r>
              <w:rPr>
                <w:b/>
                <w:i/>
              </w:rPr>
              <w:t xml:space="preserve"> </w:t>
            </w:r>
            <w:r w:rsidRPr="004706A2">
              <w:t>current</w:t>
            </w:r>
            <w:r>
              <w:t xml:space="preserve"> record stored in an object as field name/value pairs</w:t>
            </w:r>
          </w:p>
        </w:tc>
      </w:tr>
      <w:tr w:rsidR="00872903" w14:paraId="286E225A" w14:textId="77777777" w:rsidTr="00D43C97">
        <w:tc>
          <w:tcPr>
            <w:tcW w:w="1795" w:type="dxa"/>
          </w:tcPr>
          <w:p w14:paraId="38CB90E3" w14:textId="77777777" w:rsidR="00872903" w:rsidRPr="00997624" w:rsidRDefault="00872903" w:rsidP="00D43C97">
            <w:pPr>
              <w:pStyle w:val="SAGETitleDate"/>
              <w:jc w:val="center"/>
              <w:rPr>
                <w:b/>
                <w:color w:val="7030A0"/>
              </w:rPr>
            </w:pPr>
          </w:p>
        </w:tc>
        <w:tc>
          <w:tcPr>
            <w:tcW w:w="1890" w:type="dxa"/>
          </w:tcPr>
          <w:p w14:paraId="74821427" w14:textId="77777777" w:rsidR="00872903" w:rsidRDefault="00872903" w:rsidP="00D43C97">
            <w:pPr>
              <w:pStyle w:val="SAGEBodyText"/>
              <w:jc w:val="center"/>
            </w:pPr>
            <w:r>
              <w:rPr>
                <w:b/>
                <w:i/>
              </w:rPr>
              <w:t>options</w:t>
            </w:r>
          </w:p>
        </w:tc>
        <w:tc>
          <w:tcPr>
            <w:tcW w:w="5523" w:type="dxa"/>
          </w:tcPr>
          <w:p w14:paraId="3D4C0525" w14:textId="64206BF1" w:rsidR="00872903" w:rsidRDefault="00872903" w:rsidP="003C47D1">
            <w:pPr>
              <w:pStyle w:val="SAGEBodyText"/>
            </w:pPr>
            <w:r>
              <w:t>the finder</w:t>
            </w:r>
            <w:r w:rsidR="003C47D1">
              <w:t xml:space="preserve"> object</w:t>
            </w:r>
          </w:p>
        </w:tc>
      </w:tr>
      <w:tr w:rsidR="00872903" w14:paraId="6AC93511" w14:textId="77777777" w:rsidTr="00D43C97">
        <w:tc>
          <w:tcPr>
            <w:tcW w:w="1795" w:type="dxa"/>
          </w:tcPr>
          <w:p w14:paraId="24289C3B" w14:textId="77777777" w:rsidR="00872903" w:rsidRPr="00997624" w:rsidRDefault="00872903" w:rsidP="00D43C97">
            <w:pPr>
              <w:pStyle w:val="SAGETitleDate"/>
              <w:jc w:val="center"/>
              <w:rPr>
                <w:b/>
                <w:color w:val="7030A0"/>
              </w:rPr>
            </w:pPr>
            <w:r w:rsidRPr="00997624">
              <w:rPr>
                <w:b/>
                <w:color w:val="7030A0"/>
              </w:rPr>
              <w:t>Returns</w:t>
            </w:r>
          </w:p>
        </w:tc>
        <w:tc>
          <w:tcPr>
            <w:tcW w:w="7413" w:type="dxa"/>
            <w:gridSpan w:val="2"/>
          </w:tcPr>
          <w:p w14:paraId="44FE4C7D" w14:textId="77777777" w:rsidR="00872903" w:rsidRPr="006B1113" w:rsidRDefault="00872903" w:rsidP="00D43C97">
            <w:pPr>
              <w:pStyle w:val="SAGEBodyText"/>
            </w:pPr>
            <w:r>
              <w:t>None</w:t>
            </w:r>
          </w:p>
        </w:tc>
      </w:tr>
      <w:tr w:rsidR="00872903" w14:paraId="5A8C0C10" w14:textId="77777777" w:rsidTr="00D43C97">
        <w:tc>
          <w:tcPr>
            <w:tcW w:w="1795" w:type="dxa"/>
          </w:tcPr>
          <w:p w14:paraId="4405CF54" w14:textId="77777777" w:rsidR="00872903" w:rsidRPr="00997624" w:rsidRDefault="00872903" w:rsidP="00D43C97">
            <w:pPr>
              <w:pStyle w:val="SAGETitleDate"/>
              <w:jc w:val="center"/>
              <w:rPr>
                <w:b/>
                <w:color w:val="7030A0"/>
              </w:rPr>
            </w:pPr>
            <w:r w:rsidRPr="00997624">
              <w:rPr>
                <w:b/>
                <w:color w:val="7030A0"/>
              </w:rPr>
              <w:t>Example</w:t>
            </w:r>
          </w:p>
        </w:tc>
        <w:tc>
          <w:tcPr>
            <w:tcW w:w="7413" w:type="dxa"/>
            <w:gridSpan w:val="2"/>
          </w:tcPr>
          <w:p w14:paraId="2DEF90A0" w14:textId="47D774DB" w:rsidR="00872903" w:rsidRPr="0012650D" w:rsidRDefault="00872903" w:rsidP="00D43C97">
            <w:pPr>
              <w:pStyle w:val="SAGEBodyText"/>
              <w:rPr>
                <w:i/>
              </w:rPr>
            </w:pPr>
          </w:p>
        </w:tc>
      </w:tr>
    </w:tbl>
    <w:p w14:paraId="3CDA0C7D" w14:textId="77777777" w:rsidR="00F8683D" w:rsidRDefault="00F8683D" w:rsidP="00F8683D">
      <w:pPr>
        <w:pStyle w:val="SAGEBodyText"/>
        <w:rPr>
          <w:b/>
          <w:i/>
          <w:color w:val="27A2C9"/>
        </w:rPr>
      </w:pPr>
    </w:p>
    <w:p w14:paraId="6D2C1DC3" w14:textId="759C8D92" w:rsidR="00F8683D" w:rsidRDefault="00C47FFA" w:rsidP="004706A2">
      <w:pPr>
        <w:pStyle w:val="SAGEHeading3"/>
      </w:pPr>
      <w:r>
        <w:t xml:space="preserve"> </w:t>
      </w:r>
      <w:bookmarkStart w:id="49" w:name="_Toc71584295"/>
      <w:r w:rsidR="00F8683D">
        <w:t>columnBeforeEdit</w:t>
      </w:r>
      <w:bookmarkEnd w:id="49"/>
    </w:p>
    <w:tbl>
      <w:tblPr>
        <w:tblStyle w:val="TableGrid"/>
        <w:tblW w:w="0" w:type="auto"/>
        <w:tblLook w:val="04A0" w:firstRow="1" w:lastRow="0" w:firstColumn="1" w:lastColumn="0" w:noHBand="0" w:noVBand="1"/>
      </w:tblPr>
      <w:tblGrid>
        <w:gridCol w:w="1795"/>
        <w:gridCol w:w="1890"/>
        <w:gridCol w:w="5523"/>
      </w:tblGrid>
      <w:tr w:rsidR="004706A2" w14:paraId="4F050BD0" w14:textId="77777777" w:rsidTr="004706A2">
        <w:tc>
          <w:tcPr>
            <w:tcW w:w="9208" w:type="dxa"/>
            <w:gridSpan w:val="3"/>
          </w:tcPr>
          <w:p w14:paraId="0E4A2F4B" w14:textId="4CF52542" w:rsidR="004706A2" w:rsidRPr="008A6B69" w:rsidRDefault="004706A2" w:rsidP="004706A2">
            <w:pPr>
              <w:pStyle w:val="SAGEBodyText"/>
              <w:ind w:firstLine="144"/>
              <w:jc w:val="center"/>
              <w:rPr>
                <w:sz w:val="28"/>
                <w:szCs w:val="28"/>
              </w:rPr>
            </w:pPr>
            <w:r>
              <w:rPr>
                <w:b/>
                <w:i/>
                <w:color w:val="0070C0"/>
                <w:sz w:val="28"/>
                <w:szCs w:val="28"/>
              </w:rPr>
              <w:t>columnBeforeEdit</w:t>
            </w:r>
            <w:r w:rsidRPr="008A6B69">
              <w:rPr>
                <w:sz w:val="28"/>
                <w:szCs w:val="28"/>
              </w:rPr>
              <w:t xml:space="preserve"> (</w:t>
            </w:r>
            <w:r>
              <w:rPr>
                <w:b/>
                <w:i/>
                <w:sz w:val="28"/>
                <w:szCs w:val="28"/>
              </w:rPr>
              <w:t>value, event</w:t>
            </w:r>
            <w:r w:rsidRPr="008A6B69">
              <w:rPr>
                <w:sz w:val="28"/>
                <w:szCs w:val="28"/>
              </w:rPr>
              <w:t>)</w:t>
            </w:r>
          </w:p>
        </w:tc>
      </w:tr>
      <w:tr w:rsidR="004706A2" w14:paraId="6DDBAC1C" w14:textId="77777777" w:rsidTr="004706A2">
        <w:tc>
          <w:tcPr>
            <w:tcW w:w="1795" w:type="dxa"/>
          </w:tcPr>
          <w:p w14:paraId="0FA313EA"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E3FBA51" w14:textId="6649B3AA" w:rsidR="004706A2" w:rsidRDefault="004706A2" w:rsidP="004706A2">
            <w:pPr>
              <w:pStyle w:val="SAGEBodyText"/>
            </w:pPr>
            <w:r>
              <w:t>Raised before the cell enters edit mode</w:t>
            </w:r>
          </w:p>
        </w:tc>
      </w:tr>
      <w:tr w:rsidR="004706A2" w14:paraId="77E2F02A" w14:textId="77777777" w:rsidTr="004706A2">
        <w:tc>
          <w:tcPr>
            <w:tcW w:w="1795" w:type="dxa"/>
          </w:tcPr>
          <w:p w14:paraId="1F66A396"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3F9E7D3F" w14:textId="77777777" w:rsidR="004706A2" w:rsidRPr="00997624" w:rsidRDefault="004706A2" w:rsidP="004706A2">
            <w:pPr>
              <w:pStyle w:val="SAGETitleDate"/>
              <w:jc w:val="center"/>
              <w:rPr>
                <w:color w:val="auto"/>
              </w:rPr>
            </w:pPr>
            <w:r>
              <w:rPr>
                <w:b/>
                <w:i/>
                <w:color w:val="auto"/>
              </w:rPr>
              <w:t>value</w:t>
            </w:r>
          </w:p>
        </w:tc>
        <w:tc>
          <w:tcPr>
            <w:tcW w:w="5523" w:type="dxa"/>
          </w:tcPr>
          <w:p w14:paraId="3E37A5DD" w14:textId="77777777" w:rsidR="004706A2" w:rsidRPr="00B31DCE" w:rsidRDefault="004706A2" w:rsidP="004706A2">
            <w:pPr>
              <w:pStyle w:val="SAGEBodyText"/>
            </w:pPr>
            <w:r w:rsidRPr="00A91F9F">
              <w:t>The</w:t>
            </w:r>
            <w:r>
              <w:rPr>
                <w:b/>
                <w:i/>
              </w:rPr>
              <w:t xml:space="preserve"> </w:t>
            </w:r>
            <w:r>
              <w:t>current record stored in an object as field name/value pairs</w:t>
            </w:r>
          </w:p>
        </w:tc>
      </w:tr>
      <w:tr w:rsidR="004706A2" w14:paraId="6F6F9681" w14:textId="77777777" w:rsidTr="004706A2">
        <w:tc>
          <w:tcPr>
            <w:tcW w:w="1795" w:type="dxa"/>
          </w:tcPr>
          <w:p w14:paraId="58247624" w14:textId="77777777" w:rsidR="004706A2" w:rsidRPr="00997624" w:rsidRDefault="004706A2" w:rsidP="004706A2">
            <w:pPr>
              <w:pStyle w:val="SAGETitleDate"/>
              <w:jc w:val="center"/>
              <w:rPr>
                <w:b/>
                <w:color w:val="7030A0"/>
              </w:rPr>
            </w:pPr>
          </w:p>
        </w:tc>
        <w:tc>
          <w:tcPr>
            <w:tcW w:w="1890" w:type="dxa"/>
          </w:tcPr>
          <w:p w14:paraId="09D518BA" w14:textId="77777777" w:rsidR="004706A2" w:rsidRDefault="004706A2" w:rsidP="004706A2">
            <w:pPr>
              <w:pStyle w:val="SAGEBodyText"/>
              <w:jc w:val="center"/>
            </w:pPr>
            <w:r>
              <w:rPr>
                <w:b/>
                <w:i/>
              </w:rPr>
              <w:t>event</w:t>
            </w:r>
          </w:p>
        </w:tc>
        <w:tc>
          <w:tcPr>
            <w:tcW w:w="5523" w:type="dxa"/>
          </w:tcPr>
          <w:p w14:paraId="4F223C49" w14:textId="5E1E36B4" w:rsidR="004706A2" w:rsidRDefault="004706A2" w:rsidP="004706A2">
            <w:pPr>
              <w:pStyle w:val="SAGEBodyText"/>
            </w:pPr>
            <w:r w:rsidRPr="00203658">
              <w:t xml:space="preserve">The event object. </w:t>
            </w:r>
            <w:r w:rsidRPr="00203658">
              <w:rPr>
                <w:b/>
                <w:color w:val="0070C0"/>
              </w:rPr>
              <w:t>Event.PreventDefault()</w:t>
            </w:r>
            <w:r w:rsidRPr="00203658">
              <w:rPr>
                <w:color w:val="0070C0"/>
              </w:rPr>
              <w:t xml:space="preserve"> </w:t>
            </w:r>
            <w:r w:rsidRPr="00203658">
              <w:t xml:space="preserve">will cancel </w:t>
            </w:r>
            <w:r>
              <w:t>t</w:t>
            </w:r>
            <w:r w:rsidRPr="00203658">
              <w:t xml:space="preserve">he delete, </w:t>
            </w:r>
            <w:r w:rsidRPr="00203658">
              <w:rPr>
                <w:b/>
                <w:color w:val="0070C0"/>
              </w:rPr>
              <w:t>Event.Proceed()</w:t>
            </w:r>
            <w:r w:rsidRPr="00203658">
              <w:t xml:space="preserve"> will let the grid proceed with the normal course (</w:t>
            </w:r>
            <w:r>
              <w:t>enter edit mode).</w:t>
            </w:r>
          </w:p>
        </w:tc>
      </w:tr>
      <w:tr w:rsidR="004706A2" w14:paraId="753FABCD" w14:textId="77777777" w:rsidTr="004706A2">
        <w:tc>
          <w:tcPr>
            <w:tcW w:w="1795" w:type="dxa"/>
          </w:tcPr>
          <w:p w14:paraId="26EDD8D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DA45AE5" w14:textId="77777777" w:rsidR="004706A2" w:rsidRPr="006B1113" w:rsidRDefault="004706A2" w:rsidP="004706A2">
            <w:pPr>
              <w:pStyle w:val="SAGEBodyText"/>
            </w:pPr>
            <w:r>
              <w:t>None</w:t>
            </w:r>
          </w:p>
        </w:tc>
      </w:tr>
      <w:tr w:rsidR="00C40450" w14:paraId="1BDBD769" w14:textId="77777777" w:rsidTr="004706A2">
        <w:tc>
          <w:tcPr>
            <w:tcW w:w="1795" w:type="dxa"/>
          </w:tcPr>
          <w:p w14:paraId="26AEC28C"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196A3E11" w14:textId="6E7C8D73" w:rsidR="00C40450" w:rsidRPr="0012650D" w:rsidRDefault="00C40450" w:rsidP="00C40450">
            <w:pPr>
              <w:pStyle w:val="SAGEBodyText"/>
              <w:rPr>
                <w:i/>
              </w:rPr>
            </w:pPr>
            <w:r w:rsidRPr="00C40450">
              <w:rPr>
                <w:i/>
              </w:rPr>
              <w:t xml:space="preserve">{ </w:t>
            </w:r>
            <w:r w:rsidRPr="00C40450">
              <w:rPr>
                <w:i/>
                <w:color w:val="0070C0"/>
              </w:rPr>
              <w:t>"</w:t>
            </w:r>
            <w:r>
              <w:rPr>
                <w:i/>
                <w:color w:val="0070C0"/>
              </w:rPr>
              <w:t>columnBeforeEdit</w:t>
            </w:r>
            <w:r w:rsidRPr="00C40450">
              <w:rPr>
                <w:i/>
                <w:color w:val="0070C0"/>
              </w:rPr>
              <w:t>"</w:t>
            </w:r>
            <w:r w:rsidRPr="00C40450">
              <w:rPr>
                <w:i/>
              </w:rPr>
              <w:t xml:space="preserve">: </w:t>
            </w:r>
            <w:r w:rsidRPr="00C40450">
              <w:rPr>
                <w:i/>
                <w:color w:val="C00000"/>
              </w:rPr>
              <w:t>"receiptUI.custom</w:t>
            </w:r>
            <w:r>
              <w:rPr>
                <w:i/>
                <w:color w:val="C00000"/>
              </w:rPr>
              <w:t>ColumnBeforeEdit</w:t>
            </w:r>
            <w:r w:rsidRPr="00C40450">
              <w:rPr>
                <w:i/>
                <w:color w:val="C00000"/>
              </w:rPr>
              <w:t xml:space="preserve">" </w:t>
            </w:r>
            <w:r w:rsidRPr="00C40450">
              <w:rPr>
                <w:i/>
              </w:rPr>
              <w:t>}</w:t>
            </w:r>
          </w:p>
        </w:tc>
      </w:tr>
    </w:tbl>
    <w:p w14:paraId="507EB2D5" w14:textId="77777777" w:rsidR="00F8683D" w:rsidRDefault="00F8683D" w:rsidP="00F8683D">
      <w:pPr>
        <w:pStyle w:val="SAGEBodyText"/>
        <w:rPr>
          <w:b/>
          <w:i/>
          <w:color w:val="27A2C9"/>
        </w:rPr>
      </w:pPr>
    </w:p>
    <w:p w14:paraId="23147D66" w14:textId="1DA9E456" w:rsidR="00D44E76" w:rsidRDefault="00C47FFA" w:rsidP="004706A2">
      <w:pPr>
        <w:pStyle w:val="SAGEHeading3"/>
      </w:pPr>
      <w:r>
        <w:t xml:space="preserve"> </w:t>
      </w:r>
      <w:bookmarkStart w:id="50" w:name="_Toc71584296"/>
      <w:r w:rsidR="00D44E76">
        <w:t>columnStartEdit</w:t>
      </w:r>
      <w:bookmarkEnd w:id="50"/>
    </w:p>
    <w:tbl>
      <w:tblPr>
        <w:tblStyle w:val="TableGrid"/>
        <w:tblW w:w="0" w:type="auto"/>
        <w:tblLook w:val="04A0" w:firstRow="1" w:lastRow="0" w:firstColumn="1" w:lastColumn="0" w:noHBand="0" w:noVBand="1"/>
      </w:tblPr>
      <w:tblGrid>
        <w:gridCol w:w="1795"/>
        <w:gridCol w:w="1890"/>
        <w:gridCol w:w="5523"/>
      </w:tblGrid>
      <w:tr w:rsidR="004706A2" w14:paraId="4E3B43D2" w14:textId="77777777" w:rsidTr="004706A2">
        <w:tc>
          <w:tcPr>
            <w:tcW w:w="9208" w:type="dxa"/>
            <w:gridSpan w:val="3"/>
          </w:tcPr>
          <w:p w14:paraId="621156C9" w14:textId="40935576" w:rsidR="004706A2" w:rsidRPr="008A6B69" w:rsidRDefault="004706A2" w:rsidP="004706A2">
            <w:pPr>
              <w:pStyle w:val="SAGEBodyText"/>
              <w:ind w:firstLine="144"/>
              <w:jc w:val="center"/>
              <w:rPr>
                <w:sz w:val="28"/>
                <w:szCs w:val="28"/>
              </w:rPr>
            </w:pPr>
            <w:r>
              <w:rPr>
                <w:b/>
                <w:i/>
                <w:color w:val="0070C0"/>
                <w:sz w:val="28"/>
                <w:szCs w:val="28"/>
              </w:rPr>
              <w:t>columnStartEdit</w:t>
            </w:r>
            <w:r w:rsidRPr="008A6B69">
              <w:rPr>
                <w:sz w:val="28"/>
                <w:szCs w:val="28"/>
              </w:rPr>
              <w:t xml:space="preserve"> (</w:t>
            </w:r>
            <w:r>
              <w:rPr>
                <w:b/>
                <w:i/>
                <w:sz w:val="28"/>
                <w:szCs w:val="28"/>
              </w:rPr>
              <w:t>value, editor</w:t>
            </w:r>
            <w:r w:rsidRPr="008A6B69">
              <w:rPr>
                <w:sz w:val="28"/>
                <w:szCs w:val="28"/>
              </w:rPr>
              <w:t>)</w:t>
            </w:r>
          </w:p>
        </w:tc>
      </w:tr>
      <w:tr w:rsidR="004706A2" w14:paraId="621760F9" w14:textId="77777777" w:rsidTr="004706A2">
        <w:tc>
          <w:tcPr>
            <w:tcW w:w="1795" w:type="dxa"/>
          </w:tcPr>
          <w:p w14:paraId="52A5B138"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398C9AB2" w14:textId="760DA685" w:rsidR="004706A2" w:rsidRDefault="004706A2" w:rsidP="004706A2">
            <w:pPr>
              <w:pStyle w:val="SAGEBodyText"/>
            </w:pPr>
            <w:r>
              <w:t>Raised when the column enters edit mode. The callback function can set various properties for the field editor such as mask, data type, precision, finder, initial value, etc.</w:t>
            </w:r>
          </w:p>
        </w:tc>
      </w:tr>
      <w:tr w:rsidR="004706A2" w14:paraId="6E516D26" w14:textId="77777777" w:rsidTr="004706A2">
        <w:tc>
          <w:tcPr>
            <w:tcW w:w="1795" w:type="dxa"/>
          </w:tcPr>
          <w:p w14:paraId="35F02725" w14:textId="77777777" w:rsidR="004706A2" w:rsidRPr="00997624" w:rsidRDefault="004706A2" w:rsidP="004706A2">
            <w:pPr>
              <w:pStyle w:val="SAGETitleDate"/>
              <w:jc w:val="center"/>
              <w:rPr>
                <w:b/>
                <w:color w:val="7030A0"/>
              </w:rPr>
            </w:pPr>
            <w:r w:rsidRPr="00997624">
              <w:rPr>
                <w:b/>
                <w:color w:val="7030A0"/>
              </w:rPr>
              <w:t>Parameters</w:t>
            </w:r>
          </w:p>
        </w:tc>
        <w:tc>
          <w:tcPr>
            <w:tcW w:w="1890" w:type="dxa"/>
          </w:tcPr>
          <w:p w14:paraId="591A857D" w14:textId="77777777" w:rsidR="004706A2" w:rsidRPr="00997624" w:rsidRDefault="004706A2" w:rsidP="004706A2">
            <w:pPr>
              <w:pStyle w:val="SAGETitleDate"/>
              <w:jc w:val="center"/>
              <w:rPr>
                <w:color w:val="auto"/>
              </w:rPr>
            </w:pPr>
            <w:r>
              <w:rPr>
                <w:b/>
                <w:i/>
                <w:color w:val="auto"/>
              </w:rPr>
              <w:t>value</w:t>
            </w:r>
          </w:p>
        </w:tc>
        <w:tc>
          <w:tcPr>
            <w:tcW w:w="5523" w:type="dxa"/>
          </w:tcPr>
          <w:p w14:paraId="697FFE73"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E61890A" w14:textId="77777777" w:rsidTr="004706A2">
        <w:tc>
          <w:tcPr>
            <w:tcW w:w="1795" w:type="dxa"/>
          </w:tcPr>
          <w:p w14:paraId="44D52FCF" w14:textId="77777777" w:rsidR="004706A2" w:rsidRPr="00997624" w:rsidRDefault="004706A2" w:rsidP="004706A2">
            <w:pPr>
              <w:pStyle w:val="SAGETitleDate"/>
              <w:jc w:val="center"/>
              <w:rPr>
                <w:b/>
                <w:color w:val="7030A0"/>
              </w:rPr>
            </w:pPr>
          </w:p>
        </w:tc>
        <w:tc>
          <w:tcPr>
            <w:tcW w:w="1890" w:type="dxa"/>
          </w:tcPr>
          <w:p w14:paraId="4197EC58" w14:textId="2959DBFF" w:rsidR="004706A2" w:rsidRDefault="004706A2" w:rsidP="004706A2">
            <w:pPr>
              <w:pStyle w:val="SAGEBodyText"/>
              <w:jc w:val="center"/>
            </w:pPr>
            <w:r>
              <w:rPr>
                <w:b/>
                <w:i/>
              </w:rPr>
              <w:t>editor</w:t>
            </w:r>
          </w:p>
        </w:tc>
        <w:tc>
          <w:tcPr>
            <w:tcW w:w="5523" w:type="dxa"/>
          </w:tcPr>
          <w:p w14:paraId="601E4C66" w14:textId="77777777" w:rsidR="004706A2" w:rsidRDefault="004706A2" w:rsidP="004706A2">
            <w:pPr>
              <w:pStyle w:val="SAGEBodyText"/>
              <w:ind w:left="864" w:hanging="864"/>
            </w:pPr>
            <w:r>
              <w:t>Editor for the column:</w:t>
            </w:r>
          </w:p>
          <w:p w14:paraId="0565BCF3" w14:textId="77777777" w:rsidR="004706A2" w:rsidRDefault="004706A2" w:rsidP="004706A2">
            <w:pPr>
              <w:pStyle w:val="SAGEBodyText"/>
              <w:numPr>
                <w:ilvl w:val="0"/>
                <w:numId w:val="41"/>
              </w:numPr>
            </w:pPr>
            <w:r>
              <w:t>Data type</w:t>
            </w:r>
          </w:p>
          <w:p w14:paraId="2B0E6C3A" w14:textId="77777777" w:rsidR="004706A2" w:rsidRDefault="004706A2" w:rsidP="004706A2">
            <w:pPr>
              <w:pStyle w:val="SAGEBodyText"/>
              <w:numPr>
                <w:ilvl w:val="0"/>
                <w:numId w:val="41"/>
              </w:numPr>
            </w:pPr>
            <w:r>
              <w:t>Mask</w:t>
            </w:r>
          </w:p>
          <w:p w14:paraId="635ABE84" w14:textId="77777777" w:rsidR="004706A2" w:rsidRDefault="004706A2" w:rsidP="004706A2">
            <w:pPr>
              <w:pStyle w:val="SAGEBodyText"/>
              <w:numPr>
                <w:ilvl w:val="0"/>
                <w:numId w:val="41"/>
              </w:numPr>
            </w:pPr>
            <w:r>
              <w:t>Precision</w:t>
            </w:r>
          </w:p>
          <w:p w14:paraId="2B4BB8CD" w14:textId="77777777" w:rsidR="004706A2" w:rsidRDefault="004706A2" w:rsidP="004706A2">
            <w:pPr>
              <w:pStyle w:val="SAGEBodyText"/>
              <w:numPr>
                <w:ilvl w:val="0"/>
                <w:numId w:val="41"/>
              </w:numPr>
            </w:pPr>
            <w:r>
              <w:t>Value</w:t>
            </w:r>
          </w:p>
          <w:p w14:paraId="7C52C521" w14:textId="7949FCC3" w:rsidR="004706A2" w:rsidRDefault="004706A2" w:rsidP="004706A2">
            <w:pPr>
              <w:pStyle w:val="SAGEBodyText"/>
              <w:numPr>
                <w:ilvl w:val="0"/>
                <w:numId w:val="41"/>
              </w:numPr>
            </w:pPr>
            <w:r>
              <w:t>Finder</w:t>
            </w:r>
          </w:p>
        </w:tc>
      </w:tr>
      <w:tr w:rsidR="004706A2" w14:paraId="297CED44" w14:textId="77777777" w:rsidTr="004706A2">
        <w:tc>
          <w:tcPr>
            <w:tcW w:w="1795" w:type="dxa"/>
          </w:tcPr>
          <w:p w14:paraId="4ED2F676"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0E45DEB1" w14:textId="77777777" w:rsidR="004706A2" w:rsidRPr="006B1113" w:rsidRDefault="004706A2" w:rsidP="004706A2">
            <w:pPr>
              <w:pStyle w:val="SAGEBodyText"/>
            </w:pPr>
            <w:r>
              <w:t>None</w:t>
            </w:r>
          </w:p>
        </w:tc>
      </w:tr>
      <w:tr w:rsidR="00C40450" w14:paraId="4B1E76FC" w14:textId="77777777" w:rsidTr="004706A2">
        <w:tc>
          <w:tcPr>
            <w:tcW w:w="1795" w:type="dxa"/>
          </w:tcPr>
          <w:p w14:paraId="38A70FB0"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C119F70" w14:textId="1060BFAD" w:rsidR="00C40450" w:rsidRPr="0012650D" w:rsidRDefault="00C40450" w:rsidP="00C40450">
            <w:pPr>
              <w:pStyle w:val="SAGEBodyText"/>
              <w:rPr>
                <w:i/>
              </w:rPr>
            </w:pPr>
            <w:r w:rsidRPr="00C40450">
              <w:rPr>
                <w:i/>
              </w:rPr>
              <w:t xml:space="preserve">{ </w:t>
            </w:r>
            <w:r w:rsidRPr="00C40450">
              <w:rPr>
                <w:i/>
                <w:color w:val="0070C0"/>
              </w:rPr>
              <w:t>"</w:t>
            </w:r>
            <w:r>
              <w:rPr>
                <w:i/>
                <w:color w:val="0070C0"/>
              </w:rPr>
              <w:t>columnStartEdit</w:t>
            </w:r>
            <w:r w:rsidRPr="00C40450">
              <w:rPr>
                <w:i/>
                <w:color w:val="0070C0"/>
              </w:rPr>
              <w:t>"</w:t>
            </w:r>
            <w:r w:rsidRPr="00C40450">
              <w:rPr>
                <w:i/>
              </w:rPr>
              <w:t xml:space="preserve">: </w:t>
            </w:r>
            <w:r w:rsidRPr="00C40450">
              <w:rPr>
                <w:i/>
                <w:color w:val="C00000"/>
              </w:rPr>
              <w:t>"receiptUI.custom</w:t>
            </w:r>
            <w:r>
              <w:rPr>
                <w:i/>
                <w:color w:val="C00000"/>
              </w:rPr>
              <w:t>ColumnStartEdit</w:t>
            </w:r>
            <w:r w:rsidRPr="00C40450">
              <w:rPr>
                <w:i/>
                <w:color w:val="C00000"/>
              </w:rPr>
              <w:t xml:space="preserve">" </w:t>
            </w:r>
            <w:r w:rsidRPr="00C40450">
              <w:rPr>
                <w:i/>
              </w:rPr>
              <w:t>}</w:t>
            </w:r>
          </w:p>
        </w:tc>
      </w:tr>
    </w:tbl>
    <w:p w14:paraId="641B7124" w14:textId="77777777" w:rsidR="00D44E76" w:rsidRDefault="00D44E76" w:rsidP="00D44E76">
      <w:pPr>
        <w:pStyle w:val="SAGEBodyText"/>
        <w:rPr>
          <w:b/>
          <w:i/>
          <w:color w:val="27A2C9"/>
        </w:rPr>
      </w:pPr>
    </w:p>
    <w:p w14:paraId="2BFBAAE8" w14:textId="3BB22717" w:rsidR="00332446" w:rsidRDefault="00C47FFA" w:rsidP="004706A2">
      <w:pPr>
        <w:pStyle w:val="SAGEHeading3"/>
      </w:pPr>
      <w:r>
        <w:t xml:space="preserve"> </w:t>
      </w:r>
      <w:bookmarkStart w:id="51" w:name="_Toc71584297"/>
      <w:r w:rsidR="00332446">
        <w:t>columnEndEdit</w:t>
      </w:r>
      <w:bookmarkEnd w:id="51"/>
    </w:p>
    <w:tbl>
      <w:tblPr>
        <w:tblStyle w:val="TableGrid"/>
        <w:tblW w:w="0" w:type="auto"/>
        <w:tblLook w:val="04A0" w:firstRow="1" w:lastRow="0" w:firstColumn="1" w:lastColumn="0" w:noHBand="0" w:noVBand="1"/>
      </w:tblPr>
      <w:tblGrid>
        <w:gridCol w:w="1795"/>
        <w:gridCol w:w="1890"/>
        <w:gridCol w:w="5523"/>
      </w:tblGrid>
      <w:tr w:rsidR="004706A2" w14:paraId="1FCC612A" w14:textId="77777777" w:rsidTr="004706A2">
        <w:tc>
          <w:tcPr>
            <w:tcW w:w="9208" w:type="dxa"/>
            <w:gridSpan w:val="3"/>
          </w:tcPr>
          <w:p w14:paraId="517F682D" w14:textId="5C2A0079" w:rsidR="004706A2" w:rsidRPr="008A6B69" w:rsidRDefault="004706A2" w:rsidP="004706A2">
            <w:pPr>
              <w:pStyle w:val="SAGEBodyText"/>
              <w:ind w:firstLine="144"/>
              <w:jc w:val="center"/>
              <w:rPr>
                <w:sz w:val="28"/>
                <w:szCs w:val="28"/>
              </w:rPr>
            </w:pPr>
            <w:r>
              <w:rPr>
                <w:b/>
                <w:i/>
                <w:color w:val="0070C0"/>
                <w:sz w:val="28"/>
                <w:szCs w:val="28"/>
              </w:rPr>
              <w:t>columnEndEdit</w:t>
            </w:r>
            <w:r w:rsidRPr="008A6B69">
              <w:rPr>
                <w:sz w:val="28"/>
                <w:szCs w:val="28"/>
              </w:rPr>
              <w:t xml:space="preserve"> (</w:t>
            </w:r>
            <w:r>
              <w:rPr>
                <w:b/>
                <w:i/>
                <w:sz w:val="28"/>
                <w:szCs w:val="28"/>
              </w:rPr>
              <w:t>value, editor</w:t>
            </w:r>
            <w:r w:rsidRPr="008A6B69">
              <w:rPr>
                <w:sz w:val="28"/>
                <w:szCs w:val="28"/>
              </w:rPr>
              <w:t>)</w:t>
            </w:r>
          </w:p>
        </w:tc>
      </w:tr>
      <w:tr w:rsidR="004706A2" w14:paraId="52C0AF53" w14:textId="77777777" w:rsidTr="004706A2">
        <w:tc>
          <w:tcPr>
            <w:tcW w:w="1795" w:type="dxa"/>
          </w:tcPr>
          <w:p w14:paraId="7EB8416D" w14:textId="77777777" w:rsidR="004706A2" w:rsidRPr="00997624" w:rsidRDefault="004706A2" w:rsidP="004706A2">
            <w:pPr>
              <w:pStyle w:val="SAGETitleDate"/>
              <w:jc w:val="center"/>
              <w:rPr>
                <w:b/>
                <w:color w:val="7030A0"/>
              </w:rPr>
            </w:pPr>
            <w:r w:rsidRPr="00997624">
              <w:rPr>
                <w:b/>
                <w:color w:val="7030A0"/>
              </w:rPr>
              <w:t>Description</w:t>
            </w:r>
          </w:p>
        </w:tc>
        <w:tc>
          <w:tcPr>
            <w:tcW w:w="7413" w:type="dxa"/>
            <w:gridSpan w:val="2"/>
          </w:tcPr>
          <w:p w14:paraId="7DB2E323" w14:textId="23B4129C" w:rsidR="004706A2" w:rsidRDefault="004706A2" w:rsidP="004706A2">
            <w:pPr>
              <w:pStyle w:val="SAGEBodyText"/>
            </w:pPr>
            <w:r>
              <w:t>Raised when the editor loses focus</w:t>
            </w:r>
          </w:p>
        </w:tc>
      </w:tr>
      <w:tr w:rsidR="004706A2" w14:paraId="2FBCA85C" w14:textId="77777777" w:rsidTr="004706A2">
        <w:tc>
          <w:tcPr>
            <w:tcW w:w="1795" w:type="dxa"/>
          </w:tcPr>
          <w:p w14:paraId="4512D580" w14:textId="77777777" w:rsidR="004706A2" w:rsidRPr="00997624" w:rsidRDefault="004706A2" w:rsidP="004706A2">
            <w:pPr>
              <w:pStyle w:val="SAGETitleDate"/>
              <w:jc w:val="center"/>
              <w:rPr>
                <w:b/>
                <w:color w:val="7030A0"/>
              </w:rPr>
            </w:pPr>
            <w:r w:rsidRPr="00997624">
              <w:rPr>
                <w:b/>
                <w:color w:val="7030A0"/>
              </w:rPr>
              <w:lastRenderedPageBreak/>
              <w:t>Parameters</w:t>
            </w:r>
          </w:p>
        </w:tc>
        <w:tc>
          <w:tcPr>
            <w:tcW w:w="1890" w:type="dxa"/>
          </w:tcPr>
          <w:p w14:paraId="7E955AE0" w14:textId="77777777" w:rsidR="004706A2" w:rsidRPr="00997624" w:rsidRDefault="004706A2" w:rsidP="004706A2">
            <w:pPr>
              <w:pStyle w:val="SAGETitleDate"/>
              <w:jc w:val="center"/>
              <w:rPr>
                <w:color w:val="auto"/>
              </w:rPr>
            </w:pPr>
            <w:r>
              <w:rPr>
                <w:b/>
                <w:i/>
                <w:color w:val="auto"/>
              </w:rPr>
              <w:t>value</w:t>
            </w:r>
          </w:p>
        </w:tc>
        <w:tc>
          <w:tcPr>
            <w:tcW w:w="5523" w:type="dxa"/>
          </w:tcPr>
          <w:p w14:paraId="42CC393D" w14:textId="77777777" w:rsidR="004706A2" w:rsidRPr="00B31DCE" w:rsidRDefault="004706A2" w:rsidP="004706A2">
            <w:pPr>
              <w:pStyle w:val="SAGEBodyText"/>
            </w:pPr>
            <w:r w:rsidRPr="00A91F9F">
              <w:t>The</w:t>
            </w:r>
            <w:r>
              <w:rPr>
                <w:b/>
                <w:i/>
              </w:rPr>
              <w:t xml:space="preserve"> </w:t>
            </w:r>
            <w:r w:rsidRPr="004706A2">
              <w:t>current</w:t>
            </w:r>
            <w:r>
              <w:t xml:space="preserve"> record stored in an object as field name/value pairs</w:t>
            </w:r>
          </w:p>
        </w:tc>
      </w:tr>
      <w:tr w:rsidR="004706A2" w14:paraId="0295569C" w14:textId="77777777" w:rsidTr="004706A2">
        <w:tc>
          <w:tcPr>
            <w:tcW w:w="1795" w:type="dxa"/>
          </w:tcPr>
          <w:p w14:paraId="7393AB09" w14:textId="77777777" w:rsidR="004706A2" w:rsidRPr="00997624" w:rsidRDefault="004706A2" w:rsidP="004706A2">
            <w:pPr>
              <w:pStyle w:val="SAGETitleDate"/>
              <w:jc w:val="center"/>
              <w:rPr>
                <w:b/>
                <w:color w:val="7030A0"/>
              </w:rPr>
            </w:pPr>
          </w:p>
        </w:tc>
        <w:tc>
          <w:tcPr>
            <w:tcW w:w="1890" w:type="dxa"/>
          </w:tcPr>
          <w:p w14:paraId="03155B67" w14:textId="77777777" w:rsidR="004706A2" w:rsidRDefault="004706A2" w:rsidP="004706A2">
            <w:pPr>
              <w:pStyle w:val="SAGEBodyText"/>
              <w:jc w:val="center"/>
            </w:pPr>
            <w:r>
              <w:rPr>
                <w:b/>
                <w:i/>
              </w:rPr>
              <w:t>editor</w:t>
            </w:r>
          </w:p>
        </w:tc>
        <w:tc>
          <w:tcPr>
            <w:tcW w:w="5523" w:type="dxa"/>
          </w:tcPr>
          <w:p w14:paraId="65603DE1" w14:textId="77777777" w:rsidR="004706A2" w:rsidRDefault="004706A2" w:rsidP="004706A2">
            <w:pPr>
              <w:pStyle w:val="SAGEBodyText"/>
              <w:ind w:left="864" w:hanging="864"/>
            </w:pPr>
            <w:r>
              <w:t>Editor for the column:</w:t>
            </w:r>
          </w:p>
          <w:p w14:paraId="3832DB2D" w14:textId="77777777" w:rsidR="004706A2" w:rsidRDefault="004706A2" w:rsidP="004706A2">
            <w:pPr>
              <w:pStyle w:val="SAGEBodyText"/>
              <w:numPr>
                <w:ilvl w:val="0"/>
                <w:numId w:val="41"/>
              </w:numPr>
            </w:pPr>
            <w:r>
              <w:t>Data type</w:t>
            </w:r>
          </w:p>
          <w:p w14:paraId="120F1030" w14:textId="77777777" w:rsidR="004706A2" w:rsidRDefault="004706A2" w:rsidP="004706A2">
            <w:pPr>
              <w:pStyle w:val="SAGEBodyText"/>
              <w:numPr>
                <w:ilvl w:val="0"/>
                <w:numId w:val="41"/>
              </w:numPr>
            </w:pPr>
            <w:r>
              <w:t>Mask</w:t>
            </w:r>
          </w:p>
          <w:p w14:paraId="66ECB5CF" w14:textId="77777777" w:rsidR="004706A2" w:rsidRDefault="004706A2" w:rsidP="004706A2">
            <w:pPr>
              <w:pStyle w:val="SAGEBodyText"/>
              <w:numPr>
                <w:ilvl w:val="0"/>
                <w:numId w:val="41"/>
              </w:numPr>
            </w:pPr>
            <w:r>
              <w:t>Precision</w:t>
            </w:r>
          </w:p>
          <w:p w14:paraId="2207C521" w14:textId="77777777" w:rsidR="004706A2" w:rsidRDefault="004706A2" w:rsidP="004706A2">
            <w:pPr>
              <w:pStyle w:val="SAGEBodyText"/>
              <w:numPr>
                <w:ilvl w:val="0"/>
                <w:numId w:val="41"/>
              </w:numPr>
            </w:pPr>
            <w:r>
              <w:t>Value</w:t>
            </w:r>
          </w:p>
          <w:p w14:paraId="1F22514A" w14:textId="77777777" w:rsidR="004706A2" w:rsidRDefault="004706A2" w:rsidP="004706A2">
            <w:pPr>
              <w:pStyle w:val="SAGEBodyText"/>
              <w:numPr>
                <w:ilvl w:val="0"/>
                <w:numId w:val="41"/>
              </w:numPr>
            </w:pPr>
            <w:r>
              <w:t>Finder</w:t>
            </w:r>
          </w:p>
        </w:tc>
      </w:tr>
      <w:tr w:rsidR="004706A2" w14:paraId="4679EBF4" w14:textId="77777777" w:rsidTr="004706A2">
        <w:tc>
          <w:tcPr>
            <w:tcW w:w="1795" w:type="dxa"/>
          </w:tcPr>
          <w:p w14:paraId="3628402A" w14:textId="77777777" w:rsidR="004706A2" w:rsidRPr="00997624" w:rsidRDefault="004706A2" w:rsidP="004706A2">
            <w:pPr>
              <w:pStyle w:val="SAGETitleDate"/>
              <w:jc w:val="center"/>
              <w:rPr>
                <w:b/>
                <w:color w:val="7030A0"/>
              </w:rPr>
            </w:pPr>
            <w:r w:rsidRPr="00997624">
              <w:rPr>
                <w:b/>
                <w:color w:val="7030A0"/>
              </w:rPr>
              <w:t>Returns</w:t>
            </w:r>
          </w:p>
        </w:tc>
        <w:tc>
          <w:tcPr>
            <w:tcW w:w="7413" w:type="dxa"/>
            <w:gridSpan w:val="2"/>
          </w:tcPr>
          <w:p w14:paraId="41326C84" w14:textId="77777777" w:rsidR="004706A2" w:rsidRPr="006B1113" w:rsidRDefault="004706A2" w:rsidP="004706A2">
            <w:pPr>
              <w:pStyle w:val="SAGEBodyText"/>
            </w:pPr>
            <w:r>
              <w:t>None</w:t>
            </w:r>
          </w:p>
        </w:tc>
      </w:tr>
      <w:tr w:rsidR="00C40450" w14:paraId="2D7D5EE4" w14:textId="77777777" w:rsidTr="004706A2">
        <w:tc>
          <w:tcPr>
            <w:tcW w:w="1795" w:type="dxa"/>
          </w:tcPr>
          <w:p w14:paraId="4E5DCDFA" w14:textId="77777777" w:rsidR="00C40450" w:rsidRPr="00997624" w:rsidRDefault="00C40450" w:rsidP="00C40450">
            <w:pPr>
              <w:pStyle w:val="SAGETitleDate"/>
              <w:jc w:val="center"/>
              <w:rPr>
                <w:b/>
                <w:color w:val="7030A0"/>
              </w:rPr>
            </w:pPr>
            <w:r w:rsidRPr="00997624">
              <w:rPr>
                <w:b/>
                <w:color w:val="7030A0"/>
              </w:rPr>
              <w:t>Example</w:t>
            </w:r>
          </w:p>
        </w:tc>
        <w:tc>
          <w:tcPr>
            <w:tcW w:w="7413" w:type="dxa"/>
            <w:gridSpan w:val="2"/>
          </w:tcPr>
          <w:p w14:paraId="7FB3BD98" w14:textId="1AC5DEA1" w:rsidR="00C40450" w:rsidRPr="0012650D" w:rsidRDefault="00C40450" w:rsidP="00C40450">
            <w:pPr>
              <w:pStyle w:val="SAGEBodyText"/>
              <w:rPr>
                <w:i/>
              </w:rPr>
            </w:pPr>
            <w:r w:rsidRPr="00C40450">
              <w:rPr>
                <w:i/>
              </w:rPr>
              <w:t xml:space="preserve">{ </w:t>
            </w:r>
            <w:r w:rsidRPr="00C40450">
              <w:rPr>
                <w:i/>
                <w:color w:val="0070C0"/>
              </w:rPr>
              <w:t>"</w:t>
            </w:r>
            <w:r>
              <w:rPr>
                <w:i/>
                <w:color w:val="0070C0"/>
              </w:rPr>
              <w:t>columnEndEdit</w:t>
            </w:r>
            <w:r w:rsidRPr="00C40450">
              <w:rPr>
                <w:i/>
                <w:color w:val="0070C0"/>
              </w:rPr>
              <w:t>"</w:t>
            </w:r>
            <w:r w:rsidRPr="00C40450">
              <w:rPr>
                <w:i/>
              </w:rPr>
              <w:t xml:space="preserve">: </w:t>
            </w:r>
            <w:r w:rsidRPr="00C40450">
              <w:rPr>
                <w:i/>
                <w:color w:val="C00000"/>
              </w:rPr>
              <w:t>"receiptUI.custom</w:t>
            </w:r>
            <w:r>
              <w:rPr>
                <w:i/>
                <w:color w:val="C00000"/>
              </w:rPr>
              <w:t>ColumnEndEdit</w:t>
            </w:r>
            <w:r w:rsidRPr="00C40450">
              <w:rPr>
                <w:i/>
                <w:color w:val="C00000"/>
              </w:rPr>
              <w:t xml:space="preserve">" </w:t>
            </w:r>
            <w:r w:rsidRPr="00C40450">
              <w:rPr>
                <w:i/>
              </w:rPr>
              <w:t>}</w:t>
            </w:r>
          </w:p>
        </w:tc>
      </w:tr>
    </w:tbl>
    <w:p w14:paraId="70D85255" w14:textId="77777777" w:rsidR="00332446" w:rsidRDefault="00332446" w:rsidP="00332446">
      <w:pPr>
        <w:pStyle w:val="SAGEBodyText"/>
        <w:rPr>
          <w:b/>
          <w:i/>
          <w:color w:val="27A2C9"/>
        </w:rPr>
      </w:pPr>
    </w:p>
    <w:p w14:paraId="4F10664D" w14:textId="77777777" w:rsidR="00332446" w:rsidRDefault="00332446" w:rsidP="00332446">
      <w:pPr>
        <w:pStyle w:val="SAGEBodyText"/>
      </w:pPr>
    </w:p>
    <w:p w14:paraId="2A170291" w14:textId="77777777" w:rsidR="00D44E76" w:rsidRDefault="00D44E76" w:rsidP="00D44E76">
      <w:pPr>
        <w:pStyle w:val="SAGEBodyText"/>
      </w:pPr>
    </w:p>
    <w:p w14:paraId="0714909E" w14:textId="77777777" w:rsidR="008177F4" w:rsidRDefault="008177F4" w:rsidP="00A91F9F">
      <w:pPr>
        <w:pStyle w:val="SAGEBodyText"/>
      </w:pPr>
    </w:p>
    <w:p w14:paraId="333B9B84" w14:textId="77777777" w:rsidR="00A91F9F" w:rsidRDefault="00A91F9F" w:rsidP="00A91F9F">
      <w:pPr>
        <w:pStyle w:val="SAGEBodyText"/>
      </w:pPr>
    </w:p>
    <w:p w14:paraId="183130F4" w14:textId="6781556D" w:rsidR="00425084" w:rsidRDefault="00425084" w:rsidP="00425084">
      <w:pPr>
        <w:pStyle w:val="SAGEHeading1"/>
        <w:framePr w:h="871" w:hRule="exact" w:wrap="around"/>
      </w:pPr>
      <w:bookmarkStart w:id="52" w:name="_Toc71584298"/>
      <w:r>
        <w:lastRenderedPageBreak/>
        <w:t>Optional Field Control</w:t>
      </w:r>
      <w:bookmarkEnd w:id="52"/>
    </w:p>
    <w:p w14:paraId="322FB671" w14:textId="77777777" w:rsidR="00425084" w:rsidRDefault="00425084" w:rsidP="00425084">
      <w:pPr>
        <w:pStyle w:val="SAGEHeading2"/>
      </w:pPr>
      <w:bookmarkStart w:id="53" w:name="_Toc71584299"/>
      <w:r>
        <w:t>Assumptions and Implementation</w:t>
      </w:r>
      <w:bookmarkEnd w:id="53"/>
    </w:p>
    <w:p w14:paraId="6B76DC0F" w14:textId="77777777" w:rsidR="00425084" w:rsidRDefault="00425084" w:rsidP="00425084">
      <w:pPr>
        <w:pStyle w:val="SAGEBullet1"/>
      </w:pPr>
      <w:r>
        <w:t>Client and server are always synchronized</w:t>
      </w:r>
    </w:p>
    <w:p w14:paraId="49E52D30" w14:textId="1BDE4248" w:rsidR="00425084" w:rsidRDefault="00425084" w:rsidP="00425084">
      <w:pPr>
        <w:pStyle w:val="SAGEBullet1"/>
        <w:numPr>
          <w:ilvl w:val="1"/>
          <w:numId w:val="4"/>
        </w:numPr>
      </w:pPr>
      <w:r>
        <w:t xml:space="preserve">For clarity and simplicity, the optional field control always synchronizes any client change to the server.  </w:t>
      </w:r>
    </w:p>
    <w:p w14:paraId="780364B9" w14:textId="3AA5B5FC" w:rsidR="00425084" w:rsidRDefault="00425084" w:rsidP="00425084">
      <w:pPr>
        <w:pStyle w:val="SAGEBullet1"/>
        <w:numPr>
          <w:ilvl w:val="1"/>
          <w:numId w:val="4"/>
        </w:numPr>
      </w:pPr>
      <w:r>
        <w:t xml:space="preserve">All columns in an optional field grid a pre-defined like the desktop. </w:t>
      </w:r>
    </w:p>
    <w:p w14:paraId="62E48A34" w14:textId="561C1BDD" w:rsidR="00425084" w:rsidRDefault="00425084" w:rsidP="00425084">
      <w:pPr>
        <w:pStyle w:val="SAGEBullet1"/>
      </w:pPr>
      <w:r>
        <w:t xml:space="preserve">An optional field control must be defined in the razor view using the </w:t>
      </w:r>
      <w:r w:rsidRPr="004F5B4A">
        <w:rPr>
          <w:color w:val="0070C0"/>
        </w:rPr>
        <w:t xml:space="preserve">ViewList </w:t>
      </w:r>
      <w:r>
        <w:t xml:space="preserve">HTML helper function. The helper function will create several JavaScript objects for the grid that will be consumed by the view list JavaScript library. </w:t>
      </w:r>
    </w:p>
    <w:p w14:paraId="7496C9E0" w14:textId="77777777" w:rsidR="00425084" w:rsidRDefault="00425084" w:rsidP="00425084">
      <w:pPr>
        <w:pStyle w:val="SAGEHeading2"/>
      </w:pPr>
      <w:bookmarkStart w:id="54" w:name="_Toc71584300"/>
      <w:r>
        <w:t>Configuration</w:t>
      </w:r>
      <w:bookmarkEnd w:id="54"/>
    </w:p>
    <w:p w14:paraId="57CB802C" w14:textId="77777777" w:rsidR="00425084" w:rsidRDefault="00425084" w:rsidP="00425084">
      <w:pPr>
        <w:pStyle w:val="SAGEHeading2"/>
        <w:numPr>
          <w:ilvl w:val="0"/>
          <w:numId w:val="0"/>
        </w:numPr>
      </w:pPr>
    </w:p>
    <w:tbl>
      <w:tblPr>
        <w:tblStyle w:val="TableGrid"/>
        <w:tblW w:w="0" w:type="auto"/>
        <w:tblLook w:val="04A0" w:firstRow="1" w:lastRow="0" w:firstColumn="1" w:lastColumn="0" w:noHBand="0" w:noVBand="1"/>
      </w:tblPr>
      <w:tblGrid>
        <w:gridCol w:w="1795"/>
        <w:gridCol w:w="7413"/>
      </w:tblGrid>
      <w:tr w:rsidR="00425084" w14:paraId="4CA51FDD" w14:textId="77777777" w:rsidTr="00425084">
        <w:tc>
          <w:tcPr>
            <w:tcW w:w="1795" w:type="dxa"/>
            <w:shd w:val="clear" w:color="auto" w:fill="DCDDDB" w:themeFill="background2"/>
          </w:tcPr>
          <w:p w14:paraId="3501041B" w14:textId="77777777" w:rsidR="00425084" w:rsidRDefault="00425084" w:rsidP="00425084">
            <w:pPr>
              <w:pStyle w:val="SAGEBodyText"/>
              <w:jc w:val="center"/>
            </w:pPr>
            <w:r>
              <w:t>Name</w:t>
            </w:r>
          </w:p>
        </w:tc>
        <w:tc>
          <w:tcPr>
            <w:tcW w:w="7413" w:type="dxa"/>
            <w:shd w:val="clear" w:color="auto" w:fill="DCDDDB" w:themeFill="background2"/>
          </w:tcPr>
          <w:p w14:paraId="03075DC6" w14:textId="77777777" w:rsidR="00425084" w:rsidRDefault="00425084" w:rsidP="00425084">
            <w:pPr>
              <w:pStyle w:val="SAGEBodyText"/>
              <w:jc w:val="center"/>
            </w:pPr>
            <w:r>
              <w:t>Description</w:t>
            </w:r>
          </w:p>
        </w:tc>
      </w:tr>
      <w:tr w:rsidR="00425084" w14:paraId="162706F7" w14:textId="77777777" w:rsidTr="00425084">
        <w:tc>
          <w:tcPr>
            <w:tcW w:w="1795" w:type="dxa"/>
          </w:tcPr>
          <w:p w14:paraId="75C43E32" w14:textId="77777777" w:rsidR="00425084" w:rsidRPr="001C4786" w:rsidRDefault="00425084" w:rsidP="00425084">
            <w:pPr>
              <w:pStyle w:val="SAGEBodyText"/>
              <w:jc w:val="center"/>
              <w:rPr>
                <w:b/>
                <w:color w:val="0070C0"/>
              </w:rPr>
            </w:pPr>
            <w:r w:rsidRPr="00D02190">
              <w:rPr>
                <w:b/>
                <w:color w:val="0070C0"/>
              </w:rPr>
              <w:t>Init</w:t>
            </w:r>
          </w:p>
        </w:tc>
        <w:tc>
          <w:tcPr>
            <w:tcW w:w="7413" w:type="dxa"/>
          </w:tcPr>
          <w:p w14:paraId="0492FE00" w14:textId="77777777" w:rsidR="00425084" w:rsidRDefault="00425084" w:rsidP="00425084">
            <w:pPr>
              <w:pStyle w:val="SAGEBodyText"/>
            </w:pPr>
            <w:r>
              <w:t>Initializes a grid</w:t>
            </w:r>
          </w:p>
        </w:tc>
      </w:tr>
    </w:tbl>
    <w:p w14:paraId="7242F7B6" w14:textId="77777777" w:rsidR="00425084" w:rsidRDefault="00425084" w:rsidP="00425084">
      <w:pPr>
        <w:pStyle w:val="SAGEBodyText"/>
      </w:pPr>
    </w:p>
    <w:p w14:paraId="0E25F3FC" w14:textId="77777777" w:rsidR="00425084" w:rsidRDefault="00425084" w:rsidP="00425084">
      <w:pPr>
        <w:pStyle w:val="SAGEHeading3"/>
      </w:pPr>
      <w:bookmarkStart w:id="55" w:name="_Toc71584301"/>
      <w:r>
        <w:t>Init</w:t>
      </w:r>
      <w:bookmarkEnd w:id="55"/>
    </w:p>
    <w:tbl>
      <w:tblPr>
        <w:tblStyle w:val="TableGrid"/>
        <w:tblW w:w="0" w:type="auto"/>
        <w:tblLook w:val="04A0" w:firstRow="1" w:lastRow="0" w:firstColumn="1" w:lastColumn="0" w:noHBand="0" w:noVBand="1"/>
      </w:tblPr>
      <w:tblGrid>
        <w:gridCol w:w="1795"/>
        <w:gridCol w:w="1890"/>
        <w:gridCol w:w="5523"/>
      </w:tblGrid>
      <w:tr w:rsidR="00425084" w14:paraId="69E05F96" w14:textId="77777777" w:rsidTr="00425084">
        <w:tc>
          <w:tcPr>
            <w:tcW w:w="9208" w:type="dxa"/>
            <w:gridSpan w:val="3"/>
          </w:tcPr>
          <w:p w14:paraId="610DCF8E" w14:textId="6EC3D637" w:rsidR="00425084" w:rsidRPr="00C25330" w:rsidRDefault="00425084" w:rsidP="00425084">
            <w:pPr>
              <w:pStyle w:val="SAGEBodyText"/>
              <w:ind w:firstLine="144"/>
              <w:jc w:val="center"/>
              <w:rPr>
                <w:sz w:val="28"/>
                <w:szCs w:val="28"/>
              </w:rPr>
            </w:pPr>
            <w:r w:rsidRPr="00C25330">
              <w:rPr>
                <w:b/>
                <w:i/>
                <w:color w:val="0070C0"/>
                <w:sz w:val="28"/>
                <w:szCs w:val="28"/>
              </w:rPr>
              <w:t>sg.</w:t>
            </w:r>
            <w:r>
              <w:rPr>
                <w:b/>
                <w:i/>
                <w:color w:val="0070C0"/>
                <w:sz w:val="28"/>
                <w:szCs w:val="28"/>
              </w:rPr>
              <w:t>optionalFieldControl</w:t>
            </w:r>
            <w:r w:rsidRPr="00C25330">
              <w:rPr>
                <w:b/>
                <w:i/>
                <w:color w:val="0070C0"/>
                <w:sz w:val="28"/>
                <w:szCs w:val="28"/>
              </w:rPr>
              <w:t>.init</w:t>
            </w:r>
            <w:r w:rsidRPr="00C25330">
              <w:rPr>
                <w:color w:val="0070C0"/>
                <w:sz w:val="28"/>
                <w:szCs w:val="28"/>
              </w:rPr>
              <w:t xml:space="preserve"> </w:t>
            </w:r>
            <w:r w:rsidRPr="00C25330">
              <w:rPr>
                <w:sz w:val="28"/>
                <w:szCs w:val="28"/>
              </w:rPr>
              <w:t>(</w:t>
            </w:r>
            <w:r w:rsidRPr="00C25330">
              <w:rPr>
                <w:b/>
                <w:i/>
                <w:sz w:val="28"/>
                <w:szCs w:val="28"/>
              </w:rPr>
              <w:t>gridName</w:t>
            </w:r>
            <w:r w:rsidRPr="00425084">
              <w:rPr>
                <w:b/>
                <w:i/>
                <w:sz w:val="28"/>
                <w:szCs w:val="28"/>
              </w:rPr>
              <w:t xml:space="preserve">, properties, </w:t>
            </w:r>
            <w:r w:rsidRPr="00C25330">
              <w:rPr>
                <w:b/>
                <w:i/>
                <w:sz w:val="28"/>
                <w:szCs w:val="28"/>
              </w:rPr>
              <w:t>readOnly</w:t>
            </w:r>
            <w:r w:rsidRPr="00C25330">
              <w:rPr>
                <w:sz w:val="28"/>
                <w:szCs w:val="28"/>
              </w:rPr>
              <w:t>)</w:t>
            </w:r>
          </w:p>
        </w:tc>
      </w:tr>
      <w:tr w:rsidR="00425084" w14:paraId="46C5B7F1" w14:textId="77777777" w:rsidTr="00425084">
        <w:tc>
          <w:tcPr>
            <w:tcW w:w="1795" w:type="dxa"/>
          </w:tcPr>
          <w:p w14:paraId="5FBFF800" w14:textId="77777777" w:rsidR="00425084" w:rsidRPr="00997624" w:rsidRDefault="00425084" w:rsidP="00425084">
            <w:pPr>
              <w:pStyle w:val="SAGETitleDate"/>
              <w:jc w:val="center"/>
              <w:rPr>
                <w:b/>
                <w:color w:val="7030A0"/>
              </w:rPr>
            </w:pPr>
            <w:r w:rsidRPr="00997624">
              <w:rPr>
                <w:b/>
                <w:color w:val="7030A0"/>
              </w:rPr>
              <w:t>Description</w:t>
            </w:r>
          </w:p>
        </w:tc>
        <w:tc>
          <w:tcPr>
            <w:tcW w:w="7413" w:type="dxa"/>
            <w:gridSpan w:val="2"/>
          </w:tcPr>
          <w:p w14:paraId="6299F12A" w14:textId="79A1CDE6" w:rsidR="00425084" w:rsidRDefault="00425084" w:rsidP="00425084">
            <w:pPr>
              <w:pStyle w:val="SAGEBodyText"/>
            </w:pPr>
            <w:r>
              <w:t>Initializes an optional field grid</w:t>
            </w:r>
          </w:p>
        </w:tc>
      </w:tr>
      <w:tr w:rsidR="00425084" w14:paraId="1F0462E4" w14:textId="77777777" w:rsidTr="00425084">
        <w:tc>
          <w:tcPr>
            <w:tcW w:w="1795" w:type="dxa"/>
          </w:tcPr>
          <w:p w14:paraId="2A2E70AB" w14:textId="77777777" w:rsidR="00425084" w:rsidRPr="00997624" w:rsidRDefault="00425084" w:rsidP="00425084">
            <w:pPr>
              <w:pStyle w:val="SAGETitleDate"/>
              <w:jc w:val="center"/>
              <w:rPr>
                <w:b/>
                <w:color w:val="7030A0"/>
              </w:rPr>
            </w:pPr>
            <w:r w:rsidRPr="00997624">
              <w:rPr>
                <w:b/>
                <w:color w:val="7030A0"/>
              </w:rPr>
              <w:t>Parameters</w:t>
            </w:r>
          </w:p>
        </w:tc>
        <w:tc>
          <w:tcPr>
            <w:tcW w:w="1890" w:type="dxa"/>
          </w:tcPr>
          <w:p w14:paraId="52A51AF9" w14:textId="77777777" w:rsidR="00425084" w:rsidRPr="00997624" w:rsidRDefault="00425084" w:rsidP="00425084">
            <w:pPr>
              <w:pStyle w:val="SAGETitleDate"/>
              <w:jc w:val="center"/>
              <w:rPr>
                <w:color w:val="auto"/>
              </w:rPr>
            </w:pPr>
            <w:r w:rsidRPr="00997624">
              <w:rPr>
                <w:b/>
                <w:i/>
                <w:color w:val="auto"/>
              </w:rPr>
              <w:t>gridName</w:t>
            </w:r>
          </w:p>
        </w:tc>
        <w:tc>
          <w:tcPr>
            <w:tcW w:w="5523" w:type="dxa"/>
          </w:tcPr>
          <w:p w14:paraId="2308ADE8" w14:textId="77777777" w:rsidR="00425084" w:rsidRPr="00B31DCE" w:rsidRDefault="00425084" w:rsidP="00425084">
            <w:pPr>
              <w:pStyle w:val="SAGEBodyText"/>
            </w:pPr>
            <w:r w:rsidRPr="00B31DCE">
              <w:t>The name of the grid</w:t>
            </w:r>
          </w:p>
        </w:tc>
      </w:tr>
      <w:tr w:rsidR="00425084" w14:paraId="5869163B" w14:textId="77777777" w:rsidTr="00425084">
        <w:tc>
          <w:tcPr>
            <w:tcW w:w="1795" w:type="dxa"/>
          </w:tcPr>
          <w:p w14:paraId="10FEB630" w14:textId="77777777" w:rsidR="00425084" w:rsidRPr="00997624" w:rsidRDefault="00425084" w:rsidP="00425084">
            <w:pPr>
              <w:pStyle w:val="SAGETitleDate"/>
              <w:jc w:val="center"/>
              <w:rPr>
                <w:b/>
                <w:color w:val="7030A0"/>
              </w:rPr>
            </w:pPr>
          </w:p>
        </w:tc>
        <w:tc>
          <w:tcPr>
            <w:tcW w:w="1890" w:type="dxa"/>
          </w:tcPr>
          <w:p w14:paraId="16A00F81" w14:textId="367F486A" w:rsidR="00425084" w:rsidRPr="00997624" w:rsidRDefault="00425084" w:rsidP="00425084">
            <w:pPr>
              <w:pStyle w:val="SAGETitleDate"/>
              <w:jc w:val="center"/>
              <w:rPr>
                <w:b/>
                <w:i/>
                <w:color w:val="auto"/>
              </w:rPr>
            </w:pPr>
            <w:r>
              <w:rPr>
                <w:b/>
                <w:i/>
                <w:color w:val="auto"/>
              </w:rPr>
              <w:t>properties</w:t>
            </w:r>
          </w:p>
        </w:tc>
        <w:tc>
          <w:tcPr>
            <w:tcW w:w="5523" w:type="dxa"/>
          </w:tcPr>
          <w:p w14:paraId="4B110BBF" w14:textId="08D751B5" w:rsidR="00425084" w:rsidRDefault="00425084" w:rsidP="00425084">
            <w:pPr>
              <w:pStyle w:val="SAGEBodyText"/>
            </w:pPr>
            <w:r w:rsidRPr="00425084">
              <w:rPr>
                <w:b/>
                <w:i/>
              </w:rPr>
              <w:t>viewId</w:t>
            </w:r>
            <w:r w:rsidR="00BF343A">
              <w:rPr>
                <w:b/>
                <w:i/>
              </w:rPr>
              <w:t xml:space="preserve">: </w:t>
            </w:r>
            <w:r>
              <w:t xml:space="preserve">Roto ID of the underlying optional field ACCPAC business entity (i.e. </w:t>
            </w:r>
            <w:r w:rsidRPr="00F02732">
              <w:t xml:space="preserve">"IC0377" </w:t>
            </w:r>
            <w:r>
              <w:t>)</w:t>
            </w:r>
          </w:p>
          <w:p w14:paraId="1A387B69" w14:textId="77777777" w:rsidR="00425084" w:rsidRDefault="00425084" w:rsidP="00425084">
            <w:pPr>
              <w:pStyle w:val="SAGEBodyText"/>
            </w:pPr>
          </w:p>
          <w:p w14:paraId="22BE8AE1" w14:textId="3656AEED" w:rsidR="00425084" w:rsidRDefault="00425084" w:rsidP="00425084">
            <w:pPr>
              <w:spacing w:after="160" w:line="259" w:lineRule="auto"/>
              <w:rPr>
                <w:i/>
              </w:rPr>
            </w:pPr>
            <w:r w:rsidRPr="00425084">
              <w:rPr>
                <w:b/>
                <w:i/>
              </w:rPr>
              <w:t>filter</w:t>
            </w:r>
            <w:r w:rsidR="00BF343A">
              <w:rPr>
                <w:b/>
                <w:i/>
              </w:rPr>
              <w:t xml:space="preserve">: </w:t>
            </w:r>
            <w:r>
              <w:t xml:space="preserve">Type of optional field records (i.e. </w:t>
            </w:r>
            <w:r w:rsidRPr="00F02732">
              <w:t>"LOCATION=2"</w:t>
            </w:r>
            <w:r>
              <w:t xml:space="preserve">) </w:t>
            </w:r>
            <w:r>
              <w:br/>
            </w:r>
          </w:p>
          <w:p w14:paraId="59B75099" w14:textId="62CEA4BB" w:rsidR="00425084" w:rsidRDefault="00425084" w:rsidP="00425084">
            <w:pPr>
              <w:spacing w:after="160" w:line="259" w:lineRule="auto"/>
            </w:pPr>
            <w:r w:rsidRPr="00425084">
              <w:rPr>
                <w:b/>
                <w:i/>
              </w:rPr>
              <w:t>allowsInsert</w:t>
            </w:r>
            <w:r w:rsidR="00BF343A">
              <w:rPr>
                <w:b/>
                <w:i/>
              </w:rPr>
              <w:t xml:space="preserve">: </w:t>
            </w:r>
            <w:r>
              <w:t xml:space="preserve">Controls whether the optional field grid allows insert. </w:t>
            </w:r>
            <w:r>
              <w:br/>
            </w:r>
          </w:p>
          <w:p w14:paraId="689BDCE3" w14:textId="3731886B" w:rsidR="00425084" w:rsidRDefault="00425084" w:rsidP="00425084">
            <w:pPr>
              <w:spacing w:after="160" w:line="259" w:lineRule="auto"/>
            </w:pPr>
            <w:r w:rsidRPr="00425084">
              <w:rPr>
                <w:b/>
                <w:i/>
              </w:rPr>
              <w:t>allowsDelete</w:t>
            </w:r>
            <w:r>
              <w:t xml:space="preserve">: Controls whether the optional field grid allows delete. </w:t>
            </w:r>
            <w:r>
              <w:br/>
            </w:r>
          </w:p>
          <w:p w14:paraId="157F86F5" w14:textId="18E68906" w:rsidR="00425084" w:rsidRPr="00425084" w:rsidRDefault="00425084" w:rsidP="00425084">
            <w:pPr>
              <w:pStyle w:val="SAGEBodyText"/>
            </w:pPr>
            <w:r w:rsidRPr="00425084">
              <w:rPr>
                <w:b/>
                <w:i/>
              </w:rPr>
              <w:t>type</w:t>
            </w:r>
            <w:r>
              <w:t xml:space="preserve">: </w:t>
            </w:r>
            <w:r w:rsidR="00BF343A">
              <w:t xml:space="preserve">The </w:t>
            </w:r>
            <w:r>
              <w:t>type of the optional field grid. 0 = ENTER, 1 = SETUP. Only “ENTER” is supported as of this release.</w:t>
            </w:r>
          </w:p>
        </w:tc>
      </w:tr>
      <w:tr w:rsidR="00425084" w14:paraId="1CA3E261" w14:textId="77777777" w:rsidTr="00425084">
        <w:tc>
          <w:tcPr>
            <w:tcW w:w="1795" w:type="dxa"/>
          </w:tcPr>
          <w:p w14:paraId="065294DB" w14:textId="77777777" w:rsidR="00425084" w:rsidRPr="00997624" w:rsidRDefault="00425084" w:rsidP="00425084">
            <w:pPr>
              <w:pStyle w:val="SAGETitleDate"/>
              <w:jc w:val="center"/>
              <w:rPr>
                <w:b/>
                <w:color w:val="7030A0"/>
              </w:rPr>
            </w:pPr>
          </w:p>
        </w:tc>
        <w:tc>
          <w:tcPr>
            <w:tcW w:w="1890" w:type="dxa"/>
          </w:tcPr>
          <w:p w14:paraId="292548BD" w14:textId="77777777" w:rsidR="00425084" w:rsidRPr="00997624" w:rsidRDefault="00425084" w:rsidP="00425084">
            <w:pPr>
              <w:pStyle w:val="SAGETitleDate"/>
              <w:jc w:val="center"/>
              <w:rPr>
                <w:b/>
                <w:i/>
                <w:color w:val="auto"/>
              </w:rPr>
            </w:pPr>
            <w:r w:rsidRPr="00997624">
              <w:rPr>
                <w:b/>
                <w:i/>
                <w:color w:val="auto"/>
              </w:rPr>
              <w:t>readOnly</w:t>
            </w:r>
          </w:p>
        </w:tc>
        <w:tc>
          <w:tcPr>
            <w:tcW w:w="5523" w:type="dxa"/>
          </w:tcPr>
          <w:p w14:paraId="16643076" w14:textId="114BE7CC" w:rsidR="00425084" w:rsidRPr="00B31DCE" w:rsidRDefault="00425084" w:rsidP="00425084">
            <w:pPr>
              <w:pStyle w:val="SAGEBodyText"/>
            </w:pPr>
            <w:r w:rsidRPr="00B31DCE">
              <w:rPr>
                <w:i/>
              </w:rPr>
              <w:t>Optional</w:t>
            </w:r>
            <w:r w:rsidRPr="00B31DCE">
              <w:t>. True to m</w:t>
            </w:r>
            <w:r w:rsidR="00BF343A">
              <w:t>allow editing</w:t>
            </w:r>
          </w:p>
        </w:tc>
      </w:tr>
      <w:tr w:rsidR="00425084" w14:paraId="220822B7" w14:textId="77777777" w:rsidTr="00425084">
        <w:tc>
          <w:tcPr>
            <w:tcW w:w="1795" w:type="dxa"/>
          </w:tcPr>
          <w:p w14:paraId="56306FF7" w14:textId="77777777" w:rsidR="00425084" w:rsidRPr="00997624" w:rsidRDefault="00425084" w:rsidP="00425084">
            <w:pPr>
              <w:pStyle w:val="SAGETitleDate"/>
              <w:jc w:val="center"/>
              <w:rPr>
                <w:b/>
                <w:color w:val="7030A0"/>
              </w:rPr>
            </w:pPr>
            <w:r w:rsidRPr="00997624">
              <w:rPr>
                <w:b/>
                <w:color w:val="7030A0"/>
              </w:rPr>
              <w:t>Returns</w:t>
            </w:r>
          </w:p>
        </w:tc>
        <w:tc>
          <w:tcPr>
            <w:tcW w:w="7413" w:type="dxa"/>
            <w:gridSpan w:val="2"/>
          </w:tcPr>
          <w:p w14:paraId="1B443092" w14:textId="77777777" w:rsidR="00425084" w:rsidRPr="0012650D" w:rsidRDefault="00425084" w:rsidP="00425084">
            <w:pPr>
              <w:pStyle w:val="SAGEBodyText"/>
              <w:rPr>
                <w:i/>
              </w:rPr>
            </w:pPr>
            <w:r w:rsidRPr="00B31DCE">
              <w:t>None</w:t>
            </w:r>
          </w:p>
        </w:tc>
      </w:tr>
      <w:tr w:rsidR="00425084" w14:paraId="5DCAB3E4" w14:textId="77777777" w:rsidTr="00425084">
        <w:tc>
          <w:tcPr>
            <w:tcW w:w="1795" w:type="dxa"/>
          </w:tcPr>
          <w:p w14:paraId="2D287982" w14:textId="77777777" w:rsidR="00425084" w:rsidRPr="00997624" w:rsidRDefault="00425084" w:rsidP="00425084">
            <w:pPr>
              <w:pStyle w:val="SAGETitleDate"/>
              <w:jc w:val="center"/>
              <w:rPr>
                <w:b/>
                <w:color w:val="7030A0"/>
              </w:rPr>
            </w:pPr>
            <w:r w:rsidRPr="00997624">
              <w:rPr>
                <w:b/>
                <w:color w:val="7030A0"/>
              </w:rPr>
              <w:t>Example</w:t>
            </w:r>
          </w:p>
        </w:tc>
        <w:tc>
          <w:tcPr>
            <w:tcW w:w="7413" w:type="dxa"/>
            <w:gridSpan w:val="2"/>
          </w:tcPr>
          <w:p w14:paraId="04CA3E75" w14:textId="4BCC18E6" w:rsidR="00425084" w:rsidRPr="000F36BB" w:rsidRDefault="00C40450" w:rsidP="00425084">
            <w:pPr>
              <w:pStyle w:val="SAGEBodyText"/>
            </w:pPr>
            <w:r w:rsidRPr="000F36BB">
              <w:t>sg.optionalFieldControl.init(</w:t>
            </w:r>
            <w:r w:rsidRPr="000F36BB">
              <w:rPr>
                <w:color w:val="C00000"/>
              </w:rPr>
              <w:t>"rptOptionalFieldGrid"</w:t>
            </w:r>
            <w:r w:rsidRPr="000F36BB">
              <w:t xml:space="preserve">, { </w:t>
            </w:r>
            <w:r w:rsidRPr="000F36BB">
              <w:rPr>
                <w:color w:val="C00000"/>
              </w:rPr>
              <w:t>"viewId"</w:t>
            </w:r>
            <w:r w:rsidRPr="000F36BB">
              <w:t xml:space="preserve">: </w:t>
            </w:r>
            <w:r w:rsidRPr="000F36BB">
              <w:rPr>
                <w:color w:val="C00000"/>
              </w:rPr>
              <w:t>"IC0377"</w:t>
            </w:r>
            <w:r w:rsidRPr="000F36BB">
              <w:t xml:space="preserve">, </w:t>
            </w:r>
            <w:r w:rsidRPr="000F36BB">
              <w:rPr>
                <w:color w:val="C00000"/>
              </w:rPr>
              <w:t>"filter"</w:t>
            </w:r>
            <w:r w:rsidRPr="000F36BB">
              <w:t xml:space="preserve">: </w:t>
            </w:r>
            <w:r w:rsidRPr="000F36BB">
              <w:rPr>
                <w:color w:val="C00000"/>
              </w:rPr>
              <w:t>"LOCATION=2"</w:t>
            </w:r>
            <w:r w:rsidRPr="000F36BB">
              <w:t xml:space="preserve">, </w:t>
            </w:r>
            <w:r w:rsidRPr="000F36BB">
              <w:rPr>
                <w:color w:val="C00000"/>
              </w:rPr>
              <w:t>"allowDelete"</w:t>
            </w:r>
            <w:r w:rsidRPr="000F36BB">
              <w:t xml:space="preserve">: </w:t>
            </w:r>
            <w:r w:rsidRPr="000F36BB">
              <w:rPr>
                <w:color w:val="0070C0"/>
              </w:rPr>
              <w:t>true</w:t>
            </w:r>
            <w:r w:rsidRPr="000F36BB">
              <w:t xml:space="preserve">, </w:t>
            </w:r>
            <w:r w:rsidRPr="000F36BB">
              <w:rPr>
                <w:color w:val="C00000"/>
              </w:rPr>
              <w:t>"allowInsert"</w:t>
            </w:r>
            <w:r w:rsidRPr="000F36BB">
              <w:t xml:space="preserve">: </w:t>
            </w:r>
            <w:r w:rsidRPr="000F36BB">
              <w:rPr>
                <w:color w:val="0070C0"/>
              </w:rPr>
              <w:t>true</w:t>
            </w:r>
            <w:r w:rsidRPr="000F36BB">
              <w:t xml:space="preserve">, </w:t>
            </w:r>
            <w:r w:rsidRPr="000F36BB">
              <w:rPr>
                <w:color w:val="C00000"/>
              </w:rPr>
              <w:t>"type"</w:t>
            </w:r>
            <w:r w:rsidRPr="000F36BB">
              <w:t xml:space="preserve">: 0 }, </w:t>
            </w:r>
            <w:r w:rsidRPr="000F36BB">
              <w:rPr>
                <w:color w:val="0070C0"/>
              </w:rPr>
              <w:t>false</w:t>
            </w:r>
            <w:r w:rsidRPr="000F36BB">
              <w:t>);</w:t>
            </w:r>
          </w:p>
        </w:tc>
      </w:tr>
    </w:tbl>
    <w:p w14:paraId="4464242B" w14:textId="77777777" w:rsidR="00425084" w:rsidRDefault="00425084" w:rsidP="00425084">
      <w:pPr>
        <w:pStyle w:val="SAGETitleDate"/>
      </w:pPr>
    </w:p>
    <w:p w14:paraId="50CC6681" w14:textId="77777777" w:rsidR="00425084" w:rsidRDefault="00425084" w:rsidP="00425084">
      <w:pPr>
        <w:spacing w:after="200" w:line="0" w:lineRule="auto"/>
        <w:rPr>
          <w:lang w:val="en-US"/>
        </w:rPr>
      </w:pPr>
      <w:r>
        <w:br w:type="page"/>
      </w:r>
    </w:p>
    <w:p w14:paraId="4C853762" w14:textId="77777777" w:rsidR="00425084" w:rsidRPr="002E2B64" w:rsidRDefault="00425084" w:rsidP="00425084">
      <w:pPr>
        <w:pStyle w:val="SAGEHeading2"/>
      </w:pPr>
      <w:r>
        <w:lastRenderedPageBreak/>
        <w:t xml:space="preserve"> </w:t>
      </w:r>
      <w:bookmarkStart w:id="56" w:name="_Toc71584302"/>
      <w:r>
        <w:t>Methods</w:t>
      </w:r>
      <w:bookmarkEnd w:id="56"/>
    </w:p>
    <w:tbl>
      <w:tblPr>
        <w:tblStyle w:val="TableGrid"/>
        <w:tblW w:w="0" w:type="auto"/>
        <w:tblLook w:val="04A0" w:firstRow="1" w:lastRow="0" w:firstColumn="1" w:lastColumn="0" w:noHBand="0" w:noVBand="1"/>
      </w:tblPr>
      <w:tblGrid>
        <w:gridCol w:w="1965"/>
        <w:gridCol w:w="7243"/>
      </w:tblGrid>
      <w:tr w:rsidR="00425084" w14:paraId="7A65CCB7" w14:textId="77777777" w:rsidTr="00425084">
        <w:tc>
          <w:tcPr>
            <w:tcW w:w="1965" w:type="dxa"/>
            <w:shd w:val="clear" w:color="auto" w:fill="DCDDDB" w:themeFill="background2"/>
          </w:tcPr>
          <w:p w14:paraId="2DAA803F" w14:textId="77777777" w:rsidR="00425084" w:rsidRDefault="00425084" w:rsidP="00425084">
            <w:pPr>
              <w:pStyle w:val="SAGEBodyText"/>
              <w:jc w:val="center"/>
            </w:pPr>
            <w:r>
              <w:t>Name</w:t>
            </w:r>
          </w:p>
        </w:tc>
        <w:tc>
          <w:tcPr>
            <w:tcW w:w="7243" w:type="dxa"/>
            <w:shd w:val="clear" w:color="auto" w:fill="DCDDDB" w:themeFill="background2"/>
          </w:tcPr>
          <w:p w14:paraId="0106BBF8" w14:textId="77777777" w:rsidR="00425084" w:rsidRDefault="00425084" w:rsidP="00425084">
            <w:pPr>
              <w:pStyle w:val="SAGEBodyText"/>
              <w:jc w:val="center"/>
            </w:pPr>
            <w:r>
              <w:t>Description</w:t>
            </w:r>
          </w:p>
        </w:tc>
      </w:tr>
      <w:tr w:rsidR="00425084" w14:paraId="3EA596F1" w14:textId="77777777" w:rsidTr="00425084">
        <w:tc>
          <w:tcPr>
            <w:tcW w:w="1965" w:type="dxa"/>
          </w:tcPr>
          <w:p w14:paraId="2E6B8E74" w14:textId="77777777" w:rsidR="00425084" w:rsidRPr="001C4786" w:rsidRDefault="00425084" w:rsidP="00425084">
            <w:pPr>
              <w:pStyle w:val="SAGEBodyText"/>
              <w:jc w:val="center"/>
              <w:rPr>
                <w:b/>
                <w:color w:val="0070C0"/>
              </w:rPr>
            </w:pPr>
            <w:r w:rsidRPr="00D02190">
              <w:rPr>
                <w:b/>
                <w:color w:val="0070C0"/>
              </w:rPr>
              <w:t>refresh</w:t>
            </w:r>
          </w:p>
        </w:tc>
        <w:tc>
          <w:tcPr>
            <w:tcW w:w="7243" w:type="dxa"/>
          </w:tcPr>
          <w:p w14:paraId="6F44D4D3" w14:textId="77777777" w:rsidR="00425084" w:rsidRDefault="00425084" w:rsidP="00425084">
            <w:pPr>
              <w:pStyle w:val="SAGEBodyText"/>
            </w:pPr>
            <w:r>
              <w:t>Read data from the server, refresh the view list, and reset the page number to 1</w:t>
            </w:r>
          </w:p>
        </w:tc>
      </w:tr>
      <w:tr w:rsidR="00425084" w14:paraId="68BFB1C9" w14:textId="77777777" w:rsidTr="00425084">
        <w:tc>
          <w:tcPr>
            <w:tcW w:w="1965" w:type="dxa"/>
          </w:tcPr>
          <w:p w14:paraId="719C71CA" w14:textId="77777777" w:rsidR="00425084" w:rsidRPr="001C4786" w:rsidRDefault="00425084" w:rsidP="00425084">
            <w:pPr>
              <w:pStyle w:val="SAGEBodyText"/>
              <w:jc w:val="center"/>
              <w:rPr>
                <w:b/>
              </w:rPr>
            </w:pPr>
            <w:r w:rsidRPr="00D02190">
              <w:rPr>
                <w:b/>
                <w:color w:val="0070C0"/>
              </w:rPr>
              <w:t>commit</w:t>
            </w:r>
          </w:p>
        </w:tc>
        <w:tc>
          <w:tcPr>
            <w:tcW w:w="7243" w:type="dxa"/>
          </w:tcPr>
          <w:p w14:paraId="19C65536" w14:textId="77777777" w:rsidR="00425084" w:rsidRDefault="00425084" w:rsidP="00425084">
            <w:pPr>
              <w:pStyle w:val="SAGEBodyText"/>
            </w:pPr>
            <w:r>
              <w:t>Commit unsaved changes to the server</w:t>
            </w:r>
          </w:p>
        </w:tc>
      </w:tr>
      <w:tr w:rsidR="00425084" w14:paraId="12CE277B" w14:textId="77777777" w:rsidTr="00425084">
        <w:tc>
          <w:tcPr>
            <w:tcW w:w="1965" w:type="dxa"/>
          </w:tcPr>
          <w:p w14:paraId="1D145C90" w14:textId="77777777" w:rsidR="00425084" w:rsidRPr="001C4786" w:rsidRDefault="00425084" w:rsidP="00425084">
            <w:pPr>
              <w:pStyle w:val="SAGEBodyText"/>
              <w:jc w:val="center"/>
              <w:rPr>
                <w:b/>
              </w:rPr>
            </w:pPr>
            <w:r w:rsidRPr="00D02190">
              <w:rPr>
                <w:b/>
                <w:color w:val="0070C0"/>
              </w:rPr>
              <w:t>dirty</w:t>
            </w:r>
          </w:p>
        </w:tc>
        <w:tc>
          <w:tcPr>
            <w:tcW w:w="7243" w:type="dxa"/>
          </w:tcPr>
          <w:p w14:paraId="312FD369" w14:textId="77777777" w:rsidR="00425084" w:rsidRDefault="00425084" w:rsidP="00425084">
            <w:pPr>
              <w:pStyle w:val="SAGEBodyText"/>
            </w:pPr>
            <w:r>
              <w:t>Gets/Sets</w:t>
            </w:r>
            <w:r w:rsidRPr="00557FE2">
              <w:t xml:space="preserve"> whether </w:t>
            </w:r>
            <w:r>
              <w:t xml:space="preserve">data </w:t>
            </w:r>
            <w:r w:rsidRPr="00557FE2">
              <w:t>has changed</w:t>
            </w:r>
          </w:p>
        </w:tc>
      </w:tr>
      <w:tr w:rsidR="00425084" w14:paraId="34FF6254" w14:textId="77777777" w:rsidTr="00425084">
        <w:tc>
          <w:tcPr>
            <w:tcW w:w="1965" w:type="dxa"/>
          </w:tcPr>
          <w:p w14:paraId="09CD6657" w14:textId="77777777" w:rsidR="00425084" w:rsidRPr="001C4786" w:rsidRDefault="00425084" w:rsidP="00425084">
            <w:pPr>
              <w:pStyle w:val="SAGEBodyText"/>
              <w:jc w:val="center"/>
              <w:rPr>
                <w:b/>
              </w:rPr>
            </w:pPr>
            <w:r w:rsidRPr="00D02190">
              <w:rPr>
                <w:b/>
                <w:color w:val="0070C0"/>
              </w:rPr>
              <w:t>allowsInsert</w:t>
            </w:r>
          </w:p>
        </w:tc>
        <w:tc>
          <w:tcPr>
            <w:tcW w:w="7243" w:type="dxa"/>
          </w:tcPr>
          <w:p w14:paraId="27DBC41D" w14:textId="77777777" w:rsidR="00425084" w:rsidRDefault="00425084" w:rsidP="00425084">
            <w:pPr>
              <w:pStyle w:val="SAGEBodyText"/>
            </w:pPr>
            <w:r>
              <w:t>Gets/Sets the “Insertable” property</w:t>
            </w:r>
          </w:p>
        </w:tc>
      </w:tr>
      <w:tr w:rsidR="00425084" w14:paraId="162C5087" w14:textId="77777777" w:rsidTr="00425084">
        <w:tc>
          <w:tcPr>
            <w:tcW w:w="1965" w:type="dxa"/>
          </w:tcPr>
          <w:p w14:paraId="446C0988" w14:textId="77777777" w:rsidR="00425084" w:rsidRPr="001C4786" w:rsidRDefault="00425084" w:rsidP="00425084">
            <w:pPr>
              <w:pStyle w:val="SAGEBodyText"/>
              <w:jc w:val="center"/>
              <w:rPr>
                <w:b/>
              </w:rPr>
            </w:pPr>
            <w:r w:rsidRPr="00D02190">
              <w:rPr>
                <w:b/>
                <w:color w:val="0070C0"/>
              </w:rPr>
              <w:t>allowsDelete</w:t>
            </w:r>
          </w:p>
        </w:tc>
        <w:tc>
          <w:tcPr>
            <w:tcW w:w="7243" w:type="dxa"/>
          </w:tcPr>
          <w:p w14:paraId="7FB67826" w14:textId="77777777" w:rsidR="00425084" w:rsidRDefault="00425084" w:rsidP="00425084">
            <w:pPr>
              <w:pStyle w:val="SAGEBodyText"/>
            </w:pPr>
            <w:r>
              <w:t>Gets/Sets the “deletable” property</w:t>
            </w:r>
          </w:p>
        </w:tc>
      </w:tr>
      <w:tr w:rsidR="00425084" w14:paraId="5FCEBC19" w14:textId="77777777" w:rsidTr="00425084">
        <w:tc>
          <w:tcPr>
            <w:tcW w:w="1965" w:type="dxa"/>
          </w:tcPr>
          <w:p w14:paraId="78686424" w14:textId="77777777" w:rsidR="00425084" w:rsidRDefault="00425084" w:rsidP="00425084">
            <w:pPr>
              <w:pStyle w:val="SAGEBodyText"/>
              <w:jc w:val="center"/>
              <w:rPr>
                <w:b/>
                <w:color w:val="27A2C9"/>
              </w:rPr>
            </w:pPr>
            <w:r w:rsidRPr="00D02190">
              <w:rPr>
                <w:b/>
                <w:color w:val="0070C0"/>
              </w:rPr>
              <w:t>filter</w:t>
            </w:r>
          </w:p>
        </w:tc>
        <w:tc>
          <w:tcPr>
            <w:tcW w:w="7243" w:type="dxa"/>
          </w:tcPr>
          <w:p w14:paraId="57D6A041" w14:textId="77777777" w:rsidR="00425084" w:rsidRDefault="00425084" w:rsidP="00425084">
            <w:pPr>
              <w:pStyle w:val="SAGEBodyText"/>
            </w:pPr>
            <w:r>
              <w:t>Gets/Sets the filter</w:t>
            </w:r>
          </w:p>
        </w:tc>
      </w:tr>
    </w:tbl>
    <w:p w14:paraId="25643BFC" w14:textId="77777777" w:rsidR="00425084" w:rsidRDefault="00425084" w:rsidP="00425084">
      <w:pPr>
        <w:pStyle w:val="SAGEBodyText"/>
        <w:rPr>
          <w:b/>
          <w:i/>
          <w:color w:val="27A2C9"/>
        </w:rPr>
      </w:pPr>
    </w:p>
    <w:p w14:paraId="700E005F" w14:textId="77777777" w:rsidR="00BF343A" w:rsidRPr="004F5B4A" w:rsidRDefault="00BF343A" w:rsidP="00BF343A">
      <w:pPr>
        <w:pStyle w:val="SAGEHeading3"/>
      </w:pPr>
      <w:bookmarkStart w:id="57" w:name="_Toc71584303"/>
      <w:r>
        <w:t>refresh</w:t>
      </w:r>
      <w:bookmarkEnd w:id="57"/>
    </w:p>
    <w:tbl>
      <w:tblPr>
        <w:tblStyle w:val="TableGrid"/>
        <w:tblW w:w="0" w:type="auto"/>
        <w:tblLook w:val="04A0" w:firstRow="1" w:lastRow="0" w:firstColumn="1" w:lastColumn="0" w:noHBand="0" w:noVBand="1"/>
      </w:tblPr>
      <w:tblGrid>
        <w:gridCol w:w="1795"/>
        <w:gridCol w:w="1890"/>
        <w:gridCol w:w="5523"/>
      </w:tblGrid>
      <w:tr w:rsidR="00BF343A" w14:paraId="4FB6AD04" w14:textId="77777777" w:rsidTr="001F6FC0">
        <w:tc>
          <w:tcPr>
            <w:tcW w:w="9208" w:type="dxa"/>
            <w:gridSpan w:val="3"/>
          </w:tcPr>
          <w:p w14:paraId="64313B23" w14:textId="16AEFBD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optionalFieldControl</w:t>
            </w:r>
            <w:r w:rsidRPr="00BE693B">
              <w:rPr>
                <w:b/>
                <w:i/>
                <w:color w:val="0070C0"/>
                <w:sz w:val="28"/>
                <w:szCs w:val="28"/>
              </w:rPr>
              <w:t>.refresh</w:t>
            </w:r>
            <w:r w:rsidRPr="00BE693B">
              <w:rPr>
                <w:sz w:val="28"/>
                <w:szCs w:val="28"/>
              </w:rPr>
              <w:t xml:space="preserve"> (</w:t>
            </w:r>
            <w:r w:rsidRPr="00BE693B">
              <w:rPr>
                <w:b/>
                <w:i/>
                <w:sz w:val="28"/>
                <w:szCs w:val="28"/>
              </w:rPr>
              <w:t>gridName</w:t>
            </w:r>
            <w:r w:rsidRPr="00BE693B">
              <w:rPr>
                <w:sz w:val="28"/>
                <w:szCs w:val="28"/>
              </w:rPr>
              <w:t>)</w:t>
            </w:r>
          </w:p>
        </w:tc>
      </w:tr>
      <w:tr w:rsidR="00BF343A" w14:paraId="51BB76C2" w14:textId="77777777" w:rsidTr="001F6FC0">
        <w:tc>
          <w:tcPr>
            <w:tcW w:w="1795" w:type="dxa"/>
          </w:tcPr>
          <w:p w14:paraId="2E18639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8B1A2B2" w14:textId="77777777" w:rsidR="00BF343A" w:rsidRDefault="00BF343A" w:rsidP="001F6FC0">
            <w:pPr>
              <w:pStyle w:val="SAGEBodyText"/>
            </w:pPr>
            <w:r>
              <w:t>Read data from the server, refresh the view list, and reset the page number to 1</w:t>
            </w:r>
          </w:p>
        </w:tc>
      </w:tr>
      <w:tr w:rsidR="00BF343A" w14:paraId="575BDB9B" w14:textId="77777777" w:rsidTr="001F6FC0">
        <w:tc>
          <w:tcPr>
            <w:tcW w:w="1795" w:type="dxa"/>
          </w:tcPr>
          <w:p w14:paraId="1FC7C02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D2268A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C16F258" w14:textId="77777777" w:rsidR="00BF343A" w:rsidRPr="00B31DCE" w:rsidRDefault="00BF343A" w:rsidP="001F6FC0">
            <w:pPr>
              <w:pStyle w:val="SAGEBodyText"/>
            </w:pPr>
            <w:r w:rsidRPr="00B31DCE">
              <w:t>The name of the grid</w:t>
            </w:r>
          </w:p>
        </w:tc>
      </w:tr>
      <w:tr w:rsidR="00BF343A" w14:paraId="5FC6854C" w14:textId="77777777" w:rsidTr="001F6FC0">
        <w:tc>
          <w:tcPr>
            <w:tcW w:w="1795" w:type="dxa"/>
          </w:tcPr>
          <w:p w14:paraId="7A04A7A4"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FA032B8" w14:textId="77777777" w:rsidR="00BF343A" w:rsidRPr="0012650D" w:rsidRDefault="00BF343A" w:rsidP="001F6FC0">
            <w:pPr>
              <w:pStyle w:val="SAGEBodyText"/>
              <w:rPr>
                <w:i/>
              </w:rPr>
            </w:pPr>
            <w:r w:rsidRPr="00B31DCE">
              <w:t>None</w:t>
            </w:r>
          </w:p>
        </w:tc>
      </w:tr>
      <w:tr w:rsidR="00126123" w14:paraId="43DB35FA" w14:textId="77777777" w:rsidTr="001F6FC0">
        <w:tc>
          <w:tcPr>
            <w:tcW w:w="1795" w:type="dxa"/>
          </w:tcPr>
          <w:p w14:paraId="5DF4A74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0DC118A5" w14:textId="0B621CAA" w:rsidR="00126123" w:rsidRPr="0012650D" w:rsidRDefault="00126123" w:rsidP="00126123">
            <w:pPr>
              <w:pStyle w:val="SAGEBodyText"/>
              <w:rPr>
                <w:i/>
              </w:rPr>
            </w:pPr>
            <w:r w:rsidRPr="001F2DE5">
              <w:t>sg.</w:t>
            </w:r>
            <w:r>
              <w:t>optionalFieldControl</w:t>
            </w:r>
            <w:r w:rsidRPr="001F2DE5">
              <w:t>.</w:t>
            </w:r>
            <w:r>
              <w:t>refresh</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4BB28EF6" w14:textId="77777777" w:rsidR="00BF343A" w:rsidRDefault="00BF343A" w:rsidP="00BF343A">
      <w:pPr>
        <w:pStyle w:val="SAGEBodyText"/>
      </w:pPr>
    </w:p>
    <w:p w14:paraId="1C2356BA" w14:textId="77777777" w:rsidR="00BF343A" w:rsidRDefault="00BF343A" w:rsidP="00BF343A">
      <w:pPr>
        <w:pStyle w:val="SAGEHeading3"/>
      </w:pPr>
      <w:bookmarkStart w:id="58" w:name="_Toc71584304"/>
      <w:r>
        <w:t>commit</w:t>
      </w:r>
      <w:bookmarkEnd w:id="58"/>
    </w:p>
    <w:tbl>
      <w:tblPr>
        <w:tblStyle w:val="TableGrid"/>
        <w:tblW w:w="0" w:type="auto"/>
        <w:tblLook w:val="04A0" w:firstRow="1" w:lastRow="0" w:firstColumn="1" w:lastColumn="0" w:noHBand="0" w:noVBand="1"/>
      </w:tblPr>
      <w:tblGrid>
        <w:gridCol w:w="1795"/>
        <w:gridCol w:w="1890"/>
        <w:gridCol w:w="5523"/>
      </w:tblGrid>
      <w:tr w:rsidR="00BF343A" w14:paraId="5605D49A" w14:textId="77777777" w:rsidTr="001F6FC0">
        <w:tc>
          <w:tcPr>
            <w:tcW w:w="9208" w:type="dxa"/>
            <w:gridSpan w:val="3"/>
          </w:tcPr>
          <w:p w14:paraId="12C2CB81" w14:textId="202B896B"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.commit</w:t>
            </w:r>
            <w:r w:rsidRPr="00BE693B">
              <w:rPr>
                <w:sz w:val="28"/>
                <w:szCs w:val="28"/>
              </w:rPr>
              <w:t xml:space="preserve"> (</w:t>
            </w:r>
            <w:r w:rsidRPr="00BE693B">
              <w:rPr>
                <w:b/>
                <w:i/>
                <w:sz w:val="28"/>
                <w:szCs w:val="28"/>
              </w:rPr>
              <w:t>gridName</w:t>
            </w:r>
            <w:r w:rsidRPr="00BE693B">
              <w:rPr>
                <w:sz w:val="28"/>
                <w:szCs w:val="28"/>
              </w:rPr>
              <w:t>)</w:t>
            </w:r>
          </w:p>
        </w:tc>
      </w:tr>
      <w:tr w:rsidR="00BF343A" w14:paraId="307E8C31" w14:textId="77777777" w:rsidTr="001F6FC0">
        <w:tc>
          <w:tcPr>
            <w:tcW w:w="1795" w:type="dxa"/>
          </w:tcPr>
          <w:p w14:paraId="38B9EF63"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2181D4" w14:textId="77777777" w:rsidR="00BF343A" w:rsidRDefault="00BF343A" w:rsidP="001F6FC0">
            <w:pPr>
              <w:pStyle w:val="SAGEBodyText"/>
            </w:pPr>
            <w:r>
              <w:t>Commit unsaved changes to the server</w:t>
            </w:r>
          </w:p>
        </w:tc>
      </w:tr>
      <w:tr w:rsidR="00BF343A" w14:paraId="314406F0" w14:textId="77777777" w:rsidTr="001F6FC0">
        <w:tc>
          <w:tcPr>
            <w:tcW w:w="1795" w:type="dxa"/>
          </w:tcPr>
          <w:p w14:paraId="01D4F60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1EFA6F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1E60B15" w14:textId="0FCF20BB" w:rsidR="00BF343A" w:rsidRPr="00B31DCE" w:rsidRDefault="00BF343A" w:rsidP="001F6FC0">
            <w:pPr>
              <w:pStyle w:val="SAGEBodyText"/>
            </w:pPr>
            <w:r>
              <w:t xml:space="preserve">Optional. </w:t>
            </w:r>
            <w:r w:rsidRPr="00B31DCE">
              <w:t>The name of the grid</w:t>
            </w:r>
            <w:r>
              <w:t>. If omitted, commit changes in all optional fields grids</w:t>
            </w:r>
          </w:p>
        </w:tc>
      </w:tr>
      <w:tr w:rsidR="00BF343A" w14:paraId="3CE65ADB" w14:textId="77777777" w:rsidTr="001F6FC0">
        <w:tc>
          <w:tcPr>
            <w:tcW w:w="1795" w:type="dxa"/>
          </w:tcPr>
          <w:p w14:paraId="19CAE4A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17B2AEBE" w14:textId="06B5B6CA" w:rsidR="00BF343A" w:rsidRPr="00BF343A" w:rsidRDefault="00BF343A" w:rsidP="001F6FC0">
            <w:pPr>
              <w:pStyle w:val="SAGEBodyText"/>
            </w:pPr>
            <w:r w:rsidRPr="00BF343A">
              <w:t>true if successful otherwise false</w:t>
            </w:r>
          </w:p>
        </w:tc>
      </w:tr>
      <w:tr w:rsidR="00126123" w14:paraId="62B9337E" w14:textId="77777777" w:rsidTr="001F6FC0">
        <w:tc>
          <w:tcPr>
            <w:tcW w:w="1795" w:type="dxa"/>
          </w:tcPr>
          <w:p w14:paraId="6C38675C"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AE23287" w14:textId="512970B6" w:rsidR="00126123" w:rsidRPr="0012650D" w:rsidRDefault="00126123" w:rsidP="00126123">
            <w:pPr>
              <w:pStyle w:val="SAGEBodyText"/>
              <w:rPr>
                <w:i/>
              </w:rPr>
            </w:pPr>
            <w:r w:rsidRPr="001F2DE5">
              <w:t>sg.</w:t>
            </w:r>
            <w:r>
              <w:t>optionalFieldControl</w:t>
            </w:r>
            <w:r w:rsidRPr="001F2DE5">
              <w:t>.</w:t>
            </w:r>
            <w:r>
              <w:t>commit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75F9496E" w14:textId="77777777" w:rsidR="00BF343A" w:rsidRDefault="00BF343A" w:rsidP="00BF343A">
      <w:pPr>
        <w:pStyle w:val="SAGEBodyText"/>
        <w:rPr>
          <w:b/>
          <w:i/>
          <w:color w:val="27A2C9"/>
        </w:rPr>
      </w:pPr>
    </w:p>
    <w:p w14:paraId="7782E6EF" w14:textId="77777777" w:rsidR="00BF343A" w:rsidRDefault="00BF343A" w:rsidP="00BF343A">
      <w:pPr>
        <w:pStyle w:val="SAGEHeading3"/>
      </w:pPr>
      <w:bookmarkStart w:id="59" w:name="_Toc71584305"/>
      <w:r>
        <w:t>dirty (getter)</w:t>
      </w:r>
      <w:bookmarkEnd w:id="59"/>
    </w:p>
    <w:tbl>
      <w:tblPr>
        <w:tblStyle w:val="TableGrid"/>
        <w:tblW w:w="0" w:type="auto"/>
        <w:tblLook w:val="04A0" w:firstRow="1" w:lastRow="0" w:firstColumn="1" w:lastColumn="0" w:noHBand="0" w:noVBand="1"/>
      </w:tblPr>
      <w:tblGrid>
        <w:gridCol w:w="1795"/>
        <w:gridCol w:w="1890"/>
        <w:gridCol w:w="5523"/>
      </w:tblGrid>
      <w:tr w:rsidR="00BF343A" w14:paraId="4FA09310" w14:textId="77777777" w:rsidTr="001F6FC0">
        <w:tc>
          <w:tcPr>
            <w:tcW w:w="9208" w:type="dxa"/>
            <w:gridSpan w:val="3"/>
          </w:tcPr>
          <w:p w14:paraId="73E26744" w14:textId="2859BD1A"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w:t>
            </w:r>
            <w:r w:rsidRPr="00BE693B">
              <w:rPr>
                <w:sz w:val="28"/>
                <w:szCs w:val="28"/>
              </w:rPr>
              <w:t>)</w:t>
            </w:r>
          </w:p>
        </w:tc>
      </w:tr>
      <w:tr w:rsidR="00BF343A" w14:paraId="276EF919" w14:textId="77777777" w:rsidTr="001F6FC0">
        <w:tc>
          <w:tcPr>
            <w:tcW w:w="1795" w:type="dxa"/>
          </w:tcPr>
          <w:p w14:paraId="5E36B449"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73AF4ECD" w14:textId="77777777" w:rsidR="00BF343A" w:rsidRDefault="00BF343A" w:rsidP="001F6FC0">
            <w:pPr>
              <w:pStyle w:val="SAGEBodyText"/>
            </w:pPr>
            <w:r>
              <w:t xml:space="preserve">Gets </w:t>
            </w:r>
            <w:r w:rsidRPr="00557FE2">
              <w:t xml:space="preserve">whether </w:t>
            </w:r>
            <w:r>
              <w:t xml:space="preserve">data </w:t>
            </w:r>
            <w:r w:rsidRPr="00557FE2">
              <w:t>has changed</w:t>
            </w:r>
          </w:p>
        </w:tc>
      </w:tr>
      <w:tr w:rsidR="00BF343A" w14:paraId="7360EADE" w14:textId="77777777" w:rsidTr="001F6FC0">
        <w:tc>
          <w:tcPr>
            <w:tcW w:w="1795" w:type="dxa"/>
          </w:tcPr>
          <w:p w14:paraId="6756F9D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0EBB8B12"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4BD2DC79" w14:textId="77777777" w:rsidR="00BF343A" w:rsidRPr="00B31DCE" w:rsidRDefault="00BF343A" w:rsidP="001F6FC0">
            <w:pPr>
              <w:pStyle w:val="SAGEBodyText"/>
            </w:pPr>
            <w:r w:rsidRPr="00B31DCE">
              <w:t>The name of the grid</w:t>
            </w:r>
          </w:p>
        </w:tc>
      </w:tr>
      <w:tr w:rsidR="00BF343A" w14:paraId="7088DAC4" w14:textId="77777777" w:rsidTr="001F6FC0">
        <w:tc>
          <w:tcPr>
            <w:tcW w:w="1795" w:type="dxa"/>
          </w:tcPr>
          <w:p w14:paraId="681F297A" w14:textId="77777777" w:rsidR="00BF343A" w:rsidRPr="00997624" w:rsidRDefault="00BF343A" w:rsidP="001F6FC0">
            <w:pPr>
              <w:pStyle w:val="SAGETitleDate"/>
              <w:jc w:val="center"/>
              <w:rPr>
                <w:b/>
                <w:color w:val="7030A0"/>
              </w:rPr>
            </w:pPr>
            <w:r w:rsidRPr="00997624">
              <w:rPr>
                <w:b/>
                <w:color w:val="7030A0"/>
              </w:rPr>
              <w:lastRenderedPageBreak/>
              <w:t>Returns</w:t>
            </w:r>
          </w:p>
        </w:tc>
        <w:tc>
          <w:tcPr>
            <w:tcW w:w="7413" w:type="dxa"/>
            <w:gridSpan w:val="2"/>
          </w:tcPr>
          <w:p w14:paraId="0E871DA4" w14:textId="77777777" w:rsidR="00BF343A" w:rsidRPr="0012650D" w:rsidRDefault="00BF343A" w:rsidP="001F6FC0">
            <w:pPr>
              <w:pStyle w:val="SAGEBodyText"/>
              <w:rPr>
                <w:i/>
              </w:rPr>
            </w:pPr>
            <w:r>
              <w:t>true if dirty otherwise false</w:t>
            </w:r>
          </w:p>
        </w:tc>
      </w:tr>
      <w:tr w:rsidR="00126123" w14:paraId="6691E8BD" w14:textId="77777777" w:rsidTr="001F6FC0">
        <w:tc>
          <w:tcPr>
            <w:tcW w:w="1795" w:type="dxa"/>
          </w:tcPr>
          <w:p w14:paraId="4D3D8844"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4CA1644E" w14:textId="08B3326E" w:rsidR="00126123" w:rsidRPr="0012650D" w:rsidRDefault="00126123" w:rsidP="00126123">
            <w:pPr>
              <w:pStyle w:val="SAGEBodyText"/>
              <w:rPr>
                <w:i/>
              </w:rPr>
            </w:pPr>
            <w:r w:rsidRPr="00126123">
              <w:rPr>
                <w:color w:val="0070C0"/>
              </w:rPr>
              <w:t xml:space="preserve">var </w:t>
            </w:r>
            <w:r w:rsidRPr="00126123">
              <w:t>isD</w:t>
            </w:r>
            <w:r>
              <w:t xml:space="preserve">irty = </w:t>
            </w: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69A83CA" w14:textId="77777777" w:rsidR="00BF343A" w:rsidRDefault="00BF343A" w:rsidP="00BF343A">
      <w:pPr>
        <w:pStyle w:val="SAGEBodyText"/>
        <w:rPr>
          <w:b/>
          <w:i/>
          <w:color w:val="27A2C9"/>
        </w:rPr>
      </w:pPr>
    </w:p>
    <w:p w14:paraId="70BE89C9" w14:textId="77777777" w:rsidR="00BF343A" w:rsidRDefault="00BF343A" w:rsidP="00BF343A">
      <w:pPr>
        <w:pStyle w:val="SAGEHeading3"/>
      </w:pPr>
      <w:bookmarkStart w:id="60" w:name="_Toc71584306"/>
      <w:r>
        <w:t>dirty (setter)</w:t>
      </w:r>
      <w:bookmarkEnd w:id="60"/>
    </w:p>
    <w:tbl>
      <w:tblPr>
        <w:tblStyle w:val="TableGrid"/>
        <w:tblW w:w="0" w:type="auto"/>
        <w:tblLook w:val="04A0" w:firstRow="1" w:lastRow="0" w:firstColumn="1" w:lastColumn="0" w:noHBand="0" w:noVBand="1"/>
      </w:tblPr>
      <w:tblGrid>
        <w:gridCol w:w="1795"/>
        <w:gridCol w:w="1890"/>
        <w:gridCol w:w="5523"/>
      </w:tblGrid>
      <w:tr w:rsidR="00BF343A" w14:paraId="48856B8A" w14:textId="77777777" w:rsidTr="001F6FC0">
        <w:tc>
          <w:tcPr>
            <w:tcW w:w="9208" w:type="dxa"/>
            <w:gridSpan w:val="3"/>
          </w:tcPr>
          <w:p w14:paraId="58B8E711" w14:textId="58EF5F0E"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.dirty</w:t>
            </w:r>
            <w:r w:rsidRPr="00BE693B">
              <w:rPr>
                <w:sz w:val="28"/>
                <w:szCs w:val="28"/>
              </w:rPr>
              <w:t xml:space="preserve"> (</w:t>
            </w:r>
            <w:r w:rsidRPr="00BE693B">
              <w:rPr>
                <w:b/>
                <w:i/>
                <w:sz w:val="28"/>
                <w:szCs w:val="28"/>
              </w:rPr>
              <w:t>gridName, dirty</w:t>
            </w:r>
            <w:r>
              <w:rPr>
                <w:b/>
                <w:i/>
                <w:sz w:val="28"/>
                <w:szCs w:val="28"/>
              </w:rPr>
              <w:t>Flag</w:t>
            </w:r>
            <w:r w:rsidRPr="00BE693B">
              <w:rPr>
                <w:sz w:val="28"/>
                <w:szCs w:val="28"/>
              </w:rPr>
              <w:t>)</w:t>
            </w:r>
          </w:p>
        </w:tc>
      </w:tr>
      <w:tr w:rsidR="00BF343A" w14:paraId="6DE5D875" w14:textId="77777777" w:rsidTr="001F6FC0">
        <w:tc>
          <w:tcPr>
            <w:tcW w:w="1795" w:type="dxa"/>
          </w:tcPr>
          <w:p w14:paraId="417B6A58"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36AB8A4F" w14:textId="77777777" w:rsidR="00BF343A" w:rsidRDefault="00BF343A" w:rsidP="001F6FC0">
            <w:pPr>
              <w:pStyle w:val="SAGEBodyText"/>
            </w:pPr>
            <w:r>
              <w:t xml:space="preserve">Sets </w:t>
            </w:r>
            <w:r w:rsidRPr="00557FE2">
              <w:t xml:space="preserve">whether </w:t>
            </w:r>
            <w:r>
              <w:t xml:space="preserve">data </w:t>
            </w:r>
            <w:r w:rsidRPr="00557FE2">
              <w:t>has changed</w:t>
            </w:r>
          </w:p>
        </w:tc>
      </w:tr>
      <w:tr w:rsidR="00BF343A" w14:paraId="50D39767" w14:textId="77777777" w:rsidTr="001F6FC0">
        <w:tc>
          <w:tcPr>
            <w:tcW w:w="1795" w:type="dxa"/>
          </w:tcPr>
          <w:p w14:paraId="25ADDF9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1A676AAA"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C73C830" w14:textId="77777777" w:rsidR="00BF343A" w:rsidRPr="00B31DCE" w:rsidRDefault="00BF343A" w:rsidP="001F6FC0">
            <w:pPr>
              <w:pStyle w:val="SAGEBodyText"/>
            </w:pPr>
            <w:r w:rsidRPr="00B31DCE">
              <w:t>The name of the grid</w:t>
            </w:r>
          </w:p>
        </w:tc>
      </w:tr>
      <w:tr w:rsidR="00BF343A" w14:paraId="5CF24765" w14:textId="77777777" w:rsidTr="001F6FC0">
        <w:tc>
          <w:tcPr>
            <w:tcW w:w="1795" w:type="dxa"/>
          </w:tcPr>
          <w:p w14:paraId="60642C93" w14:textId="77777777" w:rsidR="00BF343A" w:rsidRPr="00997624" w:rsidRDefault="00BF343A" w:rsidP="001F6FC0">
            <w:pPr>
              <w:pStyle w:val="SAGETitleDate"/>
              <w:jc w:val="center"/>
              <w:rPr>
                <w:b/>
                <w:color w:val="7030A0"/>
              </w:rPr>
            </w:pPr>
          </w:p>
        </w:tc>
        <w:tc>
          <w:tcPr>
            <w:tcW w:w="1890" w:type="dxa"/>
          </w:tcPr>
          <w:p w14:paraId="7E0EDB4A" w14:textId="70F52BE5" w:rsidR="00BF343A" w:rsidRPr="004F5B4A" w:rsidRDefault="00BF343A" w:rsidP="001F6FC0">
            <w:pPr>
              <w:pStyle w:val="SAGEBodyText"/>
              <w:jc w:val="center"/>
              <w:rPr>
                <w:b/>
                <w:i/>
              </w:rPr>
            </w:pPr>
            <w:r w:rsidRPr="004F5B4A">
              <w:rPr>
                <w:b/>
                <w:i/>
              </w:rPr>
              <w:t>dirty</w:t>
            </w:r>
            <w:r>
              <w:rPr>
                <w:b/>
                <w:i/>
              </w:rPr>
              <w:t>Flag</w:t>
            </w:r>
          </w:p>
        </w:tc>
        <w:tc>
          <w:tcPr>
            <w:tcW w:w="5523" w:type="dxa"/>
          </w:tcPr>
          <w:p w14:paraId="1AFFA88F" w14:textId="77777777" w:rsidR="00BF343A" w:rsidRDefault="00BF343A" w:rsidP="001F6FC0">
            <w:pPr>
              <w:pStyle w:val="SAGEBodyText"/>
            </w:pPr>
            <w:r>
              <w:t>true/false</w:t>
            </w:r>
          </w:p>
        </w:tc>
      </w:tr>
      <w:tr w:rsidR="00BF343A" w14:paraId="3F5983D6" w14:textId="77777777" w:rsidTr="001F6FC0">
        <w:tc>
          <w:tcPr>
            <w:tcW w:w="1795" w:type="dxa"/>
          </w:tcPr>
          <w:p w14:paraId="55A9D88A"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FE500B8" w14:textId="77777777" w:rsidR="00BF343A" w:rsidRPr="0012650D" w:rsidRDefault="00BF343A" w:rsidP="001F6FC0">
            <w:pPr>
              <w:pStyle w:val="SAGEBodyText"/>
              <w:rPr>
                <w:i/>
              </w:rPr>
            </w:pPr>
            <w:r>
              <w:t>None</w:t>
            </w:r>
          </w:p>
        </w:tc>
      </w:tr>
      <w:tr w:rsidR="00126123" w14:paraId="332EE1AD" w14:textId="77777777" w:rsidTr="001F6FC0">
        <w:tc>
          <w:tcPr>
            <w:tcW w:w="1795" w:type="dxa"/>
          </w:tcPr>
          <w:p w14:paraId="68237F48"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4D6E57E" w14:textId="0A613B1D" w:rsidR="00126123" w:rsidRPr="0012650D" w:rsidRDefault="00126123" w:rsidP="00126123">
            <w:pPr>
              <w:pStyle w:val="SAGEBodyText"/>
              <w:rPr>
                <w:i/>
              </w:rPr>
            </w:pPr>
            <w:r w:rsidRPr="001F2DE5">
              <w:t>sg.</w:t>
            </w:r>
            <w:r>
              <w:t>optionalFieldControl</w:t>
            </w:r>
            <w:r w:rsidRPr="001F2DE5">
              <w:t>.</w:t>
            </w:r>
            <w:r>
              <w:t>dirty</w:t>
            </w:r>
            <w:r w:rsidRPr="001F2DE5">
              <w:t>(</w:t>
            </w:r>
            <w:r w:rsidRPr="001F2DE5">
              <w:rPr>
                <w:color w:val="C00000"/>
              </w:rPr>
              <w:t>"</w:t>
            </w:r>
            <w:r w:rsidRPr="000F36BB">
              <w:rPr>
                <w:color w:val="C00000"/>
              </w:rPr>
              <w:t>rptOptionalFieldGrid</w:t>
            </w:r>
            <w:r w:rsidRPr="001F2DE5">
              <w:rPr>
                <w:color w:val="C00000"/>
              </w:rPr>
              <w:t xml:space="preserve"> "</w:t>
            </w:r>
            <w:r>
              <w:t xml:space="preserve">, </w:t>
            </w:r>
            <w:r w:rsidRPr="00126123">
              <w:rPr>
                <w:color w:val="0070C0"/>
              </w:rPr>
              <w:t>true</w:t>
            </w:r>
            <w:r w:rsidRPr="001F2DE5">
              <w:t>)</w:t>
            </w:r>
          </w:p>
        </w:tc>
      </w:tr>
    </w:tbl>
    <w:p w14:paraId="28946797" w14:textId="77777777" w:rsidR="00BF343A" w:rsidRDefault="00BF343A" w:rsidP="00BF343A">
      <w:pPr>
        <w:pStyle w:val="SAGEBodyText"/>
        <w:rPr>
          <w:b/>
          <w:i/>
          <w:color w:val="27A2C9"/>
        </w:rPr>
      </w:pPr>
    </w:p>
    <w:p w14:paraId="6056D91B" w14:textId="77777777" w:rsidR="00BF343A" w:rsidRDefault="00BF343A" w:rsidP="00BF343A">
      <w:pPr>
        <w:pStyle w:val="SAGEHeading3"/>
      </w:pPr>
      <w:bookmarkStart w:id="61" w:name="_Toc71584307"/>
      <w:r>
        <w:t>allowsInsert (getter)</w:t>
      </w:r>
      <w:bookmarkEnd w:id="61"/>
    </w:p>
    <w:tbl>
      <w:tblPr>
        <w:tblStyle w:val="TableGrid"/>
        <w:tblW w:w="0" w:type="auto"/>
        <w:tblLook w:val="04A0" w:firstRow="1" w:lastRow="0" w:firstColumn="1" w:lastColumn="0" w:noHBand="0" w:noVBand="1"/>
      </w:tblPr>
      <w:tblGrid>
        <w:gridCol w:w="1795"/>
        <w:gridCol w:w="1890"/>
        <w:gridCol w:w="5523"/>
      </w:tblGrid>
      <w:tr w:rsidR="00BF343A" w14:paraId="1D3BD201" w14:textId="77777777" w:rsidTr="001F6FC0">
        <w:tc>
          <w:tcPr>
            <w:tcW w:w="9208" w:type="dxa"/>
            <w:gridSpan w:val="3"/>
          </w:tcPr>
          <w:p w14:paraId="7ED3C50F" w14:textId="5C5F1BA6" w:rsidR="00BF343A" w:rsidRPr="00BF343A" w:rsidRDefault="00BF343A" w:rsidP="001F6FC0">
            <w:pPr>
              <w:pStyle w:val="SAGEBodyText"/>
              <w:ind w:firstLine="144"/>
              <w:jc w:val="center"/>
              <w:rPr>
                <w:sz w:val="28"/>
                <w:szCs w:val="28"/>
              </w:rPr>
            </w:pPr>
            <w:r w:rsidRPr="00BF343A">
              <w:rPr>
                <w:b/>
                <w:i/>
                <w:color w:val="0070C0"/>
                <w:sz w:val="28"/>
                <w:szCs w:val="28"/>
              </w:rPr>
              <w:t>sg. optionalFieldControl.allowsInsert</w:t>
            </w:r>
            <w:r w:rsidRPr="00BF343A">
              <w:rPr>
                <w:sz w:val="28"/>
                <w:szCs w:val="28"/>
              </w:rPr>
              <w:t xml:space="preserve"> (</w:t>
            </w:r>
            <w:r w:rsidRPr="00BF343A">
              <w:rPr>
                <w:b/>
                <w:i/>
                <w:sz w:val="28"/>
                <w:szCs w:val="28"/>
              </w:rPr>
              <w:t>gridName</w:t>
            </w:r>
            <w:r w:rsidRPr="00BF343A">
              <w:rPr>
                <w:sz w:val="28"/>
                <w:szCs w:val="28"/>
              </w:rPr>
              <w:t>)</w:t>
            </w:r>
          </w:p>
        </w:tc>
      </w:tr>
      <w:tr w:rsidR="00BF343A" w14:paraId="1AA3D468" w14:textId="77777777" w:rsidTr="001F6FC0">
        <w:tc>
          <w:tcPr>
            <w:tcW w:w="1795" w:type="dxa"/>
          </w:tcPr>
          <w:p w14:paraId="1AF42617"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365FCE6" w14:textId="77777777" w:rsidR="00BF343A" w:rsidRDefault="00BF343A" w:rsidP="001F6FC0">
            <w:pPr>
              <w:pStyle w:val="SAGEBodyText"/>
            </w:pPr>
            <w:r>
              <w:t>Gets the “Insertable” property</w:t>
            </w:r>
          </w:p>
        </w:tc>
      </w:tr>
      <w:tr w:rsidR="00BF343A" w14:paraId="09EABCE1" w14:textId="77777777" w:rsidTr="001F6FC0">
        <w:tc>
          <w:tcPr>
            <w:tcW w:w="1795" w:type="dxa"/>
          </w:tcPr>
          <w:p w14:paraId="1A184CE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314A4F4C"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AD0DE3F" w14:textId="77777777" w:rsidR="00BF343A" w:rsidRPr="00B31DCE" w:rsidRDefault="00BF343A" w:rsidP="001F6FC0">
            <w:pPr>
              <w:pStyle w:val="SAGEBodyText"/>
            </w:pPr>
            <w:r w:rsidRPr="00B31DCE">
              <w:t>The name of the grid</w:t>
            </w:r>
          </w:p>
        </w:tc>
      </w:tr>
      <w:tr w:rsidR="00BF343A" w14:paraId="4ADA72EB" w14:textId="77777777" w:rsidTr="001F6FC0">
        <w:tc>
          <w:tcPr>
            <w:tcW w:w="1795" w:type="dxa"/>
          </w:tcPr>
          <w:p w14:paraId="0D5CBABD"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3974A493" w14:textId="77777777" w:rsidR="00BF343A" w:rsidRPr="0012650D" w:rsidRDefault="00BF343A" w:rsidP="001F6FC0">
            <w:pPr>
              <w:pStyle w:val="SAGEBodyText"/>
              <w:rPr>
                <w:i/>
              </w:rPr>
            </w:pPr>
            <w:r>
              <w:t>true if allows insert otherwise false</w:t>
            </w:r>
          </w:p>
        </w:tc>
      </w:tr>
      <w:tr w:rsidR="00126123" w14:paraId="1BE63F87" w14:textId="77777777" w:rsidTr="001F6FC0">
        <w:tc>
          <w:tcPr>
            <w:tcW w:w="1795" w:type="dxa"/>
          </w:tcPr>
          <w:p w14:paraId="39778135"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38A48DF2" w14:textId="65EB45D6" w:rsidR="00126123" w:rsidRPr="0012650D" w:rsidRDefault="00126123" w:rsidP="00126123">
            <w:pPr>
              <w:pStyle w:val="SAGEBodyText"/>
              <w:rPr>
                <w:i/>
              </w:rPr>
            </w:pPr>
            <w:r w:rsidRPr="00126123">
              <w:rPr>
                <w:color w:val="0070C0"/>
              </w:rPr>
              <w:t xml:space="preserve">var </w:t>
            </w:r>
            <w:r>
              <w:t xml:space="preserve">allowsInsert = </w:t>
            </w: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6B1FE3E0" w14:textId="77777777" w:rsidR="00BF343A" w:rsidRDefault="00BF343A" w:rsidP="00BF343A">
      <w:pPr>
        <w:pStyle w:val="SAGEBodyText"/>
        <w:rPr>
          <w:b/>
          <w:i/>
          <w:color w:val="27A2C9"/>
        </w:rPr>
      </w:pPr>
    </w:p>
    <w:p w14:paraId="4175ED4E" w14:textId="77777777" w:rsidR="00BF343A" w:rsidRDefault="00BF343A" w:rsidP="00BF343A">
      <w:pPr>
        <w:pStyle w:val="SAGEHeading3"/>
      </w:pPr>
      <w:bookmarkStart w:id="62" w:name="_Toc71584308"/>
      <w:r>
        <w:t>allowsInsert (setter)</w:t>
      </w:r>
      <w:bookmarkEnd w:id="62"/>
    </w:p>
    <w:tbl>
      <w:tblPr>
        <w:tblStyle w:val="TableGrid"/>
        <w:tblW w:w="0" w:type="auto"/>
        <w:tblLook w:val="04A0" w:firstRow="1" w:lastRow="0" w:firstColumn="1" w:lastColumn="0" w:noHBand="0" w:noVBand="1"/>
      </w:tblPr>
      <w:tblGrid>
        <w:gridCol w:w="1795"/>
        <w:gridCol w:w="1890"/>
        <w:gridCol w:w="5523"/>
      </w:tblGrid>
      <w:tr w:rsidR="00BF343A" w14:paraId="5E26DCBF" w14:textId="77777777" w:rsidTr="001F6FC0">
        <w:tc>
          <w:tcPr>
            <w:tcW w:w="9208" w:type="dxa"/>
            <w:gridSpan w:val="3"/>
          </w:tcPr>
          <w:p w14:paraId="641D9696" w14:textId="423DC827"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allowsInsert</w:t>
            </w:r>
            <w:r w:rsidRPr="00BE693B">
              <w:rPr>
                <w:sz w:val="28"/>
                <w:szCs w:val="28"/>
              </w:rPr>
              <w:t xml:space="preserve"> (</w:t>
            </w:r>
            <w:r w:rsidRPr="00BE693B">
              <w:rPr>
                <w:b/>
                <w:i/>
                <w:sz w:val="28"/>
                <w:szCs w:val="28"/>
              </w:rPr>
              <w:t xml:space="preserve">gridName, </w:t>
            </w:r>
            <w:r>
              <w:rPr>
                <w:b/>
                <w:i/>
                <w:sz w:val="28"/>
                <w:szCs w:val="28"/>
              </w:rPr>
              <w:t>insertable</w:t>
            </w:r>
            <w:r w:rsidRPr="00BE693B">
              <w:rPr>
                <w:sz w:val="28"/>
                <w:szCs w:val="28"/>
              </w:rPr>
              <w:t>)</w:t>
            </w:r>
          </w:p>
        </w:tc>
      </w:tr>
      <w:tr w:rsidR="00BF343A" w14:paraId="23C04B72" w14:textId="77777777" w:rsidTr="001F6FC0">
        <w:tc>
          <w:tcPr>
            <w:tcW w:w="1795" w:type="dxa"/>
          </w:tcPr>
          <w:p w14:paraId="13EF6694"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623EF16A" w14:textId="77777777" w:rsidR="00BF343A" w:rsidRDefault="00BF343A" w:rsidP="001F6FC0">
            <w:pPr>
              <w:pStyle w:val="SAGEBodyText"/>
            </w:pPr>
            <w:r>
              <w:t>Sets the “insertable” property. If does not allow insert, the “Add Line” button should be disabled</w:t>
            </w:r>
          </w:p>
        </w:tc>
      </w:tr>
      <w:tr w:rsidR="00BF343A" w14:paraId="170A8DB1" w14:textId="77777777" w:rsidTr="001F6FC0">
        <w:tc>
          <w:tcPr>
            <w:tcW w:w="1795" w:type="dxa"/>
          </w:tcPr>
          <w:p w14:paraId="231B296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640F6DB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EEFF804" w14:textId="77777777" w:rsidR="00BF343A" w:rsidRPr="00B31DCE" w:rsidRDefault="00BF343A" w:rsidP="001F6FC0">
            <w:pPr>
              <w:pStyle w:val="SAGEBodyText"/>
            </w:pPr>
            <w:r w:rsidRPr="00B31DCE">
              <w:t>The name of the grid</w:t>
            </w:r>
          </w:p>
        </w:tc>
      </w:tr>
      <w:tr w:rsidR="00BF343A" w14:paraId="18F61FBD" w14:textId="77777777" w:rsidTr="001F6FC0">
        <w:tc>
          <w:tcPr>
            <w:tcW w:w="1795" w:type="dxa"/>
          </w:tcPr>
          <w:p w14:paraId="0AEA89C8" w14:textId="77777777" w:rsidR="00BF343A" w:rsidRPr="00997624" w:rsidRDefault="00BF343A" w:rsidP="001F6FC0">
            <w:pPr>
              <w:pStyle w:val="SAGETitleDate"/>
              <w:jc w:val="center"/>
              <w:rPr>
                <w:b/>
                <w:color w:val="7030A0"/>
              </w:rPr>
            </w:pPr>
          </w:p>
        </w:tc>
        <w:tc>
          <w:tcPr>
            <w:tcW w:w="1890" w:type="dxa"/>
          </w:tcPr>
          <w:p w14:paraId="62B48643" w14:textId="77777777" w:rsidR="00BF343A" w:rsidRPr="004F5B4A" w:rsidRDefault="00BF343A" w:rsidP="001F6FC0">
            <w:pPr>
              <w:pStyle w:val="SAGEBodyText"/>
              <w:jc w:val="center"/>
              <w:rPr>
                <w:b/>
                <w:i/>
              </w:rPr>
            </w:pPr>
            <w:r>
              <w:rPr>
                <w:b/>
                <w:i/>
              </w:rPr>
              <w:t>insertable</w:t>
            </w:r>
          </w:p>
        </w:tc>
        <w:tc>
          <w:tcPr>
            <w:tcW w:w="5523" w:type="dxa"/>
          </w:tcPr>
          <w:p w14:paraId="428F928E" w14:textId="77777777" w:rsidR="00BF343A" w:rsidRDefault="00BF343A" w:rsidP="001F6FC0">
            <w:pPr>
              <w:pStyle w:val="SAGEBodyText"/>
            </w:pPr>
            <w:r>
              <w:t>true/false</w:t>
            </w:r>
          </w:p>
        </w:tc>
      </w:tr>
      <w:tr w:rsidR="00BF343A" w14:paraId="093F5D1A" w14:textId="77777777" w:rsidTr="001F6FC0">
        <w:tc>
          <w:tcPr>
            <w:tcW w:w="1795" w:type="dxa"/>
          </w:tcPr>
          <w:p w14:paraId="352C5A7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01969784" w14:textId="77777777" w:rsidR="00BF343A" w:rsidRPr="0012650D" w:rsidRDefault="00BF343A" w:rsidP="001F6FC0">
            <w:pPr>
              <w:pStyle w:val="SAGEBodyText"/>
              <w:rPr>
                <w:i/>
              </w:rPr>
            </w:pPr>
            <w:r>
              <w:t>None</w:t>
            </w:r>
          </w:p>
        </w:tc>
      </w:tr>
      <w:tr w:rsidR="00126123" w14:paraId="0BDAF9E9" w14:textId="77777777" w:rsidTr="001F6FC0">
        <w:tc>
          <w:tcPr>
            <w:tcW w:w="1795" w:type="dxa"/>
          </w:tcPr>
          <w:p w14:paraId="5EE3601F"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53EB7B03" w14:textId="33A6DB91" w:rsidR="00126123" w:rsidRPr="0012650D" w:rsidRDefault="00126123" w:rsidP="00126123">
            <w:pPr>
              <w:pStyle w:val="SAGEBodyText"/>
              <w:rPr>
                <w:i/>
              </w:rPr>
            </w:pPr>
            <w:r w:rsidRPr="001F2DE5">
              <w:t>sg.</w:t>
            </w:r>
            <w:r>
              <w:t>optionalFieldControl</w:t>
            </w:r>
            <w:r w:rsidRPr="001F2DE5">
              <w:t>.</w:t>
            </w:r>
            <w:r>
              <w:t>allowsInsert</w:t>
            </w:r>
            <w:r w:rsidRPr="001F2DE5">
              <w:t>(</w:t>
            </w:r>
            <w:r w:rsidRPr="001F2DE5">
              <w:rPr>
                <w:color w:val="C00000"/>
              </w:rPr>
              <w:t>"</w:t>
            </w:r>
            <w:r w:rsidRPr="000F36BB">
              <w:rPr>
                <w:color w:val="C00000"/>
              </w:rPr>
              <w:t>rptOptionalFieldGrid</w:t>
            </w:r>
            <w:r w:rsidRPr="001F2DE5">
              <w:rPr>
                <w:color w:val="C00000"/>
              </w:rPr>
              <w:t xml:space="preserve"> "</w:t>
            </w:r>
            <w:r w:rsidRPr="00126123">
              <w:t>,</w:t>
            </w:r>
            <w:r>
              <w:rPr>
                <w:color w:val="C00000"/>
              </w:rPr>
              <w:t xml:space="preserve"> </w:t>
            </w:r>
            <w:r w:rsidRPr="00126123">
              <w:rPr>
                <w:color w:val="0070C0"/>
              </w:rPr>
              <w:t>true</w:t>
            </w:r>
            <w:r w:rsidRPr="001F2DE5">
              <w:t>)</w:t>
            </w:r>
          </w:p>
        </w:tc>
      </w:tr>
    </w:tbl>
    <w:p w14:paraId="6AB20E9F" w14:textId="77777777" w:rsidR="00BF343A" w:rsidRDefault="00BF343A" w:rsidP="00BF343A">
      <w:pPr>
        <w:pStyle w:val="SAGEBodyText"/>
        <w:rPr>
          <w:b/>
          <w:i/>
          <w:color w:val="27A2C9"/>
        </w:rPr>
      </w:pPr>
    </w:p>
    <w:p w14:paraId="4BE7E5B1" w14:textId="77777777" w:rsidR="00BF343A" w:rsidRDefault="00BF343A" w:rsidP="00BF343A">
      <w:pPr>
        <w:pStyle w:val="SAGEHeading3"/>
      </w:pPr>
      <w:bookmarkStart w:id="63" w:name="_Toc71584309"/>
      <w:r>
        <w:t>allowsDelete (getter)</w:t>
      </w:r>
      <w:bookmarkEnd w:id="63"/>
    </w:p>
    <w:tbl>
      <w:tblPr>
        <w:tblStyle w:val="TableGrid"/>
        <w:tblW w:w="0" w:type="auto"/>
        <w:tblLook w:val="04A0" w:firstRow="1" w:lastRow="0" w:firstColumn="1" w:lastColumn="0" w:noHBand="0" w:noVBand="1"/>
      </w:tblPr>
      <w:tblGrid>
        <w:gridCol w:w="1795"/>
        <w:gridCol w:w="1890"/>
        <w:gridCol w:w="5523"/>
      </w:tblGrid>
      <w:tr w:rsidR="00BF343A" w14:paraId="7B420709" w14:textId="77777777" w:rsidTr="001F6FC0">
        <w:tc>
          <w:tcPr>
            <w:tcW w:w="9208" w:type="dxa"/>
            <w:gridSpan w:val="3"/>
          </w:tcPr>
          <w:p w14:paraId="1A63A1C7" w14:textId="17A877A3" w:rsidR="00BF343A" w:rsidRPr="008A6B69" w:rsidRDefault="00BF343A" w:rsidP="001F6FC0">
            <w:pPr>
              <w:pStyle w:val="SAGEBodyText"/>
              <w:ind w:firstLine="144"/>
              <w:jc w:val="center"/>
              <w:rPr>
                <w:sz w:val="28"/>
                <w:szCs w:val="28"/>
              </w:rPr>
            </w:pPr>
            <w:r w:rsidRPr="008A6B69">
              <w:rPr>
                <w:b/>
                <w:i/>
                <w:color w:val="0070C0"/>
                <w:sz w:val="28"/>
                <w:szCs w:val="28"/>
              </w:rPr>
              <w:lastRenderedPageBreak/>
              <w:t>sg.</w:t>
            </w:r>
            <w:r>
              <w:rPr>
                <w:b/>
                <w:i/>
                <w:color w:val="0070C0"/>
                <w:sz w:val="28"/>
                <w:szCs w:val="28"/>
              </w:rPr>
              <w:t xml:space="preserve"> optionalFieldControl</w:t>
            </w:r>
            <w:r w:rsidRPr="008A6B69">
              <w:rPr>
                <w:b/>
                <w:i/>
                <w:color w:val="0070C0"/>
                <w:sz w:val="28"/>
                <w:szCs w:val="28"/>
              </w:rPr>
              <w:t>.allowsDelete</w:t>
            </w:r>
            <w:r w:rsidRPr="008A6B69">
              <w:rPr>
                <w:sz w:val="28"/>
                <w:szCs w:val="28"/>
              </w:rPr>
              <w:t xml:space="preserve"> (</w:t>
            </w:r>
            <w:r w:rsidRPr="008A6B69">
              <w:rPr>
                <w:b/>
                <w:i/>
                <w:sz w:val="28"/>
                <w:szCs w:val="28"/>
              </w:rPr>
              <w:t>gridName</w:t>
            </w:r>
            <w:r w:rsidRPr="008A6B69">
              <w:rPr>
                <w:sz w:val="28"/>
                <w:szCs w:val="28"/>
              </w:rPr>
              <w:t>)</w:t>
            </w:r>
          </w:p>
        </w:tc>
      </w:tr>
      <w:tr w:rsidR="00BF343A" w14:paraId="1100ECE1" w14:textId="77777777" w:rsidTr="001F6FC0">
        <w:tc>
          <w:tcPr>
            <w:tcW w:w="1795" w:type="dxa"/>
          </w:tcPr>
          <w:p w14:paraId="2F14E9DE"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505CBE64" w14:textId="77777777" w:rsidR="00BF343A" w:rsidRDefault="00BF343A" w:rsidP="001F6FC0">
            <w:pPr>
              <w:pStyle w:val="SAGEBodyText"/>
            </w:pPr>
            <w:r>
              <w:t>Gets the “deletable” property</w:t>
            </w:r>
          </w:p>
        </w:tc>
      </w:tr>
      <w:tr w:rsidR="00BF343A" w14:paraId="4398F62A" w14:textId="77777777" w:rsidTr="001F6FC0">
        <w:tc>
          <w:tcPr>
            <w:tcW w:w="1795" w:type="dxa"/>
          </w:tcPr>
          <w:p w14:paraId="6B8C3273"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7C786740"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1DFDA8" w14:textId="77777777" w:rsidR="00BF343A" w:rsidRPr="00B31DCE" w:rsidRDefault="00BF343A" w:rsidP="001F6FC0">
            <w:pPr>
              <w:pStyle w:val="SAGEBodyText"/>
            </w:pPr>
            <w:r w:rsidRPr="00B31DCE">
              <w:t>The name of the grid</w:t>
            </w:r>
          </w:p>
        </w:tc>
      </w:tr>
      <w:tr w:rsidR="00BF343A" w14:paraId="616773FC" w14:textId="77777777" w:rsidTr="001F6FC0">
        <w:tc>
          <w:tcPr>
            <w:tcW w:w="1795" w:type="dxa"/>
          </w:tcPr>
          <w:p w14:paraId="5E2884D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37C44C7" w14:textId="77777777" w:rsidR="00BF343A" w:rsidRPr="0012650D" w:rsidRDefault="00BF343A" w:rsidP="001F6FC0">
            <w:pPr>
              <w:pStyle w:val="SAGEBodyText"/>
              <w:rPr>
                <w:i/>
              </w:rPr>
            </w:pPr>
            <w:r>
              <w:t>true if allows delete otherwise false</w:t>
            </w:r>
          </w:p>
        </w:tc>
      </w:tr>
      <w:tr w:rsidR="00126123" w14:paraId="3E51B1FF" w14:textId="77777777" w:rsidTr="001F6FC0">
        <w:tc>
          <w:tcPr>
            <w:tcW w:w="1795" w:type="dxa"/>
          </w:tcPr>
          <w:p w14:paraId="58D987C0"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2C39BE99" w14:textId="738DB0C4" w:rsidR="00126123" w:rsidRPr="0012650D" w:rsidRDefault="00126123" w:rsidP="00126123">
            <w:pPr>
              <w:pStyle w:val="SAGEBodyText"/>
              <w:rPr>
                <w:i/>
              </w:rPr>
            </w:pPr>
            <w:r w:rsidRPr="00126123">
              <w:rPr>
                <w:color w:val="0070C0"/>
              </w:rPr>
              <w:t xml:space="preserve">var </w:t>
            </w:r>
            <w:r>
              <w:t xml:space="preserve">allowsDelete = </w:t>
            </w: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5F26693D" w14:textId="77777777" w:rsidR="00BF343A" w:rsidRDefault="00BF343A" w:rsidP="00BF343A">
      <w:pPr>
        <w:pStyle w:val="SAGEBodyText"/>
        <w:rPr>
          <w:b/>
          <w:i/>
          <w:color w:val="27A2C9"/>
        </w:rPr>
      </w:pPr>
    </w:p>
    <w:p w14:paraId="5FA02EB0" w14:textId="77777777" w:rsidR="00BF343A" w:rsidRDefault="00BF343A" w:rsidP="00BF343A">
      <w:pPr>
        <w:pStyle w:val="SAGEHeading3"/>
      </w:pPr>
      <w:bookmarkStart w:id="64" w:name="_Toc71584310"/>
      <w:r>
        <w:t>allowsDelete (setter)</w:t>
      </w:r>
      <w:bookmarkEnd w:id="64"/>
    </w:p>
    <w:tbl>
      <w:tblPr>
        <w:tblStyle w:val="TableGrid"/>
        <w:tblW w:w="0" w:type="auto"/>
        <w:tblLook w:val="04A0" w:firstRow="1" w:lastRow="0" w:firstColumn="1" w:lastColumn="0" w:noHBand="0" w:noVBand="1"/>
      </w:tblPr>
      <w:tblGrid>
        <w:gridCol w:w="1795"/>
        <w:gridCol w:w="1890"/>
        <w:gridCol w:w="5523"/>
      </w:tblGrid>
      <w:tr w:rsidR="00BF343A" w14:paraId="744F8ED0" w14:textId="77777777" w:rsidTr="001F6FC0">
        <w:tc>
          <w:tcPr>
            <w:tcW w:w="9208" w:type="dxa"/>
            <w:gridSpan w:val="3"/>
          </w:tcPr>
          <w:p w14:paraId="1F2BF480" w14:textId="65BBE874" w:rsidR="00BF343A" w:rsidRPr="00BE693B" w:rsidRDefault="00BF343A" w:rsidP="001F6FC0">
            <w:pPr>
              <w:pStyle w:val="SAGEBodyText"/>
              <w:ind w:firstLine="144"/>
              <w:jc w:val="center"/>
              <w:rPr>
                <w:sz w:val="28"/>
                <w:szCs w:val="28"/>
              </w:rPr>
            </w:pPr>
            <w:r w:rsidRPr="00BE693B">
              <w:rPr>
                <w:b/>
                <w:i/>
                <w:color w:val="0070C0"/>
                <w:sz w:val="28"/>
                <w:szCs w:val="28"/>
              </w:rPr>
              <w:t>sg.</w:t>
            </w:r>
            <w:r>
              <w:rPr>
                <w:b/>
                <w:i/>
                <w:color w:val="0070C0"/>
                <w:sz w:val="28"/>
                <w:szCs w:val="28"/>
              </w:rPr>
              <w:t xml:space="preserve"> optionalFieldControl</w:t>
            </w:r>
            <w:r w:rsidRPr="00BE693B">
              <w:rPr>
                <w:b/>
                <w:i/>
                <w:color w:val="0070C0"/>
                <w:sz w:val="28"/>
                <w:szCs w:val="28"/>
              </w:rPr>
              <w:t>.</w:t>
            </w:r>
            <w:r>
              <w:rPr>
                <w:b/>
                <w:i/>
                <w:color w:val="0070C0"/>
                <w:sz w:val="28"/>
                <w:szCs w:val="28"/>
              </w:rPr>
              <w:t>allowsDelete</w:t>
            </w:r>
            <w:r w:rsidRPr="00BE693B">
              <w:rPr>
                <w:sz w:val="28"/>
                <w:szCs w:val="28"/>
              </w:rPr>
              <w:t xml:space="preserve"> (</w:t>
            </w:r>
            <w:r w:rsidRPr="00BE693B">
              <w:rPr>
                <w:b/>
                <w:i/>
                <w:sz w:val="28"/>
                <w:szCs w:val="28"/>
              </w:rPr>
              <w:t xml:space="preserve">gridName, </w:t>
            </w:r>
            <w:r>
              <w:rPr>
                <w:b/>
                <w:i/>
                <w:sz w:val="28"/>
                <w:szCs w:val="28"/>
              </w:rPr>
              <w:t>deletable</w:t>
            </w:r>
            <w:r w:rsidRPr="00BE693B">
              <w:rPr>
                <w:sz w:val="28"/>
                <w:szCs w:val="28"/>
              </w:rPr>
              <w:t>)</w:t>
            </w:r>
          </w:p>
        </w:tc>
      </w:tr>
      <w:tr w:rsidR="00BF343A" w14:paraId="66A12168" w14:textId="77777777" w:rsidTr="001F6FC0">
        <w:tc>
          <w:tcPr>
            <w:tcW w:w="1795" w:type="dxa"/>
          </w:tcPr>
          <w:p w14:paraId="2B26CA3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0A291F44" w14:textId="77777777" w:rsidR="00BF343A" w:rsidRDefault="00BF343A" w:rsidP="001F6FC0">
            <w:pPr>
              <w:pStyle w:val="SAGEBodyText"/>
            </w:pPr>
            <w:r>
              <w:t>Sets the “deletable” property. If does not allow delete, the “Delete Line” button should be disabled</w:t>
            </w:r>
          </w:p>
        </w:tc>
      </w:tr>
      <w:tr w:rsidR="00BF343A" w14:paraId="0F0805D8" w14:textId="77777777" w:rsidTr="001F6FC0">
        <w:tc>
          <w:tcPr>
            <w:tcW w:w="1795" w:type="dxa"/>
          </w:tcPr>
          <w:p w14:paraId="4E8B8B57"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5A6D6C69"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32E4CFE3" w14:textId="77777777" w:rsidR="00BF343A" w:rsidRPr="00B31DCE" w:rsidRDefault="00BF343A" w:rsidP="001F6FC0">
            <w:pPr>
              <w:pStyle w:val="SAGEBodyText"/>
            </w:pPr>
            <w:r w:rsidRPr="00B31DCE">
              <w:t>The name of the grid</w:t>
            </w:r>
          </w:p>
        </w:tc>
      </w:tr>
      <w:tr w:rsidR="00BF343A" w14:paraId="4F8019EC" w14:textId="77777777" w:rsidTr="001F6FC0">
        <w:tc>
          <w:tcPr>
            <w:tcW w:w="1795" w:type="dxa"/>
          </w:tcPr>
          <w:p w14:paraId="41D4E2CB" w14:textId="77777777" w:rsidR="00BF343A" w:rsidRPr="00997624" w:rsidRDefault="00BF343A" w:rsidP="001F6FC0">
            <w:pPr>
              <w:pStyle w:val="SAGETitleDate"/>
              <w:jc w:val="center"/>
              <w:rPr>
                <w:b/>
                <w:color w:val="7030A0"/>
              </w:rPr>
            </w:pPr>
          </w:p>
        </w:tc>
        <w:tc>
          <w:tcPr>
            <w:tcW w:w="1890" w:type="dxa"/>
          </w:tcPr>
          <w:p w14:paraId="1F0D6FD9" w14:textId="77777777" w:rsidR="00BF343A" w:rsidRPr="004F5B4A" w:rsidRDefault="00BF343A" w:rsidP="001F6FC0">
            <w:pPr>
              <w:pStyle w:val="SAGEBodyText"/>
              <w:jc w:val="center"/>
              <w:rPr>
                <w:b/>
                <w:i/>
              </w:rPr>
            </w:pPr>
            <w:r>
              <w:rPr>
                <w:b/>
                <w:i/>
              </w:rPr>
              <w:t>deletable</w:t>
            </w:r>
          </w:p>
        </w:tc>
        <w:tc>
          <w:tcPr>
            <w:tcW w:w="5523" w:type="dxa"/>
          </w:tcPr>
          <w:p w14:paraId="61889319" w14:textId="77777777" w:rsidR="00BF343A" w:rsidRDefault="00BF343A" w:rsidP="001F6FC0">
            <w:pPr>
              <w:pStyle w:val="SAGEBodyText"/>
            </w:pPr>
            <w:r>
              <w:t>true/false</w:t>
            </w:r>
          </w:p>
        </w:tc>
      </w:tr>
      <w:tr w:rsidR="00BF343A" w14:paraId="5B925192" w14:textId="77777777" w:rsidTr="001F6FC0">
        <w:tc>
          <w:tcPr>
            <w:tcW w:w="1795" w:type="dxa"/>
          </w:tcPr>
          <w:p w14:paraId="006F4589"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47CB413B" w14:textId="77777777" w:rsidR="00BF343A" w:rsidRPr="0012650D" w:rsidRDefault="00BF343A" w:rsidP="001F6FC0">
            <w:pPr>
              <w:pStyle w:val="SAGEBodyText"/>
              <w:rPr>
                <w:i/>
              </w:rPr>
            </w:pPr>
            <w:r>
              <w:t>None</w:t>
            </w:r>
          </w:p>
        </w:tc>
      </w:tr>
      <w:tr w:rsidR="00126123" w14:paraId="32148529" w14:textId="77777777" w:rsidTr="001F6FC0">
        <w:tc>
          <w:tcPr>
            <w:tcW w:w="1795" w:type="dxa"/>
          </w:tcPr>
          <w:p w14:paraId="17502AE1" w14:textId="77777777" w:rsidR="00126123" w:rsidRPr="00997624" w:rsidRDefault="00126123" w:rsidP="00126123">
            <w:pPr>
              <w:pStyle w:val="SAGETitleDate"/>
              <w:jc w:val="center"/>
              <w:rPr>
                <w:b/>
                <w:color w:val="7030A0"/>
              </w:rPr>
            </w:pPr>
            <w:r w:rsidRPr="00997624">
              <w:rPr>
                <w:b/>
                <w:color w:val="7030A0"/>
              </w:rPr>
              <w:t>Example</w:t>
            </w:r>
          </w:p>
        </w:tc>
        <w:tc>
          <w:tcPr>
            <w:tcW w:w="7413" w:type="dxa"/>
            <w:gridSpan w:val="2"/>
          </w:tcPr>
          <w:p w14:paraId="7989AF3C" w14:textId="7F9C6F4B" w:rsidR="00126123" w:rsidRPr="0012650D" w:rsidRDefault="00126123" w:rsidP="00126123">
            <w:pPr>
              <w:pStyle w:val="SAGEBodyText"/>
              <w:rPr>
                <w:i/>
              </w:rPr>
            </w:pPr>
            <w:r w:rsidRPr="001F2DE5">
              <w:t>sg.</w:t>
            </w:r>
            <w:r>
              <w:t>optionalFieldControl</w:t>
            </w:r>
            <w:r w:rsidRPr="001F2DE5">
              <w:t>.</w:t>
            </w:r>
            <w:r>
              <w:t>allowsDelete</w:t>
            </w:r>
            <w:r w:rsidRPr="001F2DE5">
              <w:t>(</w:t>
            </w:r>
            <w:r w:rsidRPr="001F2DE5">
              <w:rPr>
                <w:color w:val="C00000"/>
              </w:rPr>
              <w:t>"</w:t>
            </w:r>
            <w:r w:rsidRPr="000F36BB">
              <w:rPr>
                <w:color w:val="C00000"/>
              </w:rPr>
              <w:t>rptOptionalFieldGrid</w:t>
            </w:r>
            <w:r w:rsidRPr="001F2DE5">
              <w:rPr>
                <w:color w:val="C00000"/>
              </w:rPr>
              <w:t xml:space="preserve"> "</w:t>
            </w:r>
            <w:r w:rsidRPr="00126123">
              <w:t xml:space="preserve">, </w:t>
            </w:r>
            <w:r w:rsidRPr="00126123">
              <w:rPr>
                <w:color w:val="0070C0"/>
              </w:rPr>
              <w:t>true</w:t>
            </w:r>
            <w:r w:rsidRPr="001F2DE5">
              <w:t>)</w:t>
            </w:r>
          </w:p>
        </w:tc>
      </w:tr>
    </w:tbl>
    <w:p w14:paraId="14D5010A" w14:textId="42B8BF17" w:rsidR="00A91F9F" w:rsidRDefault="00A91F9F" w:rsidP="00D12F59">
      <w:pPr>
        <w:pStyle w:val="SAGEBodyText"/>
      </w:pPr>
    </w:p>
    <w:p w14:paraId="7985165B" w14:textId="77777777" w:rsidR="00BF343A" w:rsidRDefault="00BF343A" w:rsidP="00BF343A">
      <w:pPr>
        <w:pStyle w:val="SAGEHeading3"/>
      </w:pPr>
      <w:bookmarkStart w:id="65" w:name="_Toc71584311"/>
      <w:r>
        <w:t>filter (getter)</w:t>
      </w:r>
      <w:bookmarkEnd w:id="65"/>
    </w:p>
    <w:tbl>
      <w:tblPr>
        <w:tblStyle w:val="TableGrid"/>
        <w:tblW w:w="0" w:type="auto"/>
        <w:tblLook w:val="04A0" w:firstRow="1" w:lastRow="0" w:firstColumn="1" w:lastColumn="0" w:noHBand="0" w:noVBand="1"/>
      </w:tblPr>
      <w:tblGrid>
        <w:gridCol w:w="1795"/>
        <w:gridCol w:w="1890"/>
        <w:gridCol w:w="5523"/>
      </w:tblGrid>
      <w:tr w:rsidR="00BF343A" w14:paraId="7E44C6FA" w14:textId="77777777" w:rsidTr="001F6FC0">
        <w:tc>
          <w:tcPr>
            <w:tcW w:w="9208" w:type="dxa"/>
            <w:gridSpan w:val="3"/>
          </w:tcPr>
          <w:p w14:paraId="01B7ABC1" w14:textId="43EF7C14" w:rsidR="00BF343A" w:rsidRPr="008A6B69" w:rsidRDefault="00BF343A" w:rsidP="001F6FC0">
            <w:pPr>
              <w:pStyle w:val="SAGEBodyText"/>
              <w:ind w:firstLine="144"/>
              <w:jc w:val="center"/>
              <w:rPr>
                <w:sz w:val="28"/>
                <w:szCs w:val="28"/>
              </w:rPr>
            </w:pPr>
            <w:r w:rsidRPr="008A6B69">
              <w:rPr>
                <w:b/>
                <w:i/>
                <w:color w:val="0070C0"/>
                <w:sz w:val="28"/>
                <w:szCs w:val="28"/>
              </w:rPr>
              <w:t>sg.</w:t>
            </w:r>
            <w:r w:rsidR="00B925CC">
              <w:rPr>
                <w:b/>
                <w:i/>
                <w:color w:val="0070C0"/>
                <w:sz w:val="28"/>
                <w:szCs w:val="28"/>
              </w:rPr>
              <w:t xml:space="preserve"> optionalFieldControl</w:t>
            </w:r>
            <w:r w:rsidRPr="008A6B69">
              <w:rPr>
                <w:b/>
                <w:i/>
                <w:color w:val="0070C0"/>
                <w:sz w:val="28"/>
                <w:szCs w:val="28"/>
              </w:rPr>
              <w:t>.</w:t>
            </w:r>
            <w:r>
              <w:rPr>
                <w:b/>
                <w:i/>
                <w:color w:val="0070C0"/>
                <w:sz w:val="28"/>
                <w:szCs w:val="28"/>
              </w:rPr>
              <w:t>filter</w:t>
            </w:r>
            <w:r w:rsidRPr="008A6B69">
              <w:rPr>
                <w:sz w:val="28"/>
                <w:szCs w:val="28"/>
              </w:rPr>
              <w:t xml:space="preserve"> (</w:t>
            </w:r>
            <w:r w:rsidRPr="008A6B69">
              <w:rPr>
                <w:b/>
                <w:i/>
                <w:sz w:val="28"/>
                <w:szCs w:val="28"/>
              </w:rPr>
              <w:t>gridName</w:t>
            </w:r>
            <w:r w:rsidRPr="008A6B69">
              <w:rPr>
                <w:sz w:val="28"/>
                <w:szCs w:val="28"/>
              </w:rPr>
              <w:t>)</w:t>
            </w:r>
          </w:p>
        </w:tc>
      </w:tr>
      <w:tr w:rsidR="00BF343A" w14:paraId="21B85B6E" w14:textId="77777777" w:rsidTr="001F6FC0">
        <w:tc>
          <w:tcPr>
            <w:tcW w:w="1795" w:type="dxa"/>
          </w:tcPr>
          <w:p w14:paraId="2F926A0C"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1EFB1744" w14:textId="77777777" w:rsidR="00BF343A" w:rsidRDefault="00BF343A" w:rsidP="001F6FC0">
            <w:pPr>
              <w:pStyle w:val="SAGEBodyText"/>
            </w:pPr>
            <w:r>
              <w:t>Gets the filter</w:t>
            </w:r>
          </w:p>
        </w:tc>
      </w:tr>
      <w:tr w:rsidR="00BF343A" w14:paraId="58C88F5D" w14:textId="77777777" w:rsidTr="001F6FC0">
        <w:tc>
          <w:tcPr>
            <w:tcW w:w="1795" w:type="dxa"/>
          </w:tcPr>
          <w:p w14:paraId="389848A1"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45270EC5"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066E83F2" w14:textId="77777777" w:rsidR="00BF343A" w:rsidRPr="00B31DCE" w:rsidRDefault="00BF343A" w:rsidP="001F6FC0">
            <w:pPr>
              <w:pStyle w:val="SAGEBodyText"/>
            </w:pPr>
            <w:r w:rsidRPr="00B31DCE">
              <w:t>The name of the grid</w:t>
            </w:r>
          </w:p>
        </w:tc>
      </w:tr>
      <w:tr w:rsidR="00BF343A" w14:paraId="78A23630" w14:textId="77777777" w:rsidTr="001F6FC0">
        <w:tc>
          <w:tcPr>
            <w:tcW w:w="1795" w:type="dxa"/>
          </w:tcPr>
          <w:p w14:paraId="2130C252"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669B8DF7" w14:textId="77777777" w:rsidR="00BF343A" w:rsidRPr="006B1113" w:rsidRDefault="00BF343A" w:rsidP="001F6FC0">
            <w:pPr>
              <w:pStyle w:val="SAGEBodyText"/>
            </w:pPr>
            <w:r>
              <w:t>The filter, if any</w:t>
            </w:r>
          </w:p>
        </w:tc>
      </w:tr>
      <w:tr w:rsidR="000579FC" w14:paraId="351BF206" w14:textId="77777777" w:rsidTr="001F6FC0">
        <w:tc>
          <w:tcPr>
            <w:tcW w:w="1795" w:type="dxa"/>
          </w:tcPr>
          <w:p w14:paraId="0205BA24"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30C29D5E" w14:textId="725E84BE" w:rsidR="000579FC" w:rsidRPr="0012650D" w:rsidRDefault="000579FC" w:rsidP="000579FC">
            <w:pPr>
              <w:pStyle w:val="SAGEBodyText"/>
              <w:rPr>
                <w:i/>
              </w:rPr>
            </w:pPr>
            <w:r w:rsidRPr="00126123">
              <w:rPr>
                <w:color w:val="0070C0"/>
              </w:rPr>
              <w:t xml:space="preserve">var </w:t>
            </w:r>
            <w:r>
              <w:t xml:space="preserve">filter = </w:t>
            </w: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1F2DE5">
              <w:t>)</w:t>
            </w:r>
          </w:p>
        </w:tc>
      </w:tr>
    </w:tbl>
    <w:p w14:paraId="0C20969E" w14:textId="77777777" w:rsidR="00BF343A" w:rsidRDefault="00BF343A" w:rsidP="00BF343A">
      <w:pPr>
        <w:pStyle w:val="SAGEBodyText"/>
        <w:rPr>
          <w:b/>
          <w:i/>
          <w:color w:val="27A2C9"/>
        </w:rPr>
      </w:pPr>
    </w:p>
    <w:p w14:paraId="593ED4FC" w14:textId="77777777" w:rsidR="00BF343A" w:rsidRDefault="00BF343A" w:rsidP="00BF343A">
      <w:pPr>
        <w:pStyle w:val="SAGEHeading3"/>
      </w:pPr>
      <w:bookmarkStart w:id="66" w:name="_Toc71584312"/>
      <w:r>
        <w:t>filter (setter)</w:t>
      </w:r>
      <w:bookmarkEnd w:id="66"/>
    </w:p>
    <w:tbl>
      <w:tblPr>
        <w:tblStyle w:val="TableGrid"/>
        <w:tblW w:w="0" w:type="auto"/>
        <w:tblLook w:val="04A0" w:firstRow="1" w:lastRow="0" w:firstColumn="1" w:lastColumn="0" w:noHBand="0" w:noVBand="1"/>
      </w:tblPr>
      <w:tblGrid>
        <w:gridCol w:w="1795"/>
        <w:gridCol w:w="1890"/>
        <w:gridCol w:w="5523"/>
      </w:tblGrid>
      <w:tr w:rsidR="00BF343A" w14:paraId="1F8E512F" w14:textId="77777777" w:rsidTr="001F6FC0">
        <w:tc>
          <w:tcPr>
            <w:tcW w:w="9208" w:type="dxa"/>
            <w:gridSpan w:val="3"/>
          </w:tcPr>
          <w:p w14:paraId="5A7D9A1E" w14:textId="700D2748" w:rsidR="00BF343A" w:rsidRPr="00BE693B" w:rsidRDefault="00BF343A" w:rsidP="001F6FC0">
            <w:pPr>
              <w:pStyle w:val="SAGEBodyText"/>
              <w:ind w:firstLine="144"/>
              <w:jc w:val="center"/>
              <w:rPr>
                <w:sz w:val="28"/>
                <w:szCs w:val="28"/>
              </w:rPr>
            </w:pPr>
            <w:r w:rsidRPr="00BE693B">
              <w:rPr>
                <w:b/>
                <w:i/>
                <w:color w:val="0070C0"/>
                <w:sz w:val="28"/>
                <w:szCs w:val="28"/>
              </w:rPr>
              <w:t>sg.</w:t>
            </w:r>
            <w:r w:rsidR="00B925CC">
              <w:rPr>
                <w:b/>
                <w:i/>
                <w:color w:val="0070C0"/>
                <w:sz w:val="28"/>
                <w:szCs w:val="28"/>
              </w:rPr>
              <w:t xml:space="preserve"> optionalFieldControl</w:t>
            </w:r>
            <w:r w:rsidRPr="00BE693B">
              <w:rPr>
                <w:b/>
                <w:i/>
                <w:color w:val="0070C0"/>
                <w:sz w:val="28"/>
                <w:szCs w:val="28"/>
              </w:rPr>
              <w:t>.</w:t>
            </w:r>
            <w:r>
              <w:rPr>
                <w:b/>
                <w:i/>
                <w:color w:val="0070C0"/>
                <w:sz w:val="28"/>
                <w:szCs w:val="28"/>
              </w:rPr>
              <w:t>filter</w:t>
            </w:r>
            <w:r w:rsidRPr="00BE693B">
              <w:rPr>
                <w:sz w:val="28"/>
                <w:szCs w:val="28"/>
              </w:rPr>
              <w:t xml:space="preserve"> (</w:t>
            </w:r>
            <w:r w:rsidRPr="00BE693B">
              <w:rPr>
                <w:b/>
                <w:i/>
                <w:sz w:val="28"/>
                <w:szCs w:val="28"/>
              </w:rPr>
              <w:t xml:space="preserve">gridName, </w:t>
            </w:r>
            <w:r>
              <w:rPr>
                <w:b/>
                <w:i/>
                <w:sz w:val="28"/>
                <w:szCs w:val="28"/>
              </w:rPr>
              <w:t>filter</w:t>
            </w:r>
            <w:r w:rsidRPr="00BE693B">
              <w:rPr>
                <w:sz w:val="28"/>
                <w:szCs w:val="28"/>
              </w:rPr>
              <w:t>)</w:t>
            </w:r>
          </w:p>
        </w:tc>
      </w:tr>
      <w:tr w:rsidR="00BF343A" w14:paraId="2FC24ABB" w14:textId="77777777" w:rsidTr="001F6FC0">
        <w:tc>
          <w:tcPr>
            <w:tcW w:w="1795" w:type="dxa"/>
          </w:tcPr>
          <w:p w14:paraId="31CD3B36" w14:textId="77777777" w:rsidR="00BF343A" w:rsidRPr="00997624" w:rsidRDefault="00BF343A" w:rsidP="001F6FC0">
            <w:pPr>
              <w:pStyle w:val="SAGETitleDate"/>
              <w:jc w:val="center"/>
              <w:rPr>
                <w:b/>
                <w:color w:val="7030A0"/>
              </w:rPr>
            </w:pPr>
            <w:r w:rsidRPr="00997624">
              <w:rPr>
                <w:b/>
                <w:color w:val="7030A0"/>
              </w:rPr>
              <w:t>Description</w:t>
            </w:r>
          </w:p>
        </w:tc>
        <w:tc>
          <w:tcPr>
            <w:tcW w:w="7413" w:type="dxa"/>
            <w:gridSpan w:val="2"/>
          </w:tcPr>
          <w:p w14:paraId="296556DE" w14:textId="77777777" w:rsidR="00BF343A" w:rsidRDefault="00BF343A" w:rsidP="001F6FC0">
            <w:pPr>
              <w:pStyle w:val="SAGEBodyText"/>
            </w:pPr>
            <w:r>
              <w:t>Sets the filter</w:t>
            </w:r>
          </w:p>
        </w:tc>
      </w:tr>
      <w:tr w:rsidR="00BF343A" w14:paraId="3470B94C" w14:textId="77777777" w:rsidTr="001F6FC0">
        <w:tc>
          <w:tcPr>
            <w:tcW w:w="1795" w:type="dxa"/>
          </w:tcPr>
          <w:p w14:paraId="4BB9B7BB" w14:textId="77777777" w:rsidR="00BF343A" w:rsidRPr="00997624" w:rsidRDefault="00BF343A" w:rsidP="001F6FC0">
            <w:pPr>
              <w:pStyle w:val="SAGETitleDate"/>
              <w:jc w:val="center"/>
              <w:rPr>
                <w:b/>
                <w:color w:val="7030A0"/>
              </w:rPr>
            </w:pPr>
            <w:r w:rsidRPr="00997624">
              <w:rPr>
                <w:b/>
                <w:color w:val="7030A0"/>
              </w:rPr>
              <w:t>Parameters</w:t>
            </w:r>
          </w:p>
        </w:tc>
        <w:tc>
          <w:tcPr>
            <w:tcW w:w="1890" w:type="dxa"/>
          </w:tcPr>
          <w:p w14:paraId="2ECA6BEF" w14:textId="77777777" w:rsidR="00BF343A" w:rsidRPr="00997624" w:rsidRDefault="00BF343A" w:rsidP="001F6FC0">
            <w:pPr>
              <w:pStyle w:val="SAGETitleDate"/>
              <w:jc w:val="center"/>
              <w:rPr>
                <w:color w:val="auto"/>
              </w:rPr>
            </w:pPr>
            <w:r w:rsidRPr="00997624">
              <w:rPr>
                <w:b/>
                <w:i/>
                <w:color w:val="auto"/>
              </w:rPr>
              <w:t>gridName</w:t>
            </w:r>
          </w:p>
        </w:tc>
        <w:tc>
          <w:tcPr>
            <w:tcW w:w="5523" w:type="dxa"/>
          </w:tcPr>
          <w:p w14:paraId="269B71FD" w14:textId="77777777" w:rsidR="00BF343A" w:rsidRPr="00B31DCE" w:rsidRDefault="00BF343A" w:rsidP="001F6FC0">
            <w:pPr>
              <w:pStyle w:val="SAGEBodyText"/>
            </w:pPr>
            <w:r w:rsidRPr="00B31DCE">
              <w:t>The name of the grid</w:t>
            </w:r>
          </w:p>
        </w:tc>
      </w:tr>
      <w:tr w:rsidR="00BF343A" w14:paraId="31C4A907" w14:textId="77777777" w:rsidTr="001F6FC0">
        <w:tc>
          <w:tcPr>
            <w:tcW w:w="1795" w:type="dxa"/>
          </w:tcPr>
          <w:p w14:paraId="63816FE6" w14:textId="77777777" w:rsidR="00BF343A" w:rsidRPr="00997624" w:rsidRDefault="00BF343A" w:rsidP="001F6FC0">
            <w:pPr>
              <w:pStyle w:val="SAGETitleDate"/>
              <w:jc w:val="center"/>
              <w:rPr>
                <w:b/>
                <w:color w:val="7030A0"/>
              </w:rPr>
            </w:pPr>
          </w:p>
        </w:tc>
        <w:tc>
          <w:tcPr>
            <w:tcW w:w="1890" w:type="dxa"/>
          </w:tcPr>
          <w:p w14:paraId="77AEBBD8" w14:textId="77777777" w:rsidR="00BF343A" w:rsidRPr="004F5B4A" w:rsidRDefault="00BF343A" w:rsidP="001F6FC0">
            <w:pPr>
              <w:pStyle w:val="SAGEBodyText"/>
              <w:jc w:val="center"/>
              <w:rPr>
                <w:b/>
                <w:i/>
              </w:rPr>
            </w:pPr>
            <w:r>
              <w:rPr>
                <w:b/>
                <w:i/>
              </w:rPr>
              <w:t>filter</w:t>
            </w:r>
          </w:p>
        </w:tc>
        <w:tc>
          <w:tcPr>
            <w:tcW w:w="5523" w:type="dxa"/>
          </w:tcPr>
          <w:p w14:paraId="05693FE3" w14:textId="77777777" w:rsidR="00BF343A" w:rsidRDefault="00BF343A" w:rsidP="001F6FC0">
            <w:pPr>
              <w:pStyle w:val="SAGEBodyText"/>
            </w:pPr>
            <w:r>
              <w:t>The filter</w:t>
            </w:r>
          </w:p>
        </w:tc>
      </w:tr>
      <w:tr w:rsidR="00BF343A" w14:paraId="54BE706D" w14:textId="77777777" w:rsidTr="001F6FC0">
        <w:tc>
          <w:tcPr>
            <w:tcW w:w="1795" w:type="dxa"/>
          </w:tcPr>
          <w:p w14:paraId="609548E8" w14:textId="77777777" w:rsidR="00BF343A" w:rsidRPr="00997624" w:rsidRDefault="00BF343A" w:rsidP="001F6FC0">
            <w:pPr>
              <w:pStyle w:val="SAGETitleDate"/>
              <w:jc w:val="center"/>
              <w:rPr>
                <w:b/>
                <w:color w:val="7030A0"/>
              </w:rPr>
            </w:pPr>
            <w:r w:rsidRPr="00997624">
              <w:rPr>
                <w:b/>
                <w:color w:val="7030A0"/>
              </w:rPr>
              <w:t>Returns</w:t>
            </w:r>
          </w:p>
        </w:tc>
        <w:tc>
          <w:tcPr>
            <w:tcW w:w="7413" w:type="dxa"/>
            <w:gridSpan w:val="2"/>
          </w:tcPr>
          <w:p w14:paraId="5A1AE48A" w14:textId="77777777" w:rsidR="00BF343A" w:rsidRPr="0012650D" w:rsidRDefault="00BF343A" w:rsidP="001F6FC0">
            <w:pPr>
              <w:pStyle w:val="SAGEBodyText"/>
              <w:rPr>
                <w:i/>
              </w:rPr>
            </w:pPr>
            <w:r>
              <w:t>None</w:t>
            </w:r>
          </w:p>
        </w:tc>
      </w:tr>
      <w:tr w:rsidR="000579FC" w14:paraId="345C16D2" w14:textId="77777777" w:rsidTr="001F6FC0">
        <w:tc>
          <w:tcPr>
            <w:tcW w:w="1795" w:type="dxa"/>
          </w:tcPr>
          <w:p w14:paraId="28EBEDD3" w14:textId="77777777" w:rsidR="000579FC" w:rsidRPr="00997624" w:rsidRDefault="000579FC" w:rsidP="000579FC">
            <w:pPr>
              <w:pStyle w:val="SAGETitleDate"/>
              <w:jc w:val="center"/>
              <w:rPr>
                <w:b/>
                <w:color w:val="7030A0"/>
              </w:rPr>
            </w:pPr>
            <w:r w:rsidRPr="00997624">
              <w:rPr>
                <w:b/>
                <w:color w:val="7030A0"/>
              </w:rPr>
              <w:t>Example</w:t>
            </w:r>
          </w:p>
        </w:tc>
        <w:tc>
          <w:tcPr>
            <w:tcW w:w="7413" w:type="dxa"/>
            <w:gridSpan w:val="2"/>
          </w:tcPr>
          <w:p w14:paraId="7E0F8486" w14:textId="35D08783" w:rsidR="000579FC" w:rsidRPr="0012650D" w:rsidRDefault="000579FC" w:rsidP="000579FC">
            <w:pPr>
              <w:pStyle w:val="SAGEBodyText"/>
              <w:rPr>
                <w:i/>
              </w:rPr>
            </w:pPr>
            <w:r w:rsidRPr="001F2DE5">
              <w:t>sg.</w:t>
            </w:r>
            <w:r>
              <w:t>optionalFieldControl</w:t>
            </w:r>
            <w:r w:rsidRPr="001F2DE5">
              <w:t>.</w:t>
            </w:r>
            <w:r>
              <w:t>filter</w:t>
            </w:r>
            <w:r w:rsidRPr="001F2DE5">
              <w:t>(</w:t>
            </w:r>
            <w:r w:rsidRPr="001F2DE5">
              <w:rPr>
                <w:color w:val="C00000"/>
              </w:rPr>
              <w:t>"</w:t>
            </w:r>
            <w:r w:rsidRPr="000F36BB">
              <w:rPr>
                <w:color w:val="C00000"/>
              </w:rPr>
              <w:t>rptOptionalFieldGrid</w:t>
            </w:r>
            <w:r w:rsidRPr="001F2DE5">
              <w:rPr>
                <w:color w:val="C00000"/>
              </w:rPr>
              <w:t xml:space="preserve"> "</w:t>
            </w:r>
            <w:r w:rsidRPr="000579FC">
              <w:t>, filter</w:t>
            </w:r>
            <w:r w:rsidRPr="001F2DE5">
              <w:t>)</w:t>
            </w:r>
          </w:p>
        </w:tc>
      </w:tr>
    </w:tbl>
    <w:p w14:paraId="4BE43FCB" w14:textId="5C587A0F" w:rsidR="00BF343A" w:rsidRDefault="00BF343A" w:rsidP="000579FC">
      <w:pPr>
        <w:pStyle w:val="SAGEBodyText"/>
        <w:rPr>
          <w:b/>
          <w:i/>
          <w:color w:val="27A2C9"/>
        </w:rPr>
      </w:pPr>
    </w:p>
    <w:sectPr w:rsidR="00BF343A"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0D3FB" w14:textId="77777777" w:rsidR="00160B55" w:rsidRDefault="00160B55" w:rsidP="00713520">
      <w:pPr>
        <w:spacing w:line="240" w:lineRule="auto"/>
      </w:pPr>
      <w:r>
        <w:separator/>
      </w:r>
    </w:p>
    <w:p w14:paraId="3FC12D29" w14:textId="77777777" w:rsidR="00160B55" w:rsidRDefault="00160B55"/>
  </w:endnote>
  <w:endnote w:type="continuationSeparator" w:id="0">
    <w:p w14:paraId="7FA91B7F" w14:textId="77777777" w:rsidR="00160B55" w:rsidRDefault="00160B55" w:rsidP="00713520">
      <w:pPr>
        <w:spacing w:line="240" w:lineRule="auto"/>
      </w:pPr>
      <w:r>
        <w:continuationSeparator/>
      </w:r>
    </w:p>
    <w:p w14:paraId="1590CAC1" w14:textId="77777777" w:rsidR="00160B55" w:rsidRDefault="00160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D43C97" w:rsidRDefault="00D43C9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D43C97" w:rsidRDefault="00D43C97">
    <w:pPr>
      <w:pStyle w:val="Footer"/>
    </w:pPr>
  </w:p>
  <w:p w14:paraId="69392563" w14:textId="77777777" w:rsidR="00D43C97" w:rsidRDefault="00D43C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2B903832" w14:textId="77777777" w:rsidTr="0081634F">
      <w:tc>
        <w:tcPr>
          <w:tcW w:w="6804" w:type="dxa"/>
          <w:vAlign w:val="bottom"/>
        </w:tcPr>
        <w:p w14:paraId="7C854C6C" w14:textId="1815FC9B" w:rsidR="00D43C97" w:rsidRPr="001872FE" w:rsidRDefault="00D43C97" w:rsidP="00236422">
          <w:pPr>
            <w:pStyle w:val="SAGEFooter"/>
          </w:pPr>
          <w:r>
            <w:rPr>
              <w:noProof/>
            </w:rPr>
            <w:fldChar w:fldCharType="begin"/>
          </w:r>
          <w:r>
            <w:rPr>
              <w:noProof/>
            </w:rPr>
            <w:instrText xml:space="preserve"> STYLEREF  SAGE_Title  \* MERGEFORMAT </w:instrText>
          </w:r>
          <w:r>
            <w:rPr>
              <w:noProof/>
            </w:rPr>
            <w:fldChar w:fldCharType="separate"/>
          </w:r>
          <w:r w:rsidR="0030688C">
            <w:rPr>
              <w:noProof/>
            </w:rPr>
            <w:t>Sage 300 Web Screens SDK</w:t>
          </w:r>
          <w:r>
            <w:rPr>
              <w:noProof/>
            </w:rPr>
            <w:fldChar w:fldCharType="end"/>
          </w:r>
          <w:r>
            <w:rPr>
              <w:noProof/>
            </w:rPr>
            <w:t xml:space="preserve"> – Grid Client Interface</w:t>
          </w:r>
        </w:p>
      </w:tc>
      <w:tc>
        <w:tcPr>
          <w:tcW w:w="1983" w:type="dxa"/>
          <w:vAlign w:val="bottom"/>
        </w:tcPr>
        <w:sdt>
          <w:sdtPr>
            <w:id w:val="1963767320"/>
            <w:docPartObj>
              <w:docPartGallery w:val="Page Numbers (Top of Page)"/>
              <w:docPartUnique/>
            </w:docPartObj>
          </w:sdtPr>
          <w:sdtEndPr/>
          <w:sdtContent>
            <w:p w14:paraId="20D1CC1D" w14:textId="77777777" w:rsidR="00D43C97" w:rsidRDefault="00D43C9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D43C97" w:rsidRDefault="00D43C97" w:rsidP="00A6168E">
    <w:pPr>
      <w:pStyle w:val="1pt"/>
      <w:tabs>
        <w:tab w:val="left" w:pos="1695"/>
      </w:tabs>
    </w:pPr>
    <w:r>
      <w:tab/>
    </w:r>
  </w:p>
  <w:p w14:paraId="6C34869C" w14:textId="77777777" w:rsidR="00D43C97" w:rsidRDefault="00D43C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43C97" w14:paraId="49E35AA4" w14:textId="77777777" w:rsidTr="001D202A">
      <w:tc>
        <w:tcPr>
          <w:tcW w:w="6804" w:type="dxa"/>
          <w:vAlign w:val="bottom"/>
        </w:tcPr>
        <w:p w14:paraId="147A81E7" w14:textId="35C6D0EA" w:rsidR="00D43C97" w:rsidRPr="001872FE" w:rsidRDefault="00D43C97" w:rsidP="0017610E">
          <w:pPr>
            <w:pStyle w:val="SAGEFooter"/>
          </w:pPr>
          <w:r>
            <w:rPr>
              <w:noProof/>
            </w:rPr>
            <w:fldChar w:fldCharType="begin"/>
          </w:r>
          <w:r>
            <w:rPr>
              <w:noProof/>
            </w:rPr>
            <w:instrText xml:space="preserve"> STYLEREF  SAGE_Title  \* MERGEFORMAT </w:instrText>
          </w:r>
          <w:r>
            <w:rPr>
              <w:noProof/>
            </w:rPr>
            <w:fldChar w:fldCharType="separate"/>
          </w:r>
          <w:r w:rsidR="0030688C">
            <w:rPr>
              <w:noProof/>
            </w:rPr>
            <w:t>Sage 300 Web Screens SDK</w:t>
          </w:r>
          <w:r>
            <w:rPr>
              <w:noProof/>
            </w:rPr>
            <w:fldChar w:fldCharType="end"/>
          </w:r>
          <w:r>
            <w:rPr>
              <w:noProof/>
            </w:rPr>
            <w:t xml:space="preserve"> – Grid Client Interface</w:t>
          </w:r>
        </w:p>
      </w:tc>
      <w:tc>
        <w:tcPr>
          <w:tcW w:w="1983" w:type="dxa"/>
          <w:vAlign w:val="bottom"/>
        </w:tcPr>
        <w:sdt>
          <w:sdtPr>
            <w:id w:val="641158474"/>
            <w:docPartObj>
              <w:docPartGallery w:val="Page Numbers (Top of Page)"/>
              <w:docPartUnique/>
            </w:docPartObj>
          </w:sdtPr>
          <w:sdtEndPr/>
          <w:sdtContent>
            <w:p w14:paraId="3AD64A0B" w14:textId="77777777" w:rsidR="00D43C97" w:rsidRDefault="00D43C9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D43C97" w:rsidRDefault="00D43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D0C3" w14:textId="77777777" w:rsidR="00160B55" w:rsidRDefault="00160B55" w:rsidP="00713520">
      <w:pPr>
        <w:spacing w:line="240" w:lineRule="auto"/>
      </w:pPr>
    </w:p>
    <w:p w14:paraId="6EA6BE2D" w14:textId="77777777" w:rsidR="00160B55" w:rsidRDefault="00160B55"/>
  </w:footnote>
  <w:footnote w:type="continuationSeparator" w:id="0">
    <w:p w14:paraId="198E4B2F" w14:textId="77777777" w:rsidR="00160B55" w:rsidRDefault="00160B55" w:rsidP="00713520">
      <w:pPr>
        <w:spacing w:line="240" w:lineRule="auto"/>
      </w:pPr>
    </w:p>
    <w:p w14:paraId="02E70712" w14:textId="77777777" w:rsidR="00160B55" w:rsidRDefault="00160B55"/>
  </w:footnote>
  <w:footnote w:type="continuationNotice" w:id="1">
    <w:p w14:paraId="488441B2" w14:textId="77777777" w:rsidR="00160B55" w:rsidRDefault="00160B55">
      <w:pPr>
        <w:spacing w:line="240" w:lineRule="auto"/>
      </w:pPr>
    </w:p>
    <w:p w14:paraId="14D93830" w14:textId="77777777" w:rsidR="00160B55" w:rsidRDefault="00160B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D43C97" w:rsidRDefault="00D43C97"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D43C97" w:rsidRDefault="00D43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D43C97" w:rsidRDefault="00D43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D43C97" w:rsidRDefault="00D43C97">
    <w:pPr>
      <w:pStyle w:val="Header"/>
    </w:pPr>
  </w:p>
  <w:p w14:paraId="24BE7CD4" w14:textId="77777777" w:rsidR="00D43C97" w:rsidRDefault="00D43C9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1AB4294C" w:rsidR="00D43C97" w:rsidRPr="003125A0" w:rsidRDefault="00D43C97" w:rsidP="0079162B">
    <w:pPr>
      <w:pStyle w:val="SAGEHeader"/>
    </w:pPr>
    <w:r>
      <w:rPr>
        <w:noProof/>
      </w:rPr>
      <w:fldChar w:fldCharType="begin"/>
    </w:r>
    <w:r>
      <w:rPr>
        <w:noProof/>
      </w:rPr>
      <w:instrText xml:space="preserve"> STYLEREF  "SAGE_Heading 1" \l  \* MERGEFORMAT </w:instrText>
    </w:r>
    <w:r>
      <w:rPr>
        <w:noProof/>
      </w:rPr>
      <w:fldChar w:fldCharType="separate"/>
    </w:r>
    <w:r w:rsidR="0030688C">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D43C97" w:rsidRDefault="00D43C9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D43C97" w:rsidRDefault="00D4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19.5pt;height:19.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0"/>
  </w:num>
  <w:num w:numId="2">
    <w:abstractNumId w:val="24"/>
  </w:num>
  <w:num w:numId="3">
    <w:abstractNumId w:val="14"/>
  </w:num>
  <w:num w:numId="4">
    <w:abstractNumId w:val="10"/>
  </w:num>
  <w:num w:numId="5">
    <w:abstractNumId w:val="37"/>
  </w:num>
  <w:num w:numId="6">
    <w:abstractNumId w:val="36"/>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9"/>
  </w:num>
  <w:num w:numId="19">
    <w:abstractNumId w:val="26"/>
  </w:num>
  <w:num w:numId="20">
    <w:abstractNumId w:val="30"/>
  </w:num>
  <w:num w:numId="21">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4427"/>
          </w:tabs>
          <w:ind w:left="442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8"/>
  </w:num>
  <w:num w:numId="23">
    <w:abstractNumId w:val="16"/>
  </w:num>
  <w:num w:numId="24">
    <w:abstractNumId w:val="15"/>
  </w:num>
  <w:num w:numId="25">
    <w:abstractNumId w:val="33"/>
  </w:num>
  <w:num w:numId="26">
    <w:abstractNumId w:val="11"/>
  </w:num>
  <w:num w:numId="27">
    <w:abstractNumId w:val="32"/>
  </w:num>
  <w:num w:numId="28">
    <w:abstractNumId w:val="17"/>
  </w:num>
  <w:num w:numId="29">
    <w:abstractNumId w:val="31"/>
  </w:num>
  <w:num w:numId="30">
    <w:abstractNumId w:val="38"/>
  </w:num>
  <w:num w:numId="31">
    <w:abstractNumId w:val="19"/>
  </w:num>
  <w:num w:numId="32">
    <w:abstractNumId w:val="35"/>
  </w:num>
  <w:num w:numId="33">
    <w:abstractNumId w:val="21"/>
  </w:num>
  <w:num w:numId="34">
    <w:abstractNumId w:val="27"/>
  </w:num>
  <w:num w:numId="35">
    <w:abstractNumId w:val="13"/>
  </w:num>
  <w:num w:numId="36">
    <w:abstractNumId w:val="20"/>
  </w:num>
  <w:num w:numId="37">
    <w:abstractNumId w:val="23"/>
  </w:num>
  <w:num w:numId="38">
    <w:abstractNumId w:val="25"/>
  </w:num>
  <w:num w:numId="39">
    <w:abstractNumId w:val="22"/>
  </w:num>
  <w:num w:numId="40">
    <w:abstractNumId w:val="18"/>
  </w:num>
  <w:num w:numId="41">
    <w:abstractNumId w:val="12"/>
  </w:num>
  <w:num w:numId="42">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0583"/>
    <w:rsid w:val="00024655"/>
    <w:rsid w:val="00026556"/>
    <w:rsid w:val="00026E2D"/>
    <w:rsid w:val="00027F9A"/>
    <w:rsid w:val="000343D9"/>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1E32"/>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310D"/>
    <w:rsid w:val="000E600D"/>
    <w:rsid w:val="000E640D"/>
    <w:rsid w:val="000F0B3D"/>
    <w:rsid w:val="000F36BB"/>
    <w:rsid w:val="000F65BA"/>
    <w:rsid w:val="001016F3"/>
    <w:rsid w:val="00106EF1"/>
    <w:rsid w:val="00107896"/>
    <w:rsid w:val="00111F8F"/>
    <w:rsid w:val="001154B7"/>
    <w:rsid w:val="0011715D"/>
    <w:rsid w:val="00117B53"/>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0B55"/>
    <w:rsid w:val="00163518"/>
    <w:rsid w:val="00163DB2"/>
    <w:rsid w:val="001645AF"/>
    <w:rsid w:val="00167BBE"/>
    <w:rsid w:val="00170CCE"/>
    <w:rsid w:val="001724B0"/>
    <w:rsid w:val="00174D71"/>
    <w:rsid w:val="00174EAA"/>
    <w:rsid w:val="0017610E"/>
    <w:rsid w:val="00177501"/>
    <w:rsid w:val="0017782A"/>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2DE5"/>
    <w:rsid w:val="001F3E16"/>
    <w:rsid w:val="001F6AA3"/>
    <w:rsid w:val="001F6FC0"/>
    <w:rsid w:val="001F720B"/>
    <w:rsid w:val="001F72AB"/>
    <w:rsid w:val="0020014A"/>
    <w:rsid w:val="00203658"/>
    <w:rsid w:val="002064CD"/>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308D"/>
    <w:rsid w:val="002A3274"/>
    <w:rsid w:val="002A39D0"/>
    <w:rsid w:val="002A3B4D"/>
    <w:rsid w:val="002A5792"/>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0688C"/>
    <w:rsid w:val="003125A0"/>
    <w:rsid w:val="00313B8F"/>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7D1"/>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08C"/>
    <w:rsid w:val="00457367"/>
    <w:rsid w:val="00464D36"/>
    <w:rsid w:val="004673D9"/>
    <w:rsid w:val="004706A2"/>
    <w:rsid w:val="00471CE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0022"/>
    <w:rsid w:val="0059281C"/>
    <w:rsid w:val="00597CB7"/>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1D8C"/>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E8"/>
    <w:rsid w:val="006C49EC"/>
    <w:rsid w:val="006C50EB"/>
    <w:rsid w:val="006C52B2"/>
    <w:rsid w:val="006C7ADA"/>
    <w:rsid w:val="006D16D5"/>
    <w:rsid w:val="006D4B47"/>
    <w:rsid w:val="006D66A1"/>
    <w:rsid w:val="006E11C4"/>
    <w:rsid w:val="006E360A"/>
    <w:rsid w:val="006E41EA"/>
    <w:rsid w:val="006E4BE5"/>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177F4"/>
    <w:rsid w:val="0082641D"/>
    <w:rsid w:val="00826F8B"/>
    <w:rsid w:val="00827BDD"/>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90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1BF"/>
    <w:rsid w:val="008F7B02"/>
    <w:rsid w:val="008F7DE5"/>
    <w:rsid w:val="009005C3"/>
    <w:rsid w:val="009018FA"/>
    <w:rsid w:val="009021AB"/>
    <w:rsid w:val="00902B86"/>
    <w:rsid w:val="00903C4A"/>
    <w:rsid w:val="0090643D"/>
    <w:rsid w:val="00906A52"/>
    <w:rsid w:val="00906C72"/>
    <w:rsid w:val="009108DE"/>
    <w:rsid w:val="00912C55"/>
    <w:rsid w:val="009146BA"/>
    <w:rsid w:val="00915C20"/>
    <w:rsid w:val="00917827"/>
    <w:rsid w:val="009206D1"/>
    <w:rsid w:val="00920805"/>
    <w:rsid w:val="00920986"/>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EE6"/>
    <w:rsid w:val="00A7480F"/>
    <w:rsid w:val="00A74F4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93B"/>
    <w:rsid w:val="00BE6B3D"/>
    <w:rsid w:val="00BE6D0F"/>
    <w:rsid w:val="00BF094A"/>
    <w:rsid w:val="00BF343A"/>
    <w:rsid w:val="00BF41BB"/>
    <w:rsid w:val="00BF74DF"/>
    <w:rsid w:val="00C0059F"/>
    <w:rsid w:val="00C00B6E"/>
    <w:rsid w:val="00C10BE5"/>
    <w:rsid w:val="00C10E6C"/>
    <w:rsid w:val="00C12E03"/>
    <w:rsid w:val="00C12FDB"/>
    <w:rsid w:val="00C136CD"/>
    <w:rsid w:val="00C141EA"/>
    <w:rsid w:val="00C153AF"/>
    <w:rsid w:val="00C1546D"/>
    <w:rsid w:val="00C243E5"/>
    <w:rsid w:val="00C25330"/>
    <w:rsid w:val="00C27D07"/>
    <w:rsid w:val="00C3298B"/>
    <w:rsid w:val="00C3542C"/>
    <w:rsid w:val="00C35B89"/>
    <w:rsid w:val="00C40450"/>
    <w:rsid w:val="00C4077E"/>
    <w:rsid w:val="00C479B6"/>
    <w:rsid w:val="00C47FFA"/>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1546"/>
    <w:rsid w:val="00C82384"/>
    <w:rsid w:val="00C8307E"/>
    <w:rsid w:val="00C84765"/>
    <w:rsid w:val="00C91212"/>
    <w:rsid w:val="00C93677"/>
    <w:rsid w:val="00C952BB"/>
    <w:rsid w:val="00C95D9B"/>
    <w:rsid w:val="00C96388"/>
    <w:rsid w:val="00C97BC7"/>
    <w:rsid w:val="00CA0852"/>
    <w:rsid w:val="00CA359B"/>
    <w:rsid w:val="00CA4B18"/>
    <w:rsid w:val="00CA504E"/>
    <w:rsid w:val="00CA7D2D"/>
    <w:rsid w:val="00CB39CB"/>
    <w:rsid w:val="00CB45A6"/>
    <w:rsid w:val="00CB5ADC"/>
    <w:rsid w:val="00CB7254"/>
    <w:rsid w:val="00CC0FB9"/>
    <w:rsid w:val="00CC5583"/>
    <w:rsid w:val="00CC5694"/>
    <w:rsid w:val="00CD43F0"/>
    <w:rsid w:val="00CD44FB"/>
    <w:rsid w:val="00CD5A27"/>
    <w:rsid w:val="00CD5C6B"/>
    <w:rsid w:val="00CD6883"/>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43C97"/>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4E03"/>
    <w:rsid w:val="00DD528A"/>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2E70"/>
    <w:rsid w:val="00E34309"/>
    <w:rsid w:val="00E35B8F"/>
    <w:rsid w:val="00E379E9"/>
    <w:rsid w:val="00E421A7"/>
    <w:rsid w:val="00E434C8"/>
    <w:rsid w:val="00E47880"/>
    <w:rsid w:val="00E569FC"/>
    <w:rsid w:val="00E575A7"/>
    <w:rsid w:val="00E67604"/>
    <w:rsid w:val="00E67B5D"/>
    <w:rsid w:val="00E720D4"/>
    <w:rsid w:val="00E728BA"/>
    <w:rsid w:val="00E7403D"/>
    <w:rsid w:val="00E77096"/>
    <w:rsid w:val="00E80654"/>
    <w:rsid w:val="00E86C5B"/>
    <w:rsid w:val="00E87A00"/>
    <w:rsid w:val="00E87E85"/>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1DE7"/>
    <w:rsid w:val="00F36101"/>
    <w:rsid w:val="00F37E44"/>
    <w:rsid w:val="00F42906"/>
    <w:rsid w:val="00F4583C"/>
    <w:rsid w:val="00F45BAA"/>
    <w:rsid w:val="00F4739A"/>
    <w:rsid w:val="00F50D7F"/>
    <w:rsid w:val="00F52957"/>
    <w:rsid w:val="00F55449"/>
    <w:rsid w:val="00F710F4"/>
    <w:rsid w:val="00F71E79"/>
    <w:rsid w:val="00F72233"/>
    <w:rsid w:val="00F746E5"/>
    <w:rsid w:val="00F752C9"/>
    <w:rsid w:val="00F75A87"/>
    <w:rsid w:val="00F80E8C"/>
    <w:rsid w:val="00F8683D"/>
    <w:rsid w:val="00F90CF1"/>
    <w:rsid w:val="00F91B0D"/>
    <w:rsid w:val="00F92093"/>
    <w:rsid w:val="00FA0ABA"/>
    <w:rsid w:val="00FA2334"/>
    <w:rsid w:val="00FA4049"/>
    <w:rsid w:val="00FA43DB"/>
    <w:rsid w:val="00FA5842"/>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tabs>
        <w:tab w:val="clear" w:pos="442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CB513-DF94-4C13-86E8-FBB2BCA6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5142</TotalTime>
  <Pages>28</Pages>
  <Words>4532</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30311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Chan, Eric</cp:lastModifiedBy>
  <cp:revision>234</cp:revision>
  <cp:lastPrinted>2016-01-19T01:09:00Z</cp:lastPrinted>
  <dcterms:created xsi:type="dcterms:W3CDTF">2016-01-12T23:09:00Z</dcterms:created>
  <dcterms:modified xsi:type="dcterms:W3CDTF">2021-05-11T07:10:00Z</dcterms:modified>
</cp:coreProperties>
</file>