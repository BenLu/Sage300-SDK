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94A8" w14:textId="77777777" w:rsidR="007F0561" w:rsidRDefault="0004068B" w:rsidP="008E772E">
      <w:pPr>
        <w:pStyle w:val="SAGETitle"/>
      </w:pPr>
      <w:r>
        <w:t>Sage 300</w:t>
      </w:r>
      <w:r w:rsidR="0013605E">
        <w:t xml:space="preserve"> Web Screens SDK</w:t>
      </w:r>
    </w:p>
    <w:p w14:paraId="01BAE5B3" w14:textId="77777777" w:rsidR="007F0561" w:rsidRDefault="000C2A48" w:rsidP="007F0561">
      <w:pPr>
        <w:pStyle w:val="SAGESubtitle"/>
      </w:pPr>
      <w:r>
        <w:t>Grid Enhancement</w:t>
      </w:r>
    </w:p>
    <w:p w14:paraId="7A0AB062" w14:textId="77777777" w:rsidR="001266B2" w:rsidRDefault="001266B2" w:rsidP="00915C20">
      <w:pPr>
        <w:pStyle w:val="SAGETitleDate"/>
      </w:pPr>
    </w:p>
    <w:p w14:paraId="071D8DD4" w14:textId="77777777" w:rsidR="001266B2" w:rsidRDefault="001266B2" w:rsidP="00915C20">
      <w:pPr>
        <w:pStyle w:val="SAGETitleDate"/>
      </w:pPr>
    </w:p>
    <w:p w14:paraId="13D6A98D" w14:textId="013A42A3" w:rsidR="004F4F8E" w:rsidRDefault="0044146A"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2D334E28" w14:textId="77777777" w:rsidR="00714934" w:rsidRDefault="00714934" w:rsidP="00714934">
      <w:pPr>
        <w:pStyle w:val="SAGEBodyText"/>
      </w:pPr>
      <w:r>
        <w:lastRenderedPageBreak/>
        <w:t>The MIT License (MIT)</w:t>
      </w:r>
    </w:p>
    <w:p w14:paraId="244A1665" w14:textId="149F03E4" w:rsidR="00714934" w:rsidRDefault="00714934" w:rsidP="00714934">
      <w:pPr>
        <w:pStyle w:val="SAGEBodyText"/>
      </w:pPr>
      <w:r>
        <w:t>Copyright © 20</w:t>
      </w:r>
      <w:r w:rsidR="0044146A">
        <w:t>22</w:t>
      </w:r>
      <w:r>
        <w:t xml:space="preserve"> The Sage Group plc or its licensors. All rights reserved.</w:t>
      </w:r>
    </w:p>
    <w:p w14:paraId="4949ED91"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42BBB74" w14:textId="77777777" w:rsidR="00714934" w:rsidRDefault="00714934" w:rsidP="00714934">
      <w:pPr>
        <w:pStyle w:val="SAGEBodyText"/>
      </w:pPr>
      <w:r>
        <w:t>The above copyright notice and this permission notice shall be included in all copies or substantial portions of the Software.</w:t>
      </w:r>
    </w:p>
    <w:p w14:paraId="0CC31A93"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3DF2D2E" w14:textId="77777777" w:rsidR="005F3BCD" w:rsidRPr="000D184D" w:rsidRDefault="005135C7" w:rsidP="0081634F">
      <w:pPr>
        <w:pStyle w:val="SAGEHeading1noTOC"/>
        <w:framePr w:wrap="around"/>
      </w:pPr>
      <w:r>
        <w:lastRenderedPageBreak/>
        <w:t>Contents</w:t>
      </w:r>
    </w:p>
    <w:p w14:paraId="13D504E5" w14:textId="77777777" w:rsidR="003158C6"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6778699" w:history="1">
        <w:r w:rsidR="003158C6" w:rsidRPr="007B46B7">
          <w:rPr>
            <w:rStyle w:val="Hyperlink"/>
            <w:noProof/>
          </w:rPr>
          <w:t>1.</w:t>
        </w:r>
        <w:r w:rsidR="003158C6">
          <w:rPr>
            <w:rFonts w:asciiTheme="minorHAnsi" w:eastAsiaTheme="minorEastAsia" w:hAnsiTheme="minorHAnsi"/>
            <w:b w:val="0"/>
            <w:noProof/>
            <w:sz w:val="22"/>
          </w:rPr>
          <w:tab/>
        </w:r>
        <w:r w:rsidR="003158C6" w:rsidRPr="007B46B7">
          <w:rPr>
            <w:rStyle w:val="Hyperlink"/>
            <w:noProof/>
          </w:rPr>
          <w:t>Overview</w:t>
        </w:r>
        <w:r w:rsidR="003158C6">
          <w:rPr>
            <w:noProof/>
            <w:webHidden/>
          </w:rPr>
          <w:tab/>
        </w:r>
        <w:r w:rsidR="003158C6">
          <w:rPr>
            <w:noProof/>
            <w:webHidden/>
          </w:rPr>
          <w:fldChar w:fldCharType="begin"/>
        </w:r>
        <w:r w:rsidR="003158C6">
          <w:rPr>
            <w:noProof/>
            <w:webHidden/>
          </w:rPr>
          <w:instrText xml:space="preserve"> PAGEREF _Toc456778699 \h </w:instrText>
        </w:r>
        <w:r w:rsidR="003158C6">
          <w:rPr>
            <w:noProof/>
            <w:webHidden/>
          </w:rPr>
        </w:r>
        <w:r w:rsidR="003158C6">
          <w:rPr>
            <w:noProof/>
            <w:webHidden/>
          </w:rPr>
          <w:fldChar w:fldCharType="separate"/>
        </w:r>
        <w:r w:rsidR="003158C6">
          <w:rPr>
            <w:noProof/>
            <w:webHidden/>
          </w:rPr>
          <w:t>5</w:t>
        </w:r>
        <w:r w:rsidR="003158C6">
          <w:rPr>
            <w:noProof/>
            <w:webHidden/>
          </w:rPr>
          <w:fldChar w:fldCharType="end"/>
        </w:r>
      </w:hyperlink>
    </w:p>
    <w:p w14:paraId="6E298E18" w14:textId="77777777" w:rsidR="003158C6" w:rsidRDefault="008674D8">
      <w:pPr>
        <w:pStyle w:val="TOC1"/>
        <w:rPr>
          <w:rFonts w:asciiTheme="minorHAnsi" w:eastAsiaTheme="minorEastAsia" w:hAnsiTheme="minorHAnsi"/>
          <w:b w:val="0"/>
          <w:noProof/>
          <w:sz w:val="22"/>
        </w:rPr>
      </w:pPr>
      <w:hyperlink w:anchor="_Toc456778700" w:history="1">
        <w:r w:rsidR="003158C6" w:rsidRPr="007B46B7">
          <w:rPr>
            <w:rStyle w:val="Hyperlink"/>
            <w:noProof/>
          </w:rPr>
          <w:t>2.</w:t>
        </w:r>
        <w:r w:rsidR="003158C6">
          <w:rPr>
            <w:rFonts w:asciiTheme="minorHAnsi" w:eastAsiaTheme="minorEastAsia" w:hAnsiTheme="minorHAnsi"/>
            <w:b w:val="0"/>
            <w:noProof/>
            <w:sz w:val="22"/>
          </w:rPr>
          <w:tab/>
        </w:r>
        <w:r w:rsidR="003158C6" w:rsidRPr="007B46B7">
          <w:rPr>
            <w:rStyle w:val="Hyperlink"/>
            <w:noProof/>
          </w:rPr>
          <w:t>Components</w:t>
        </w:r>
        <w:r w:rsidR="003158C6">
          <w:rPr>
            <w:noProof/>
            <w:webHidden/>
          </w:rPr>
          <w:tab/>
        </w:r>
        <w:r w:rsidR="003158C6">
          <w:rPr>
            <w:noProof/>
            <w:webHidden/>
          </w:rPr>
          <w:fldChar w:fldCharType="begin"/>
        </w:r>
        <w:r w:rsidR="003158C6">
          <w:rPr>
            <w:noProof/>
            <w:webHidden/>
          </w:rPr>
          <w:instrText xml:space="preserve"> PAGEREF _Toc456778700 \h </w:instrText>
        </w:r>
        <w:r w:rsidR="003158C6">
          <w:rPr>
            <w:noProof/>
            <w:webHidden/>
          </w:rPr>
        </w:r>
        <w:r w:rsidR="003158C6">
          <w:rPr>
            <w:noProof/>
            <w:webHidden/>
          </w:rPr>
          <w:fldChar w:fldCharType="separate"/>
        </w:r>
        <w:r w:rsidR="003158C6">
          <w:rPr>
            <w:noProof/>
            <w:webHidden/>
          </w:rPr>
          <w:t>6</w:t>
        </w:r>
        <w:r w:rsidR="003158C6">
          <w:rPr>
            <w:noProof/>
            <w:webHidden/>
          </w:rPr>
          <w:fldChar w:fldCharType="end"/>
        </w:r>
      </w:hyperlink>
    </w:p>
    <w:p w14:paraId="4B3D24CE" w14:textId="77777777" w:rsidR="003158C6" w:rsidRDefault="008674D8">
      <w:pPr>
        <w:pStyle w:val="TOC2"/>
        <w:rPr>
          <w:rFonts w:asciiTheme="minorHAnsi" w:eastAsiaTheme="minorEastAsia" w:hAnsiTheme="minorHAnsi"/>
        </w:rPr>
      </w:pPr>
      <w:hyperlink w:anchor="_Toc456778701" w:history="1">
        <w:r w:rsidR="003158C6" w:rsidRPr="007B46B7">
          <w:rPr>
            <w:rStyle w:val="Hyperlink"/>
          </w:rPr>
          <w:t>2.1</w:t>
        </w:r>
        <w:r w:rsidR="003158C6">
          <w:rPr>
            <w:rFonts w:asciiTheme="minorHAnsi" w:eastAsiaTheme="minorEastAsia" w:hAnsiTheme="minorHAnsi"/>
          </w:rPr>
          <w:tab/>
        </w:r>
        <w:r w:rsidR="003158C6" w:rsidRPr="007B46B7">
          <w:rPr>
            <w:rStyle w:val="Hyperlink"/>
          </w:rPr>
          <w:t>GridPage.cshtml</w:t>
        </w:r>
        <w:r w:rsidR="003158C6">
          <w:rPr>
            <w:webHidden/>
          </w:rPr>
          <w:tab/>
        </w:r>
        <w:r w:rsidR="003158C6">
          <w:rPr>
            <w:webHidden/>
          </w:rPr>
          <w:fldChar w:fldCharType="begin"/>
        </w:r>
        <w:r w:rsidR="003158C6">
          <w:rPr>
            <w:webHidden/>
          </w:rPr>
          <w:instrText xml:space="preserve"> PAGEREF _Toc456778701 \h </w:instrText>
        </w:r>
        <w:r w:rsidR="003158C6">
          <w:rPr>
            <w:webHidden/>
          </w:rPr>
        </w:r>
        <w:r w:rsidR="003158C6">
          <w:rPr>
            <w:webHidden/>
          </w:rPr>
          <w:fldChar w:fldCharType="separate"/>
        </w:r>
        <w:r w:rsidR="003158C6">
          <w:rPr>
            <w:webHidden/>
          </w:rPr>
          <w:t>6</w:t>
        </w:r>
        <w:r w:rsidR="003158C6">
          <w:rPr>
            <w:webHidden/>
          </w:rPr>
          <w:fldChar w:fldCharType="end"/>
        </w:r>
      </w:hyperlink>
    </w:p>
    <w:p w14:paraId="03B9D6DF" w14:textId="77777777" w:rsidR="003158C6" w:rsidRDefault="008674D8">
      <w:pPr>
        <w:pStyle w:val="TOC2"/>
        <w:rPr>
          <w:rFonts w:asciiTheme="minorHAnsi" w:eastAsiaTheme="minorEastAsia" w:hAnsiTheme="minorHAnsi"/>
        </w:rPr>
      </w:pPr>
      <w:hyperlink w:anchor="_Toc456778702" w:history="1">
        <w:r w:rsidR="003158C6" w:rsidRPr="007B46B7">
          <w:rPr>
            <w:rStyle w:val="Hyperlink"/>
          </w:rPr>
          <w:t>2.2</w:t>
        </w:r>
        <w:r w:rsidR="003158C6">
          <w:rPr>
            <w:rFonts w:asciiTheme="minorHAnsi" w:eastAsiaTheme="minorEastAsia" w:hAnsiTheme="minorHAnsi"/>
          </w:rPr>
          <w:tab/>
        </w:r>
        <w:r w:rsidR="003158C6" w:rsidRPr="007B46B7">
          <w:rPr>
            <w:rStyle w:val="Hyperlink"/>
          </w:rPr>
          <w:t>GridConfigViewModel.cs</w:t>
        </w:r>
        <w:r w:rsidR="003158C6">
          <w:rPr>
            <w:webHidden/>
          </w:rPr>
          <w:tab/>
        </w:r>
        <w:r w:rsidR="003158C6">
          <w:rPr>
            <w:webHidden/>
          </w:rPr>
          <w:fldChar w:fldCharType="begin"/>
        </w:r>
        <w:r w:rsidR="003158C6">
          <w:rPr>
            <w:webHidden/>
          </w:rPr>
          <w:instrText xml:space="preserve"> PAGEREF _Toc456778702 \h </w:instrText>
        </w:r>
        <w:r w:rsidR="003158C6">
          <w:rPr>
            <w:webHidden/>
          </w:rPr>
        </w:r>
        <w:r w:rsidR="003158C6">
          <w:rPr>
            <w:webHidden/>
          </w:rPr>
          <w:fldChar w:fldCharType="separate"/>
        </w:r>
        <w:r w:rsidR="003158C6">
          <w:rPr>
            <w:webHidden/>
          </w:rPr>
          <w:t>6</w:t>
        </w:r>
        <w:r w:rsidR="003158C6">
          <w:rPr>
            <w:webHidden/>
          </w:rPr>
          <w:fldChar w:fldCharType="end"/>
        </w:r>
      </w:hyperlink>
    </w:p>
    <w:p w14:paraId="0B74C8EF" w14:textId="77777777" w:rsidR="003158C6" w:rsidRDefault="008674D8">
      <w:pPr>
        <w:pStyle w:val="TOC2"/>
        <w:rPr>
          <w:rFonts w:asciiTheme="minorHAnsi" w:eastAsiaTheme="minorEastAsia" w:hAnsiTheme="minorHAnsi"/>
        </w:rPr>
      </w:pPr>
      <w:hyperlink w:anchor="_Toc456778703" w:history="1">
        <w:r w:rsidR="003158C6" w:rsidRPr="007B46B7">
          <w:rPr>
            <w:rStyle w:val="Hyperlink"/>
          </w:rPr>
          <w:t>2.3</w:t>
        </w:r>
        <w:r w:rsidR="003158C6">
          <w:rPr>
            <w:rFonts w:asciiTheme="minorHAnsi" w:eastAsiaTheme="minorEastAsia" w:hAnsiTheme="minorHAnsi"/>
          </w:rPr>
          <w:tab/>
        </w:r>
        <w:r w:rsidR="003158C6" w:rsidRPr="007B46B7">
          <w:rPr>
            <w:rStyle w:val="Hyperlink"/>
          </w:rPr>
          <w:t>GridInfo.cs</w:t>
        </w:r>
        <w:r w:rsidR="003158C6">
          <w:rPr>
            <w:webHidden/>
          </w:rPr>
          <w:tab/>
        </w:r>
        <w:r w:rsidR="003158C6">
          <w:rPr>
            <w:webHidden/>
          </w:rPr>
          <w:fldChar w:fldCharType="begin"/>
        </w:r>
        <w:r w:rsidR="003158C6">
          <w:rPr>
            <w:webHidden/>
          </w:rPr>
          <w:instrText xml:space="preserve"> PAGEREF _Toc456778703 \h </w:instrText>
        </w:r>
        <w:r w:rsidR="003158C6">
          <w:rPr>
            <w:webHidden/>
          </w:rPr>
        </w:r>
        <w:r w:rsidR="003158C6">
          <w:rPr>
            <w:webHidden/>
          </w:rPr>
          <w:fldChar w:fldCharType="separate"/>
        </w:r>
        <w:r w:rsidR="003158C6">
          <w:rPr>
            <w:webHidden/>
          </w:rPr>
          <w:t>6</w:t>
        </w:r>
        <w:r w:rsidR="003158C6">
          <w:rPr>
            <w:webHidden/>
          </w:rPr>
          <w:fldChar w:fldCharType="end"/>
        </w:r>
      </w:hyperlink>
    </w:p>
    <w:p w14:paraId="1A4D3AD7" w14:textId="77777777" w:rsidR="003158C6" w:rsidRDefault="008674D8">
      <w:pPr>
        <w:pStyle w:val="TOC2"/>
        <w:rPr>
          <w:rFonts w:asciiTheme="minorHAnsi" w:eastAsiaTheme="minorEastAsia" w:hAnsiTheme="minorHAnsi"/>
        </w:rPr>
      </w:pPr>
      <w:hyperlink w:anchor="_Toc456778704" w:history="1">
        <w:r w:rsidR="003158C6" w:rsidRPr="007B46B7">
          <w:rPr>
            <w:rStyle w:val="Hyperlink"/>
          </w:rPr>
          <w:t>2.4</w:t>
        </w:r>
        <w:r w:rsidR="003158C6">
          <w:rPr>
            <w:rFonts w:asciiTheme="minorHAnsi" w:eastAsiaTheme="minorEastAsia" w:hAnsiTheme="minorHAnsi"/>
          </w:rPr>
          <w:tab/>
        </w:r>
        <w:r w:rsidR="003158C6" w:rsidRPr="007B46B7">
          <w:rPr>
            <w:rStyle w:val="Hyperlink"/>
          </w:rPr>
          <w:t>mergeGridConfiguration</w:t>
        </w:r>
        <w:r w:rsidR="003158C6">
          <w:rPr>
            <w:webHidden/>
          </w:rPr>
          <w:tab/>
        </w:r>
        <w:r w:rsidR="003158C6">
          <w:rPr>
            <w:webHidden/>
          </w:rPr>
          <w:fldChar w:fldCharType="begin"/>
        </w:r>
        <w:r w:rsidR="003158C6">
          <w:rPr>
            <w:webHidden/>
          </w:rPr>
          <w:instrText xml:space="preserve"> PAGEREF _Toc456778704 \h </w:instrText>
        </w:r>
        <w:r w:rsidR="003158C6">
          <w:rPr>
            <w:webHidden/>
          </w:rPr>
        </w:r>
        <w:r w:rsidR="003158C6">
          <w:rPr>
            <w:webHidden/>
          </w:rPr>
          <w:fldChar w:fldCharType="separate"/>
        </w:r>
        <w:r w:rsidR="003158C6">
          <w:rPr>
            <w:webHidden/>
          </w:rPr>
          <w:t>6</w:t>
        </w:r>
        <w:r w:rsidR="003158C6">
          <w:rPr>
            <w:webHidden/>
          </w:rPr>
          <w:fldChar w:fldCharType="end"/>
        </w:r>
      </w:hyperlink>
    </w:p>
    <w:p w14:paraId="1FD6FE8F" w14:textId="77777777" w:rsidR="003158C6" w:rsidRDefault="008674D8">
      <w:pPr>
        <w:pStyle w:val="TOC1"/>
        <w:rPr>
          <w:rFonts w:asciiTheme="minorHAnsi" w:eastAsiaTheme="minorEastAsia" w:hAnsiTheme="minorHAnsi"/>
          <w:b w:val="0"/>
          <w:noProof/>
          <w:sz w:val="22"/>
        </w:rPr>
      </w:pPr>
      <w:hyperlink w:anchor="_Toc456778705" w:history="1">
        <w:r w:rsidR="003158C6" w:rsidRPr="007B46B7">
          <w:rPr>
            <w:rStyle w:val="Hyperlink"/>
            <w:noProof/>
          </w:rPr>
          <w:t>3.</w:t>
        </w:r>
        <w:r w:rsidR="003158C6">
          <w:rPr>
            <w:rFonts w:asciiTheme="minorHAnsi" w:eastAsiaTheme="minorEastAsia" w:hAnsiTheme="minorHAnsi"/>
            <w:b w:val="0"/>
            <w:noProof/>
            <w:sz w:val="22"/>
          </w:rPr>
          <w:tab/>
        </w:r>
        <w:r w:rsidR="003158C6" w:rsidRPr="007B46B7">
          <w:rPr>
            <w:rStyle w:val="Hyperlink"/>
            <w:noProof/>
          </w:rPr>
          <w:t>The Old Way</w:t>
        </w:r>
        <w:r w:rsidR="003158C6">
          <w:rPr>
            <w:noProof/>
            <w:webHidden/>
          </w:rPr>
          <w:tab/>
        </w:r>
        <w:r w:rsidR="003158C6">
          <w:rPr>
            <w:noProof/>
            <w:webHidden/>
          </w:rPr>
          <w:fldChar w:fldCharType="begin"/>
        </w:r>
        <w:r w:rsidR="003158C6">
          <w:rPr>
            <w:noProof/>
            <w:webHidden/>
          </w:rPr>
          <w:instrText xml:space="preserve"> PAGEREF _Toc456778705 \h </w:instrText>
        </w:r>
        <w:r w:rsidR="003158C6">
          <w:rPr>
            <w:noProof/>
            <w:webHidden/>
          </w:rPr>
        </w:r>
        <w:r w:rsidR="003158C6">
          <w:rPr>
            <w:noProof/>
            <w:webHidden/>
          </w:rPr>
          <w:fldChar w:fldCharType="separate"/>
        </w:r>
        <w:r w:rsidR="003158C6">
          <w:rPr>
            <w:noProof/>
            <w:webHidden/>
          </w:rPr>
          <w:t>7</w:t>
        </w:r>
        <w:r w:rsidR="003158C6">
          <w:rPr>
            <w:noProof/>
            <w:webHidden/>
          </w:rPr>
          <w:fldChar w:fldCharType="end"/>
        </w:r>
      </w:hyperlink>
    </w:p>
    <w:p w14:paraId="15F06D1F" w14:textId="77777777" w:rsidR="003158C6" w:rsidRDefault="008674D8">
      <w:pPr>
        <w:pStyle w:val="TOC2"/>
        <w:rPr>
          <w:rFonts w:asciiTheme="minorHAnsi" w:eastAsiaTheme="minorEastAsia" w:hAnsiTheme="minorHAnsi"/>
        </w:rPr>
      </w:pPr>
      <w:hyperlink w:anchor="_Toc456778706" w:history="1">
        <w:r w:rsidR="003158C6" w:rsidRPr="007B46B7">
          <w:rPr>
            <w:rStyle w:val="Hyperlink"/>
          </w:rPr>
          <w:t>3.1</w:t>
        </w:r>
        <w:r w:rsidR="003158C6">
          <w:rPr>
            <w:rFonts w:asciiTheme="minorHAnsi" w:eastAsiaTheme="minorEastAsia" w:hAnsiTheme="minorHAnsi"/>
          </w:rPr>
          <w:tab/>
        </w:r>
        <w:r w:rsidR="003158C6" w:rsidRPr="007B46B7">
          <w:rPr>
            <w:rStyle w:val="Hyperlink"/>
          </w:rPr>
          <w:t>Define grid preference variable in the view</w:t>
        </w:r>
        <w:r w:rsidR="003158C6">
          <w:rPr>
            <w:webHidden/>
          </w:rPr>
          <w:tab/>
        </w:r>
        <w:r w:rsidR="003158C6">
          <w:rPr>
            <w:webHidden/>
          </w:rPr>
          <w:fldChar w:fldCharType="begin"/>
        </w:r>
        <w:r w:rsidR="003158C6">
          <w:rPr>
            <w:webHidden/>
          </w:rPr>
          <w:instrText xml:space="preserve"> PAGEREF _Toc456778706 \h </w:instrText>
        </w:r>
        <w:r w:rsidR="003158C6">
          <w:rPr>
            <w:webHidden/>
          </w:rPr>
        </w:r>
        <w:r w:rsidR="003158C6">
          <w:rPr>
            <w:webHidden/>
          </w:rPr>
          <w:fldChar w:fldCharType="separate"/>
        </w:r>
        <w:r w:rsidR="003158C6">
          <w:rPr>
            <w:webHidden/>
          </w:rPr>
          <w:t>7</w:t>
        </w:r>
        <w:r w:rsidR="003158C6">
          <w:rPr>
            <w:webHidden/>
          </w:rPr>
          <w:fldChar w:fldCharType="end"/>
        </w:r>
      </w:hyperlink>
    </w:p>
    <w:p w14:paraId="43970871" w14:textId="77777777" w:rsidR="003158C6" w:rsidRDefault="008674D8">
      <w:pPr>
        <w:pStyle w:val="TOC2"/>
        <w:rPr>
          <w:rFonts w:asciiTheme="minorHAnsi" w:eastAsiaTheme="minorEastAsia" w:hAnsiTheme="minorHAnsi"/>
        </w:rPr>
      </w:pPr>
      <w:hyperlink w:anchor="_Toc456778707" w:history="1">
        <w:r w:rsidR="003158C6" w:rsidRPr="007B46B7">
          <w:rPr>
            <w:rStyle w:val="Hyperlink"/>
          </w:rPr>
          <w:t>3.2</w:t>
        </w:r>
        <w:r w:rsidR="003158C6">
          <w:rPr>
            <w:rFonts w:asciiTheme="minorHAnsi" w:eastAsiaTheme="minorEastAsia" w:hAnsiTheme="minorHAnsi"/>
          </w:rPr>
          <w:tab/>
        </w:r>
        <w:r w:rsidR="003158C6" w:rsidRPr="007B46B7">
          <w:rPr>
            <w:rStyle w:val="Hyperlink"/>
          </w:rPr>
          <w:t>Define grid buttons in the view</w:t>
        </w:r>
        <w:r w:rsidR="003158C6">
          <w:rPr>
            <w:webHidden/>
          </w:rPr>
          <w:tab/>
        </w:r>
        <w:r w:rsidR="003158C6">
          <w:rPr>
            <w:webHidden/>
          </w:rPr>
          <w:fldChar w:fldCharType="begin"/>
        </w:r>
        <w:r w:rsidR="003158C6">
          <w:rPr>
            <w:webHidden/>
          </w:rPr>
          <w:instrText xml:space="preserve"> PAGEREF _Toc456778707 \h </w:instrText>
        </w:r>
        <w:r w:rsidR="003158C6">
          <w:rPr>
            <w:webHidden/>
          </w:rPr>
        </w:r>
        <w:r w:rsidR="003158C6">
          <w:rPr>
            <w:webHidden/>
          </w:rPr>
          <w:fldChar w:fldCharType="separate"/>
        </w:r>
        <w:r w:rsidR="003158C6">
          <w:rPr>
            <w:webHidden/>
          </w:rPr>
          <w:t>7</w:t>
        </w:r>
        <w:r w:rsidR="003158C6">
          <w:rPr>
            <w:webHidden/>
          </w:rPr>
          <w:fldChar w:fldCharType="end"/>
        </w:r>
      </w:hyperlink>
    </w:p>
    <w:p w14:paraId="142BAA26" w14:textId="77777777" w:rsidR="003158C6" w:rsidRDefault="008674D8">
      <w:pPr>
        <w:pStyle w:val="TOC2"/>
        <w:rPr>
          <w:rFonts w:asciiTheme="minorHAnsi" w:eastAsiaTheme="minorEastAsia" w:hAnsiTheme="minorHAnsi"/>
        </w:rPr>
      </w:pPr>
      <w:hyperlink w:anchor="_Toc456778708" w:history="1">
        <w:r w:rsidR="003158C6" w:rsidRPr="007B46B7">
          <w:rPr>
            <w:rStyle w:val="Hyperlink"/>
          </w:rPr>
          <w:t>3.3</w:t>
        </w:r>
        <w:r w:rsidR="003158C6">
          <w:rPr>
            <w:rFonts w:asciiTheme="minorHAnsi" w:eastAsiaTheme="minorEastAsia" w:hAnsiTheme="minorHAnsi"/>
          </w:rPr>
          <w:tab/>
        </w:r>
        <w:r w:rsidR="003158C6" w:rsidRPr="007B46B7">
          <w:rPr>
            <w:rStyle w:val="Hyperlink"/>
          </w:rPr>
          <w:t>Define the actual grid</w:t>
        </w:r>
        <w:r w:rsidR="003158C6">
          <w:rPr>
            <w:webHidden/>
          </w:rPr>
          <w:tab/>
        </w:r>
        <w:r w:rsidR="003158C6">
          <w:rPr>
            <w:webHidden/>
          </w:rPr>
          <w:fldChar w:fldCharType="begin"/>
        </w:r>
        <w:r w:rsidR="003158C6">
          <w:rPr>
            <w:webHidden/>
          </w:rPr>
          <w:instrText xml:space="preserve"> PAGEREF _Toc456778708 \h </w:instrText>
        </w:r>
        <w:r w:rsidR="003158C6">
          <w:rPr>
            <w:webHidden/>
          </w:rPr>
        </w:r>
        <w:r w:rsidR="003158C6">
          <w:rPr>
            <w:webHidden/>
          </w:rPr>
          <w:fldChar w:fldCharType="separate"/>
        </w:r>
        <w:r w:rsidR="003158C6">
          <w:rPr>
            <w:webHidden/>
          </w:rPr>
          <w:t>7</w:t>
        </w:r>
        <w:r w:rsidR="003158C6">
          <w:rPr>
            <w:webHidden/>
          </w:rPr>
          <w:fldChar w:fldCharType="end"/>
        </w:r>
      </w:hyperlink>
    </w:p>
    <w:p w14:paraId="6A2B3823" w14:textId="77777777" w:rsidR="003158C6" w:rsidRDefault="008674D8">
      <w:pPr>
        <w:pStyle w:val="TOC2"/>
        <w:rPr>
          <w:rFonts w:asciiTheme="minorHAnsi" w:eastAsiaTheme="minorEastAsia" w:hAnsiTheme="minorHAnsi"/>
        </w:rPr>
      </w:pPr>
      <w:hyperlink w:anchor="_Toc456778709" w:history="1">
        <w:r w:rsidR="003158C6" w:rsidRPr="007B46B7">
          <w:rPr>
            <w:rStyle w:val="Hyperlink"/>
          </w:rPr>
          <w:t>3.4</w:t>
        </w:r>
        <w:r w:rsidR="003158C6">
          <w:rPr>
            <w:rFonts w:asciiTheme="minorHAnsi" w:eastAsiaTheme="minorEastAsia" w:hAnsiTheme="minorHAnsi"/>
          </w:rPr>
          <w:tab/>
        </w:r>
        <w:r w:rsidR="003158C6" w:rsidRPr="007B46B7">
          <w:rPr>
            <w:rStyle w:val="Hyperlink"/>
          </w:rPr>
          <w:t>Define the grid preference area</w:t>
        </w:r>
        <w:r w:rsidR="003158C6">
          <w:rPr>
            <w:webHidden/>
          </w:rPr>
          <w:tab/>
        </w:r>
        <w:r w:rsidR="003158C6">
          <w:rPr>
            <w:webHidden/>
          </w:rPr>
          <w:fldChar w:fldCharType="begin"/>
        </w:r>
        <w:r w:rsidR="003158C6">
          <w:rPr>
            <w:webHidden/>
          </w:rPr>
          <w:instrText xml:space="preserve"> PAGEREF _Toc456778709 \h </w:instrText>
        </w:r>
        <w:r w:rsidR="003158C6">
          <w:rPr>
            <w:webHidden/>
          </w:rPr>
        </w:r>
        <w:r w:rsidR="003158C6">
          <w:rPr>
            <w:webHidden/>
          </w:rPr>
          <w:fldChar w:fldCharType="separate"/>
        </w:r>
        <w:r w:rsidR="003158C6">
          <w:rPr>
            <w:webHidden/>
          </w:rPr>
          <w:t>7</w:t>
        </w:r>
        <w:r w:rsidR="003158C6">
          <w:rPr>
            <w:webHidden/>
          </w:rPr>
          <w:fldChar w:fldCharType="end"/>
        </w:r>
      </w:hyperlink>
    </w:p>
    <w:p w14:paraId="171589BC" w14:textId="77777777" w:rsidR="003158C6" w:rsidRDefault="008674D8">
      <w:pPr>
        <w:pStyle w:val="TOC2"/>
        <w:rPr>
          <w:rFonts w:asciiTheme="minorHAnsi" w:eastAsiaTheme="minorEastAsia" w:hAnsiTheme="minorHAnsi"/>
        </w:rPr>
      </w:pPr>
      <w:hyperlink w:anchor="_Toc456778710" w:history="1">
        <w:r w:rsidR="003158C6" w:rsidRPr="007B46B7">
          <w:rPr>
            <w:rStyle w:val="Hyperlink"/>
          </w:rPr>
          <w:t>3.5</w:t>
        </w:r>
        <w:r w:rsidR="003158C6">
          <w:rPr>
            <w:rFonts w:asciiTheme="minorHAnsi" w:eastAsiaTheme="minorEastAsia" w:hAnsiTheme="minorHAnsi"/>
          </w:rPr>
          <w:tab/>
        </w:r>
        <w:r w:rsidR="003158C6" w:rsidRPr="007B46B7">
          <w:rPr>
            <w:rStyle w:val="Hyperlink"/>
          </w:rPr>
          <w:t>If the grid is editable and requires editors</w:t>
        </w:r>
        <w:r w:rsidR="003158C6">
          <w:rPr>
            <w:webHidden/>
          </w:rPr>
          <w:tab/>
        </w:r>
        <w:r w:rsidR="003158C6">
          <w:rPr>
            <w:webHidden/>
          </w:rPr>
          <w:fldChar w:fldCharType="begin"/>
        </w:r>
        <w:r w:rsidR="003158C6">
          <w:rPr>
            <w:webHidden/>
          </w:rPr>
          <w:instrText xml:space="preserve"> PAGEREF _Toc456778710 \h </w:instrText>
        </w:r>
        <w:r w:rsidR="003158C6">
          <w:rPr>
            <w:webHidden/>
          </w:rPr>
        </w:r>
        <w:r w:rsidR="003158C6">
          <w:rPr>
            <w:webHidden/>
          </w:rPr>
          <w:fldChar w:fldCharType="separate"/>
        </w:r>
        <w:r w:rsidR="003158C6">
          <w:rPr>
            <w:webHidden/>
          </w:rPr>
          <w:t>7</w:t>
        </w:r>
        <w:r w:rsidR="003158C6">
          <w:rPr>
            <w:webHidden/>
          </w:rPr>
          <w:fldChar w:fldCharType="end"/>
        </w:r>
      </w:hyperlink>
    </w:p>
    <w:p w14:paraId="30519DCE" w14:textId="77777777" w:rsidR="003158C6" w:rsidRDefault="008674D8">
      <w:pPr>
        <w:pStyle w:val="TOC2"/>
        <w:rPr>
          <w:rFonts w:asciiTheme="minorHAnsi" w:eastAsiaTheme="minorEastAsia" w:hAnsiTheme="minorHAnsi"/>
        </w:rPr>
      </w:pPr>
      <w:hyperlink w:anchor="_Toc456778711" w:history="1">
        <w:r w:rsidR="003158C6" w:rsidRPr="007B46B7">
          <w:rPr>
            <w:rStyle w:val="Hyperlink"/>
          </w:rPr>
          <w:t>3.6</w:t>
        </w:r>
        <w:r w:rsidR="003158C6">
          <w:rPr>
            <w:rFonts w:asciiTheme="minorHAnsi" w:eastAsiaTheme="minorEastAsia" w:hAnsiTheme="minorHAnsi"/>
          </w:rPr>
          <w:tab/>
        </w:r>
        <w:r w:rsidR="003158C6" w:rsidRPr="007B46B7">
          <w:rPr>
            <w:rStyle w:val="Hyperlink"/>
          </w:rPr>
          <w:t>The grid configuration has to manually create for every grid</w:t>
        </w:r>
        <w:r w:rsidR="003158C6">
          <w:rPr>
            <w:webHidden/>
          </w:rPr>
          <w:tab/>
        </w:r>
        <w:r w:rsidR="003158C6">
          <w:rPr>
            <w:webHidden/>
          </w:rPr>
          <w:fldChar w:fldCharType="begin"/>
        </w:r>
        <w:r w:rsidR="003158C6">
          <w:rPr>
            <w:webHidden/>
          </w:rPr>
          <w:instrText xml:space="preserve"> PAGEREF _Toc456778711 \h </w:instrText>
        </w:r>
        <w:r w:rsidR="003158C6">
          <w:rPr>
            <w:webHidden/>
          </w:rPr>
        </w:r>
        <w:r w:rsidR="003158C6">
          <w:rPr>
            <w:webHidden/>
          </w:rPr>
          <w:fldChar w:fldCharType="separate"/>
        </w:r>
        <w:r w:rsidR="003158C6">
          <w:rPr>
            <w:webHidden/>
          </w:rPr>
          <w:t>8</w:t>
        </w:r>
        <w:r w:rsidR="003158C6">
          <w:rPr>
            <w:webHidden/>
          </w:rPr>
          <w:fldChar w:fldCharType="end"/>
        </w:r>
      </w:hyperlink>
    </w:p>
    <w:p w14:paraId="461FBDA1" w14:textId="77777777" w:rsidR="003158C6" w:rsidRDefault="008674D8">
      <w:pPr>
        <w:pStyle w:val="TOC1"/>
        <w:rPr>
          <w:rFonts w:asciiTheme="minorHAnsi" w:eastAsiaTheme="minorEastAsia" w:hAnsiTheme="minorHAnsi"/>
          <w:b w:val="0"/>
          <w:noProof/>
          <w:sz w:val="22"/>
        </w:rPr>
      </w:pPr>
      <w:hyperlink w:anchor="_Toc456778712" w:history="1">
        <w:r w:rsidR="003158C6" w:rsidRPr="007B46B7">
          <w:rPr>
            <w:rStyle w:val="Hyperlink"/>
            <w:noProof/>
          </w:rPr>
          <w:t>4.</w:t>
        </w:r>
        <w:r w:rsidR="003158C6">
          <w:rPr>
            <w:rFonts w:asciiTheme="minorHAnsi" w:eastAsiaTheme="minorEastAsia" w:hAnsiTheme="minorHAnsi"/>
            <w:b w:val="0"/>
            <w:noProof/>
            <w:sz w:val="22"/>
          </w:rPr>
          <w:tab/>
        </w:r>
        <w:r w:rsidR="003158C6" w:rsidRPr="007B46B7">
          <w:rPr>
            <w:rStyle w:val="Hyperlink"/>
            <w:noProof/>
          </w:rPr>
          <w:t>The New Way</w:t>
        </w:r>
        <w:r w:rsidR="003158C6">
          <w:rPr>
            <w:noProof/>
            <w:webHidden/>
          </w:rPr>
          <w:tab/>
        </w:r>
        <w:r w:rsidR="003158C6">
          <w:rPr>
            <w:noProof/>
            <w:webHidden/>
          </w:rPr>
          <w:fldChar w:fldCharType="begin"/>
        </w:r>
        <w:r w:rsidR="003158C6">
          <w:rPr>
            <w:noProof/>
            <w:webHidden/>
          </w:rPr>
          <w:instrText xml:space="preserve"> PAGEREF _Toc456778712 \h </w:instrText>
        </w:r>
        <w:r w:rsidR="003158C6">
          <w:rPr>
            <w:noProof/>
            <w:webHidden/>
          </w:rPr>
        </w:r>
        <w:r w:rsidR="003158C6">
          <w:rPr>
            <w:noProof/>
            <w:webHidden/>
          </w:rPr>
          <w:fldChar w:fldCharType="separate"/>
        </w:r>
        <w:r w:rsidR="003158C6">
          <w:rPr>
            <w:noProof/>
            <w:webHidden/>
          </w:rPr>
          <w:t>10</w:t>
        </w:r>
        <w:r w:rsidR="003158C6">
          <w:rPr>
            <w:noProof/>
            <w:webHidden/>
          </w:rPr>
          <w:fldChar w:fldCharType="end"/>
        </w:r>
      </w:hyperlink>
    </w:p>
    <w:p w14:paraId="4ABAA281" w14:textId="77777777" w:rsidR="003158C6" w:rsidRDefault="008674D8">
      <w:pPr>
        <w:pStyle w:val="TOC2"/>
        <w:rPr>
          <w:rFonts w:asciiTheme="minorHAnsi" w:eastAsiaTheme="minorEastAsia" w:hAnsiTheme="minorHAnsi"/>
        </w:rPr>
      </w:pPr>
      <w:hyperlink w:anchor="_Toc456778713" w:history="1">
        <w:r w:rsidR="003158C6" w:rsidRPr="007B46B7">
          <w:rPr>
            <w:rStyle w:val="Hyperlink"/>
          </w:rPr>
          <w:t>4.1</w:t>
        </w:r>
        <w:r w:rsidR="003158C6">
          <w:rPr>
            <w:rFonts w:asciiTheme="minorHAnsi" w:eastAsiaTheme="minorEastAsia" w:hAnsiTheme="minorHAnsi"/>
          </w:rPr>
          <w:tab/>
        </w:r>
        <w:r w:rsidR="003158C6" w:rsidRPr="007B46B7">
          <w:rPr>
            <w:rStyle w:val="Hyperlink"/>
          </w:rPr>
          <w:t>Put GridInfo attributes on model properties</w:t>
        </w:r>
        <w:r w:rsidR="003158C6">
          <w:rPr>
            <w:webHidden/>
          </w:rPr>
          <w:tab/>
        </w:r>
        <w:r w:rsidR="003158C6">
          <w:rPr>
            <w:webHidden/>
          </w:rPr>
          <w:fldChar w:fldCharType="begin"/>
        </w:r>
        <w:r w:rsidR="003158C6">
          <w:rPr>
            <w:webHidden/>
          </w:rPr>
          <w:instrText xml:space="preserve"> PAGEREF _Toc456778713 \h </w:instrText>
        </w:r>
        <w:r w:rsidR="003158C6">
          <w:rPr>
            <w:webHidden/>
          </w:rPr>
        </w:r>
        <w:r w:rsidR="003158C6">
          <w:rPr>
            <w:webHidden/>
          </w:rPr>
          <w:fldChar w:fldCharType="separate"/>
        </w:r>
        <w:r w:rsidR="003158C6">
          <w:rPr>
            <w:webHidden/>
          </w:rPr>
          <w:t>10</w:t>
        </w:r>
        <w:r w:rsidR="003158C6">
          <w:rPr>
            <w:webHidden/>
          </w:rPr>
          <w:fldChar w:fldCharType="end"/>
        </w:r>
      </w:hyperlink>
    </w:p>
    <w:p w14:paraId="74F9009B" w14:textId="77777777" w:rsidR="003158C6" w:rsidRDefault="008674D8">
      <w:pPr>
        <w:pStyle w:val="TOC2"/>
        <w:rPr>
          <w:rFonts w:asciiTheme="minorHAnsi" w:eastAsiaTheme="minorEastAsia" w:hAnsiTheme="minorHAnsi"/>
        </w:rPr>
      </w:pPr>
      <w:hyperlink w:anchor="_Toc456778714" w:history="1">
        <w:r w:rsidR="003158C6" w:rsidRPr="007B46B7">
          <w:rPr>
            <w:rStyle w:val="Hyperlink"/>
          </w:rPr>
          <w:t>4.2</w:t>
        </w:r>
        <w:r w:rsidR="003158C6">
          <w:rPr>
            <w:rFonts w:asciiTheme="minorHAnsi" w:eastAsiaTheme="minorEastAsia" w:hAnsiTheme="minorHAnsi"/>
          </w:rPr>
          <w:tab/>
        </w:r>
        <w:r w:rsidR="003158C6" w:rsidRPr="007B46B7">
          <w:rPr>
            <w:rStyle w:val="Hyperlink"/>
          </w:rPr>
          <w:t>Define grid area in razor view</w:t>
        </w:r>
        <w:r w:rsidR="003158C6">
          <w:rPr>
            <w:webHidden/>
          </w:rPr>
          <w:tab/>
        </w:r>
        <w:r w:rsidR="003158C6">
          <w:rPr>
            <w:webHidden/>
          </w:rPr>
          <w:fldChar w:fldCharType="begin"/>
        </w:r>
        <w:r w:rsidR="003158C6">
          <w:rPr>
            <w:webHidden/>
          </w:rPr>
          <w:instrText xml:space="preserve"> PAGEREF _Toc456778714 \h </w:instrText>
        </w:r>
        <w:r w:rsidR="003158C6">
          <w:rPr>
            <w:webHidden/>
          </w:rPr>
        </w:r>
        <w:r w:rsidR="003158C6">
          <w:rPr>
            <w:webHidden/>
          </w:rPr>
          <w:fldChar w:fldCharType="separate"/>
        </w:r>
        <w:r w:rsidR="003158C6">
          <w:rPr>
            <w:webHidden/>
          </w:rPr>
          <w:t>10</w:t>
        </w:r>
        <w:r w:rsidR="003158C6">
          <w:rPr>
            <w:webHidden/>
          </w:rPr>
          <w:fldChar w:fldCharType="end"/>
        </w:r>
      </w:hyperlink>
    </w:p>
    <w:p w14:paraId="0F994108" w14:textId="77777777" w:rsidR="003158C6" w:rsidRDefault="008674D8">
      <w:pPr>
        <w:pStyle w:val="TOC2"/>
        <w:rPr>
          <w:rFonts w:asciiTheme="minorHAnsi" w:eastAsiaTheme="minorEastAsia" w:hAnsiTheme="minorHAnsi"/>
        </w:rPr>
      </w:pPr>
      <w:hyperlink w:anchor="_Toc456778715" w:history="1">
        <w:r w:rsidR="003158C6" w:rsidRPr="007B46B7">
          <w:rPr>
            <w:rStyle w:val="Hyperlink"/>
          </w:rPr>
          <w:t>4.3</w:t>
        </w:r>
        <w:r w:rsidR="003158C6">
          <w:rPr>
            <w:rFonts w:asciiTheme="minorHAnsi" w:eastAsiaTheme="minorEastAsia" w:hAnsiTheme="minorHAnsi"/>
          </w:rPr>
          <w:tab/>
        </w:r>
        <w:r w:rsidR="003158C6" w:rsidRPr="007B46B7">
          <w:rPr>
            <w:rStyle w:val="Hyperlink"/>
          </w:rPr>
          <w:t>Define the JavaScript object</w:t>
        </w:r>
        <w:r w:rsidR="003158C6">
          <w:rPr>
            <w:webHidden/>
          </w:rPr>
          <w:tab/>
        </w:r>
        <w:r w:rsidR="003158C6">
          <w:rPr>
            <w:webHidden/>
          </w:rPr>
          <w:fldChar w:fldCharType="begin"/>
        </w:r>
        <w:r w:rsidR="003158C6">
          <w:rPr>
            <w:webHidden/>
          </w:rPr>
          <w:instrText xml:space="preserve"> PAGEREF _Toc456778715 \h </w:instrText>
        </w:r>
        <w:r w:rsidR="003158C6">
          <w:rPr>
            <w:webHidden/>
          </w:rPr>
        </w:r>
        <w:r w:rsidR="003158C6">
          <w:rPr>
            <w:webHidden/>
          </w:rPr>
          <w:fldChar w:fldCharType="separate"/>
        </w:r>
        <w:r w:rsidR="003158C6">
          <w:rPr>
            <w:webHidden/>
          </w:rPr>
          <w:t>10</w:t>
        </w:r>
        <w:r w:rsidR="003158C6">
          <w:rPr>
            <w:webHidden/>
          </w:rPr>
          <w:fldChar w:fldCharType="end"/>
        </w:r>
      </w:hyperlink>
    </w:p>
    <w:p w14:paraId="05609A2A" w14:textId="77777777" w:rsidR="003158C6" w:rsidRDefault="008674D8">
      <w:pPr>
        <w:pStyle w:val="TOC1"/>
        <w:rPr>
          <w:rFonts w:asciiTheme="minorHAnsi" w:eastAsiaTheme="minorEastAsia" w:hAnsiTheme="minorHAnsi"/>
          <w:b w:val="0"/>
          <w:noProof/>
          <w:sz w:val="22"/>
        </w:rPr>
      </w:pPr>
      <w:hyperlink w:anchor="_Toc456778716" w:history="1">
        <w:r w:rsidR="003158C6" w:rsidRPr="007B46B7">
          <w:rPr>
            <w:rStyle w:val="Hyperlink"/>
            <w:noProof/>
          </w:rPr>
          <w:t>5.</w:t>
        </w:r>
        <w:r w:rsidR="003158C6">
          <w:rPr>
            <w:rFonts w:asciiTheme="minorHAnsi" w:eastAsiaTheme="minorEastAsia" w:hAnsiTheme="minorHAnsi"/>
            <w:b w:val="0"/>
            <w:noProof/>
            <w:sz w:val="22"/>
          </w:rPr>
          <w:tab/>
        </w:r>
        <w:r w:rsidR="003158C6" w:rsidRPr="007B46B7">
          <w:rPr>
            <w:rStyle w:val="Hyperlink"/>
            <w:noProof/>
          </w:rPr>
          <w:t>GridPage.cshtml</w:t>
        </w:r>
        <w:r w:rsidR="003158C6">
          <w:rPr>
            <w:noProof/>
            <w:webHidden/>
          </w:rPr>
          <w:tab/>
        </w:r>
        <w:r w:rsidR="003158C6">
          <w:rPr>
            <w:noProof/>
            <w:webHidden/>
          </w:rPr>
          <w:fldChar w:fldCharType="begin"/>
        </w:r>
        <w:r w:rsidR="003158C6">
          <w:rPr>
            <w:noProof/>
            <w:webHidden/>
          </w:rPr>
          <w:instrText xml:space="preserve"> PAGEREF _Toc456778716 \h </w:instrText>
        </w:r>
        <w:r w:rsidR="003158C6">
          <w:rPr>
            <w:noProof/>
            <w:webHidden/>
          </w:rPr>
        </w:r>
        <w:r w:rsidR="003158C6">
          <w:rPr>
            <w:noProof/>
            <w:webHidden/>
          </w:rPr>
          <w:fldChar w:fldCharType="separate"/>
        </w:r>
        <w:r w:rsidR="003158C6">
          <w:rPr>
            <w:noProof/>
            <w:webHidden/>
          </w:rPr>
          <w:t>13</w:t>
        </w:r>
        <w:r w:rsidR="003158C6">
          <w:rPr>
            <w:noProof/>
            <w:webHidden/>
          </w:rPr>
          <w:fldChar w:fldCharType="end"/>
        </w:r>
      </w:hyperlink>
    </w:p>
    <w:p w14:paraId="6606F0F5" w14:textId="77777777" w:rsidR="003158C6" w:rsidRDefault="008674D8">
      <w:pPr>
        <w:pStyle w:val="TOC1"/>
        <w:rPr>
          <w:rFonts w:asciiTheme="minorHAnsi" w:eastAsiaTheme="minorEastAsia" w:hAnsiTheme="minorHAnsi"/>
          <w:b w:val="0"/>
          <w:noProof/>
          <w:sz w:val="22"/>
        </w:rPr>
      </w:pPr>
      <w:hyperlink w:anchor="_Toc456778717" w:history="1">
        <w:r w:rsidR="003158C6" w:rsidRPr="007B46B7">
          <w:rPr>
            <w:rStyle w:val="Hyperlink"/>
            <w:noProof/>
          </w:rPr>
          <w:t>6.</w:t>
        </w:r>
        <w:r w:rsidR="003158C6">
          <w:rPr>
            <w:rFonts w:asciiTheme="minorHAnsi" w:eastAsiaTheme="minorEastAsia" w:hAnsiTheme="minorHAnsi"/>
            <w:b w:val="0"/>
            <w:noProof/>
            <w:sz w:val="22"/>
          </w:rPr>
          <w:tab/>
        </w:r>
        <w:r w:rsidR="003158C6" w:rsidRPr="007B46B7">
          <w:rPr>
            <w:rStyle w:val="Hyperlink"/>
            <w:noProof/>
          </w:rPr>
          <w:t>GridConfigViewModel.cs</w:t>
        </w:r>
        <w:r w:rsidR="003158C6">
          <w:rPr>
            <w:noProof/>
            <w:webHidden/>
          </w:rPr>
          <w:tab/>
        </w:r>
        <w:r w:rsidR="003158C6">
          <w:rPr>
            <w:noProof/>
            <w:webHidden/>
          </w:rPr>
          <w:fldChar w:fldCharType="begin"/>
        </w:r>
        <w:r w:rsidR="003158C6">
          <w:rPr>
            <w:noProof/>
            <w:webHidden/>
          </w:rPr>
          <w:instrText xml:space="preserve"> PAGEREF _Toc456778717 \h </w:instrText>
        </w:r>
        <w:r w:rsidR="003158C6">
          <w:rPr>
            <w:noProof/>
            <w:webHidden/>
          </w:rPr>
        </w:r>
        <w:r w:rsidR="003158C6">
          <w:rPr>
            <w:noProof/>
            <w:webHidden/>
          </w:rPr>
          <w:fldChar w:fldCharType="separate"/>
        </w:r>
        <w:r w:rsidR="003158C6">
          <w:rPr>
            <w:noProof/>
            <w:webHidden/>
          </w:rPr>
          <w:t>14</w:t>
        </w:r>
        <w:r w:rsidR="003158C6">
          <w:rPr>
            <w:noProof/>
            <w:webHidden/>
          </w:rPr>
          <w:fldChar w:fldCharType="end"/>
        </w:r>
      </w:hyperlink>
    </w:p>
    <w:p w14:paraId="3356CD95" w14:textId="77777777" w:rsidR="003158C6" w:rsidRDefault="008674D8">
      <w:pPr>
        <w:pStyle w:val="TOC2"/>
        <w:rPr>
          <w:rFonts w:asciiTheme="minorHAnsi" w:eastAsiaTheme="minorEastAsia" w:hAnsiTheme="minorHAnsi"/>
        </w:rPr>
      </w:pPr>
      <w:hyperlink w:anchor="_Toc456778718" w:history="1">
        <w:r w:rsidR="003158C6" w:rsidRPr="007B46B7">
          <w:rPr>
            <w:rStyle w:val="Hyperlink"/>
          </w:rPr>
          <w:t>6.1</w:t>
        </w:r>
        <w:r w:rsidR="003158C6">
          <w:rPr>
            <w:rFonts w:asciiTheme="minorHAnsi" w:eastAsiaTheme="minorEastAsia" w:hAnsiTheme="minorHAnsi"/>
          </w:rPr>
          <w:tab/>
        </w:r>
        <w:r w:rsidR="003158C6" w:rsidRPr="007B46B7">
          <w:rPr>
            <w:rStyle w:val="Hyperlink"/>
          </w:rPr>
          <w:t>Constructor Arguments</w:t>
        </w:r>
        <w:r w:rsidR="003158C6">
          <w:rPr>
            <w:webHidden/>
          </w:rPr>
          <w:tab/>
        </w:r>
        <w:r w:rsidR="003158C6">
          <w:rPr>
            <w:webHidden/>
          </w:rPr>
          <w:fldChar w:fldCharType="begin"/>
        </w:r>
        <w:r w:rsidR="003158C6">
          <w:rPr>
            <w:webHidden/>
          </w:rPr>
          <w:instrText xml:space="preserve"> PAGEREF _Toc456778718 \h </w:instrText>
        </w:r>
        <w:r w:rsidR="003158C6">
          <w:rPr>
            <w:webHidden/>
          </w:rPr>
        </w:r>
        <w:r w:rsidR="003158C6">
          <w:rPr>
            <w:webHidden/>
          </w:rPr>
          <w:fldChar w:fldCharType="separate"/>
        </w:r>
        <w:r w:rsidR="003158C6">
          <w:rPr>
            <w:webHidden/>
          </w:rPr>
          <w:t>14</w:t>
        </w:r>
        <w:r w:rsidR="003158C6">
          <w:rPr>
            <w:webHidden/>
          </w:rPr>
          <w:fldChar w:fldCharType="end"/>
        </w:r>
      </w:hyperlink>
    </w:p>
    <w:p w14:paraId="24199A28" w14:textId="77777777" w:rsidR="003158C6" w:rsidRDefault="008674D8">
      <w:pPr>
        <w:pStyle w:val="TOC2"/>
        <w:rPr>
          <w:rFonts w:asciiTheme="minorHAnsi" w:eastAsiaTheme="minorEastAsia" w:hAnsiTheme="minorHAnsi"/>
        </w:rPr>
      </w:pPr>
      <w:hyperlink w:anchor="_Toc456778719" w:history="1">
        <w:r w:rsidR="003158C6" w:rsidRPr="007B46B7">
          <w:rPr>
            <w:rStyle w:val="Hyperlink"/>
          </w:rPr>
          <w:t>6.2</w:t>
        </w:r>
        <w:r w:rsidR="003158C6">
          <w:rPr>
            <w:rFonts w:asciiTheme="minorHAnsi" w:eastAsiaTheme="minorEastAsia" w:hAnsiTheme="minorHAnsi"/>
          </w:rPr>
          <w:tab/>
        </w:r>
        <w:r w:rsidR="003158C6" w:rsidRPr="007B46B7">
          <w:rPr>
            <w:rStyle w:val="Hyperlink"/>
          </w:rPr>
          <w:t>Other Properties</w:t>
        </w:r>
        <w:r w:rsidR="003158C6">
          <w:rPr>
            <w:webHidden/>
          </w:rPr>
          <w:tab/>
        </w:r>
        <w:r w:rsidR="003158C6">
          <w:rPr>
            <w:webHidden/>
          </w:rPr>
          <w:fldChar w:fldCharType="begin"/>
        </w:r>
        <w:r w:rsidR="003158C6">
          <w:rPr>
            <w:webHidden/>
          </w:rPr>
          <w:instrText xml:space="preserve"> PAGEREF _Toc456778719 \h </w:instrText>
        </w:r>
        <w:r w:rsidR="003158C6">
          <w:rPr>
            <w:webHidden/>
          </w:rPr>
        </w:r>
        <w:r w:rsidR="003158C6">
          <w:rPr>
            <w:webHidden/>
          </w:rPr>
          <w:fldChar w:fldCharType="separate"/>
        </w:r>
        <w:r w:rsidR="003158C6">
          <w:rPr>
            <w:webHidden/>
          </w:rPr>
          <w:t>14</w:t>
        </w:r>
        <w:r w:rsidR="003158C6">
          <w:rPr>
            <w:webHidden/>
          </w:rPr>
          <w:fldChar w:fldCharType="end"/>
        </w:r>
      </w:hyperlink>
    </w:p>
    <w:p w14:paraId="053BBFE2" w14:textId="77777777" w:rsidR="003158C6" w:rsidRDefault="008674D8">
      <w:pPr>
        <w:pStyle w:val="TOC1"/>
        <w:rPr>
          <w:rFonts w:asciiTheme="minorHAnsi" w:eastAsiaTheme="minorEastAsia" w:hAnsiTheme="minorHAnsi"/>
          <w:b w:val="0"/>
          <w:noProof/>
          <w:sz w:val="22"/>
        </w:rPr>
      </w:pPr>
      <w:hyperlink w:anchor="_Toc456778720" w:history="1">
        <w:r w:rsidR="003158C6" w:rsidRPr="007B46B7">
          <w:rPr>
            <w:rStyle w:val="Hyperlink"/>
            <w:noProof/>
          </w:rPr>
          <w:t>7.</w:t>
        </w:r>
        <w:r w:rsidR="003158C6">
          <w:rPr>
            <w:rFonts w:asciiTheme="minorHAnsi" w:eastAsiaTheme="minorEastAsia" w:hAnsiTheme="minorHAnsi"/>
            <w:b w:val="0"/>
            <w:noProof/>
            <w:sz w:val="22"/>
          </w:rPr>
          <w:tab/>
        </w:r>
        <w:r w:rsidR="003158C6" w:rsidRPr="007B46B7">
          <w:rPr>
            <w:rStyle w:val="Hyperlink"/>
            <w:noProof/>
          </w:rPr>
          <w:t>GridInfo.cs</w:t>
        </w:r>
        <w:r w:rsidR="003158C6">
          <w:rPr>
            <w:noProof/>
            <w:webHidden/>
          </w:rPr>
          <w:tab/>
        </w:r>
        <w:r w:rsidR="003158C6">
          <w:rPr>
            <w:noProof/>
            <w:webHidden/>
          </w:rPr>
          <w:fldChar w:fldCharType="begin"/>
        </w:r>
        <w:r w:rsidR="003158C6">
          <w:rPr>
            <w:noProof/>
            <w:webHidden/>
          </w:rPr>
          <w:instrText xml:space="preserve"> PAGEREF _Toc456778720 \h </w:instrText>
        </w:r>
        <w:r w:rsidR="003158C6">
          <w:rPr>
            <w:noProof/>
            <w:webHidden/>
          </w:rPr>
        </w:r>
        <w:r w:rsidR="003158C6">
          <w:rPr>
            <w:noProof/>
            <w:webHidden/>
          </w:rPr>
          <w:fldChar w:fldCharType="separate"/>
        </w:r>
        <w:r w:rsidR="003158C6">
          <w:rPr>
            <w:noProof/>
            <w:webHidden/>
          </w:rPr>
          <w:t>16</w:t>
        </w:r>
        <w:r w:rsidR="003158C6">
          <w:rPr>
            <w:noProof/>
            <w:webHidden/>
          </w:rPr>
          <w:fldChar w:fldCharType="end"/>
        </w:r>
      </w:hyperlink>
    </w:p>
    <w:p w14:paraId="603D024A" w14:textId="77777777" w:rsidR="003158C6" w:rsidRDefault="008674D8">
      <w:pPr>
        <w:pStyle w:val="TOC2"/>
        <w:rPr>
          <w:rFonts w:asciiTheme="minorHAnsi" w:eastAsiaTheme="minorEastAsia" w:hAnsiTheme="minorHAnsi"/>
        </w:rPr>
      </w:pPr>
      <w:hyperlink w:anchor="_Toc456778721" w:history="1">
        <w:r w:rsidR="003158C6" w:rsidRPr="007B46B7">
          <w:rPr>
            <w:rStyle w:val="Hyperlink"/>
          </w:rPr>
          <w:t>7.1</w:t>
        </w:r>
        <w:r w:rsidR="003158C6">
          <w:rPr>
            <w:rFonts w:asciiTheme="minorHAnsi" w:eastAsiaTheme="minorEastAsia" w:hAnsiTheme="minorHAnsi"/>
          </w:rPr>
          <w:tab/>
        </w:r>
        <w:r w:rsidR="003158C6" w:rsidRPr="007B46B7">
          <w:rPr>
            <w:rStyle w:val="Hyperlink"/>
          </w:rPr>
          <w:t>Constructor Arguments</w:t>
        </w:r>
        <w:r w:rsidR="003158C6">
          <w:rPr>
            <w:webHidden/>
          </w:rPr>
          <w:tab/>
        </w:r>
        <w:r w:rsidR="003158C6">
          <w:rPr>
            <w:webHidden/>
          </w:rPr>
          <w:fldChar w:fldCharType="begin"/>
        </w:r>
        <w:r w:rsidR="003158C6">
          <w:rPr>
            <w:webHidden/>
          </w:rPr>
          <w:instrText xml:space="preserve"> PAGEREF _Toc456778721 \h </w:instrText>
        </w:r>
        <w:r w:rsidR="003158C6">
          <w:rPr>
            <w:webHidden/>
          </w:rPr>
        </w:r>
        <w:r w:rsidR="003158C6">
          <w:rPr>
            <w:webHidden/>
          </w:rPr>
          <w:fldChar w:fldCharType="separate"/>
        </w:r>
        <w:r w:rsidR="003158C6">
          <w:rPr>
            <w:webHidden/>
          </w:rPr>
          <w:t>16</w:t>
        </w:r>
        <w:r w:rsidR="003158C6">
          <w:rPr>
            <w:webHidden/>
          </w:rPr>
          <w:fldChar w:fldCharType="end"/>
        </w:r>
      </w:hyperlink>
    </w:p>
    <w:p w14:paraId="1F8DABC6" w14:textId="77777777" w:rsidR="003158C6" w:rsidRDefault="008674D8">
      <w:pPr>
        <w:pStyle w:val="TOC2"/>
        <w:rPr>
          <w:rFonts w:asciiTheme="minorHAnsi" w:eastAsiaTheme="minorEastAsia" w:hAnsiTheme="minorHAnsi"/>
        </w:rPr>
      </w:pPr>
      <w:hyperlink w:anchor="_Toc456778722" w:history="1">
        <w:r w:rsidR="003158C6" w:rsidRPr="007B46B7">
          <w:rPr>
            <w:rStyle w:val="Hyperlink"/>
          </w:rPr>
          <w:t>7.2</w:t>
        </w:r>
        <w:r w:rsidR="003158C6">
          <w:rPr>
            <w:rFonts w:asciiTheme="minorHAnsi" w:eastAsiaTheme="minorEastAsia" w:hAnsiTheme="minorHAnsi"/>
          </w:rPr>
          <w:tab/>
        </w:r>
        <w:r w:rsidR="003158C6" w:rsidRPr="007B46B7">
          <w:rPr>
            <w:rStyle w:val="Hyperlink"/>
          </w:rPr>
          <w:t>Other Properties</w:t>
        </w:r>
        <w:r w:rsidR="003158C6">
          <w:rPr>
            <w:webHidden/>
          </w:rPr>
          <w:tab/>
        </w:r>
        <w:r w:rsidR="003158C6">
          <w:rPr>
            <w:webHidden/>
          </w:rPr>
          <w:fldChar w:fldCharType="begin"/>
        </w:r>
        <w:r w:rsidR="003158C6">
          <w:rPr>
            <w:webHidden/>
          </w:rPr>
          <w:instrText xml:space="preserve"> PAGEREF _Toc456778722 \h </w:instrText>
        </w:r>
        <w:r w:rsidR="003158C6">
          <w:rPr>
            <w:webHidden/>
          </w:rPr>
        </w:r>
        <w:r w:rsidR="003158C6">
          <w:rPr>
            <w:webHidden/>
          </w:rPr>
          <w:fldChar w:fldCharType="separate"/>
        </w:r>
        <w:r w:rsidR="003158C6">
          <w:rPr>
            <w:webHidden/>
          </w:rPr>
          <w:t>17</w:t>
        </w:r>
        <w:r w:rsidR="003158C6">
          <w:rPr>
            <w:webHidden/>
          </w:rPr>
          <w:fldChar w:fldCharType="end"/>
        </w:r>
      </w:hyperlink>
    </w:p>
    <w:p w14:paraId="19038B12" w14:textId="77777777" w:rsidR="003158C6" w:rsidRDefault="008674D8">
      <w:pPr>
        <w:pStyle w:val="TOC2"/>
        <w:rPr>
          <w:rFonts w:asciiTheme="minorHAnsi" w:eastAsiaTheme="minorEastAsia" w:hAnsiTheme="minorHAnsi"/>
        </w:rPr>
      </w:pPr>
      <w:hyperlink w:anchor="_Toc456778723" w:history="1">
        <w:r w:rsidR="003158C6" w:rsidRPr="007B46B7">
          <w:rPr>
            <w:rStyle w:val="Hyperlink"/>
          </w:rPr>
          <w:t>7.3</w:t>
        </w:r>
        <w:r w:rsidR="003158C6">
          <w:rPr>
            <w:rFonts w:asciiTheme="minorHAnsi" w:eastAsiaTheme="minorEastAsia" w:hAnsiTheme="minorHAnsi"/>
          </w:rPr>
          <w:tab/>
        </w:r>
        <w:r w:rsidR="003158C6" w:rsidRPr="007B46B7">
          <w:rPr>
            <w:rStyle w:val="Hyperlink"/>
          </w:rPr>
          <w:t>Editor Types</w:t>
        </w:r>
        <w:r w:rsidR="003158C6">
          <w:rPr>
            <w:webHidden/>
          </w:rPr>
          <w:tab/>
        </w:r>
        <w:r w:rsidR="003158C6">
          <w:rPr>
            <w:webHidden/>
          </w:rPr>
          <w:fldChar w:fldCharType="begin"/>
        </w:r>
        <w:r w:rsidR="003158C6">
          <w:rPr>
            <w:webHidden/>
          </w:rPr>
          <w:instrText xml:space="preserve"> PAGEREF _Toc456778723 \h </w:instrText>
        </w:r>
        <w:r w:rsidR="003158C6">
          <w:rPr>
            <w:webHidden/>
          </w:rPr>
        </w:r>
        <w:r w:rsidR="003158C6">
          <w:rPr>
            <w:webHidden/>
          </w:rPr>
          <w:fldChar w:fldCharType="separate"/>
        </w:r>
        <w:r w:rsidR="003158C6">
          <w:rPr>
            <w:webHidden/>
          </w:rPr>
          <w:t>17</w:t>
        </w:r>
        <w:r w:rsidR="003158C6">
          <w:rPr>
            <w:webHidden/>
          </w:rPr>
          <w:fldChar w:fldCharType="end"/>
        </w:r>
      </w:hyperlink>
    </w:p>
    <w:p w14:paraId="37FAF799" w14:textId="77777777" w:rsidR="003158C6" w:rsidRDefault="008674D8">
      <w:pPr>
        <w:pStyle w:val="TOC3"/>
        <w:rPr>
          <w:rFonts w:asciiTheme="minorHAnsi" w:eastAsiaTheme="minorEastAsia" w:hAnsiTheme="minorHAnsi"/>
        </w:rPr>
      </w:pPr>
      <w:hyperlink w:anchor="_Toc456778724" w:history="1">
        <w:r w:rsidR="003158C6" w:rsidRPr="007B46B7">
          <w:rPr>
            <w:rStyle w:val="Hyperlink"/>
          </w:rPr>
          <w:t>7.3.1</w:t>
        </w:r>
        <w:r w:rsidR="003158C6">
          <w:rPr>
            <w:rFonts w:asciiTheme="minorHAnsi" w:eastAsiaTheme="minorEastAsia" w:hAnsiTheme="minorHAnsi"/>
          </w:rPr>
          <w:tab/>
        </w:r>
        <w:r w:rsidR="003158C6" w:rsidRPr="007B46B7">
          <w:rPr>
            <w:rStyle w:val="Hyperlink"/>
          </w:rPr>
          <w:t>Text Editor</w:t>
        </w:r>
        <w:r w:rsidR="003158C6">
          <w:rPr>
            <w:webHidden/>
          </w:rPr>
          <w:tab/>
        </w:r>
        <w:r w:rsidR="003158C6">
          <w:rPr>
            <w:webHidden/>
          </w:rPr>
          <w:fldChar w:fldCharType="begin"/>
        </w:r>
        <w:r w:rsidR="003158C6">
          <w:rPr>
            <w:webHidden/>
          </w:rPr>
          <w:instrText xml:space="preserve"> PAGEREF _Toc456778724 \h </w:instrText>
        </w:r>
        <w:r w:rsidR="003158C6">
          <w:rPr>
            <w:webHidden/>
          </w:rPr>
        </w:r>
        <w:r w:rsidR="003158C6">
          <w:rPr>
            <w:webHidden/>
          </w:rPr>
          <w:fldChar w:fldCharType="separate"/>
        </w:r>
        <w:r w:rsidR="003158C6">
          <w:rPr>
            <w:webHidden/>
          </w:rPr>
          <w:t>17</w:t>
        </w:r>
        <w:r w:rsidR="003158C6">
          <w:rPr>
            <w:webHidden/>
          </w:rPr>
          <w:fldChar w:fldCharType="end"/>
        </w:r>
      </w:hyperlink>
    </w:p>
    <w:p w14:paraId="31F97C0E" w14:textId="77777777" w:rsidR="003158C6" w:rsidRDefault="008674D8">
      <w:pPr>
        <w:pStyle w:val="TOC3"/>
        <w:rPr>
          <w:rFonts w:asciiTheme="minorHAnsi" w:eastAsiaTheme="minorEastAsia" w:hAnsiTheme="minorHAnsi"/>
        </w:rPr>
      </w:pPr>
      <w:hyperlink w:anchor="_Toc456778725" w:history="1">
        <w:r w:rsidR="003158C6" w:rsidRPr="007B46B7">
          <w:rPr>
            <w:rStyle w:val="Hyperlink"/>
          </w:rPr>
          <w:t>7.3.2</w:t>
        </w:r>
        <w:r w:rsidR="003158C6">
          <w:rPr>
            <w:rFonts w:asciiTheme="minorHAnsi" w:eastAsiaTheme="minorEastAsia" w:hAnsiTheme="minorHAnsi"/>
          </w:rPr>
          <w:tab/>
        </w:r>
        <w:r w:rsidR="003158C6" w:rsidRPr="007B46B7">
          <w:rPr>
            <w:rStyle w:val="Hyperlink"/>
          </w:rPr>
          <w:t>Calendar Editor</w:t>
        </w:r>
        <w:r w:rsidR="003158C6">
          <w:rPr>
            <w:webHidden/>
          </w:rPr>
          <w:tab/>
        </w:r>
        <w:r w:rsidR="003158C6">
          <w:rPr>
            <w:webHidden/>
          </w:rPr>
          <w:fldChar w:fldCharType="begin"/>
        </w:r>
        <w:r w:rsidR="003158C6">
          <w:rPr>
            <w:webHidden/>
          </w:rPr>
          <w:instrText xml:space="preserve"> PAGEREF _Toc456778725 \h </w:instrText>
        </w:r>
        <w:r w:rsidR="003158C6">
          <w:rPr>
            <w:webHidden/>
          </w:rPr>
        </w:r>
        <w:r w:rsidR="003158C6">
          <w:rPr>
            <w:webHidden/>
          </w:rPr>
          <w:fldChar w:fldCharType="separate"/>
        </w:r>
        <w:r w:rsidR="003158C6">
          <w:rPr>
            <w:webHidden/>
          </w:rPr>
          <w:t>17</w:t>
        </w:r>
        <w:r w:rsidR="003158C6">
          <w:rPr>
            <w:webHidden/>
          </w:rPr>
          <w:fldChar w:fldCharType="end"/>
        </w:r>
      </w:hyperlink>
    </w:p>
    <w:p w14:paraId="4B18E5E6" w14:textId="77777777" w:rsidR="003158C6" w:rsidRDefault="008674D8">
      <w:pPr>
        <w:pStyle w:val="TOC3"/>
        <w:rPr>
          <w:rFonts w:asciiTheme="minorHAnsi" w:eastAsiaTheme="minorEastAsia" w:hAnsiTheme="minorHAnsi"/>
        </w:rPr>
      </w:pPr>
      <w:hyperlink w:anchor="_Toc456778726" w:history="1">
        <w:r w:rsidR="003158C6" w:rsidRPr="007B46B7">
          <w:rPr>
            <w:rStyle w:val="Hyperlink"/>
          </w:rPr>
          <w:t>7.3.3</w:t>
        </w:r>
        <w:r w:rsidR="003158C6">
          <w:rPr>
            <w:rFonts w:asciiTheme="minorHAnsi" w:eastAsiaTheme="minorEastAsia" w:hAnsiTheme="minorHAnsi"/>
          </w:rPr>
          <w:tab/>
        </w:r>
        <w:r w:rsidR="003158C6" w:rsidRPr="007B46B7">
          <w:rPr>
            <w:rStyle w:val="Hyperlink"/>
          </w:rPr>
          <w:t>Finder Editor</w:t>
        </w:r>
        <w:r w:rsidR="003158C6">
          <w:rPr>
            <w:webHidden/>
          </w:rPr>
          <w:tab/>
        </w:r>
        <w:r w:rsidR="003158C6">
          <w:rPr>
            <w:webHidden/>
          </w:rPr>
          <w:fldChar w:fldCharType="begin"/>
        </w:r>
        <w:r w:rsidR="003158C6">
          <w:rPr>
            <w:webHidden/>
          </w:rPr>
          <w:instrText xml:space="preserve"> PAGEREF _Toc456778726 \h </w:instrText>
        </w:r>
        <w:r w:rsidR="003158C6">
          <w:rPr>
            <w:webHidden/>
          </w:rPr>
        </w:r>
        <w:r w:rsidR="003158C6">
          <w:rPr>
            <w:webHidden/>
          </w:rPr>
          <w:fldChar w:fldCharType="separate"/>
        </w:r>
        <w:r w:rsidR="003158C6">
          <w:rPr>
            <w:webHidden/>
          </w:rPr>
          <w:t>17</w:t>
        </w:r>
        <w:r w:rsidR="003158C6">
          <w:rPr>
            <w:webHidden/>
          </w:rPr>
          <w:fldChar w:fldCharType="end"/>
        </w:r>
      </w:hyperlink>
    </w:p>
    <w:p w14:paraId="153886F8" w14:textId="77777777" w:rsidR="003158C6" w:rsidRDefault="008674D8">
      <w:pPr>
        <w:pStyle w:val="TOC3"/>
        <w:rPr>
          <w:rFonts w:asciiTheme="minorHAnsi" w:eastAsiaTheme="minorEastAsia" w:hAnsiTheme="minorHAnsi"/>
        </w:rPr>
      </w:pPr>
      <w:hyperlink w:anchor="_Toc456778727" w:history="1">
        <w:r w:rsidR="003158C6" w:rsidRPr="007B46B7">
          <w:rPr>
            <w:rStyle w:val="Hyperlink"/>
          </w:rPr>
          <w:t>7.3.4</w:t>
        </w:r>
        <w:r w:rsidR="003158C6">
          <w:rPr>
            <w:rFonts w:asciiTheme="minorHAnsi" w:eastAsiaTheme="minorEastAsia" w:hAnsiTheme="minorHAnsi"/>
          </w:rPr>
          <w:tab/>
        </w:r>
        <w:r w:rsidR="003158C6" w:rsidRPr="007B46B7">
          <w:rPr>
            <w:rStyle w:val="Hyperlink"/>
          </w:rPr>
          <w:t>Dropdown Editor</w:t>
        </w:r>
        <w:r w:rsidR="003158C6">
          <w:rPr>
            <w:webHidden/>
          </w:rPr>
          <w:tab/>
        </w:r>
        <w:r w:rsidR="003158C6">
          <w:rPr>
            <w:webHidden/>
          </w:rPr>
          <w:fldChar w:fldCharType="begin"/>
        </w:r>
        <w:r w:rsidR="003158C6">
          <w:rPr>
            <w:webHidden/>
          </w:rPr>
          <w:instrText xml:space="preserve"> PAGEREF _Toc456778727 \h </w:instrText>
        </w:r>
        <w:r w:rsidR="003158C6">
          <w:rPr>
            <w:webHidden/>
          </w:rPr>
        </w:r>
        <w:r w:rsidR="003158C6">
          <w:rPr>
            <w:webHidden/>
          </w:rPr>
          <w:fldChar w:fldCharType="separate"/>
        </w:r>
        <w:r w:rsidR="003158C6">
          <w:rPr>
            <w:webHidden/>
          </w:rPr>
          <w:t>18</w:t>
        </w:r>
        <w:r w:rsidR="003158C6">
          <w:rPr>
            <w:webHidden/>
          </w:rPr>
          <w:fldChar w:fldCharType="end"/>
        </w:r>
      </w:hyperlink>
    </w:p>
    <w:p w14:paraId="349E867A" w14:textId="77777777" w:rsidR="003158C6" w:rsidRDefault="008674D8">
      <w:pPr>
        <w:pStyle w:val="TOC3"/>
        <w:rPr>
          <w:rFonts w:asciiTheme="minorHAnsi" w:eastAsiaTheme="minorEastAsia" w:hAnsiTheme="minorHAnsi"/>
        </w:rPr>
      </w:pPr>
      <w:hyperlink w:anchor="_Toc456778728" w:history="1">
        <w:r w:rsidR="003158C6" w:rsidRPr="007B46B7">
          <w:rPr>
            <w:rStyle w:val="Hyperlink"/>
          </w:rPr>
          <w:t>7.3.5</w:t>
        </w:r>
        <w:r w:rsidR="003158C6">
          <w:rPr>
            <w:rFonts w:asciiTheme="minorHAnsi" w:eastAsiaTheme="minorEastAsia" w:hAnsiTheme="minorHAnsi"/>
          </w:rPr>
          <w:tab/>
        </w:r>
        <w:r w:rsidR="003158C6" w:rsidRPr="007B46B7">
          <w:rPr>
            <w:rStyle w:val="Hyperlink"/>
          </w:rPr>
          <w:t>NumericTextBox Editor</w:t>
        </w:r>
        <w:r w:rsidR="003158C6">
          <w:rPr>
            <w:webHidden/>
          </w:rPr>
          <w:tab/>
        </w:r>
        <w:r w:rsidR="003158C6">
          <w:rPr>
            <w:webHidden/>
          </w:rPr>
          <w:fldChar w:fldCharType="begin"/>
        </w:r>
        <w:r w:rsidR="003158C6">
          <w:rPr>
            <w:webHidden/>
          </w:rPr>
          <w:instrText xml:space="preserve"> PAGEREF _Toc456778728 \h </w:instrText>
        </w:r>
        <w:r w:rsidR="003158C6">
          <w:rPr>
            <w:webHidden/>
          </w:rPr>
        </w:r>
        <w:r w:rsidR="003158C6">
          <w:rPr>
            <w:webHidden/>
          </w:rPr>
          <w:fldChar w:fldCharType="separate"/>
        </w:r>
        <w:r w:rsidR="003158C6">
          <w:rPr>
            <w:webHidden/>
          </w:rPr>
          <w:t>18</w:t>
        </w:r>
        <w:r w:rsidR="003158C6">
          <w:rPr>
            <w:webHidden/>
          </w:rPr>
          <w:fldChar w:fldCharType="end"/>
        </w:r>
      </w:hyperlink>
    </w:p>
    <w:p w14:paraId="4099BA81" w14:textId="77777777" w:rsidR="003158C6" w:rsidRDefault="008674D8">
      <w:pPr>
        <w:pStyle w:val="TOC1"/>
        <w:rPr>
          <w:rFonts w:asciiTheme="minorHAnsi" w:eastAsiaTheme="minorEastAsia" w:hAnsiTheme="minorHAnsi"/>
          <w:b w:val="0"/>
          <w:noProof/>
          <w:sz w:val="22"/>
        </w:rPr>
      </w:pPr>
      <w:hyperlink w:anchor="_Toc456778729" w:history="1">
        <w:r w:rsidR="003158C6" w:rsidRPr="007B46B7">
          <w:rPr>
            <w:rStyle w:val="Hyperlink"/>
            <w:noProof/>
          </w:rPr>
          <w:t>8.</w:t>
        </w:r>
        <w:r w:rsidR="003158C6">
          <w:rPr>
            <w:rFonts w:asciiTheme="minorHAnsi" w:eastAsiaTheme="minorEastAsia" w:hAnsiTheme="minorHAnsi"/>
            <w:b w:val="0"/>
            <w:noProof/>
            <w:sz w:val="22"/>
          </w:rPr>
          <w:tab/>
        </w:r>
        <w:r w:rsidR="003158C6" w:rsidRPr="007B46B7">
          <w:rPr>
            <w:rStyle w:val="Hyperlink"/>
            <w:noProof/>
          </w:rPr>
          <w:t>JavaScript</w:t>
        </w:r>
        <w:r w:rsidR="003158C6">
          <w:rPr>
            <w:noProof/>
            <w:webHidden/>
          </w:rPr>
          <w:tab/>
        </w:r>
        <w:r w:rsidR="003158C6">
          <w:rPr>
            <w:noProof/>
            <w:webHidden/>
          </w:rPr>
          <w:fldChar w:fldCharType="begin"/>
        </w:r>
        <w:r w:rsidR="003158C6">
          <w:rPr>
            <w:noProof/>
            <w:webHidden/>
          </w:rPr>
          <w:instrText xml:space="preserve"> PAGEREF _Toc456778729 \h </w:instrText>
        </w:r>
        <w:r w:rsidR="003158C6">
          <w:rPr>
            <w:noProof/>
            <w:webHidden/>
          </w:rPr>
        </w:r>
        <w:r w:rsidR="003158C6">
          <w:rPr>
            <w:noProof/>
            <w:webHidden/>
          </w:rPr>
          <w:fldChar w:fldCharType="separate"/>
        </w:r>
        <w:r w:rsidR="003158C6">
          <w:rPr>
            <w:noProof/>
            <w:webHidden/>
          </w:rPr>
          <w:t>19</w:t>
        </w:r>
        <w:r w:rsidR="003158C6">
          <w:rPr>
            <w:noProof/>
            <w:webHidden/>
          </w:rPr>
          <w:fldChar w:fldCharType="end"/>
        </w:r>
      </w:hyperlink>
    </w:p>
    <w:p w14:paraId="6494CBF1" w14:textId="77777777" w:rsidR="003158C6" w:rsidRDefault="008674D8">
      <w:pPr>
        <w:pStyle w:val="TOC1"/>
        <w:rPr>
          <w:rFonts w:asciiTheme="minorHAnsi" w:eastAsiaTheme="minorEastAsia" w:hAnsiTheme="minorHAnsi"/>
          <w:b w:val="0"/>
          <w:noProof/>
          <w:sz w:val="22"/>
        </w:rPr>
      </w:pPr>
      <w:hyperlink w:anchor="_Toc456778730" w:history="1">
        <w:r w:rsidR="003158C6" w:rsidRPr="007B46B7">
          <w:rPr>
            <w:rStyle w:val="Hyperlink"/>
            <w:noProof/>
          </w:rPr>
          <w:t>9.</w:t>
        </w:r>
        <w:r w:rsidR="003158C6">
          <w:rPr>
            <w:rFonts w:asciiTheme="minorHAnsi" w:eastAsiaTheme="minorEastAsia" w:hAnsiTheme="minorHAnsi"/>
            <w:b w:val="0"/>
            <w:noProof/>
            <w:sz w:val="22"/>
          </w:rPr>
          <w:tab/>
        </w:r>
        <w:r w:rsidR="003158C6" w:rsidRPr="007B46B7">
          <w:rPr>
            <w:rStyle w:val="Hyperlink"/>
            <w:noProof/>
          </w:rPr>
          <w:t>Examples</w:t>
        </w:r>
        <w:r w:rsidR="003158C6">
          <w:rPr>
            <w:noProof/>
            <w:webHidden/>
          </w:rPr>
          <w:tab/>
        </w:r>
        <w:r w:rsidR="003158C6">
          <w:rPr>
            <w:noProof/>
            <w:webHidden/>
          </w:rPr>
          <w:fldChar w:fldCharType="begin"/>
        </w:r>
        <w:r w:rsidR="003158C6">
          <w:rPr>
            <w:noProof/>
            <w:webHidden/>
          </w:rPr>
          <w:instrText xml:space="preserve"> PAGEREF _Toc456778730 \h </w:instrText>
        </w:r>
        <w:r w:rsidR="003158C6">
          <w:rPr>
            <w:noProof/>
            <w:webHidden/>
          </w:rPr>
        </w:r>
        <w:r w:rsidR="003158C6">
          <w:rPr>
            <w:noProof/>
            <w:webHidden/>
          </w:rPr>
          <w:fldChar w:fldCharType="separate"/>
        </w:r>
        <w:r w:rsidR="003158C6">
          <w:rPr>
            <w:noProof/>
            <w:webHidden/>
          </w:rPr>
          <w:t>22</w:t>
        </w:r>
        <w:r w:rsidR="003158C6">
          <w:rPr>
            <w:noProof/>
            <w:webHidden/>
          </w:rPr>
          <w:fldChar w:fldCharType="end"/>
        </w:r>
      </w:hyperlink>
    </w:p>
    <w:p w14:paraId="3B60B7AA" w14:textId="77777777" w:rsidR="003158C6" w:rsidRDefault="008674D8">
      <w:pPr>
        <w:pStyle w:val="TOC2"/>
        <w:rPr>
          <w:rFonts w:asciiTheme="minorHAnsi" w:eastAsiaTheme="minorEastAsia" w:hAnsiTheme="minorHAnsi"/>
        </w:rPr>
      </w:pPr>
      <w:hyperlink w:anchor="_Toc456778731" w:history="1">
        <w:r w:rsidR="003158C6" w:rsidRPr="007B46B7">
          <w:rPr>
            <w:rStyle w:val="Hyperlink"/>
          </w:rPr>
          <w:t>9.1</w:t>
        </w:r>
        <w:r w:rsidR="003158C6">
          <w:rPr>
            <w:rFonts w:asciiTheme="minorHAnsi" w:eastAsiaTheme="minorEastAsia" w:hAnsiTheme="minorHAnsi"/>
          </w:rPr>
          <w:tab/>
        </w:r>
        <w:r w:rsidR="003158C6" w:rsidRPr="007B46B7">
          <w:rPr>
            <w:rStyle w:val="Hyperlink"/>
          </w:rPr>
          <w:t>Segment Codes</w:t>
        </w:r>
        <w:r w:rsidR="003158C6">
          <w:rPr>
            <w:webHidden/>
          </w:rPr>
          <w:tab/>
        </w:r>
        <w:r w:rsidR="003158C6">
          <w:rPr>
            <w:webHidden/>
          </w:rPr>
          <w:fldChar w:fldCharType="begin"/>
        </w:r>
        <w:r w:rsidR="003158C6">
          <w:rPr>
            <w:webHidden/>
          </w:rPr>
          <w:instrText xml:space="preserve"> PAGEREF _Toc456778731 \h </w:instrText>
        </w:r>
        <w:r w:rsidR="003158C6">
          <w:rPr>
            <w:webHidden/>
          </w:rPr>
        </w:r>
        <w:r w:rsidR="003158C6">
          <w:rPr>
            <w:webHidden/>
          </w:rPr>
          <w:fldChar w:fldCharType="separate"/>
        </w:r>
        <w:r w:rsidR="003158C6">
          <w:rPr>
            <w:webHidden/>
          </w:rPr>
          <w:t>22</w:t>
        </w:r>
        <w:r w:rsidR="003158C6">
          <w:rPr>
            <w:webHidden/>
          </w:rPr>
          <w:fldChar w:fldCharType="end"/>
        </w:r>
      </w:hyperlink>
    </w:p>
    <w:p w14:paraId="0872C9CE" w14:textId="77777777" w:rsidR="003158C6" w:rsidRDefault="008674D8">
      <w:pPr>
        <w:pStyle w:val="TOC2"/>
        <w:rPr>
          <w:rFonts w:asciiTheme="minorHAnsi" w:eastAsiaTheme="minorEastAsia" w:hAnsiTheme="minorHAnsi"/>
        </w:rPr>
      </w:pPr>
      <w:hyperlink w:anchor="_Toc456778732" w:history="1">
        <w:r w:rsidR="003158C6" w:rsidRPr="007B46B7">
          <w:rPr>
            <w:rStyle w:val="Hyperlink"/>
          </w:rPr>
          <w:t>9.2</w:t>
        </w:r>
        <w:r w:rsidR="003158C6">
          <w:rPr>
            <w:rFonts w:asciiTheme="minorHAnsi" w:eastAsiaTheme="minorEastAsia" w:hAnsiTheme="minorHAnsi"/>
          </w:rPr>
          <w:tab/>
        </w:r>
        <w:r w:rsidR="003158C6" w:rsidRPr="007B46B7">
          <w:rPr>
            <w:rStyle w:val="Hyperlink"/>
          </w:rPr>
          <w:t>Source Journal Profiles</w:t>
        </w:r>
        <w:r w:rsidR="003158C6">
          <w:rPr>
            <w:webHidden/>
          </w:rPr>
          <w:tab/>
        </w:r>
        <w:r w:rsidR="003158C6">
          <w:rPr>
            <w:webHidden/>
          </w:rPr>
          <w:fldChar w:fldCharType="begin"/>
        </w:r>
        <w:r w:rsidR="003158C6">
          <w:rPr>
            <w:webHidden/>
          </w:rPr>
          <w:instrText xml:space="preserve"> PAGEREF _Toc456778732 \h </w:instrText>
        </w:r>
        <w:r w:rsidR="003158C6">
          <w:rPr>
            <w:webHidden/>
          </w:rPr>
        </w:r>
        <w:r w:rsidR="003158C6">
          <w:rPr>
            <w:webHidden/>
          </w:rPr>
          <w:fldChar w:fldCharType="separate"/>
        </w:r>
        <w:r w:rsidR="003158C6">
          <w:rPr>
            <w:webHidden/>
          </w:rPr>
          <w:t>22</w:t>
        </w:r>
        <w:r w:rsidR="003158C6">
          <w:rPr>
            <w:webHidden/>
          </w:rPr>
          <w:fldChar w:fldCharType="end"/>
        </w:r>
      </w:hyperlink>
    </w:p>
    <w:p w14:paraId="36B49D88" w14:textId="77777777"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4A0C3F0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5677869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2D9BF9C" w14:textId="77777777" w:rsidR="000C2A48" w:rsidRDefault="000C2A48" w:rsidP="000C2A48">
      <w:pPr>
        <w:pStyle w:val="SAGEBodyText"/>
      </w:pPr>
      <w:r>
        <w:t>The purpose of this document is to explain and describe the new framework to define grid controls within Sage300 web screens.</w:t>
      </w:r>
    </w:p>
    <w:p w14:paraId="0698B0FF" w14:textId="77777777" w:rsidR="000C2A48" w:rsidRDefault="000C2A48" w:rsidP="000C2A48">
      <w:pPr>
        <w:pStyle w:val="SAGEHeading1"/>
        <w:framePr w:wrap="around"/>
      </w:pPr>
      <w:bookmarkStart w:id="5" w:name="_Toc456778700"/>
      <w:r>
        <w:lastRenderedPageBreak/>
        <w:t>Components</w:t>
      </w:r>
      <w:bookmarkEnd w:id="5"/>
    </w:p>
    <w:p w14:paraId="2ACADAA3" w14:textId="77777777" w:rsidR="000C2A48" w:rsidRPr="000C2A48" w:rsidRDefault="000C2A48" w:rsidP="000C2A48">
      <w:pPr>
        <w:pStyle w:val="SAGEHeading1Follow"/>
        <w:framePr w:wrap="around"/>
      </w:pPr>
    </w:p>
    <w:p w14:paraId="43327B4D" w14:textId="77777777" w:rsidR="000C2A48" w:rsidRDefault="000C2A48" w:rsidP="000C2A48">
      <w:pPr>
        <w:pStyle w:val="SAGEBodyText"/>
      </w:pPr>
      <w:r>
        <w:t xml:space="preserve">There are </w:t>
      </w:r>
      <w:r w:rsidRPr="000C2A48">
        <w:t>new files</w:t>
      </w:r>
      <w:r>
        <w:t xml:space="preserve"> require</w:t>
      </w:r>
      <w:r w:rsidR="009F0546">
        <w:t>d for this enhancement along with a new JavaScript routine in the Global.js file:</w:t>
      </w:r>
    </w:p>
    <w:p w14:paraId="02B11BE2" w14:textId="77777777" w:rsidR="000C2A48" w:rsidRDefault="000C2A48" w:rsidP="000C2A48">
      <w:pPr>
        <w:pStyle w:val="SAGEHeading2"/>
      </w:pPr>
      <w:bookmarkStart w:id="6" w:name="_Toc456778701"/>
      <w:r>
        <w:t>GridPage.cshtml</w:t>
      </w:r>
      <w:bookmarkEnd w:id="6"/>
    </w:p>
    <w:p w14:paraId="5F875796" w14:textId="77777777" w:rsidR="000C2A48" w:rsidRDefault="000C2A48" w:rsidP="000C2A48">
      <w:pPr>
        <w:pStyle w:val="SAGEBodyText"/>
      </w:pPr>
    </w:p>
    <w:p w14:paraId="6637EEF5" w14:textId="77777777" w:rsidR="000C2A48" w:rsidRDefault="000C2A48" w:rsidP="000C2A48">
      <w:pPr>
        <w:pStyle w:val="SAGEBodyText"/>
      </w:pPr>
      <w:r>
        <w:t>A partial razor view to define and produce the HTML and JS code to construct data grids</w:t>
      </w:r>
    </w:p>
    <w:p w14:paraId="0AD71934" w14:textId="77777777" w:rsidR="000C2A48" w:rsidRDefault="009F0546" w:rsidP="009F0546">
      <w:pPr>
        <w:pStyle w:val="SAGEHeading2"/>
      </w:pPr>
      <w:bookmarkStart w:id="7" w:name="_Toc456778702"/>
      <w:r>
        <w:t>GridConfigViewModel.cs</w:t>
      </w:r>
      <w:bookmarkEnd w:id="7"/>
    </w:p>
    <w:p w14:paraId="78EE9E74" w14:textId="77777777" w:rsidR="009F0546" w:rsidRDefault="009F0546" w:rsidP="009F0546">
      <w:pPr>
        <w:pStyle w:val="SAGEHeading2"/>
        <w:numPr>
          <w:ilvl w:val="0"/>
          <w:numId w:val="0"/>
        </w:numPr>
        <w:ind w:left="270"/>
      </w:pPr>
    </w:p>
    <w:p w14:paraId="7541BBAD" w14:textId="77777777" w:rsidR="009F0546" w:rsidRPr="009F0546" w:rsidRDefault="009F0546" w:rsidP="009F0546">
      <w:pPr>
        <w:pStyle w:val="SAGEBodyText"/>
      </w:pPr>
      <w:r w:rsidRPr="009F0546">
        <w:t>A view model that contains information regarding the properties of the grid (e.g. the type, location of data</w:t>
      </w:r>
      <w:r>
        <w:t xml:space="preserve"> </w:t>
      </w:r>
      <w:r w:rsidRPr="009F0546">
        <w:t>source, action buttons visibility, etc</w:t>
      </w:r>
      <w:r>
        <w:t>.</w:t>
      </w:r>
      <w:r w:rsidRPr="009F0546">
        <w:t>)</w:t>
      </w:r>
    </w:p>
    <w:p w14:paraId="75C9DFA5" w14:textId="77777777" w:rsidR="009F0546" w:rsidRDefault="009F0546" w:rsidP="009F0546">
      <w:pPr>
        <w:pStyle w:val="SAGEHeading2"/>
      </w:pPr>
      <w:bookmarkStart w:id="8" w:name="_Toc456778703"/>
      <w:r>
        <w:t>GridInfo.cs</w:t>
      </w:r>
      <w:bookmarkEnd w:id="8"/>
    </w:p>
    <w:p w14:paraId="5C95AA43" w14:textId="77777777" w:rsidR="009F0546" w:rsidRDefault="009F0546" w:rsidP="009F0546">
      <w:pPr>
        <w:pStyle w:val="SAGEBodyText"/>
      </w:pPr>
    </w:p>
    <w:p w14:paraId="74B1A6C7" w14:textId="77777777" w:rsidR="009F0546" w:rsidRDefault="009F0546" w:rsidP="009F0546">
      <w:pPr>
        <w:pStyle w:val="SAGEBodyText"/>
      </w:pPr>
      <w:r>
        <w:t>An attribute class used to mark the business model properties for the grid. It will also provide information regarding how the value will be presented in the grid (e.g. order of the column, title name, editable or not, html style, etc.)</w:t>
      </w:r>
    </w:p>
    <w:p w14:paraId="5E580359" w14:textId="77777777" w:rsidR="009F0546" w:rsidRDefault="009F0546" w:rsidP="009F0546">
      <w:pPr>
        <w:pStyle w:val="SAGEBodyText"/>
      </w:pPr>
    </w:p>
    <w:p w14:paraId="71854C43" w14:textId="77777777" w:rsidR="009F0546" w:rsidRDefault="009F0546" w:rsidP="009F0546">
      <w:pPr>
        <w:pStyle w:val="SAGEHeading2"/>
      </w:pPr>
      <w:bookmarkStart w:id="9" w:name="_Toc456778704"/>
      <w:r>
        <w:t>mergeGridConfiguration</w:t>
      </w:r>
      <w:bookmarkEnd w:id="9"/>
    </w:p>
    <w:p w14:paraId="21CBABDD" w14:textId="77777777" w:rsidR="009F0546" w:rsidRDefault="009F0546" w:rsidP="009F0546">
      <w:pPr>
        <w:pStyle w:val="SAGEBodyText"/>
      </w:pPr>
    </w:p>
    <w:p w14:paraId="1D8D0B23" w14:textId="77777777" w:rsidR="009F0546" w:rsidRDefault="009F0546" w:rsidP="009F0546">
      <w:pPr>
        <w:pStyle w:val="SAGEBodyText"/>
      </w:pPr>
      <w:r w:rsidRPr="00356EA7">
        <w:t>sg.utls.</w:t>
      </w:r>
      <w:r w:rsidRPr="00E64CDF">
        <w:t>mergeGridConfiguration</w:t>
      </w:r>
      <w:r>
        <w:t xml:space="preserve"> (</w:t>
      </w:r>
      <w:r w:rsidRPr="00E64CDF">
        <w:t>propertiesArray, targetConfig, sourceConfig</w:t>
      </w:r>
      <w:r>
        <w:t>)</w:t>
      </w:r>
    </w:p>
    <w:p w14:paraId="46F10CFD" w14:textId="77777777" w:rsidR="009F0546" w:rsidRDefault="009F0546" w:rsidP="009F0546">
      <w:pPr>
        <w:pStyle w:val="SAGEBodyText"/>
      </w:pPr>
      <w:r>
        <w:t>Merges the JSON properties as specified in the propertiesArray from targetConfig to sourceConfig. It will also copy any “additionalConfig” values from targetConfig to sourceConfig.</w:t>
      </w:r>
    </w:p>
    <w:p w14:paraId="288C267F" w14:textId="77777777" w:rsidR="009F0546" w:rsidRDefault="009F0546" w:rsidP="009F0546">
      <w:pPr>
        <w:pStyle w:val="SAGEBodyText"/>
      </w:pPr>
    </w:p>
    <w:p w14:paraId="23AD8EC9" w14:textId="77777777" w:rsidR="009F0546" w:rsidRDefault="009F0546" w:rsidP="009F0546">
      <w:pPr>
        <w:pStyle w:val="SAGEHeading1"/>
        <w:framePr w:wrap="around"/>
      </w:pPr>
      <w:bookmarkStart w:id="10" w:name="_Toc456778705"/>
      <w:r>
        <w:lastRenderedPageBreak/>
        <w:t>The Old Way</w:t>
      </w:r>
      <w:bookmarkEnd w:id="10"/>
    </w:p>
    <w:p w14:paraId="544B74C8" w14:textId="77777777" w:rsidR="009F0546" w:rsidRDefault="009F0546" w:rsidP="009F0546">
      <w:pPr>
        <w:pStyle w:val="SAGEBodyText"/>
      </w:pPr>
      <w:r>
        <w:t>Here are the instructions on how a grid was defined in a web screen.</w:t>
      </w:r>
    </w:p>
    <w:p w14:paraId="6DCC0C99" w14:textId="77777777" w:rsidR="009F0546" w:rsidRDefault="009F0546" w:rsidP="009F0546">
      <w:pPr>
        <w:pStyle w:val="SAGEBodyText"/>
      </w:pPr>
    </w:p>
    <w:p w14:paraId="480C31A8" w14:textId="77777777" w:rsidR="009F0546" w:rsidRDefault="009F0546" w:rsidP="0098065D">
      <w:pPr>
        <w:pStyle w:val="SAGEHeading2"/>
      </w:pPr>
      <w:bookmarkStart w:id="11" w:name="_Toc456778706"/>
      <w:r>
        <w:t>Define grid preference variable in the view</w:t>
      </w:r>
      <w:bookmarkEnd w:id="11"/>
      <w:r>
        <w:t xml:space="preserve"> </w:t>
      </w:r>
    </w:p>
    <w:p w14:paraId="16D9DF69" w14:textId="77777777" w:rsidR="009F0546" w:rsidRDefault="009F0546" w:rsidP="00E50F56">
      <w:pPr>
        <w:pStyle w:val="SAGEBodyText"/>
      </w:pPr>
      <w:r>
        <w:rPr>
          <w:noProof/>
        </w:rPr>
        <w:drawing>
          <wp:inline distT="0" distB="0" distL="0" distR="0" wp14:anchorId="6D65C788" wp14:editId="74A491DB">
            <wp:extent cx="5943600" cy="59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91820"/>
                    </a:xfrm>
                    <a:prstGeom prst="rect">
                      <a:avLst/>
                    </a:prstGeom>
                  </pic:spPr>
                </pic:pic>
              </a:graphicData>
            </a:graphic>
          </wp:inline>
        </w:drawing>
      </w:r>
    </w:p>
    <w:p w14:paraId="3F5C8FC5" w14:textId="77777777" w:rsidR="009F0546" w:rsidRPr="009F0546" w:rsidRDefault="009F0546" w:rsidP="009F0546"/>
    <w:p w14:paraId="5D043D20" w14:textId="77777777" w:rsidR="009F0546" w:rsidRDefault="009F0546" w:rsidP="0098065D">
      <w:pPr>
        <w:pStyle w:val="SAGEHeading2"/>
      </w:pPr>
      <w:bookmarkStart w:id="12" w:name="_Toc456778707"/>
      <w:r>
        <w:t>Define grid buttons in the view</w:t>
      </w:r>
      <w:bookmarkEnd w:id="12"/>
      <w:r>
        <w:t xml:space="preserve"> </w:t>
      </w:r>
    </w:p>
    <w:p w14:paraId="06A9D62F" w14:textId="77777777" w:rsidR="009F0546" w:rsidRDefault="009F0546" w:rsidP="00E50F56">
      <w:pPr>
        <w:pStyle w:val="SAGEBodyText"/>
      </w:pPr>
      <w:r>
        <w:rPr>
          <w:noProof/>
        </w:rPr>
        <w:drawing>
          <wp:inline distT="0" distB="0" distL="0" distR="0" wp14:anchorId="687C7CA9" wp14:editId="0AC75436">
            <wp:extent cx="59436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71500"/>
                    </a:xfrm>
                    <a:prstGeom prst="rect">
                      <a:avLst/>
                    </a:prstGeom>
                  </pic:spPr>
                </pic:pic>
              </a:graphicData>
            </a:graphic>
          </wp:inline>
        </w:drawing>
      </w:r>
    </w:p>
    <w:p w14:paraId="3C8A8F95" w14:textId="77777777" w:rsidR="009F0546" w:rsidRDefault="009F0546" w:rsidP="009F0546">
      <w:pPr>
        <w:pStyle w:val="Caption"/>
        <w:ind w:firstLine="720"/>
      </w:pPr>
    </w:p>
    <w:p w14:paraId="2AB31E0C" w14:textId="77777777" w:rsidR="00E80593" w:rsidRDefault="00E80593" w:rsidP="0098065D">
      <w:pPr>
        <w:pStyle w:val="SAGEHeading2"/>
      </w:pPr>
      <w:bookmarkStart w:id="13" w:name="_Toc456778708"/>
      <w:r>
        <w:t>Define the actual grid</w:t>
      </w:r>
      <w:bookmarkEnd w:id="13"/>
    </w:p>
    <w:p w14:paraId="349480CF" w14:textId="77777777" w:rsidR="009F0546" w:rsidRDefault="009F0546" w:rsidP="00E50F56">
      <w:pPr>
        <w:pStyle w:val="SAGEBodyText"/>
      </w:pPr>
      <w:r>
        <w:rPr>
          <w:noProof/>
        </w:rPr>
        <w:drawing>
          <wp:inline distT="0" distB="0" distL="0" distR="0" wp14:anchorId="1BF655EA" wp14:editId="544AB19F">
            <wp:extent cx="594360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76275"/>
                    </a:xfrm>
                    <a:prstGeom prst="rect">
                      <a:avLst/>
                    </a:prstGeom>
                  </pic:spPr>
                </pic:pic>
              </a:graphicData>
            </a:graphic>
          </wp:inline>
        </w:drawing>
      </w:r>
    </w:p>
    <w:p w14:paraId="401E65DB" w14:textId="77777777" w:rsidR="009F0546" w:rsidRDefault="009F0546" w:rsidP="009F0546">
      <w:pPr>
        <w:pStyle w:val="Caption"/>
        <w:ind w:firstLine="720"/>
      </w:pPr>
    </w:p>
    <w:p w14:paraId="69366889" w14:textId="77777777" w:rsidR="00E80593" w:rsidRDefault="009F0546" w:rsidP="0098065D">
      <w:pPr>
        <w:pStyle w:val="SAGEHeading2"/>
      </w:pPr>
      <w:bookmarkStart w:id="14" w:name="_Toc456778709"/>
      <w:r>
        <w:t>Define the grid preference area</w:t>
      </w:r>
      <w:bookmarkEnd w:id="14"/>
      <w:r>
        <w:t xml:space="preserve"> </w:t>
      </w:r>
    </w:p>
    <w:p w14:paraId="675531C6" w14:textId="77777777" w:rsidR="009F0546" w:rsidRDefault="009F0546" w:rsidP="00E50F56">
      <w:pPr>
        <w:pStyle w:val="SAGEBodyText"/>
      </w:pPr>
      <w:r>
        <w:rPr>
          <w:noProof/>
        </w:rPr>
        <w:drawing>
          <wp:inline distT="0" distB="0" distL="0" distR="0" wp14:anchorId="508D02C4" wp14:editId="4CB00985">
            <wp:extent cx="5943600" cy="19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6215"/>
                    </a:xfrm>
                    <a:prstGeom prst="rect">
                      <a:avLst/>
                    </a:prstGeom>
                  </pic:spPr>
                </pic:pic>
              </a:graphicData>
            </a:graphic>
          </wp:inline>
        </w:drawing>
      </w:r>
    </w:p>
    <w:p w14:paraId="4A63693F" w14:textId="77777777" w:rsidR="009F0546" w:rsidRDefault="009F0546" w:rsidP="009F0546">
      <w:pPr>
        <w:pStyle w:val="Caption"/>
        <w:ind w:firstLine="720"/>
      </w:pPr>
    </w:p>
    <w:p w14:paraId="62C97A70" w14:textId="77777777" w:rsidR="00F13FA9" w:rsidRDefault="009F0546" w:rsidP="0098065D">
      <w:pPr>
        <w:pStyle w:val="SAGEHeading2"/>
      </w:pPr>
      <w:bookmarkStart w:id="15" w:name="_Toc456778710"/>
      <w:r>
        <w:t>If the grid is editable and require</w:t>
      </w:r>
      <w:r w:rsidR="00F13FA9">
        <w:t>s</w:t>
      </w:r>
      <w:r>
        <w:t xml:space="preserve"> editors</w:t>
      </w:r>
      <w:bookmarkEnd w:id="15"/>
      <w:r>
        <w:t xml:space="preserve"> </w:t>
      </w:r>
    </w:p>
    <w:p w14:paraId="666B11BF" w14:textId="77777777" w:rsidR="009F0546" w:rsidRDefault="009F0546" w:rsidP="00E50F56">
      <w:pPr>
        <w:pStyle w:val="SAGEBodyText"/>
      </w:pPr>
      <w:r>
        <w:rPr>
          <w:noProof/>
        </w:rPr>
        <w:lastRenderedPageBreak/>
        <w:drawing>
          <wp:inline distT="0" distB="0" distL="0" distR="0" wp14:anchorId="186A17DF" wp14:editId="392296B6">
            <wp:extent cx="6299953" cy="16287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0801" cy="1628994"/>
                    </a:xfrm>
                    <a:prstGeom prst="rect">
                      <a:avLst/>
                    </a:prstGeom>
                    <a:noFill/>
                    <a:ln>
                      <a:noFill/>
                    </a:ln>
                  </pic:spPr>
                </pic:pic>
              </a:graphicData>
            </a:graphic>
          </wp:inline>
        </w:drawing>
      </w:r>
    </w:p>
    <w:p w14:paraId="3494BE47" w14:textId="77777777" w:rsidR="009F0546" w:rsidRDefault="009F0546" w:rsidP="00F13FA9">
      <w:pPr>
        <w:pStyle w:val="Caption"/>
      </w:pPr>
    </w:p>
    <w:p w14:paraId="4954873A" w14:textId="77777777" w:rsidR="00F13FA9" w:rsidRDefault="00F13FA9" w:rsidP="0098065D">
      <w:pPr>
        <w:pStyle w:val="SAGEHeading2"/>
      </w:pPr>
      <w:bookmarkStart w:id="16" w:name="_Toc456778711"/>
      <w:r>
        <w:t>T</w:t>
      </w:r>
      <w:r w:rsidR="009F0546">
        <w:t>he grid configuration has to manually create for every grid</w:t>
      </w:r>
      <w:bookmarkEnd w:id="16"/>
      <w:r w:rsidR="009F0546">
        <w:t xml:space="preserve"> </w:t>
      </w:r>
    </w:p>
    <w:p w14:paraId="4AD4A951" w14:textId="77777777" w:rsidR="009F0546" w:rsidRDefault="009F0546" w:rsidP="00E50F56">
      <w:pPr>
        <w:pStyle w:val="SAGEBodyText"/>
      </w:pPr>
      <w:r>
        <w:rPr>
          <w:noProof/>
        </w:rPr>
        <w:lastRenderedPageBreak/>
        <w:drawing>
          <wp:inline distT="0" distB="0" distL="0" distR="0" wp14:anchorId="7EFC8FA4" wp14:editId="3A1F8A61">
            <wp:extent cx="5943600" cy="680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800850"/>
                    </a:xfrm>
                    <a:prstGeom prst="rect">
                      <a:avLst/>
                    </a:prstGeom>
                  </pic:spPr>
                </pic:pic>
              </a:graphicData>
            </a:graphic>
          </wp:inline>
        </w:drawing>
      </w:r>
    </w:p>
    <w:p w14:paraId="5B705BD2" w14:textId="77777777" w:rsidR="009F0546" w:rsidRDefault="009F0546" w:rsidP="00F13FA9">
      <w:pPr>
        <w:pStyle w:val="Caption"/>
      </w:pPr>
    </w:p>
    <w:p w14:paraId="007F6780" w14:textId="77777777" w:rsidR="009F0546" w:rsidRDefault="00F13FA9" w:rsidP="00F13FA9">
      <w:pPr>
        <w:pStyle w:val="SAGEHeading1"/>
        <w:framePr w:wrap="around"/>
      </w:pPr>
      <w:bookmarkStart w:id="17" w:name="_Toc456778712"/>
      <w:r>
        <w:lastRenderedPageBreak/>
        <w:t>The New Way</w:t>
      </w:r>
      <w:bookmarkEnd w:id="17"/>
    </w:p>
    <w:p w14:paraId="32B255AB" w14:textId="77777777" w:rsidR="0098065D" w:rsidRDefault="0098065D" w:rsidP="0098065D">
      <w:pPr>
        <w:pStyle w:val="SAGEHeading2"/>
      </w:pPr>
      <w:bookmarkStart w:id="18" w:name="_Toc456778713"/>
      <w:r w:rsidRPr="0098065D">
        <w:t>Put GridInfo attributes on model properties</w:t>
      </w:r>
      <w:bookmarkEnd w:id="18"/>
    </w:p>
    <w:p w14:paraId="7E8D557D" w14:textId="77777777" w:rsidR="0098065D" w:rsidRPr="0098065D" w:rsidRDefault="0098065D" w:rsidP="0098065D">
      <w:pPr>
        <w:pStyle w:val="SAGEBodyText"/>
      </w:pPr>
    </w:p>
    <w:p w14:paraId="0F1595FC" w14:textId="77777777" w:rsidR="0098065D" w:rsidRPr="0098065D" w:rsidRDefault="0098065D" w:rsidP="0098065D">
      <w:pPr>
        <w:pStyle w:val="SAGEBodyText"/>
      </w:pPr>
      <w:r>
        <w:rPr>
          <w:noProof/>
        </w:rPr>
        <w:drawing>
          <wp:inline distT="0" distB="0" distL="0" distR="0" wp14:anchorId="670C7231" wp14:editId="6385C287">
            <wp:extent cx="6356902" cy="19050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62255" cy="1906604"/>
                    </a:xfrm>
                    <a:prstGeom prst="rect">
                      <a:avLst/>
                    </a:prstGeom>
                    <a:noFill/>
                    <a:ln>
                      <a:noFill/>
                    </a:ln>
                  </pic:spPr>
                </pic:pic>
              </a:graphicData>
            </a:graphic>
          </wp:inline>
        </w:drawing>
      </w:r>
    </w:p>
    <w:p w14:paraId="4A27A044" w14:textId="77777777" w:rsidR="0098065D" w:rsidRDefault="0098065D" w:rsidP="0098065D">
      <w:pPr>
        <w:pStyle w:val="Caption"/>
        <w:ind w:firstLine="720"/>
      </w:pPr>
    </w:p>
    <w:p w14:paraId="6D3C21A0" w14:textId="77777777" w:rsidR="0098065D" w:rsidRDefault="0098065D" w:rsidP="0098065D">
      <w:pPr>
        <w:pStyle w:val="SAGEHeading2"/>
      </w:pPr>
      <w:bookmarkStart w:id="19" w:name="_Toc456778714"/>
      <w:r>
        <w:t>Define grid area in razor view</w:t>
      </w:r>
      <w:bookmarkEnd w:id="19"/>
      <w:r>
        <w:t xml:space="preserve"> </w:t>
      </w:r>
    </w:p>
    <w:p w14:paraId="36E2D78F" w14:textId="77777777" w:rsidR="00AA4723" w:rsidRPr="00AA4723" w:rsidRDefault="00AA4723" w:rsidP="00AA4723">
      <w:pPr>
        <w:pStyle w:val="SAGEBodyText"/>
      </w:pPr>
    </w:p>
    <w:p w14:paraId="37745A19" w14:textId="77777777" w:rsidR="0098065D" w:rsidRDefault="0098065D" w:rsidP="00E50F56">
      <w:pPr>
        <w:pStyle w:val="SAGEBodyText"/>
      </w:pPr>
      <w:bookmarkStart w:id="20" w:name="_Toc456715355"/>
      <w:r>
        <w:rPr>
          <w:noProof/>
        </w:rPr>
        <w:drawing>
          <wp:inline distT="0" distB="0" distL="0" distR="0" wp14:anchorId="1D849122" wp14:editId="01C081E6">
            <wp:extent cx="6463665" cy="195554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475" cy="1959723"/>
                    </a:xfrm>
                    <a:prstGeom prst="rect">
                      <a:avLst/>
                    </a:prstGeom>
                    <a:noFill/>
                    <a:ln>
                      <a:noFill/>
                    </a:ln>
                  </pic:spPr>
                </pic:pic>
              </a:graphicData>
            </a:graphic>
          </wp:inline>
        </w:drawing>
      </w:r>
      <w:bookmarkEnd w:id="20"/>
    </w:p>
    <w:p w14:paraId="05B1400F" w14:textId="77777777" w:rsidR="0098065D" w:rsidRDefault="0098065D" w:rsidP="0098065D">
      <w:pPr>
        <w:pStyle w:val="Caption"/>
        <w:ind w:firstLine="720"/>
      </w:pPr>
    </w:p>
    <w:p w14:paraId="7BF34428" w14:textId="77777777" w:rsidR="0098065D" w:rsidRDefault="0098065D" w:rsidP="0098065D">
      <w:pPr>
        <w:pStyle w:val="SAGEHeading2"/>
      </w:pPr>
      <w:bookmarkStart w:id="21" w:name="_Toc456778715"/>
      <w:r>
        <w:t>Define the JavaScript object</w:t>
      </w:r>
      <w:bookmarkEnd w:id="21"/>
      <w:r>
        <w:t xml:space="preserve"> </w:t>
      </w:r>
    </w:p>
    <w:p w14:paraId="3E8AA206" w14:textId="77777777" w:rsidR="0098065D" w:rsidRDefault="0098065D" w:rsidP="0098065D">
      <w:pPr>
        <w:pStyle w:val="SAGEHeading2"/>
        <w:numPr>
          <w:ilvl w:val="0"/>
          <w:numId w:val="0"/>
        </w:numPr>
        <w:ind w:left="288"/>
        <w:rPr>
          <w:noProof/>
        </w:rPr>
      </w:pPr>
    </w:p>
    <w:p w14:paraId="6776A4CE" w14:textId="77777777" w:rsidR="0098065D" w:rsidRDefault="0098065D" w:rsidP="0098065D">
      <w:pPr>
        <w:pStyle w:val="SAGEBodyText"/>
      </w:pPr>
      <w:r>
        <w:t>This defines how the grid will interact with the backend and extra actions on editor events.</w:t>
      </w:r>
    </w:p>
    <w:p w14:paraId="4D9D70DD" w14:textId="77777777" w:rsidR="0098065D" w:rsidRDefault="0098065D" w:rsidP="0098065D">
      <w:pPr>
        <w:pStyle w:val="SAGEHeading2"/>
        <w:numPr>
          <w:ilvl w:val="0"/>
          <w:numId w:val="0"/>
        </w:numPr>
        <w:ind w:left="288"/>
        <w:rPr>
          <w:noProof/>
        </w:rPr>
      </w:pPr>
    </w:p>
    <w:p w14:paraId="2BFFBC0F" w14:textId="77777777" w:rsidR="0098065D" w:rsidRDefault="0098065D" w:rsidP="00E50F56">
      <w:pPr>
        <w:pStyle w:val="SAGEBodyText"/>
      </w:pPr>
      <w:bookmarkStart w:id="22" w:name="_Toc456715357"/>
      <w:r>
        <w:rPr>
          <w:noProof/>
        </w:rPr>
        <w:drawing>
          <wp:inline distT="0" distB="0" distL="0" distR="0" wp14:anchorId="5143FF0A" wp14:editId="389BFC1A">
            <wp:extent cx="5939790" cy="18573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1857375"/>
                    </a:xfrm>
                    <a:prstGeom prst="rect">
                      <a:avLst/>
                    </a:prstGeom>
                    <a:noFill/>
                    <a:ln>
                      <a:noFill/>
                    </a:ln>
                  </pic:spPr>
                </pic:pic>
              </a:graphicData>
            </a:graphic>
          </wp:inline>
        </w:drawing>
      </w:r>
      <w:bookmarkEnd w:id="22"/>
    </w:p>
    <w:p w14:paraId="0CDE42E6" w14:textId="77777777" w:rsidR="0098065D" w:rsidRDefault="0098065D" w:rsidP="00E50F56">
      <w:pPr>
        <w:pStyle w:val="SAGEBodyText"/>
      </w:pPr>
      <w:r>
        <w:rPr>
          <w:noProof/>
        </w:rPr>
        <w:drawing>
          <wp:inline distT="0" distB="0" distL="0" distR="0" wp14:anchorId="53233747" wp14:editId="090C83BA">
            <wp:extent cx="615696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60039" cy="3945322"/>
                    </a:xfrm>
                    <a:prstGeom prst="rect">
                      <a:avLst/>
                    </a:prstGeom>
                  </pic:spPr>
                </pic:pic>
              </a:graphicData>
            </a:graphic>
          </wp:inline>
        </w:drawing>
      </w:r>
    </w:p>
    <w:p w14:paraId="45B934EA" w14:textId="77777777" w:rsidR="0098065D" w:rsidRDefault="0098065D" w:rsidP="0098065D">
      <w:pPr>
        <w:pStyle w:val="ListParagraph"/>
        <w:keepNext/>
        <w:ind w:left="288"/>
      </w:pPr>
    </w:p>
    <w:p w14:paraId="6D2FDA29" w14:textId="77777777" w:rsidR="0098065D" w:rsidRDefault="0098065D" w:rsidP="00E50F56">
      <w:pPr>
        <w:pStyle w:val="SAGEBodyText"/>
      </w:pPr>
      <w:r>
        <w:rPr>
          <w:noProof/>
        </w:rPr>
        <w:drawing>
          <wp:inline distT="0" distB="0" distL="0" distR="0" wp14:anchorId="40261D62" wp14:editId="114215E4">
            <wp:extent cx="6114415" cy="370522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14415" cy="3705225"/>
                    </a:xfrm>
                    <a:prstGeom prst="rect">
                      <a:avLst/>
                    </a:prstGeom>
                  </pic:spPr>
                </pic:pic>
              </a:graphicData>
            </a:graphic>
          </wp:inline>
        </w:drawing>
      </w:r>
    </w:p>
    <w:p w14:paraId="5FD138F9" w14:textId="77777777" w:rsidR="0098065D" w:rsidRPr="001E42B8" w:rsidRDefault="0098065D" w:rsidP="0098065D">
      <w:pPr>
        <w:pStyle w:val="Caption"/>
        <w:ind w:left="720"/>
        <w:rPr>
          <w:noProof/>
        </w:rPr>
      </w:pPr>
    </w:p>
    <w:p w14:paraId="78839FD1" w14:textId="77777777" w:rsidR="0098065D" w:rsidRDefault="0098065D" w:rsidP="00C72338">
      <w:pPr>
        <w:pStyle w:val="SAGEHeading1"/>
        <w:framePr w:wrap="around"/>
      </w:pPr>
      <w:r>
        <w:lastRenderedPageBreak/>
        <w:tab/>
      </w:r>
      <w:bookmarkStart w:id="23" w:name="_Toc456778716"/>
      <w:r w:rsidR="00C72338">
        <w:t>GridPage.cshtml</w:t>
      </w:r>
      <w:bookmarkEnd w:id="23"/>
    </w:p>
    <w:p w14:paraId="6C96FC53" w14:textId="77777777" w:rsidR="00C72338" w:rsidRDefault="00C72338" w:rsidP="00067F37">
      <w:pPr>
        <w:pStyle w:val="SAGEBodyText"/>
      </w:pPr>
      <w:r>
        <w:t>This razor view page is responsible for generating all the HTML code of the Grid and also the configuration JavaScript object. The user should not need to interact with this file.</w:t>
      </w:r>
    </w:p>
    <w:p w14:paraId="775AEF77" w14:textId="77777777" w:rsidR="00C72338" w:rsidRDefault="00C72338" w:rsidP="00067F37">
      <w:pPr>
        <w:pStyle w:val="SAGEBodyText"/>
      </w:pPr>
      <w:r>
        <w:t xml:space="preserve">During parsing of the model, if the </w:t>
      </w:r>
      <w:r w:rsidRPr="00C72338">
        <w:rPr>
          <w:b/>
        </w:rPr>
        <w:t>StringLength</w:t>
      </w:r>
      <w:r>
        <w:t xml:space="preserve"> attribute is found along with </w:t>
      </w:r>
      <w:r w:rsidRPr="00C72338">
        <w:rPr>
          <w:b/>
        </w:rPr>
        <w:t>GridInfo</w:t>
      </w:r>
      <w:r>
        <w:t xml:space="preserve">, the </w:t>
      </w:r>
      <w:r w:rsidRPr="00C72338">
        <w:rPr>
          <w:b/>
        </w:rPr>
        <w:t>maximumLength</w:t>
      </w:r>
      <w:r w:rsidRPr="00190745">
        <w:t xml:space="preserve"> </w:t>
      </w:r>
      <w:r>
        <w:t>will be used as the max length of the column.</w:t>
      </w:r>
    </w:p>
    <w:p w14:paraId="76A1970C" w14:textId="77777777" w:rsidR="00C72338" w:rsidRDefault="00C72338" w:rsidP="00067F37">
      <w:pPr>
        <w:pStyle w:val="SAGEBodyText"/>
        <w:rPr>
          <w:b/>
          <w:i/>
        </w:rPr>
      </w:pPr>
    </w:p>
    <w:p w14:paraId="302C9A13" w14:textId="77777777" w:rsidR="00067F37" w:rsidRDefault="00067F37" w:rsidP="00067F37">
      <w:pPr>
        <w:pStyle w:val="SAGEBodyText"/>
        <w:rPr>
          <w:b/>
          <w:i/>
        </w:rPr>
      </w:pPr>
      <w:r>
        <w:rPr>
          <w:noProof/>
        </w:rPr>
        <w:drawing>
          <wp:inline distT="0" distB="0" distL="0" distR="0" wp14:anchorId="2F4E84C6" wp14:editId="72487B90">
            <wp:extent cx="5853430" cy="177057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3430" cy="1770578"/>
                    </a:xfrm>
                    <a:prstGeom prst="rect">
                      <a:avLst/>
                    </a:prstGeom>
                    <a:noFill/>
                    <a:ln>
                      <a:noFill/>
                    </a:ln>
                  </pic:spPr>
                </pic:pic>
              </a:graphicData>
            </a:graphic>
          </wp:inline>
        </w:drawing>
      </w:r>
    </w:p>
    <w:p w14:paraId="3A1FA857" w14:textId="77777777" w:rsidR="00C72338" w:rsidRDefault="00C72338" w:rsidP="00067F37">
      <w:pPr>
        <w:pStyle w:val="SAGEBodyText"/>
      </w:pPr>
    </w:p>
    <w:p w14:paraId="6B89D87C" w14:textId="77777777" w:rsidR="0098065D" w:rsidRDefault="00C72338" w:rsidP="00C72338">
      <w:pPr>
        <w:pStyle w:val="SAGEHeading1"/>
        <w:framePr w:wrap="around"/>
      </w:pPr>
      <w:bookmarkStart w:id="24" w:name="_Toc456778717"/>
      <w:r>
        <w:lastRenderedPageBreak/>
        <w:t>GridConfigViewModel.cs</w:t>
      </w:r>
      <w:bookmarkEnd w:id="24"/>
    </w:p>
    <w:p w14:paraId="224306CF" w14:textId="77777777" w:rsidR="00C9395A" w:rsidRDefault="00C9395A" w:rsidP="00C9395A">
      <w:pPr>
        <w:pStyle w:val="SAGEBodyText"/>
      </w:pPr>
      <w:r>
        <w:t xml:space="preserve">This is the view model corresponding to the </w:t>
      </w:r>
      <w:r w:rsidRPr="00C9395A">
        <w:rPr>
          <w:b/>
        </w:rPr>
        <w:t>GridPage.cshtml</w:t>
      </w:r>
      <w:r>
        <w:t>. It contains information regarding what kind of grid data should be used and the properties.</w:t>
      </w:r>
    </w:p>
    <w:p w14:paraId="0068ED1F" w14:textId="77777777" w:rsidR="00067F37" w:rsidRDefault="00067F37" w:rsidP="00C9395A">
      <w:pPr>
        <w:pStyle w:val="SAGEBodyText"/>
      </w:pPr>
    </w:p>
    <w:p w14:paraId="545D8166" w14:textId="77777777" w:rsidR="00067F37" w:rsidRDefault="00067F37" w:rsidP="00C9395A">
      <w:pPr>
        <w:pStyle w:val="SAGEBodyText"/>
      </w:pPr>
      <w:r>
        <w:rPr>
          <w:noProof/>
        </w:rPr>
        <w:drawing>
          <wp:inline distT="0" distB="0" distL="0" distR="0" wp14:anchorId="61B94922" wp14:editId="1C378714">
            <wp:extent cx="5853430" cy="177057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3430" cy="1770578"/>
                    </a:xfrm>
                    <a:prstGeom prst="rect">
                      <a:avLst/>
                    </a:prstGeom>
                    <a:noFill/>
                    <a:ln>
                      <a:noFill/>
                    </a:ln>
                  </pic:spPr>
                </pic:pic>
              </a:graphicData>
            </a:graphic>
          </wp:inline>
        </w:drawing>
      </w:r>
    </w:p>
    <w:p w14:paraId="2239F64E" w14:textId="77777777" w:rsidR="00C9395A" w:rsidRDefault="00C9395A" w:rsidP="00C9395A">
      <w:pPr>
        <w:pStyle w:val="SAGEHeading2"/>
      </w:pPr>
      <w:bookmarkStart w:id="25" w:name="_Toc456778718"/>
      <w:r>
        <w:t>Constructor Arguments</w:t>
      </w:r>
      <w:bookmarkEnd w:id="25"/>
    </w:p>
    <w:p w14:paraId="24AAE4CE" w14:textId="77777777" w:rsidR="00C9395A" w:rsidRDefault="00C9395A" w:rsidP="00C9395A">
      <w:pPr>
        <w:pStyle w:val="ListParagraph"/>
        <w:numPr>
          <w:ilvl w:val="0"/>
          <w:numId w:val="25"/>
        </w:numPr>
        <w:spacing w:after="160" w:line="259" w:lineRule="auto"/>
      </w:pPr>
      <w:r w:rsidRPr="00067F37">
        <w:rPr>
          <w:color w:val="00B050"/>
        </w:rPr>
        <w:t xml:space="preserve">Type </w:t>
      </w:r>
      <w:r>
        <w:t>gridType</w:t>
      </w:r>
    </w:p>
    <w:p w14:paraId="4B187DD7" w14:textId="77777777" w:rsidR="00C9395A" w:rsidRDefault="00C9395A" w:rsidP="00C9395A">
      <w:pPr>
        <w:pStyle w:val="ListParagraph"/>
        <w:numPr>
          <w:ilvl w:val="1"/>
          <w:numId w:val="25"/>
        </w:numPr>
        <w:spacing w:after="160" w:line="259" w:lineRule="auto"/>
      </w:pPr>
      <w:r>
        <w:t>The type of business entity for the grid</w:t>
      </w:r>
    </w:p>
    <w:p w14:paraId="05A07421" w14:textId="77777777" w:rsidR="00C9395A" w:rsidRDefault="00067F37" w:rsidP="00C9395A">
      <w:pPr>
        <w:pStyle w:val="ListParagraph"/>
        <w:numPr>
          <w:ilvl w:val="0"/>
          <w:numId w:val="25"/>
        </w:numPr>
        <w:spacing w:after="160" w:line="259" w:lineRule="auto"/>
      </w:pPr>
      <w:r w:rsidRPr="00067F37">
        <w:rPr>
          <w:color w:val="00B050"/>
        </w:rPr>
        <w:t>s</w:t>
      </w:r>
      <w:r w:rsidR="00C9395A" w:rsidRPr="00067F37">
        <w:rPr>
          <w:color w:val="00B050"/>
        </w:rPr>
        <w:t xml:space="preserve">tring </w:t>
      </w:r>
      <w:r w:rsidR="00C9395A">
        <w:t>dataSource</w:t>
      </w:r>
    </w:p>
    <w:p w14:paraId="7793D35A" w14:textId="77777777" w:rsidR="00C9395A" w:rsidRDefault="00C9395A" w:rsidP="00C9395A">
      <w:pPr>
        <w:pStyle w:val="ListParagraph"/>
        <w:numPr>
          <w:ilvl w:val="1"/>
          <w:numId w:val="25"/>
        </w:numPr>
        <w:spacing w:after="160" w:line="259" w:lineRule="auto"/>
      </w:pPr>
      <w:r>
        <w:t>The JavaScript object that has the data for the grid</w:t>
      </w:r>
    </w:p>
    <w:p w14:paraId="7D201AD4" w14:textId="77777777" w:rsidR="00C9395A" w:rsidRDefault="00067F37" w:rsidP="00C9395A">
      <w:pPr>
        <w:pStyle w:val="ListParagraph"/>
        <w:numPr>
          <w:ilvl w:val="0"/>
          <w:numId w:val="25"/>
        </w:numPr>
        <w:spacing w:after="160" w:line="259" w:lineRule="auto"/>
      </w:pPr>
      <w:r w:rsidRPr="00067F37">
        <w:rPr>
          <w:color w:val="00B050"/>
        </w:rPr>
        <w:t>o</w:t>
      </w:r>
      <w:r w:rsidR="00C9395A" w:rsidRPr="00067F37">
        <w:rPr>
          <w:color w:val="00B050"/>
        </w:rPr>
        <w:t xml:space="preserve">bject </w:t>
      </w:r>
      <w:r w:rsidR="00C9395A">
        <w:t>model</w:t>
      </w:r>
    </w:p>
    <w:p w14:paraId="53B23006" w14:textId="77777777" w:rsidR="00C9395A" w:rsidRDefault="00C9395A" w:rsidP="00C9395A">
      <w:pPr>
        <w:pStyle w:val="ListParagraph"/>
        <w:numPr>
          <w:ilvl w:val="1"/>
          <w:numId w:val="25"/>
        </w:numPr>
        <w:spacing w:after="160" w:line="259" w:lineRule="auto"/>
      </w:pPr>
      <w:r>
        <w:t>The model for the partial view page</w:t>
      </w:r>
    </w:p>
    <w:p w14:paraId="75E93D81" w14:textId="77777777" w:rsidR="00C9395A" w:rsidRDefault="00067F37" w:rsidP="00C9395A">
      <w:pPr>
        <w:pStyle w:val="ListParagraph"/>
        <w:numPr>
          <w:ilvl w:val="0"/>
          <w:numId w:val="25"/>
        </w:numPr>
        <w:spacing w:after="160" w:line="259" w:lineRule="auto"/>
      </w:pPr>
      <w:r w:rsidRPr="00067F37">
        <w:rPr>
          <w:color w:val="00B050"/>
        </w:rPr>
        <w:t>s</w:t>
      </w:r>
      <w:r w:rsidR="00C9395A" w:rsidRPr="00067F37">
        <w:rPr>
          <w:color w:val="00B050"/>
        </w:rPr>
        <w:t xml:space="preserve">tring </w:t>
      </w:r>
      <w:r w:rsidR="00C9395A">
        <w:t>gridKey</w:t>
      </w:r>
    </w:p>
    <w:p w14:paraId="0FE96A36" w14:textId="77777777" w:rsidR="00C9395A" w:rsidRDefault="00C9395A" w:rsidP="00C9395A">
      <w:pPr>
        <w:pStyle w:val="ListParagraph"/>
        <w:numPr>
          <w:ilvl w:val="1"/>
          <w:numId w:val="25"/>
        </w:numPr>
        <w:spacing w:after="160" w:line="259" w:lineRule="auto"/>
      </w:pPr>
      <w:r>
        <w:t>The key field of this grid used to uniquely identify each row of data</w:t>
      </w:r>
    </w:p>
    <w:p w14:paraId="089C6646" w14:textId="77777777" w:rsidR="00C9395A" w:rsidRDefault="00C9395A" w:rsidP="00C9395A">
      <w:pPr>
        <w:pStyle w:val="ListParagraph"/>
        <w:numPr>
          <w:ilvl w:val="0"/>
          <w:numId w:val="25"/>
        </w:numPr>
        <w:spacing w:after="160" w:line="259" w:lineRule="auto"/>
      </w:pPr>
      <w:r>
        <w:t xml:space="preserve">(Optional) </w:t>
      </w:r>
      <w:r w:rsidRPr="00067F37">
        <w:rPr>
          <w:color w:val="00B050"/>
        </w:rPr>
        <w:t xml:space="preserve">string </w:t>
      </w:r>
      <w:r>
        <w:t>gridPreferenceKey</w:t>
      </w:r>
    </w:p>
    <w:p w14:paraId="730C37EF" w14:textId="77777777" w:rsidR="00C9395A" w:rsidRDefault="00C9395A" w:rsidP="00C9395A">
      <w:pPr>
        <w:pStyle w:val="ListParagraph"/>
        <w:numPr>
          <w:ilvl w:val="1"/>
          <w:numId w:val="25"/>
        </w:numPr>
        <w:spacing w:after="160" w:line="259" w:lineRule="auto"/>
      </w:pPr>
      <w:r>
        <w:t>If specified, it implies the grid is configurable and the setting will be saved across sessions</w:t>
      </w:r>
    </w:p>
    <w:p w14:paraId="36CAC7FB" w14:textId="77777777" w:rsidR="00C9395A" w:rsidRDefault="00C9395A" w:rsidP="00C9395A">
      <w:pPr>
        <w:pStyle w:val="ListParagraph"/>
        <w:numPr>
          <w:ilvl w:val="0"/>
          <w:numId w:val="25"/>
        </w:numPr>
        <w:spacing w:after="160" w:line="259" w:lineRule="auto"/>
      </w:pPr>
      <w:r>
        <w:t xml:space="preserve">(Optional) </w:t>
      </w:r>
      <w:r w:rsidRPr="00067F37">
        <w:rPr>
          <w:color w:val="00B050"/>
        </w:rPr>
        <w:t xml:space="preserve">bool </w:t>
      </w:r>
      <w:r>
        <w:t>autoBind</w:t>
      </w:r>
    </w:p>
    <w:p w14:paraId="1C66C147" w14:textId="77777777" w:rsidR="00C9395A" w:rsidRDefault="00C9395A" w:rsidP="00C9395A">
      <w:pPr>
        <w:pStyle w:val="ListParagraph"/>
        <w:numPr>
          <w:ilvl w:val="1"/>
          <w:numId w:val="25"/>
        </w:numPr>
        <w:spacing w:after="160" w:line="259" w:lineRule="auto"/>
      </w:pPr>
      <w:r>
        <w:t>Kendo grid setting which</w:t>
      </w:r>
      <w:r w:rsidRPr="00AC1303">
        <w:t xml:space="preserve"> </w:t>
      </w:r>
      <w:r>
        <w:t>i</w:t>
      </w:r>
      <w:r w:rsidRPr="00AC1303">
        <w:t xml:space="preserve">f set to false the </w:t>
      </w:r>
      <w:r>
        <w:t>grid</w:t>
      </w:r>
      <w:r w:rsidRPr="00AC1303">
        <w:t xml:space="preserve"> will not bind to the data source during initialization. In this case</w:t>
      </w:r>
      <w:r>
        <w:t>,</w:t>
      </w:r>
      <w:r w:rsidRPr="00AC1303">
        <w:t xml:space="preserve"> data binding will occur when the change event of the data source is fired. By default</w:t>
      </w:r>
      <w:r>
        <w:t>,</w:t>
      </w:r>
      <w:r w:rsidRPr="00AC1303">
        <w:t xml:space="preserve"> the </w:t>
      </w:r>
      <w:r>
        <w:t>grid</w:t>
      </w:r>
      <w:r w:rsidRPr="00AC1303">
        <w:t xml:space="preserve"> will bind to the data source specified in the configuration.</w:t>
      </w:r>
    </w:p>
    <w:p w14:paraId="2D117325" w14:textId="77777777" w:rsidR="00C9395A" w:rsidRDefault="00C9395A" w:rsidP="00C9395A">
      <w:pPr>
        <w:pStyle w:val="SAGEHeading2"/>
      </w:pPr>
      <w:bookmarkStart w:id="26" w:name="_Toc456778719"/>
      <w:r>
        <w:t>Other Properties</w:t>
      </w:r>
      <w:bookmarkEnd w:id="26"/>
    </w:p>
    <w:p w14:paraId="117B2EAE" w14:textId="77777777" w:rsidR="00C9395A" w:rsidRDefault="00067F37" w:rsidP="00C9395A">
      <w:pPr>
        <w:pStyle w:val="ListParagraph"/>
        <w:numPr>
          <w:ilvl w:val="0"/>
          <w:numId w:val="26"/>
        </w:numPr>
        <w:spacing w:after="160" w:line="259" w:lineRule="auto"/>
      </w:pPr>
      <w:r w:rsidRPr="00067F37">
        <w:rPr>
          <w:color w:val="00B050"/>
        </w:rPr>
        <w:t>b</w:t>
      </w:r>
      <w:r w:rsidR="00C9395A" w:rsidRPr="00067F37">
        <w:rPr>
          <w:color w:val="00B050"/>
        </w:rPr>
        <w:t xml:space="preserve">ool </w:t>
      </w:r>
      <w:r w:rsidR="00C9395A" w:rsidRPr="00AC1303">
        <w:t>AddButtonVisibility</w:t>
      </w:r>
    </w:p>
    <w:p w14:paraId="3DBA93B1" w14:textId="77777777" w:rsidR="00C9395A" w:rsidRDefault="00067F37" w:rsidP="00C9395A">
      <w:pPr>
        <w:pStyle w:val="ListParagraph"/>
        <w:numPr>
          <w:ilvl w:val="1"/>
          <w:numId w:val="26"/>
        </w:numPr>
        <w:spacing w:after="160" w:line="259" w:lineRule="auto"/>
      </w:pPr>
      <w:r w:rsidRPr="00067F37">
        <w:rPr>
          <w:b/>
        </w:rPr>
        <w:t>true</w:t>
      </w:r>
      <w:r>
        <w:t xml:space="preserve"> to show </w:t>
      </w:r>
      <w:r w:rsidR="00C9395A">
        <w:t>the add button</w:t>
      </w:r>
      <w:r>
        <w:t xml:space="preserve"> otherwise </w:t>
      </w:r>
      <w:r w:rsidRPr="00067F37">
        <w:rPr>
          <w:b/>
        </w:rPr>
        <w:t>false</w:t>
      </w:r>
    </w:p>
    <w:p w14:paraId="39C0B5E8" w14:textId="77777777" w:rsidR="00C9395A" w:rsidRDefault="00067F37" w:rsidP="00C9395A">
      <w:pPr>
        <w:pStyle w:val="ListParagraph"/>
        <w:numPr>
          <w:ilvl w:val="0"/>
          <w:numId w:val="26"/>
        </w:numPr>
        <w:spacing w:after="160" w:line="259" w:lineRule="auto"/>
      </w:pPr>
      <w:r w:rsidRPr="00067F37">
        <w:rPr>
          <w:color w:val="00B050"/>
        </w:rPr>
        <w:t>b</w:t>
      </w:r>
      <w:r w:rsidR="00C9395A" w:rsidRPr="00067F37">
        <w:rPr>
          <w:color w:val="00B050"/>
        </w:rPr>
        <w:t xml:space="preserve">ool </w:t>
      </w:r>
      <w:r w:rsidR="00C9395A" w:rsidRPr="00AC1303">
        <w:t>DeleteButtonVisibility</w:t>
      </w:r>
    </w:p>
    <w:p w14:paraId="310F5F7F" w14:textId="77777777" w:rsidR="00C9395A" w:rsidRDefault="00067F37" w:rsidP="00C9395A">
      <w:pPr>
        <w:pStyle w:val="ListParagraph"/>
        <w:numPr>
          <w:ilvl w:val="1"/>
          <w:numId w:val="26"/>
        </w:numPr>
        <w:spacing w:after="160" w:line="259" w:lineRule="auto"/>
      </w:pPr>
      <w:r w:rsidRPr="00067F37">
        <w:rPr>
          <w:b/>
        </w:rPr>
        <w:t>true</w:t>
      </w:r>
      <w:r>
        <w:t xml:space="preserve"> to show </w:t>
      </w:r>
      <w:r w:rsidR="00C9395A">
        <w:t>the delete button</w:t>
      </w:r>
      <w:r>
        <w:t xml:space="preserve"> otherwise </w:t>
      </w:r>
      <w:r w:rsidRPr="00067F37">
        <w:rPr>
          <w:b/>
        </w:rPr>
        <w:t>false</w:t>
      </w:r>
    </w:p>
    <w:p w14:paraId="35CF594A" w14:textId="77777777" w:rsidR="00C9395A" w:rsidRDefault="00067F37" w:rsidP="00C9395A">
      <w:pPr>
        <w:pStyle w:val="ListParagraph"/>
        <w:numPr>
          <w:ilvl w:val="0"/>
          <w:numId w:val="26"/>
        </w:numPr>
        <w:spacing w:after="160" w:line="259" w:lineRule="auto"/>
      </w:pPr>
      <w:r w:rsidRPr="00067F37">
        <w:rPr>
          <w:color w:val="00B050"/>
        </w:rPr>
        <w:lastRenderedPageBreak/>
        <w:t>b</w:t>
      </w:r>
      <w:r w:rsidR="00C9395A" w:rsidRPr="00067F37">
        <w:rPr>
          <w:color w:val="00B050"/>
        </w:rPr>
        <w:t xml:space="preserve">ool </w:t>
      </w:r>
      <w:r w:rsidR="00C9395A" w:rsidRPr="00AC1303">
        <w:t>EditButtonVisibility</w:t>
      </w:r>
    </w:p>
    <w:p w14:paraId="6EA130AA" w14:textId="77777777" w:rsidR="00C9395A" w:rsidRDefault="00067F37" w:rsidP="00C9395A">
      <w:pPr>
        <w:pStyle w:val="ListParagraph"/>
        <w:numPr>
          <w:ilvl w:val="1"/>
          <w:numId w:val="26"/>
        </w:numPr>
        <w:spacing w:after="160" w:line="259" w:lineRule="auto"/>
      </w:pPr>
      <w:r w:rsidRPr="00067F37">
        <w:rPr>
          <w:b/>
        </w:rPr>
        <w:t>true</w:t>
      </w:r>
      <w:r>
        <w:t xml:space="preserve"> to show the </w:t>
      </w:r>
      <w:r w:rsidR="00C9395A">
        <w:t>edit button</w:t>
      </w:r>
      <w:r>
        <w:t xml:space="preserve"> otherwise </w:t>
      </w:r>
      <w:r w:rsidRPr="00067F37">
        <w:rPr>
          <w:b/>
        </w:rPr>
        <w:t>false</w:t>
      </w:r>
    </w:p>
    <w:p w14:paraId="38D4E038" w14:textId="77777777" w:rsidR="00C9395A" w:rsidRDefault="00067F37" w:rsidP="00C9395A">
      <w:pPr>
        <w:pStyle w:val="ListParagraph"/>
        <w:numPr>
          <w:ilvl w:val="0"/>
          <w:numId w:val="26"/>
        </w:numPr>
        <w:spacing w:after="160" w:line="259" w:lineRule="auto"/>
      </w:pPr>
      <w:r w:rsidRPr="00067F37">
        <w:rPr>
          <w:color w:val="00B050"/>
        </w:rPr>
        <w:t>b</w:t>
      </w:r>
      <w:r w:rsidR="00C9395A" w:rsidRPr="00067F37">
        <w:rPr>
          <w:color w:val="00B050"/>
        </w:rPr>
        <w:t xml:space="preserve">ool </w:t>
      </w:r>
      <w:r w:rsidR="00C9395A" w:rsidRPr="00AC1303">
        <w:t>HasDeleteColumn</w:t>
      </w:r>
    </w:p>
    <w:p w14:paraId="59AAA4ED" w14:textId="77777777" w:rsidR="00C9395A" w:rsidRDefault="00067F37" w:rsidP="00C9395A">
      <w:pPr>
        <w:pStyle w:val="ListParagraph"/>
        <w:numPr>
          <w:ilvl w:val="1"/>
          <w:numId w:val="26"/>
        </w:numPr>
        <w:spacing w:after="160" w:line="259" w:lineRule="auto"/>
      </w:pPr>
      <w:r w:rsidRPr="00067F37">
        <w:rPr>
          <w:b/>
        </w:rPr>
        <w:t>true</w:t>
      </w:r>
      <w:r>
        <w:t xml:space="preserve"> to show the </w:t>
      </w:r>
      <w:r w:rsidR="00C9395A">
        <w:t>checkboxes column for deletion</w:t>
      </w:r>
      <w:r>
        <w:t xml:space="preserve"> otherwise </w:t>
      </w:r>
      <w:r w:rsidRPr="00067F37">
        <w:rPr>
          <w:b/>
        </w:rPr>
        <w:t>false</w:t>
      </w:r>
    </w:p>
    <w:p w14:paraId="0285F71C" w14:textId="77777777" w:rsidR="00C9395A" w:rsidRDefault="00C9395A" w:rsidP="00C9395A">
      <w:pPr>
        <w:pStyle w:val="ListParagraph"/>
        <w:numPr>
          <w:ilvl w:val="0"/>
          <w:numId w:val="26"/>
        </w:numPr>
        <w:spacing w:after="160" w:line="259" w:lineRule="auto"/>
      </w:pPr>
      <w:r w:rsidRPr="00067F37">
        <w:rPr>
          <w:color w:val="00B050"/>
        </w:rPr>
        <w:t xml:space="preserve">dynamic </w:t>
      </w:r>
      <w:r w:rsidRPr="00AC1303">
        <w:t>Controls</w:t>
      </w:r>
    </w:p>
    <w:p w14:paraId="6865ACEF" w14:textId="77777777" w:rsidR="00C9395A" w:rsidRDefault="00C9395A" w:rsidP="00C9395A">
      <w:pPr>
        <w:pStyle w:val="ListParagraph"/>
        <w:numPr>
          <w:ilvl w:val="1"/>
          <w:numId w:val="26"/>
        </w:numPr>
        <w:spacing w:after="160" w:line="259" w:lineRule="auto"/>
      </w:pPr>
      <w:r>
        <w:t>Contains information on how editors inside the grid will be created</w:t>
      </w:r>
    </w:p>
    <w:p w14:paraId="1FA83CC6" w14:textId="77777777" w:rsidR="00C9395A" w:rsidRDefault="00C9395A" w:rsidP="00C9395A">
      <w:pPr>
        <w:pStyle w:val="ListParagraph"/>
        <w:numPr>
          <w:ilvl w:val="1"/>
          <w:numId w:val="26"/>
        </w:numPr>
        <w:spacing w:after="160" w:line="259" w:lineRule="auto"/>
        <w:rPr>
          <w:b/>
        </w:rPr>
      </w:pPr>
      <w:r>
        <w:t xml:space="preserve">Note: </w:t>
      </w:r>
      <w:r w:rsidRPr="00C9395A">
        <w:rPr>
          <w:b/>
        </w:rPr>
        <w:t>users should not need to interact with this property</w:t>
      </w:r>
    </w:p>
    <w:p w14:paraId="14302A49" w14:textId="77777777" w:rsidR="00C9395A" w:rsidRDefault="00C9395A" w:rsidP="00C9395A">
      <w:pPr>
        <w:pStyle w:val="ListParagraph"/>
        <w:numPr>
          <w:ilvl w:val="1"/>
          <w:numId w:val="26"/>
        </w:numPr>
        <w:spacing w:after="160" w:line="259" w:lineRule="auto"/>
        <w:rPr>
          <w:b/>
        </w:rPr>
      </w:pPr>
      <w:r w:rsidRPr="00C9395A">
        <w:t xml:space="preserve">Note: </w:t>
      </w:r>
      <w:r>
        <w:rPr>
          <w:b/>
        </w:rPr>
        <w:t>must be called to prebuild all necessary controls</w:t>
      </w:r>
    </w:p>
    <w:p w14:paraId="16D2E865" w14:textId="77777777" w:rsidR="00C72338" w:rsidRDefault="00D223E0" w:rsidP="00D223E0">
      <w:pPr>
        <w:pStyle w:val="SAGEHeading1"/>
        <w:framePr w:wrap="around"/>
      </w:pPr>
      <w:bookmarkStart w:id="27" w:name="_Toc456778720"/>
      <w:r>
        <w:lastRenderedPageBreak/>
        <w:t>GridInfo.cs</w:t>
      </w:r>
      <w:bookmarkEnd w:id="27"/>
    </w:p>
    <w:p w14:paraId="342A352C" w14:textId="77777777" w:rsidR="00D223E0" w:rsidRDefault="00D223E0" w:rsidP="00D223E0">
      <w:pPr>
        <w:pStyle w:val="SAGEBodyText"/>
      </w:pPr>
      <w:r>
        <w:t xml:space="preserve">This is an attribute class used in business model. The properties which are going to be part of the grid will be mark by </w:t>
      </w:r>
      <w:r w:rsidRPr="00D223E0">
        <w:rPr>
          <w:b/>
        </w:rPr>
        <w:t>GridInfo</w:t>
      </w:r>
      <w:r>
        <w:t xml:space="preserve"> attributes with the </w:t>
      </w:r>
      <w:r w:rsidRPr="00785F39">
        <w:t>characteristics</w:t>
      </w:r>
      <w:r>
        <w:t xml:space="preserve"> of the column.</w:t>
      </w:r>
    </w:p>
    <w:p w14:paraId="5246A197" w14:textId="77777777" w:rsidR="00067F37" w:rsidRDefault="00067F37" w:rsidP="00D223E0">
      <w:pPr>
        <w:pStyle w:val="SAGEBodyText"/>
      </w:pPr>
    </w:p>
    <w:p w14:paraId="7AB1F811" w14:textId="77777777" w:rsidR="00067F37" w:rsidRDefault="00067F37" w:rsidP="00D223E0">
      <w:pPr>
        <w:pStyle w:val="SAGEBodyText"/>
      </w:pPr>
      <w:r>
        <w:rPr>
          <w:noProof/>
        </w:rPr>
        <w:drawing>
          <wp:inline distT="0" distB="0" distL="0" distR="0" wp14:anchorId="1945C90F" wp14:editId="253F002B">
            <wp:extent cx="5853430" cy="1754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430" cy="1754275"/>
                    </a:xfrm>
                    <a:prstGeom prst="rect">
                      <a:avLst/>
                    </a:prstGeom>
                    <a:noFill/>
                    <a:ln>
                      <a:noFill/>
                    </a:ln>
                  </pic:spPr>
                </pic:pic>
              </a:graphicData>
            </a:graphic>
          </wp:inline>
        </w:drawing>
      </w:r>
    </w:p>
    <w:p w14:paraId="188698B1" w14:textId="77777777" w:rsidR="00D223E0" w:rsidRDefault="00D223E0" w:rsidP="00D223E0">
      <w:pPr>
        <w:pStyle w:val="SAGEHeading2"/>
      </w:pPr>
      <w:bookmarkStart w:id="28" w:name="_Toc456778721"/>
      <w:r>
        <w:t>Constructor Arguments</w:t>
      </w:r>
      <w:bookmarkEnd w:id="28"/>
    </w:p>
    <w:p w14:paraId="7E9C8328" w14:textId="77777777" w:rsidR="00BE647C" w:rsidRDefault="00D223E0" w:rsidP="003A0AD1">
      <w:pPr>
        <w:pStyle w:val="SAGEIndentedText"/>
        <w:numPr>
          <w:ilvl w:val="0"/>
          <w:numId w:val="30"/>
        </w:numPr>
      </w:pPr>
      <w:r w:rsidRPr="00067F37">
        <w:rPr>
          <w:color w:val="00B050"/>
        </w:rPr>
        <w:t xml:space="preserve">int </w:t>
      </w:r>
      <w:r>
        <w:t>sequence</w:t>
      </w:r>
    </w:p>
    <w:p w14:paraId="556092F6" w14:textId="77777777" w:rsidR="00D223E0" w:rsidRDefault="00BE647C" w:rsidP="003A0AD1">
      <w:pPr>
        <w:pStyle w:val="SAGEIndentedText"/>
        <w:numPr>
          <w:ilvl w:val="1"/>
          <w:numId w:val="30"/>
        </w:numPr>
      </w:pPr>
      <w:r>
        <w:t>T</w:t>
      </w:r>
      <w:r w:rsidR="003A0AD1">
        <w:t>he order sequence of the column</w:t>
      </w:r>
    </w:p>
    <w:p w14:paraId="74F2C3E7" w14:textId="77777777" w:rsidR="003A0AD1" w:rsidRDefault="00D223E0" w:rsidP="003A0AD1">
      <w:pPr>
        <w:pStyle w:val="SAGEIndentedText"/>
        <w:numPr>
          <w:ilvl w:val="0"/>
          <w:numId w:val="30"/>
        </w:numPr>
      </w:pPr>
      <w:r w:rsidRPr="00067F37">
        <w:rPr>
          <w:color w:val="00B050"/>
        </w:rPr>
        <w:t xml:space="preserve">Type </w:t>
      </w:r>
      <w:r>
        <w:t>resourceType</w:t>
      </w:r>
    </w:p>
    <w:p w14:paraId="20525B46" w14:textId="77777777" w:rsidR="00D223E0" w:rsidRDefault="00D223E0" w:rsidP="003A0AD1">
      <w:pPr>
        <w:pStyle w:val="SAGEIndentedText"/>
        <w:numPr>
          <w:ilvl w:val="1"/>
          <w:numId w:val="30"/>
        </w:numPr>
      </w:pPr>
      <w:r>
        <w:t>The resource</w:t>
      </w:r>
      <w:r w:rsidR="003A0AD1">
        <w:t xml:space="preserve"> type to be used</w:t>
      </w:r>
      <w:r>
        <w:t xml:space="preserve"> for the title</w:t>
      </w:r>
    </w:p>
    <w:p w14:paraId="128444B4" w14:textId="77777777" w:rsidR="003A0AD1" w:rsidRDefault="00067F37" w:rsidP="003A0AD1">
      <w:pPr>
        <w:pStyle w:val="SAGEIndentedText"/>
        <w:numPr>
          <w:ilvl w:val="0"/>
          <w:numId w:val="30"/>
        </w:numPr>
      </w:pPr>
      <w:r w:rsidRPr="00067F37">
        <w:rPr>
          <w:color w:val="00B050"/>
        </w:rPr>
        <w:t>s</w:t>
      </w:r>
      <w:r w:rsidR="00D223E0" w:rsidRPr="00067F37">
        <w:rPr>
          <w:color w:val="00B050"/>
        </w:rPr>
        <w:t xml:space="preserve">tring </w:t>
      </w:r>
      <w:r w:rsidR="00D223E0">
        <w:t>resourceName</w:t>
      </w:r>
    </w:p>
    <w:p w14:paraId="774C70AC" w14:textId="77777777" w:rsidR="00D223E0" w:rsidRDefault="00D223E0" w:rsidP="003A0AD1">
      <w:pPr>
        <w:pStyle w:val="SAGEIndentedText"/>
        <w:numPr>
          <w:ilvl w:val="1"/>
          <w:numId w:val="30"/>
        </w:numPr>
      </w:pPr>
      <w:r>
        <w:t>The resource propert</w:t>
      </w:r>
      <w:r w:rsidR="003A0AD1">
        <w:t>y name to</w:t>
      </w:r>
      <w:r>
        <w:t xml:space="preserve"> be used for the title</w:t>
      </w:r>
    </w:p>
    <w:p w14:paraId="4A8B7B08" w14:textId="77777777" w:rsidR="003A0AD1" w:rsidRDefault="00D223E0" w:rsidP="003A0AD1">
      <w:pPr>
        <w:pStyle w:val="SAGEIndentedText"/>
        <w:numPr>
          <w:ilvl w:val="0"/>
          <w:numId w:val="30"/>
        </w:numPr>
      </w:pPr>
      <w:r>
        <w:t xml:space="preserve">(Optional) </w:t>
      </w:r>
      <w:r w:rsidRPr="00067F37">
        <w:rPr>
          <w:color w:val="00B050"/>
        </w:rPr>
        <w:t xml:space="preserve">bool </w:t>
      </w:r>
      <w:r>
        <w:t>editable</w:t>
      </w:r>
    </w:p>
    <w:p w14:paraId="63FBC82E" w14:textId="77777777" w:rsidR="00D223E0" w:rsidRDefault="003A0AD1" w:rsidP="003A0AD1">
      <w:pPr>
        <w:pStyle w:val="SAGEIndentedText"/>
        <w:numPr>
          <w:ilvl w:val="1"/>
          <w:numId w:val="30"/>
        </w:numPr>
      </w:pPr>
      <w:r w:rsidRPr="00067F37">
        <w:rPr>
          <w:b/>
        </w:rPr>
        <w:t>true</w:t>
      </w:r>
      <w:r>
        <w:t xml:space="preserve"> i</w:t>
      </w:r>
      <w:r w:rsidR="00D223E0">
        <w:t xml:space="preserve">f the column is editable </w:t>
      </w:r>
      <w:r w:rsidR="00067F37">
        <w:t>otherwise</w:t>
      </w:r>
      <w:r>
        <w:t xml:space="preserve"> </w:t>
      </w:r>
      <w:r w:rsidRPr="00067F37">
        <w:rPr>
          <w:b/>
        </w:rPr>
        <w:t>false</w:t>
      </w:r>
      <w:r>
        <w:t xml:space="preserve"> (</w:t>
      </w:r>
      <w:r w:rsidR="00D223E0">
        <w:t xml:space="preserve">default is </w:t>
      </w:r>
      <w:r w:rsidR="00D223E0" w:rsidRPr="00067F37">
        <w:rPr>
          <w:b/>
        </w:rPr>
        <w:t>true</w:t>
      </w:r>
      <w:r>
        <w:t>)</w:t>
      </w:r>
    </w:p>
    <w:p w14:paraId="4D3B8A97" w14:textId="77777777" w:rsidR="003A0AD1" w:rsidRDefault="00D223E0" w:rsidP="003A0AD1">
      <w:pPr>
        <w:pStyle w:val="SAGEIndentedText"/>
        <w:numPr>
          <w:ilvl w:val="0"/>
          <w:numId w:val="30"/>
        </w:numPr>
      </w:pPr>
      <w:r>
        <w:t xml:space="preserve">(Optional) </w:t>
      </w:r>
      <w:r w:rsidRPr="00067F37">
        <w:rPr>
          <w:color w:val="00B050"/>
        </w:rPr>
        <w:t xml:space="preserve">GridEditorNum </w:t>
      </w:r>
      <w:r>
        <w:t>editorType</w:t>
      </w:r>
    </w:p>
    <w:p w14:paraId="0040A2B1" w14:textId="77777777" w:rsidR="00D223E0" w:rsidRDefault="003A0AD1" w:rsidP="003A0AD1">
      <w:pPr>
        <w:pStyle w:val="SAGEIndentedText"/>
        <w:numPr>
          <w:ilvl w:val="1"/>
          <w:numId w:val="30"/>
        </w:numPr>
      </w:pPr>
      <w:r>
        <w:t>T</w:t>
      </w:r>
      <w:r w:rsidR="00D223E0">
        <w:t>he type of editor</w:t>
      </w:r>
      <w:r>
        <w:t xml:space="preserve"> (</w:t>
      </w:r>
      <w:r w:rsidR="00D223E0">
        <w:t xml:space="preserve">default to </w:t>
      </w:r>
      <w:r w:rsidR="00D223E0" w:rsidRPr="00067F37">
        <w:rPr>
          <w:b/>
        </w:rPr>
        <w:t>None</w:t>
      </w:r>
      <w:r>
        <w:t>)</w:t>
      </w:r>
    </w:p>
    <w:p w14:paraId="4AAE1FFD" w14:textId="77777777" w:rsidR="003A0AD1" w:rsidRDefault="00D223E0" w:rsidP="003A0AD1">
      <w:pPr>
        <w:pStyle w:val="SAGEIndentedText"/>
        <w:numPr>
          <w:ilvl w:val="0"/>
          <w:numId w:val="30"/>
        </w:numPr>
      </w:pPr>
      <w:r>
        <w:t xml:space="preserve">(Optional) </w:t>
      </w:r>
      <w:r w:rsidRPr="00067F37">
        <w:rPr>
          <w:color w:val="00B050"/>
        </w:rPr>
        <w:t xml:space="preserve">string </w:t>
      </w:r>
      <w:r w:rsidRPr="001E466B">
        <w:t>templateSource</w:t>
      </w:r>
    </w:p>
    <w:p w14:paraId="150E15E4" w14:textId="77777777" w:rsidR="003A0AD1" w:rsidRDefault="003A0AD1" w:rsidP="003A0AD1">
      <w:pPr>
        <w:pStyle w:val="SAGEIndentedText"/>
        <w:numPr>
          <w:ilvl w:val="1"/>
          <w:numId w:val="30"/>
        </w:numPr>
      </w:pPr>
      <w:r>
        <w:t xml:space="preserve">The </w:t>
      </w:r>
      <w:r w:rsidR="00D223E0">
        <w:t xml:space="preserve">template </w:t>
      </w:r>
      <w:r>
        <w:t xml:space="preserve">used for </w:t>
      </w:r>
      <w:r w:rsidR="00D223E0">
        <w:t>column formatt</w:t>
      </w:r>
      <w:r>
        <w:t>ing</w:t>
      </w:r>
    </w:p>
    <w:p w14:paraId="586A79AF" w14:textId="77777777" w:rsidR="00D223E0" w:rsidRDefault="00D223E0" w:rsidP="003A0AD1">
      <w:pPr>
        <w:pStyle w:val="SAGEIndentedText"/>
        <w:numPr>
          <w:ilvl w:val="1"/>
          <w:numId w:val="30"/>
        </w:numPr>
      </w:pPr>
      <w:r>
        <w:t xml:space="preserve">Currently there are 2 predefined in </w:t>
      </w:r>
      <w:r w:rsidRPr="003A0AD1">
        <w:rPr>
          <w:b/>
        </w:rPr>
        <w:t>GridInfoTemplateLib</w:t>
      </w:r>
      <w:r>
        <w:t xml:space="preserve"> class</w:t>
      </w:r>
    </w:p>
    <w:p w14:paraId="07CB0EB6" w14:textId="77777777" w:rsidR="003A0AD1" w:rsidRDefault="00D223E0" w:rsidP="003A0AD1">
      <w:pPr>
        <w:pStyle w:val="SAGEIndentedText"/>
        <w:numPr>
          <w:ilvl w:val="0"/>
          <w:numId w:val="30"/>
        </w:numPr>
      </w:pPr>
      <w:r>
        <w:t xml:space="preserve">(Optional) </w:t>
      </w:r>
      <w:r w:rsidRPr="00067F37">
        <w:rPr>
          <w:color w:val="00B050"/>
        </w:rPr>
        <w:t>Type[]</w:t>
      </w:r>
      <w:r>
        <w:t xml:space="preserve"> editorResourceTypes</w:t>
      </w:r>
    </w:p>
    <w:p w14:paraId="14001152" w14:textId="77777777" w:rsidR="00D223E0" w:rsidRDefault="00D223E0" w:rsidP="003A0AD1">
      <w:pPr>
        <w:pStyle w:val="SAGEIndentedText"/>
        <w:numPr>
          <w:ilvl w:val="1"/>
          <w:numId w:val="30"/>
        </w:numPr>
      </w:pPr>
      <w:r>
        <w:t xml:space="preserve">Array of resource types </w:t>
      </w:r>
      <w:r w:rsidR="003A0AD1">
        <w:t xml:space="preserve">to be </w:t>
      </w:r>
      <w:r>
        <w:t xml:space="preserve">used </w:t>
      </w:r>
      <w:r w:rsidR="003A0AD1">
        <w:t>for e</w:t>
      </w:r>
      <w:r>
        <w:t xml:space="preserve">ditor title </w:t>
      </w:r>
      <w:r w:rsidR="003A0AD1">
        <w:t>(</w:t>
      </w:r>
      <w:r>
        <w:t xml:space="preserve">default to </w:t>
      </w:r>
      <w:r w:rsidRPr="00067F37">
        <w:rPr>
          <w:b/>
        </w:rPr>
        <w:t>null</w:t>
      </w:r>
      <w:r w:rsidR="003A0AD1">
        <w:t>)</w:t>
      </w:r>
    </w:p>
    <w:p w14:paraId="61A528EA" w14:textId="77777777" w:rsidR="003A0AD1" w:rsidRDefault="00D223E0" w:rsidP="003A0AD1">
      <w:pPr>
        <w:pStyle w:val="SAGEIndentedText"/>
        <w:numPr>
          <w:ilvl w:val="0"/>
          <w:numId w:val="30"/>
        </w:numPr>
      </w:pPr>
      <w:r>
        <w:t xml:space="preserve">(Optional) </w:t>
      </w:r>
      <w:r w:rsidRPr="00067F37">
        <w:rPr>
          <w:color w:val="00B050"/>
        </w:rPr>
        <w:t>string[]</w:t>
      </w:r>
      <w:r>
        <w:t xml:space="preserve"> editorResourceNames</w:t>
      </w:r>
    </w:p>
    <w:p w14:paraId="181F86B5" w14:textId="77777777" w:rsidR="00D223E0" w:rsidRDefault="00D223E0" w:rsidP="003A0AD1">
      <w:pPr>
        <w:pStyle w:val="SAGEIndentedText"/>
        <w:numPr>
          <w:ilvl w:val="1"/>
          <w:numId w:val="30"/>
        </w:numPr>
      </w:pPr>
      <w:r>
        <w:lastRenderedPageBreak/>
        <w:t xml:space="preserve">Array of resource </w:t>
      </w:r>
      <w:r w:rsidR="003A0AD1">
        <w:t xml:space="preserve">property </w:t>
      </w:r>
      <w:r>
        <w:t xml:space="preserve">names </w:t>
      </w:r>
      <w:r w:rsidR="003A0AD1">
        <w:t xml:space="preserve">to be </w:t>
      </w:r>
      <w:r>
        <w:t xml:space="preserve">used </w:t>
      </w:r>
      <w:r w:rsidR="003A0AD1">
        <w:t>for</w:t>
      </w:r>
      <w:r>
        <w:t xml:space="preserve"> editor title</w:t>
      </w:r>
      <w:r w:rsidR="003A0AD1">
        <w:t xml:space="preserve"> (</w:t>
      </w:r>
      <w:r>
        <w:t xml:space="preserve">default to </w:t>
      </w:r>
      <w:r w:rsidRPr="00067F37">
        <w:rPr>
          <w:b/>
        </w:rPr>
        <w:t>null</w:t>
      </w:r>
      <w:r w:rsidR="003A0AD1">
        <w:t>)</w:t>
      </w:r>
    </w:p>
    <w:p w14:paraId="0C7F7E3C" w14:textId="77777777" w:rsidR="003A0AD1" w:rsidRDefault="00D223E0" w:rsidP="003A0AD1">
      <w:pPr>
        <w:pStyle w:val="SAGEIndentedText"/>
        <w:numPr>
          <w:ilvl w:val="0"/>
          <w:numId w:val="30"/>
        </w:numPr>
      </w:pPr>
      <w:r w:rsidRPr="00067F37">
        <w:rPr>
          <w:color w:val="00B050"/>
        </w:rPr>
        <w:t xml:space="preserve">string </w:t>
      </w:r>
      <w:r w:rsidRPr="00043A21">
        <w:t>propertyName</w:t>
      </w:r>
    </w:p>
    <w:p w14:paraId="121A8B48" w14:textId="77777777" w:rsidR="00D223E0" w:rsidRDefault="00D223E0" w:rsidP="003A0AD1">
      <w:pPr>
        <w:pStyle w:val="SAGEIndentedText"/>
        <w:numPr>
          <w:ilvl w:val="1"/>
          <w:numId w:val="30"/>
        </w:numPr>
      </w:pPr>
      <w:r>
        <w:t>Will be assigned with the current property name automatically</w:t>
      </w:r>
    </w:p>
    <w:p w14:paraId="1F5E0793" w14:textId="77777777" w:rsidR="003A0AD1" w:rsidRDefault="003A0AD1" w:rsidP="003A0AD1">
      <w:pPr>
        <w:pStyle w:val="SAGEIndentedText"/>
        <w:numPr>
          <w:ilvl w:val="1"/>
          <w:numId w:val="30"/>
        </w:numPr>
      </w:pPr>
      <w:r>
        <w:t>Should not be specified</w:t>
      </w:r>
    </w:p>
    <w:p w14:paraId="755551A4" w14:textId="77777777" w:rsidR="003A0AD1" w:rsidRDefault="003A0AD1" w:rsidP="003A0AD1">
      <w:pPr>
        <w:pStyle w:val="SAGEHeading2"/>
      </w:pPr>
      <w:bookmarkStart w:id="29" w:name="_Toc456778722"/>
      <w:r>
        <w:t>Other Properties</w:t>
      </w:r>
      <w:bookmarkEnd w:id="29"/>
    </w:p>
    <w:p w14:paraId="6529E61B" w14:textId="77777777" w:rsidR="003A0AD1" w:rsidRDefault="00067F37" w:rsidP="003A0AD1">
      <w:pPr>
        <w:pStyle w:val="SAGEIndentedText"/>
        <w:numPr>
          <w:ilvl w:val="0"/>
          <w:numId w:val="31"/>
        </w:numPr>
      </w:pPr>
      <w:r w:rsidRPr="00067F37">
        <w:rPr>
          <w:color w:val="00B050"/>
        </w:rPr>
        <w:t>s</w:t>
      </w:r>
      <w:r w:rsidR="00D223E0" w:rsidRPr="00067F37">
        <w:rPr>
          <w:color w:val="00B050"/>
        </w:rPr>
        <w:t xml:space="preserve">tring </w:t>
      </w:r>
      <w:r w:rsidR="00D223E0">
        <w:t>Field</w:t>
      </w:r>
    </w:p>
    <w:p w14:paraId="136D7872" w14:textId="77777777" w:rsidR="00D223E0" w:rsidRDefault="00D223E0" w:rsidP="003A0AD1">
      <w:pPr>
        <w:pStyle w:val="SAGEIndentedText"/>
        <w:numPr>
          <w:ilvl w:val="1"/>
          <w:numId w:val="31"/>
        </w:numPr>
      </w:pPr>
      <w:r>
        <w:t>Name of the field, if not set, model property name will be used</w:t>
      </w:r>
    </w:p>
    <w:p w14:paraId="69B270B3" w14:textId="77777777" w:rsidR="0088524D" w:rsidRDefault="00292B7B" w:rsidP="003A0AD1">
      <w:pPr>
        <w:pStyle w:val="SAGEIndentedText"/>
        <w:numPr>
          <w:ilvl w:val="0"/>
          <w:numId w:val="31"/>
        </w:numPr>
      </w:pPr>
      <w:r w:rsidRPr="00292B7B">
        <w:rPr>
          <w:color w:val="00B050"/>
        </w:rPr>
        <w:t>b</w:t>
      </w:r>
      <w:r w:rsidR="00D223E0" w:rsidRPr="00292B7B">
        <w:rPr>
          <w:color w:val="00B050"/>
        </w:rPr>
        <w:t xml:space="preserve">ool </w:t>
      </w:r>
      <w:r w:rsidR="00D223E0">
        <w:t>Hidden</w:t>
      </w:r>
    </w:p>
    <w:p w14:paraId="7D9A6135" w14:textId="77777777" w:rsidR="00D223E0" w:rsidRDefault="00292B7B" w:rsidP="0088524D">
      <w:pPr>
        <w:pStyle w:val="SAGEIndentedText"/>
        <w:numPr>
          <w:ilvl w:val="1"/>
          <w:numId w:val="31"/>
        </w:numPr>
      </w:pPr>
      <w:r w:rsidRPr="00292B7B">
        <w:rPr>
          <w:b/>
        </w:rPr>
        <w:t>true</w:t>
      </w:r>
      <w:r>
        <w:t xml:space="preserve"> to hide column otherwise </w:t>
      </w:r>
      <w:r w:rsidRPr="00292B7B">
        <w:rPr>
          <w:b/>
        </w:rPr>
        <w:t>false</w:t>
      </w:r>
      <w:r w:rsidR="0088524D">
        <w:t xml:space="preserve"> (</w:t>
      </w:r>
      <w:r w:rsidR="00D223E0">
        <w:t xml:space="preserve">default to </w:t>
      </w:r>
      <w:r w:rsidR="00D223E0" w:rsidRPr="00292B7B">
        <w:rPr>
          <w:b/>
        </w:rPr>
        <w:t>false</w:t>
      </w:r>
      <w:r w:rsidR="0088524D">
        <w:t>)</w:t>
      </w:r>
    </w:p>
    <w:p w14:paraId="26903AD2" w14:textId="77777777" w:rsidR="0088524D" w:rsidRDefault="00292B7B" w:rsidP="003A0AD1">
      <w:pPr>
        <w:pStyle w:val="SAGEIndentedText"/>
        <w:numPr>
          <w:ilvl w:val="0"/>
          <w:numId w:val="31"/>
        </w:numPr>
      </w:pPr>
      <w:r w:rsidRPr="00292B7B">
        <w:rPr>
          <w:color w:val="00B050"/>
        </w:rPr>
        <w:t>s</w:t>
      </w:r>
      <w:r w:rsidR="00D223E0" w:rsidRPr="00292B7B">
        <w:rPr>
          <w:color w:val="00B050"/>
        </w:rPr>
        <w:t xml:space="preserve">tring </w:t>
      </w:r>
      <w:r w:rsidR="00D223E0">
        <w:t>Style</w:t>
      </w:r>
    </w:p>
    <w:p w14:paraId="062D5AD7" w14:textId="77777777" w:rsidR="00D223E0" w:rsidRDefault="00D223E0" w:rsidP="0088524D">
      <w:pPr>
        <w:pStyle w:val="SAGEIndentedText"/>
        <w:numPr>
          <w:ilvl w:val="1"/>
          <w:numId w:val="31"/>
        </w:numPr>
      </w:pPr>
      <w:r>
        <w:t>C</w:t>
      </w:r>
      <w:r w:rsidR="0088524D">
        <w:t>SS</w:t>
      </w:r>
      <w:r>
        <w:t xml:space="preserve"> style of column</w:t>
      </w:r>
    </w:p>
    <w:p w14:paraId="1502A7B3" w14:textId="77777777" w:rsidR="0088524D" w:rsidRDefault="00292B7B" w:rsidP="003A0AD1">
      <w:pPr>
        <w:pStyle w:val="SAGEIndentedText"/>
        <w:numPr>
          <w:ilvl w:val="0"/>
          <w:numId w:val="31"/>
        </w:numPr>
      </w:pPr>
      <w:r w:rsidRPr="00292B7B">
        <w:rPr>
          <w:color w:val="00B050"/>
        </w:rPr>
        <w:t>s</w:t>
      </w:r>
      <w:r w:rsidR="00D223E0" w:rsidRPr="00292B7B">
        <w:rPr>
          <w:color w:val="00B050"/>
        </w:rPr>
        <w:t xml:space="preserve">tring </w:t>
      </w:r>
      <w:r w:rsidR="00D223E0" w:rsidRPr="00BE2724">
        <w:t>EditorHtmlClass</w:t>
      </w:r>
    </w:p>
    <w:p w14:paraId="21E83D58" w14:textId="77777777" w:rsidR="00D223E0" w:rsidRDefault="00D223E0" w:rsidP="0088524D">
      <w:pPr>
        <w:pStyle w:val="SAGEIndentedText"/>
        <w:numPr>
          <w:ilvl w:val="1"/>
          <w:numId w:val="31"/>
        </w:numPr>
      </w:pPr>
      <w:r>
        <w:t>C</w:t>
      </w:r>
      <w:r w:rsidR="0088524D">
        <w:t>SS</w:t>
      </w:r>
      <w:r>
        <w:t xml:space="preserve"> class of the field editor</w:t>
      </w:r>
    </w:p>
    <w:p w14:paraId="65861F1A" w14:textId="77777777" w:rsidR="0088524D" w:rsidRDefault="0088524D" w:rsidP="00D223E0"/>
    <w:p w14:paraId="656402E2" w14:textId="77777777" w:rsidR="00D223E0" w:rsidRDefault="00D223E0" w:rsidP="0088524D">
      <w:pPr>
        <w:pStyle w:val="SAGEIndentedText"/>
      </w:pPr>
      <w:r>
        <w:t>The follow properties are group by the type of editor of the column</w:t>
      </w:r>
    </w:p>
    <w:p w14:paraId="48CF7B28" w14:textId="77777777" w:rsidR="00D223E0" w:rsidRDefault="00D223E0" w:rsidP="0088524D">
      <w:pPr>
        <w:pStyle w:val="SAGEHeading2"/>
        <w:rPr>
          <w:rStyle w:val="SubtleReference"/>
          <w:smallCaps w:val="0"/>
          <w:color w:val="2E3456"/>
          <w:u w:val="none"/>
        </w:rPr>
      </w:pPr>
      <w:bookmarkStart w:id="30" w:name="_Toc456778723"/>
      <w:r w:rsidRPr="0088524D">
        <w:rPr>
          <w:rStyle w:val="SubtleReference"/>
          <w:smallCaps w:val="0"/>
          <w:color w:val="2E3456"/>
          <w:u w:val="none"/>
        </w:rPr>
        <w:t>Editor</w:t>
      </w:r>
      <w:r w:rsidR="0088524D">
        <w:rPr>
          <w:rStyle w:val="SubtleReference"/>
          <w:smallCaps w:val="0"/>
          <w:color w:val="2E3456"/>
          <w:u w:val="none"/>
        </w:rPr>
        <w:t xml:space="preserve"> Types</w:t>
      </w:r>
      <w:bookmarkEnd w:id="30"/>
    </w:p>
    <w:p w14:paraId="5AB48C50" w14:textId="77777777" w:rsidR="0088524D" w:rsidRPr="0088524D" w:rsidRDefault="0088524D" w:rsidP="0088524D">
      <w:pPr>
        <w:pStyle w:val="SAGEBodyText"/>
      </w:pPr>
    </w:p>
    <w:p w14:paraId="5B77D0A6" w14:textId="77777777" w:rsidR="0088524D" w:rsidRPr="0088524D" w:rsidRDefault="0088524D" w:rsidP="0088524D">
      <w:pPr>
        <w:pStyle w:val="SAGEHeading3"/>
        <w:rPr>
          <w:rStyle w:val="SubtleReference"/>
          <w:smallCaps w:val="0"/>
          <w:color w:val="2E3456"/>
          <w:u w:val="none"/>
        </w:rPr>
      </w:pPr>
      <w:bookmarkStart w:id="31" w:name="_Toc456778724"/>
      <w:r w:rsidRPr="0088524D">
        <w:rPr>
          <w:rStyle w:val="SubtleReference"/>
          <w:smallCaps w:val="0"/>
          <w:color w:val="2E3456"/>
          <w:u w:val="none"/>
        </w:rPr>
        <w:t>Text Editor</w:t>
      </w:r>
      <w:bookmarkEnd w:id="31"/>
    </w:p>
    <w:p w14:paraId="1E8C4640" w14:textId="77777777" w:rsidR="0088524D" w:rsidRPr="0088524D" w:rsidRDefault="0088524D" w:rsidP="0088524D">
      <w:pPr>
        <w:pStyle w:val="SAGEBodyText"/>
      </w:pPr>
    </w:p>
    <w:p w14:paraId="066FC5D8" w14:textId="77777777" w:rsidR="0088524D" w:rsidRDefault="00D831E8" w:rsidP="0088524D">
      <w:pPr>
        <w:pStyle w:val="SAGEIndentedText"/>
        <w:numPr>
          <w:ilvl w:val="0"/>
          <w:numId w:val="32"/>
        </w:numPr>
      </w:pPr>
      <w:r w:rsidRPr="000B2240">
        <w:rPr>
          <w:color w:val="00B050"/>
        </w:rPr>
        <w:t>b</w:t>
      </w:r>
      <w:r w:rsidR="00D223E0" w:rsidRPr="000B2240">
        <w:rPr>
          <w:color w:val="00B050"/>
        </w:rPr>
        <w:t xml:space="preserve">ool </w:t>
      </w:r>
      <w:r w:rsidR="00D223E0" w:rsidRPr="00B52FAB">
        <w:t>IsAlphaNumericEditor</w:t>
      </w:r>
    </w:p>
    <w:p w14:paraId="0905929D" w14:textId="77777777" w:rsidR="00D223E0" w:rsidRDefault="0088524D" w:rsidP="0088524D">
      <w:pPr>
        <w:pStyle w:val="SAGEIndentedText"/>
        <w:numPr>
          <w:ilvl w:val="1"/>
          <w:numId w:val="32"/>
        </w:numPr>
      </w:pPr>
      <w:r w:rsidRPr="000B2240">
        <w:rPr>
          <w:b/>
        </w:rPr>
        <w:t>true</w:t>
      </w:r>
      <w:r>
        <w:t xml:space="preserve"> </w:t>
      </w:r>
      <w:r w:rsidR="00D223E0">
        <w:t>if field allow</w:t>
      </w:r>
      <w:r>
        <w:t>s</w:t>
      </w:r>
      <w:r w:rsidR="00D223E0">
        <w:t xml:space="preserve"> alpha numeric characters</w:t>
      </w:r>
      <w:r>
        <w:t xml:space="preserve"> otherwise </w:t>
      </w:r>
      <w:r w:rsidRPr="000B2240">
        <w:rPr>
          <w:b/>
        </w:rPr>
        <w:t>false</w:t>
      </w:r>
    </w:p>
    <w:p w14:paraId="35D64BC8" w14:textId="77777777" w:rsidR="00D223E0" w:rsidRDefault="00D223E0" w:rsidP="0088524D">
      <w:pPr>
        <w:pStyle w:val="SAGEIndentedText"/>
        <w:rPr>
          <w:rStyle w:val="SubtleReference"/>
        </w:rPr>
      </w:pPr>
    </w:p>
    <w:p w14:paraId="7925FAB7" w14:textId="77777777" w:rsidR="00D223E0" w:rsidRPr="0088524D" w:rsidRDefault="00D223E0" w:rsidP="0088524D">
      <w:pPr>
        <w:pStyle w:val="SAGEHeading3"/>
        <w:rPr>
          <w:rStyle w:val="SubtleReference"/>
          <w:smallCaps w:val="0"/>
          <w:color w:val="2E3456"/>
          <w:u w:val="none"/>
        </w:rPr>
      </w:pPr>
      <w:bookmarkStart w:id="32" w:name="_Toc456778725"/>
      <w:r w:rsidRPr="0088524D">
        <w:rPr>
          <w:rStyle w:val="SubtleReference"/>
          <w:smallCaps w:val="0"/>
          <w:color w:val="2E3456"/>
          <w:u w:val="none"/>
        </w:rPr>
        <w:t>Calendar Editor</w:t>
      </w:r>
      <w:bookmarkEnd w:id="32"/>
    </w:p>
    <w:p w14:paraId="41102E20" w14:textId="77777777" w:rsidR="00D223E0" w:rsidRPr="0088524D" w:rsidRDefault="00D223E0" w:rsidP="0088524D">
      <w:pPr>
        <w:pStyle w:val="SAGEIndentedText"/>
      </w:pPr>
      <w:r w:rsidRPr="0088524D">
        <w:t xml:space="preserve">(Suggestion) set templateSource to </w:t>
      </w:r>
      <w:r w:rsidRPr="0088524D">
        <w:rPr>
          <w:b/>
        </w:rPr>
        <w:t>GridInfoTemplateLib.FormattedDate</w:t>
      </w:r>
    </w:p>
    <w:p w14:paraId="24C64DFB" w14:textId="77777777" w:rsidR="00D223E0" w:rsidRDefault="00D223E0" w:rsidP="00D223E0">
      <w:pPr>
        <w:pStyle w:val="ListParagraph"/>
        <w:ind w:left="0"/>
      </w:pPr>
    </w:p>
    <w:p w14:paraId="66AA4D2E" w14:textId="77777777" w:rsidR="00D223E0" w:rsidRPr="0088524D" w:rsidRDefault="00D223E0" w:rsidP="0088524D">
      <w:pPr>
        <w:pStyle w:val="SAGEHeading3"/>
        <w:rPr>
          <w:rStyle w:val="SubtleReference"/>
          <w:smallCaps w:val="0"/>
          <w:color w:val="2E3456"/>
          <w:u w:val="none"/>
        </w:rPr>
      </w:pPr>
      <w:bookmarkStart w:id="33" w:name="_Toc456778726"/>
      <w:r w:rsidRPr="0088524D">
        <w:rPr>
          <w:rStyle w:val="SubtleReference"/>
          <w:smallCaps w:val="0"/>
          <w:color w:val="2E3456"/>
          <w:u w:val="none"/>
        </w:rPr>
        <w:t>Finder Editor</w:t>
      </w:r>
      <w:bookmarkEnd w:id="33"/>
    </w:p>
    <w:p w14:paraId="2E5FC3FD" w14:textId="77777777" w:rsidR="0088524D" w:rsidRDefault="00D831E8" w:rsidP="0088524D">
      <w:pPr>
        <w:pStyle w:val="SAGEIndentedText"/>
        <w:numPr>
          <w:ilvl w:val="0"/>
          <w:numId w:val="32"/>
        </w:numPr>
      </w:pPr>
      <w:r w:rsidRPr="000B2240">
        <w:rPr>
          <w:color w:val="00B050"/>
        </w:rPr>
        <w:t>s</w:t>
      </w:r>
      <w:r w:rsidR="00D223E0" w:rsidRPr="000B2240">
        <w:rPr>
          <w:color w:val="00B050"/>
        </w:rPr>
        <w:t xml:space="preserve">tring </w:t>
      </w:r>
      <w:r w:rsidR="00D223E0">
        <w:t>FinderName</w:t>
      </w:r>
    </w:p>
    <w:p w14:paraId="2AEE986E" w14:textId="77777777" w:rsidR="00D223E0" w:rsidRDefault="0088524D" w:rsidP="0088524D">
      <w:pPr>
        <w:pStyle w:val="SAGEIndentedText"/>
        <w:numPr>
          <w:ilvl w:val="1"/>
          <w:numId w:val="32"/>
        </w:numPr>
      </w:pPr>
      <w:r>
        <w:t>N</w:t>
      </w:r>
      <w:r w:rsidR="00D223E0">
        <w:t>ame of the finder</w:t>
      </w:r>
    </w:p>
    <w:p w14:paraId="1E5A6D6F" w14:textId="77777777" w:rsidR="0088524D" w:rsidRDefault="0020504D" w:rsidP="0088524D">
      <w:pPr>
        <w:pStyle w:val="SAGEIndentedText"/>
        <w:numPr>
          <w:ilvl w:val="0"/>
          <w:numId w:val="32"/>
        </w:numPr>
      </w:pPr>
      <w:r w:rsidRPr="000B2240">
        <w:rPr>
          <w:color w:val="00B050"/>
        </w:rPr>
        <w:t>s</w:t>
      </w:r>
      <w:r w:rsidR="00D223E0" w:rsidRPr="000B2240">
        <w:rPr>
          <w:color w:val="00B050"/>
        </w:rPr>
        <w:t xml:space="preserve">tring </w:t>
      </w:r>
      <w:r w:rsidR="00D223E0">
        <w:t>FinderTitle</w:t>
      </w:r>
    </w:p>
    <w:p w14:paraId="0E24FB04" w14:textId="77777777" w:rsidR="00B0623D" w:rsidRDefault="00B0623D" w:rsidP="0088524D">
      <w:pPr>
        <w:pStyle w:val="SAGEIndentedText"/>
        <w:numPr>
          <w:ilvl w:val="1"/>
          <w:numId w:val="32"/>
        </w:numPr>
      </w:pPr>
      <w:r>
        <w:lastRenderedPageBreak/>
        <w:t>S</w:t>
      </w:r>
      <w:r w:rsidR="00D223E0">
        <w:t>tring of finder title</w:t>
      </w:r>
    </w:p>
    <w:p w14:paraId="3BBE8B11" w14:textId="77777777" w:rsidR="00D223E0" w:rsidRDefault="00B0623D" w:rsidP="0088524D">
      <w:pPr>
        <w:pStyle w:val="SAGEIndentedText"/>
        <w:numPr>
          <w:ilvl w:val="1"/>
          <w:numId w:val="32"/>
        </w:numPr>
      </w:pPr>
      <w:r>
        <w:t>I</w:t>
      </w:r>
      <w:r w:rsidR="00D223E0">
        <w:t>f not set, it will default to “Select &lt;finder type&gt;”. However</w:t>
      </w:r>
      <w:r>
        <w:t>,</w:t>
      </w:r>
      <w:r w:rsidR="00D223E0">
        <w:t xml:space="preserve"> if editorResourceTypes and editorResourceNames are defined, the first type and name will be use as the string template and the result will be use as arguments.</w:t>
      </w:r>
    </w:p>
    <w:p w14:paraId="17E9D103" w14:textId="77777777" w:rsidR="00B0623D" w:rsidRDefault="00D223E0" w:rsidP="00B0623D">
      <w:pPr>
        <w:pStyle w:val="SAGEIndentedText"/>
        <w:numPr>
          <w:ilvl w:val="0"/>
          <w:numId w:val="32"/>
        </w:numPr>
      </w:pPr>
      <w:r w:rsidRPr="000B2240">
        <w:rPr>
          <w:color w:val="00B050"/>
        </w:rPr>
        <w:t xml:space="preserve">string </w:t>
      </w:r>
      <w:r w:rsidRPr="00B52FAB">
        <w:t>FinderSourceId</w:t>
      </w:r>
    </w:p>
    <w:p w14:paraId="00041EA9" w14:textId="77777777" w:rsidR="00D223E0" w:rsidRDefault="00B0623D" w:rsidP="00B0623D">
      <w:pPr>
        <w:pStyle w:val="SAGEIndentedText"/>
        <w:numPr>
          <w:ilvl w:val="1"/>
          <w:numId w:val="32"/>
        </w:numPr>
      </w:pPr>
      <w:r>
        <w:t>T</w:t>
      </w:r>
      <w:r w:rsidR="00D223E0">
        <w:t>he id field of the finder window</w:t>
      </w:r>
    </w:p>
    <w:p w14:paraId="3918E035" w14:textId="77777777" w:rsidR="00D223E0" w:rsidRDefault="00D223E0" w:rsidP="0088524D">
      <w:pPr>
        <w:pStyle w:val="SAGEIndentedText"/>
      </w:pPr>
    </w:p>
    <w:p w14:paraId="0A5E2E8B" w14:textId="77777777" w:rsidR="00D223E0" w:rsidRPr="00DB482B" w:rsidRDefault="00D223E0" w:rsidP="00DB482B">
      <w:pPr>
        <w:pStyle w:val="SAGEHeading3"/>
        <w:rPr>
          <w:rStyle w:val="SubtleReference"/>
          <w:smallCaps w:val="0"/>
          <w:color w:val="2E3456"/>
          <w:u w:val="none"/>
        </w:rPr>
      </w:pPr>
      <w:bookmarkStart w:id="34" w:name="_Toc456778727"/>
      <w:r w:rsidRPr="00DB482B">
        <w:rPr>
          <w:rStyle w:val="SubtleReference"/>
          <w:smallCaps w:val="0"/>
          <w:color w:val="2E3456"/>
          <w:u w:val="none"/>
        </w:rPr>
        <w:t>Dropdown Editor</w:t>
      </w:r>
      <w:bookmarkEnd w:id="34"/>
    </w:p>
    <w:p w14:paraId="5A2C514D" w14:textId="77777777" w:rsidR="00DB482B" w:rsidRDefault="00D223E0" w:rsidP="00D223E0">
      <w:pPr>
        <w:pStyle w:val="ListParagraph"/>
        <w:numPr>
          <w:ilvl w:val="0"/>
          <w:numId w:val="28"/>
        </w:numPr>
        <w:spacing w:after="160" w:line="259" w:lineRule="auto"/>
      </w:pPr>
      <w:r w:rsidRPr="00DB482B">
        <w:rPr>
          <w:color w:val="00B050"/>
        </w:rPr>
        <w:t xml:space="preserve">string </w:t>
      </w:r>
      <w:r w:rsidRPr="00737D5E">
        <w:t>DropDownSourceField</w:t>
      </w:r>
    </w:p>
    <w:p w14:paraId="7137E9C3" w14:textId="77777777" w:rsidR="00D223E0" w:rsidRDefault="00D223E0" w:rsidP="00DB482B">
      <w:pPr>
        <w:pStyle w:val="ListParagraph"/>
        <w:numPr>
          <w:ilvl w:val="1"/>
          <w:numId w:val="28"/>
        </w:numPr>
        <w:spacing w:after="160" w:line="259" w:lineRule="auto"/>
      </w:pPr>
      <w:r>
        <w:t xml:space="preserve">The field name </w:t>
      </w:r>
      <w:r w:rsidR="00DB482B">
        <w:t>in</w:t>
      </w:r>
      <w:r>
        <w:t xml:space="preserve"> the view model that contains the list of dropdown values</w:t>
      </w:r>
    </w:p>
    <w:p w14:paraId="090FC22C" w14:textId="77777777" w:rsidR="00D223E0" w:rsidRDefault="00D223E0" w:rsidP="00D223E0">
      <w:pPr>
        <w:pStyle w:val="ListParagraph"/>
        <w:ind w:left="0"/>
      </w:pPr>
    </w:p>
    <w:p w14:paraId="3C98CDDA" w14:textId="77777777" w:rsidR="00D223E0" w:rsidRPr="00DB482B" w:rsidRDefault="00D223E0" w:rsidP="00DB482B">
      <w:pPr>
        <w:pStyle w:val="SAGEHeading3"/>
        <w:rPr>
          <w:rStyle w:val="SubtleReference"/>
          <w:smallCaps w:val="0"/>
          <w:color w:val="2E3456"/>
          <w:u w:val="none"/>
        </w:rPr>
      </w:pPr>
      <w:bookmarkStart w:id="35" w:name="_Toc456778728"/>
      <w:r w:rsidRPr="00DB482B">
        <w:rPr>
          <w:rStyle w:val="SubtleReference"/>
          <w:smallCaps w:val="0"/>
          <w:color w:val="2E3456"/>
          <w:u w:val="none"/>
        </w:rPr>
        <w:t>NumericTextBox Editor</w:t>
      </w:r>
      <w:bookmarkEnd w:id="35"/>
    </w:p>
    <w:p w14:paraId="4D1E030E" w14:textId="77777777" w:rsidR="00DB482B" w:rsidRDefault="00D223E0" w:rsidP="00D223E0">
      <w:pPr>
        <w:pStyle w:val="ListParagraph"/>
        <w:numPr>
          <w:ilvl w:val="0"/>
          <w:numId w:val="28"/>
        </w:numPr>
        <w:spacing w:after="160" w:line="259" w:lineRule="auto"/>
      </w:pPr>
      <w:r w:rsidRPr="00DB482B">
        <w:rPr>
          <w:color w:val="00B050"/>
        </w:rPr>
        <w:t xml:space="preserve">string </w:t>
      </w:r>
      <w:r w:rsidRPr="00737D5E">
        <w:t>NumericDecimalField</w:t>
      </w:r>
    </w:p>
    <w:p w14:paraId="13680848" w14:textId="77777777" w:rsidR="00D223E0" w:rsidRDefault="00D223E0" w:rsidP="00DB482B">
      <w:pPr>
        <w:pStyle w:val="ListParagraph"/>
        <w:numPr>
          <w:ilvl w:val="1"/>
          <w:numId w:val="28"/>
        </w:numPr>
        <w:spacing w:after="160" w:line="259" w:lineRule="auto"/>
      </w:pPr>
      <w:r>
        <w:t xml:space="preserve">The field name </w:t>
      </w:r>
      <w:r w:rsidR="00DB482B">
        <w:t>in</w:t>
      </w:r>
      <w:r>
        <w:t xml:space="preserve"> the view model that contains the number of decimal</w:t>
      </w:r>
      <w:r w:rsidR="00DB482B">
        <w:t>s</w:t>
      </w:r>
    </w:p>
    <w:p w14:paraId="19125D9E" w14:textId="77777777" w:rsidR="00DB482B" w:rsidRDefault="00D223E0" w:rsidP="00D223E0">
      <w:pPr>
        <w:pStyle w:val="ListParagraph"/>
        <w:numPr>
          <w:ilvl w:val="0"/>
          <w:numId w:val="28"/>
        </w:numPr>
        <w:spacing w:after="160" w:line="259" w:lineRule="auto"/>
      </w:pPr>
      <w:r w:rsidRPr="00DB482B">
        <w:rPr>
          <w:color w:val="00B050"/>
        </w:rPr>
        <w:t xml:space="preserve">int </w:t>
      </w:r>
      <w:r w:rsidRPr="00C15497">
        <w:t>NumericDecimalMaxLength</w:t>
      </w:r>
    </w:p>
    <w:p w14:paraId="709E375C" w14:textId="77777777" w:rsidR="00D223E0" w:rsidRPr="00DB482B" w:rsidRDefault="00DB482B" w:rsidP="00DB482B">
      <w:pPr>
        <w:pStyle w:val="ListParagraph"/>
        <w:numPr>
          <w:ilvl w:val="1"/>
          <w:numId w:val="28"/>
        </w:numPr>
        <w:spacing w:after="160" w:line="259" w:lineRule="auto"/>
      </w:pPr>
      <w:r>
        <w:t>The max length of the</w:t>
      </w:r>
      <w:r w:rsidR="00D223E0">
        <w:t xml:space="preserve"> numeric field, if not defined, it will be default to </w:t>
      </w:r>
      <w:r w:rsidR="00D223E0" w:rsidRPr="00DB482B">
        <w:rPr>
          <w:b/>
        </w:rPr>
        <w:t>16</w:t>
      </w:r>
    </w:p>
    <w:p w14:paraId="00BEB0C6" w14:textId="77777777" w:rsidR="00DB482B" w:rsidRDefault="00DB482B" w:rsidP="00DB482B">
      <w:pPr>
        <w:pStyle w:val="SAGEHeading1"/>
        <w:framePr w:wrap="around"/>
      </w:pPr>
      <w:bookmarkStart w:id="36" w:name="_Toc456778729"/>
      <w:r>
        <w:lastRenderedPageBreak/>
        <w:t>JavaScript</w:t>
      </w:r>
      <w:bookmarkEnd w:id="36"/>
    </w:p>
    <w:p w14:paraId="2E904238" w14:textId="77777777" w:rsidR="00D223E0" w:rsidRDefault="00D223E0" w:rsidP="00D223E0">
      <w:r>
        <w:t>The final step of defining a grid control is to specify the remaining grid properties in order for the grid to work properly.</w:t>
      </w:r>
    </w:p>
    <w:p w14:paraId="6F493137" w14:textId="77777777" w:rsidR="00DB482B" w:rsidRDefault="00DB482B" w:rsidP="00D223E0"/>
    <w:p w14:paraId="65F1EC46" w14:textId="77777777" w:rsidR="00D223E0" w:rsidRDefault="00DB482B" w:rsidP="00D223E0">
      <w:r>
        <w:t>There are 2 calls at a minimum that</w:t>
      </w:r>
      <w:r w:rsidR="00D223E0">
        <w:t xml:space="preserve"> J</w:t>
      </w:r>
      <w:r>
        <w:t>avaScript code will</w:t>
      </w:r>
      <w:r w:rsidR="00D223E0">
        <w:t xml:space="preserve"> n</w:t>
      </w:r>
      <w:r>
        <w:t>eed to make.</w:t>
      </w:r>
    </w:p>
    <w:p w14:paraId="0D022135" w14:textId="77777777" w:rsidR="00DB482B" w:rsidRDefault="00DB482B" w:rsidP="00D223E0"/>
    <w:p w14:paraId="25C0B7B0" w14:textId="77777777" w:rsidR="00DB482B" w:rsidRDefault="00DB482B" w:rsidP="00D223E0">
      <w:r>
        <w:rPr>
          <w:noProof/>
          <w:lang w:val="en-US"/>
        </w:rPr>
        <w:drawing>
          <wp:inline distT="0" distB="0" distL="0" distR="0" wp14:anchorId="7CF6428A" wp14:editId="0E63AEEF">
            <wp:extent cx="6283987" cy="22193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4527" cy="2223047"/>
                    </a:xfrm>
                    <a:prstGeom prst="rect">
                      <a:avLst/>
                    </a:prstGeom>
                    <a:noFill/>
                    <a:ln>
                      <a:noFill/>
                    </a:ln>
                  </pic:spPr>
                </pic:pic>
              </a:graphicData>
            </a:graphic>
          </wp:inline>
        </w:drawing>
      </w:r>
    </w:p>
    <w:p w14:paraId="6D538EB6" w14:textId="77777777" w:rsidR="00DB482B" w:rsidRDefault="00DB482B" w:rsidP="00D223E0"/>
    <w:p w14:paraId="3996C9AA" w14:textId="77777777" w:rsidR="00DB482B" w:rsidRDefault="00DB482B" w:rsidP="00D223E0"/>
    <w:p w14:paraId="68C347D0" w14:textId="77777777" w:rsidR="00D223E0" w:rsidRDefault="00D223E0" w:rsidP="00D223E0">
      <w:pPr>
        <w:pStyle w:val="ListParagraph"/>
        <w:numPr>
          <w:ilvl w:val="0"/>
          <w:numId w:val="29"/>
        </w:numPr>
        <w:spacing w:after="160" w:line="259" w:lineRule="auto"/>
      </w:pPr>
      <w:r w:rsidRPr="00F86F15">
        <w:t>sg.utls.mergeGridConfiguration</w:t>
      </w:r>
      <w:r>
        <w:t>(&lt;array&gt;, &lt;sourceGridConfig&gt;, &lt;otherGridConfig&gt;)</w:t>
      </w:r>
    </w:p>
    <w:p w14:paraId="26A6D43A" w14:textId="77777777" w:rsidR="00DB482B" w:rsidRDefault="00D223E0" w:rsidP="00D223E0">
      <w:pPr>
        <w:pStyle w:val="ListParagraph"/>
        <w:numPr>
          <w:ilvl w:val="1"/>
          <w:numId w:val="29"/>
        </w:numPr>
        <w:spacing w:after="160" w:line="259" w:lineRule="auto"/>
      </w:pPr>
      <w:r>
        <w:t xml:space="preserve">&lt;array&gt; - should contains at least four strings, </w:t>
      </w:r>
      <w:r w:rsidRPr="00F86F15">
        <w:t>"pageUrl", "getParam", "buildGridData", "afterDataBind"</w:t>
      </w:r>
      <w:r>
        <w:t xml:space="preserve">. </w:t>
      </w:r>
    </w:p>
    <w:p w14:paraId="69286A7E" w14:textId="77777777" w:rsidR="00D223E0" w:rsidRDefault="00D223E0" w:rsidP="00D223E0">
      <w:pPr>
        <w:pStyle w:val="ListParagraph"/>
        <w:numPr>
          <w:ilvl w:val="1"/>
          <w:numId w:val="29"/>
        </w:numPr>
        <w:spacing w:after="160" w:line="259" w:lineRule="auto"/>
      </w:pPr>
      <w:r>
        <w:t>The</w:t>
      </w:r>
      <w:r w:rsidR="00DB482B">
        <w:t>se</w:t>
      </w:r>
      <w:r>
        <w:t xml:space="preserve"> are the name of the properties/functions that will be copied from &lt;otherGridConfig&gt; to &lt;sourceGridConfig&gt;</w:t>
      </w:r>
    </w:p>
    <w:p w14:paraId="4E8A512B" w14:textId="77777777" w:rsidR="00DB482B" w:rsidRDefault="00DB482B" w:rsidP="00D223E0">
      <w:pPr>
        <w:pStyle w:val="ListParagraph"/>
        <w:numPr>
          <w:ilvl w:val="2"/>
          <w:numId w:val="29"/>
        </w:numPr>
        <w:spacing w:after="160" w:line="259" w:lineRule="auto"/>
      </w:pPr>
      <w:r>
        <w:t>pageUrl</w:t>
      </w:r>
    </w:p>
    <w:p w14:paraId="2B58BFF4" w14:textId="77777777" w:rsidR="00D223E0" w:rsidRDefault="00DB482B" w:rsidP="00DB482B">
      <w:pPr>
        <w:pStyle w:val="ListParagraph"/>
        <w:numPr>
          <w:ilvl w:val="3"/>
          <w:numId w:val="29"/>
        </w:numPr>
        <w:spacing w:after="160" w:line="259" w:lineRule="auto"/>
      </w:pPr>
      <w:r>
        <w:t>The</w:t>
      </w:r>
      <w:r w:rsidR="00D223E0">
        <w:t xml:space="preserve"> string of URL remote </w:t>
      </w:r>
      <w:r>
        <w:t>server</w:t>
      </w:r>
    </w:p>
    <w:p w14:paraId="06C8CB9C" w14:textId="77777777" w:rsidR="00DB482B" w:rsidRDefault="00DB482B" w:rsidP="00D223E0">
      <w:pPr>
        <w:pStyle w:val="ListParagraph"/>
        <w:numPr>
          <w:ilvl w:val="2"/>
          <w:numId w:val="29"/>
        </w:numPr>
        <w:spacing w:after="160" w:line="259" w:lineRule="auto"/>
      </w:pPr>
      <w:r>
        <w:t>getParam</w:t>
      </w:r>
    </w:p>
    <w:p w14:paraId="6037DC96" w14:textId="77777777" w:rsidR="00D223E0" w:rsidRDefault="00DB482B" w:rsidP="00DB482B">
      <w:pPr>
        <w:pStyle w:val="ListParagraph"/>
        <w:numPr>
          <w:ilvl w:val="3"/>
          <w:numId w:val="29"/>
        </w:numPr>
        <w:spacing w:after="160" w:line="259" w:lineRule="auto"/>
      </w:pPr>
      <w:r>
        <w:t>A</w:t>
      </w:r>
      <w:r w:rsidR="00D223E0">
        <w:t xml:space="preserve"> function to be called to get the parameter before making the server call</w:t>
      </w:r>
    </w:p>
    <w:p w14:paraId="5A165A2E" w14:textId="77777777" w:rsidR="00DB482B" w:rsidRDefault="00D223E0" w:rsidP="00D223E0">
      <w:pPr>
        <w:pStyle w:val="ListParagraph"/>
        <w:numPr>
          <w:ilvl w:val="2"/>
          <w:numId w:val="29"/>
        </w:numPr>
        <w:spacing w:after="160" w:line="259" w:lineRule="auto"/>
      </w:pPr>
      <w:r>
        <w:t>buildGridData</w:t>
      </w:r>
    </w:p>
    <w:p w14:paraId="268E81EF" w14:textId="77777777" w:rsidR="00D223E0" w:rsidRDefault="00DB482B" w:rsidP="00DB482B">
      <w:pPr>
        <w:pStyle w:val="ListParagraph"/>
        <w:numPr>
          <w:ilvl w:val="3"/>
          <w:numId w:val="29"/>
        </w:numPr>
        <w:spacing w:after="160" w:line="259" w:lineRule="auto"/>
      </w:pPr>
      <w:r>
        <w:t>A</w:t>
      </w:r>
      <w:r w:rsidR="00D223E0">
        <w:t xml:space="preserve"> function that input as the data return from the server and should return </w:t>
      </w:r>
      <w:r>
        <w:t xml:space="preserve">a </w:t>
      </w:r>
      <w:r w:rsidR="00D223E0">
        <w:t>J</w:t>
      </w:r>
      <w:r>
        <w:t>avaScript</w:t>
      </w:r>
      <w:r w:rsidR="00D223E0">
        <w:t xml:space="preserve"> object with properties totalResultsCount (total number of result beyond current page) and data (data for the current page)</w:t>
      </w:r>
    </w:p>
    <w:p w14:paraId="441B84E4" w14:textId="77777777" w:rsidR="00884428" w:rsidRDefault="00D223E0" w:rsidP="00D223E0">
      <w:pPr>
        <w:pStyle w:val="ListParagraph"/>
        <w:numPr>
          <w:ilvl w:val="2"/>
          <w:numId w:val="29"/>
        </w:numPr>
        <w:spacing w:after="160" w:line="259" w:lineRule="auto"/>
      </w:pPr>
      <w:r>
        <w:t>afterDataBind</w:t>
      </w:r>
    </w:p>
    <w:p w14:paraId="6EC5FB36" w14:textId="77777777" w:rsidR="00D223E0" w:rsidRDefault="00884428" w:rsidP="00884428">
      <w:pPr>
        <w:pStyle w:val="ListParagraph"/>
        <w:numPr>
          <w:ilvl w:val="3"/>
          <w:numId w:val="29"/>
        </w:numPr>
        <w:spacing w:after="160" w:line="259" w:lineRule="auto"/>
      </w:pPr>
      <w:r>
        <w:t>A</w:t>
      </w:r>
      <w:r w:rsidR="00D223E0">
        <w:t xml:space="preserve"> function will </w:t>
      </w:r>
      <w:r>
        <w:t>be called after the data is bound</w:t>
      </w:r>
      <w:r w:rsidR="00D223E0">
        <w:t xml:space="preserve">. It can perform hiding </w:t>
      </w:r>
      <w:r>
        <w:t>of columns, setting checkbox</w:t>
      </w:r>
      <w:r w:rsidR="00D223E0">
        <w:t xml:space="preserve"> states, or anything necessary.</w:t>
      </w:r>
    </w:p>
    <w:p w14:paraId="3C434565" w14:textId="77777777" w:rsidR="00884428" w:rsidRDefault="00D223E0" w:rsidP="00D223E0">
      <w:pPr>
        <w:pStyle w:val="ListParagraph"/>
        <w:numPr>
          <w:ilvl w:val="1"/>
          <w:numId w:val="29"/>
        </w:numPr>
        <w:spacing w:after="160" w:line="259" w:lineRule="auto"/>
      </w:pPr>
      <w:r>
        <w:t>&lt;sourceGridConfig&gt;</w:t>
      </w:r>
    </w:p>
    <w:p w14:paraId="7BCA1A6A" w14:textId="77777777" w:rsidR="00D223E0" w:rsidRDefault="00884428" w:rsidP="00884428">
      <w:pPr>
        <w:pStyle w:val="ListParagraph"/>
        <w:numPr>
          <w:ilvl w:val="2"/>
          <w:numId w:val="29"/>
        </w:numPr>
        <w:spacing w:after="160" w:line="259" w:lineRule="auto"/>
      </w:pPr>
      <w:r>
        <w:lastRenderedPageBreak/>
        <w:t>T</w:t>
      </w:r>
      <w:r w:rsidR="00D223E0">
        <w:t>he auto-generated J</w:t>
      </w:r>
      <w:r>
        <w:t>avaScript</w:t>
      </w:r>
      <w:r w:rsidR="00D223E0">
        <w:t xml:space="preserve"> object that define</w:t>
      </w:r>
      <w:r>
        <w:t>s</w:t>
      </w:r>
      <w:r w:rsidR="00D223E0">
        <w:t xml:space="preserve"> the grid. By default</w:t>
      </w:r>
      <w:r>
        <w:t>,</w:t>
      </w:r>
      <w:r w:rsidR="00D223E0">
        <w:t xml:space="preserve"> it should have the name &lt;BusinessModel&gt;Grid (e.g. </w:t>
      </w:r>
      <w:r w:rsidR="00D223E0" w:rsidRPr="00EF2A96">
        <w:t>SourceCodeGridConfig</w:t>
      </w:r>
      <w:r w:rsidR="00D223E0">
        <w:t>)</w:t>
      </w:r>
    </w:p>
    <w:p w14:paraId="136455D6" w14:textId="77777777" w:rsidR="00884428" w:rsidRDefault="00D223E0" w:rsidP="00D223E0">
      <w:pPr>
        <w:pStyle w:val="ListParagraph"/>
        <w:numPr>
          <w:ilvl w:val="1"/>
          <w:numId w:val="29"/>
        </w:numPr>
        <w:spacing w:after="160" w:line="259" w:lineRule="auto"/>
      </w:pPr>
      <w:r>
        <w:t>&lt;otherGridConfig&gt;</w:t>
      </w:r>
    </w:p>
    <w:p w14:paraId="0B3DBA01" w14:textId="77777777" w:rsidR="00D223E0" w:rsidRDefault="00884428" w:rsidP="00884428">
      <w:pPr>
        <w:pStyle w:val="ListParagraph"/>
        <w:numPr>
          <w:ilvl w:val="2"/>
          <w:numId w:val="29"/>
        </w:numPr>
        <w:spacing w:after="160" w:line="259" w:lineRule="auto"/>
      </w:pPr>
      <w:r>
        <w:t xml:space="preserve">A </w:t>
      </w:r>
      <w:r w:rsidR="00D223E0">
        <w:t>user define</w:t>
      </w:r>
      <w:r>
        <w:t>d</w:t>
      </w:r>
      <w:r w:rsidR="00D223E0">
        <w:t xml:space="preserve"> J</w:t>
      </w:r>
      <w:r>
        <w:t>avaScript</w:t>
      </w:r>
      <w:r w:rsidR="00D223E0">
        <w:t xml:space="preserve"> object that has the above 4 properties defined plus an optional </w:t>
      </w:r>
      <w:r w:rsidR="00D223E0" w:rsidRPr="00884428">
        <w:rPr>
          <w:rFonts w:asciiTheme="minorHAnsi" w:hAnsiTheme="minorHAnsi" w:cstheme="minorHAnsi"/>
          <w:b/>
        </w:rPr>
        <w:t>additionalConfig</w:t>
      </w:r>
      <w:r w:rsidR="00D223E0">
        <w:t xml:space="preserve"> property.</w:t>
      </w:r>
    </w:p>
    <w:p w14:paraId="5A1561DF" w14:textId="77777777" w:rsidR="00884428" w:rsidRDefault="00D223E0" w:rsidP="00884428">
      <w:pPr>
        <w:pStyle w:val="ListParagraph"/>
        <w:numPr>
          <w:ilvl w:val="3"/>
          <w:numId w:val="29"/>
        </w:numPr>
        <w:spacing w:after="160" w:line="259" w:lineRule="auto"/>
      </w:pPr>
      <w:r w:rsidRPr="00EF2A96">
        <w:t>additionalConfig</w:t>
      </w:r>
    </w:p>
    <w:p w14:paraId="015899FB" w14:textId="77777777" w:rsidR="00D223E0" w:rsidRDefault="00884428" w:rsidP="00884428">
      <w:pPr>
        <w:pStyle w:val="ListParagraph"/>
        <w:numPr>
          <w:ilvl w:val="4"/>
          <w:numId w:val="29"/>
        </w:numPr>
        <w:spacing w:after="160" w:line="259" w:lineRule="auto"/>
      </w:pPr>
      <w:r>
        <w:t>I</w:t>
      </w:r>
      <w:r w:rsidR="00D223E0">
        <w:t>f define</w:t>
      </w:r>
      <w:r>
        <w:t>d,</w:t>
      </w:r>
      <w:r w:rsidR="00D223E0">
        <w:t xml:space="preserve"> it will copy or overwrite the properties defin</w:t>
      </w:r>
      <w:r>
        <w:t>ed in the sourceGridConfig</w:t>
      </w:r>
    </w:p>
    <w:p w14:paraId="3F17F039" w14:textId="77777777" w:rsidR="00884428" w:rsidRDefault="00884428" w:rsidP="00884428">
      <w:pPr>
        <w:spacing w:after="160" w:line="259" w:lineRule="auto"/>
      </w:pPr>
    </w:p>
    <w:p w14:paraId="1467A3D6" w14:textId="77777777" w:rsidR="00884428" w:rsidRDefault="00884428" w:rsidP="00884428">
      <w:pPr>
        <w:spacing w:after="160" w:line="259" w:lineRule="auto"/>
      </w:pPr>
      <w:r>
        <w:rPr>
          <w:noProof/>
          <w:lang w:val="en-US"/>
        </w:rPr>
        <w:drawing>
          <wp:inline distT="0" distB="0" distL="0" distR="0" wp14:anchorId="213AB19C" wp14:editId="63BC7CA5">
            <wp:extent cx="6210300" cy="3602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3209" cy="3610259"/>
                    </a:xfrm>
                    <a:prstGeom prst="rect">
                      <a:avLst/>
                    </a:prstGeom>
                  </pic:spPr>
                </pic:pic>
              </a:graphicData>
            </a:graphic>
          </wp:inline>
        </w:drawing>
      </w:r>
    </w:p>
    <w:p w14:paraId="6705019C" w14:textId="77777777" w:rsidR="00D223E0" w:rsidRPr="00884428" w:rsidRDefault="00D223E0" w:rsidP="00D223E0">
      <w:pPr>
        <w:pStyle w:val="ListParagraph"/>
        <w:numPr>
          <w:ilvl w:val="0"/>
          <w:numId w:val="29"/>
        </w:numPr>
        <w:spacing w:after="160" w:line="259" w:lineRule="auto"/>
        <w:rPr>
          <w:rFonts w:asciiTheme="minorHAnsi" w:hAnsiTheme="minorHAnsi" w:cstheme="minorHAnsi"/>
          <w:b/>
          <w:i/>
        </w:rPr>
      </w:pPr>
      <w:r>
        <w:t>When a field is define</w:t>
      </w:r>
      <w:r w:rsidR="00884428">
        <w:t>d</w:t>
      </w:r>
      <w:r>
        <w:t xml:space="preserve"> using any one of </w:t>
      </w:r>
      <w:r w:rsidR="00884428">
        <w:t xml:space="preserve">the </w:t>
      </w:r>
      <w:r>
        <w:t>editor type</w:t>
      </w:r>
      <w:r w:rsidR="00884428">
        <w:t>s, user has</w:t>
      </w:r>
      <w:r>
        <w:t xml:space="preserve"> options to define </w:t>
      </w:r>
      <w:r w:rsidRPr="00F62FB0">
        <w:t>PreEditEvent</w:t>
      </w:r>
      <w:r>
        <w:t xml:space="preserve">, </w:t>
      </w:r>
      <w:r w:rsidRPr="00F62FB0">
        <w:t>PostEditEvent</w:t>
      </w:r>
      <w:r>
        <w:t xml:space="preserve">, </w:t>
      </w:r>
      <w:r w:rsidRPr="00F62FB0">
        <w:t>OnChangeEvent</w:t>
      </w:r>
      <w:r>
        <w:t xml:space="preserve">, </w:t>
      </w:r>
      <w:r w:rsidRPr="00F62FB0">
        <w:t>FinderSelect</w:t>
      </w:r>
      <w:r>
        <w:t xml:space="preserve">, and </w:t>
      </w:r>
      <w:r w:rsidRPr="00F62FB0">
        <w:t>FinderCancel</w:t>
      </w:r>
      <w:r>
        <w:t>. Users at this point, should assign the handler of this events f</w:t>
      </w:r>
      <w:r w:rsidR="00884428">
        <w:t>or each type of properties.</w:t>
      </w:r>
      <w:r>
        <w:t xml:space="preserve"> The formation should be &lt;sourceGridConfig&gt;.editorEvents.&lt;propertyName&gt;.&lt;eventType&gt; For example: </w:t>
      </w:r>
      <w:r w:rsidRPr="00884428">
        <w:rPr>
          <w:rFonts w:asciiTheme="minorHAnsi" w:hAnsiTheme="minorHAnsi" w:cstheme="minorHAnsi"/>
          <w:b/>
          <w:i/>
        </w:rPr>
        <w:t>SourceCodeGridConfig.editorEvents.Source.FinderSelect = onFinderSuccess.onSourceCode;</w:t>
      </w:r>
    </w:p>
    <w:p w14:paraId="461BB8B4" w14:textId="77777777" w:rsidR="00884428" w:rsidRDefault="00D223E0" w:rsidP="00D223E0">
      <w:pPr>
        <w:pStyle w:val="ListParagraph"/>
        <w:numPr>
          <w:ilvl w:val="1"/>
          <w:numId w:val="29"/>
        </w:numPr>
        <w:spacing w:after="160" w:line="259" w:lineRule="auto"/>
      </w:pPr>
      <w:r w:rsidRPr="00F62FB0">
        <w:t>PreEditEvent</w:t>
      </w:r>
    </w:p>
    <w:p w14:paraId="3089B4F9" w14:textId="77777777" w:rsidR="00D223E0" w:rsidRDefault="00884428" w:rsidP="00884428">
      <w:pPr>
        <w:pStyle w:val="ListParagraph"/>
        <w:numPr>
          <w:ilvl w:val="2"/>
          <w:numId w:val="29"/>
        </w:numPr>
        <w:spacing w:after="160" w:line="259" w:lineRule="auto"/>
      </w:pPr>
      <w:r>
        <w:t xml:space="preserve">This event is called </w:t>
      </w:r>
      <w:r w:rsidR="00D223E0">
        <w:t xml:space="preserve">before the editor is created to perform any state checking or actions. It should return </w:t>
      </w:r>
      <w:r w:rsidR="00D223E0" w:rsidRPr="00F62FB0">
        <w:rPr>
          <w:b/>
        </w:rPr>
        <w:t>true</w:t>
      </w:r>
      <w:r w:rsidR="00D223E0">
        <w:t xml:space="preserve">, if the creation of the editor should continue, or </w:t>
      </w:r>
      <w:r w:rsidR="00D223E0" w:rsidRPr="00F62FB0">
        <w:rPr>
          <w:b/>
        </w:rPr>
        <w:t>false</w:t>
      </w:r>
      <w:r w:rsidR="00D223E0">
        <w:t>, the editor will not be created.</w:t>
      </w:r>
    </w:p>
    <w:p w14:paraId="2DF0774B" w14:textId="77777777" w:rsidR="00884428" w:rsidRDefault="00D223E0" w:rsidP="00D223E0">
      <w:pPr>
        <w:pStyle w:val="ListParagraph"/>
        <w:numPr>
          <w:ilvl w:val="1"/>
          <w:numId w:val="29"/>
        </w:numPr>
        <w:spacing w:after="160" w:line="259" w:lineRule="auto"/>
      </w:pPr>
      <w:r w:rsidRPr="00F62FB0">
        <w:t>PostEditEvent</w:t>
      </w:r>
    </w:p>
    <w:p w14:paraId="7D1D52FB" w14:textId="77777777" w:rsidR="00884428" w:rsidRDefault="00884428" w:rsidP="00884428">
      <w:pPr>
        <w:pStyle w:val="ListParagraph"/>
        <w:numPr>
          <w:ilvl w:val="2"/>
          <w:numId w:val="29"/>
        </w:numPr>
        <w:spacing w:after="160" w:line="259" w:lineRule="auto"/>
      </w:pPr>
      <w:r>
        <w:t xml:space="preserve">This event </w:t>
      </w:r>
      <w:r w:rsidR="00D223E0">
        <w:t xml:space="preserve">is called after the editor is created. </w:t>
      </w:r>
    </w:p>
    <w:p w14:paraId="6905661C" w14:textId="77777777" w:rsidR="00D223E0" w:rsidRDefault="00D223E0" w:rsidP="00884428">
      <w:pPr>
        <w:pStyle w:val="ListParagraph"/>
        <w:numPr>
          <w:ilvl w:val="2"/>
          <w:numId w:val="29"/>
        </w:numPr>
        <w:spacing w:after="160" w:line="259" w:lineRule="auto"/>
      </w:pPr>
      <w:r>
        <w:lastRenderedPageBreak/>
        <w:t>Note: this function is called regardless the value return from PreEditEvent.</w:t>
      </w:r>
    </w:p>
    <w:p w14:paraId="0F2B34FD" w14:textId="77777777" w:rsidR="00884428" w:rsidRDefault="00D223E0" w:rsidP="00D223E0">
      <w:pPr>
        <w:pStyle w:val="ListParagraph"/>
        <w:numPr>
          <w:ilvl w:val="1"/>
          <w:numId w:val="29"/>
        </w:numPr>
        <w:spacing w:after="160" w:line="259" w:lineRule="auto"/>
      </w:pPr>
      <w:r w:rsidRPr="00F62FB0">
        <w:t>OnChangeEvent</w:t>
      </w:r>
    </w:p>
    <w:p w14:paraId="079C8835" w14:textId="77777777" w:rsidR="00D223E0" w:rsidRDefault="00884428" w:rsidP="00884428">
      <w:pPr>
        <w:pStyle w:val="ListParagraph"/>
        <w:numPr>
          <w:ilvl w:val="2"/>
          <w:numId w:val="29"/>
        </w:numPr>
        <w:spacing w:after="160" w:line="259" w:lineRule="auto"/>
      </w:pPr>
      <w:r>
        <w:t xml:space="preserve">This event </w:t>
      </w:r>
      <w:r w:rsidR="00D223E0">
        <w:t>is called when the value of the editor is changed.</w:t>
      </w:r>
    </w:p>
    <w:p w14:paraId="1B2218DF" w14:textId="77777777" w:rsidR="00884428" w:rsidRDefault="00D223E0" w:rsidP="00D223E0">
      <w:pPr>
        <w:pStyle w:val="ListParagraph"/>
        <w:numPr>
          <w:ilvl w:val="1"/>
          <w:numId w:val="29"/>
        </w:numPr>
        <w:spacing w:after="160" w:line="259" w:lineRule="auto"/>
      </w:pPr>
      <w:r w:rsidRPr="00F62FB0">
        <w:t>FinderSelect</w:t>
      </w:r>
    </w:p>
    <w:p w14:paraId="0620DEA9" w14:textId="77777777" w:rsidR="00D223E0" w:rsidRDefault="00884428" w:rsidP="00884428">
      <w:pPr>
        <w:pStyle w:val="ListParagraph"/>
        <w:numPr>
          <w:ilvl w:val="2"/>
          <w:numId w:val="29"/>
        </w:numPr>
        <w:spacing w:after="160" w:line="259" w:lineRule="auto"/>
      </w:pPr>
      <w:r>
        <w:t xml:space="preserve">This event </w:t>
      </w:r>
      <w:r w:rsidR="00D223E0">
        <w:t>is called when the editor is a finder and user has selected a value.</w:t>
      </w:r>
    </w:p>
    <w:p w14:paraId="360A9CFD" w14:textId="77777777" w:rsidR="00884428" w:rsidRDefault="00D223E0" w:rsidP="00D223E0">
      <w:pPr>
        <w:pStyle w:val="ListParagraph"/>
        <w:numPr>
          <w:ilvl w:val="1"/>
          <w:numId w:val="29"/>
        </w:numPr>
        <w:spacing w:after="160" w:line="259" w:lineRule="auto"/>
      </w:pPr>
      <w:r>
        <w:t>FinderCancel</w:t>
      </w:r>
    </w:p>
    <w:p w14:paraId="5035541A" w14:textId="77777777" w:rsidR="00503E02" w:rsidRDefault="00884428" w:rsidP="00503E02">
      <w:pPr>
        <w:pStyle w:val="ListParagraph"/>
        <w:numPr>
          <w:ilvl w:val="2"/>
          <w:numId w:val="29"/>
        </w:numPr>
        <w:spacing w:after="160" w:line="259" w:lineRule="auto"/>
      </w:pPr>
      <w:r>
        <w:t xml:space="preserve">This event </w:t>
      </w:r>
      <w:r w:rsidR="00D223E0">
        <w:t>is called when the editor is a finder and user cancel</w:t>
      </w:r>
      <w:r w:rsidR="00692F83">
        <w:t>s</w:t>
      </w:r>
      <w:r w:rsidR="00D223E0">
        <w:t xml:space="preserve"> the finder.</w:t>
      </w:r>
    </w:p>
    <w:p w14:paraId="28E83A25" w14:textId="77777777" w:rsidR="00503E02" w:rsidRDefault="00503E02" w:rsidP="00503E02">
      <w:pPr>
        <w:pStyle w:val="ListParagraph"/>
        <w:numPr>
          <w:ilvl w:val="1"/>
          <w:numId w:val="29"/>
        </w:numPr>
        <w:spacing w:after="160" w:line="259" w:lineRule="auto"/>
      </w:pPr>
      <w:r>
        <w:t>FinderFilter</w:t>
      </w:r>
    </w:p>
    <w:p w14:paraId="700B68F7" w14:textId="77777777" w:rsidR="00503E02" w:rsidRDefault="00503E02" w:rsidP="00503E02">
      <w:pPr>
        <w:pStyle w:val="ListParagraph"/>
        <w:numPr>
          <w:ilvl w:val="2"/>
          <w:numId w:val="29"/>
        </w:numPr>
        <w:spacing w:after="160" w:line="259" w:lineRule="auto"/>
      </w:pPr>
      <w:r>
        <w:t>This event is called when the editor is a finder and user open</w:t>
      </w:r>
      <w:r w:rsidR="00692F83">
        <w:t>s</w:t>
      </w:r>
      <w:r>
        <w:t xml:space="preserve"> the finder from the editor. </w:t>
      </w:r>
    </w:p>
    <w:p w14:paraId="00C6CF89" w14:textId="77777777" w:rsidR="00503E02" w:rsidRDefault="00503E02" w:rsidP="00503E02">
      <w:pPr>
        <w:spacing w:after="160" w:line="259" w:lineRule="auto"/>
      </w:pPr>
    </w:p>
    <w:p w14:paraId="66145B5D" w14:textId="77777777" w:rsidR="00884428" w:rsidRDefault="00884428" w:rsidP="00884428">
      <w:pPr>
        <w:spacing w:after="160" w:line="259" w:lineRule="auto"/>
      </w:pPr>
    </w:p>
    <w:p w14:paraId="3601D927" w14:textId="77777777" w:rsidR="00884428" w:rsidRDefault="00884428" w:rsidP="00884428">
      <w:pPr>
        <w:pStyle w:val="SAGEHeading1"/>
        <w:framePr w:wrap="around"/>
      </w:pPr>
      <w:bookmarkStart w:id="37" w:name="_Toc456778730"/>
      <w:r>
        <w:lastRenderedPageBreak/>
        <w:t>Examples</w:t>
      </w:r>
      <w:bookmarkEnd w:id="37"/>
    </w:p>
    <w:p w14:paraId="7FF46E5A" w14:textId="77777777" w:rsidR="00884428" w:rsidRPr="00884428" w:rsidRDefault="00884428" w:rsidP="00884428">
      <w:pPr>
        <w:pStyle w:val="SAGEHeading1Follow"/>
        <w:framePr w:wrap="around"/>
      </w:pPr>
    </w:p>
    <w:p w14:paraId="5F3A73F2" w14:textId="77777777" w:rsidR="00884428" w:rsidRDefault="00884428" w:rsidP="00884428">
      <w:pPr>
        <w:pStyle w:val="SAGEBodyText"/>
      </w:pPr>
      <w:r>
        <w:t>There are two sample projects in the Sage 300 Web SDK which have been refactored to use this grid enhancement. Refer to these projects to explore the implementation and debug the solution to see the running behavior.</w:t>
      </w:r>
    </w:p>
    <w:p w14:paraId="607EF17D" w14:textId="77777777" w:rsidR="00884428" w:rsidRDefault="00884428" w:rsidP="00884428">
      <w:pPr>
        <w:pStyle w:val="SAGEHeading2"/>
      </w:pPr>
      <w:bookmarkStart w:id="38" w:name="_Toc456778731"/>
      <w:r>
        <w:t>Segment Codes</w:t>
      </w:r>
      <w:bookmarkEnd w:id="38"/>
    </w:p>
    <w:p w14:paraId="01033BCE" w14:textId="77777777" w:rsidR="00884428" w:rsidRDefault="00884428" w:rsidP="00884428">
      <w:pPr>
        <w:pStyle w:val="SAGEBodyText"/>
      </w:pPr>
    </w:p>
    <w:p w14:paraId="7419F6D2" w14:textId="77777777" w:rsidR="00884428" w:rsidRPr="00884428" w:rsidRDefault="00884428" w:rsidP="00884428">
      <w:pPr>
        <w:pStyle w:val="SAGEHeading2"/>
      </w:pPr>
      <w:bookmarkStart w:id="39" w:name="_Toc456778732"/>
      <w:r>
        <w:t>Source Journal Profiles</w:t>
      </w:r>
      <w:bookmarkEnd w:id="39"/>
    </w:p>
    <w:p w14:paraId="231EBDD8" w14:textId="77777777" w:rsidR="00D223E0" w:rsidRPr="00D223E0" w:rsidRDefault="00D223E0" w:rsidP="00D223E0">
      <w:pPr>
        <w:pStyle w:val="SAGEBodyText"/>
      </w:pPr>
    </w:p>
    <w:sectPr w:rsidR="00D223E0" w:rsidRPr="00D223E0"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2870C" w14:textId="77777777" w:rsidR="008674D8" w:rsidRDefault="008674D8" w:rsidP="00713520">
      <w:pPr>
        <w:spacing w:line="240" w:lineRule="auto"/>
      </w:pPr>
      <w:r>
        <w:separator/>
      </w:r>
    </w:p>
    <w:p w14:paraId="09A3A0DE" w14:textId="77777777" w:rsidR="008674D8" w:rsidRDefault="008674D8"/>
  </w:endnote>
  <w:endnote w:type="continuationSeparator" w:id="0">
    <w:p w14:paraId="0D4428C1" w14:textId="77777777" w:rsidR="008674D8" w:rsidRDefault="008674D8" w:rsidP="00713520">
      <w:pPr>
        <w:spacing w:line="240" w:lineRule="auto"/>
      </w:pPr>
      <w:r>
        <w:continuationSeparator/>
      </w:r>
    </w:p>
    <w:p w14:paraId="0ADC3D66" w14:textId="77777777" w:rsidR="008674D8" w:rsidRDefault="00867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5B26C" w14:textId="77777777" w:rsidR="001D60F4" w:rsidRDefault="001D60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EE74" w14:textId="77777777" w:rsidR="003158C6" w:rsidRDefault="003158C6"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6B0E96B" wp14:editId="2BF78936">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3F4E2" w14:textId="77777777" w:rsidR="001D60F4" w:rsidRDefault="001D60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8145" w14:textId="77777777" w:rsidR="003158C6" w:rsidRDefault="003158C6">
    <w:pPr>
      <w:pStyle w:val="Footer"/>
    </w:pPr>
  </w:p>
  <w:p w14:paraId="6A9AFAA6" w14:textId="77777777" w:rsidR="003158C6" w:rsidRDefault="003158C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158C6" w14:paraId="550ACB45" w14:textId="77777777" w:rsidTr="0081634F">
      <w:tc>
        <w:tcPr>
          <w:tcW w:w="6804" w:type="dxa"/>
          <w:vAlign w:val="bottom"/>
        </w:tcPr>
        <w:p w14:paraId="363E7221" w14:textId="5E462617" w:rsidR="003158C6" w:rsidRPr="001872FE" w:rsidRDefault="008674D8" w:rsidP="00236422">
          <w:pPr>
            <w:pStyle w:val="SAGEFooter"/>
          </w:pPr>
          <w:r>
            <w:fldChar w:fldCharType="begin"/>
          </w:r>
          <w:r>
            <w:instrText xml:space="preserve"> STYLEREF  SAGE_Title  \* MERGEFORMAT </w:instrText>
          </w:r>
          <w:r>
            <w:fldChar w:fldCharType="separate"/>
          </w:r>
          <w:r w:rsidR="001D60F4">
            <w:rPr>
              <w:noProof/>
            </w:rPr>
            <w:t>Sage 300 Web Screens SDK</w:t>
          </w:r>
          <w:r>
            <w:rPr>
              <w:noProof/>
            </w:rPr>
            <w:fldChar w:fldCharType="end"/>
          </w:r>
          <w:r w:rsidR="00DC4F1E">
            <w:rPr>
              <w:noProof/>
            </w:rPr>
            <w:t xml:space="preserve"> – Grid Enhancement</w:t>
          </w:r>
        </w:p>
      </w:tc>
      <w:tc>
        <w:tcPr>
          <w:tcW w:w="1983" w:type="dxa"/>
          <w:vAlign w:val="bottom"/>
        </w:tcPr>
        <w:sdt>
          <w:sdtPr>
            <w:id w:val="1963767320"/>
            <w:docPartObj>
              <w:docPartGallery w:val="Page Numbers (Top of Page)"/>
              <w:docPartUnique/>
            </w:docPartObj>
          </w:sdtPr>
          <w:sdtEndPr/>
          <w:sdtContent>
            <w:p w14:paraId="14AD3D06" w14:textId="77777777" w:rsidR="003158C6" w:rsidRDefault="003158C6"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BA0E84">
                <w:rPr>
                  <w:noProof/>
                </w:rPr>
                <w:t>20</w:t>
              </w:r>
              <w:r>
                <w:rPr>
                  <w:sz w:val="24"/>
                  <w:szCs w:val="24"/>
                </w:rPr>
                <w:fldChar w:fldCharType="end"/>
              </w:r>
              <w:r>
                <w:t xml:space="preserve"> of </w:t>
              </w:r>
              <w:r>
                <w:fldChar w:fldCharType="begin"/>
              </w:r>
              <w:r>
                <w:instrText xml:space="preserve"> NUMPAGES  </w:instrText>
              </w:r>
              <w:r>
                <w:fldChar w:fldCharType="separate"/>
              </w:r>
              <w:r w:rsidR="00BA0E84">
                <w:rPr>
                  <w:noProof/>
                </w:rPr>
                <w:t>22</w:t>
              </w:r>
              <w:r>
                <w:rPr>
                  <w:noProof/>
                </w:rPr>
                <w:fldChar w:fldCharType="end"/>
              </w:r>
            </w:p>
          </w:sdtContent>
        </w:sdt>
      </w:tc>
    </w:tr>
  </w:tbl>
  <w:p w14:paraId="1A2509D5" w14:textId="77777777" w:rsidR="003158C6" w:rsidRDefault="003158C6" w:rsidP="00A6168E">
    <w:pPr>
      <w:pStyle w:val="1pt"/>
      <w:tabs>
        <w:tab w:val="left" w:pos="1695"/>
      </w:tabs>
    </w:pPr>
    <w:r>
      <w:tab/>
    </w:r>
  </w:p>
  <w:p w14:paraId="19F6FC36" w14:textId="77777777" w:rsidR="003158C6" w:rsidRDefault="003158C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158C6" w14:paraId="74302AD4" w14:textId="77777777" w:rsidTr="001D202A">
      <w:tc>
        <w:tcPr>
          <w:tcW w:w="6804" w:type="dxa"/>
          <w:vAlign w:val="bottom"/>
        </w:tcPr>
        <w:p w14:paraId="03A2DC6B" w14:textId="4180EFC5" w:rsidR="003158C6" w:rsidRPr="001872FE" w:rsidRDefault="008674D8" w:rsidP="007D5849">
          <w:pPr>
            <w:pStyle w:val="SAGEFooter"/>
          </w:pPr>
          <w:r>
            <w:fldChar w:fldCharType="begin"/>
          </w:r>
          <w:r>
            <w:instrText xml:space="preserve"> STYLEREF  SAGE_Title  \* MERGEFORMAT </w:instrText>
          </w:r>
          <w:r>
            <w:fldChar w:fldCharType="separate"/>
          </w:r>
          <w:r w:rsidR="001D60F4">
            <w:rPr>
              <w:noProof/>
            </w:rPr>
            <w:t>Sage 300 Web Screens SDK</w:t>
          </w:r>
          <w:r>
            <w:rPr>
              <w:noProof/>
            </w:rPr>
            <w:fldChar w:fldCharType="end"/>
          </w:r>
          <w:r w:rsidR="00DC4F1E">
            <w:rPr>
              <w:noProof/>
            </w:rPr>
            <w:t xml:space="preserve"> – Grid Enhancement</w:t>
          </w:r>
        </w:p>
      </w:tc>
      <w:tc>
        <w:tcPr>
          <w:tcW w:w="1983" w:type="dxa"/>
          <w:vAlign w:val="bottom"/>
        </w:tcPr>
        <w:sdt>
          <w:sdtPr>
            <w:id w:val="641158474"/>
            <w:docPartObj>
              <w:docPartGallery w:val="Page Numbers (Top of Page)"/>
              <w:docPartUnique/>
            </w:docPartObj>
          </w:sdtPr>
          <w:sdtEndPr/>
          <w:sdtContent>
            <w:p w14:paraId="19EEAB59" w14:textId="77777777" w:rsidR="003158C6" w:rsidRDefault="003158C6"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BA0E84">
                <w:rPr>
                  <w:noProof/>
                </w:rPr>
                <w:t>5</w:t>
              </w:r>
              <w:r>
                <w:rPr>
                  <w:sz w:val="24"/>
                  <w:szCs w:val="24"/>
                </w:rPr>
                <w:fldChar w:fldCharType="end"/>
              </w:r>
              <w:r>
                <w:t xml:space="preserve"> of </w:t>
              </w:r>
              <w:r>
                <w:fldChar w:fldCharType="begin"/>
              </w:r>
              <w:r>
                <w:instrText xml:space="preserve"> NUMPAGES  </w:instrText>
              </w:r>
              <w:r>
                <w:fldChar w:fldCharType="separate"/>
              </w:r>
              <w:r w:rsidR="00BA0E84">
                <w:rPr>
                  <w:noProof/>
                </w:rPr>
                <w:t>22</w:t>
              </w:r>
              <w:r>
                <w:rPr>
                  <w:noProof/>
                </w:rPr>
                <w:fldChar w:fldCharType="end"/>
              </w:r>
            </w:p>
          </w:sdtContent>
        </w:sdt>
      </w:tc>
    </w:tr>
  </w:tbl>
  <w:p w14:paraId="76E7FB60" w14:textId="77777777" w:rsidR="003158C6" w:rsidRDefault="00315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D3913" w14:textId="77777777" w:rsidR="008674D8" w:rsidRDefault="008674D8" w:rsidP="00713520">
      <w:pPr>
        <w:spacing w:line="240" w:lineRule="auto"/>
      </w:pPr>
    </w:p>
    <w:p w14:paraId="18E35BC1" w14:textId="77777777" w:rsidR="008674D8" w:rsidRDefault="008674D8"/>
  </w:footnote>
  <w:footnote w:type="continuationSeparator" w:id="0">
    <w:p w14:paraId="74B8188B" w14:textId="77777777" w:rsidR="008674D8" w:rsidRDefault="008674D8" w:rsidP="00713520">
      <w:pPr>
        <w:spacing w:line="240" w:lineRule="auto"/>
      </w:pPr>
    </w:p>
    <w:p w14:paraId="559291DE" w14:textId="77777777" w:rsidR="008674D8" w:rsidRDefault="008674D8"/>
  </w:footnote>
  <w:footnote w:type="continuationNotice" w:id="1">
    <w:p w14:paraId="694CB6DF" w14:textId="77777777" w:rsidR="008674D8" w:rsidRDefault="008674D8">
      <w:pPr>
        <w:spacing w:line="240" w:lineRule="auto"/>
      </w:pPr>
    </w:p>
    <w:p w14:paraId="3F10713D" w14:textId="77777777" w:rsidR="008674D8" w:rsidRDefault="008674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0D74" w14:textId="77777777" w:rsidR="001D60F4" w:rsidRDefault="001D60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9AAD" w14:textId="77777777" w:rsidR="001D60F4" w:rsidRDefault="001D60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29F5" w14:textId="161B3492" w:rsidR="003158C6" w:rsidRDefault="003158C6" w:rsidP="0044146A">
    <w:pPr>
      <w:pStyle w:val="Header"/>
      <w:tabs>
        <w:tab w:val="clear" w:pos="4513"/>
        <w:tab w:val="clear" w:pos="9026"/>
        <w:tab w:val="left" w:pos="8205"/>
      </w:tabs>
    </w:pPr>
    <w:r w:rsidRPr="00D302D1">
      <w:rPr>
        <w:noProof/>
        <w:lang w:val="en-US"/>
      </w:rPr>
      <w:drawing>
        <wp:anchor distT="0" distB="0" distL="114300" distR="114300" simplePos="0" relativeHeight="251659264" behindDoc="1" locked="1" layoutInCell="1" allowOverlap="1" wp14:anchorId="5257A034" wp14:editId="5C44C1C0">
          <wp:simplePos x="0" y="0"/>
          <wp:positionH relativeFrom="page">
            <wp:posOffset>5895975</wp:posOffset>
          </wp:positionH>
          <wp:positionV relativeFrom="page">
            <wp:posOffset>474980</wp:posOffset>
          </wp:positionV>
          <wp:extent cx="940435" cy="528955"/>
          <wp:effectExtent l="0" t="0" r="0"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40435" cy="528955"/>
                  </a:xfrm>
                  <a:prstGeom prst="rect">
                    <a:avLst/>
                  </a:prstGeom>
                  <a:noFill/>
                </pic:spPr>
              </pic:pic>
            </a:graphicData>
          </a:graphic>
          <wp14:sizeRelH relativeFrom="margin">
            <wp14:pctWidth>0</wp14:pctWidth>
          </wp14:sizeRelH>
          <wp14:sizeRelV relativeFrom="margin">
            <wp14:pctHeight>0</wp14:pctHeight>
          </wp14:sizeRelV>
        </wp:anchor>
      </w:drawing>
    </w:r>
    <w:r w:rsidR="0044146A">
      <w:tab/>
    </w:r>
  </w:p>
  <w:p w14:paraId="525C6D73" w14:textId="77777777" w:rsidR="003158C6" w:rsidRDefault="003158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737B7" w14:textId="77777777" w:rsidR="003158C6" w:rsidRDefault="003158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32B8" w14:textId="77777777" w:rsidR="003158C6" w:rsidRDefault="003158C6">
    <w:pPr>
      <w:pStyle w:val="Header"/>
    </w:pPr>
  </w:p>
  <w:p w14:paraId="47926887" w14:textId="77777777" w:rsidR="003158C6" w:rsidRDefault="003158C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42A1" w14:textId="294BFF22" w:rsidR="003158C6" w:rsidRPr="003125A0" w:rsidRDefault="008674D8" w:rsidP="0079162B">
    <w:pPr>
      <w:pStyle w:val="SAGEHeader"/>
    </w:pPr>
    <w:r>
      <w:fldChar w:fldCharType="begin"/>
    </w:r>
    <w:r>
      <w:instrText xml:space="preserve"> STYLEREF  "SAGE_Heading 1" \l  \* MERGEFORMAT </w:instrText>
    </w:r>
    <w:r>
      <w:fldChar w:fldCharType="separate"/>
    </w:r>
    <w:r w:rsidR="001D60F4">
      <w:rPr>
        <w:noProof/>
      </w:rPr>
      <w:t>The Old Way</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914A" w14:textId="77777777" w:rsidR="003158C6" w:rsidRDefault="003158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2"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FF2821"/>
    <w:multiLevelType w:val="hybridMultilevel"/>
    <w:tmpl w:val="4FC0016A"/>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20173B97"/>
    <w:multiLevelType w:val="hybridMultilevel"/>
    <w:tmpl w:val="0B4CABA8"/>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6" w15:restartNumberingAfterBreak="0">
    <w:nsid w:val="305F61C7"/>
    <w:multiLevelType w:val="hybridMultilevel"/>
    <w:tmpl w:val="944C96A6"/>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356A6CE8"/>
    <w:multiLevelType w:val="hybridMultilevel"/>
    <w:tmpl w:val="89B2D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D51843"/>
    <w:multiLevelType w:val="hybridMultilevel"/>
    <w:tmpl w:val="A76EA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B6092"/>
    <w:multiLevelType w:val="hybridMultilevel"/>
    <w:tmpl w:val="12688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437F4"/>
    <w:multiLevelType w:val="hybridMultilevel"/>
    <w:tmpl w:val="B600C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31424"/>
    <w:multiLevelType w:val="hybridMultilevel"/>
    <w:tmpl w:val="49162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639DF"/>
    <w:multiLevelType w:val="hybridMultilevel"/>
    <w:tmpl w:val="E10A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5316879">
    <w:abstractNumId w:val="18"/>
  </w:num>
  <w:num w:numId="2" w16cid:durableId="1489247028">
    <w:abstractNumId w:val="11"/>
  </w:num>
  <w:num w:numId="3" w16cid:durableId="200022432">
    <w:abstractNumId w:val="10"/>
  </w:num>
  <w:num w:numId="4" w16cid:durableId="249630017">
    <w:abstractNumId w:val="30"/>
  </w:num>
  <w:num w:numId="5" w16cid:durableId="1701707903">
    <w:abstractNumId w:val="29"/>
  </w:num>
  <w:num w:numId="6" w16cid:durableId="256644315">
    <w:abstractNumId w:val="28"/>
  </w:num>
  <w:num w:numId="7" w16cid:durableId="39014484">
    <w:abstractNumId w:val="9"/>
  </w:num>
  <w:num w:numId="8" w16cid:durableId="1971008030">
    <w:abstractNumId w:val="7"/>
  </w:num>
  <w:num w:numId="9" w16cid:durableId="183519320">
    <w:abstractNumId w:val="6"/>
  </w:num>
  <w:num w:numId="10" w16cid:durableId="202863784">
    <w:abstractNumId w:val="5"/>
  </w:num>
  <w:num w:numId="11" w16cid:durableId="1681740229">
    <w:abstractNumId w:val="4"/>
  </w:num>
  <w:num w:numId="12" w16cid:durableId="2019187069">
    <w:abstractNumId w:val="8"/>
  </w:num>
  <w:num w:numId="13" w16cid:durableId="861820213">
    <w:abstractNumId w:val="3"/>
  </w:num>
  <w:num w:numId="14" w16cid:durableId="430442782">
    <w:abstractNumId w:val="2"/>
  </w:num>
  <w:num w:numId="15" w16cid:durableId="728262003">
    <w:abstractNumId w:val="1"/>
  </w:num>
  <w:num w:numId="16" w16cid:durableId="1141339146">
    <w:abstractNumId w:val="0"/>
  </w:num>
  <w:num w:numId="17" w16cid:durableId="789275991">
    <w:abstractNumId w:val="21"/>
  </w:num>
  <w:num w:numId="18" w16cid:durableId="1363895211">
    <w:abstractNumId w:val="19"/>
  </w:num>
  <w:num w:numId="19" w16cid:durableId="1543398319">
    <w:abstractNumId w:val="22"/>
  </w:num>
  <w:num w:numId="20" w16cid:durableId="1445923493">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2061976539">
    <w:abstractNumId w:val="20"/>
  </w:num>
  <w:num w:numId="22" w16cid:durableId="1858614357">
    <w:abstractNumId w:val="13"/>
  </w:num>
  <w:num w:numId="23" w16cid:durableId="2110344665">
    <w:abstractNumId w:val="12"/>
  </w:num>
  <w:num w:numId="24" w16cid:durableId="360781891">
    <w:abstractNumId w:val="24"/>
  </w:num>
  <w:num w:numId="25" w16cid:durableId="180245686">
    <w:abstractNumId w:val="25"/>
  </w:num>
  <w:num w:numId="26" w16cid:durableId="1457066070">
    <w:abstractNumId w:val="27"/>
  </w:num>
  <w:num w:numId="27" w16cid:durableId="130290984">
    <w:abstractNumId w:val="26"/>
  </w:num>
  <w:num w:numId="28" w16cid:durableId="1985045136">
    <w:abstractNumId w:val="23"/>
  </w:num>
  <w:num w:numId="29" w16cid:durableId="988830590">
    <w:abstractNumId w:val="17"/>
  </w:num>
  <w:num w:numId="30" w16cid:durableId="261107086">
    <w:abstractNumId w:val="14"/>
  </w:num>
  <w:num w:numId="31" w16cid:durableId="637879655">
    <w:abstractNumId w:val="16"/>
  </w:num>
  <w:num w:numId="32" w16cid:durableId="985668340">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67F37"/>
    <w:rsid w:val="00070048"/>
    <w:rsid w:val="00077419"/>
    <w:rsid w:val="00083958"/>
    <w:rsid w:val="00083991"/>
    <w:rsid w:val="000849C5"/>
    <w:rsid w:val="000857BE"/>
    <w:rsid w:val="00092ABF"/>
    <w:rsid w:val="00094F2F"/>
    <w:rsid w:val="00095728"/>
    <w:rsid w:val="000A0E76"/>
    <w:rsid w:val="000A5542"/>
    <w:rsid w:val="000A76E4"/>
    <w:rsid w:val="000A7D67"/>
    <w:rsid w:val="000B2240"/>
    <w:rsid w:val="000B2C0A"/>
    <w:rsid w:val="000B45D0"/>
    <w:rsid w:val="000B4944"/>
    <w:rsid w:val="000C2A48"/>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0F4"/>
    <w:rsid w:val="001D62E1"/>
    <w:rsid w:val="001D646D"/>
    <w:rsid w:val="001D7271"/>
    <w:rsid w:val="001D7AC2"/>
    <w:rsid w:val="001E3AF1"/>
    <w:rsid w:val="001E6FEF"/>
    <w:rsid w:val="001F0E72"/>
    <w:rsid w:val="001F3E16"/>
    <w:rsid w:val="001F6AA3"/>
    <w:rsid w:val="001F720B"/>
    <w:rsid w:val="001F72AB"/>
    <w:rsid w:val="0020014A"/>
    <w:rsid w:val="0020504D"/>
    <w:rsid w:val="00213941"/>
    <w:rsid w:val="002144F8"/>
    <w:rsid w:val="00224616"/>
    <w:rsid w:val="00226C20"/>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2B7B"/>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58C6"/>
    <w:rsid w:val="00316935"/>
    <w:rsid w:val="00324E51"/>
    <w:rsid w:val="0032799C"/>
    <w:rsid w:val="003312BA"/>
    <w:rsid w:val="003340F3"/>
    <w:rsid w:val="00336238"/>
    <w:rsid w:val="0034063D"/>
    <w:rsid w:val="00341F14"/>
    <w:rsid w:val="00350FE5"/>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0AD1"/>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566B"/>
    <w:rsid w:val="003C683B"/>
    <w:rsid w:val="003D2D2C"/>
    <w:rsid w:val="003E2C9B"/>
    <w:rsid w:val="003E2F6C"/>
    <w:rsid w:val="003E2FEC"/>
    <w:rsid w:val="003E7FAF"/>
    <w:rsid w:val="003F05B9"/>
    <w:rsid w:val="003F1942"/>
    <w:rsid w:val="003F19C5"/>
    <w:rsid w:val="003F1FFE"/>
    <w:rsid w:val="003F413F"/>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146A"/>
    <w:rsid w:val="00442791"/>
    <w:rsid w:val="00442B8D"/>
    <w:rsid w:val="00443242"/>
    <w:rsid w:val="004446D9"/>
    <w:rsid w:val="00445394"/>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E0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47083"/>
    <w:rsid w:val="0055378B"/>
    <w:rsid w:val="00555EE9"/>
    <w:rsid w:val="00565112"/>
    <w:rsid w:val="005658DD"/>
    <w:rsid w:val="00565FC2"/>
    <w:rsid w:val="0056746F"/>
    <w:rsid w:val="00570034"/>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6503"/>
    <w:rsid w:val="00687D46"/>
    <w:rsid w:val="00691E77"/>
    <w:rsid w:val="00692F83"/>
    <w:rsid w:val="00693560"/>
    <w:rsid w:val="00696D7E"/>
    <w:rsid w:val="00697822"/>
    <w:rsid w:val="006A05A9"/>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6F9"/>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2B7B"/>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674D8"/>
    <w:rsid w:val="00872D2D"/>
    <w:rsid w:val="008731F2"/>
    <w:rsid w:val="00874C56"/>
    <w:rsid w:val="00875576"/>
    <w:rsid w:val="00876681"/>
    <w:rsid w:val="00876872"/>
    <w:rsid w:val="00883216"/>
    <w:rsid w:val="008832BE"/>
    <w:rsid w:val="0088402A"/>
    <w:rsid w:val="00884428"/>
    <w:rsid w:val="00885136"/>
    <w:rsid w:val="0088524D"/>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1886"/>
    <w:rsid w:val="0097226B"/>
    <w:rsid w:val="009742D3"/>
    <w:rsid w:val="0097551D"/>
    <w:rsid w:val="0098065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515C"/>
    <w:rsid w:val="009C742D"/>
    <w:rsid w:val="009D614F"/>
    <w:rsid w:val="009D7D38"/>
    <w:rsid w:val="009E0147"/>
    <w:rsid w:val="009E2963"/>
    <w:rsid w:val="009E5068"/>
    <w:rsid w:val="009E57CC"/>
    <w:rsid w:val="009E64BE"/>
    <w:rsid w:val="009F004A"/>
    <w:rsid w:val="009F0546"/>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4723"/>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23D"/>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0E84"/>
    <w:rsid w:val="00BA30E1"/>
    <w:rsid w:val="00BA356F"/>
    <w:rsid w:val="00BA628B"/>
    <w:rsid w:val="00BA6ED2"/>
    <w:rsid w:val="00BA755B"/>
    <w:rsid w:val="00BB23E5"/>
    <w:rsid w:val="00BB4AF0"/>
    <w:rsid w:val="00BB53BF"/>
    <w:rsid w:val="00BB54BA"/>
    <w:rsid w:val="00BC1E4B"/>
    <w:rsid w:val="00BC3604"/>
    <w:rsid w:val="00BC3C8A"/>
    <w:rsid w:val="00BC4C95"/>
    <w:rsid w:val="00BC4F59"/>
    <w:rsid w:val="00BC502E"/>
    <w:rsid w:val="00BD1CF4"/>
    <w:rsid w:val="00BD24C2"/>
    <w:rsid w:val="00BD45A7"/>
    <w:rsid w:val="00BD4801"/>
    <w:rsid w:val="00BE57B8"/>
    <w:rsid w:val="00BE647C"/>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4659"/>
    <w:rsid w:val="00C479B6"/>
    <w:rsid w:val="00C50275"/>
    <w:rsid w:val="00C5520D"/>
    <w:rsid w:val="00C56E2B"/>
    <w:rsid w:val="00C6217B"/>
    <w:rsid w:val="00C62A99"/>
    <w:rsid w:val="00C63974"/>
    <w:rsid w:val="00C65E4E"/>
    <w:rsid w:val="00C66F66"/>
    <w:rsid w:val="00C66FAD"/>
    <w:rsid w:val="00C722CC"/>
    <w:rsid w:val="00C72338"/>
    <w:rsid w:val="00C72B96"/>
    <w:rsid w:val="00C72C77"/>
    <w:rsid w:val="00C773D9"/>
    <w:rsid w:val="00C7756E"/>
    <w:rsid w:val="00C82384"/>
    <w:rsid w:val="00C8307E"/>
    <w:rsid w:val="00C84765"/>
    <w:rsid w:val="00C91212"/>
    <w:rsid w:val="00C93677"/>
    <w:rsid w:val="00C9395A"/>
    <w:rsid w:val="00C952BB"/>
    <w:rsid w:val="00C95D9B"/>
    <w:rsid w:val="00C96388"/>
    <w:rsid w:val="00C97BC7"/>
    <w:rsid w:val="00CA4B18"/>
    <w:rsid w:val="00CA504E"/>
    <w:rsid w:val="00CA7D2D"/>
    <w:rsid w:val="00CB39CB"/>
    <w:rsid w:val="00CB45A6"/>
    <w:rsid w:val="00CB5ADC"/>
    <w:rsid w:val="00CB7254"/>
    <w:rsid w:val="00CC0FB9"/>
    <w:rsid w:val="00CC115B"/>
    <w:rsid w:val="00CC5583"/>
    <w:rsid w:val="00CC5694"/>
    <w:rsid w:val="00CD43F0"/>
    <w:rsid w:val="00CD5A27"/>
    <w:rsid w:val="00CD5C6B"/>
    <w:rsid w:val="00CD6883"/>
    <w:rsid w:val="00CD73EB"/>
    <w:rsid w:val="00CE3B91"/>
    <w:rsid w:val="00CE3C73"/>
    <w:rsid w:val="00CE3ED4"/>
    <w:rsid w:val="00CE5D6C"/>
    <w:rsid w:val="00CE6929"/>
    <w:rsid w:val="00CE795E"/>
    <w:rsid w:val="00CF10C5"/>
    <w:rsid w:val="00CF1CD9"/>
    <w:rsid w:val="00CF21D0"/>
    <w:rsid w:val="00CF3BF4"/>
    <w:rsid w:val="00CF53D7"/>
    <w:rsid w:val="00CF799E"/>
    <w:rsid w:val="00D04F5A"/>
    <w:rsid w:val="00D04FE5"/>
    <w:rsid w:val="00D131EB"/>
    <w:rsid w:val="00D13710"/>
    <w:rsid w:val="00D13E04"/>
    <w:rsid w:val="00D16AF6"/>
    <w:rsid w:val="00D223E0"/>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31E8"/>
    <w:rsid w:val="00D86DF0"/>
    <w:rsid w:val="00D87440"/>
    <w:rsid w:val="00D928E6"/>
    <w:rsid w:val="00D92AC0"/>
    <w:rsid w:val="00D93DE2"/>
    <w:rsid w:val="00D945B0"/>
    <w:rsid w:val="00D954C5"/>
    <w:rsid w:val="00D95831"/>
    <w:rsid w:val="00DA2A0B"/>
    <w:rsid w:val="00DA7B01"/>
    <w:rsid w:val="00DB0095"/>
    <w:rsid w:val="00DB23F5"/>
    <w:rsid w:val="00DB482B"/>
    <w:rsid w:val="00DB4D58"/>
    <w:rsid w:val="00DB5EFE"/>
    <w:rsid w:val="00DB699A"/>
    <w:rsid w:val="00DC0728"/>
    <w:rsid w:val="00DC282D"/>
    <w:rsid w:val="00DC4EAC"/>
    <w:rsid w:val="00DC4F1E"/>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1513A"/>
    <w:rsid w:val="00E25AC2"/>
    <w:rsid w:val="00E27DFA"/>
    <w:rsid w:val="00E313C4"/>
    <w:rsid w:val="00E34309"/>
    <w:rsid w:val="00E35B8F"/>
    <w:rsid w:val="00E434C8"/>
    <w:rsid w:val="00E47880"/>
    <w:rsid w:val="00E50F56"/>
    <w:rsid w:val="00E569FC"/>
    <w:rsid w:val="00E575A7"/>
    <w:rsid w:val="00E67604"/>
    <w:rsid w:val="00E67B5D"/>
    <w:rsid w:val="00E720D4"/>
    <w:rsid w:val="00E728BA"/>
    <w:rsid w:val="00E80593"/>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4F9"/>
    <w:rsid w:val="00EF3CC6"/>
    <w:rsid w:val="00EF5755"/>
    <w:rsid w:val="00F05534"/>
    <w:rsid w:val="00F05D68"/>
    <w:rsid w:val="00F13FA9"/>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527A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unhideWhenUsed/>
    <w:qFormat/>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qFormat/>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qFormat/>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22881-DE86-45C6-B258-E094E00B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TotalTime>
  <Pages>22</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6</cp:revision>
  <cp:lastPrinted>2016-01-19T01:09:00Z</cp:lastPrinted>
  <dcterms:created xsi:type="dcterms:W3CDTF">2016-07-20T22:59:00Z</dcterms:created>
  <dcterms:modified xsi:type="dcterms:W3CDTF">2022-07-25T22:58:00Z</dcterms:modified>
</cp:coreProperties>
</file>