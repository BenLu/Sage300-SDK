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0557224E" w:rsidR="007F0561" w:rsidRDefault="003F6945" w:rsidP="007F0561">
      <w:pPr>
        <w:pStyle w:val="SAGESubtitle"/>
      </w:pPr>
      <w:r>
        <w:t>Finder Architecture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05BC3E9C" w:rsidR="004F4F8E" w:rsidRDefault="002D570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2926B5AE" w14:textId="77777777" w:rsidR="00714934" w:rsidRDefault="00714934" w:rsidP="00714934">
      <w:pPr>
        <w:pStyle w:val="SAGEBodyText"/>
      </w:pPr>
      <w:r>
        <w:lastRenderedPageBreak/>
        <w:t>The MIT License (MIT)</w:t>
      </w:r>
    </w:p>
    <w:p w14:paraId="4D14AD26" w14:textId="1EBB6E2B" w:rsidR="00714934" w:rsidRDefault="00714934" w:rsidP="00714934">
      <w:pPr>
        <w:pStyle w:val="SAGEBodyText"/>
      </w:pPr>
      <w:r>
        <w:t xml:space="preserve">Copyright © </w:t>
      </w:r>
      <w:r w:rsidR="00293DF4">
        <w:t>202</w:t>
      </w:r>
      <w:r w:rsidR="00D76CEB">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19040EA" w14:textId="7E245319" w:rsidR="00E32D7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20539" w:history="1">
        <w:r w:rsidR="00E32D79" w:rsidRPr="007038DC">
          <w:rPr>
            <w:rStyle w:val="Hyperlink"/>
            <w:noProof/>
          </w:rPr>
          <w:t>1.</w:t>
        </w:r>
        <w:r w:rsidR="00E32D79">
          <w:rPr>
            <w:rFonts w:asciiTheme="minorHAnsi" w:eastAsiaTheme="minorEastAsia" w:hAnsiTheme="minorHAnsi"/>
            <w:b w:val="0"/>
            <w:noProof/>
            <w:sz w:val="22"/>
          </w:rPr>
          <w:tab/>
        </w:r>
        <w:r w:rsidR="00E32D79" w:rsidRPr="007038DC">
          <w:rPr>
            <w:rStyle w:val="Hyperlink"/>
            <w:noProof/>
          </w:rPr>
          <w:t>Introduction</w:t>
        </w:r>
        <w:r w:rsidR="00E32D79">
          <w:rPr>
            <w:noProof/>
            <w:webHidden/>
          </w:rPr>
          <w:tab/>
        </w:r>
        <w:r w:rsidR="00E32D79">
          <w:rPr>
            <w:noProof/>
            <w:webHidden/>
          </w:rPr>
          <w:fldChar w:fldCharType="begin"/>
        </w:r>
        <w:r w:rsidR="00E32D79">
          <w:rPr>
            <w:noProof/>
            <w:webHidden/>
          </w:rPr>
          <w:instrText xml:space="preserve"> PAGEREF _Toc7620539 \h </w:instrText>
        </w:r>
        <w:r w:rsidR="00E32D79">
          <w:rPr>
            <w:noProof/>
            <w:webHidden/>
          </w:rPr>
        </w:r>
        <w:r w:rsidR="00E32D79">
          <w:rPr>
            <w:noProof/>
            <w:webHidden/>
          </w:rPr>
          <w:fldChar w:fldCharType="separate"/>
        </w:r>
        <w:r w:rsidR="00E32D79">
          <w:rPr>
            <w:noProof/>
            <w:webHidden/>
          </w:rPr>
          <w:t>4</w:t>
        </w:r>
        <w:r w:rsidR="00E32D79">
          <w:rPr>
            <w:noProof/>
            <w:webHidden/>
          </w:rPr>
          <w:fldChar w:fldCharType="end"/>
        </w:r>
      </w:hyperlink>
    </w:p>
    <w:p w14:paraId="761728AC" w14:textId="4B2A79A3" w:rsidR="00E32D79" w:rsidRDefault="00DB386A">
      <w:pPr>
        <w:pStyle w:val="TOC2"/>
        <w:rPr>
          <w:rFonts w:asciiTheme="minorHAnsi" w:eastAsiaTheme="minorEastAsia" w:hAnsiTheme="minorHAnsi"/>
        </w:rPr>
      </w:pPr>
      <w:hyperlink w:anchor="_Toc7620540" w:history="1">
        <w:r w:rsidR="00E32D79" w:rsidRPr="007038DC">
          <w:rPr>
            <w:rStyle w:val="Hyperlink"/>
          </w:rPr>
          <w:t>1.1</w:t>
        </w:r>
        <w:r w:rsidR="00E32D79">
          <w:rPr>
            <w:rFonts w:asciiTheme="minorHAnsi" w:eastAsiaTheme="minorEastAsia" w:hAnsiTheme="minorHAnsi"/>
          </w:rPr>
          <w:tab/>
        </w:r>
        <w:r w:rsidR="00E32D79" w:rsidRPr="007038DC">
          <w:rPr>
            <w:rStyle w:val="Hyperlink"/>
          </w:rPr>
          <w:t>Too much code</w:t>
        </w:r>
        <w:r w:rsidR="00E32D79">
          <w:rPr>
            <w:webHidden/>
          </w:rPr>
          <w:tab/>
        </w:r>
        <w:r w:rsidR="00E32D79">
          <w:rPr>
            <w:webHidden/>
          </w:rPr>
          <w:fldChar w:fldCharType="begin"/>
        </w:r>
        <w:r w:rsidR="00E32D79">
          <w:rPr>
            <w:webHidden/>
          </w:rPr>
          <w:instrText xml:space="preserve"> PAGEREF _Toc7620540 \h </w:instrText>
        </w:r>
        <w:r w:rsidR="00E32D79">
          <w:rPr>
            <w:webHidden/>
          </w:rPr>
        </w:r>
        <w:r w:rsidR="00E32D79">
          <w:rPr>
            <w:webHidden/>
          </w:rPr>
          <w:fldChar w:fldCharType="separate"/>
        </w:r>
        <w:r w:rsidR="00E32D79">
          <w:rPr>
            <w:webHidden/>
          </w:rPr>
          <w:t>4</w:t>
        </w:r>
        <w:r w:rsidR="00E32D79">
          <w:rPr>
            <w:webHidden/>
          </w:rPr>
          <w:fldChar w:fldCharType="end"/>
        </w:r>
      </w:hyperlink>
    </w:p>
    <w:p w14:paraId="71803C40" w14:textId="4651F0A5" w:rsidR="00E32D79" w:rsidRDefault="00DB386A">
      <w:pPr>
        <w:pStyle w:val="TOC2"/>
        <w:rPr>
          <w:rFonts w:asciiTheme="minorHAnsi" w:eastAsiaTheme="minorEastAsia" w:hAnsiTheme="minorHAnsi"/>
        </w:rPr>
      </w:pPr>
      <w:hyperlink w:anchor="_Toc7620541" w:history="1">
        <w:r w:rsidR="00E32D79" w:rsidRPr="007038DC">
          <w:rPr>
            <w:rStyle w:val="Hyperlink"/>
          </w:rPr>
          <w:t>1.2</w:t>
        </w:r>
        <w:r w:rsidR="00E32D79">
          <w:rPr>
            <w:rFonts w:asciiTheme="minorHAnsi" w:eastAsiaTheme="minorEastAsia" w:hAnsiTheme="minorHAnsi"/>
          </w:rPr>
          <w:tab/>
        </w:r>
        <w:r w:rsidR="00E32D79" w:rsidRPr="007038DC">
          <w:rPr>
            <w:rStyle w:val="Hyperlink"/>
          </w:rPr>
          <w:t>Too much complex and redundant code</w:t>
        </w:r>
        <w:r w:rsidR="00E32D79">
          <w:rPr>
            <w:webHidden/>
          </w:rPr>
          <w:tab/>
        </w:r>
        <w:r w:rsidR="00E32D79">
          <w:rPr>
            <w:webHidden/>
          </w:rPr>
          <w:fldChar w:fldCharType="begin"/>
        </w:r>
        <w:r w:rsidR="00E32D79">
          <w:rPr>
            <w:webHidden/>
          </w:rPr>
          <w:instrText xml:space="preserve"> PAGEREF _Toc7620541 \h </w:instrText>
        </w:r>
        <w:r w:rsidR="00E32D79">
          <w:rPr>
            <w:webHidden/>
          </w:rPr>
        </w:r>
        <w:r w:rsidR="00E32D79">
          <w:rPr>
            <w:webHidden/>
          </w:rPr>
          <w:fldChar w:fldCharType="separate"/>
        </w:r>
        <w:r w:rsidR="00E32D79">
          <w:rPr>
            <w:webHidden/>
          </w:rPr>
          <w:t>4</w:t>
        </w:r>
        <w:r w:rsidR="00E32D79">
          <w:rPr>
            <w:webHidden/>
          </w:rPr>
          <w:fldChar w:fldCharType="end"/>
        </w:r>
      </w:hyperlink>
    </w:p>
    <w:p w14:paraId="5F94677F" w14:textId="7DB1F57A" w:rsidR="00E32D79" w:rsidRDefault="00DB386A">
      <w:pPr>
        <w:pStyle w:val="TOC2"/>
        <w:rPr>
          <w:rFonts w:asciiTheme="minorHAnsi" w:eastAsiaTheme="minorEastAsia" w:hAnsiTheme="minorHAnsi"/>
        </w:rPr>
      </w:pPr>
      <w:hyperlink w:anchor="_Toc7620542" w:history="1">
        <w:r w:rsidR="00E32D79" w:rsidRPr="007038DC">
          <w:rPr>
            <w:rStyle w:val="Hyperlink"/>
          </w:rPr>
          <w:t>1.3</w:t>
        </w:r>
        <w:r w:rsidR="00E32D79">
          <w:rPr>
            <w:rFonts w:asciiTheme="minorHAnsi" w:eastAsiaTheme="minorEastAsia" w:hAnsiTheme="minorHAnsi"/>
          </w:rPr>
          <w:tab/>
        </w:r>
        <w:r w:rsidR="00E32D79" w:rsidRPr="007038DC">
          <w:rPr>
            <w:rStyle w:val="Hyperlink"/>
          </w:rPr>
          <w:t>Customization</w:t>
        </w:r>
        <w:r w:rsidR="00E32D79">
          <w:rPr>
            <w:webHidden/>
          </w:rPr>
          <w:tab/>
        </w:r>
        <w:r w:rsidR="00E32D79">
          <w:rPr>
            <w:webHidden/>
          </w:rPr>
          <w:fldChar w:fldCharType="begin"/>
        </w:r>
        <w:r w:rsidR="00E32D79">
          <w:rPr>
            <w:webHidden/>
          </w:rPr>
          <w:instrText xml:space="preserve"> PAGEREF _Toc7620542 \h </w:instrText>
        </w:r>
        <w:r w:rsidR="00E32D79">
          <w:rPr>
            <w:webHidden/>
          </w:rPr>
        </w:r>
        <w:r w:rsidR="00E32D79">
          <w:rPr>
            <w:webHidden/>
          </w:rPr>
          <w:fldChar w:fldCharType="separate"/>
        </w:r>
        <w:r w:rsidR="00E32D79">
          <w:rPr>
            <w:webHidden/>
          </w:rPr>
          <w:t>4</w:t>
        </w:r>
        <w:r w:rsidR="00E32D79">
          <w:rPr>
            <w:webHidden/>
          </w:rPr>
          <w:fldChar w:fldCharType="end"/>
        </w:r>
      </w:hyperlink>
    </w:p>
    <w:p w14:paraId="5B5363E7" w14:textId="04E814AB" w:rsidR="00E32D79" w:rsidRDefault="00DB386A">
      <w:pPr>
        <w:pStyle w:val="TOC2"/>
        <w:rPr>
          <w:rFonts w:asciiTheme="minorHAnsi" w:eastAsiaTheme="minorEastAsia" w:hAnsiTheme="minorHAnsi"/>
        </w:rPr>
      </w:pPr>
      <w:hyperlink w:anchor="_Toc7620543" w:history="1">
        <w:r w:rsidR="00E32D79" w:rsidRPr="007038DC">
          <w:rPr>
            <w:rStyle w:val="Hyperlink"/>
          </w:rPr>
          <w:t>1.4</w:t>
        </w:r>
        <w:r w:rsidR="00E32D79">
          <w:rPr>
            <w:rFonts w:asciiTheme="minorHAnsi" w:eastAsiaTheme="minorEastAsia" w:hAnsiTheme="minorHAnsi"/>
          </w:rPr>
          <w:tab/>
        </w:r>
        <w:r w:rsidR="00E32D79" w:rsidRPr="007038DC">
          <w:rPr>
            <w:rStyle w:val="Hyperlink"/>
          </w:rPr>
          <w:t>Inefficient</w:t>
        </w:r>
        <w:r w:rsidR="00E32D79">
          <w:rPr>
            <w:webHidden/>
          </w:rPr>
          <w:tab/>
        </w:r>
        <w:r w:rsidR="00E32D79">
          <w:rPr>
            <w:webHidden/>
          </w:rPr>
          <w:fldChar w:fldCharType="begin"/>
        </w:r>
        <w:r w:rsidR="00E32D79">
          <w:rPr>
            <w:webHidden/>
          </w:rPr>
          <w:instrText xml:space="preserve"> PAGEREF _Toc7620543 \h </w:instrText>
        </w:r>
        <w:r w:rsidR="00E32D79">
          <w:rPr>
            <w:webHidden/>
          </w:rPr>
        </w:r>
        <w:r w:rsidR="00E32D79">
          <w:rPr>
            <w:webHidden/>
          </w:rPr>
          <w:fldChar w:fldCharType="separate"/>
        </w:r>
        <w:r w:rsidR="00E32D79">
          <w:rPr>
            <w:webHidden/>
          </w:rPr>
          <w:t>4</w:t>
        </w:r>
        <w:r w:rsidR="00E32D79">
          <w:rPr>
            <w:webHidden/>
          </w:rPr>
          <w:fldChar w:fldCharType="end"/>
        </w:r>
      </w:hyperlink>
    </w:p>
    <w:p w14:paraId="292C7CEC" w14:textId="53ED207A" w:rsidR="00E32D79" w:rsidRDefault="00DB386A">
      <w:pPr>
        <w:pStyle w:val="TOC2"/>
        <w:rPr>
          <w:rFonts w:asciiTheme="minorHAnsi" w:eastAsiaTheme="minorEastAsia" w:hAnsiTheme="minorHAnsi"/>
        </w:rPr>
      </w:pPr>
      <w:hyperlink w:anchor="_Toc7620544" w:history="1">
        <w:r w:rsidR="00E32D79" w:rsidRPr="007038DC">
          <w:rPr>
            <w:rStyle w:val="Hyperlink"/>
          </w:rPr>
          <w:t>1.5</w:t>
        </w:r>
        <w:r w:rsidR="00E32D79">
          <w:rPr>
            <w:rFonts w:asciiTheme="minorHAnsi" w:eastAsiaTheme="minorEastAsia" w:hAnsiTheme="minorHAnsi"/>
          </w:rPr>
          <w:tab/>
        </w:r>
        <w:r w:rsidR="00E32D79" w:rsidRPr="007038DC">
          <w:rPr>
            <w:rStyle w:val="Hyperlink"/>
          </w:rPr>
          <w:t>Dynamic Finders</w:t>
        </w:r>
        <w:r w:rsidR="00E32D79">
          <w:rPr>
            <w:webHidden/>
          </w:rPr>
          <w:tab/>
        </w:r>
        <w:r w:rsidR="00E32D79">
          <w:rPr>
            <w:webHidden/>
          </w:rPr>
          <w:fldChar w:fldCharType="begin"/>
        </w:r>
        <w:r w:rsidR="00E32D79">
          <w:rPr>
            <w:webHidden/>
          </w:rPr>
          <w:instrText xml:space="preserve"> PAGEREF _Toc7620544 \h </w:instrText>
        </w:r>
        <w:r w:rsidR="00E32D79">
          <w:rPr>
            <w:webHidden/>
          </w:rPr>
        </w:r>
        <w:r w:rsidR="00E32D79">
          <w:rPr>
            <w:webHidden/>
          </w:rPr>
          <w:fldChar w:fldCharType="separate"/>
        </w:r>
        <w:r w:rsidR="00E32D79">
          <w:rPr>
            <w:webHidden/>
          </w:rPr>
          <w:t>5</w:t>
        </w:r>
        <w:r w:rsidR="00E32D79">
          <w:rPr>
            <w:webHidden/>
          </w:rPr>
          <w:fldChar w:fldCharType="end"/>
        </w:r>
      </w:hyperlink>
    </w:p>
    <w:p w14:paraId="2AC121B5" w14:textId="7276A778" w:rsidR="00E32D79" w:rsidRDefault="00DB386A">
      <w:pPr>
        <w:pStyle w:val="TOC1"/>
        <w:rPr>
          <w:rFonts w:asciiTheme="minorHAnsi" w:eastAsiaTheme="minorEastAsia" w:hAnsiTheme="minorHAnsi"/>
          <w:b w:val="0"/>
          <w:noProof/>
          <w:sz w:val="22"/>
        </w:rPr>
      </w:pPr>
      <w:hyperlink w:anchor="_Toc7620545" w:history="1">
        <w:r w:rsidR="00E32D79" w:rsidRPr="007038DC">
          <w:rPr>
            <w:rStyle w:val="Hyperlink"/>
            <w:noProof/>
          </w:rPr>
          <w:t>2.</w:t>
        </w:r>
        <w:r w:rsidR="00E32D79">
          <w:rPr>
            <w:rFonts w:asciiTheme="minorHAnsi" w:eastAsiaTheme="minorEastAsia" w:hAnsiTheme="minorHAnsi"/>
            <w:b w:val="0"/>
            <w:noProof/>
            <w:sz w:val="22"/>
          </w:rPr>
          <w:tab/>
        </w:r>
        <w:r w:rsidR="00E32D79" w:rsidRPr="007038DC">
          <w:rPr>
            <w:rStyle w:val="Hyperlink"/>
            <w:noProof/>
          </w:rPr>
          <w:t>Workflow Diagram</w:t>
        </w:r>
        <w:r w:rsidR="00E32D79">
          <w:rPr>
            <w:noProof/>
            <w:webHidden/>
          </w:rPr>
          <w:tab/>
        </w:r>
        <w:r w:rsidR="00E32D79">
          <w:rPr>
            <w:noProof/>
            <w:webHidden/>
          </w:rPr>
          <w:fldChar w:fldCharType="begin"/>
        </w:r>
        <w:r w:rsidR="00E32D79">
          <w:rPr>
            <w:noProof/>
            <w:webHidden/>
          </w:rPr>
          <w:instrText xml:space="preserve"> PAGEREF _Toc7620545 \h </w:instrText>
        </w:r>
        <w:r w:rsidR="00E32D79">
          <w:rPr>
            <w:noProof/>
            <w:webHidden/>
          </w:rPr>
        </w:r>
        <w:r w:rsidR="00E32D79">
          <w:rPr>
            <w:noProof/>
            <w:webHidden/>
          </w:rPr>
          <w:fldChar w:fldCharType="separate"/>
        </w:r>
        <w:r w:rsidR="00E32D79">
          <w:rPr>
            <w:noProof/>
            <w:webHidden/>
          </w:rPr>
          <w:t>6</w:t>
        </w:r>
        <w:r w:rsidR="00E32D79">
          <w:rPr>
            <w:noProof/>
            <w:webHidden/>
          </w:rPr>
          <w:fldChar w:fldCharType="end"/>
        </w:r>
      </w:hyperlink>
    </w:p>
    <w:p w14:paraId="4E36EA87" w14:textId="00582741" w:rsidR="00E32D79" w:rsidRDefault="00DB386A">
      <w:pPr>
        <w:pStyle w:val="TOC1"/>
        <w:rPr>
          <w:rFonts w:asciiTheme="minorHAnsi" w:eastAsiaTheme="minorEastAsia" w:hAnsiTheme="minorHAnsi"/>
          <w:b w:val="0"/>
          <w:noProof/>
          <w:sz w:val="22"/>
        </w:rPr>
      </w:pPr>
      <w:hyperlink w:anchor="_Toc7620546" w:history="1">
        <w:r w:rsidR="00E32D79" w:rsidRPr="007038DC">
          <w:rPr>
            <w:rStyle w:val="Hyperlink"/>
            <w:noProof/>
          </w:rPr>
          <w:t>3.</w:t>
        </w:r>
        <w:r w:rsidR="00E32D79">
          <w:rPr>
            <w:rFonts w:asciiTheme="minorHAnsi" w:eastAsiaTheme="minorEastAsia" w:hAnsiTheme="minorHAnsi"/>
            <w:b w:val="0"/>
            <w:noProof/>
            <w:sz w:val="22"/>
          </w:rPr>
          <w:tab/>
        </w:r>
        <w:r w:rsidR="00E32D79" w:rsidRPr="007038DC">
          <w:rPr>
            <w:rStyle w:val="Hyperlink"/>
            <w:noProof/>
          </w:rPr>
          <w:t>Overview</w:t>
        </w:r>
        <w:r w:rsidR="00E32D79">
          <w:rPr>
            <w:noProof/>
            <w:webHidden/>
          </w:rPr>
          <w:tab/>
        </w:r>
        <w:r w:rsidR="00E32D79">
          <w:rPr>
            <w:noProof/>
            <w:webHidden/>
          </w:rPr>
          <w:fldChar w:fldCharType="begin"/>
        </w:r>
        <w:r w:rsidR="00E32D79">
          <w:rPr>
            <w:noProof/>
            <w:webHidden/>
          </w:rPr>
          <w:instrText xml:space="preserve"> PAGEREF _Toc7620546 \h </w:instrText>
        </w:r>
        <w:r w:rsidR="00E32D79">
          <w:rPr>
            <w:noProof/>
            <w:webHidden/>
          </w:rPr>
        </w:r>
        <w:r w:rsidR="00E32D79">
          <w:rPr>
            <w:noProof/>
            <w:webHidden/>
          </w:rPr>
          <w:fldChar w:fldCharType="separate"/>
        </w:r>
        <w:r w:rsidR="00E32D79">
          <w:rPr>
            <w:noProof/>
            <w:webHidden/>
          </w:rPr>
          <w:t>7</w:t>
        </w:r>
        <w:r w:rsidR="00E32D79">
          <w:rPr>
            <w:noProof/>
            <w:webHidden/>
          </w:rPr>
          <w:fldChar w:fldCharType="end"/>
        </w:r>
      </w:hyperlink>
    </w:p>
    <w:p w14:paraId="2BD02BB7" w14:textId="093D0C81" w:rsidR="00E32D79" w:rsidRDefault="00DB386A">
      <w:pPr>
        <w:pStyle w:val="TOC2"/>
        <w:rPr>
          <w:rFonts w:asciiTheme="minorHAnsi" w:eastAsiaTheme="minorEastAsia" w:hAnsiTheme="minorHAnsi"/>
        </w:rPr>
      </w:pPr>
      <w:hyperlink w:anchor="_Toc7620547" w:history="1">
        <w:r w:rsidR="00E32D79" w:rsidRPr="007038DC">
          <w:rPr>
            <w:rStyle w:val="Hyperlink"/>
          </w:rPr>
          <w:t>3.1</w:t>
        </w:r>
        <w:r w:rsidR="00E32D79">
          <w:rPr>
            <w:rFonts w:asciiTheme="minorHAnsi" w:eastAsiaTheme="minorEastAsia" w:hAnsiTheme="minorHAnsi"/>
          </w:rPr>
          <w:tab/>
        </w:r>
        <w:r w:rsidR="00E32D79" w:rsidRPr="007038DC">
          <w:rPr>
            <w:rStyle w:val="Hyperlink"/>
          </w:rPr>
          <w:t>New Finder Files</w:t>
        </w:r>
        <w:r w:rsidR="00E32D79">
          <w:rPr>
            <w:webHidden/>
          </w:rPr>
          <w:tab/>
        </w:r>
        <w:r w:rsidR="00E32D79">
          <w:rPr>
            <w:webHidden/>
          </w:rPr>
          <w:fldChar w:fldCharType="begin"/>
        </w:r>
        <w:r w:rsidR="00E32D79">
          <w:rPr>
            <w:webHidden/>
          </w:rPr>
          <w:instrText xml:space="preserve"> PAGEREF _Toc7620547 \h </w:instrText>
        </w:r>
        <w:r w:rsidR="00E32D79">
          <w:rPr>
            <w:webHidden/>
          </w:rPr>
        </w:r>
        <w:r w:rsidR="00E32D79">
          <w:rPr>
            <w:webHidden/>
          </w:rPr>
          <w:fldChar w:fldCharType="separate"/>
        </w:r>
        <w:r w:rsidR="00E32D79">
          <w:rPr>
            <w:webHidden/>
          </w:rPr>
          <w:t>7</w:t>
        </w:r>
        <w:r w:rsidR="00E32D79">
          <w:rPr>
            <w:webHidden/>
          </w:rPr>
          <w:fldChar w:fldCharType="end"/>
        </w:r>
      </w:hyperlink>
    </w:p>
    <w:p w14:paraId="6C29C9D2" w14:textId="632A16F5" w:rsidR="00E32D79" w:rsidRDefault="00DB386A">
      <w:pPr>
        <w:pStyle w:val="TOC3"/>
        <w:rPr>
          <w:rFonts w:asciiTheme="minorHAnsi" w:eastAsiaTheme="minorEastAsia" w:hAnsiTheme="minorHAnsi"/>
        </w:rPr>
      </w:pPr>
      <w:hyperlink w:anchor="_Toc7620548" w:history="1">
        <w:r w:rsidR="00E32D79" w:rsidRPr="007038DC">
          <w:rPr>
            <w:rStyle w:val="Hyperlink"/>
          </w:rPr>
          <w:t>3.1.1</w:t>
        </w:r>
        <w:r w:rsidR="00E32D79">
          <w:rPr>
            <w:rFonts w:asciiTheme="minorHAnsi" w:eastAsiaTheme="minorEastAsia" w:hAnsiTheme="minorHAnsi"/>
          </w:rPr>
          <w:tab/>
        </w:r>
        <w:r w:rsidR="00E32D79" w:rsidRPr="007038DC">
          <w:rPr>
            <w:rStyle w:val="Hyperlink"/>
          </w:rPr>
          <w:t>…Common.Plugin.ViewFinder.js</w:t>
        </w:r>
        <w:r w:rsidR="00E32D79">
          <w:rPr>
            <w:webHidden/>
          </w:rPr>
          <w:tab/>
        </w:r>
        <w:r w:rsidR="00E32D79">
          <w:rPr>
            <w:webHidden/>
          </w:rPr>
          <w:fldChar w:fldCharType="begin"/>
        </w:r>
        <w:r w:rsidR="00E32D79">
          <w:rPr>
            <w:webHidden/>
          </w:rPr>
          <w:instrText xml:space="preserve"> PAGEREF _Toc7620548 \h </w:instrText>
        </w:r>
        <w:r w:rsidR="00E32D79">
          <w:rPr>
            <w:webHidden/>
          </w:rPr>
        </w:r>
        <w:r w:rsidR="00E32D79">
          <w:rPr>
            <w:webHidden/>
          </w:rPr>
          <w:fldChar w:fldCharType="separate"/>
        </w:r>
        <w:r w:rsidR="00E32D79">
          <w:rPr>
            <w:webHidden/>
          </w:rPr>
          <w:t>7</w:t>
        </w:r>
        <w:r w:rsidR="00E32D79">
          <w:rPr>
            <w:webHidden/>
          </w:rPr>
          <w:fldChar w:fldCharType="end"/>
        </w:r>
      </w:hyperlink>
    </w:p>
    <w:p w14:paraId="1A305BED" w14:textId="0DAE270C" w:rsidR="00E32D79" w:rsidRDefault="00DB386A">
      <w:pPr>
        <w:pStyle w:val="TOC3"/>
        <w:rPr>
          <w:rFonts w:asciiTheme="minorHAnsi" w:eastAsiaTheme="minorEastAsia" w:hAnsiTheme="minorHAnsi"/>
        </w:rPr>
      </w:pPr>
      <w:hyperlink w:anchor="_Toc7620549" w:history="1">
        <w:r w:rsidR="00E32D79" w:rsidRPr="007038DC">
          <w:rPr>
            <w:rStyle w:val="Hyperlink"/>
          </w:rPr>
          <w:t>3.1.2</w:t>
        </w:r>
        <w:r w:rsidR="00E32D79">
          <w:rPr>
            <w:rFonts w:asciiTheme="minorHAnsi" w:eastAsiaTheme="minorEastAsia" w:hAnsiTheme="minorHAnsi"/>
          </w:rPr>
          <w:tab/>
        </w:r>
        <w:r w:rsidR="00E32D79" w:rsidRPr="007038DC">
          <w:rPr>
            <w:rStyle w:val="Hyperlink"/>
          </w:rPr>
          <w:t>…Common.Plugin.ViewFinderProperties.js</w:t>
        </w:r>
        <w:r w:rsidR="00E32D79">
          <w:rPr>
            <w:webHidden/>
          </w:rPr>
          <w:tab/>
        </w:r>
        <w:r w:rsidR="00E32D79">
          <w:rPr>
            <w:webHidden/>
          </w:rPr>
          <w:fldChar w:fldCharType="begin"/>
        </w:r>
        <w:r w:rsidR="00E32D79">
          <w:rPr>
            <w:webHidden/>
          </w:rPr>
          <w:instrText xml:space="preserve"> PAGEREF _Toc7620549 \h </w:instrText>
        </w:r>
        <w:r w:rsidR="00E32D79">
          <w:rPr>
            <w:webHidden/>
          </w:rPr>
        </w:r>
        <w:r w:rsidR="00E32D79">
          <w:rPr>
            <w:webHidden/>
          </w:rPr>
          <w:fldChar w:fldCharType="separate"/>
        </w:r>
        <w:r w:rsidR="00E32D79">
          <w:rPr>
            <w:webHidden/>
          </w:rPr>
          <w:t>7</w:t>
        </w:r>
        <w:r w:rsidR="00E32D79">
          <w:rPr>
            <w:webHidden/>
          </w:rPr>
          <w:fldChar w:fldCharType="end"/>
        </w:r>
      </w:hyperlink>
    </w:p>
    <w:p w14:paraId="4C435675" w14:textId="374DBC83" w:rsidR="00E32D79" w:rsidRDefault="00DB386A">
      <w:pPr>
        <w:pStyle w:val="TOC3"/>
        <w:rPr>
          <w:rFonts w:asciiTheme="minorHAnsi" w:eastAsiaTheme="minorEastAsia" w:hAnsiTheme="minorHAnsi"/>
        </w:rPr>
      </w:pPr>
      <w:hyperlink w:anchor="_Toc7620550" w:history="1">
        <w:r w:rsidR="00E32D79" w:rsidRPr="007038DC">
          <w:rPr>
            <w:rStyle w:val="Hyperlink"/>
          </w:rPr>
          <w:t>3.1.3</w:t>
        </w:r>
        <w:r w:rsidR="00E32D79">
          <w:rPr>
            <w:rFonts w:asciiTheme="minorHAnsi" w:eastAsiaTheme="minorEastAsia" w:hAnsiTheme="minorHAnsi"/>
          </w:rPr>
          <w:tab/>
        </w:r>
        <w:r w:rsidR="00E32D79" w:rsidRPr="007038DC">
          <w:rPr>
            <w:rStyle w:val="Hyperlink"/>
          </w:rPr>
          <w:t>…Common.ViewFinderGrid.js</w:t>
        </w:r>
        <w:r w:rsidR="00E32D79">
          <w:rPr>
            <w:webHidden/>
          </w:rPr>
          <w:tab/>
        </w:r>
        <w:r w:rsidR="00E32D79">
          <w:rPr>
            <w:webHidden/>
          </w:rPr>
          <w:fldChar w:fldCharType="begin"/>
        </w:r>
        <w:r w:rsidR="00E32D79">
          <w:rPr>
            <w:webHidden/>
          </w:rPr>
          <w:instrText xml:space="preserve"> PAGEREF _Toc7620550 \h </w:instrText>
        </w:r>
        <w:r w:rsidR="00E32D79">
          <w:rPr>
            <w:webHidden/>
          </w:rPr>
        </w:r>
        <w:r w:rsidR="00E32D79">
          <w:rPr>
            <w:webHidden/>
          </w:rPr>
          <w:fldChar w:fldCharType="separate"/>
        </w:r>
        <w:r w:rsidR="00E32D79">
          <w:rPr>
            <w:webHidden/>
          </w:rPr>
          <w:t>7</w:t>
        </w:r>
        <w:r w:rsidR="00E32D79">
          <w:rPr>
            <w:webHidden/>
          </w:rPr>
          <w:fldChar w:fldCharType="end"/>
        </w:r>
      </w:hyperlink>
    </w:p>
    <w:p w14:paraId="4E58ABA8" w14:textId="26F04459" w:rsidR="00E32D79" w:rsidRDefault="00DB386A">
      <w:pPr>
        <w:pStyle w:val="TOC1"/>
        <w:rPr>
          <w:rFonts w:asciiTheme="minorHAnsi" w:eastAsiaTheme="minorEastAsia" w:hAnsiTheme="minorHAnsi"/>
          <w:b w:val="0"/>
          <w:noProof/>
          <w:sz w:val="22"/>
        </w:rPr>
      </w:pPr>
      <w:hyperlink w:anchor="_Toc7620551" w:history="1">
        <w:r w:rsidR="00E32D79" w:rsidRPr="007038DC">
          <w:rPr>
            <w:rStyle w:val="Hyperlink"/>
            <w:noProof/>
          </w:rPr>
          <w:t>4.</w:t>
        </w:r>
        <w:r w:rsidR="00E32D79">
          <w:rPr>
            <w:rFonts w:asciiTheme="minorHAnsi" w:eastAsiaTheme="minorEastAsia" w:hAnsiTheme="minorHAnsi"/>
            <w:b w:val="0"/>
            <w:noProof/>
            <w:sz w:val="22"/>
          </w:rPr>
          <w:tab/>
        </w:r>
        <w:r w:rsidR="00E32D79" w:rsidRPr="007038DC">
          <w:rPr>
            <w:rStyle w:val="Hyperlink"/>
            <w:noProof/>
          </w:rPr>
          <w:t>Interface</w:t>
        </w:r>
        <w:r w:rsidR="00E32D79">
          <w:rPr>
            <w:noProof/>
            <w:webHidden/>
          </w:rPr>
          <w:tab/>
        </w:r>
        <w:r w:rsidR="00E32D79">
          <w:rPr>
            <w:noProof/>
            <w:webHidden/>
          </w:rPr>
          <w:fldChar w:fldCharType="begin"/>
        </w:r>
        <w:r w:rsidR="00E32D79">
          <w:rPr>
            <w:noProof/>
            <w:webHidden/>
          </w:rPr>
          <w:instrText xml:space="preserve"> PAGEREF _Toc7620551 \h </w:instrText>
        </w:r>
        <w:r w:rsidR="00E32D79">
          <w:rPr>
            <w:noProof/>
            <w:webHidden/>
          </w:rPr>
        </w:r>
        <w:r w:rsidR="00E32D79">
          <w:rPr>
            <w:noProof/>
            <w:webHidden/>
          </w:rPr>
          <w:fldChar w:fldCharType="separate"/>
        </w:r>
        <w:r w:rsidR="00E32D79">
          <w:rPr>
            <w:noProof/>
            <w:webHidden/>
          </w:rPr>
          <w:t>8</w:t>
        </w:r>
        <w:r w:rsidR="00E32D79">
          <w:rPr>
            <w:noProof/>
            <w:webHidden/>
          </w:rPr>
          <w:fldChar w:fldCharType="end"/>
        </w:r>
      </w:hyperlink>
    </w:p>
    <w:p w14:paraId="3ABE2E1D" w14:textId="2E90A6DD" w:rsidR="00E32D79" w:rsidRDefault="00DB386A">
      <w:pPr>
        <w:pStyle w:val="TOC2"/>
        <w:rPr>
          <w:rFonts w:asciiTheme="minorHAnsi" w:eastAsiaTheme="minorEastAsia" w:hAnsiTheme="minorHAnsi"/>
        </w:rPr>
      </w:pPr>
      <w:hyperlink w:anchor="_Toc7620552" w:history="1">
        <w:r w:rsidR="00E32D79" w:rsidRPr="007038DC">
          <w:rPr>
            <w:rStyle w:val="Hyperlink"/>
          </w:rPr>
          <w:t>4.1</w:t>
        </w:r>
        <w:r w:rsidR="00E32D79">
          <w:rPr>
            <w:rFonts w:asciiTheme="minorHAnsi" w:eastAsiaTheme="minorEastAsia" w:hAnsiTheme="minorHAnsi"/>
          </w:rPr>
          <w:tab/>
        </w:r>
        <w:r w:rsidR="00E32D79" w:rsidRPr="007038DC">
          <w:rPr>
            <w:rStyle w:val="Hyperlink"/>
          </w:rPr>
          <w:t>Old Interface</w:t>
        </w:r>
        <w:r w:rsidR="00E32D79">
          <w:rPr>
            <w:webHidden/>
          </w:rPr>
          <w:tab/>
        </w:r>
        <w:r w:rsidR="00E32D79">
          <w:rPr>
            <w:webHidden/>
          </w:rPr>
          <w:fldChar w:fldCharType="begin"/>
        </w:r>
        <w:r w:rsidR="00E32D79">
          <w:rPr>
            <w:webHidden/>
          </w:rPr>
          <w:instrText xml:space="preserve"> PAGEREF _Toc7620552 \h </w:instrText>
        </w:r>
        <w:r w:rsidR="00E32D79">
          <w:rPr>
            <w:webHidden/>
          </w:rPr>
        </w:r>
        <w:r w:rsidR="00E32D79">
          <w:rPr>
            <w:webHidden/>
          </w:rPr>
          <w:fldChar w:fldCharType="separate"/>
        </w:r>
        <w:r w:rsidR="00E32D79">
          <w:rPr>
            <w:webHidden/>
          </w:rPr>
          <w:t>8</w:t>
        </w:r>
        <w:r w:rsidR="00E32D79">
          <w:rPr>
            <w:webHidden/>
          </w:rPr>
          <w:fldChar w:fldCharType="end"/>
        </w:r>
      </w:hyperlink>
    </w:p>
    <w:p w14:paraId="2CFBDF76" w14:textId="2B082A09" w:rsidR="00E32D79" w:rsidRDefault="00DB386A">
      <w:pPr>
        <w:pStyle w:val="TOC2"/>
        <w:rPr>
          <w:rFonts w:asciiTheme="minorHAnsi" w:eastAsiaTheme="minorEastAsia" w:hAnsiTheme="minorHAnsi"/>
        </w:rPr>
      </w:pPr>
      <w:hyperlink w:anchor="_Toc7620553" w:history="1">
        <w:r w:rsidR="00E32D79" w:rsidRPr="007038DC">
          <w:rPr>
            <w:rStyle w:val="Hyperlink"/>
          </w:rPr>
          <w:t>4.2</w:t>
        </w:r>
        <w:r w:rsidR="00E32D79">
          <w:rPr>
            <w:rFonts w:asciiTheme="minorHAnsi" w:eastAsiaTheme="minorEastAsia" w:hAnsiTheme="minorHAnsi"/>
          </w:rPr>
          <w:tab/>
        </w:r>
        <w:r w:rsidR="00E32D79" w:rsidRPr="007038DC">
          <w:rPr>
            <w:rStyle w:val="Hyperlink"/>
          </w:rPr>
          <w:t>New interface</w:t>
        </w:r>
        <w:r w:rsidR="00E32D79">
          <w:rPr>
            <w:webHidden/>
          </w:rPr>
          <w:tab/>
        </w:r>
        <w:r w:rsidR="00E32D79">
          <w:rPr>
            <w:webHidden/>
          </w:rPr>
          <w:fldChar w:fldCharType="begin"/>
        </w:r>
        <w:r w:rsidR="00E32D79">
          <w:rPr>
            <w:webHidden/>
          </w:rPr>
          <w:instrText xml:space="preserve"> PAGEREF _Toc7620553 \h </w:instrText>
        </w:r>
        <w:r w:rsidR="00E32D79">
          <w:rPr>
            <w:webHidden/>
          </w:rPr>
        </w:r>
        <w:r w:rsidR="00E32D79">
          <w:rPr>
            <w:webHidden/>
          </w:rPr>
          <w:fldChar w:fldCharType="separate"/>
        </w:r>
        <w:r w:rsidR="00E32D79">
          <w:rPr>
            <w:webHidden/>
          </w:rPr>
          <w:t>8</w:t>
        </w:r>
        <w:r w:rsidR="00E32D79">
          <w:rPr>
            <w:webHidden/>
          </w:rPr>
          <w:fldChar w:fldCharType="end"/>
        </w:r>
      </w:hyperlink>
    </w:p>
    <w:p w14:paraId="55B86BF0" w14:textId="663B5B21" w:rsidR="00E32D79" w:rsidRDefault="00DB386A">
      <w:pPr>
        <w:pStyle w:val="TOC1"/>
        <w:rPr>
          <w:rFonts w:asciiTheme="minorHAnsi" w:eastAsiaTheme="minorEastAsia" w:hAnsiTheme="minorHAnsi"/>
          <w:b w:val="0"/>
          <w:noProof/>
          <w:sz w:val="22"/>
        </w:rPr>
      </w:pPr>
      <w:hyperlink w:anchor="_Toc7620554" w:history="1">
        <w:r w:rsidR="00E32D79" w:rsidRPr="007038DC">
          <w:rPr>
            <w:rStyle w:val="Hyperlink"/>
            <w:noProof/>
          </w:rPr>
          <w:t>5.</w:t>
        </w:r>
        <w:r w:rsidR="00E32D79">
          <w:rPr>
            <w:rFonts w:asciiTheme="minorHAnsi" w:eastAsiaTheme="minorEastAsia" w:hAnsiTheme="minorHAnsi"/>
            <w:b w:val="0"/>
            <w:noProof/>
            <w:sz w:val="22"/>
          </w:rPr>
          <w:tab/>
        </w:r>
        <w:r w:rsidR="00E32D79" w:rsidRPr="007038DC">
          <w:rPr>
            <w:rStyle w:val="Hyperlink"/>
            <w:noProof/>
          </w:rPr>
          <w:t>Examples</w:t>
        </w:r>
        <w:r w:rsidR="00E32D79">
          <w:rPr>
            <w:noProof/>
            <w:webHidden/>
          </w:rPr>
          <w:tab/>
        </w:r>
        <w:r w:rsidR="00E32D79">
          <w:rPr>
            <w:noProof/>
            <w:webHidden/>
          </w:rPr>
          <w:fldChar w:fldCharType="begin"/>
        </w:r>
        <w:r w:rsidR="00E32D79">
          <w:rPr>
            <w:noProof/>
            <w:webHidden/>
          </w:rPr>
          <w:instrText xml:space="preserve"> PAGEREF _Toc7620554 \h </w:instrText>
        </w:r>
        <w:r w:rsidR="00E32D79">
          <w:rPr>
            <w:noProof/>
            <w:webHidden/>
          </w:rPr>
        </w:r>
        <w:r w:rsidR="00E32D79">
          <w:rPr>
            <w:noProof/>
            <w:webHidden/>
          </w:rPr>
          <w:fldChar w:fldCharType="separate"/>
        </w:r>
        <w:r w:rsidR="00E32D79">
          <w:rPr>
            <w:noProof/>
            <w:webHidden/>
          </w:rPr>
          <w:t>12</w:t>
        </w:r>
        <w:r w:rsidR="00E32D79">
          <w:rPr>
            <w:noProof/>
            <w:webHidden/>
          </w:rPr>
          <w:fldChar w:fldCharType="end"/>
        </w:r>
      </w:hyperlink>
    </w:p>
    <w:p w14:paraId="1F11A743" w14:textId="3007880F" w:rsidR="00E32D79" w:rsidRDefault="00DB386A">
      <w:pPr>
        <w:pStyle w:val="TOC2"/>
        <w:rPr>
          <w:rFonts w:asciiTheme="minorHAnsi" w:eastAsiaTheme="minorEastAsia" w:hAnsiTheme="minorHAnsi"/>
        </w:rPr>
      </w:pPr>
      <w:hyperlink w:anchor="_Toc7620555" w:history="1">
        <w:r w:rsidR="00E32D79" w:rsidRPr="007038DC">
          <w:rPr>
            <w:rStyle w:val="Hyperlink"/>
          </w:rPr>
          <w:t>5.1</w:t>
        </w:r>
        <w:r w:rsidR="00E32D79">
          <w:rPr>
            <w:rFonts w:asciiTheme="minorHAnsi" w:eastAsiaTheme="minorEastAsia" w:hAnsiTheme="minorHAnsi"/>
          </w:rPr>
          <w:tab/>
        </w:r>
        <w:r w:rsidR="00E32D79" w:rsidRPr="007038DC">
          <w:rPr>
            <w:rStyle w:val="Hyperlink"/>
          </w:rPr>
          <w:t>AP Distribution Sets</w:t>
        </w:r>
        <w:r w:rsidR="00E32D79">
          <w:rPr>
            <w:webHidden/>
          </w:rPr>
          <w:tab/>
        </w:r>
        <w:r w:rsidR="00E32D79">
          <w:rPr>
            <w:webHidden/>
          </w:rPr>
          <w:fldChar w:fldCharType="begin"/>
        </w:r>
        <w:r w:rsidR="00E32D79">
          <w:rPr>
            <w:webHidden/>
          </w:rPr>
          <w:instrText xml:space="preserve"> PAGEREF _Toc7620555 \h </w:instrText>
        </w:r>
        <w:r w:rsidR="00E32D79">
          <w:rPr>
            <w:webHidden/>
          </w:rPr>
        </w:r>
        <w:r w:rsidR="00E32D79">
          <w:rPr>
            <w:webHidden/>
          </w:rPr>
          <w:fldChar w:fldCharType="separate"/>
        </w:r>
        <w:r w:rsidR="00E32D79">
          <w:rPr>
            <w:webHidden/>
          </w:rPr>
          <w:t>12</w:t>
        </w:r>
        <w:r w:rsidR="00E32D79">
          <w:rPr>
            <w:webHidden/>
          </w:rPr>
          <w:fldChar w:fldCharType="end"/>
        </w:r>
      </w:hyperlink>
    </w:p>
    <w:p w14:paraId="034A7D5A" w14:textId="1A40444C" w:rsidR="00E32D79" w:rsidRDefault="00DB386A">
      <w:pPr>
        <w:pStyle w:val="TOC2"/>
        <w:rPr>
          <w:rFonts w:asciiTheme="minorHAnsi" w:eastAsiaTheme="minorEastAsia" w:hAnsiTheme="minorHAnsi"/>
        </w:rPr>
      </w:pPr>
      <w:hyperlink w:anchor="_Toc7620556" w:history="1">
        <w:r w:rsidR="00E32D79" w:rsidRPr="007038DC">
          <w:rPr>
            <w:rStyle w:val="Hyperlink"/>
          </w:rPr>
          <w:t>5.2</w:t>
        </w:r>
        <w:r w:rsidR="00E32D79">
          <w:rPr>
            <w:rFonts w:asciiTheme="minorHAnsi" w:eastAsiaTheme="minorEastAsia" w:hAnsiTheme="minorHAnsi"/>
          </w:rPr>
          <w:tab/>
        </w:r>
        <w:r w:rsidR="00E32D79" w:rsidRPr="007038DC">
          <w:rPr>
            <w:rStyle w:val="Hyperlink"/>
          </w:rPr>
          <w:t>IC Price List Code</w:t>
        </w:r>
        <w:r w:rsidR="00E32D79">
          <w:rPr>
            <w:webHidden/>
          </w:rPr>
          <w:tab/>
        </w:r>
        <w:r w:rsidR="00E32D79">
          <w:rPr>
            <w:webHidden/>
          </w:rPr>
          <w:fldChar w:fldCharType="begin"/>
        </w:r>
        <w:r w:rsidR="00E32D79">
          <w:rPr>
            <w:webHidden/>
          </w:rPr>
          <w:instrText xml:space="preserve"> PAGEREF _Toc7620556 \h </w:instrText>
        </w:r>
        <w:r w:rsidR="00E32D79">
          <w:rPr>
            <w:webHidden/>
          </w:rPr>
        </w:r>
        <w:r w:rsidR="00E32D79">
          <w:rPr>
            <w:webHidden/>
          </w:rPr>
          <w:fldChar w:fldCharType="separate"/>
        </w:r>
        <w:r w:rsidR="00E32D79">
          <w:rPr>
            <w:webHidden/>
          </w:rPr>
          <w:t>12</w:t>
        </w:r>
        <w:r w:rsidR="00E32D79">
          <w:rPr>
            <w:webHidden/>
          </w:rPr>
          <w:fldChar w:fldCharType="end"/>
        </w:r>
      </w:hyperlink>
    </w:p>
    <w:p w14:paraId="5BB78829" w14:textId="578D15E4" w:rsidR="00E32D79" w:rsidRDefault="00DB386A">
      <w:pPr>
        <w:pStyle w:val="TOC2"/>
        <w:rPr>
          <w:rFonts w:asciiTheme="minorHAnsi" w:eastAsiaTheme="minorEastAsia" w:hAnsiTheme="minorHAnsi"/>
        </w:rPr>
      </w:pPr>
      <w:hyperlink w:anchor="_Toc7620557" w:history="1">
        <w:r w:rsidR="00E32D79" w:rsidRPr="007038DC">
          <w:rPr>
            <w:rStyle w:val="Hyperlink"/>
          </w:rPr>
          <w:t>5.3</w:t>
        </w:r>
        <w:r w:rsidR="00E32D79">
          <w:rPr>
            <w:rFonts w:asciiTheme="minorHAnsi" w:eastAsiaTheme="minorEastAsia" w:hAnsiTheme="minorHAnsi"/>
          </w:rPr>
          <w:tab/>
        </w:r>
        <w:r w:rsidR="00E32D79" w:rsidRPr="007038DC">
          <w:rPr>
            <w:rStyle w:val="Hyperlink"/>
          </w:rPr>
          <w:t>AR Refund Entry</w:t>
        </w:r>
        <w:r w:rsidR="00E32D79">
          <w:rPr>
            <w:webHidden/>
          </w:rPr>
          <w:tab/>
        </w:r>
        <w:r w:rsidR="00E32D79">
          <w:rPr>
            <w:webHidden/>
          </w:rPr>
          <w:fldChar w:fldCharType="begin"/>
        </w:r>
        <w:r w:rsidR="00E32D79">
          <w:rPr>
            <w:webHidden/>
          </w:rPr>
          <w:instrText xml:space="preserve"> PAGEREF _Toc7620557 \h </w:instrText>
        </w:r>
        <w:r w:rsidR="00E32D79">
          <w:rPr>
            <w:webHidden/>
          </w:rPr>
        </w:r>
        <w:r w:rsidR="00E32D79">
          <w:rPr>
            <w:webHidden/>
          </w:rPr>
          <w:fldChar w:fldCharType="separate"/>
        </w:r>
        <w:r w:rsidR="00E32D79">
          <w:rPr>
            <w:webHidden/>
          </w:rPr>
          <w:t>14</w:t>
        </w:r>
        <w:r w:rsidR="00E32D79">
          <w:rPr>
            <w:webHidden/>
          </w:rPr>
          <w:fldChar w:fldCharType="end"/>
        </w:r>
      </w:hyperlink>
    </w:p>
    <w:p w14:paraId="2AEF7C04" w14:textId="60ECBB03" w:rsidR="00E32D79" w:rsidRDefault="00DB386A">
      <w:pPr>
        <w:pStyle w:val="TOC2"/>
        <w:rPr>
          <w:rFonts w:asciiTheme="minorHAnsi" w:eastAsiaTheme="minorEastAsia" w:hAnsiTheme="minorHAnsi"/>
        </w:rPr>
      </w:pPr>
      <w:hyperlink w:anchor="_Toc7620558" w:history="1">
        <w:r w:rsidR="00E32D79" w:rsidRPr="007038DC">
          <w:rPr>
            <w:rStyle w:val="Hyperlink"/>
          </w:rPr>
          <w:t>5.4</w:t>
        </w:r>
        <w:r w:rsidR="00E32D79">
          <w:rPr>
            <w:rFonts w:asciiTheme="minorHAnsi" w:eastAsiaTheme="minorEastAsia" w:hAnsiTheme="minorHAnsi"/>
          </w:rPr>
          <w:tab/>
        </w:r>
        <w:r w:rsidR="00E32D79" w:rsidRPr="007038DC">
          <w:rPr>
            <w:rStyle w:val="Hyperlink"/>
          </w:rPr>
          <w:t>PO Purchase Order Entry</w:t>
        </w:r>
        <w:r w:rsidR="00E32D79">
          <w:rPr>
            <w:webHidden/>
          </w:rPr>
          <w:tab/>
        </w:r>
        <w:r w:rsidR="00E32D79">
          <w:rPr>
            <w:webHidden/>
          </w:rPr>
          <w:fldChar w:fldCharType="begin"/>
        </w:r>
        <w:r w:rsidR="00E32D79">
          <w:rPr>
            <w:webHidden/>
          </w:rPr>
          <w:instrText xml:space="preserve"> PAGEREF _Toc7620558 \h </w:instrText>
        </w:r>
        <w:r w:rsidR="00E32D79">
          <w:rPr>
            <w:webHidden/>
          </w:rPr>
        </w:r>
        <w:r w:rsidR="00E32D79">
          <w:rPr>
            <w:webHidden/>
          </w:rPr>
          <w:fldChar w:fldCharType="separate"/>
        </w:r>
        <w:r w:rsidR="00E32D79">
          <w:rPr>
            <w:webHidden/>
          </w:rPr>
          <w:t>14</w:t>
        </w:r>
        <w:r w:rsidR="00E32D79">
          <w:rPr>
            <w:webHidden/>
          </w:rPr>
          <w:fldChar w:fldCharType="end"/>
        </w:r>
      </w:hyperlink>
    </w:p>
    <w:p w14:paraId="40757E3E" w14:textId="09F10F5A" w:rsidR="00E32D79" w:rsidRDefault="00DB386A">
      <w:pPr>
        <w:pStyle w:val="TOC2"/>
        <w:rPr>
          <w:rFonts w:asciiTheme="minorHAnsi" w:eastAsiaTheme="minorEastAsia" w:hAnsiTheme="minorHAnsi"/>
        </w:rPr>
      </w:pPr>
      <w:hyperlink w:anchor="_Toc7620559" w:history="1">
        <w:r w:rsidR="00E32D79" w:rsidRPr="007038DC">
          <w:rPr>
            <w:rStyle w:val="Hyperlink"/>
          </w:rPr>
          <w:t>5.5</w:t>
        </w:r>
        <w:r w:rsidR="00E32D79">
          <w:rPr>
            <w:rFonts w:asciiTheme="minorHAnsi" w:eastAsiaTheme="minorEastAsia" w:hAnsiTheme="minorHAnsi"/>
          </w:rPr>
          <w:tab/>
        </w:r>
        <w:r w:rsidR="00E32D79" w:rsidRPr="007038DC">
          <w:rPr>
            <w:rStyle w:val="Hyperlink"/>
          </w:rPr>
          <w:t>Employee Finder</w:t>
        </w:r>
        <w:r w:rsidR="00E32D79">
          <w:rPr>
            <w:webHidden/>
          </w:rPr>
          <w:tab/>
        </w:r>
        <w:r w:rsidR="00E32D79">
          <w:rPr>
            <w:webHidden/>
          </w:rPr>
          <w:fldChar w:fldCharType="begin"/>
        </w:r>
        <w:r w:rsidR="00E32D79">
          <w:rPr>
            <w:webHidden/>
          </w:rPr>
          <w:instrText xml:space="preserve"> PAGEREF _Toc7620559 \h </w:instrText>
        </w:r>
        <w:r w:rsidR="00E32D79">
          <w:rPr>
            <w:webHidden/>
          </w:rPr>
        </w:r>
        <w:r w:rsidR="00E32D79">
          <w:rPr>
            <w:webHidden/>
          </w:rPr>
          <w:fldChar w:fldCharType="separate"/>
        </w:r>
        <w:r w:rsidR="00E32D79">
          <w:rPr>
            <w:webHidden/>
          </w:rPr>
          <w:t>15</w:t>
        </w:r>
        <w:r w:rsidR="00E32D79">
          <w:rPr>
            <w:webHidden/>
          </w:rPr>
          <w:fldChar w:fldCharType="end"/>
        </w:r>
      </w:hyperlink>
    </w:p>
    <w:p w14:paraId="7678F3BA" w14:textId="24F445CA" w:rsidR="00E32D79" w:rsidRDefault="00DB386A">
      <w:pPr>
        <w:pStyle w:val="TOC1"/>
        <w:rPr>
          <w:rFonts w:asciiTheme="minorHAnsi" w:eastAsiaTheme="minorEastAsia" w:hAnsiTheme="minorHAnsi"/>
          <w:b w:val="0"/>
          <w:noProof/>
          <w:sz w:val="22"/>
        </w:rPr>
      </w:pPr>
      <w:hyperlink w:anchor="_Toc7620560" w:history="1">
        <w:r w:rsidR="00E32D79" w:rsidRPr="007038DC">
          <w:rPr>
            <w:rStyle w:val="Hyperlink"/>
            <w:noProof/>
          </w:rPr>
          <w:t>6.</w:t>
        </w:r>
        <w:r w:rsidR="00E32D79">
          <w:rPr>
            <w:rFonts w:asciiTheme="minorHAnsi" w:eastAsiaTheme="minorEastAsia" w:hAnsiTheme="minorHAnsi"/>
            <w:b w:val="0"/>
            <w:noProof/>
            <w:sz w:val="22"/>
          </w:rPr>
          <w:tab/>
        </w:r>
        <w:r w:rsidR="00E32D79" w:rsidRPr="007038DC">
          <w:rPr>
            <w:rStyle w:val="Hyperlink"/>
            <w:noProof/>
          </w:rPr>
          <w:t>Future Considerations</w:t>
        </w:r>
        <w:r w:rsidR="00E32D79">
          <w:rPr>
            <w:noProof/>
            <w:webHidden/>
          </w:rPr>
          <w:tab/>
        </w:r>
        <w:r w:rsidR="00E32D79">
          <w:rPr>
            <w:noProof/>
            <w:webHidden/>
          </w:rPr>
          <w:fldChar w:fldCharType="begin"/>
        </w:r>
        <w:r w:rsidR="00E32D79">
          <w:rPr>
            <w:noProof/>
            <w:webHidden/>
          </w:rPr>
          <w:instrText xml:space="preserve"> PAGEREF _Toc7620560 \h </w:instrText>
        </w:r>
        <w:r w:rsidR="00E32D79">
          <w:rPr>
            <w:noProof/>
            <w:webHidden/>
          </w:rPr>
        </w:r>
        <w:r w:rsidR="00E32D79">
          <w:rPr>
            <w:noProof/>
            <w:webHidden/>
          </w:rPr>
          <w:fldChar w:fldCharType="separate"/>
        </w:r>
        <w:r w:rsidR="00E32D79">
          <w:rPr>
            <w:noProof/>
            <w:webHidden/>
          </w:rPr>
          <w:t>17</w:t>
        </w:r>
        <w:r w:rsidR="00E32D79">
          <w:rPr>
            <w:noProof/>
            <w:webHidden/>
          </w:rPr>
          <w:fldChar w:fldCharType="end"/>
        </w:r>
      </w:hyperlink>
    </w:p>
    <w:p w14:paraId="37C6E5F7" w14:textId="298B56DE"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2053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E57B2D6" w14:textId="06AF750B" w:rsidR="008D20CF" w:rsidRDefault="008D20CF" w:rsidP="008D20CF">
      <w:pPr>
        <w:pStyle w:val="SAGEBodyText"/>
      </w:pPr>
      <w:r>
        <w:t>The Sage 300 Web Screen Finder implementation differs dramatically from the Visual Basic or desktop implementation. This has caused confusion and complexities for partners attempting to implement a finder from both a coding and customization perspective.</w:t>
      </w:r>
    </w:p>
    <w:p w14:paraId="1429D3A8" w14:textId="3AE96325" w:rsidR="003B39E6" w:rsidRDefault="003B39E6" w:rsidP="003B39E6">
      <w:pPr>
        <w:pStyle w:val="SAGEHeading2"/>
      </w:pPr>
      <w:bookmarkStart w:id="1" w:name="_Toc7620540"/>
      <w:r>
        <w:t>Too much code</w:t>
      </w:r>
      <w:bookmarkEnd w:id="1"/>
    </w:p>
    <w:p w14:paraId="353ECAE0" w14:textId="77777777" w:rsidR="008D20CF" w:rsidRDefault="008D20CF" w:rsidP="003B39E6">
      <w:pPr>
        <w:pStyle w:val="SAGEBodyText"/>
      </w:pPr>
      <w:r>
        <w:t xml:space="preserve">There is simply too much code required to setup a finder in the web screens. The entity’s internal finder controller can range anywhere from 300 lines to over 4000 lines. </w:t>
      </w:r>
      <w:proofErr w:type="gramStart"/>
      <w:r>
        <w:t>And,</w:t>
      </w:r>
      <w:proofErr w:type="gramEnd"/>
      <w:r>
        <w:t xml:space="preserve"> that is just to define the controller. In the entity’s JavaScript file, there is setup code, event call- backs and logic dealing with the selected or returned record.</w:t>
      </w:r>
    </w:p>
    <w:p w14:paraId="44F9B337" w14:textId="3CDF4CD3" w:rsidR="008D20CF" w:rsidRDefault="008D20CF" w:rsidP="003B39E6">
      <w:pPr>
        <w:pStyle w:val="SAGEBodyText"/>
      </w:pPr>
      <w:r>
        <w:t xml:space="preserve">There are over 227 internal finder controllers for the Sage modules. </w:t>
      </w:r>
      <w:proofErr w:type="gramStart"/>
      <w:r>
        <w:t>And,</w:t>
      </w:r>
      <w:proofErr w:type="gramEnd"/>
      <w:r>
        <w:t xml:space="preserve"> third party modules further add to this number.</w:t>
      </w:r>
    </w:p>
    <w:p w14:paraId="5D930115" w14:textId="653EB730" w:rsidR="003B39E6" w:rsidRDefault="003B39E6" w:rsidP="003B39E6">
      <w:pPr>
        <w:pStyle w:val="SAGEHeading2"/>
      </w:pPr>
      <w:bookmarkStart w:id="2" w:name="_Toc7620541"/>
      <w:r>
        <w:t>Too much complex and redundant code</w:t>
      </w:r>
      <w:bookmarkEnd w:id="2"/>
    </w:p>
    <w:p w14:paraId="200FC000" w14:textId="38934483" w:rsidR="008D20CF" w:rsidRDefault="008D20CF" w:rsidP="003B39E6">
      <w:pPr>
        <w:pStyle w:val="SAGEBodyText"/>
      </w:pPr>
      <w:r>
        <w:t>As just stated, not only is there too much code, but the code that is present is redundant in that is must specify what columns to use, their sizes, descriptions and other such information that is obtainable via other means such as the MVC model.</w:t>
      </w:r>
    </w:p>
    <w:p w14:paraId="04B82F22" w14:textId="2F96466B" w:rsidR="003B39E6" w:rsidRDefault="003B39E6" w:rsidP="003B39E6">
      <w:pPr>
        <w:pStyle w:val="SAGEHeading2"/>
      </w:pPr>
      <w:bookmarkStart w:id="3" w:name="_Toc7620542"/>
      <w:r>
        <w:t>Customization</w:t>
      </w:r>
      <w:bookmarkEnd w:id="3"/>
    </w:p>
    <w:p w14:paraId="60320C8F" w14:textId="77777777" w:rsidR="008D20CF" w:rsidRDefault="008D20CF" w:rsidP="003B39E6">
      <w:pPr>
        <w:pStyle w:val="SAGEBodyText"/>
      </w:pPr>
      <w:r>
        <w:t>It is possible for a third party to add a Sage finder to their module’s web screen. They must add Sage’s 6 assemblies for a module to their web project to implement the finder.</w:t>
      </w:r>
    </w:p>
    <w:p w14:paraId="7B18A462" w14:textId="77777777" w:rsidR="008D20CF" w:rsidRDefault="008D20CF" w:rsidP="003B39E6">
      <w:pPr>
        <w:pStyle w:val="SAGEBodyText"/>
      </w:pPr>
      <w:r>
        <w:t xml:space="preserve">The customization mechanism for the web screens is different than that of the VB desktop. </w:t>
      </w:r>
    </w:p>
    <w:p w14:paraId="7B674D04" w14:textId="24C0F154" w:rsidR="008D20CF" w:rsidRDefault="003B39E6" w:rsidP="003B39E6">
      <w:pPr>
        <w:pStyle w:val="SAGEBodyText"/>
      </w:pPr>
      <w:r>
        <w:t>However</w:t>
      </w:r>
      <w:r w:rsidR="008D20CF">
        <w:t xml:space="preserve">, a third party is unable to add one of their finders to a Sage web screen via the current customization process. Plus, a third party is not able to discover other </w:t>
      </w:r>
      <w:proofErr w:type="gramStart"/>
      <w:r>
        <w:t>third party</w:t>
      </w:r>
      <w:proofErr w:type="gramEnd"/>
      <w:r w:rsidR="008D20CF">
        <w:t xml:space="preserve"> finder ids for the purpose of adding their finder to a screen.</w:t>
      </w:r>
    </w:p>
    <w:p w14:paraId="18F6D6D8" w14:textId="7C90E849" w:rsidR="003B39E6" w:rsidRDefault="003B39E6" w:rsidP="003B39E6">
      <w:pPr>
        <w:pStyle w:val="SAGEHeading2"/>
      </w:pPr>
      <w:bookmarkStart w:id="4" w:name="_Toc7620543"/>
      <w:r>
        <w:t>Inefficient</w:t>
      </w:r>
      <w:bookmarkEnd w:id="4"/>
    </w:p>
    <w:p w14:paraId="0F847FFD" w14:textId="77777777" w:rsidR="008D20CF" w:rsidRDefault="008D20CF" w:rsidP="003B39E6">
      <w:pPr>
        <w:pStyle w:val="SAGEBodyText"/>
      </w:pPr>
      <w:r>
        <w:t>The web screen finders were developed to make use of the Controller, Service and Business Repository layers of the web screens as they have all the methods and structure for returning data from an Accpac Business View, mapping into the MVC model and returning that model. From a re-use standpoint, this is fantastic.</w:t>
      </w:r>
    </w:p>
    <w:p w14:paraId="692EBB37" w14:textId="77777777" w:rsidR="008D20CF" w:rsidRDefault="008D20CF" w:rsidP="003B39E6">
      <w:pPr>
        <w:pStyle w:val="SAGEBodyText"/>
      </w:pPr>
      <w:r>
        <w:t xml:space="preserve">However, from an efficiency standpoint, this is very inefficient and costly. </w:t>
      </w:r>
      <w:proofErr w:type="gramStart"/>
      <w:r>
        <w:t>Let’s</w:t>
      </w:r>
      <w:proofErr w:type="gramEnd"/>
      <w:r>
        <w:t xml:space="preserve"> look at an example:</w:t>
      </w:r>
    </w:p>
    <w:p w14:paraId="40D1108F" w14:textId="77777777" w:rsidR="008D20CF" w:rsidRDefault="008D20CF" w:rsidP="003B39E6">
      <w:pPr>
        <w:pStyle w:val="SAGEBullet1"/>
      </w:pPr>
      <w:r>
        <w:t>Customer Finder</w:t>
      </w:r>
    </w:p>
    <w:p w14:paraId="2F752726" w14:textId="77777777" w:rsidR="008D20CF" w:rsidRDefault="008D20CF" w:rsidP="003B39E6">
      <w:pPr>
        <w:pStyle w:val="SAGEBullet1"/>
        <w:numPr>
          <w:ilvl w:val="1"/>
          <w:numId w:val="4"/>
        </w:numPr>
      </w:pPr>
      <w:r>
        <w:t>24 or 25 default columns based upon whether multicurrency is enabled</w:t>
      </w:r>
    </w:p>
    <w:p w14:paraId="3C6BB78B" w14:textId="77777777" w:rsidR="008D20CF" w:rsidRDefault="008D20CF" w:rsidP="003B39E6">
      <w:pPr>
        <w:pStyle w:val="SAGEBullet1"/>
        <w:numPr>
          <w:ilvl w:val="2"/>
          <w:numId w:val="4"/>
        </w:numPr>
      </w:pPr>
      <w:r>
        <w:t>Lots of other considerations based upon what screen is bringing up the Customer Finder (PO Entry, Order Entry, Shipments, Inquiries, etc.)</w:t>
      </w:r>
    </w:p>
    <w:p w14:paraId="0B6D2811" w14:textId="77777777" w:rsidR="008D20CF" w:rsidRDefault="008D20CF" w:rsidP="003B39E6">
      <w:pPr>
        <w:pStyle w:val="SAGEBullet1"/>
        <w:numPr>
          <w:ilvl w:val="1"/>
          <w:numId w:val="4"/>
        </w:numPr>
      </w:pPr>
      <w:r>
        <w:lastRenderedPageBreak/>
        <w:t>All columns must be specified and configured since the finder screen allows user to select non-default columns, etc.</w:t>
      </w:r>
    </w:p>
    <w:p w14:paraId="75A6BC1C" w14:textId="77777777" w:rsidR="008D20CF" w:rsidRDefault="008D20CF" w:rsidP="003B39E6">
      <w:pPr>
        <w:pStyle w:val="SAGEBullet1"/>
        <w:numPr>
          <w:ilvl w:val="2"/>
          <w:numId w:val="4"/>
        </w:numPr>
      </w:pPr>
      <w:r>
        <w:t>And the Customer view has over 150 columns</w:t>
      </w:r>
    </w:p>
    <w:p w14:paraId="188B7742" w14:textId="77777777" w:rsidR="008D20CF" w:rsidRDefault="008D20CF" w:rsidP="003B39E6">
      <w:pPr>
        <w:pStyle w:val="SAGEBullet1"/>
        <w:numPr>
          <w:ilvl w:val="1"/>
          <w:numId w:val="4"/>
        </w:numPr>
      </w:pPr>
      <w:r>
        <w:t>Upon read of data from Accpac Business View, all 150+ columns must be mapped to the Customer MVC model even though only a subset are being displayed in the finder grid</w:t>
      </w:r>
    </w:p>
    <w:p w14:paraId="396AE6D5" w14:textId="77777777" w:rsidR="008D20CF" w:rsidRDefault="008D20CF" w:rsidP="003B39E6">
      <w:pPr>
        <w:pStyle w:val="SAGEBodyText"/>
      </w:pPr>
      <w:r>
        <w:t>So, as you can see, the invocation of a finder for AR Customer will have to instantiate a service layer, which instantiates a business repository layer, which performs initializations, caching and the like to read the Business View, which must map every field for every row returned in order to display the selected columns in the finder’s grid. And, upon selection, that Customer that was selected will need to be read properly once the screen is informed that a record was selected by the finder in which time it does the Service, Business Repository and mapping all again.</w:t>
      </w:r>
    </w:p>
    <w:p w14:paraId="55265AA3" w14:textId="77777777" w:rsidR="008D20CF" w:rsidRPr="00862721" w:rsidRDefault="008D20CF" w:rsidP="003B39E6">
      <w:pPr>
        <w:pStyle w:val="SAGEHeading2"/>
      </w:pPr>
      <w:bookmarkStart w:id="5" w:name="_Toc524610069"/>
      <w:bookmarkStart w:id="6" w:name="_Toc7620544"/>
      <w:r>
        <w:t>Dynamic Finders</w:t>
      </w:r>
      <w:bookmarkEnd w:id="5"/>
      <w:bookmarkEnd w:id="6"/>
    </w:p>
    <w:p w14:paraId="3B6FF037" w14:textId="77777777" w:rsidR="008D20CF" w:rsidRDefault="008D20CF" w:rsidP="003B39E6">
      <w:pPr>
        <w:pStyle w:val="SAGEBodyText"/>
      </w:pPr>
      <w:r>
        <w:t>Because of the framework used to implement web finders, it is not possible to simply or dynamically create a finder. This is a frequent request by partners.</w:t>
      </w:r>
    </w:p>
    <w:p w14:paraId="1662158D" w14:textId="77777777" w:rsidR="008D20CF" w:rsidRDefault="008D20CF" w:rsidP="007D5849">
      <w:pPr>
        <w:pStyle w:val="SAGEBodyText"/>
      </w:pPr>
    </w:p>
    <w:p w14:paraId="2180A5A7" w14:textId="36075AF4" w:rsidR="00766AA7" w:rsidRDefault="00760817" w:rsidP="00760817">
      <w:pPr>
        <w:pStyle w:val="SAGEHeading1"/>
        <w:framePr w:h="1276" w:hRule="exact" w:wrap="around"/>
      </w:pPr>
      <w:bookmarkStart w:id="7" w:name="_Toc7620545"/>
      <w:r>
        <w:lastRenderedPageBreak/>
        <w:t>Workflow</w:t>
      </w:r>
      <w:r w:rsidR="003804C0">
        <w:t xml:space="preserve"> Diagram</w:t>
      </w:r>
      <w:bookmarkEnd w:id="7"/>
    </w:p>
    <w:p w14:paraId="002D1E20" w14:textId="6CFA8577" w:rsidR="00760817" w:rsidRDefault="00760817" w:rsidP="00760817">
      <w:pPr>
        <w:pStyle w:val="SAGEHeading1Follow"/>
        <w:framePr w:h="1276" w:hRule="exact" w:wrap="around"/>
      </w:pPr>
    </w:p>
    <w:p w14:paraId="61DF0AB5" w14:textId="14B7CB59" w:rsidR="00760817" w:rsidRPr="00760817" w:rsidRDefault="00760817" w:rsidP="00760817">
      <w:pPr>
        <w:pStyle w:val="SAGEBodyText"/>
      </w:pPr>
      <w:r>
        <w:rPr>
          <w:b/>
          <w:noProof/>
          <w:sz w:val="24"/>
        </w:rPr>
        <w:drawing>
          <wp:inline distT="0" distB="0" distL="0" distR="0" wp14:anchorId="6A00C210" wp14:editId="0DAEA615">
            <wp:extent cx="5853430" cy="5304906"/>
            <wp:effectExtent l="57150" t="57150" r="109220" b="105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3430" cy="5304906"/>
                    </a:xfrm>
                    <a:prstGeom prst="rect">
                      <a:avLst/>
                    </a:prstGeom>
                    <a:noFill/>
                    <a:ln>
                      <a:solidFill>
                        <a:schemeClr val="accent1"/>
                      </a:solidFill>
                    </a:ln>
                    <a:effectLst>
                      <a:outerShdw blurRad="50800" dist="38100" dir="2700000" algn="tl" rotWithShape="0">
                        <a:prstClr val="black">
                          <a:alpha val="40000"/>
                        </a:prstClr>
                      </a:outerShdw>
                    </a:effectLst>
                  </pic:spPr>
                </pic:pic>
              </a:graphicData>
            </a:graphic>
          </wp:inline>
        </w:drawing>
      </w:r>
    </w:p>
    <w:p w14:paraId="5F5FB256" w14:textId="1D72A5C1" w:rsidR="00766AA7" w:rsidRDefault="003B39E6" w:rsidP="00766AA7">
      <w:pPr>
        <w:pStyle w:val="SAGEHeading1"/>
        <w:framePr w:h="1231" w:hRule="exact" w:wrap="around"/>
      </w:pPr>
      <w:bookmarkStart w:id="8" w:name="_Toc7620546"/>
      <w:r>
        <w:lastRenderedPageBreak/>
        <w:t>Overview</w:t>
      </w:r>
      <w:bookmarkEnd w:id="8"/>
    </w:p>
    <w:p w14:paraId="19330540" w14:textId="403D55BA" w:rsidR="003B39E6" w:rsidRDefault="003B39E6" w:rsidP="00766AA7">
      <w:pPr>
        <w:pStyle w:val="SAGEBodyText"/>
      </w:pPr>
      <w:r>
        <w:t>The new finder has been completely re-imagined addressing the pain points discussed in the Introduction section</w:t>
      </w:r>
      <w:r w:rsidR="001221DE">
        <w:t>:</w:t>
      </w:r>
    </w:p>
    <w:p w14:paraId="43CE0B9B" w14:textId="606F0F2E" w:rsidR="001221DE" w:rsidRDefault="001221DE" w:rsidP="001221DE">
      <w:pPr>
        <w:pStyle w:val="SAGEBullet1"/>
      </w:pPr>
      <w:r>
        <w:t>Minimal Code</w:t>
      </w:r>
    </w:p>
    <w:p w14:paraId="1FA62F28" w14:textId="70EC2BBC" w:rsidR="001221DE" w:rsidRDefault="001221DE" w:rsidP="001221DE">
      <w:pPr>
        <w:pStyle w:val="SAGEBullet1"/>
      </w:pPr>
      <w:r>
        <w:t>Elimination of complex and redundant code</w:t>
      </w:r>
    </w:p>
    <w:p w14:paraId="2F56ADAE" w14:textId="5B9E3326" w:rsidR="001221DE" w:rsidRDefault="001221DE" w:rsidP="001221DE">
      <w:pPr>
        <w:pStyle w:val="SAGEBullet1"/>
      </w:pPr>
      <w:r>
        <w:t>Customization</w:t>
      </w:r>
    </w:p>
    <w:p w14:paraId="5F1D163D" w14:textId="2DB3ACF3" w:rsidR="001221DE" w:rsidRDefault="001221DE" w:rsidP="001221DE">
      <w:pPr>
        <w:pStyle w:val="SAGEBullet1"/>
      </w:pPr>
      <w:r>
        <w:t>Dynamic creation</w:t>
      </w:r>
    </w:p>
    <w:p w14:paraId="60FEAFA1" w14:textId="090855D6" w:rsidR="001221DE" w:rsidRDefault="001221DE" w:rsidP="001221DE">
      <w:pPr>
        <w:pStyle w:val="SAGEBullet1"/>
      </w:pPr>
      <w:r>
        <w:t>Efficient</w:t>
      </w:r>
    </w:p>
    <w:p w14:paraId="3F872BB3" w14:textId="0AFEFDA2" w:rsidR="003B39E6" w:rsidRDefault="003B39E6" w:rsidP="00766AA7">
      <w:pPr>
        <w:pStyle w:val="SAGEBodyText"/>
      </w:pPr>
      <w:r>
        <w:t>It is now possible to invoke a finder with a single line of JavaScript code</w:t>
      </w:r>
      <w:r w:rsidR="001221DE">
        <w:t>. However, most implementations will consist of several lines of code.</w:t>
      </w:r>
    </w:p>
    <w:p w14:paraId="7354E7AC" w14:textId="250BB38C" w:rsidR="001221DE" w:rsidRDefault="001221DE" w:rsidP="001221DE">
      <w:pPr>
        <w:pStyle w:val="SAGEAdmonitionWarning"/>
      </w:pPr>
      <w:r>
        <w:t>The existing web finder will continue working and will remain unless it is manually replaced</w:t>
      </w:r>
    </w:p>
    <w:p w14:paraId="0B1BDA38" w14:textId="3190B040" w:rsidR="001221DE" w:rsidRDefault="001221DE" w:rsidP="001221DE">
      <w:pPr>
        <w:pStyle w:val="SAGEHeading2"/>
      </w:pPr>
      <w:bookmarkStart w:id="9" w:name="_Toc7620547"/>
      <w:r>
        <w:t>New Finder Files</w:t>
      </w:r>
      <w:bookmarkEnd w:id="9"/>
    </w:p>
    <w:p w14:paraId="118E191D" w14:textId="722796DA" w:rsidR="001221DE" w:rsidRDefault="001221DE" w:rsidP="001221DE">
      <w:pPr>
        <w:pStyle w:val="SAGEHeading3"/>
      </w:pPr>
      <w:bookmarkStart w:id="10" w:name="_Toc7620548"/>
      <w:r>
        <w:t>…Common.Plugin.ViewFinder.js</w:t>
      </w:r>
      <w:bookmarkEnd w:id="10"/>
    </w:p>
    <w:p w14:paraId="05686C12" w14:textId="13C5870A" w:rsidR="001221DE" w:rsidRDefault="001221DE" w:rsidP="001221DE">
      <w:pPr>
        <w:pStyle w:val="SAGEBodyText"/>
      </w:pPr>
      <w:r>
        <w:t xml:space="preserve">The main JavaScript class which contains the </w:t>
      </w:r>
      <w:proofErr w:type="spellStart"/>
      <w:r>
        <w:t>viewFinderHelper</w:t>
      </w:r>
      <w:proofErr w:type="spellEnd"/>
      <w:r w:rsidR="00E92D6A">
        <w:t xml:space="preserve"> which is used to setup the finder on a screen.</w:t>
      </w:r>
    </w:p>
    <w:p w14:paraId="65BEABE1" w14:textId="74709109" w:rsidR="001221DE" w:rsidRDefault="001221DE" w:rsidP="001221DE">
      <w:pPr>
        <w:pStyle w:val="SAGEHeading3"/>
      </w:pPr>
      <w:bookmarkStart w:id="11" w:name="_Toc7620549"/>
      <w:r>
        <w:t>…Common.Plugin.ViewFinderProperties.js</w:t>
      </w:r>
      <w:bookmarkEnd w:id="11"/>
    </w:p>
    <w:p w14:paraId="1556E923" w14:textId="4F0491DC" w:rsidR="001221DE" w:rsidRDefault="000859CB" w:rsidP="001221DE">
      <w:pPr>
        <w:pStyle w:val="SAGEBodyText"/>
      </w:pPr>
      <w:r>
        <w:t xml:space="preserve">The JavaScript class containing the </w:t>
      </w:r>
      <w:r w:rsidR="004C1AD7">
        <w:t>Sage defined finders</w:t>
      </w:r>
      <w:r w:rsidR="00E92D6A">
        <w:t>.</w:t>
      </w:r>
    </w:p>
    <w:p w14:paraId="7D5C917D" w14:textId="0A7CEF6D" w:rsidR="00E92D6A" w:rsidRDefault="00E92D6A" w:rsidP="001221DE">
      <w:pPr>
        <w:pStyle w:val="SAGEBodyText"/>
      </w:pPr>
      <w:r>
        <w:t>Third party Partners and ISVs will need to create a JavaScript library where they define their finders and then bundle this with their application.</w:t>
      </w:r>
    </w:p>
    <w:p w14:paraId="75F9D062" w14:textId="76C8A5DD" w:rsidR="00E92D6A" w:rsidRDefault="00E92D6A" w:rsidP="001221DE">
      <w:pPr>
        <w:pStyle w:val="SAGEBodyText"/>
      </w:pPr>
      <w:r>
        <w:t>Third party customizations can dynamically define their customizations or include them in the customization JavaScript.</w:t>
      </w:r>
    </w:p>
    <w:p w14:paraId="029EA9D2" w14:textId="2EDD8552" w:rsidR="004C1AD7" w:rsidRDefault="004C1AD7" w:rsidP="004C1AD7">
      <w:pPr>
        <w:pStyle w:val="SAGEAdmonitionWarning"/>
      </w:pPr>
      <w:r>
        <w:t>The 20</w:t>
      </w:r>
      <w:r w:rsidR="00A01FF0">
        <w:t>20</w:t>
      </w:r>
      <w:r>
        <w:t xml:space="preserve">.2 version will have </w:t>
      </w:r>
      <w:r w:rsidR="00414F3D">
        <w:t>some</w:t>
      </w:r>
      <w:r>
        <w:t xml:space="preserve"> definitions and the number of definitions will be expanded in future releases.</w:t>
      </w:r>
    </w:p>
    <w:p w14:paraId="3B8D9195" w14:textId="32B68EF3" w:rsidR="001221DE" w:rsidRDefault="001221DE" w:rsidP="001221DE">
      <w:pPr>
        <w:pStyle w:val="SAGEHeading3"/>
      </w:pPr>
      <w:bookmarkStart w:id="12" w:name="_Toc7620550"/>
      <w:r>
        <w:t>…Common.ViewFinderGrid.js</w:t>
      </w:r>
      <w:bookmarkEnd w:id="12"/>
    </w:p>
    <w:p w14:paraId="2096DB18" w14:textId="1258E9A9" w:rsidR="001221DE" w:rsidRDefault="004C1AD7" w:rsidP="001221DE">
      <w:pPr>
        <w:pStyle w:val="SAGEBodyText"/>
      </w:pPr>
      <w:r>
        <w:t>The JavaScript class supporting the finder screen.</w:t>
      </w: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F1B2BE3" w:rsidR="00C35B89" w:rsidRPr="009353BC" w:rsidRDefault="004C1AD7" w:rsidP="00C35B89">
      <w:pPr>
        <w:pStyle w:val="SAGEHeading1"/>
        <w:framePr w:w="0" w:hRule="auto" w:wrap="auto" w:vAnchor="margin" w:hAnchor="text" w:yAlign="inline"/>
      </w:pPr>
      <w:bookmarkStart w:id="13" w:name="_Toc7620551"/>
      <w:r>
        <w:lastRenderedPageBreak/>
        <w:t>Interface</w:t>
      </w:r>
      <w:bookmarkEnd w:id="13"/>
    </w:p>
    <w:p w14:paraId="110EFE09" w14:textId="565FD905" w:rsidR="00014EBA" w:rsidRDefault="00B80557" w:rsidP="00B80557">
      <w:pPr>
        <w:pStyle w:val="SAGEHeading2"/>
      </w:pPr>
      <w:bookmarkStart w:id="14" w:name="_Toc7620552"/>
      <w:r>
        <w:t>Old Interface</w:t>
      </w:r>
      <w:bookmarkEnd w:id="14"/>
    </w:p>
    <w:tbl>
      <w:tblPr>
        <w:tblStyle w:val="TableGrid"/>
        <w:tblW w:w="0" w:type="auto"/>
        <w:tblLook w:val="04A0" w:firstRow="1" w:lastRow="0" w:firstColumn="1" w:lastColumn="0" w:noHBand="0" w:noVBand="1"/>
      </w:tblPr>
      <w:tblGrid>
        <w:gridCol w:w="9208"/>
      </w:tblGrid>
      <w:tr w:rsidR="00B80557" w14:paraId="03A5D61A" w14:textId="77777777" w:rsidTr="00B80557">
        <w:tc>
          <w:tcPr>
            <w:tcW w:w="9208" w:type="dxa"/>
          </w:tcPr>
          <w:p w14:paraId="034EDDF6" w14:textId="15EAA9E2" w:rsidR="00B80557" w:rsidRPr="00B80557" w:rsidRDefault="00B80557" w:rsidP="00B80557">
            <w:pPr>
              <w:pStyle w:val="SAGEBodyText"/>
              <w:rPr>
                <w:i/>
                <w:sz w:val="28"/>
                <w:szCs w:val="28"/>
              </w:rPr>
            </w:pPr>
            <w:proofErr w:type="spellStart"/>
            <w:proofErr w:type="gramStart"/>
            <w:r w:rsidRPr="00B80557">
              <w:rPr>
                <w:b/>
                <w:i/>
                <w:sz w:val="28"/>
                <w:szCs w:val="28"/>
              </w:rPr>
              <w:t>sg.setFinder</w:t>
            </w:r>
            <w:proofErr w:type="spellEnd"/>
            <w:proofErr w:type="gramEnd"/>
            <w:r w:rsidRPr="00B80557">
              <w:rPr>
                <w:i/>
                <w:sz w:val="28"/>
                <w:szCs w:val="28"/>
              </w:rPr>
              <w:t xml:space="preserve">(id, </w:t>
            </w:r>
            <w:proofErr w:type="spellStart"/>
            <w:r w:rsidRPr="00B80557">
              <w:rPr>
                <w:i/>
                <w:sz w:val="28"/>
                <w:szCs w:val="28"/>
              </w:rPr>
              <w:t>searchFinder</w:t>
            </w:r>
            <w:proofErr w:type="spellEnd"/>
            <w:r w:rsidRPr="00B80557">
              <w:rPr>
                <w:i/>
                <w:sz w:val="28"/>
                <w:szCs w:val="28"/>
              </w:rPr>
              <w:t xml:space="preserve">, </w:t>
            </w:r>
            <w:proofErr w:type="spellStart"/>
            <w:r w:rsidRPr="00B80557">
              <w:rPr>
                <w:i/>
                <w:sz w:val="28"/>
                <w:szCs w:val="28"/>
              </w:rPr>
              <w:t>onSelectCallBack</w:t>
            </w:r>
            <w:proofErr w:type="spellEnd"/>
            <w:r w:rsidRPr="00B80557">
              <w:rPr>
                <w:i/>
                <w:sz w:val="28"/>
                <w:szCs w:val="28"/>
              </w:rPr>
              <w:t xml:space="preserve">, </w:t>
            </w:r>
            <w:proofErr w:type="spellStart"/>
            <w:r w:rsidRPr="00B80557">
              <w:rPr>
                <w:i/>
                <w:sz w:val="28"/>
                <w:szCs w:val="28"/>
              </w:rPr>
              <w:t>onCancelCallBack</w:t>
            </w:r>
            <w:proofErr w:type="spellEnd"/>
            <w:r w:rsidRPr="00B80557">
              <w:rPr>
                <w:i/>
                <w:sz w:val="28"/>
                <w:szCs w:val="28"/>
              </w:rPr>
              <w:t xml:space="preserve">, title, filters, </w:t>
            </w:r>
            <w:proofErr w:type="spellStart"/>
            <w:r w:rsidRPr="00B80557">
              <w:rPr>
                <w:i/>
                <w:sz w:val="28"/>
                <w:szCs w:val="28"/>
              </w:rPr>
              <w:t>uid</w:t>
            </w:r>
            <w:proofErr w:type="spellEnd"/>
            <w:r w:rsidRPr="00B80557">
              <w:rPr>
                <w:i/>
                <w:sz w:val="28"/>
                <w:szCs w:val="28"/>
              </w:rPr>
              <w:t xml:space="preserve">, </w:t>
            </w:r>
            <w:proofErr w:type="spellStart"/>
            <w:r w:rsidRPr="00B80557">
              <w:rPr>
                <w:i/>
                <w:sz w:val="28"/>
                <w:szCs w:val="28"/>
              </w:rPr>
              <w:t>postbackNotRequired</w:t>
            </w:r>
            <w:proofErr w:type="spellEnd"/>
            <w:r w:rsidRPr="00B80557">
              <w:rPr>
                <w:i/>
                <w:sz w:val="28"/>
                <w:szCs w:val="28"/>
              </w:rPr>
              <w:t>, height, top)</w:t>
            </w:r>
          </w:p>
        </w:tc>
      </w:tr>
    </w:tbl>
    <w:p w14:paraId="09368A6B" w14:textId="77777777" w:rsidR="00B80557" w:rsidRDefault="00B80557" w:rsidP="00B80557">
      <w:pPr>
        <w:pStyle w:val="SAGEBodyText"/>
      </w:pPr>
    </w:p>
    <w:p w14:paraId="1E2C1C37" w14:textId="6EA14AD4" w:rsidR="00B80557" w:rsidRDefault="00B80557" w:rsidP="00B80557">
      <w:pPr>
        <w:pStyle w:val="SAGEBodyText"/>
      </w:pPr>
      <w:r>
        <w:t xml:space="preserve">Though the interface </w:t>
      </w:r>
      <w:proofErr w:type="gramStart"/>
      <w:r>
        <w:t>doesn’t</w:t>
      </w:r>
      <w:proofErr w:type="gramEnd"/>
      <w:r>
        <w:t xml:space="preserve"> look too complicated, a developer must implement the </w:t>
      </w:r>
      <w:proofErr w:type="spellStart"/>
      <w:r w:rsidRPr="00B80557">
        <w:rPr>
          <w:b/>
          <w:i/>
        </w:rPr>
        <w:t>onSelectCallBack</w:t>
      </w:r>
      <w:proofErr w:type="spellEnd"/>
      <w:r>
        <w:t xml:space="preserve"> function to manually put the values to the destination control, trigger the change event, implement </w:t>
      </w:r>
      <w:r w:rsidRPr="00B80557">
        <w:rPr>
          <w:b/>
          <w:i/>
        </w:rPr>
        <w:t>filters</w:t>
      </w:r>
      <w:r>
        <w:t xml:space="preserve"> to define a filter, construct the finder </w:t>
      </w:r>
      <w:r w:rsidRPr="00B80557">
        <w:rPr>
          <w:b/>
          <w:i/>
        </w:rPr>
        <w:t>title</w:t>
      </w:r>
      <w:r>
        <w:t xml:space="preserve">, etc. </w:t>
      </w:r>
      <w:r>
        <w:br/>
      </w:r>
      <w:r>
        <w:br/>
        <w:t>And that is just the mandatory work on the client.</w:t>
      </w:r>
    </w:p>
    <w:p w14:paraId="03BD7EBB" w14:textId="77777777" w:rsidR="008D15DC" w:rsidRDefault="00B80557" w:rsidP="00B80557">
      <w:pPr>
        <w:pStyle w:val="SAGEBodyText"/>
      </w:pPr>
      <w:r>
        <w:t xml:space="preserve">The brunt of the work lies on the server side. A developer is responsible for implementing a controller, a repository, a service, and registering all those interfaces and services in the bootstrapper. </w:t>
      </w:r>
    </w:p>
    <w:p w14:paraId="44013EA9" w14:textId="43B7170B" w:rsidR="00B80557" w:rsidRDefault="00B80557" w:rsidP="00B80557">
      <w:pPr>
        <w:pStyle w:val="SAGEHeading2"/>
      </w:pPr>
      <w:bookmarkStart w:id="15" w:name="_Toc7620553"/>
      <w:r>
        <w:t>New interface</w:t>
      </w:r>
      <w:bookmarkEnd w:id="15"/>
    </w:p>
    <w:p w14:paraId="66CEBCA5" w14:textId="2575553D" w:rsidR="008D15DC" w:rsidRDefault="008D15DC" w:rsidP="008D15DC">
      <w:pPr>
        <w:pStyle w:val="SAGEBodyText"/>
      </w:pPr>
      <w:r>
        <w:t>A minimalistic approach is our guiding principle with the new finder. As the finder’s sole purpose is to lookup a record from an underlying business entity, our goal is to require as little information from a developer as possible.</w:t>
      </w:r>
    </w:p>
    <w:p w14:paraId="2427ECE5" w14:textId="433D16B0" w:rsidR="008D15DC" w:rsidRDefault="008D15DC" w:rsidP="008D15DC">
      <w:pPr>
        <w:pStyle w:val="SAGEBodyText"/>
      </w:pPr>
      <w:r>
        <w:t>For this reason, we have eliminated all the redundant elements from the old finder such as:</w:t>
      </w:r>
    </w:p>
    <w:p w14:paraId="5F70FEE8" w14:textId="38A270EA" w:rsidR="008D15DC" w:rsidRDefault="008D15DC" w:rsidP="00D321FF">
      <w:pPr>
        <w:pStyle w:val="SAGEBullet1"/>
        <w:numPr>
          <w:ilvl w:val="1"/>
          <w:numId w:val="4"/>
        </w:numPr>
      </w:pPr>
      <w:r>
        <w:t>title</w:t>
      </w:r>
    </w:p>
    <w:p w14:paraId="04748965" w14:textId="77777777" w:rsidR="005B5BBF" w:rsidRDefault="008D15DC" w:rsidP="008D15DC">
      <w:pPr>
        <w:pStyle w:val="SAGEBullet1"/>
        <w:numPr>
          <w:ilvl w:val="2"/>
          <w:numId w:val="4"/>
        </w:numPr>
      </w:pPr>
      <w:r>
        <w:t xml:space="preserve">There is little reason to ask a </w:t>
      </w:r>
      <w:r w:rsidR="005B5BBF">
        <w:t>developer</w:t>
      </w:r>
      <w:r>
        <w:t xml:space="preserve"> to supply the title if we can derive it from the underlying business entit</w:t>
      </w:r>
      <w:r w:rsidR="005B5BBF">
        <w:t>y</w:t>
      </w:r>
      <w:r>
        <w:t xml:space="preserve">. </w:t>
      </w:r>
    </w:p>
    <w:p w14:paraId="2AB7D6B3" w14:textId="76027E44" w:rsidR="008D15DC" w:rsidRDefault="005B5BBF" w:rsidP="008D15DC">
      <w:pPr>
        <w:pStyle w:val="SAGEBullet1"/>
        <w:numPr>
          <w:ilvl w:val="2"/>
          <w:numId w:val="4"/>
        </w:numPr>
      </w:pPr>
      <w:r>
        <w:t>The new finder will build the title</w:t>
      </w:r>
    </w:p>
    <w:p w14:paraId="39665AF1" w14:textId="77777777" w:rsidR="008D15DC" w:rsidRDefault="008D15DC" w:rsidP="00D321FF">
      <w:pPr>
        <w:pStyle w:val="SAGEBullet1"/>
        <w:numPr>
          <w:ilvl w:val="1"/>
          <w:numId w:val="4"/>
        </w:numPr>
      </w:pPr>
      <w:proofErr w:type="spellStart"/>
      <w:r>
        <w:t>onSelectCallBack</w:t>
      </w:r>
      <w:proofErr w:type="spellEnd"/>
    </w:p>
    <w:p w14:paraId="79353505" w14:textId="77777777" w:rsidR="005B5BBF" w:rsidRDefault="008D15DC" w:rsidP="008D15DC">
      <w:pPr>
        <w:pStyle w:val="SAGEBullet1"/>
        <w:numPr>
          <w:ilvl w:val="2"/>
          <w:numId w:val="4"/>
        </w:numPr>
      </w:pPr>
      <w:r>
        <w:t xml:space="preserve">There is no reason to </w:t>
      </w:r>
      <w:r w:rsidR="005B5BBF">
        <w:t xml:space="preserve">require </w:t>
      </w:r>
      <w:r>
        <w:t xml:space="preserve">a </w:t>
      </w:r>
      <w:r w:rsidR="005B5BBF">
        <w:t>developer</w:t>
      </w:r>
      <w:r>
        <w:t xml:space="preserve"> to grab a </w:t>
      </w:r>
      <w:r w:rsidR="005B5BBF">
        <w:t xml:space="preserve">returned </w:t>
      </w:r>
      <w:r>
        <w:t xml:space="preserve">value from the finder to the </w:t>
      </w:r>
      <w:r w:rsidR="005B5BBF">
        <w:t xml:space="preserve">place in the </w:t>
      </w:r>
      <w:r>
        <w:t xml:space="preserve">control on the UI and trigger subsequent actions. </w:t>
      </w:r>
    </w:p>
    <w:p w14:paraId="44CBADFE" w14:textId="7FFC596F" w:rsidR="008D15DC" w:rsidRDefault="005B5BBF" w:rsidP="008D15DC">
      <w:pPr>
        <w:pStyle w:val="SAGEBullet1"/>
        <w:numPr>
          <w:ilvl w:val="2"/>
          <w:numId w:val="4"/>
        </w:numPr>
      </w:pPr>
      <w:r>
        <w:t>The new finder simply requires</w:t>
      </w:r>
      <w:r w:rsidR="008D15DC">
        <w:t xml:space="preserve"> the parent control and </w:t>
      </w:r>
      <w:r>
        <w:t xml:space="preserve">will </w:t>
      </w:r>
      <w:r w:rsidR="008D15DC">
        <w:t xml:space="preserve">can do </w:t>
      </w:r>
      <w:r>
        <w:t>this</w:t>
      </w:r>
      <w:r w:rsidR="008D15DC">
        <w:t xml:space="preserve"> automatically when a record </w:t>
      </w:r>
      <w:r>
        <w:t>is selected</w:t>
      </w:r>
      <w:r w:rsidR="008D15DC">
        <w:t xml:space="preserve">. </w:t>
      </w:r>
    </w:p>
    <w:p w14:paraId="40052426" w14:textId="77777777" w:rsidR="005B5BBF" w:rsidRDefault="008D15DC" w:rsidP="00D321FF">
      <w:pPr>
        <w:pStyle w:val="SAGEBullet1"/>
        <w:numPr>
          <w:ilvl w:val="1"/>
          <w:numId w:val="4"/>
        </w:numPr>
      </w:pPr>
      <w:r>
        <w:t>Individual controller, repository, and service interface for each finder</w:t>
      </w:r>
    </w:p>
    <w:p w14:paraId="5FA1BDCE" w14:textId="2923BF41" w:rsidR="008D15DC" w:rsidRDefault="005B5BBF" w:rsidP="005B5BBF">
      <w:pPr>
        <w:pStyle w:val="SAGEBullet1"/>
        <w:numPr>
          <w:ilvl w:val="2"/>
          <w:numId w:val="4"/>
        </w:numPr>
      </w:pPr>
      <w:r>
        <w:t>The is no reason to have to create controllers, repositories and services if only finders are required.</w:t>
      </w:r>
    </w:p>
    <w:p w14:paraId="5B6CF08F" w14:textId="76AB236F" w:rsidR="005B5BBF" w:rsidRDefault="005B5BBF" w:rsidP="005B5BBF">
      <w:pPr>
        <w:pStyle w:val="SAGEBullet1"/>
        <w:numPr>
          <w:ilvl w:val="2"/>
          <w:numId w:val="4"/>
        </w:numPr>
      </w:pPr>
      <w:r>
        <w:t>The new finder eliminates this requirement.</w:t>
      </w:r>
    </w:p>
    <w:p w14:paraId="5AFB765B" w14:textId="1EFADA05" w:rsidR="008D15DC" w:rsidRDefault="008D15DC" w:rsidP="008D15DC">
      <w:pPr>
        <w:pStyle w:val="SAGEBodyText"/>
      </w:pPr>
      <w:r>
        <w:t xml:space="preserve">But </w:t>
      </w:r>
      <w:r w:rsidR="005B5BBF">
        <w:t xml:space="preserve">a minimalistic approach </w:t>
      </w:r>
      <w:r>
        <w:t xml:space="preserve">is not enough to design a good interface if the design is not flexible. Therefore, </w:t>
      </w:r>
      <w:r w:rsidR="005B5BBF">
        <w:t>an</w:t>
      </w:r>
      <w:r>
        <w:t xml:space="preserve"> extensible design pattern </w:t>
      </w:r>
      <w:r w:rsidR="005B5BBF">
        <w:t xml:space="preserve">has been adopted </w:t>
      </w:r>
      <w:r>
        <w:t xml:space="preserve">in the new finder. </w:t>
      </w:r>
      <w:r w:rsidR="005B5BBF">
        <w:t xml:space="preserve">This was </w:t>
      </w:r>
      <w:r>
        <w:lastRenderedPageBreak/>
        <w:t xml:space="preserve">achieved by adding properties to the finder on </w:t>
      </w:r>
      <w:r w:rsidR="005B5BBF">
        <w:t>an</w:t>
      </w:r>
      <w:r>
        <w:t xml:space="preserve"> as-needed basis to accommodate various business needs </w:t>
      </w:r>
      <w:r w:rsidR="005B5BBF">
        <w:t>and/or</w:t>
      </w:r>
      <w:r w:rsidR="00F151FB">
        <w:t xml:space="preserve"> deficiencies</w:t>
      </w:r>
      <w:r>
        <w:t xml:space="preserve"> in some of the business entities. </w:t>
      </w:r>
    </w:p>
    <w:p w14:paraId="6FB847B8" w14:textId="77777777" w:rsidR="008D15DC" w:rsidRDefault="008D15DC" w:rsidP="00B80557">
      <w:pPr>
        <w:pStyle w:val="SAGEBodyText"/>
      </w:pPr>
    </w:p>
    <w:p w14:paraId="0FE8AE1D" w14:textId="77777777" w:rsidR="00B80557" w:rsidRDefault="00B80557" w:rsidP="00B80557">
      <w:pPr>
        <w:pStyle w:val="SAGEBodyText"/>
      </w:pPr>
    </w:p>
    <w:tbl>
      <w:tblPr>
        <w:tblStyle w:val="TableGrid"/>
        <w:tblW w:w="0" w:type="auto"/>
        <w:tblLook w:val="04A0" w:firstRow="1" w:lastRow="0" w:firstColumn="1" w:lastColumn="0" w:noHBand="0" w:noVBand="1"/>
      </w:tblPr>
      <w:tblGrid>
        <w:gridCol w:w="1765"/>
        <w:gridCol w:w="2112"/>
        <w:gridCol w:w="5331"/>
      </w:tblGrid>
      <w:tr w:rsidR="00CD0E83" w14:paraId="7B3D1AB0" w14:textId="77777777" w:rsidTr="001221DE">
        <w:tc>
          <w:tcPr>
            <w:tcW w:w="9208" w:type="dxa"/>
            <w:gridSpan w:val="3"/>
          </w:tcPr>
          <w:p w14:paraId="5437C994" w14:textId="1F525F02" w:rsidR="00CD0E83" w:rsidRPr="007A3D2C" w:rsidRDefault="007A3D2C" w:rsidP="007A3D2C">
            <w:pPr>
              <w:pStyle w:val="SAGEBodyText"/>
              <w:rPr>
                <w:sz w:val="28"/>
                <w:szCs w:val="28"/>
              </w:rPr>
            </w:pPr>
            <w:proofErr w:type="spellStart"/>
            <w:proofErr w:type="gramStart"/>
            <w:r w:rsidRPr="007A3D2C">
              <w:rPr>
                <w:b/>
                <w:i/>
                <w:sz w:val="28"/>
                <w:szCs w:val="28"/>
              </w:rPr>
              <w:t>sg.viewFinderHelper.setViewFinder</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onCancelCallback</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CD0E83" w14:paraId="04093891" w14:textId="77777777" w:rsidTr="001221DE">
        <w:tc>
          <w:tcPr>
            <w:tcW w:w="1795" w:type="dxa"/>
          </w:tcPr>
          <w:p w14:paraId="7235CFAA" w14:textId="77777777" w:rsidR="00CD0E83" w:rsidRPr="00997624" w:rsidRDefault="00CD0E83" w:rsidP="001221DE">
            <w:pPr>
              <w:pStyle w:val="SAGETitleDate"/>
              <w:jc w:val="center"/>
              <w:rPr>
                <w:b/>
                <w:color w:val="7030A0"/>
              </w:rPr>
            </w:pPr>
            <w:r w:rsidRPr="00997624">
              <w:rPr>
                <w:b/>
                <w:color w:val="7030A0"/>
              </w:rPr>
              <w:t>Description</w:t>
            </w:r>
          </w:p>
        </w:tc>
        <w:tc>
          <w:tcPr>
            <w:tcW w:w="7413" w:type="dxa"/>
            <w:gridSpan w:val="2"/>
          </w:tcPr>
          <w:p w14:paraId="156CA52C" w14:textId="6B9D4CBC" w:rsidR="00CD0E83" w:rsidRDefault="007A3D2C" w:rsidP="001221DE">
            <w:pPr>
              <w:pStyle w:val="SAGEBodyText"/>
            </w:pPr>
            <w:r>
              <w:t>Set the finder for use</w:t>
            </w:r>
          </w:p>
        </w:tc>
      </w:tr>
      <w:tr w:rsidR="00CD0E83" w14:paraId="244945B8" w14:textId="77777777" w:rsidTr="001221DE">
        <w:tc>
          <w:tcPr>
            <w:tcW w:w="1795" w:type="dxa"/>
          </w:tcPr>
          <w:p w14:paraId="70CBD343" w14:textId="77777777" w:rsidR="00CD0E83" w:rsidRPr="00997624" w:rsidRDefault="00CD0E83" w:rsidP="001221DE">
            <w:pPr>
              <w:pStyle w:val="SAGETitleDate"/>
              <w:jc w:val="center"/>
              <w:rPr>
                <w:b/>
                <w:color w:val="7030A0"/>
              </w:rPr>
            </w:pPr>
            <w:r w:rsidRPr="00997624">
              <w:rPr>
                <w:b/>
                <w:color w:val="7030A0"/>
              </w:rPr>
              <w:t>Parameters</w:t>
            </w:r>
          </w:p>
        </w:tc>
        <w:tc>
          <w:tcPr>
            <w:tcW w:w="1890" w:type="dxa"/>
          </w:tcPr>
          <w:p w14:paraId="5674A135" w14:textId="27FFF098" w:rsidR="00CD0E83" w:rsidRPr="00CD0E83" w:rsidRDefault="007A3D2C" w:rsidP="001221DE">
            <w:pPr>
              <w:pStyle w:val="SAGETitleDate"/>
              <w:jc w:val="center"/>
              <w:rPr>
                <w:color w:val="auto"/>
              </w:rPr>
            </w:pPr>
            <w:r>
              <w:rPr>
                <w:b/>
                <w:i/>
                <w:color w:val="auto"/>
              </w:rPr>
              <w:t>id</w:t>
            </w:r>
          </w:p>
        </w:tc>
        <w:tc>
          <w:tcPr>
            <w:tcW w:w="5523" w:type="dxa"/>
          </w:tcPr>
          <w:p w14:paraId="53594F6F" w14:textId="6EB39300" w:rsidR="00CD0E83" w:rsidRPr="00D321FF" w:rsidRDefault="000414CC" w:rsidP="00D321FF">
            <w:pPr>
              <w:pStyle w:val="SAGEBodyText"/>
            </w:pPr>
            <w:r>
              <w:t xml:space="preserve">(Required) </w:t>
            </w:r>
            <w:r w:rsidR="00D321FF" w:rsidRPr="00D321FF">
              <w:t>The id of the finder button</w:t>
            </w:r>
          </w:p>
        </w:tc>
      </w:tr>
      <w:tr w:rsidR="00CD0E83" w14:paraId="70DBB2FC" w14:textId="77777777" w:rsidTr="001221DE">
        <w:tc>
          <w:tcPr>
            <w:tcW w:w="1795" w:type="dxa"/>
          </w:tcPr>
          <w:p w14:paraId="39424E2A" w14:textId="77777777" w:rsidR="00CD0E83" w:rsidRPr="00997624" w:rsidRDefault="00CD0E83" w:rsidP="001221DE">
            <w:pPr>
              <w:pStyle w:val="SAGETitleDate"/>
              <w:jc w:val="center"/>
              <w:rPr>
                <w:b/>
                <w:color w:val="7030A0"/>
              </w:rPr>
            </w:pPr>
          </w:p>
        </w:tc>
        <w:tc>
          <w:tcPr>
            <w:tcW w:w="1890" w:type="dxa"/>
          </w:tcPr>
          <w:p w14:paraId="3FBD7806" w14:textId="58864CDB" w:rsidR="00CD0E83" w:rsidRPr="00CD0E83" w:rsidRDefault="007A3D2C" w:rsidP="001221DE">
            <w:pPr>
              <w:pStyle w:val="SAGETitleDate"/>
              <w:jc w:val="center"/>
              <w:rPr>
                <w:b/>
                <w:i/>
                <w:color w:val="auto"/>
              </w:rPr>
            </w:pPr>
            <w:r>
              <w:rPr>
                <w:b/>
                <w:i/>
                <w:color w:val="auto"/>
              </w:rPr>
              <w:t>parent</w:t>
            </w:r>
          </w:p>
        </w:tc>
        <w:tc>
          <w:tcPr>
            <w:tcW w:w="5523" w:type="dxa"/>
          </w:tcPr>
          <w:p w14:paraId="50AE943D" w14:textId="00A6A463" w:rsidR="00D321FF" w:rsidRDefault="000414CC" w:rsidP="00D321FF">
            <w:pPr>
              <w:pStyle w:val="SAGEBodyText"/>
            </w:pPr>
            <w:r>
              <w:t xml:space="preserve">(Required) </w:t>
            </w:r>
            <w:r w:rsidR="00D321FF">
              <w:t>The parent can either be the id of the parent control (textbox associated with finder) or a callback function.</w:t>
            </w:r>
          </w:p>
          <w:p w14:paraId="04A86A46" w14:textId="56BC65BB" w:rsidR="00D321FF" w:rsidRDefault="00D321FF" w:rsidP="00D321FF">
            <w:pPr>
              <w:pStyle w:val="SAGEBodyText"/>
            </w:pPr>
            <w:r>
              <w:t xml:space="preserve">If it is the parent control, the finder will set the selected value </w:t>
            </w:r>
            <w:r w:rsidR="00DB1BB7">
              <w:t>from</w:t>
            </w:r>
            <w:r>
              <w:t xml:space="preserve"> the finder </w:t>
            </w:r>
            <w:r w:rsidR="00DB1BB7">
              <w:t>into</w:t>
            </w:r>
            <w:r>
              <w:t xml:space="preserve"> this control and then </w:t>
            </w:r>
            <w:r w:rsidR="00DB1BB7">
              <w:t xml:space="preserve">will </w:t>
            </w:r>
            <w:r>
              <w:t>trigger the ‘change’ event, which forces the screen to execute the standard and existing logic</w:t>
            </w:r>
            <w:r w:rsidR="00EA66A6">
              <w:t xml:space="preserve"> to retrieve the record for screen population.</w:t>
            </w:r>
          </w:p>
          <w:p w14:paraId="62B2650E" w14:textId="045E6819" w:rsidR="00CD0E83" w:rsidRPr="00B31DCE" w:rsidRDefault="00D321FF" w:rsidP="00D321FF">
            <w:pPr>
              <w:pStyle w:val="SAGEBodyText"/>
              <w:rPr>
                <w:i/>
              </w:rPr>
            </w:pPr>
            <w:r>
              <w:t xml:space="preserve">If it is a </w:t>
            </w:r>
            <w:r w:rsidRPr="00AA3D40">
              <w:t>callback</w:t>
            </w:r>
            <w:r>
              <w:t xml:space="preserve"> function, the finder will </w:t>
            </w:r>
            <w:r w:rsidR="00AA3D40">
              <w:t>invoke</w:t>
            </w:r>
            <w:r>
              <w:t xml:space="preserve"> the function if a record is selected and passes the selected value(s) to the function. </w:t>
            </w:r>
            <w:r w:rsidR="00AA3D40">
              <w:t>The developer is now responsible for what the screen does</w:t>
            </w:r>
          </w:p>
        </w:tc>
      </w:tr>
      <w:tr w:rsidR="00CD0E83" w14:paraId="6289E97D" w14:textId="77777777" w:rsidTr="001221DE">
        <w:tc>
          <w:tcPr>
            <w:tcW w:w="1795" w:type="dxa"/>
          </w:tcPr>
          <w:p w14:paraId="064DAB0E" w14:textId="77777777" w:rsidR="00CD0E83" w:rsidRPr="00997624" w:rsidRDefault="00CD0E83" w:rsidP="001221DE">
            <w:pPr>
              <w:pStyle w:val="SAGETitleDate"/>
              <w:jc w:val="center"/>
              <w:rPr>
                <w:b/>
                <w:color w:val="7030A0"/>
              </w:rPr>
            </w:pPr>
          </w:p>
        </w:tc>
        <w:tc>
          <w:tcPr>
            <w:tcW w:w="1890" w:type="dxa"/>
          </w:tcPr>
          <w:p w14:paraId="6CA7DEE5" w14:textId="6686E2F4" w:rsidR="00CD0E83" w:rsidRPr="00CD0E83" w:rsidRDefault="007A3D2C" w:rsidP="001221DE">
            <w:pPr>
              <w:pStyle w:val="SAGETitleDate"/>
              <w:jc w:val="center"/>
              <w:rPr>
                <w:b/>
                <w:i/>
                <w:color w:val="auto"/>
              </w:rPr>
            </w:pPr>
            <w:proofErr w:type="spellStart"/>
            <w:r>
              <w:rPr>
                <w:b/>
                <w:i/>
                <w:color w:val="auto"/>
              </w:rPr>
              <w:t>finderProperties</w:t>
            </w:r>
            <w:proofErr w:type="spellEnd"/>
          </w:p>
        </w:tc>
        <w:tc>
          <w:tcPr>
            <w:tcW w:w="5523" w:type="dxa"/>
          </w:tcPr>
          <w:p w14:paraId="58953C35" w14:textId="11C30FF2" w:rsidR="007A0846" w:rsidRDefault="000414CC" w:rsidP="00AA3D40">
            <w:pPr>
              <w:pStyle w:val="SAGEBodyText"/>
            </w:pPr>
            <w:r>
              <w:t xml:space="preserve">(Required) </w:t>
            </w:r>
            <w:r w:rsidR="00AA3D40">
              <w:t xml:space="preserve">The </w:t>
            </w:r>
            <w:proofErr w:type="spellStart"/>
            <w:r w:rsidR="00AA3D40">
              <w:t>finderProperties</w:t>
            </w:r>
            <w:proofErr w:type="spellEnd"/>
            <w:r w:rsidR="00AA3D40">
              <w:t xml:space="preserve"> </w:t>
            </w:r>
            <w:r w:rsidR="00AA3D40" w:rsidRPr="00AA3D40">
              <w:t xml:space="preserve">can </w:t>
            </w:r>
            <w:r w:rsidR="00AA3D40">
              <w:t xml:space="preserve">either </w:t>
            </w:r>
            <w:r w:rsidR="00AA3D40" w:rsidRPr="00AA3D40">
              <w:t xml:space="preserve">be a callback function or an object that defines the finder </w:t>
            </w:r>
            <w:r w:rsidR="00AA3D40">
              <w:t>properties</w:t>
            </w:r>
            <w:r w:rsidR="00AA3D40" w:rsidRPr="00AA3D40">
              <w:t xml:space="preserve">. </w:t>
            </w:r>
          </w:p>
          <w:p w14:paraId="2FED6FBC" w14:textId="605283C0" w:rsidR="00CD0E83" w:rsidRDefault="00AA3D40" w:rsidP="00AA3D40">
            <w:pPr>
              <w:pStyle w:val="SAGEBodyText"/>
            </w:pPr>
            <w:r w:rsidRPr="00AA3D40">
              <w:t xml:space="preserve">The </w:t>
            </w:r>
            <w:r>
              <w:t>following properties are available:</w:t>
            </w:r>
          </w:p>
          <w:p w14:paraId="63FE5ADE" w14:textId="343BB53B" w:rsidR="00AA3D40" w:rsidRDefault="00AA3D40" w:rsidP="006264D4">
            <w:pPr>
              <w:pStyle w:val="SAGEBullet1"/>
            </w:pPr>
            <w:r w:rsidRPr="00AA3D40">
              <w:rPr>
                <w:b/>
              </w:rPr>
              <w:t>viewID</w:t>
            </w:r>
            <w:r w:rsidRPr="00A12484">
              <w:t xml:space="preserve"> </w:t>
            </w:r>
            <w:r>
              <w:t>(Required)</w:t>
            </w:r>
          </w:p>
          <w:p w14:paraId="3B087E34" w14:textId="33BE256E" w:rsidR="00AA3D40" w:rsidRPr="00A12484" w:rsidRDefault="00AA3D40"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w:t>
            </w:r>
            <w:r w:rsidR="007A0846">
              <w:t>P0006</w:t>
            </w:r>
            <w:r>
              <w:t>)</w:t>
            </w:r>
          </w:p>
          <w:p w14:paraId="10F68B7F" w14:textId="34AA376C" w:rsidR="00AA3D40" w:rsidRDefault="00AA3D40" w:rsidP="006264D4">
            <w:pPr>
              <w:pStyle w:val="SAGEBullet1"/>
            </w:pPr>
            <w:r w:rsidRPr="00AA3D40">
              <w:rPr>
                <w:b/>
              </w:rPr>
              <w:t>viewOrder</w:t>
            </w:r>
            <w:r w:rsidRPr="00A12484">
              <w:t xml:space="preserve"> </w:t>
            </w:r>
            <w:r>
              <w:t>(Required)</w:t>
            </w:r>
          </w:p>
          <w:p w14:paraId="4FDE6423" w14:textId="2F631C2D" w:rsidR="00AA3D40" w:rsidRDefault="00AA3D40"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7AE25510" w14:textId="77777777" w:rsidR="00AA3D40" w:rsidRDefault="00AA3D40" w:rsidP="006264D4">
            <w:pPr>
              <w:pStyle w:val="SAGEBullet1"/>
            </w:pPr>
            <w:r w:rsidRPr="006264D4">
              <w:rPr>
                <w:b/>
                <w:bCs/>
              </w:rPr>
              <w:t>displayFieldNames</w:t>
            </w:r>
            <w:r>
              <w:t xml:space="preserve"> (Required)</w:t>
            </w:r>
          </w:p>
          <w:p w14:paraId="305FDDAC" w14:textId="4F4F5A8F" w:rsidR="007A0846" w:rsidRDefault="00AA3D40" w:rsidP="006264D4">
            <w:pPr>
              <w:pStyle w:val="SAGEBullet1"/>
              <w:numPr>
                <w:ilvl w:val="1"/>
                <w:numId w:val="4"/>
              </w:numPr>
            </w:pPr>
            <w:r>
              <w:t>Sets the fields to be displayed</w:t>
            </w:r>
          </w:p>
          <w:p w14:paraId="21B464FD" w14:textId="0E865455" w:rsidR="00AA3D40" w:rsidRPr="00A12484" w:rsidRDefault="007A0846" w:rsidP="006264D4">
            <w:pPr>
              <w:pStyle w:val="SAGEBullet1"/>
              <w:numPr>
                <w:ilvl w:val="1"/>
                <w:numId w:val="4"/>
              </w:numPr>
            </w:pPr>
            <w:r>
              <w:t>These</w:t>
            </w:r>
            <w:r w:rsidR="00AA3D40">
              <w:t xml:space="preserve"> fields will also appear in the dropdown list of the popup for further filtering. </w:t>
            </w:r>
            <w:r>
              <w:t xml:space="preserve">(i.e. </w:t>
            </w:r>
            <w:r w:rsidR="00AA3D40" w:rsidRPr="00A12484">
              <w:t>["ACCTSET", "TEXTDESC", "SWACTV", "DATEINACTV", "DATELASTMN", "CURRCODE"]</w:t>
            </w:r>
            <w:r>
              <w:t>)</w:t>
            </w:r>
          </w:p>
          <w:p w14:paraId="7D18EAED" w14:textId="77777777" w:rsidR="007A0846" w:rsidRDefault="00AA3D40" w:rsidP="006264D4">
            <w:pPr>
              <w:pStyle w:val="SAGEBullet1"/>
            </w:pPr>
            <w:r w:rsidRPr="006264D4">
              <w:rPr>
                <w:b/>
                <w:bCs/>
              </w:rPr>
              <w:lastRenderedPageBreak/>
              <w:t>returnFieldNames</w:t>
            </w:r>
            <w:r w:rsidRPr="00A12484">
              <w:t xml:space="preserve"> </w:t>
            </w:r>
            <w:r w:rsidR="007A0846">
              <w:t>(Required)</w:t>
            </w:r>
          </w:p>
          <w:p w14:paraId="20930252" w14:textId="5ED09A9D" w:rsidR="00AA3D40" w:rsidRPr="00A12484" w:rsidRDefault="007A0846" w:rsidP="006264D4">
            <w:pPr>
              <w:pStyle w:val="SAGEBullet1"/>
              <w:numPr>
                <w:ilvl w:val="1"/>
                <w:numId w:val="4"/>
              </w:numPr>
            </w:pPr>
            <w:r>
              <w:t>Sets</w:t>
            </w:r>
            <w:r w:rsidR="00AA3D40">
              <w:t xml:space="preserve"> the field</w:t>
            </w:r>
            <w:r>
              <w:t>(s)</w:t>
            </w:r>
            <w:r w:rsidR="00AA3D40">
              <w:t xml:space="preserve"> to be returned</w:t>
            </w:r>
            <w:r>
              <w:t xml:space="preserve"> (i.e. </w:t>
            </w:r>
            <w:r w:rsidR="00AA3D40">
              <w:t>[</w:t>
            </w:r>
            <w:r w:rsidR="00AA3D40" w:rsidRPr="00A12484">
              <w:t>"ACCTSET"</w:t>
            </w:r>
            <w:r w:rsidR="00AA3D40">
              <w:t>]</w:t>
            </w:r>
            <w:r>
              <w:t>)</w:t>
            </w:r>
          </w:p>
          <w:p w14:paraId="140CA7EF" w14:textId="77777777" w:rsidR="007A0846" w:rsidRDefault="00AA3D40" w:rsidP="006264D4">
            <w:pPr>
              <w:pStyle w:val="SAGEBullet1"/>
            </w:pPr>
            <w:proofErr w:type="spellStart"/>
            <w:r w:rsidRPr="006264D4">
              <w:rPr>
                <w:b/>
                <w:bCs/>
              </w:rPr>
              <w:t>initKeyValues</w:t>
            </w:r>
            <w:proofErr w:type="spellEnd"/>
            <w:r>
              <w:t xml:space="preserve"> </w:t>
            </w:r>
            <w:r w:rsidR="007A0846">
              <w:t>(Optional)</w:t>
            </w:r>
          </w:p>
          <w:p w14:paraId="42CCD769" w14:textId="5537EBEF" w:rsidR="00AA3D40" w:rsidRPr="009310D9" w:rsidRDefault="007A0846" w:rsidP="006264D4">
            <w:pPr>
              <w:pStyle w:val="SAGEBullet1"/>
              <w:numPr>
                <w:ilvl w:val="1"/>
                <w:numId w:val="4"/>
              </w:numPr>
            </w:pPr>
            <w:r>
              <w:t>Sets</w:t>
            </w:r>
            <w:r w:rsidR="00AA3D40">
              <w:t xml:space="preserve"> the initial values for the key field</w:t>
            </w:r>
            <w:r>
              <w:t>(</w:t>
            </w:r>
            <w:r w:rsidR="00AA3D40">
              <w:t>s</w:t>
            </w:r>
            <w:r>
              <w:t>)</w:t>
            </w:r>
            <w:r w:rsidR="00AA3D40">
              <w:t>. If omitted, the finder search from the beginning</w:t>
            </w:r>
            <w:r>
              <w:t xml:space="preserve"> of the table</w:t>
            </w:r>
            <w:r w:rsidR="00AA3D40">
              <w:t xml:space="preserve">. </w:t>
            </w:r>
            <w:r>
              <w:t xml:space="preserve">(i.e. </w:t>
            </w:r>
            <w:r w:rsidR="00AA3D40">
              <w:t>[“USA”</w:t>
            </w:r>
            <w:proofErr w:type="gramStart"/>
            <w:r w:rsidR="00AA3D40">
              <w:t xml:space="preserve">] </w:t>
            </w:r>
            <w:r>
              <w:t>)</w:t>
            </w:r>
            <w:proofErr w:type="gramEnd"/>
          </w:p>
          <w:p w14:paraId="0DACEBF3" w14:textId="77777777" w:rsidR="00BF6478" w:rsidRDefault="00BF6478" w:rsidP="006264D4">
            <w:pPr>
              <w:pStyle w:val="SAGEBullet1"/>
            </w:pPr>
            <w:r>
              <w:rPr>
                <w:b/>
              </w:rPr>
              <w:t>f</w:t>
            </w:r>
            <w:r w:rsidR="00AA3D40" w:rsidRPr="00BF6478">
              <w:rPr>
                <w:b/>
              </w:rPr>
              <w:t>ilter</w:t>
            </w:r>
            <w:r w:rsidRPr="00BF6478">
              <w:t xml:space="preserve"> (Optional)</w:t>
            </w:r>
          </w:p>
          <w:p w14:paraId="4770A5E5" w14:textId="525A7260" w:rsidR="00AA3D40" w:rsidRPr="009310D9" w:rsidRDefault="00BF6478" w:rsidP="006264D4">
            <w:pPr>
              <w:pStyle w:val="SAGEBullet1"/>
              <w:numPr>
                <w:ilvl w:val="1"/>
                <w:numId w:val="4"/>
              </w:numPr>
            </w:pPr>
            <w:r>
              <w:t>Sets</w:t>
            </w:r>
            <w:r w:rsidR="00AA3D40" w:rsidRPr="009310D9">
              <w:t xml:space="preserve"> a hidden filter where the finder </w:t>
            </w:r>
            <w:r>
              <w:t xml:space="preserve">will further </w:t>
            </w:r>
            <w:r w:rsidR="00AA3D40" w:rsidRPr="009310D9">
              <w:t xml:space="preserve">restrict the search scope </w:t>
            </w:r>
            <w:r>
              <w:t xml:space="preserve">in additional to the </w:t>
            </w:r>
            <w:r w:rsidR="00AA3D40">
              <w:t xml:space="preserve">filter </w:t>
            </w:r>
            <w:r w:rsidR="00AA3D40" w:rsidRPr="009310D9">
              <w:t>specif</w:t>
            </w:r>
            <w:r w:rsidR="00AA3D40">
              <w:t>ie</w:t>
            </w:r>
            <w:r>
              <w:t>d</w:t>
            </w:r>
            <w:r w:rsidR="00AA3D40" w:rsidRPr="009310D9">
              <w:t xml:space="preserve"> </w:t>
            </w:r>
            <w:r>
              <w:t>in</w:t>
            </w:r>
            <w:r w:rsidR="00AA3D40" w:rsidRPr="009310D9">
              <w:t xml:space="preserve"> the finder </w:t>
            </w:r>
            <w:r>
              <w:t>screen (</w:t>
            </w:r>
            <w:proofErr w:type="gramStart"/>
            <w:r>
              <w:t>i.e.</w:t>
            </w:r>
            <w:proofErr w:type="gramEnd"/>
            <w:r>
              <w:t xml:space="preserve"> </w:t>
            </w:r>
            <w:r w:rsidR="00AA3D40" w:rsidRPr="009310D9">
              <w:t>“DELETE = 0”</w:t>
            </w:r>
            <w:r>
              <w:t>)</w:t>
            </w:r>
          </w:p>
          <w:p w14:paraId="2F6FB679" w14:textId="77777777" w:rsidR="00BF6478" w:rsidRPr="00BF6478" w:rsidRDefault="00AA3D40" w:rsidP="006264D4">
            <w:pPr>
              <w:pStyle w:val="SAGEBullet1"/>
            </w:pPr>
            <w:proofErr w:type="spellStart"/>
            <w:r w:rsidRPr="006264D4">
              <w:rPr>
                <w:b/>
                <w:bCs/>
              </w:rPr>
              <w:t>parentValAsInitKey</w:t>
            </w:r>
            <w:proofErr w:type="spellEnd"/>
            <w:r w:rsidR="00BF6478" w:rsidRPr="00BF6478">
              <w:t xml:space="preserve"> (</w:t>
            </w:r>
            <w:r w:rsidR="00BF6478">
              <w:t>Optional)</w:t>
            </w:r>
          </w:p>
          <w:p w14:paraId="0F3D1765" w14:textId="77777777" w:rsidR="00BF6478" w:rsidRDefault="00BF6478" w:rsidP="006264D4">
            <w:pPr>
              <w:pStyle w:val="SAGEBullet1"/>
              <w:numPr>
                <w:ilvl w:val="1"/>
                <w:numId w:val="4"/>
              </w:numPr>
            </w:pPr>
            <w:r>
              <w:t>Default to true</w:t>
            </w:r>
          </w:p>
          <w:p w14:paraId="3D0D3273" w14:textId="77777777" w:rsidR="00BF6478" w:rsidRDefault="00AA3D40" w:rsidP="006264D4">
            <w:pPr>
              <w:pStyle w:val="SAGEBullet1"/>
              <w:numPr>
                <w:ilvl w:val="1"/>
                <w:numId w:val="4"/>
              </w:numPr>
            </w:pPr>
            <w:r w:rsidRPr="009310D9">
              <w:t xml:space="preserve">When set to </w:t>
            </w:r>
            <w:r w:rsidR="00BF6478">
              <w:t>true</w:t>
            </w:r>
            <w:r w:rsidRPr="009310D9">
              <w:t xml:space="preserve">, the value in the parent control </w:t>
            </w:r>
            <w:r w:rsidR="00BF6478">
              <w:t xml:space="preserve">will be used </w:t>
            </w:r>
            <w:r w:rsidRPr="009310D9">
              <w:t>as the initial key</w:t>
            </w:r>
            <w:r w:rsidR="00BF6478">
              <w:t>/search</w:t>
            </w:r>
            <w:r w:rsidRPr="009310D9">
              <w:t xml:space="preserve"> value. </w:t>
            </w:r>
          </w:p>
          <w:p w14:paraId="4799185C" w14:textId="0C5F510E" w:rsidR="00AA3D40" w:rsidRPr="009310D9" w:rsidRDefault="00AA3D40"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1035E6F3" w14:textId="77777777" w:rsidR="00E859CA" w:rsidRPr="00E859CA" w:rsidRDefault="00AA3D40" w:rsidP="006264D4">
            <w:pPr>
              <w:pStyle w:val="SAGEBullet1"/>
            </w:pPr>
            <w:proofErr w:type="spellStart"/>
            <w:r w:rsidRPr="006264D4">
              <w:rPr>
                <w:b/>
                <w:bCs/>
              </w:rPr>
              <w:t>optionalFieldBindings</w:t>
            </w:r>
            <w:proofErr w:type="spellEnd"/>
            <w:r w:rsidR="00E859CA">
              <w:t xml:space="preserve"> (Optional)</w:t>
            </w:r>
          </w:p>
          <w:p w14:paraId="574856EA" w14:textId="2F719F8B" w:rsidR="00AA3D40" w:rsidRPr="00BB18F2" w:rsidRDefault="00AA3D40" w:rsidP="006264D4">
            <w:pPr>
              <w:pStyle w:val="SAGEBullet1"/>
              <w:numPr>
                <w:ilvl w:val="1"/>
                <w:numId w:val="4"/>
              </w:numPr>
            </w:pPr>
            <w:r w:rsidRPr="009310D9">
              <w:t>When set</w:t>
            </w:r>
            <w:r>
              <w:t xml:space="preserve">, </w:t>
            </w:r>
            <w:r w:rsidR="00E859CA">
              <w:t>o</w:t>
            </w:r>
            <w:r>
              <w:t xml:space="preserve">ptional fields </w:t>
            </w:r>
            <w:r w:rsidR="00E859CA">
              <w:t xml:space="preserve">will be included </w:t>
            </w:r>
            <w:r>
              <w:t>in the filter</w:t>
            </w:r>
            <w:r w:rsidR="00E859CA">
              <w:t xml:space="preserve">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0D3B3284" w14:textId="79CD4F1D" w:rsidR="00AA3D40" w:rsidRPr="00E859CA" w:rsidRDefault="00AA3D40" w:rsidP="006264D4">
            <w:pPr>
              <w:pStyle w:val="SAGEBullet1"/>
            </w:pPr>
            <w:bookmarkStart w:id="16" w:name="_Hlk59013565"/>
            <w:proofErr w:type="spellStart"/>
            <w:r w:rsidRPr="006264D4">
              <w:rPr>
                <w:b/>
                <w:bCs/>
              </w:rPr>
              <w:t>ReinterpretInitKeyValues</w:t>
            </w:r>
            <w:proofErr w:type="spellEnd"/>
            <w:r w:rsidR="00E859CA">
              <w:t xml:space="preserve"> (Optional)</w:t>
            </w:r>
          </w:p>
          <w:p w14:paraId="356ECF95" w14:textId="77777777" w:rsidR="00E859CA" w:rsidRDefault="00AA3D40" w:rsidP="006264D4">
            <w:pPr>
              <w:pStyle w:val="SAGEBullet1"/>
              <w:numPr>
                <w:ilvl w:val="1"/>
                <w:numId w:val="4"/>
              </w:numPr>
            </w:pPr>
            <w:r>
              <w:t xml:space="preserve">Default </w:t>
            </w:r>
            <w:r w:rsidR="00E859CA">
              <w:t>to true</w:t>
            </w:r>
          </w:p>
          <w:p w14:paraId="28C39935" w14:textId="77777777" w:rsidR="00E859CA" w:rsidRDefault="00E859CA" w:rsidP="006264D4">
            <w:pPr>
              <w:pStyle w:val="SAGEBullet1"/>
              <w:numPr>
                <w:ilvl w:val="1"/>
                <w:numId w:val="4"/>
              </w:numPr>
            </w:pPr>
            <w:r>
              <w:t>When set to true</w:t>
            </w:r>
          </w:p>
          <w:p w14:paraId="43553002" w14:textId="77777777" w:rsidR="00E859CA" w:rsidRDefault="00E859CA" w:rsidP="006264D4">
            <w:pPr>
              <w:pStyle w:val="SAGEBullet1"/>
              <w:numPr>
                <w:ilvl w:val="2"/>
                <w:numId w:val="4"/>
              </w:numPr>
            </w:pPr>
            <w:r>
              <w:t xml:space="preserve">Sets </w:t>
            </w:r>
            <w:r w:rsidR="00AA3D40">
              <w:t>the initial key values to the ACCPAC business entity</w:t>
            </w:r>
          </w:p>
          <w:p w14:paraId="0BFE3B71" w14:textId="77777777" w:rsidR="00E859CA" w:rsidRDefault="00E859CA" w:rsidP="006264D4">
            <w:pPr>
              <w:pStyle w:val="SAGEBullet1"/>
              <w:numPr>
                <w:ilvl w:val="2"/>
                <w:numId w:val="4"/>
              </w:numPr>
            </w:pPr>
            <w:r>
              <w:t>Gets</w:t>
            </w:r>
            <w:r w:rsidR="00AA3D40">
              <w:t xml:space="preserve"> the value back</w:t>
            </w:r>
          </w:p>
          <w:p w14:paraId="1F3D63AD" w14:textId="77777777" w:rsidR="00AA3D40" w:rsidRDefault="00E859CA" w:rsidP="006264D4">
            <w:pPr>
              <w:pStyle w:val="SAGEBullet1"/>
              <w:numPr>
                <w:ilvl w:val="2"/>
                <w:numId w:val="4"/>
              </w:numPr>
            </w:pPr>
            <w:r>
              <w:t>Uses</w:t>
            </w:r>
            <w:r w:rsidR="00AA3D40">
              <w:t xml:space="preserve"> the returned value to construct the filter to calculate page count.</w:t>
            </w:r>
          </w:p>
          <w:bookmarkEnd w:id="16"/>
          <w:p w14:paraId="5A258EB3"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0250A095" w14:textId="00939023" w:rsidR="00D76CEB" w:rsidRDefault="00D76CEB" w:rsidP="00D76CEB">
            <w:pPr>
              <w:pStyle w:val="SAGEBullet1"/>
              <w:numPr>
                <w:ilvl w:val="1"/>
                <w:numId w:val="4"/>
              </w:numPr>
            </w:pPr>
            <w:r>
              <w:t>An array that sets a path to override the default entry point.</w:t>
            </w:r>
          </w:p>
          <w:p w14:paraId="6A2D323E" w14:textId="25117BCA" w:rsidR="00D76CEB" w:rsidRDefault="00D76CEB" w:rsidP="00D76CEB">
            <w:pPr>
              <w:pStyle w:val="SAGEBullet1"/>
              <w:numPr>
                <w:ilvl w:val="1"/>
                <w:numId w:val="4"/>
              </w:numPr>
            </w:pPr>
            <w:r>
              <w:lastRenderedPageBreak/>
              <w:t>The URL array contains three elements: module, controller, and action (</w:t>
            </w:r>
            <w:proofErr w:type="gramStart"/>
            <w:r>
              <w:t>i.e.</w:t>
            </w:r>
            <w:proofErr w:type="gramEnd"/>
            <w:r>
              <w:t xml:space="preserve"> url: ["CS", "</w:t>
            </w:r>
            <w:proofErr w:type="spellStart"/>
            <w:r>
              <w:t>TaxGroupViewFinder</w:t>
            </w:r>
            <w:proofErr w:type="spellEnd"/>
            <w:r>
              <w:t>", "Find"]).</w:t>
            </w:r>
          </w:p>
          <w:p w14:paraId="62ED649E" w14:textId="66CD4DAB" w:rsidR="00D76CEB" w:rsidRDefault="00D76CEB" w:rsidP="00D76CEB">
            <w:pPr>
              <w:pStyle w:val="SAGEBullet1"/>
              <w:numPr>
                <w:ilvl w:val="1"/>
                <w:numId w:val="4"/>
              </w:numPr>
            </w:pPr>
            <w:r>
              <w:t>Used when the finder requires logic before initial load (</w:t>
            </w:r>
            <w:proofErr w:type="gramStart"/>
            <w:r>
              <w:t>i.e.</w:t>
            </w:r>
            <w:proofErr w:type="gramEnd"/>
            <w:r>
              <w:t xml:space="preserve"> showing/hiding the multicurrency column depending on the user’s company)</w:t>
            </w:r>
            <w:r w:rsidR="00F81B6B">
              <w:t>.</w:t>
            </w:r>
          </w:p>
          <w:p w14:paraId="4FB9ED16" w14:textId="77777777" w:rsidR="006264D4" w:rsidRDefault="006264D4" w:rsidP="006264D4">
            <w:pPr>
              <w:pStyle w:val="SAGEBullet1"/>
            </w:pPr>
            <w:proofErr w:type="spellStart"/>
            <w:r w:rsidRPr="006264D4">
              <w:rPr>
                <w:b/>
                <w:bCs/>
              </w:rPr>
              <w:t>pageSize</w:t>
            </w:r>
            <w:proofErr w:type="spellEnd"/>
            <w:r>
              <w:t xml:space="preserve"> (Optional)</w:t>
            </w:r>
          </w:p>
          <w:p w14:paraId="2AC94A86" w14:textId="77777777" w:rsidR="006264D4" w:rsidRDefault="006264D4" w:rsidP="006264D4">
            <w:pPr>
              <w:pStyle w:val="SAGEBullet1"/>
              <w:numPr>
                <w:ilvl w:val="1"/>
                <w:numId w:val="4"/>
              </w:numPr>
            </w:pPr>
            <w:r>
              <w:t>Default to 5</w:t>
            </w:r>
          </w:p>
          <w:p w14:paraId="073CAEE1" w14:textId="77777777" w:rsidR="006264D4" w:rsidRDefault="006264D4" w:rsidP="006264D4">
            <w:pPr>
              <w:pStyle w:val="SAGEBullet1"/>
              <w:numPr>
                <w:ilvl w:val="1"/>
                <w:numId w:val="4"/>
              </w:numPr>
            </w:pPr>
            <w:r>
              <w:t>Sets the number of rows to display on the finder grid</w:t>
            </w:r>
          </w:p>
          <w:p w14:paraId="3E0DAA0E" w14:textId="77777777" w:rsidR="006264D4" w:rsidRDefault="006264D4" w:rsidP="006264D4">
            <w:pPr>
              <w:pStyle w:val="SAGEBullet1"/>
            </w:pPr>
            <w:proofErr w:type="spellStart"/>
            <w:r w:rsidRPr="006264D4">
              <w:rPr>
                <w:b/>
                <w:bCs/>
              </w:rPr>
              <w:t>processRequiredFields</w:t>
            </w:r>
            <w:proofErr w:type="spellEnd"/>
            <w:r>
              <w:t xml:space="preserve"> (Optional)</w:t>
            </w:r>
          </w:p>
          <w:p w14:paraId="2D41BD65" w14:textId="77777777" w:rsidR="006264D4" w:rsidRDefault="006264D4" w:rsidP="006264D4">
            <w:pPr>
              <w:pStyle w:val="SAGEBullet1"/>
              <w:numPr>
                <w:ilvl w:val="1"/>
                <w:numId w:val="4"/>
              </w:numPr>
            </w:pPr>
            <w:r>
              <w:t>Json object that contains a list of key value pairs of field name and value (</w:t>
            </w:r>
            <w:proofErr w:type="spellStart"/>
            <w:r>
              <w:t>ie</w:t>
            </w:r>
            <w:proofErr w:type="spellEnd"/>
            <w:r>
              <w:t>. {“IDCUST”: “1200”}</w:t>
            </w:r>
          </w:p>
          <w:p w14:paraId="4E0B8B28" w14:textId="77777777" w:rsidR="006264D4" w:rsidRDefault="006264D4" w:rsidP="006264D4">
            <w:pPr>
              <w:pStyle w:val="SAGEBullet1"/>
              <w:numPr>
                <w:ilvl w:val="1"/>
                <w:numId w:val="4"/>
              </w:numPr>
            </w:pPr>
            <w:r>
              <w:t xml:space="preserve">Sets additional initial values for the business entity that requires Process call </w:t>
            </w:r>
          </w:p>
          <w:p w14:paraId="7F1EFAD6" w14:textId="51FCC406" w:rsidR="006264D4" w:rsidRPr="00DB228D" w:rsidRDefault="006264D4" w:rsidP="006264D4">
            <w:pPr>
              <w:pStyle w:val="SAGEBullet1"/>
              <w:numPr>
                <w:ilvl w:val="1"/>
                <w:numId w:val="4"/>
              </w:numPr>
            </w:pPr>
            <w:r>
              <w:t>A Process call will trigger before the business entity gets data only when this object is not empty</w:t>
            </w:r>
          </w:p>
        </w:tc>
      </w:tr>
      <w:tr w:rsidR="00CD0E83" w14:paraId="676AF00D" w14:textId="77777777" w:rsidTr="001221DE">
        <w:tc>
          <w:tcPr>
            <w:tcW w:w="1795" w:type="dxa"/>
          </w:tcPr>
          <w:p w14:paraId="2A046901" w14:textId="77777777" w:rsidR="00CD0E83" w:rsidRPr="00997624" w:rsidRDefault="00CD0E83" w:rsidP="001221DE">
            <w:pPr>
              <w:pStyle w:val="SAGETitleDate"/>
              <w:jc w:val="center"/>
              <w:rPr>
                <w:b/>
                <w:color w:val="7030A0"/>
              </w:rPr>
            </w:pPr>
          </w:p>
        </w:tc>
        <w:tc>
          <w:tcPr>
            <w:tcW w:w="1890" w:type="dxa"/>
          </w:tcPr>
          <w:p w14:paraId="063D17F2" w14:textId="3CC62C2E" w:rsidR="00CD0E83" w:rsidRPr="00CD0E83" w:rsidRDefault="007A3D2C" w:rsidP="001221DE">
            <w:pPr>
              <w:pStyle w:val="SAGETitleDate"/>
              <w:jc w:val="center"/>
              <w:rPr>
                <w:b/>
                <w:i/>
                <w:color w:val="auto"/>
              </w:rPr>
            </w:pPr>
            <w:proofErr w:type="spellStart"/>
            <w:r>
              <w:rPr>
                <w:b/>
                <w:i/>
                <w:color w:val="auto"/>
              </w:rPr>
              <w:t>onCancelCallback</w:t>
            </w:r>
            <w:proofErr w:type="spellEnd"/>
          </w:p>
        </w:tc>
        <w:tc>
          <w:tcPr>
            <w:tcW w:w="5523" w:type="dxa"/>
          </w:tcPr>
          <w:p w14:paraId="70CC4473" w14:textId="467019F0" w:rsidR="00CD0E83" w:rsidRPr="00B31DCE" w:rsidRDefault="000414CC" w:rsidP="001221DE">
            <w:pPr>
              <w:pStyle w:val="SAGEBodyText"/>
            </w:pPr>
            <w:r>
              <w:t>(Optional) A callback function if the developer wishes to be notified when the cancel button is selected</w:t>
            </w:r>
          </w:p>
        </w:tc>
      </w:tr>
      <w:tr w:rsidR="007A3D2C" w14:paraId="09137F1B" w14:textId="77777777" w:rsidTr="001221DE">
        <w:tc>
          <w:tcPr>
            <w:tcW w:w="1795" w:type="dxa"/>
          </w:tcPr>
          <w:p w14:paraId="5D095AED" w14:textId="77777777" w:rsidR="007A3D2C" w:rsidRPr="00997624" w:rsidRDefault="007A3D2C" w:rsidP="001221DE">
            <w:pPr>
              <w:pStyle w:val="SAGETitleDate"/>
              <w:jc w:val="center"/>
              <w:rPr>
                <w:b/>
                <w:color w:val="7030A0"/>
              </w:rPr>
            </w:pPr>
          </w:p>
        </w:tc>
        <w:tc>
          <w:tcPr>
            <w:tcW w:w="1890" w:type="dxa"/>
          </w:tcPr>
          <w:p w14:paraId="4AF21E79" w14:textId="72E960E0" w:rsidR="007A3D2C" w:rsidRPr="00CD0E83" w:rsidRDefault="007A3D2C" w:rsidP="001221DE">
            <w:pPr>
              <w:pStyle w:val="SAGETitleDate"/>
              <w:jc w:val="center"/>
              <w:rPr>
                <w:b/>
                <w:i/>
                <w:color w:val="auto"/>
              </w:rPr>
            </w:pPr>
            <w:r>
              <w:rPr>
                <w:b/>
                <w:i/>
                <w:color w:val="auto"/>
              </w:rPr>
              <w:t>height</w:t>
            </w:r>
          </w:p>
        </w:tc>
        <w:tc>
          <w:tcPr>
            <w:tcW w:w="5523" w:type="dxa"/>
          </w:tcPr>
          <w:p w14:paraId="4587E2C5" w14:textId="32041C5A" w:rsidR="007A3D2C" w:rsidRDefault="000414CC" w:rsidP="001221DE">
            <w:pPr>
              <w:pStyle w:val="SAGEBodyText"/>
            </w:pPr>
            <w:r>
              <w:t>(Optional) The developer may specify the height of the finder screen</w:t>
            </w:r>
          </w:p>
        </w:tc>
      </w:tr>
      <w:tr w:rsidR="007A3D2C" w14:paraId="7C26E2F1" w14:textId="77777777" w:rsidTr="001221DE">
        <w:tc>
          <w:tcPr>
            <w:tcW w:w="1795" w:type="dxa"/>
          </w:tcPr>
          <w:p w14:paraId="27005DAE" w14:textId="77777777" w:rsidR="007A3D2C" w:rsidRPr="00997624" w:rsidRDefault="007A3D2C" w:rsidP="001221DE">
            <w:pPr>
              <w:pStyle w:val="SAGETitleDate"/>
              <w:jc w:val="center"/>
              <w:rPr>
                <w:b/>
                <w:color w:val="7030A0"/>
              </w:rPr>
            </w:pPr>
          </w:p>
        </w:tc>
        <w:tc>
          <w:tcPr>
            <w:tcW w:w="1890" w:type="dxa"/>
          </w:tcPr>
          <w:p w14:paraId="5416A245" w14:textId="788A1A43" w:rsidR="007A3D2C" w:rsidRPr="00CD0E83" w:rsidRDefault="007A3D2C" w:rsidP="001221DE">
            <w:pPr>
              <w:pStyle w:val="SAGETitleDate"/>
              <w:jc w:val="center"/>
              <w:rPr>
                <w:b/>
                <w:i/>
                <w:color w:val="auto"/>
              </w:rPr>
            </w:pPr>
            <w:r>
              <w:rPr>
                <w:b/>
                <w:i/>
                <w:color w:val="auto"/>
              </w:rPr>
              <w:t>top</w:t>
            </w:r>
          </w:p>
        </w:tc>
        <w:tc>
          <w:tcPr>
            <w:tcW w:w="5523" w:type="dxa"/>
          </w:tcPr>
          <w:p w14:paraId="035C048A" w14:textId="2150000F" w:rsidR="007A3D2C" w:rsidRDefault="000414CC" w:rsidP="001221DE">
            <w:pPr>
              <w:pStyle w:val="SAGEBodyText"/>
            </w:pPr>
            <w:r>
              <w:t xml:space="preserve">(Optional) the developer </w:t>
            </w:r>
            <w:r w:rsidR="004848B4">
              <w:t>may specify the top location for the finder screen</w:t>
            </w:r>
          </w:p>
        </w:tc>
      </w:tr>
      <w:tr w:rsidR="00CD0E83" w14:paraId="79ED53B4" w14:textId="77777777" w:rsidTr="001221DE">
        <w:tc>
          <w:tcPr>
            <w:tcW w:w="1795" w:type="dxa"/>
          </w:tcPr>
          <w:p w14:paraId="0C8821BB" w14:textId="77777777" w:rsidR="00CD0E83" w:rsidRPr="00997624" w:rsidRDefault="00CD0E83" w:rsidP="001221DE">
            <w:pPr>
              <w:pStyle w:val="SAGETitleDate"/>
              <w:jc w:val="center"/>
              <w:rPr>
                <w:b/>
                <w:color w:val="7030A0"/>
              </w:rPr>
            </w:pPr>
            <w:r w:rsidRPr="00997624">
              <w:rPr>
                <w:b/>
                <w:color w:val="7030A0"/>
              </w:rPr>
              <w:t>Returns</w:t>
            </w:r>
          </w:p>
        </w:tc>
        <w:tc>
          <w:tcPr>
            <w:tcW w:w="7413" w:type="dxa"/>
            <w:gridSpan w:val="2"/>
          </w:tcPr>
          <w:p w14:paraId="5D82B1D6" w14:textId="3886A7DF" w:rsidR="00CD0E83" w:rsidRPr="007A3D2C" w:rsidRDefault="004848B4" w:rsidP="00CD0E83">
            <w:pPr>
              <w:pStyle w:val="SAGEBodyText"/>
            </w:pPr>
            <w:r>
              <w:t>None</w:t>
            </w:r>
          </w:p>
        </w:tc>
      </w:tr>
      <w:tr w:rsidR="00CD0E83" w14:paraId="54BC27E9" w14:textId="77777777" w:rsidTr="001221DE">
        <w:tc>
          <w:tcPr>
            <w:tcW w:w="1795" w:type="dxa"/>
          </w:tcPr>
          <w:p w14:paraId="20B10EFD" w14:textId="77777777" w:rsidR="00CD0E83" w:rsidRPr="00997624" w:rsidRDefault="00CD0E83" w:rsidP="001221DE">
            <w:pPr>
              <w:pStyle w:val="SAGETitleDate"/>
              <w:jc w:val="center"/>
              <w:rPr>
                <w:b/>
                <w:color w:val="7030A0"/>
              </w:rPr>
            </w:pPr>
            <w:r w:rsidRPr="00997624">
              <w:rPr>
                <w:b/>
                <w:color w:val="7030A0"/>
              </w:rPr>
              <w:t>Example</w:t>
            </w:r>
          </w:p>
        </w:tc>
        <w:tc>
          <w:tcPr>
            <w:tcW w:w="7413" w:type="dxa"/>
            <w:gridSpan w:val="2"/>
          </w:tcPr>
          <w:p w14:paraId="4398B748" w14:textId="22736BE2" w:rsidR="00CD0E83" w:rsidRPr="007A3D2C" w:rsidRDefault="004848B4" w:rsidP="001221DE">
            <w:pPr>
              <w:pStyle w:val="SAGEBodyText"/>
            </w:pPr>
            <w:r>
              <w:t xml:space="preserve">See </w:t>
            </w:r>
            <w:r w:rsidR="00814C81">
              <w:t>Example</w:t>
            </w:r>
            <w:r>
              <w:t xml:space="preserve"> section</w:t>
            </w:r>
          </w:p>
        </w:tc>
      </w:tr>
    </w:tbl>
    <w:p w14:paraId="78FA58AC" w14:textId="6BB73F02" w:rsidR="00CD0E83" w:rsidRDefault="00CD0E83" w:rsidP="007718CB">
      <w:pPr>
        <w:pStyle w:val="SAGEBodyText"/>
        <w:rPr>
          <w:b/>
          <w:i/>
          <w:color w:val="27A2C9"/>
        </w:rPr>
      </w:pPr>
    </w:p>
    <w:p w14:paraId="480B69D0" w14:textId="77777777" w:rsidR="002826F3" w:rsidRDefault="002826F3" w:rsidP="002826F3">
      <w:pPr>
        <w:pStyle w:val="SAGEBodyText"/>
      </w:pPr>
    </w:p>
    <w:p w14:paraId="78E72CCC" w14:textId="77777777" w:rsidR="002826F3" w:rsidRDefault="002826F3" w:rsidP="002826F3">
      <w:pPr>
        <w:pStyle w:val="SAGEBodyText"/>
      </w:pPr>
    </w:p>
    <w:tbl>
      <w:tblPr>
        <w:tblStyle w:val="TableGrid"/>
        <w:tblW w:w="0" w:type="auto"/>
        <w:tblLook w:val="04A0" w:firstRow="1" w:lastRow="0" w:firstColumn="1" w:lastColumn="0" w:noHBand="0" w:noVBand="1"/>
      </w:tblPr>
      <w:tblGrid>
        <w:gridCol w:w="1742"/>
        <w:gridCol w:w="2283"/>
        <w:gridCol w:w="5183"/>
      </w:tblGrid>
      <w:tr w:rsidR="002826F3" w14:paraId="5C491F65" w14:textId="77777777" w:rsidTr="006264D4">
        <w:tc>
          <w:tcPr>
            <w:tcW w:w="9208" w:type="dxa"/>
            <w:gridSpan w:val="3"/>
          </w:tcPr>
          <w:p w14:paraId="57AE7EF3" w14:textId="7FB224CF" w:rsidR="002826F3" w:rsidRPr="007A3D2C" w:rsidRDefault="002826F3" w:rsidP="006264D4">
            <w:pPr>
              <w:pStyle w:val="SAGEBodyText"/>
              <w:rPr>
                <w:sz w:val="28"/>
                <w:szCs w:val="28"/>
              </w:rPr>
            </w:pPr>
            <w:proofErr w:type="spellStart"/>
            <w:proofErr w:type="gramStart"/>
            <w:r w:rsidRPr="007A3D2C">
              <w:rPr>
                <w:b/>
                <w:i/>
                <w:sz w:val="28"/>
                <w:szCs w:val="28"/>
              </w:rPr>
              <w:t>sg.viewFinderHelper.setViewFinder</w:t>
            </w:r>
            <w:r>
              <w:rPr>
                <w:b/>
                <w:i/>
                <w:sz w:val="28"/>
                <w:szCs w:val="28"/>
              </w:rPr>
              <w:t>Ex</w:t>
            </w:r>
            <w:proofErr w:type="spellEnd"/>
            <w:proofErr w:type="gramEnd"/>
            <w:r w:rsidRPr="007A3D2C">
              <w:rPr>
                <w:sz w:val="28"/>
                <w:szCs w:val="28"/>
              </w:rPr>
              <w:t>(</w:t>
            </w:r>
            <w:r w:rsidRPr="007A3D2C">
              <w:rPr>
                <w:b/>
                <w:i/>
                <w:sz w:val="28"/>
                <w:szCs w:val="28"/>
              </w:rPr>
              <w:t>id</w:t>
            </w:r>
            <w:r w:rsidRPr="007A3D2C">
              <w:rPr>
                <w:sz w:val="28"/>
                <w:szCs w:val="28"/>
              </w:rPr>
              <w:t xml:space="preserve">, </w:t>
            </w:r>
            <w:r w:rsidRPr="007A3D2C">
              <w:rPr>
                <w:b/>
                <w:i/>
                <w:sz w:val="28"/>
                <w:szCs w:val="28"/>
              </w:rPr>
              <w:t>parent</w:t>
            </w:r>
            <w:r w:rsidRPr="007A3D2C">
              <w:rPr>
                <w:sz w:val="28"/>
                <w:szCs w:val="28"/>
              </w:rPr>
              <w:t xml:space="preserve">, </w:t>
            </w:r>
            <w:proofErr w:type="spellStart"/>
            <w:r w:rsidRPr="007A3D2C">
              <w:rPr>
                <w:b/>
                <w:i/>
                <w:sz w:val="28"/>
                <w:szCs w:val="28"/>
              </w:rPr>
              <w:t>finderProperties</w:t>
            </w:r>
            <w:proofErr w:type="spellEnd"/>
            <w:r w:rsidRPr="007A3D2C">
              <w:rPr>
                <w:sz w:val="28"/>
                <w:szCs w:val="28"/>
              </w:rPr>
              <w:t xml:space="preserve">, </w:t>
            </w:r>
            <w:proofErr w:type="spellStart"/>
            <w:r w:rsidRPr="007A3D2C">
              <w:rPr>
                <w:b/>
                <w:i/>
                <w:sz w:val="28"/>
                <w:szCs w:val="28"/>
              </w:rPr>
              <w:t>on</w:t>
            </w:r>
            <w:r>
              <w:rPr>
                <w:b/>
                <w:i/>
                <w:sz w:val="28"/>
                <w:szCs w:val="28"/>
              </w:rPr>
              <w:t>SuccessCallBack</w:t>
            </w:r>
            <w:proofErr w:type="spellEnd"/>
            <w:r>
              <w:rPr>
                <w:b/>
                <w:i/>
                <w:sz w:val="28"/>
                <w:szCs w:val="28"/>
              </w:rPr>
              <w:t xml:space="preserve">, </w:t>
            </w:r>
            <w:proofErr w:type="spellStart"/>
            <w:r w:rsidRPr="007A3D2C">
              <w:rPr>
                <w:b/>
                <w:i/>
                <w:sz w:val="28"/>
                <w:szCs w:val="28"/>
              </w:rPr>
              <w:t>onCancelCallback</w:t>
            </w:r>
            <w:proofErr w:type="spellEnd"/>
            <w:r>
              <w:rPr>
                <w:b/>
                <w:i/>
                <w:sz w:val="28"/>
                <w:szCs w:val="28"/>
              </w:rPr>
              <w:t xml:space="preserve">, </w:t>
            </w:r>
            <w:proofErr w:type="spellStart"/>
            <w:r>
              <w:rPr>
                <w:b/>
                <w:i/>
                <w:sz w:val="28"/>
                <w:szCs w:val="28"/>
              </w:rPr>
              <w:t>filterAcation</w:t>
            </w:r>
            <w:proofErr w:type="spellEnd"/>
            <w:r w:rsidRPr="007A3D2C">
              <w:rPr>
                <w:sz w:val="28"/>
                <w:szCs w:val="28"/>
              </w:rPr>
              <w:t xml:space="preserve">, </w:t>
            </w:r>
            <w:r w:rsidRPr="007A3D2C">
              <w:rPr>
                <w:b/>
                <w:i/>
                <w:sz w:val="28"/>
                <w:szCs w:val="28"/>
              </w:rPr>
              <w:t>height</w:t>
            </w:r>
            <w:r w:rsidRPr="007A3D2C">
              <w:rPr>
                <w:sz w:val="28"/>
                <w:szCs w:val="28"/>
              </w:rPr>
              <w:t xml:space="preserve">, </w:t>
            </w:r>
            <w:r w:rsidRPr="007A3D2C">
              <w:rPr>
                <w:b/>
                <w:i/>
                <w:sz w:val="28"/>
                <w:szCs w:val="28"/>
              </w:rPr>
              <w:t>top</w:t>
            </w:r>
            <w:r w:rsidRPr="007A3D2C">
              <w:rPr>
                <w:sz w:val="28"/>
                <w:szCs w:val="28"/>
              </w:rPr>
              <w:t>)</w:t>
            </w:r>
          </w:p>
        </w:tc>
      </w:tr>
      <w:tr w:rsidR="002826F3" w14:paraId="1AE4D7D9" w14:textId="77777777" w:rsidTr="006264D4">
        <w:tc>
          <w:tcPr>
            <w:tcW w:w="1795" w:type="dxa"/>
          </w:tcPr>
          <w:p w14:paraId="7C464DD7" w14:textId="77777777" w:rsidR="002826F3" w:rsidRPr="00997624" w:rsidRDefault="002826F3" w:rsidP="006264D4">
            <w:pPr>
              <w:pStyle w:val="SAGETitleDate"/>
              <w:jc w:val="center"/>
              <w:rPr>
                <w:b/>
                <w:color w:val="7030A0"/>
              </w:rPr>
            </w:pPr>
            <w:r w:rsidRPr="00997624">
              <w:rPr>
                <w:b/>
                <w:color w:val="7030A0"/>
              </w:rPr>
              <w:t>Description</w:t>
            </w:r>
          </w:p>
        </w:tc>
        <w:tc>
          <w:tcPr>
            <w:tcW w:w="7413" w:type="dxa"/>
            <w:gridSpan w:val="2"/>
          </w:tcPr>
          <w:p w14:paraId="30251D61" w14:textId="77777777" w:rsidR="002826F3" w:rsidRDefault="002826F3" w:rsidP="006264D4">
            <w:pPr>
              <w:pStyle w:val="SAGEBodyText"/>
            </w:pPr>
            <w:r>
              <w:t>Set the finder for use</w:t>
            </w:r>
          </w:p>
        </w:tc>
      </w:tr>
      <w:tr w:rsidR="002826F3" w14:paraId="1F11F166" w14:textId="77777777" w:rsidTr="006264D4">
        <w:tc>
          <w:tcPr>
            <w:tcW w:w="1795" w:type="dxa"/>
          </w:tcPr>
          <w:p w14:paraId="58396FDB" w14:textId="77777777" w:rsidR="002826F3" w:rsidRPr="00997624" w:rsidRDefault="002826F3" w:rsidP="006264D4">
            <w:pPr>
              <w:pStyle w:val="SAGETitleDate"/>
              <w:jc w:val="center"/>
              <w:rPr>
                <w:b/>
                <w:color w:val="7030A0"/>
              </w:rPr>
            </w:pPr>
            <w:r w:rsidRPr="00997624">
              <w:rPr>
                <w:b/>
                <w:color w:val="7030A0"/>
              </w:rPr>
              <w:t>Parameters</w:t>
            </w:r>
          </w:p>
        </w:tc>
        <w:tc>
          <w:tcPr>
            <w:tcW w:w="1890" w:type="dxa"/>
          </w:tcPr>
          <w:p w14:paraId="2E84FE19" w14:textId="77777777" w:rsidR="002826F3" w:rsidRPr="00CD0E83" w:rsidRDefault="002826F3" w:rsidP="006264D4">
            <w:pPr>
              <w:pStyle w:val="SAGETitleDate"/>
              <w:jc w:val="center"/>
              <w:rPr>
                <w:color w:val="auto"/>
              </w:rPr>
            </w:pPr>
            <w:r>
              <w:rPr>
                <w:b/>
                <w:i/>
                <w:color w:val="auto"/>
              </w:rPr>
              <w:t>id</w:t>
            </w:r>
          </w:p>
        </w:tc>
        <w:tc>
          <w:tcPr>
            <w:tcW w:w="5523" w:type="dxa"/>
          </w:tcPr>
          <w:p w14:paraId="3F14E13F" w14:textId="77777777" w:rsidR="002826F3" w:rsidRPr="00D321FF" w:rsidRDefault="002826F3" w:rsidP="006264D4">
            <w:pPr>
              <w:pStyle w:val="SAGEBodyText"/>
            </w:pPr>
            <w:r>
              <w:t xml:space="preserve">(Required) </w:t>
            </w:r>
            <w:r w:rsidRPr="00D321FF">
              <w:t>The id of the finder button</w:t>
            </w:r>
          </w:p>
        </w:tc>
      </w:tr>
      <w:tr w:rsidR="002826F3" w14:paraId="50573B61" w14:textId="77777777" w:rsidTr="006264D4">
        <w:tc>
          <w:tcPr>
            <w:tcW w:w="1795" w:type="dxa"/>
          </w:tcPr>
          <w:p w14:paraId="0E66A2C9" w14:textId="77777777" w:rsidR="002826F3" w:rsidRPr="00997624" w:rsidRDefault="002826F3" w:rsidP="006264D4">
            <w:pPr>
              <w:pStyle w:val="SAGETitleDate"/>
              <w:jc w:val="center"/>
              <w:rPr>
                <w:b/>
                <w:color w:val="7030A0"/>
              </w:rPr>
            </w:pPr>
          </w:p>
        </w:tc>
        <w:tc>
          <w:tcPr>
            <w:tcW w:w="1890" w:type="dxa"/>
          </w:tcPr>
          <w:p w14:paraId="127FAC80" w14:textId="77777777" w:rsidR="002826F3" w:rsidRPr="00CD0E83" w:rsidRDefault="002826F3" w:rsidP="006264D4">
            <w:pPr>
              <w:pStyle w:val="SAGETitleDate"/>
              <w:jc w:val="center"/>
              <w:rPr>
                <w:b/>
                <w:i/>
                <w:color w:val="auto"/>
              </w:rPr>
            </w:pPr>
            <w:r>
              <w:rPr>
                <w:b/>
                <w:i/>
                <w:color w:val="auto"/>
              </w:rPr>
              <w:t>parent</w:t>
            </w:r>
          </w:p>
        </w:tc>
        <w:tc>
          <w:tcPr>
            <w:tcW w:w="5523" w:type="dxa"/>
          </w:tcPr>
          <w:p w14:paraId="470955CF" w14:textId="77777777" w:rsidR="002826F3" w:rsidRDefault="002826F3" w:rsidP="006264D4">
            <w:pPr>
              <w:pStyle w:val="SAGEBodyText"/>
            </w:pPr>
            <w:r>
              <w:t>(Required) The parent can either be the id of the parent control (textbox associated with finder) or a callback function.</w:t>
            </w:r>
          </w:p>
          <w:p w14:paraId="4C2DBF97" w14:textId="77777777" w:rsidR="002826F3" w:rsidRDefault="002826F3" w:rsidP="006264D4">
            <w:pPr>
              <w:pStyle w:val="SAGEBodyText"/>
            </w:pPr>
            <w:r>
              <w:t>If it is the parent control, the finder will set the selected value from the finder into this control and then will trigger the ‘change’ event, which forces the screen to execute the standard and existing logic to retrieve the record for screen population.</w:t>
            </w:r>
          </w:p>
          <w:p w14:paraId="121BD215" w14:textId="77777777" w:rsidR="002826F3" w:rsidRPr="00B31DCE" w:rsidRDefault="002826F3" w:rsidP="006264D4">
            <w:pPr>
              <w:pStyle w:val="SAGEBodyText"/>
              <w:rPr>
                <w:i/>
              </w:rPr>
            </w:pPr>
            <w:r>
              <w:t xml:space="preserve">If it is a </w:t>
            </w:r>
            <w:r w:rsidRPr="00AA3D40">
              <w:t>callback</w:t>
            </w:r>
            <w:r>
              <w:t xml:space="preserve"> function, the finder will invoke the function if a record is selected and passes the selected value(s) to the function. The developer is now responsible for what the screen does</w:t>
            </w:r>
          </w:p>
        </w:tc>
      </w:tr>
      <w:tr w:rsidR="002826F3" w14:paraId="28BD9A8F" w14:textId="77777777" w:rsidTr="006264D4">
        <w:tc>
          <w:tcPr>
            <w:tcW w:w="1795" w:type="dxa"/>
          </w:tcPr>
          <w:p w14:paraId="3D8DEA94" w14:textId="77777777" w:rsidR="002826F3" w:rsidRPr="00997624" w:rsidRDefault="002826F3" w:rsidP="006264D4">
            <w:pPr>
              <w:pStyle w:val="SAGETitleDate"/>
              <w:jc w:val="center"/>
              <w:rPr>
                <w:b/>
                <w:color w:val="7030A0"/>
              </w:rPr>
            </w:pPr>
          </w:p>
        </w:tc>
        <w:tc>
          <w:tcPr>
            <w:tcW w:w="1890" w:type="dxa"/>
          </w:tcPr>
          <w:p w14:paraId="086D10A7" w14:textId="77777777" w:rsidR="002826F3" w:rsidRPr="00CD0E83" w:rsidRDefault="002826F3" w:rsidP="006264D4">
            <w:pPr>
              <w:pStyle w:val="SAGETitleDate"/>
              <w:jc w:val="center"/>
              <w:rPr>
                <w:b/>
                <w:i/>
                <w:color w:val="auto"/>
              </w:rPr>
            </w:pPr>
            <w:proofErr w:type="spellStart"/>
            <w:r>
              <w:rPr>
                <w:b/>
                <w:i/>
                <w:color w:val="auto"/>
              </w:rPr>
              <w:t>finderProperties</w:t>
            </w:r>
            <w:proofErr w:type="spellEnd"/>
          </w:p>
        </w:tc>
        <w:tc>
          <w:tcPr>
            <w:tcW w:w="5523" w:type="dxa"/>
          </w:tcPr>
          <w:p w14:paraId="5B2484D3" w14:textId="77777777" w:rsidR="002826F3" w:rsidRDefault="002826F3" w:rsidP="006264D4">
            <w:pPr>
              <w:pStyle w:val="SAGEBodyText"/>
            </w:pPr>
            <w:r>
              <w:t xml:space="preserve">(Required) The </w:t>
            </w:r>
            <w:proofErr w:type="spellStart"/>
            <w:r>
              <w:t>finderProperties</w:t>
            </w:r>
            <w:proofErr w:type="spellEnd"/>
            <w:r>
              <w:t xml:space="preserve"> </w:t>
            </w:r>
            <w:r w:rsidRPr="00AA3D40">
              <w:t xml:space="preserve">can </w:t>
            </w:r>
            <w:r>
              <w:t xml:space="preserve">either </w:t>
            </w:r>
            <w:r w:rsidRPr="00AA3D40">
              <w:t xml:space="preserve">be a callback function or an object that defines the finder </w:t>
            </w:r>
            <w:r>
              <w:t>properties</w:t>
            </w:r>
            <w:r w:rsidRPr="00AA3D40">
              <w:t xml:space="preserve">. </w:t>
            </w:r>
          </w:p>
          <w:p w14:paraId="2308684C" w14:textId="77777777" w:rsidR="002826F3" w:rsidRDefault="002826F3" w:rsidP="006264D4">
            <w:pPr>
              <w:pStyle w:val="SAGEBodyText"/>
            </w:pPr>
            <w:r w:rsidRPr="00AA3D40">
              <w:t xml:space="preserve">The </w:t>
            </w:r>
            <w:r>
              <w:t>following properties are available:</w:t>
            </w:r>
          </w:p>
          <w:p w14:paraId="1495F6B1" w14:textId="77777777" w:rsidR="002826F3" w:rsidRDefault="002826F3" w:rsidP="006264D4">
            <w:pPr>
              <w:pStyle w:val="SAGEBullet1"/>
            </w:pPr>
            <w:r w:rsidRPr="00AA3D40">
              <w:rPr>
                <w:b/>
              </w:rPr>
              <w:t>viewID</w:t>
            </w:r>
            <w:r w:rsidRPr="00A12484">
              <w:t xml:space="preserve"> </w:t>
            </w:r>
            <w:r>
              <w:t>(Required)</w:t>
            </w:r>
          </w:p>
          <w:p w14:paraId="582597ED" w14:textId="77777777" w:rsidR="002826F3" w:rsidRPr="00A12484" w:rsidRDefault="002826F3" w:rsidP="006264D4">
            <w:pPr>
              <w:pStyle w:val="SAGEBullet1"/>
              <w:numPr>
                <w:ilvl w:val="1"/>
                <w:numId w:val="4"/>
              </w:numPr>
            </w:pPr>
            <w:r>
              <w:t xml:space="preserve">Sets </w:t>
            </w:r>
            <w:r w:rsidRPr="00A12484">
              <w:t xml:space="preserve">the </w:t>
            </w:r>
            <w:r>
              <w:t>ROTO ID for the finder use (</w:t>
            </w:r>
            <w:proofErr w:type="gramStart"/>
            <w:r>
              <w:t>i.e.</w:t>
            </w:r>
            <w:proofErr w:type="gramEnd"/>
            <w:r>
              <w:t xml:space="preserve"> AP0006)</w:t>
            </w:r>
          </w:p>
          <w:p w14:paraId="35423EB5" w14:textId="77777777" w:rsidR="002826F3" w:rsidRDefault="002826F3" w:rsidP="006264D4">
            <w:pPr>
              <w:pStyle w:val="SAGEBullet1"/>
            </w:pPr>
            <w:r w:rsidRPr="00AA3D40">
              <w:rPr>
                <w:b/>
              </w:rPr>
              <w:t>viewOrder</w:t>
            </w:r>
            <w:r w:rsidRPr="00A12484">
              <w:t xml:space="preserve"> </w:t>
            </w:r>
            <w:r>
              <w:t>(Required)</w:t>
            </w:r>
          </w:p>
          <w:p w14:paraId="496C76E7" w14:textId="77777777" w:rsidR="002826F3" w:rsidRDefault="002826F3" w:rsidP="006264D4">
            <w:pPr>
              <w:pStyle w:val="SAGEBullet1"/>
              <w:numPr>
                <w:ilvl w:val="1"/>
                <w:numId w:val="4"/>
              </w:numPr>
            </w:pPr>
            <w:r>
              <w:t>Sets</w:t>
            </w:r>
            <w:r w:rsidRPr="00A12484">
              <w:t xml:space="preserve"> </w:t>
            </w:r>
            <w:r>
              <w:t>which i</w:t>
            </w:r>
            <w:r w:rsidRPr="00A12484">
              <w:t>ndex to use</w:t>
            </w:r>
            <w:r>
              <w:t xml:space="preserve"> on the business entity (</w:t>
            </w:r>
            <w:proofErr w:type="gramStart"/>
            <w:r>
              <w:t>i.e.</w:t>
            </w:r>
            <w:proofErr w:type="gramEnd"/>
            <w:r>
              <w:t xml:space="preserve"> 0)</w:t>
            </w:r>
          </w:p>
          <w:p w14:paraId="611A4AE4" w14:textId="77777777" w:rsidR="002826F3" w:rsidRDefault="002826F3" w:rsidP="006264D4">
            <w:pPr>
              <w:pStyle w:val="SAGEBullet1"/>
            </w:pPr>
            <w:r w:rsidRPr="00AA3D40">
              <w:rPr>
                <w:b/>
              </w:rPr>
              <w:t>displayFieldNames</w:t>
            </w:r>
            <w:r>
              <w:t xml:space="preserve"> (Required)</w:t>
            </w:r>
          </w:p>
          <w:p w14:paraId="48B7F7E7" w14:textId="77777777" w:rsidR="002826F3" w:rsidRDefault="002826F3" w:rsidP="006264D4">
            <w:pPr>
              <w:pStyle w:val="SAGEBullet1"/>
              <w:numPr>
                <w:ilvl w:val="1"/>
                <w:numId w:val="4"/>
              </w:numPr>
            </w:pPr>
            <w:r>
              <w:t>Sets the fields to be displayed</w:t>
            </w:r>
          </w:p>
          <w:p w14:paraId="54AE220C" w14:textId="77777777" w:rsidR="002826F3" w:rsidRPr="00A12484" w:rsidRDefault="002826F3" w:rsidP="006264D4">
            <w:pPr>
              <w:pStyle w:val="SAGEBullet1"/>
              <w:numPr>
                <w:ilvl w:val="1"/>
                <w:numId w:val="4"/>
              </w:numPr>
            </w:pPr>
            <w:r>
              <w:t xml:space="preserve">These fields will also appear in the dropdown list of the popup for further filtering. (i.e. </w:t>
            </w:r>
            <w:r w:rsidRPr="00A12484">
              <w:t>["ACCTSET", "TEXTDESC", "SWACTV", "DATEINACTV", "DATELASTMN", "CURRCODE"]</w:t>
            </w:r>
            <w:r>
              <w:t>)</w:t>
            </w:r>
          </w:p>
          <w:p w14:paraId="375D0AFD" w14:textId="77777777" w:rsidR="002826F3" w:rsidRDefault="002826F3" w:rsidP="006264D4">
            <w:pPr>
              <w:pStyle w:val="SAGEBullet1"/>
            </w:pPr>
            <w:r w:rsidRPr="007A0846">
              <w:rPr>
                <w:b/>
              </w:rPr>
              <w:t>returnFieldNames</w:t>
            </w:r>
            <w:r w:rsidRPr="00A12484">
              <w:t xml:space="preserve"> </w:t>
            </w:r>
            <w:r>
              <w:t>(Required)</w:t>
            </w:r>
          </w:p>
          <w:p w14:paraId="077B6394" w14:textId="77777777" w:rsidR="002826F3" w:rsidRPr="00A12484" w:rsidRDefault="002826F3" w:rsidP="006264D4">
            <w:pPr>
              <w:pStyle w:val="SAGEBullet1"/>
              <w:numPr>
                <w:ilvl w:val="1"/>
                <w:numId w:val="4"/>
              </w:numPr>
            </w:pPr>
            <w:r>
              <w:t>Sets the field(s) to be returned (i.e. [</w:t>
            </w:r>
            <w:r w:rsidRPr="00A12484">
              <w:t>"ACCTSET"</w:t>
            </w:r>
            <w:r>
              <w:t>])</w:t>
            </w:r>
          </w:p>
          <w:p w14:paraId="23A7EC2D" w14:textId="77777777" w:rsidR="002826F3" w:rsidRDefault="002826F3" w:rsidP="006264D4">
            <w:pPr>
              <w:pStyle w:val="SAGEBullet1"/>
            </w:pPr>
            <w:proofErr w:type="spellStart"/>
            <w:r w:rsidRPr="007A0846">
              <w:rPr>
                <w:b/>
              </w:rPr>
              <w:t>initKeyValues</w:t>
            </w:r>
            <w:proofErr w:type="spellEnd"/>
            <w:r>
              <w:t xml:space="preserve"> (Optional)</w:t>
            </w:r>
          </w:p>
          <w:p w14:paraId="7C1C31CB" w14:textId="77777777" w:rsidR="002826F3" w:rsidRPr="009310D9" w:rsidRDefault="002826F3" w:rsidP="006264D4">
            <w:pPr>
              <w:pStyle w:val="SAGEBullet1"/>
              <w:numPr>
                <w:ilvl w:val="1"/>
                <w:numId w:val="4"/>
              </w:numPr>
            </w:pPr>
            <w:r>
              <w:t>Sets the initial values for the key field(s). If omitted, the finder search from the beginning of the table. (i.e. [“USA”</w:t>
            </w:r>
            <w:proofErr w:type="gramStart"/>
            <w:r>
              <w:t>] )</w:t>
            </w:r>
            <w:proofErr w:type="gramEnd"/>
          </w:p>
          <w:p w14:paraId="60AF2278" w14:textId="77777777" w:rsidR="002826F3" w:rsidRDefault="002826F3" w:rsidP="006264D4">
            <w:pPr>
              <w:pStyle w:val="SAGEBullet1"/>
            </w:pPr>
            <w:r>
              <w:rPr>
                <w:b/>
              </w:rPr>
              <w:t>f</w:t>
            </w:r>
            <w:r w:rsidRPr="00BF6478">
              <w:rPr>
                <w:b/>
              </w:rPr>
              <w:t>ilter</w:t>
            </w:r>
            <w:r w:rsidRPr="00BF6478">
              <w:t xml:space="preserve"> (Optional)</w:t>
            </w:r>
          </w:p>
          <w:p w14:paraId="39CA3AD3" w14:textId="77777777" w:rsidR="002826F3" w:rsidRPr="009310D9" w:rsidRDefault="002826F3" w:rsidP="006264D4">
            <w:pPr>
              <w:pStyle w:val="SAGEBullet1"/>
              <w:numPr>
                <w:ilvl w:val="1"/>
                <w:numId w:val="4"/>
              </w:numPr>
            </w:pPr>
            <w:r>
              <w:lastRenderedPageBreak/>
              <w:t>Sets</w:t>
            </w:r>
            <w:r w:rsidRPr="009310D9">
              <w:t xml:space="preserve"> a hidden filter where the finder </w:t>
            </w:r>
            <w:r>
              <w:t xml:space="preserve">will further </w:t>
            </w:r>
            <w:r w:rsidRPr="009310D9">
              <w:t xml:space="preserve">restrict the search scope </w:t>
            </w:r>
            <w:r>
              <w:t xml:space="preserve">in additional to the filter </w:t>
            </w:r>
            <w:r w:rsidRPr="009310D9">
              <w:t>specif</w:t>
            </w:r>
            <w:r>
              <w:t>ied</w:t>
            </w:r>
            <w:r w:rsidRPr="009310D9">
              <w:t xml:space="preserve"> </w:t>
            </w:r>
            <w:r>
              <w:t>in</w:t>
            </w:r>
            <w:r w:rsidRPr="009310D9">
              <w:t xml:space="preserve"> the finder </w:t>
            </w:r>
            <w:r>
              <w:t>screen (</w:t>
            </w:r>
            <w:proofErr w:type="gramStart"/>
            <w:r>
              <w:t>i.e.</w:t>
            </w:r>
            <w:proofErr w:type="gramEnd"/>
            <w:r>
              <w:t xml:space="preserve"> </w:t>
            </w:r>
            <w:r w:rsidRPr="009310D9">
              <w:t>“DELETE = 0”</w:t>
            </w:r>
            <w:r>
              <w:t>)</w:t>
            </w:r>
          </w:p>
          <w:p w14:paraId="1E3F7357" w14:textId="77777777" w:rsidR="002826F3" w:rsidRPr="00BF6478" w:rsidRDefault="002826F3" w:rsidP="006264D4">
            <w:pPr>
              <w:pStyle w:val="SAGEBullet1"/>
            </w:pPr>
            <w:proofErr w:type="spellStart"/>
            <w:r w:rsidRPr="00BF6478">
              <w:rPr>
                <w:b/>
                <w:color w:val="000000"/>
              </w:rPr>
              <w:t>parentValAsInitKey</w:t>
            </w:r>
            <w:proofErr w:type="spellEnd"/>
            <w:r w:rsidRPr="00BF6478">
              <w:rPr>
                <w:color w:val="000000"/>
              </w:rPr>
              <w:t xml:space="preserve"> (</w:t>
            </w:r>
            <w:r>
              <w:rPr>
                <w:color w:val="000000"/>
              </w:rPr>
              <w:t>Optional)</w:t>
            </w:r>
          </w:p>
          <w:p w14:paraId="03389D69" w14:textId="77777777" w:rsidR="002826F3" w:rsidRDefault="002826F3" w:rsidP="006264D4">
            <w:pPr>
              <w:pStyle w:val="SAGEBullet1"/>
              <w:numPr>
                <w:ilvl w:val="1"/>
                <w:numId w:val="4"/>
              </w:numPr>
            </w:pPr>
            <w:r>
              <w:t>Default to true</w:t>
            </w:r>
          </w:p>
          <w:p w14:paraId="2DFB7F97" w14:textId="77777777" w:rsidR="002826F3" w:rsidRDefault="002826F3" w:rsidP="006264D4">
            <w:pPr>
              <w:pStyle w:val="SAGEBullet1"/>
              <w:numPr>
                <w:ilvl w:val="1"/>
                <w:numId w:val="4"/>
              </w:numPr>
            </w:pPr>
            <w:r w:rsidRPr="009310D9">
              <w:t xml:space="preserve">When set to </w:t>
            </w:r>
            <w:r>
              <w:t>true</w:t>
            </w:r>
            <w:r w:rsidRPr="009310D9">
              <w:t xml:space="preserve">, the value in the parent control </w:t>
            </w:r>
            <w:r>
              <w:t xml:space="preserve">will be used </w:t>
            </w:r>
            <w:r w:rsidRPr="009310D9">
              <w:t>as the initial key</w:t>
            </w:r>
            <w:r>
              <w:t>/search</w:t>
            </w:r>
            <w:r w:rsidRPr="009310D9">
              <w:t xml:space="preserve"> value. </w:t>
            </w:r>
          </w:p>
          <w:p w14:paraId="245A9169" w14:textId="77777777" w:rsidR="002826F3" w:rsidRPr="009310D9" w:rsidRDefault="002826F3" w:rsidP="006264D4">
            <w:pPr>
              <w:pStyle w:val="SAGEBullet1"/>
              <w:numPr>
                <w:ilvl w:val="2"/>
                <w:numId w:val="4"/>
              </w:numPr>
            </w:pPr>
            <w:r>
              <w:t>This o</w:t>
            </w:r>
            <w:r w:rsidRPr="009310D9">
              <w:t xml:space="preserve">nly works for </w:t>
            </w:r>
            <w:r>
              <w:t xml:space="preserve">a </w:t>
            </w:r>
            <w:r w:rsidRPr="009310D9">
              <w:t xml:space="preserve">single key </w:t>
            </w:r>
            <w:r>
              <w:t>business entity</w:t>
            </w:r>
            <w:r w:rsidRPr="009310D9">
              <w:t xml:space="preserve"> and the parent parameter </w:t>
            </w:r>
            <w:r>
              <w:t xml:space="preserve">should be </w:t>
            </w:r>
            <w:r w:rsidRPr="009310D9">
              <w:t>a control, not a callback function.</w:t>
            </w:r>
          </w:p>
          <w:p w14:paraId="4189338C" w14:textId="77777777" w:rsidR="002826F3" w:rsidRPr="00E859CA" w:rsidRDefault="002826F3" w:rsidP="006264D4">
            <w:pPr>
              <w:pStyle w:val="SAGEBullet1"/>
            </w:pPr>
            <w:proofErr w:type="spellStart"/>
            <w:r w:rsidRPr="00E859CA">
              <w:rPr>
                <w:b/>
                <w:color w:val="000000"/>
              </w:rPr>
              <w:t>optionalFieldBindings</w:t>
            </w:r>
            <w:proofErr w:type="spellEnd"/>
            <w:r>
              <w:rPr>
                <w:b/>
                <w:color w:val="000000"/>
              </w:rPr>
              <w:t xml:space="preserve"> </w:t>
            </w:r>
            <w:r>
              <w:rPr>
                <w:color w:val="000000"/>
              </w:rPr>
              <w:t>(Optional)</w:t>
            </w:r>
          </w:p>
          <w:p w14:paraId="478B69DC" w14:textId="77777777" w:rsidR="002826F3" w:rsidRPr="00BB18F2" w:rsidRDefault="002826F3" w:rsidP="006264D4">
            <w:pPr>
              <w:pStyle w:val="SAGEBullet1"/>
              <w:numPr>
                <w:ilvl w:val="1"/>
                <w:numId w:val="4"/>
              </w:numPr>
            </w:pPr>
            <w:r w:rsidRPr="009310D9">
              <w:t>When set</w:t>
            </w:r>
            <w:r>
              <w:t xml:space="preserve">, optional fields will be included in the filter (i.e. </w:t>
            </w:r>
            <w:r w:rsidRPr="00E859CA">
              <w:rPr>
                <w:color w:val="000000"/>
              </w:rPr>
              <w:t>“</w:t>
            </w:r>
            <w:r w:rsidRPr="00E859CA">
              <w:rPr>
                <w:color w:val="000000"/>
                <w:u w:val="single"/>
              </w:rPr>
              <w:t>AP</w:t>
            </w:r>
            <w:proofErr w:type="gramStart"/>
            <w:r w:rsidRPr="00E859CA">
              <w:rPr>
                <w:color w:val="000000"/>
                <w:u w:val="single"/>
              </w:rPr>
              <w:t>0407,AP</w:t>
            </w:r>
            <w:proofErr w:type="gramEnd"/>
            <w:r w:rsidRPr="00E859CA">
              <w:rPr>
                <w:color w:val="000000"/>
                <w:u w:val="single"/>
              </w:rPr>
              <w:t>0500[0]</w:t>
            </w:r>
            <w:r w:rsidRPr="00E859CA">
              <w:rPr>
                <w:color w:val="000000"/>
              </w:rPr>
              <w:t>”</w:t>
            </w:r>
          </w:p>
          <w:p w14:paraId="4A68FB42" w14:textId="77777777" w:rsidR="002826F3" w:rsidRPr="00E859CA" w:rsidRDefault="002826F3" w:rsidP="006264D4">
            <w:pPr>
              <w:pStyle w:val="SAGEBullet1"/>
              <w:rPr>
                <w:b/>
              </w:rPr>
            </w:pPr>
            <w:proofErr w:type="spellStart"/>
            <w:r w:rsidRPr="00E859CA">
              <w:rPr>
                <w:b/>
              </w:rPr>
              <w:t>ReinterpretInitKeyValues</w:t>
            </w:r>
            <w:proofErr w:type="spellEnd"/>
            <w:r>
              <w:rPr>
                <w:b/>
              </w:rPr>
              <w:t xml:space="preserve"> </w:t>
            </w:r>
            <w:r>
              <w:t>(Optional)</w:t>
            </w:r>
          </w:p>
          <w:p w14:paraId="387BE0C1" w14:textId="77777777" w:rsidR="002826F3" w:rsidRDefault="002826F3" w:rsidP="006264D4">
            <w:pPr>
              <w:pStyle w:val="SAGEBullet1"/>
              <w:numPr>
                <w:ilvl w:val="1"/>
                <w:numId w:val="4"/>
              </w:numPr>
            </w:pPr>
            <w:r>
              <w:t>Default to true</w:t>
            </w:r>
          </w:p>
          <w:p w14:paraId="036A146C" w14:textId="77777777" w:rsidR="002826F3" w:rsidRDefault="002826F3" w:rsidP="006264D4">
            <w:pPr>
              <w:pStyle w:val="SAGEBullet1"/>
              <w:numPr>
                <w:ilvl w:val="1"/>
                <w:numId w:val="4"/>
              </w:numPr>
            </w:pPr>
            <w:r>
              <w:t>When set to true</w:t>
            </w:r>
          </w:p>
          <w:p w14:paraId="179E3194" w14:textId="77777777" w:rsidR="002826F3" w:rsidRDefault="002826F3" w:rsidP="006264D4">
            <w:pPr>
              <w:pStyle w:val="SAGEBullet1"/>
              <w:numPr>
                <w:ilvl w:val="2"/>
                <w:numId w:val="4"/>
              </w:numPr>
            </w:pPr>
            <w:r>
              <w:t>Sets the initial key values to the ACCPAC business entity</w:t>
            </w:r>
          </w:p>
          <w:p w14:paraId="2AE0B30A" w14:textId="77777777" w:rsidR="002826F3" w:rsidRDefault="002826F3" w:rsidP="006264D4">
            <w:pPr>
              <w:pStyle w:val="SAGEBullet1"/>
              <w:numPr>
                <w:ilvl w:val="2"/>
                <w:numId w:val="4"/>
              </w:numPr>
            </w:pPr>
            <w:r>
              <w:t>Gets the value back</w:t>
            </w:r>
          </w:p>
          <w:p w14:paraId="0740E3FC" w14:textId="77777777" w:rsidR="002826F3" w:rsidRDefault="002826F3" w:rsidP="006264D4">
            <w:pPr>
              <w:pStyle w:val="SAGEBullet1"/>
              <w:numPr>
                <w:ilvl w:val="2"/>
                <w:numId w:val="4"/>
              </w:numPr>
            </w:pPr>
            <w:r>
              <w:t>Uses the returned value to construct the filter to calculate page count.</w:t>
            </w:r>
          </w:p>
          <w:p w14:paraId="7B44612B" w14:textId="77777777" w:rsidR="006264D4" w:rsidRPr="00212507" w:rsidRDefault="006264D4" w:rsidP="006264D4">
            <w:pPr>
              <w:pStyle w:val="SAGEBullet1"/>
              <w:rPr>
                <w:b/>
                <w:bCs/>
              </w:rPr>
            </w:pPr>
            <w:proofErr w:type="spellStart"/>
            <w:r w:rsidRPr="006264D4">
              <w:rPr>
                <w:b/>
                <w:bCs/>
              </w:rPr>
              <w:t>url</w:t>
            </w:r>
            <w:proofErr w:type="spellEnd"/>
            <w:r>
              <w:rPr>
                <w:b/>
                <w:bCs/>
              </w:rPr>
              <w:t xml:space="preserve"> </w:t>
            </w:r>
            <w:r>
              <w:t>(Optional)</w:t>
            </w:r>
          </w:p>
          <w:p w14:paraId="0950B426" w14:textId="77777777" w:rsidR="006264D4" w:rsidRPr="006264D4" w:rsidRDefault="006264D4" w:rsidP="006264D4">
            <w:pPr>
              <w:pStyle w:val="SAGEBullet1"/>
              <w:numPr>
                <w:ilvl w:val="1"/>
                <w:numId w:val="4"/>
              </w:numPr>
              <w:rPr>
                <w:b/>
                <w:bCs/>
              </w:rPr>
            </w:pPr>
            <w:r>
              <w:t>Overwrites the default end point to specific path</w:t>
            </w:r>
          </w:p>
          <w:p w14:paraId="781BBD4A" w14:textId="77777777" w:rsidR="006264D4" w:rsidRDefault="006264D4" w:rsidP="006264D4">
            <w:pPr>
              <w:pStyle w:val="SAGEBullet1"/>
            </w:pPr>
            <w:proofErr w:type="spellStart"/>
            <w:r w:rsidRPr="006264D4">
              <w:rPr>
                <w:b/>
                <w:bCs/>
              </w:rPr>
              <w:t>pageSize</w:t>
            </w:r>
            <w:proofErr w:type="spellEnd"/>
            <w:r>
              <w:t xml:space="preserve"> (Optional)</w:t>
            </w:r>
          </w:p>
          <w:p w14:paraId="5B39B585" w14:textId="77777777" w:rsidR="006264D4" w:rsidRDefault="006264D4" w:rsidP="006264D4">
            <w:pPr>
              <w:pStyle w:val="SAGEBullet1"/>
              <w:numPr>
                <w:ilvl w:val="1"/>
                <w:numId w:val="4"/>
              </w:numPr>
            </w:pPr>
            <w:r>
              <w:t>Default to 5</w:t>
            </w:r>
          </w:p>
          <w:p w14:paraId="4FF5900C" w14:textId="77777777" w:rsidR="006264D4" w:rsidRDefault="006264D4" w:rsidP="006264D4">
            <w:pPr>
              <w:pStyle w:val="SAGEBullet1"/>
              <w:numPr>
                <w:ilvl w:val="1"/>
                <w:numId w:val="4"/>
              </w:numPr>
            </w:pPr>
            <w:r>
              <w:t>Sets the number of rows to display on the finder grid</w:t>
            </w:r>
          </w:p>
          <w:p w14:paraId="1AA4094F" w14:textId="77777777" w:rsidR="006264D4" w:rsidRDefault="006264D4" w:rsidP="006264D4">
            <w:pPr>
              <w:pStyle w:val="SAGEBullet1"/>
            </w:pPr>
            <w:proofErr w:type="spellStart"/>
            <w:r w:rsidRPr="006264D4">
              <w:rPr>
                <w:b/>
                <w:bCs/>
              </w:rPr>
              <w:t>processRequiredFields</w:t>
            </w:r>
            <w:proofErr w:type="spellEnd"/>
            <w:r>
              <w:t xml:space="preserve"> (Optional)</w:t>
            </w:r>
          </w:p>
          <w:p w14:paraId="2205D339" w14:textId="77777777" w:rsidR="006264D4" w:rsidRDefault="006264D4" w:rsidP="006264D4">
            <w:pPr>
              <w:pStyle w:val="SAGEBullet1"/>
              <w:numPr>
                <w:ilvl w:val="1"/>
                <w:numId w:val="4"/>
              </w:numPr>
            </w:pPr>
            <w:r>
              <w:t>Json object that contains a list of key value pairs of field name and value (</w:t>
            </w:r>
            <w:proofErr w:type="spellStart"/>
            <w:r>
              <w:t>ie</w:t>
            </w:r>
            <w:proofErr w:type="spellEnd"/>
            <w:r>
              <w:t>. {“IDCUST”: “1200”}</w:t>
            </w:r>
          </w:p>
          <w:p w14:paraId="5484FC09" w14:textId="048C5197" w:rsidR="006264D4" w:rsidRDefault="006264D4" w:rsidP="006264D4">
            <w:pPr>
              <w:pStyle w:val="SAGEBullet1"/>
              <w:numPr>
                <w:ilvl w:val="1"/>
                <w:numId w:val="4"/>
              </w:numPr>
            </w:pPr>
            <w:r>
              <w:lastRenderedPageBreak/>
              <w:t xml:space="preserve">Sets additional initial values for the business entity that requires Process call </w:t>
            </w:r>
          </w:p>
          <w:p w14:paraId="094149EC" w14:textId="0E252E00" w:rsidR="006264D4" w:rsidRPr="00AA3D40" w:rsidRDefault="006264D4" w:rsidP="006264D4">
            <w:pPr>
              <w:pStyle w:val="SAGEBullet1"/>
              <w:numPr>
                <w:ilvl w:val="1"/>
                <w:numId w:val="4"/>
              </w:numPr>
            </w:pPr>
            <w:r>
              <w:t>A Process call will trigger before the business entity gets data only when this object is not empty</w:t>
            </w:r>
          </w:p>
        </w:tc>
      </w:tr>
      <w:tr w:rsidR="002826F3" w14:paraId="1CBC7630" w14:textId="77777777" w:rsidTr="006264D4">
        <w:tc>
          <w:tcPr>
            <w:tcW w:w="1795" w:type="dxa"/>
          </w:tcPr>
          <w:p w14:paraId="0CDF1FCB" w14:textId="77777777" w:rsidR="002826F3" w:rsidRPr="00997624" w:rsidRDefault="002826F3" w:rsidP="006264D4">
            <w:pPr>
              <w:pStyle w:val="SAGETitleDate"/>
              <w:jc w:val="center"/>
              <w:rPr>
                <w:b/>
                <w:color w:val="7030A0"/>
              </w:rPr>
            </w:pPr>
          </w:p>
        </w:tc>
        <w:tc>
          <w:tcPr>
            <w:tcW w:w="1890" w:type="dxa"/>
          </w:tcPr>
          <w:p w14:paraId="66D358EE" w14:textId="6AE786F6" w:rsidR="002826F3" w:rsidRPr="00CD0E83" w:rsidRDefault="002826F3" w:rsidP="006264D4">
            <w:pPr>
              <w:pStyle w:val="SAGETitleDate"/>
              <w:jc w:val="center"/>
              <w:rPr>
                <w:b/>
                <w:i/>
                <w:color w:val="auto"/>
              </w:rPr>
            </w:pPr>
            <w:proofErr w:type="spellStart"/>
            <w:r>
              <w:rPr>
                <w:b/>
                <w:i/>
                <w:color w:val="auto"/>
              </w:rPr>
              <w:t>onSuccessCallback</w:t>
            </w:r>
            <w:proofErr w:type="spellEnd"/>
          </w:p>
        </w:tc>
        <w:tc>
          <w:tcPr>
            <w:tcW w:w="5523" w:type="dxa"/>
          </w:tcPr>
          <w:p w14:paraId="5507866A" w14:textId="0F193B71" w:rsidR="002826F3" w:rsidRPr="00B31DCE" w:rsidRDefault="002826F3" w:rsidP="006264D4">
            <w:pPr>
              <w:pStyle w:val="SAGEBodyText"/>
            </w:pPr>
            <w:r>
              <w:t>(Optional) A callback function if the developer wishes to be notified when the select button is selected</w:t>
            </w:r>
          </w:p>
        </w:tc>
      </w:tr>
      <w:tr w:rsidR="002826F3" w14:paraId="645B75F7" w14:textId="77777777" w:rsidTr="006264D4">
        <w:tc>
          <w:tcPr>
            <w:tcW w:w="1795" w:type="dxa"/>
          </w:tcPr>
          <w:p w14:paraId="36C0D183" w14:textId="77777777" w:rsidR="002826F3" w:rsidRPr="00997624" w:rsidRDefault="002826F3" w:rsidP="006264D4">
            <w:pPr>
              <w:pStyle w:val="SAGETitleDate"/>
              <w:jc w:val="center"/>
              <w:rPr>
                <w:b/>
                <w:color w:val="7030A0"/>
              </w:rPr>
            </w:pPr>
          </w:p>
        </w:tc>
        <w:tc>
          <w:tcPr>
            <w:tcW w:w="1890" w:type="dxa"/>
          </w:tcPr>
          <w:p w14:paraId="1E3265EC" w14:textId="232195F2" w:rsidR="002826F3" w:rsidRDefault="002826F3" w:rsidP="006264D4">
            <w:pPr>
              <w:pStyle w:val="SAGETitleDate"/>
              <w:jc w:val="center"/>
              <w:rPr>
                <w:b/>
                <w:i/>
                <w:color w:val="auto"/>
              </w:rPr>
            </w:pPr>
            <w:proofErr w:type="spellStart"/>
            <w:r>
              <w:rPr>
                <w:b/>
                <w:i/>
                <w:color w:val="auto"/>
              </w:rPr>
              <w:t>onCancelCallback</w:t>
            </w:r>
            <w:proofErr w:type="spellEnd"/>
          </w:p>
        </w:tc>
        <w:tc>
          <w:tcPr>
            <w:tcW w:w="5523" w:type="dxa"/>
          </w:tcPr>
          <w:p w14:paraId="0E7CC9EE" w14:textId="28AC3285" w:rsidR="002826F3" w:rsidRDefault="002826F3" w:rsidP="006264D4">
            <w:pPr>
              <w:pStyle w:val="SAGEBodyText"/>
            </w:pPr>
            <w:r>
              <w:t>(Optional) A callback function if the developer wishes to be notified when the cancel button is selected</w:t>
            </w:r>
          </w:p>
        </w:tc>
      </w:tr>
      <w:tr w:rsidR="002826F3" w14:paraId="2C1A05F2" w14:textId="77777777" w:rsidTr="006264D4">
        <w:tc>
          <w:tcPr>
            <w:tcW w:w="1795" w:type="dxa"/>
          </w:tcPr>
          <w:p w14:paraId="563BB7FD" w14:textId="77777777" w:rsidR="002826F3" w:rsidRPr="00997624" w:rsidRDefault="002826F3" w:rsidP="006264D4">
            <w:pPr>
              <w:pStyle w:val="SAGETitleDate"/>
              <w:jc w:val="center"/>
              <w:rPr>
                <w:b/>
                <w:color w:val="7030A0"/>
              </w:rPr>
            </w:pPr>
          </w:p>
        </w:tc>
        <w:tc>
          <w:tcPr>
            <w:tcW w:w="1890" w:type="dxa"/>
          </w:tcPr>
          <w:p w14:paraId="4C0E4C3C" w14:textId="14FC1099" w:rsidR="002826F3" w:rsidRDefault="002826F3" w:rsidP="006264D4">
            <w:pPr>
              <w:pStyle w:val="SAGETitleDate"/>
              <w:jc w:val="center"/>
              <w:rPr>
                <w:b/>
                <w:i/>
                <w:color w:val="auto"/>
              </w:rPr>
            </w:pPr>
            <w:proofErr w:type="spellStart"/>
            <w:r>
              <w:rPr>
                <w:b/>
                <w:i/>
                <w:color w:val="auto"/>
              </w:rPr>
              <w:t>filterAction</w:t>
            </w:r>
            <w:proofErr w:type="spellEnd"/>
          </w:p>
        </w:tc>
        <w:tc>
          <w:tcPr>
            <w:tcW w:w="5523" w:type="dxa"/>
          </w:tcPr>
          <w:p w14:paraId="5B8F8624" w14:textId="1BC6BF6C" w:rsidR="002826F3" w:rsidRDefault="002826F3" w:rsidP="006264D4">
            <w:pPr>
              <w:pStyle w:val="SAGEBodyText"/>
            </w:pPr>
            <w:r w:rsidRPr="002826F3">
              <w:t>An optional action that will be called when the finder is loaded. If provide the action must return a string containing the filter to be applied</w:t>
            </w:r>
          </w:p>
        </w:tc>
      </w:tr>
      <w:tr w:rsidR="002826F3" w14:paraId="4BD5DCA9" w14:textId="77777777" w:rsidTr="006264D4">
        <w:tc>
          <w:tcPr>
            <w:tcW w:w="1795" w:type="dxa"/>
          </w:tcPr>
          <w:p w14:paraId="050ED593" w14:textId="77777777" w:rsidR="002826F3" w:rsidRPr="00997624" w:rsidRDefault="002826F3" w:rsidP="006264D4">
            <w:pPr>
              <w:pStyle w:val="SAGETitleDate"/>
              <w:jc w:val="center"/>
              <w:rPr>
                <w:b/>
                <w:color w:val="7030A0"/>
              </w:rPr>
            </w:pPr>
          </w:p>
        </w:tc>
        <w:tc>
          <w:tcPr>
            <w:tcW w:w="1890" w:type="dxa"/>
          </w:tcPr>
          <w:p w14:paraId="25241C7B" w14:textId="77777777" w:rsidR="002826F3" w:rsidRPr="00CD0E83" w:rsidRDefault="002826F3" w:rsidP="006264D4">
            <w:pPr>
              <w:pStyle w:val="SAGETitleDate"/>
              <w:jc w:val="center"/>
              <w:rPr>
                <w:b/>
                <w:i/>
                <w:color w:val="auto"/>
              </w:rPr>
            </w:pPr>
            <w:r>
              <w:rPr>
                <w:b/>
                <w:i/>
                <w:color w:val="auto"/>
              </w:rPr>
              <w:t>height</w:t>
            </w:r>
          </w:p>
        </w:tc>
        <w:tc>
          <w:tcPr>
            <w:tcW w:w="5523" w:type="dxa"/>
          </w:tcPr>
          <w:p w14:paraId="7565575F" w14:textId="77777777" w:rsidR="002826F3" w:rsidRDefault="002826F3" w:rsidP="006264D4">
            <w:pPr>
              <w:pStyle w:val="SAGEBodyText"/>
            </w:pPr>
            <w:r>
              <w:t>(Optional) The developer may specify the height of the finder screen</w:t>
            </w:r>
          </w:p>
        </w:tc>
      </w:tr>
      <w:tr w:rsidR="002826F3" w14:paraId="46D7E2A8" w14:textId="77777777" w:rsidTr="006264D4">
        <w:tc>
          <w:tcPr>
            <w:tcW w:w="1795" w:type="dxa"/>
          </w:tcPr>
          <w:p w14:paraId="667F10B1" w14:textId="77777777" w:rsidR="002826F3" w:rsidRPr="00997624" w:rsidRDefault="002826F3" w:rsidP="006264D4">
            <w:pPr>
              <w:pStyle w:val="SAGETitleDate"/>
              <w:jc w:val="center"/>
              <w:rPr>
                <w:b/>
                <w:color w:val="7030A0"/>
              </w:rPr>
            </w:pPr>
          </w:p>
        </w:tc>
        <w:tc>
          <w:tcPr>
            <w:tcW w:w="1890" w:type="dxa"/>
          </w:tcPr>
          <w:p w14:paraId="33B03337" w14:textId="77777777" w:rsidR="002826F3" w:rsidRPr="00CD0E83" w:rsidRDefault="002826F3" w:rsidP="006264D4">
            <w:pPr>
              <w:pStyle w:val="SAGETitleDate"/>
              <w:jc w:val="center"/>
              <w:rPr>
                <w:b/>
                <w:i/>
                <w:color w:val="auto"/>
              </w:rPr>
            </w:pPr>
            <w:r>
              <w:rPr>
                <w:b/>
                <w:i/>
                <w:color w:val="auto"/>
              </w:rPr>
              <w:t>top</w:t>
            </w:r>
          </w:p>
        </w:tc>
        <w:tc>
          <w:tcPr>
            <w:tcW w:w="5523" w:type="dxa"/>
          </w:tcPr>
          <w:p w14:paraId="09A98174" w14:textId="77777777" w:rsidR="002826F3" w:rsidRDefault="002826F3" w:rsidP="006264D4">
            <w:pPr>
              <w:pStyle w:val="SAGEBodyText"/>
            </w:pPr>
            <w:r>
              <w:t>(Optional) the developer may specify the top location for the finder screen</w:t>
            </w:r>
          </w:p>
        </w:tc>
      </w:tr>
      <w:tr w:rsidR="002826F3" w14:paraId="0FABAD80" w14:textId="77777777" w:rsidTr="006264D4">
        <w:tc>
          <w:tcPr>
            <w:tcW w:w="1795" w:type="dxa"/>
          </w:tcPr>
          <w:p w14:paraId="631F249D" w14:textId="77777777" w:rsidR="002826F3" w:rsidRPr="00997624" w:rsidRDefault="002826F3" w:rsidP="006264D4">
            <w:pPr>
              <w:pStyle w:val="SAGETitleDate"/>
              <w:jc w:val="center"/>
              <w:rPr>
                <w:b/>
                <w:color w:val="7030A0"/>
              </w:rPr>
            </w:pPr>
            <w:r w:rsidRPr="00997624">
              <w:rPr>
                <w:b/>
                <w:color w:val="7030A0"/>
              </w:rPr>
              <w:t>Returns</w:t>
            </w:r>
          </w:p>
        </w:tc>
        <w:tc>
          <w:tcPr>
            <w:tcW w:w="7413" w:type="dxa"/>
            <w:gridSpan w:val="2"/>
          </w:tcPr>
          <w:p w14:paraId="3CCC9638" w14:textId="77777777" w:rsidR="002826F3" w:rsidRPr="007A3D2C" w:rsidRDefault="002826F3" w:rsidP="006264D4">
            <w:pPr>
              <w:pStyle w:val="SAGEBodyText"/>
            </w:pPr>
            <w:r>
              <w:t>None</w:t>
            </w:r>
          </w:p>
        </w:tc>
      </w:tr>
      <w:tr w:rsidR="002826F3" w14:paraId="17DC38C7" w14:textId="77777777" w:rsidTr="006264D4">
        <w:tc>
          <w:tcPr>
            <w:tcW w:w="1795" w:type="dxa"/>
          </w:tcPr>
          <w:p w14:paraId="482BC218" w14:textId="77777777" w:rsidR="002826F3" w:rsidRPr="00997624" w:rsidRDefault="002826F3" w:rsidP="006264D4">
            <w:pPr>
              <w:pStyle w:val="SAGETitleDate"/>
              <w:jc w:val="center"/>
              <w:rPr>
                <w:b/>
                <w:color w:val="7030A0"/>
              </w:rPr>
            </w:pPr>
            <w:r w:rsidRPr="00997624">
              <w:rPr>
                <w:b/>
                <w:color w:val="7030A0"/>
              </w:rPr>
              <w:t>Example</w:t>
            </w:r>
          </w:p>
        </w:tc>
        <w:tc>
          <w:tcPr>
            <w:tcW w:w="7413" w:type="dxa"/>
            <w:gridSpan w:val="2"/>
          </w:tcPr>
          <w:p w14:paraId="51C1EE35" w14:textId="77777777" w:rsidR="002826F3" w:rsidRPr="007A3D2C" w:rsidRDefault="002826F3" w:rsidP="006264D4">
            <w:pPr>
              <w:pStyle w:val="SAGEBodyText"/>
            </w:pPr>
            <w:r>
              <w:t>See Example section</w:t>
            </w:r>
          </w:p>
        </w:tc>
      </w:tr>
    </w:tbl>
    <w:p w14:paraId="767AF5BE" w14:textId="77777777" w:rsidR="002826F3" w:rsidRDefault="002826F3" w:rsidP="002826F3">
      <w:pPr>
        <w:pStyle w:val="SAGEBodyText"/>
        <w:rPr>
          <w:b/>
          <w:i/>
          <w:color w:val="27A2C9"/>
        </w:rPr>
      </w:pPr>
    </w:p>
    <w:p w14:paraId="6FF9158D" w14:textId="77777777" w:rsidR="002826F3" w:rsidRDefault="002826F3" w:rsidP="007718CB">
      <w:pPr>
        <w:pStyle w:val="SAGEBodyText"/>
        <w:rPr>
          <w:b/>
          <w:i/>
          <w:color w:val="27A2C9"/>
        </w:rPr>
      </w:pPr>
    </w:p>
    <w:p w14:paraId="356209AA" w14:textId="4E950E29" w:rsidR="004848B4" w:rsidRDefault="00814C81" w:rsidP="000A181C">
      <w:pPr>
        <w:pStyle w:val="SAGEHeading1"/>
        <w:framePr w:h="1306" w:hRule="exact" w:wrap="around"/>
      </w:pPr>
      <w:bookmarkStart w:id="17" w:name="_Toc7620554"/>
      <w:r>
        <w:lastRenderedPageBreak/>
        <w:t>Example</w:t>
      </w:r>
      <w:r w:rsidR="000A181C">
        <w:t>s</w:t>
      </w:r>
      <w:bookmarkEnd w:id="17"/>
    </w:p>
    <w:p w14:paraId="5C6934D3" w14:textId="6A72F9DE" w:rsidR="000A181C" w:rsidRDefault="000A181C" w:rsidP="000A181C">
      <w:pPr>
        <w:pStyle w:val="SAGEHeading1Follow"/>
        <w:framePr w:h="1306" w:hRule="exact" w:wrap="around"/>
      </w:pPr>
    </w:p>
    <w:p w14:paraId="57E8ACE3" w14:textId="6FF28A61" w:rsidR="000A181C" w:rsidRDefault="000A181C" w:rsidP="000A181C">
      <w:pPr>
        <w:pStyle w:val="SAGEBodyText"/>
      </w:pPr>
      <w:r>
        <w:t xml:space="preserve">The following section will illustrate a </w:t>
      </w:r>
      <w:r w:rsidR="005E619E">
        <w:t xml:space="preserve">several </w:t>
      </w:r>
      <w:r>
        <w:t>different implementations</w:t>
      </w:r>
      <w:r w:rsidR="005E619E">
        <w:t xml:space="preserve"> that illustrate the flexibility in implementation</w:t>
      </w:r>
    </w:p>
    <w:p w14:paraId="46B3939D" w14:textId="1687384C" w:rsidR="00A93224" w:rsidRDefault="00A93224" w:rsidP="000A181C">
      <w:pPr>
        <w:pStyle w:val="SAGEBodyText"/>
      </w:pPr>
    </w:p>
    <w:p w14:paraId="2AC91B95" w14:textId="77777777" w:rsidR="00414F3D" w:rsidRDefault="00414F3D" w:rsidP="00414F3D">
      <w:pPr>
        <w:pStyle w:val="SAGEHeading2"/>
      </w:pPr>
      <w:bookmarkStart w:id="18" w:name="_Toc7620557"/>
      <w:bookmarkStart w:id="19" w:name="_Toc7620555"/>
      <w:r>
        <w:t>AR Refund Entry</w:t>
      </w:r>
      <w:bookmarkEnd w:id="18"/>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2D5704" w14:paraId="228085DD" w14:textId="77777777" w:rsidTr="00B44EC1">
        <w:tc>
          <w:tcPr>
            <w:tcW w:w="9208" w:type="dxa"/>
            <w:shd w:val="clear" w:color="auto" w:fill="F2F2F2" w:themeFill="background1" w:themeFillShade="F2"/>
          </w:tcPr>
          <w:p w14:paraId="14F2C974" w14:textId="77777777" w:rsidR="002D5704" w:rsidRDefault="002D5704" w:rsidP="00CB56D0">
            <w:pPr>
              <w:pStyle w:val="SAGEBodyText"/>
              <w:rPr>
                <w:rFonts w:ascii="Consolas" w:hAnsi="Consolas"/>
                <w:color w:val="238D44"/>
                <w:sz w:val="18"/>
                <w:szCs w:val="18"/>
              </w:rPr>
            </w:pPr>
            <w:r w:rsidRPr="002D5704">
              <w:rPr>
                <w:rFonts w:ascii="Consolas" w:hAnsi="Consolas"/>
                <w:color w:val="238D44"/>
                <w:sz w:val="18"/>
                <w:szCs w:val="18"/>
              </w:rPr>
              <w:t>// Create finder property</w:t>
            </w:r>
          </w:p>
          <w:p w14:paraId="3E3DD60B" w14:textId="77777777" w:rsidR="002D5704" w:rsidRDefault="002D5704" w:rsidP="00CB56D0">
            <w:pPr>
              <w:pStyle w:val="SAGEBodyText"/>
              <w:rPr>
                <w:rFonts w:ascii="Consolas" w:hAnsi="Consolas"/>
                <w:sz w:val="18"/>
                <w:szCs w:val="18"/>
              </w:rPr>
            </w:pPr>
            <w:r w:rsidRPr="002D5704">
              <w:rPr>
                <w:rFonts w:ascii="Consolas" w:hAnsi="Consolas"/>
                <w:color w:val="0000FF"/>
                <w:sz w:val="18"/>
                <w:szCs w:val="18"/>
              </w:rPr>
              <w:t xml:space="preserve">const </w:t>
            </w:r>
            <w:proofErr w:type="spellStart"/>
            <w:r w:rsidRPr="002D5704">
              <w:rPr>
                <w:rFonts w:ascii="Consolas" w:hAnsi="Consolas"/>
                <w:sz w:val="18"/>
                <w:szCs w:val="18"/>
              </w:rPr>
              <w:t>refundFinderProperty</w:t>
            </w:r>
            <w:proofErr w:type="spellEnd"/>
            <w:r w:rsidRPr="002D5704">
              <w:rPr>
                <w:rFonts w:ascii="Consolas" w:hAnsi="Consolas"/>
                <w:sz w:val="18"/>
                <w:szCs w:val="18"/>
              </w:rPr>
              <w:t xml:space="preserve"> = () =&gt; {</w:t>
            </w:r>
          </w:p>
          <w:p w14:paraId="096BE2CB" w14:textId="77777777" w:rsidR="002D5704" w:rsidRDefault="002D5704" w:rsidP="00CB56D0">
            <w:pPr>
              <w:pStyle w:val="SAGEBodyText"/>
              <w:rPr>
                <w:rFonts w:ascii="Consolas" w:hAnsi="Consolas"/>
                <w:color w:val="238D44"/>
                <w:sz w:val="18"/>
                <w:szCs w:val="18"/>
              </w:rPr>
            </w:pPr>
            <w:r>
              <w:rPr>
                <w:rFonts w:ascii="Consolas" w:hAnsi="Consolas"/>
                <w:color w:val="238D44"/>
                <w:sz w:val="18"/>
                <w:szCs w:val="18"/>
              </w:rPr>
              <w:t xml:space="preserve">   </w:t>
            </w:r>
            <w:r w:rsidRPr="002D5704">
              <w:rPr>
                <w:rFonts w:ascii="Consolas" w:hAnsi="Consolas"/>
                <w:color w:val="238D44"/>
                <w:sz w:val="18"/>
                <w:szCs w:val="18"/>
              </w:rPr>
              <w:t>// Get customer and document from the model</w:t>
            </w:r>
          </w:p>
          <w:p w14:paraId="0EED7C5F" w14:textId="77777777" w:rsidR="002D5704" w:rsidRDefault="002D5704" w:rsidP="00CB56D0">
            <w:pPr>
              <w:pStyle w:val="SAGEBodyText"/>
              <w:rPr>
                <w:rFonts w:ascii="Consolas" w:hAnsi="Consolas"/>
                <w:sz w:val="18"/>
                <w:szCs w:val="18"/>
              </w:rPr>
            </w:pPr>
            <w:r>
              <w:rPr>
                <w:rFonts w:ascii="Consolas" w:hAnsi="Consolas"/>
                <w:color w:val="0000FF"/>
                <w:sz w:val="18"/>
                <w:szCs w:val="18"/>
              </w:rPr>
              <w:t xml:space="preserve">   </w:t>
            </w:r>
            <w:r w:rsidRPr="002D5704">
              <w:rPr>
                <w:rFonts w:ascii="Consolas" w:hAnsi="Consolas"/>
                <w:color w:val="0000FF"/>
                <w:sz w:val="18"/>
                <w:szCs w:val="18"/>
              </w:rPr>
              <w:t xml:space="preserve">const </w:t>
            </w:r>
            <w:proofErr w:type="spellStart"/>
            <w:r w:rsidRPr="002D5704">
              <w:rPr>
                <w:rFonts w:ascii="Consolas" w:hAnsi="Consolas"/>
                <w:sz w:val="18"/>
                <w:szCs w:val="18"/>
              </w:rPr>
              <w:t>customerNumber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jobDetailsUI.jobDetailsModelData.Data.CustomerNumber</w:t>
            </w:r>
            <w:proofErr w:type="spellEnd"/>
            <w:proofErr w:type="gramEnd"/>
            <w:r w:rsidRPr="002D5704">
              <w:rPr>
                <w:rFonts w:ascii="Consolas" w:hAnsi="Consolas"/>
                <w:sz w:val="18"/>
                <w:szCs w:val="18"/>
              </w:rPr>
              <w:t>();</w:t>
            </w:r>
          </w:p>
          <w:p w14:paraId="5B77CB6F" w14:textId="77777777" w:rsidR="002D5704" w:rsidRDefault="002D5704" w:rsidP="00CB56D0">
            <w:pPr>
              <w:pStyle w:val="SAGEBodyText"/>
              <w:rPr>
                <w:rFonts w:ascii="Consolas" w:hAnsi="Consolas"/>
                <w:sz w:val="18"/>
                <w:szCs w:val="18"/>
              </w:rPr>
            </w:pPr>
            <w:r>
              <w:rPr>
                <w:rFonts w:ascii="Consolas" w:hAnsi="Consolas"/>
                <w:color w:val="0000FF"/>
                <w:sz w:val="18"/>
                <w:szCs w:val="18"/>
              </w:rPr>
              <w:t xml:space="preserve">   </w:t>
            </w:r>
            <w:r w:rsidRPr="002D5704">
              <w:rPr>
                <w:rFonts w:ascii="Consolas" w:hAnsi="Consolas"/>
                <w:color w:val="0000FF"/>
                <w:sz w:val="18"/>
                <w:szCs w:val="18"/>
              </w:rPr>
              <w:t xml:space="preserve">const </w:t>
            </w:r>
            <w:proofErr w:type="spellStart"/>
            <w:r w:rsidRPr="002D5704">
              <w:rPr>
                <w:rFonts w:ascii="Consolas" w:hAnsi="Consolas"/>
                <w:sz w:val="18"/>
                <w:szCs w:val="18"/>
              </w:rPr>
              <w:t>documentNumber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jobDetailsUI.jobDetailsModelData.Data.DocumentNumber</w:t>
            </w:r>
            <w:proofErr w:type="spellEnd"/>
            <w:proofErr w:type="gramEnd"/>
            <w:r w:rsidRPr="002D5704">
              <w:rPr>
                <w:rFonts w:ascii="Consolas" w:hAnsi="Consolas"/>
                <w:sz w:val="18"/>
                <w:szCs w:val="18"/>
              </w:rPr>
              <w:t>();</w:t>
            </w:r>
          </w:p>
          <w:p w14:paraId="39B78E47" w14:textId="77777777" w:rsidR="002D5704" w:rsidRDefault="002D5704" w:rsidP="00CB56D0">
            <w:pPr>
              <w:pStyle w:val="SAGEBodyText"/>
              <w:rPr>
                <w:rFonts w:ascii="Consolas" w:hAnsi="Consolas"/>
                <w:color w:val="238D44"/>
                <w:sz w:val="18"/>
                <w:szCs w:val="18"/>
              </w:rPr>
            </w:pPr>
            <w:r>
              <w:rPr>
                <w:rFonts w:ascii="Consolas" w:hAnsi="Consolas"/>
                <w:color w:val="238D44"/>
                <w:sz w:val="18"/>
                <w:szCs w:val="18"/>
              </w:rPr>
              <w:t xml:space="preserve">   </w:t>
            </w:r>
            <w:r w:rsidRPr="002D5704">
              <w:rPr>
                <w:rFonts w:ascii="Consolas" w:hAnsi="Consolas"/>
                <w:color w:val="238D44"/>
                <w:sz w:val="18"/>
                <w:szCs w:val="18"/>
              </w:rPr>
              <w:t>// Gets the predefined configuration for the AR Open Document Details Finder</w:t>
            </w:r>
          </w:p>
          <w:p w14:paraId="7587E801" w14:textId="77777777" w:rsidR="002D5704" w:rsidRDefault="002D5704" w:rsidP="00CB56D0">
            <w:pPr>
              <w:pStyle w:val="SAGEBodyText"/>
              <w:rPr>
                <w:rFonts w:ascii="Consolas" w:hAnsi="Consolas"/>
                <w:sz w:val="18"/>
                <w:szCs w:val="18"/>
              </w:rPr>
            </w:pPr>
            <w:r>
              <w:rPr>
                <w:rFonts w:ascii="Consolas" w:hAnsi="Consolas"/>
                <w:color w:val="0000FF"/>
                <w:sz w:val="18"/>
                <w:szCs w:val="18"/>
              </w:rPr>
              <w:t xml:space="preserve">   </w:t>
            </w:r>
            <w:r w:rsidRPr="002D5704">
              <w:rPr>
                <w:rFonts w:ascii="Consolas" w:hAnsi="Consolas"/>
                <w:color w:val="0000FF"/>
                <w:sz w:val="18"/>
                <w:szCs w:val="18"/>
              </w:rPr>
              <w:t xml:space="preserve">const </w:t>
            </w:r>
            <w:proofErr w:type="spellStart"/>
            <w:r w:rsidRPr="002D5704">
              <w:rPr>
                <w:rFonts w:ascii="Consolas" w:hAnsi="Consolas"/>
                <w:sz w:val="18"/>
                <w:szCs w:val="18"/>
              </w:rPr>
              <w:t>finderProperties</w:t>
            </w:r>
            <w:proofErr w:type="spellEnd"/>
            <w:r w:rsidRPr="002D5704">
              <w:rPr>
                <w:rFonts w:ascii="Consolas" w:hAnsi="Consolas"/>
                <w:sz w:val="18"/>
                <w:szCs w:val="18"/>
              </w:rPr>
              <w:t xml:space="preserve"> = </w:t>
            </w:r>
            <w:proofErr w:type="gramStart"/>
            <w:r w:rsidRPr="002D5704">
              <w:rPr>
                <w:rFonts w:ascii="Consolas" w:hAnsi="Consolas" w:cs="Segoe UI"/>
                <w:sz w:val="18"/>
                <w:szCs w:val="18"/>
              </w:rPr>
              <w:t>sg.utls</w:t>
            </w:r>
            <w:proofErr w:type="gramEnd"/>
            <w:r w:rsidRPr="002D5704">
              <w:rPr>
                <w:rFonts w:ascii="Consolas" w:hAnsi="Consolas" w:cs="Segoe UI"/>
                <w:sz w:val="18"/>
                <w:szCs w:val="18"/>
              </w:rPr>
              <w:t>.deepCopy(</w:t>
            </w:r>
            <w:r w:rsidRPr="002D5704">
              <w:rPr>
                <w:rFonts w:ascii="Consolas" w:hAnsi="Consolas"/>
                <w:sz w:val="18"/>
                <w:szCs w:val="18"/>
              </w:rPr>
              <w:t>sg.viewFinderProperties.AR.OpenDocumentDetails);</w:t>
            </w:r>
          </w:p>
          <w:p w14:paraId="63ED71B7" w14:textId="77777777" w:rsidR="002D5704" w:rsidRDefault="002D5704" w:rsidP="00CB56D0">
            <w:pPr>
              <w:pStyle w:val="SAGEBodyText"/>
              <w:rPr>
                <w:rFonts w:ascii="Consolas" w:hAnsi="Consolas"/>
                <w:color w:val="238D44"/>
                <w:sz w:val="18"/>
                <w:szCs w:val="18"/>
              </w:rPr>
            </w:pPr>
            <w:r>
              <w:rPr>
                <w:rFonts w:ascii="Consolas" w:hAnsi="Consolas"/>
                <w:color w:val="238D44"/>
                <w:sz w:val="18"/>
                <w:szCs w:val="18"/>
              </w:rPr>
              <w:t xml:space="preserve">   </w:t>
            </w:r>
            <w:r w:rsidRPr="002D5704">
              <w:rPr>
                <w:rFonts w:ascii="Consolas" w:hAnsi="Consolas"/>
                <w:color w:val="238D44"/>
                <w:sz w:val="18"/>
                <w:szCs w:val="18"/>
              </w:rPr>
              <w:t xml:space="preserve">// Sets the </w:t>
            </w:r>
            <w:proofErr w:type="spellStart"/>
            <w:r w:rsidRPr="002D5704">
              <w:rPr>
                <w:rFonts w:ascii="Consolas" w:hAnsi="Consolas"/>
                <w:color w:val="238D44"/>
                <w:sz w:val="18"/>
                <w:szCs w:val="18"/>
              </w:rPr>
              <w:t>initKeyValues</w:t>
            </w:r>
            <w:proofErr w:type="spellEnd"/>
            <w:r w:rsidRPr="002D5704">
              <w:rPr>
                <w:rFonts w:ascii="Consolas" w:hAnsi="Consolas"/>
                <w:color w:val="238D44"/>
                <w:sz w:val="18"/>
                <w:szCs w:val="18"/>
              </w:rPr>
              <w:t xml:space="preserve"> and filter properties</w:t>
            </w:r>
          </w:p>
          <w:p w14:paraId="1B1BD841" w14:textId="77777777" w:rsidR="002D5704" w:rsidRDefault="002D5704" w:rsidP="002D5704">
            <w:pPr>
              <w:pStyle w:val="SAGEBodyText"/>
              <w:rPr>
                <w:rFonts w:ascii="Consolas" w:hAnsi="Consolas"/>
                <w:sz w:val="18"/>
                <w:szCs w:val="18"/>
              </w:rPr>
            </w:pPr>
            <w:r>
              <w:rPr>
                <w:rFonts w:ascii="Consolas" w:hAnsi="Consolas"/>
                <w:sz w:val="18"/>
                <w:szCs w:val="18"/>
              </w:rPr>
              <w:t xml:space="preserve">   </w:t>
            </w:r>
            <w:proofErr w:type="spellStart"/>
            <w:r w:rsidRPr="002D5704">
              <w:rPr>
                <w:rFonts w:ascii="Consolas" w:hAnsi="Consolas"/>
                <w:sz w:val="18"/>
                <w:szCs w:val="18"/>
              </w:rPr>
              <w:t>finderProperties.initKeyValues</w:t>
            </w:r>
            <w:proofErr w:type="spellEnd"/>
            <w:r w:rsidRPr="002D5704">
              <w:rPr>
                <w:rFonts w:ascii="Consolas" w:hAnsi="Consolas"/>
                <w:sz w:val="18"/>
                <w:szCs w:val="18"/>
              </w:rPr>
              <w:t xml:space="preserve"> = [</w:t>
            </w:r>
            <w:proofErr w:type="spellStart"/>
            <w:r w:rsidRPr="002D5704">
              <w:rPr>
                <w:rFonts w:ascii="Consolas" w:hAnsi="Consolas"/>
                <w:sz w:val="18"/>
                <w:szCs w:val="18"/>
              </w:rPr>
              <w:t>customerNumber</w:t>
            </w:r>
            <w:proofErr w:type="spellEnd"/>
            <w:r w:rsidRPr="002D5704">
              <w:rPr>
                <w:rFonts w:ascii="Consolas" w:hAnsi="Consolas"/>
                <w:sz w:val="18"/>
                <w:szCs w:val="18"/>
              </w:rPr>
              <w:t xml:space="preserve">, </w:t>
            </w:r>
            <w:proofErr w:type="spellStart"/>
            <w:proofErr w:type="gramStart"/>
            <w:r w:rsidRPr="002D5704">
              <w:rPr>
                <w:rFonts w:ascii="Consolas" w:hAnsi="Consolas"/>
                <w:sz w:val="18"/>
                <w:szCs w:val="18"/>
              </w:rPr>
              <w:t>documentNumber</w:t>
            </w:r>
            <w:proofErr w:type="spellEnd"/>
            <w:r w:rsidRPr="002D5704">
              <w:rPr>
                <w:rFonts w:ascii="Consolas" w:hAnsi="Consolas"/>
                <w:sz w:val="18"/>
                <w:szCs w:val="18"/>
              </w:rPr>
              <w:t>,</w:t>
            </w:r>
            <w:r>
              <w:rPr>
                <w:rFonts w:ascii="Consolas" w:hAnsi="Consolas"/>
                <w:sz w:val="18"/>
                <w:szCs w:val="18"/>
              </w:rPr>
              <w:t xml:space="preserve">   </w:t>
            </w:r>
            <w:proofErr w:type="gramEnd"/>
            <w:r>
              <w:rPr>
                <w:rFonts w:ascii="Consolas" w:hAnsi="Consolas"/>
                <w:sz w:val="18"/>
                <w:szCs w:val="18"/>
              </w:rPr>
              <w:t xml:space="preserve"> </w:t>
            </w:r>
            <w:r w:rsidRPr="002D5704">
              <w:rPr>
                <w:rFonts w:ascii="Consolas" w:hAnsi="Consolas"/>
                <w:sz w:val="18"/>
                <w:szCs w:val="18"/>
              </w:rPr>
              <w:t>$(</w:t>
            </w:r>
            <w:r w:rsidRPr="002D5704">
              <w:rPr>
                <w:rFonts w:ascii="Consolas" w:hAnsi="Consolas"/>
                <w:color w:val="C00000"/>
                <w:sz w:val="18"/>
                <w:szCs w:val="18"/>
              </w:rPr>
              <w:t>"#</w:t>
            </w:r>
            <w:proofErr w:type="spellStart"/>
            <w:r w:rsidRPr="002D5704">
              <w:rPr>
                <w:rFonts w:ascii="Consolas" w:hAnsi="Consolas"/>
                <w:color w:val="C00000"/>
                <w:sz w:val="18"/>
                <w:szCs w:val="18"/>
              </w:rPr>
              <w:t>txtOriginalLineNumber</w:t>
            </w:r>
            <w:proofErr w:type="spellEnd"/>
            <w:r w:rsidRPr="002D5704">
              <w:rPr>
                <w:rFonts w:ascii="Consolas" w:hAnsi="Consolas"/>
                <w:color w:val="C00000"/>
                <w:sz w:val="18"/>
                <w:szCs w:val="18"/>
              </w:rPr>
              <w:t>"</w:t>
            </w:r>
            <w:r w:rsidRPr="002D5704">
              <w:rPr>
                <w:rFonts w:ascii="Consolas" w:hAnsi="Consolas"/>
                <w:sz w:val="18"/>
                <w:szCs w:val="18"/>
              </w:rPr>
              <w:t>).</w:t>
            </w:r>
            <w:proofErr w:type="spellStart"/>
            <w:r w:rsidRPr="002D5704">
              <w:rPr>
                <w:rFonts w:ascii="Consolas" w:hAnsi="Consolas"/>
                <w:sz w:val="18"/>
                <w:szCs w:val="18"/>
              </w:rPr>
              <w:t>val</w:t>
            </w:r>
            <w:proofErr w:type="spellEnd"/>
            <w:r w:rsidRPr="002D5704">
              <w:rPr>
                <w:rFonts w:ascii="Consolas" w:hAnsi="Consolas"/>
                <w:sz w:val="18"/>
                <w:szCs w:val="18"/>
              </w:rPr>
              <w:t>()];</w:t>
            </w:r>
          </w:p>
          <w:p w14:paraId="6E0541E5" w14:textId="77777777" w:rsidR="002D5704" w:rsidRDefault="002D5704" w:rsidP="002D5704">
            <w:pPr>
              <w:pStyle w:val="SAGEBodyText"/>
              <w:rPr>
                <w:rFonts w:ascii="Consolas" w:hAnsi="Consolas"/>
                <w:sz w:val="18"/>
                <w:szCs w:val="18"/>
              </w:rPr>
            </w:pPr>
            <w:r>
              <w:rPr>
                <w:rFonts w:ascii="Consolas" w:hAnsi="Consolas"/>
                <w:sz w:val="18"/>
                <w:szCs w:val="18"/>
              </w:rPr>
              <w:t xml:space="preserve">   </w:t>
            </w:r>
            <w:proofErr w:type="spellStart"/>
            <w:r w:rsidRPr="002D5704">
              <w:rPr>
                <w:rFonts w:ascii="Consolas" w:hAnsi="Consolas"/>
                <w:sz w:val="18"/>
                <w:szCs w:val="18"/>
              </w:rPr>
              <w:t>finderProperties.filter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jQuery.validator.format</w:t>
            </w:r>
            <w:proofErr w:type="spellEnd"/>
            <w:proofErr w:type="gramEnd"/>
            <w:r w:rsidRPr="002D5704">
              <w:rPr>
                <w:rFonts w:ascii="Consolas" w:hAnsi="Consolas"/>
                <w:sz w:val="18"/>
                <w:szCs w:val="18"/>
              </w:rPr>
              <w:t>(</w:t>
            </w:r>
            <w:proofErr w:type="spellStart"/>
            <w:r w:rsidRPr="002D5704">
              <w:rPr>
                <w:rFonts w:ascii="Consolas" w:hAnsi="Consolas"/>
                <w:sz w:val="18"/>
                <w:szCs w:val="18"/>
              </w:rPr>
              <w:t>finderProperties.filterTemplate</w:t>
            </w:r>
            <w:proofErr w:type="spellEnd"/>
            <w:r w:rsidRPr="002D5704">
              <w:rPr>
                <w:rFonts w:ascii="Consolas" w:hAnsi="Consolas"/>
                <w:sz w:val="18"/>
                <w:szCs w:val="18"/>
              </w:rPr>
              <w:t>,</w:t>
            </w:r>
            <w:r>
              <w:rPr>
                <w:rFonts w:ascii="Consolas" w:hAnsi="Consolas"/>
                <w:sz w:val="18"/>
                <w:szCs w:val="18"/>
              </w:rPr>
              <w:t xml:space="preserve"> </w:t>
            </w:r>
            <w:proofErr w:type="spellStart"/>
            <w:r w:rsidRPr="002D5704">
              <w:rPr>
                <w:rFonts w:ascii="Consolas" w:hAnsi="Consolas"/>
                <w:sz w:val="18"/>
                <w:szCs w:val="18"/>
              </w:rPr>
              <w:t>customerNumber</w:t>
            </w:r>
            <w:proofErr w:type="spellEnd"/>
            <w:r w:rsidRPr="002D5704">
              <w:rPr>
                <w:rFonts w:ascii="Consolas" w:hAnsi="Consolas"/>
                <w:sz w:val="18"/>
                <w:szCs w:val="18"/>
              </w:rPr>
              <w:t xml:space="preserve">, </w:t>
            </w:r>
            <w:proofErr w:type="spellStart"/>
            <w:r w:rsidRPr="002D5704">
              <w:rPr>
                <w:rFonts w:ascii="Consolas" w:hAnsi="Consolas"/>
                <w:sz w:val="18"/>
                <w:szCs w:val="18"/>
              </w:rPr>
              <w:t>documentNumber</w:t>
            </w:r>
            <w:proofErr w:type="spellEnd"/>
            <w:r w:rsidRPr="002D5704">
              <w:rPr>
                <w:rFonts w:ascii="Consolas" w:hAnsi="Consolas"/>
                <w:sz w:val="18"/>
                <w:szCs w:val="18"/>
              </w:rPr>
              <w:t>);</w:t>
            </w:r>
          </w:p>
          <w:p w14:paraId="42CAC711" w14:textId="77777777" w:rsidR="002D5704" w:rsidRDefault="002D5704" w:rsidP="002D5704">
            <w:pPr>
              <w:pStyle w:val="SAGEBodyText"/>
              <w:rPr>
                <w:rFonts w:ascii="Consolas" w:hAnsi="Consolas"/>
                <w:sz w:val="18"/>
                <w:szCs w:val="18"/>
              </w:rPr>
            </w:pPr>
            <w:r w:rsidRPr="002D5704">
              <w:rPr>
                <w:rFonts w:ascii="Consolas" w:hAnsi="Consolas"/>
                <w:sz w:val="18"/>
                <w:szCs w:val="18"/>
              </w:rPr>
              <w:t>}</w:t>
            </w:r>
          </w:p>
          <w:p w14:paraId="088CB558" w14:textId="77777777" w:rsidR="002D5704" w:rsidRDefault="002D5704" w:rsidP="002D5704">
            <w:pPr>
              <w:pStyle w:val="SAGEBodyText"/>
              <w:rPr>
                <w:rFonts w:ascii="Consolas" w:hAnsi="Consolas"/>
                <w:color w:val="238D44"/>
                <w:sz w:val="18"/>
                <w:szCs w:val="18"/>
              </w:rPr>
            </w:pPr>
            <w:r w:rsidRPr="002D5704">
              <w:rPr>
                <w:rFonts w:ascii="Consolas" w:hAnsi="Consolas"/>
                <w:color w:val="238D44"/>
                <w:sz w:val="18"/>
                <w:szCs w:val="18"/>
              </w:rPr>
              <w:t>// Setup the finder</w:t>
            </w:r>
          </w:p>
          <w:p w14:paraId="25A66600" w14:textId="77777777" w:rsidR="002D5704" w:rsidRPr="002D5704" w:rsidRDefault="002D5704" w:rsidP="002D5704">
            <w:pPr>
              <w:pStyle w:val="SAGEBodyText"/>
              <w:rPr>
                <w:rFonts w:ascii="Consolas" w:hAnsi="Consolas"/>
                <w:sz w:val="18"/>
                <w:szCs w:val="18"/>
              </w:rPr>
            </w:pPr>
            <w:proofErr w:type="spellStart"/>
            <w:proofErr w:type="gramStart"/>
            <w:r w:rsidRPr="002D5704">
              <w:rPr>
                <w:rFonts w:ascii="Consolas" w:hAnsi="Consolas"/>
                <w:sz w:val="18"/>
                <w:szCs w:val="18"/>
              </w:rPr>
              <w:t>sg.viewFinderHelper.setViewFinder</w:t>
            </w:r>
            <w:proofErr w:type="spellEnd"/>
            <w:proofErr w:type="gramEnd"/>
            <w:r w:rsidRPr="002D5704">
              <w:rPr>
                <w:rFonts w:ascii="Consolas" w:hAnsi="Consolas"/>
                <w:sz w:val="18"/>
                <w:szCs w:val="18"/>
              </w:rPr>
              <w:t>(</w:t>
            </w:r>
            <w:r w:rsidRPr="002D5704">
              <w:rPr>
                <w:rFonts w:ascii="Consolas" w:hAnsi="Consolas"/>
                <w:color w:val="C00000"/>
                <w:sz w:val="18"/>
                <w:szCs w:val="18"/>
              </w:rPr>
              <w:t>"</w:t>
            </w:r>
            <w:proofErr w:type="spellStart"/>
            <w:r w:rsidRPr="002D5704">
              <w:rPr>
                <w:rFonts w:ascii="Consolas" w:hAnsi="Consolas"/>
                <w:color w:val="C00000"/>
                <w:sz w:val="18"/>
                <w:szCs w:val="18"/>
              </w:rPr>
              <w:t>btnOriginalLineNumber</w:t>
            </w:r>
            <w:proofErr w:type="spellEnd"/>
            <w:r w:rsidRPr="002D5704">
              <w:rPr>
                <w:rFonts w:ascii="Consolas" w:hAnsi="Consolas"/>
                <w:color w:val="C00000"/>
                <w:sz w:val="18"/>
                <w:szCs w:val="18"/>
              </w:rPr>
              <w:t>"</w:t>
            </w:r>
            <w:r w:rsidRPr="002D5704">
              <w:rPr>
                <w:rFonts w:ascii="Consolas" w:hAnsi="Consolas"/>
                <w:sz w:val="18"/>
                <w:szCs w:val="18"/>
              </w:rPr>
              <w:t>,</w:t>
            </w:r>
          </w:p>
          <w:p w14:paraId="58B49337" w14:textId="24C024D6" w:rsidR="002D5704" w:rsidRPr="00B44EC1" w:rsidRDefault="002D5704" w:rsidP="002D5704">
            <w:pPr>
              <w:pStyle w:val="SAGEBodyText"/>
              <w:rPr>
                <w:rFonts w:ascii="Consolas" w:hAnsi="Consolas"/>
              </w:rPr>
            </w:pPr>
            <w:proofErr w:type="gramStart"/>
            <w:r w:rsidRPr="002D5704">
              <w:rPr>
                <w:rFonts w:ascii="Consolas" w:hAnsi="Consolas"/>
                <w:sz w:val="18"/>
                <w:szCs w:val="18"/>
              </w:rPr>
              <w:t>sg.utls</w:t>
            </w:r>
            <w:proofErr w:type="gramEnd"/>
            <w:r w:rsidRPr="002D5704">
              <w:rPr>
                <w:rFonts w:ascii="Consolas" w:hAnsi="Consolas"/>
                <w:sz w:val="18"/>
                <w:szCs w:val="18"/>
              </w:rPr>
              <w:t xml:space="preserve">.grid.onFinderSuccess.bind(finderProperties.returnFieldNames[0]), </w:t>
            </w:r>
            <w:r>
              <w:rPr>
                <w:rFonts w:ascii="Consolas" w:hAnsi="Consolas"/>
                <w:sz w:val="18"/>
                <w:szCs w:val="18"/>
              </w:rPr>
              <w:t xml:space="preserve">  </w:t>
            </w:r>
            <w:proofErr w:type="spellStart"/>
            <w:r w:rsidRPr="002D5704">
              <w:rPr>
                <w:rFonts w:ascii="Consolas" w:hAnsi="Consolas"/>
                <w:sz w:val="18"/>
                <w:szCs w:val="18"/>
              </w:rPr>
              <w:t>refundFinderProperty</w:t>
            </w:r>
            <w:proofErr w:type="spellEnd"/>
            <w:r w:rsidRPr="002D5704">
              <w:rPr>
                <w:rFonts w:ascii="Consolas" w:hAnsi="Consolas"/>
                <w:sz w:val="18"/>
                <w:szCs w:val="18"/>
              </w:rPr>
              <w:t>,</w:t>
            </w:r>
            <w:r>
              <w:rPr>
                <w:rFonts w:ascii="Consolas" w:hAnsi="Consolas"/>
                <w:sz w:val="18"/>
                <w:szCs w:val="18"/>
              </w:rPr>
              <w:t xml:space="preserve"> </w:t>
            </w:r>
            <w:proofErr w:type="spellStart"/>
            <w:r w:rsidRPr="002D5704">
              <w:rPr>
                <w:rFonts w:ascii="Consolas" w:hAnsi="Consolas"/>
                <w:sz w:val="18"/>
                <w:szCs w:val="18"/>
              </w:rPr>
              <w:t>sg.utls.grid.onFinderCancel</w:t>
            </w:r>
            <w:proofErr w:type="spellEnd"/>
            <w:r w:rsidRPr="002D5704">
              <w:rPr>
                <w:rFonts w:ascii="Consolas" w:hAnsi="Consolas"/>
                <w:sz w:val="18"/>
                <w:szCs w:val="18"/>
              </w:rPr>
              <w:t>);</w:t>
            </w:r>
          </w:p>
        </w:tc>
      </w:tr>
    </w:tbl>
    <w:p w14:paraId="0033EFB6" w14:textId="77777777" w:rsidR="00414F3D" w:rsidRDefault="00414F3D" w:rsidP="00414F3D">
      <w:pPr>
        <w:pStyle w:val="SAGEBodyText"/>
        <w:rPr>
          <w:sz w:val="18"/>
          <w:szCs w:val="18"/>
        </w:rPr>
      </w:pPr>
    </w:p>
    <w:p w14:paraId="4DC71019" w14:textId="77777777" w:rsidR="002D5704" w:rsidRDefault="002D5704">
      <w:pPr>
        <w:spacing w:after="200" w:line="0" w:lineRule="auto"/>
        <w:rPr>
          <w:b/>
          <w:color w:val="2E3456"/>
          <w:sz w:val="30"/>
          <w:lang w:val="en-US"/>
        </w:rPr>
      </w:pPr>
      <w:bookmarkStart w:id="20" w:name="_Toc7620556"/>
      <w:bookmarkEnd w:id="19"/>
      <w:r>
        <w:br w:type="page"/>
      </w:r>
    </w:p>
    <w:p w14:paraId="10B7A08F" w14:textId="2BEA1226" w:rsidR="000A181C" w:rsidRDefault="000A181C" w:rsidP="000A181C">
      <w:pPr>
        <w:pStyle w:val="SAGEHeading2"/>
      </w:pPr>
      <w:r>
        <w:lastRenderedPageBreak/>
        <w:t>IC Price List Code</w:t>
      </w:r>
      <w:bookmarkEnd w:id="20"/>
    </w:p>
    <w:tbl>
      <w:tblPr>
        <w:tblStyle w:val="TableGrid"/>
        <w:tblW w:w="9535" w:type="dxa"/>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535"/>
      </w:tblGrid>
      <w:tr w:rsidR="002D5704" w14:paraId="3547DCAD" w14:textId="77777777" w:rsidTr="002D5704">
        <w:tc>
          <w:tcPr>
            <w:tcW w:w="9535" w:type="dxa"/>
            <w:shd w:val="clear" w:color="auto" w:fill="F2F2F2" w:themeFill="background1" w:themeFillShade="F2"/>
          </w:tcPr>
          <w:p w14:paraId="681775FC" w14:textId="77777777"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w:t>
            </w:r>
          </w:p>
          <w:p w14:paraId="67163191" w14:textId="17720BA0"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 xml:space="preserve"> * @name </w:t>
            </w:r>
            <w:proofErr w:type="spellStart"/>
            <w:r w:rsidRPr="002D5704">
              <w:rPr>
                <w:rFonts w:ascii="Consolas" w:hAnsi="Consolas"/>
                <w:sz w:val="18"/>
                <w:szCs w:val="18"/>
              </w:rPr>
              <w:t>initFinders</w:t>
            </w:r>
            <w:proofErr w:type="spellEnd"/>
          </w:p>
          <w:p w14:paraId="59786C87" w14:textId="34087A67"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 xml:space="preserve"> * @description Initialize the finder(s)</w:t>
            </w:r>
          </w:p>
          <w:p w14:paraId="33F1C8FB" w14:textId="77777777"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 xml:space="preserve"> */</w:t>
            </w:r>
          </w:p>
          <w:p w14:paraId="5312805E" w14:textId="073C6B6C" w:rsidR="002D5704" w:rsidRPr="002D5704" w:rsidRDefault="002D5704" w:rsidP="002D5704">
            <w:pPr>
              <w:pStyle w:val="SAGEBodyText"/>
              <w:spacing w:after="0"/>
              <w:rPr>
                <w:rFonts w:ascii="Consolas" w:hAnsi="Consolas"/>
                <w:sz w:val="18"/>
                <w:szCs w:val="18"/>
              </w:rPr>
            </w:pPr>
            <w:proofErr w:type="spellStart"/>
            <w:r w:rsidRPr="002D5704">
              <w:rPr>
                <w:rFonts w:ascii="Consolas" w:hAnsi="Consolas"/>
                <w:sz w:val="18"/>
                <w:szCs w:val="18"/>
              </w:rPr>
              <w:t>initFinders</w:t>
            </w:r>
            <w:proofErr w:type="spellEnd"/>
            <w:r w:rsidRPr="002D5704">
              <w:rPr>
                <w:rFonts w:ascii="Consolas" w:hAnsi="Consolas"/>
                <w:sz w:val="18"/>
                <w:szCs w:val="18"/>
              </w:rPr>
              <w:t>: function () {</w:t>
            </w:r>
          </w:p>
          <w:p w14:paraId="07D365A7" w14:textId="3136D522" w:rsidR="002D5704" w:rsidRPr="002D5704" w:rsidRDefault="002D5704" w:rsidP="002D5704">
            <w:pPr>
              <w:pStyle w:val="SAGEBodyText"/>
              <w:rPr>
                <w:rFonts w:ascii="Consolas" w:hAnsi="Consolas"/>
                <w:sz w:val="18"/>
                <w:szCs w:val="18"/>
              </w:rPr>
            </w:pPr>
            <w:r>
              <w:rPr>
                <w:rFonts w:ascii="Consolas" w:hAnsi="Consolas"/>
                <w:sz w:val="18"/>
                <w:szCs w:val="18"/>
              </w:rPr>
              <w:t xml:space="preserve">   </w:t>
            </w:r>
            <w:r w:rsidRPr="002D5704">
              <w:rPr>
                <w:rFonts w:ascii="Consolas" w:hAnsi="Consolas"/>
                <w:sz w:val="18"/>
                <w:szCs w:val="18"/>
              </w:rPr>
              <w:t>// Gets the predefined configuration for the IC Price Codes Finder</w:t>
            </w:r>
          </w:p>
          <w:p w14:paraId="53EF606E" w14:textId="5713B874"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All display fields, return field, view id, etc. have already been setup</w:t>
            </w:r>
          </w:p>
          <w:p w14:paraId="21532E9C" w14:textId="3C7C96FD"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props = </w:t>
            </w:r>
            <w:proofErr w:type="spellStart"/>
            <w:proofErr w:type="gramStart"/>
            <w:r w:rsidRPr="002D5704">
              <w:rPr>
                <w:rFonts w:ascii="Consolas" w:hAnsi="Consolas"/>
                <w:sz w:val="18"/>
                <w:szCs w:val="18"/>
              </w:rPr>
              <w:t>sg.utls</w:t>
            </w:r>
            <w:proofErr w:type="gramEnd"/>
            <w:r w:rsidRPr="002D5704">
              <w:rPr>
                <w:rFonts w:ascii="Consolas" w:hAnsi="Consolas"/>
                <w:sz w:val="18"/>
                <w:szCs w:val="18"/>
              </w:rPr>
              <w:t>.deepCopy</w:t>
            </w:r>
            <w:proofErr w:type="spellEnd"/>
            <w:r w:rsidRPr="002D5704">
              <w:rPr>
                <w:rFonts w:ascii="Consolas" w:hAnsi="Consolas"/>
                <w:sz w:val="18"/>
                <w:szCs w:val="18"/>
              </w:rPr>
              <w:t>(</w:t>
            </w:r>
            <w:proofErr w:type="spellStart"/>
            <w:r w:rsidRPr="002D5704">
              <w:rPr>
                <w:rFonts w:ascii="Consolas" w:hAnsi="Consolas"/>
                <w:sz w:val="18"/>
                <w:szCs w:val="18"/>
              </w:rPr>
              <w:t>sg.viewFinderProperties.IC.PriceListCodes</w:t>
            </w:r>
            <w:proofErr w:type="spellEnd"/>
            <w:r w:rsidRPr="002D5704">
              <w:rPr>
                <w:rFonts w:ascii="Consolas" w:hAnsi="Consolas"/>
                <w:sz w:val="18"/>
                <w:szCs w:val="18"/>
              </w:rPr>
              <w:t>);</w:t>
            </w:r>
          </w:p>
          <w:p w14:paraId="0F2FD790" w14:textId="4AAC4262"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Identifies the finder button on the screen</w:t>
            </w:r>
          </w:p>
          <w:p w14:paraId="396D6E54" w14:textId="643E1B9F"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buttonId</w:t>
            </w:r>
            <w:proofErr w:type="spellEnd"/>
            <w:r w:rsidRPr="002D5704">
              <w:rPr>
                <w:rFonts w:ascii="Consolas" w:hAnsi="Consolas"/>
                <w:sz w:val="18"/>
                <w:szCs w:val="18"/>
              </w:rPr>
              <w:t xml:space="preserve"> = "</w:t>
            </w:r>
            <w:proofErr w:type="spellStart"/>
            <w:r w:rsidRPr="002D5704">
              <w:rPr>
                <w:rFonts w:ascii="Consolas" w:hAnsi="Consolas"/>
                <w:sz w:val="18"/>
                <w:szCs w:val="18"/>
              </w:rPr>
              <w:t>btnPriceListCodefinder</w:t>
            </w:r>
            <w:proofErr w:type="spellEnd"/>
            <w:proofErr w:type="gramStart"/>
            <w:r w:rsidRPr="002D5704">
              <w:rPr>
                <w:rFonts w:ascii="Consolas" w:hAnsi="Consolas"/>
                <w:sz w:val="18"/>
                <w:szCs w:val="18"/>
              </w:rPr>
              <w:t>";</w:t>
            </w:r>
            <w:proofErr w:type="gramEnd"/>
          </w:p>
          <w:p w14:paraId="362E5D24" w14:textId="0FC8A3EC"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Identifies the finder button on the screen</w:t>
            </w:r>
          </w:p>
          <w:p w14:paraId="2BB7F2A4" w14:textId="50E30E23"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textboxId</w:t>
            </w:r>
            <w:proofErr w:type="spellEnd"/>
            <w:r w:rsidRPr="002D5704">
              <w:rPr>
                <w:rFonts w:ascii="Consolas" w:hAnsi="Consolas"/>
                <w:sz w:val="18"/>
                <w:szCs w:val="18"/>
              </w:rPr>
              <w:t xml:space="preserve"> = " </w:t>
            </w:r>
            <w:proofErr w:type="spellStart"/>
            <w:r w:rsidRPr="002D5704">
              <w:rPr>
                <w:rFonts w:ascii="Consolas" w:hAnsi="Consolas"/>
                <w:sz w:val="18"/>
                <w:szCs w:val="18"/>
              </w:rPr>
              <w:t>txtPriceListCode</w:t>
            </w:r>
            <w:proofErr w:type="spellEnd"/>
            <w:proofErr w:type="gramStart"/>
            <w:r w:rsidRPr="002D5704">
              <w:rPr>
                <w:rFonts w:ascii="Consolas" w:hAnsi="Consolas"/>
                <w:sz w:val="18"/>
                <w:szCs w:val="18"/>
              </w:rPr>
              <w:t>";</w:t>
            </w:r>
            <w:proofErr w:type="gramEnd"/>
          </w:p>
          <w:p w14:paraId="4AE438C5" w14:textId="52E9D07A"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Identifies the callback routine on success since the screen wants control</w:t>
            </w:r>
          </w:p>
          <w:p w14:paraId="3062CA70" w14:textId="0DEE99FB"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onOkCallback</w:t>
            </w:r>
            <w:proofErr w:type="spellEnd"/>
            <w:r w:rsidRPr="002D5704">
              <w:rPr>
                <w:rFonts w:ascii="Consolas" w:hAnsi="Consolas"/>
                <w:sz w:val="18"/>
                <w:szCs w:val="18"/>
              </w:rPr>
              <w:t xml:space="preserve"> = </w:t>
            </w:r>
            <w:proofErr w:type="spellStart"/>
            <w:r w:rsidRPr="002D5704">
              <w:rPr>
                <w:rFonts w:ascii="Consolas" w:hAnsi="Consolas"/>
                <w:sz w:val="18"/>
                <w:szCs w:val="18"/>
              </w:rPr>
              <w:t>onFinderSuccess.</w:t>
            </w:r>
            <w:proofErr w:type="gramStart"/>
            <w:r w:rsidRPr="002D5704">
              <w:rPr>
                <w:rFonts w:ascii="Consolas" w:hAnsi="Consolas"/>
                <w:sz w:val="18"/>
                <w:szCs w:val="18"/>
              </w:rPr>
              <w:t>priceListCode</w:t>
            </w:r>
            <w:proofErr w:type="spellEnd"/>
            <w:r w:rsidRPr="002D5704">
              <w:rPr>
                <w:rFonts w:ascii="Consolas" w:hAnsi="Consolas"/>
                <w:sz w:val="18"/>
                <w:szCs w:val="18"/>
              </w:rPr>
              <w:t>;</w:t>
            </w:r>
            <w:proofErr w:type="gramEnd"/>
          </w:p>
          <w:p w14:paraId="58FD019A" w14:textId="4FBCA13B"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Identifies the callback routine on a cancel since the screen wants to be notified</w:t>
            </w:r>
          </w:p>
          <w:p w14:paraId="532D4613" w14:textId="1AA94732" w:rsidR="002D5704" w:rsidRDefault="002D5704" w:rsidP="002D5704">
            <w:pPr>
              <w:pStyle w:val="SAGEBodyText"/>
              <w:spacing w:after="0"/>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onCancelCallback</w:t>
            </w:r>
            <w:proofErr w:type="spellEnd"/>
            <w:r w:rsidRPr="002D5704">
              <w:rPr>
                <w:rFonts w:ascii="Consolas" w:hAnsi="Consolas"/>
                <w:sz w:val="18"/>
                <w:szCs w:val="18"/>
              </w:rPr>
              <w:t xml:space="preserve"> = </w:t>
            </w:r>
            <w:proofErr w:type="spellStart"/>
            <w:r w:rsidRPr="002D5704">
              <w:rPr>
                <w:rFonts w:ascii="Consolas" w:hAnsi="Consolas"/>
                <w:sz w:val="18"/>
                <w:szCs w:val="18"/>
              </w:rPr>
              <w:t>onFinderCancel.</w:t>
            </w:r>
            <w:proofErr w:type="gramStart"/>
            <w:r w:rsidRPr="002D5704">
              <w:rPr>
                <w:rFonts w:ascii="Consolas" w:hAnsi="Consolas"/>
                <w:sz w:val="18"/>
                <w:szCs w:val="18"/>
              </w:rPr>
              <w:t>priceListCode</w:t>
            </w:r>
            <w:proofErr w:type="spellEnd"/>
            <w:r w:rsidRPr="002D5704">
              <w:rPr>
                <w:rFonts w:ascii="Consolas" w:hAnsi="Consolas"/>
                <w:sz w:val="18"/>
                <w:szCs w:val="18"/>
              </w:rPr>
              <w:t>;</w:t>
            </w:r>
            <w:proofErr w:type="gramEnd"/>
          </w:p>
          <w:p w14:paraId="36609426" w14:textId="75078123" w:rsidR="002D5704" w:rsidRDefault="002D5704" w:rsidP="002D5704">
            <w:pPr>
              <w:pStyle w:val="SAGEBodyText"/>
              <w:spacing w:after="0"/>
              <w:rPr>
                <w:rFonts w:ascii="Consolas" w:hAnsi="Consolas"/>
                <w:sz w:val="18"/>
                <w:szCs w:val="18"/>
              </w:rPr>
            </w:pPr>
          </w:p>
          <w:p w14:paraId="368EE75F" w14:textId="5DF46762" w:rsidR="002D5704" w:rsidRPr="002D5704" w:rsidRDefault="002D5704" w:rsidP="002D5704">
            <w:pPr>
              <w:pStyle w:val="SAGEBodyText"/>
              <w:rPr>
                <w:rFonts w:ascii="Consolas" w:hAnsi="Consolas"/>
                <w:sz w:val="18"/>
                <w:szCs w:val="18"/>
              </w:rPr>
            </w:pPr>
            <w:r>
              <w:rPr>
                <w:rFonts w:ascii="Consolas" w:hAnsi="Consolas"/>
                <w:sz w:val="18"/>
                <w:szCs w:val="18"/>
              </w:rPr>
              <w:t xml:space="preserve">   </w:t>
            </w:r>
            <w:r w:rsidRPr="002D5704">
              <w:rPr>
                <w:rFonts w:ascii="Consolas" w:hAnsi="Consolas"/>
                <w:sz w:val="18"/>
                <w:szCs w:val="18"/>
              </w:rPr>
              <w:t xml:space="preserve">// Creates a </w:t>
            </w:r>
            <w:proofErr w:type="spellStart"/>
            <w:r w:rsidRPr="002D5704">
              <w:rPr>
                <w:rFonts w:ascii="Consolas" w:hAnsi="Consolas"/>
                <w:sz w:val="18"/>
                <w:szCs w:val="18"/>
              </w:rPr>
              <w:t>finderProperties</w:t>
            </w:r>
            <w:proofErr w:type="spellEnd"/>
            <w:r w:rsidRPr="002D5704">
              <w:rPr>
                <w:rFonts w:ascii="Consolas" w:hAnsi="Consolas"/>
                <w:sz w:val="18"/>
                <w:szCs w:val="18"/>
              </w:rPr>
              <w:t xml:space="preserve"> object for the finder based upon definition and modifications to definition</w:t>
            </w:r>
          </w:p>
          <w:p w14:paraId="234EEAB9" w14:textId="0A1E0DBE"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const </w:t>
            </w:r>
            <w:proofErr w:type="spellStart"/>
            <w:r w:rsidRPr="002D5704">
              <w:rPr>
                <w:rFonts w:ascii="Consolas" w:hAnsi="Consolas"/>
                <w:sz w:val="18"/>
                <w:szCs w:val="18"/>
              </w:rPr>
              <w:t>priceListFinderProperty</w:t>
            </w:r>
            <w:proofErr w:type="spellEnd"/>
            <w:r w:rsidRPr="002D5704">
              <w:rPr>
                <w:rFonts w:ascii="Consolas" w:hAnsi="Consolas"/>
                <w:sz w:val="18"/>
                <w:szCs w:val="18"/>
              </w:rPr>
              <w:t xml:space="preserve"> = (</w:t>
            </w:r>
            <w:proofErr w:type="spellStart"/>
            <w:r w:rsidRPr="002D5704">
              <w:rPr>
                <w:rFonts w:ascii="Consolas" w:hAnsi="Consolas"/>
                <w:sz w:val="18"/>
                <w:szCs w:val="18"/>
              </w:rPr>
              <w:t>viewFinder</w:t>
            </w:r>
            <w:proofErr w:type="spellEnd"/>
            <w:r w:rsidRPr="002D5704">
              <w:rPr>
                <w:rFonts w:ascii="Consolas" w:hAnsi="Consolas"/>
                <w:sz w:val="18"/>
                <w:szCs w:val="18"/>
              </w:rPr>
              <w:t>) =&gt; {</w:t>
            </w:r>
          </w:p>
          <w:p w14:paraId="258F926D" w14:textId="63681A09"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r>
              <w:rPr>
                <w:rFonts w:ascii="Consolas" w:hAnsi="Consolas"/>
                <w:sz w:val="18"/>
                <w:szCs w:val="18"/>
              </w:rPr>
              <w:t xml:space="preserve">   </w:t>
            </w:r>
            <w:proofErr w:type="spellStart"/>
            <w:r w:rsidRPr="002D5704">
              <w:rPr>
                <w:rFonts w:ascii="Consolas" w:hAnsi="Consolas"/>
                <w:sz w:val="18"/>
                <w:szCs w:val="18"/>
              </w:rPr>
              <w:t>viewFinder.viewID</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props.viewID</w:t>
            </w:r>
            <w:proofErr w:type="spellEnd"/>
            <w:proofErr w:type="gramEnd"/>
            <w:r w:rsidRPr="002D5704">
              <w:rPr>
                <w:rFonts w:ascii="Consolas" w:hAnsi="Consolas"/>
                <w:sz w:val="18"/>
                <w:szCs w:val="18"/>
              </w:rPr>
              <w:t>;</w:t>
            </w:r>
          </w:p>
          <w:p w14:paraId="0FF12390" w14:textId="19734DA1"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viewFinder.viewOrder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props.viewOrder</w:t>
            </w:r>
            <w:proofErr w:type="spellEnd"/>
            <w:proofErr w:type="gramEnd"/>
            <w:r w:rsidRPr="002D5704">
              <w:rPr>
                <w:rFonts w:ascii="Consolas" w:hAnsi="Consolas"/>
                <w:sz w:val="18"/>
                <w:szCs w:val="18"/>
              </w:rPr>
              <w:t>;</w:t>
            </w:r>
          </w:p>
          <w:p w14:paraId="30EDF520" w14:textId="7F3DABEE"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viewFinder.displayFieldNames</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props.displayFieldNames</w:t>
            </w:r>
            <w:proofErr w:type="spellEnd"/>
            <w:proofErr w:type="gramEnd"/>
            <w:r w:rsidRPr="002D5704">
              <w:rPr>
                <w:rFonts w:ascii="Consolas" w:hAnsi="Consolas"/>
                <w:sz w:val="18"/>
                <w:szCs w:val="18"/>
              </w:rPr>
              <w:t>;</w:t>
            </w:r>
          </w:p>
          <w:p w14:paraId="33E18DBD" w14:textId="1BB9F73C"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viewFinder.returnFieldNames</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props.returnFieldNames</w:t>
            </w:r>
            <w:proofErr w:type="spellEnd"/>
            <w:proofErr w:type="gramEnd"/>
            <w:r w:rsidRPr="002D5704">
              <w:rPr>
                <w:rFonts w:ascii="Consolas" w:hAnsi="Consolas"/>
                <w:sz w:val="18"/>
                <w:szCs w:val="18"/>
              </w:rPr>
              <w:t>;</w:t>
            </w:r>
          </w:p>
          <w:p w14:paraId="6F075F94" w14:textId="4D83D565"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
          <w:p w14:paraId="08EA9B64" w14:textId="77777777" w:rsidR="002D5704" w:rsidRPr="002D5704" w:rsidRDefault="002D5704" w:rsidP="002D5704">
            <w:pPr>
              <w:pStyle w:val="SAGEBodyText"/>
              <w:rPr>
                <w:rFonts w:ascii="Consolas" w:hAnsi="Consolas"/>
                <w:sz w:val="18"/>
                <w:szCs w:val="18"/>
              </w:rPr>
            </w:pPr>
          </w:p>
          <w:p w14:paraId="2B581117" w14:textId="0709C703"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Sets up the finder for the Price Code screen</w:t>
            </w:r>
          </w:p>
          <w:p w14:paraId="6C9456F3" w14:textId="5C54BE0D"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proofErr w:type="gramStart"/>
            <w:r w:rsidRPr="002D5704">
              <w:rPr>
                <w:rFonts w:ascii="Consolas" w:hAnsi="Consolas"/>
                <w:sz w:val="18"/>
                <w:szCs w:val="18"/>
              </w:rPr>
              <w:t>sg.viewFinderHelper.setViewFinderEx</w:t>
            </w:r>
            <w:proofErr w:type="spellEnd"/>
            <w:proofErr w:type="gramEnd"/>
            <w:r w:rsidRPr="002D5704">
              <w:rPr>
                <w:rFonts w:ascii="Consolas" w:hAnsi="Consolas"/>
                <w:sz w:val="18"/>
                <w:szCs w:val="18"/>
              </w:rPr>
              <w:t>(</w:t>
            </w:r>
            <w:proofErr w:type="spellStart"/>
            <w:r w:rsidRPr="002D5704">
              <w:rPr>
                <w:rFonts w:ascii="Consolas" w:hAnsi="Consolas"/>
                <w:sz w:val="18"/>
                <w:szCs w:val="18"/>
              </w:rPr>
              <w:t>buttonId</w:t>
            </w:r>
            <w:proofErr w:type="spellEnd"/>
            <w:r w:rsidRPr="002D5704">
              <w:rPr>
                <w:rFonts w:ascii="Consolas" w:hAnsi="Consolas"/>
                <w:sz w:val="18"/>
                <w:szCs w:val="18"/>
              </w:rPr>
              <w:t xml:space="preserve">, </w:t>
            </w:r>
            <w:proofErr w:type="spellStart"/>
            <w:r w:rsidRPr="002D5704">
              <w:rPr>
                <w:rFonts w:ascii="Consolas" w:hAnsi="Consolas"/>
                <w:sz w:val="18"/>
                <w:szCs w:val="18"/>
              </w:rPr>
              <w:t>textboxId</w:t>
            </w:r>
            <w:proofErr w:type="spellEnd"/>
            <w:r w:rsidRPr="002D5704">
              <w:rPr>
                <w:rFonts w:ascii="Consolas" w:hAnsi="Consolas"/>
                <w:sz w:val="18"/>
                <w:szCs w:val="18"/>
              </w:rPr>
              <w:t xml:space="preserve">, </w:t>
            </w:r>
            <w:proofErr w:type="spellStart"/>
            <w:r w:rsidRPr="002D5704">
              <w:rPr>
                <w:rFonts w:ascii="Consolas" w:hAnsi="Consolas"/>
                <w:sz w:val="18"/>
                <w:szCs w:val="18"/>
              </w:rPr>
              <w:t>priceListFinderProperty</w:t>
            </w:r>
            <w:proofErr w:type="spellEnd"/>
            <w:r w:rsidRPr="002D5704">
              <w:rPr>
                <w:rFonts w:ascii="Consolas" w:hAnsi="Consolas"/>
                <w:sz w:val="18"/>
                <w:szCs w:val="18"/>
              </w:rPr>
              <w:t xml:space="preserve">, </w:t>
            </w:r>
            <w:proofErr w:type="spellStart"/>
            <w:r w:rsidRPr="002D5704">
              <w:rPr>
                <w:rFonts w:ascii="Consolas" w:hAnsi="Consolas"/>
                <w:sz w:val="18"/>
                <w:szCs w:val="18"/>
              </w:rPr>
              <w:t>onOkCallback</w:t>
            </w:r>
            <w:proofErr w:type="spellEnd"/>
            <w:r w:rsidRPr="002D5704">
              <w:rPr>
                <w:rFonts w:ascii="Consolas" w:hAnsi="Consolas"/>
                <w:sz w:val="18"/>
                <w:szCs w:val="18"/>
              </w:rPr>
              <w:t xml:space="preserve">, </w:t>
            </w:r>
            <w:proofErr w:type="spellStart"/>
            <w:r w:rsidRPr="002D5704">
              <w:rPr>
                <w:rFonts w:ascii="Consolas" w:hAnsi="Consolas"/>
                <w:sz w:val="18"/>
                <w:szCs w:val="18"/>
              </w:rPr>
              <w:t>onCancelCallback</w:t>
            </w:r>
            <w:proofErr w:type="spellEnd"/>
            <w:r w:rsidRPr="002D5704">
              <w:rPr>
                <w:rFonts w:ascii="Consolas" w:hAnsi="Consolas"/>
                <w:sz w:val="18"/>
                <w:szCs w:val="18"/>
              </w:rPr>
              <w:t>);</w:t>
            </w:r>
          </w:p>
          <w:p w14:paraId="3BF202E4" w14:textId="04889475" w:rsidR="002D5704" w:rsidRDefault="002D5704" w:rsidP="002D5704">
            <w:pPr>
              <w:pStyle w:val="SAGEBodyText"/>
              <w:spacing w:after="0"/>
              <w:rPr>
                <w:rFonts w:ascii="Consolas" w:hAnsi="Consolas"/>
                <w:sz w:val="18"/>
                <w:szCs w:val="18"/>
              </w:rPr>
            </w:pPr>
            <w:r w:rsidRPr="002D5704">
              <w:rPr>
                <w:rFonts w:ascii="Consolas" w:hAnsi="Consolas"/>
                <w:sz w:val="18"/>
                <w:szCs w:val="18"/>
              </w:rPr>
              <w:t>}</w:t>
            </w:r>
          </w:p>
          <w:p w14:paraId="06B3FBB6" w14:textId="77777777" w:rsidR="002D5704" w:rsidRDefault="002D5704" w:rsidP="002D5704">
            <w:pPr>
              <w:pStyle w:val="SAGEBodyText"/>
              <w:spacing w:after="0"/>
              <w:rPr>
                <w:rFonts w:ascii="Consolas" w:hAnsi="Consolas"/>
                <w:sz w:val="18"/>
                <w:szCs w:val="18"/>
              </w:rPr>
            </w:pPr>
          </w:p>
          <w:p w14:paraId="4F78194C"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On Finder success bind the data to appropriate controls</w:t>
            </w:r>
          </w:p>
          <w:p w14:paraId="4D6F67BA"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var </w:t>
            </w:r>
            <w:proofErr w:type="spellStart"/>
            <w:r w:rsidRPr="002D5704">
              <w:rPr>
                <w:rFonts w:ascii="Consolas" w:hAnsi="Consolas"/>
                <w:sz w:val="18"/>
                <w:szCs w:val="18"/>
              </w:rPr>
              <w:t>onFinderSuccess</w:t>
            </w:r>
            <w:proofErr w:type="spellEnd"/>
            <w:r w:rsidRPr="002D5704">
              <w:rPr>
                <w:rFonts w:ascii="Consolas" w:hAnsi="Consolas"/>
                <w:sz w:val="18"/>
                <w:szCs w:val="18"/>
              </w:rPr>
              <w:t xml:space="preserve"> = {</w:t>
            </w:r>
          </w:p>
          <w:p w14:paraId="45EB32B8"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lastRenderedPageBreak/>
              <w:t xml:space="preserve">    pricelist Code: function (result) {</w:t>
            </w:r>
          </w:p>
          <w:p w14:paraId="6B05A91D"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 Set the Price List Code as a filter value</w:t>
            </w:r>
          </w:p>
          <w:p w14:paraId="5335A96E"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if (</w:t>
            </w:r>
            <w:proofErr w:type="gramStart"/>
            <w:r w:rsidRPr="002D5704">
              <w:rPr>
                <w:rFonts w:ascii="Consolas" w:hAnsi="Consolas"/>
                <w:sz w:val="18"/>
                <w:szCs w:val="18"/>
              </w:rPr>
              <w:t>result !</w:t>
            </w:r>
            <w:proofErr w:type="gramEnd"/>
            <w:r w:rsidRPr="002D5704">
              <w:rPr>
                <w:rFonts w:ascii="Consolas" w:hAnsi="Consolas"/>
                <w:sz w:val="18"/>
                <w:szCs w:val="18"/>
              </w:rPr>
              <w:t>= null) {</w:t>
            </w:r>
          </w:p>
          <w:p w14:paraId="4CB1D061"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var </w:t>
            </w:r>
            <w:proofErr w:type="spellStart"/>
            <w:r w:rsidRPr="002D5704">
              <w:rPr>
                <w:rFonts w:ascii="Consolas" w:hAnsi="Consolas"/>
                <w:sz w:val="18"/>
                <w:szCs w:val="18"/>
              </w:rPr>
              <w:t>selectedCode</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result.PRICELIST</w:t>
            </w:r>
            <w:proofErr w:type="spellEnd"/>
            <w:proofErr w:type="gramEnd"/>
            <w:r w:rsidRPr="002D5704">
              <w:rPr>
                <w:rFonts w:ascii="Consolas" w:hAnsi="Consolas"/>
                <w:sz w:val="18"/>
                <w:szCs w:val="18"/>
              </w:rPr>
              <w:t>;</w:t>
            </w:r>
          </w:p>
          <w:p w14:paraId="5C93F6E6"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proofErr w:type="gramStart"/>
            <w:r w:rsidRPr="002D5704">
              <w:rPr>
                <w:rFonts w:ascii="Consolas" w:hAnsi="Consolas"/>
                <w:sz w:val="18"/>
                <w:szCs w:val="18"/>
              </w:rPr>
              <w:t>priceListCodeUI.ModelData.Data.PriceListCodeName</w:t>
            </w:r>
            <w:proofErr w:type="spellEnd"/>
            <w:proofErr w:type="gramEnd"/>
            <w:r w:rsidRPr="002D5704">
              <w:rPr>
                <w:rFonts w:ascii="Consolas" w:hAnsi="Consolas"/>
                <w:sz w:val="18"/>
                <w:szCs w:val="18"/>
              </w:rPr>
              <w:t>(</w:t>
            </w:r>
            <w:proofErr w:type="spellStart"/>
            <w:r w:rsidRPr="002D5704">
              <w:rPr>
                <w:rFonts w:ascii="Consolas" w:hAnsi="Consolas"/>
                <w:sz w:val="18"/>
                <w:szCs w:val="18"/>
              </w:rPr>
              <w:t>selectedCode</w:t>
            </w:r>
            <w:proofErr w:type="spellEnd"/>
            <w:r w:rsidRPr="002D5704">
              <w:rPr>
                <w:rFonts w:ascii="Consolas" w:hAnsi="Consolas"/>
                <w:sz w:val="18"/>
                <w:szCs w:val="18"/>
              </w:rPr>
              <w:t>);</w:t>
            </w:r>
          </w:p>
          <w:p w14:paraId="3373B158"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priceListCodeUtility.checkIsDirty(priceListCodeUIData.getPriceListCodeById, </w:t>
            </w:r>
            <w:proofErr w:type="spellStart"/>
            <w:r w:rsidRPr="002D5704">
              <w:rPr>
                <w:rFonts w:ascii="Consolas" w:hAnsi="Consolas"/>
                <w:sz w:val="18"/>
                <w:szCs w:val="18"/>
              </w:rPr>
              <w:t>selectedCode</w:t>
            </w:r>
            <w:proofErr w:type="spellEnd"/>
            <w:proofErr w:type="gramStart"/>
            <w:r w:rsidRPr="002D5704">
              <w:rPr>
                <w:rFonts w:ascii="Consolas" w:hAnsi="Consolas"/>
                <w:sz w:val="18"/>
                <w:szCs w:val="18"/>
              </w:rPr>
              <w:t>);</w:t>
            </w:r>
            <w:proofErr w:type="gramEnd"/>
          </w:p>
          <w:p w14:paraId="786743FF"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
          <w:p w14:paraId="2CA89555"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
          <w:p w14:paraId="5A75B5EB"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w:t>
            </w:r>
          </w:p>
          <w:p w14:paraId="70D0E29E" w14:textId="77777777" w:rsidR="002D5704" w:rsidRPr="002D5704" w:rsidRDefault="002D5704" w:rsidP="002D5704">
            <w:pPr>
              <w:pStyle w:val="SAGEBodyText"/>
              <w:rPr>
                <w:rFonts w:ascii="Consolas" w:hAnsi="Consolas"/>
                <w:sz w:val="18"/>
                <w:szCs w:val="18"/>
              </w:rPr>
            </w:pPr>
          </w:p>
          <w:p w14:paraId="1892B6F8"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On cancel Finder the focus should go to appropriate control </w:t>
            </w:r>
          </w:p>
          <w:p w14:paraId="4F820D67"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var </w:t>
            </w:r>
            <w:proofErr w:type="spellStart"/>
            <w:r w:rsidRPr="002D5704">
              <w:rPr>
                <w:rFonts w:ascii="Consolas" w:hAnsi="Consolas"/>
                <w:sz w:val="18"/>
                <w:szCs w:val="18"/>
              </w:rPr>
              <w:t>onFinderCancel</w:t>
            </w:r>
            <w:proofErr w:type="spellEnd"/>
            <w:r w:rsidRPr="002D5704">
              <w:rPr>
                <w:rFonts w:ascii="Consolas" w:hAnsi="Consolas"/>
                <w:sz w:val="18"/>
                <w:szCs w:val="18"/>
              </w:rPr>
              <w:t xml:space="preserve"> = {</w:t>
            </w:r>
          </w:p>
          <w:p w14:paraId="4B4902EE"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priceListCode</w:t>
            </w:r>
            <w:proofErr w:type="spellEnd"/>
            <w:r w:rsidRPr="002D5704">
              <w:rPr>
                <w:rFonts w:ascii="Consolas" w:hAnsi="Consolas"/>
                <w:sz w:val="18"/>
                <w:szCs w:val="18"/>
              </w:rPr>
              <w:t>: function () {</w:t>
            </w:r>
          </w:p>
          <w:p w14:paraId="4B024E7C"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proofErr w:type="gramStart"/>
            <w:r w:rsidRPr="002D5704">
              <w:rPr>
                <w:rFonts w:ascii="Consolas" w:hAnsi="Consolas"/>
                <w:sz w:val="18"/>
                <w:szCs w:val="18"/>
              </w:rPr>
              <w:t>sg.controls</w:t>
            </w:r>
            <w:proofErr w:type="gramEnd"/>
            <w:r w:rsidRPr="002D5704">
              <w:rPr>
                <w:rFonts w:ascii="Consolas" w:hAnsi="Consolas"/>
                <w:sz w:val="18"/>
                <w:szCs w:val="18"/>
              </w:rPr>
              <w:t>.Focus</w:t>
            </w:r>
            <w:proofErr w:type="spellEnd"/>
            <w:r w:rsidRPr="002D5704">
              <w:rPr>
                <w:rFonts w:ascii="Consolas" w:hAnsi="Consolas"/>
                <w:sz w:val="18"/>
                <w:szCs w:val="18"/>
              </w:rPr>
              <w:t>($("#</w:t>
            </w:r>
            <w:proofErr w:type="spellStart"/>
            <w:r w:rsidRPr="002D5704">
              <w:rPr>
                <w:rFonts w:ascii="Consolas" w:hAnsi="Consolas"/>
                <w:sz w:val="18"/>
                <w:szCs w:val="18"/>
              </w:rPr>
              <w:t>txtPriceListCode</w:t>
            </w:r>
            <w:proofErr w:type="spellEnd"/>
            <w:r w:rsidRPr="002D5704">
              <w:rPr>
                <w:rFonts w:ascii="Consolas" w:hAnsi="Consolas"/>
                <w:sz w:val="18"/>
                <w:szCs w:val="18"/>
              </w:rPr>
              <w:t>"));</w:t>
            </w:r>
          </w:p>
          <w:p w14:paraId="3289C5B6"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$("#message"</w:t>
            </w:r>
            <w:proofErr w:type="gramStart"/>
            <w:r w:rsidRPr="002D5704">
              <w:rPr>
                <w:rFonts w:ascii="Consolas" w:hAnsi="Consolas"/>
                <w:sz w:val="18"/>
                <w:szCs w:val="18"/>
              </w:rPr>
              <w:t>).empty</w:t>
            </w:r>
            <w:proofErr w:type="gramEnd"/>
            <w:r w:rsidRPr="002D5704">
              <w:rPr>
                <w:rFonts w:ascii="Consolas" w:hAnsi="Consolas"/>
                <w:sz w:val="18"/>
                <w:szCs w:val="18"/>
              </w:rPr>
              <w:t>();</w:t>
            </w:r>
          </w:p>
          <w:p w14:paraId="6A72A8B6"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
          <w:p w14:paraId="00F19451" w14:textId="4BBF46E7" w:rsidR="002D5704" w:rsidRPr="002D5704" w:rsidRDefault="002D5704" w:rsidP="002D5704">
            <w:pPr>
              <w:pStyle w:val="SAGEBodyText"/>
              <w:spacing w:after="0"/>
              <w:rPr>
                <w:rFonts w:ascii="Consolas" w:hAnsi="Consolas"/>
                <w:sz w:val="18"/>
                <w:szCs w:val="18"/>
              </w:rPr>
            </w:pPr>
            <w:r w:rsidRPr="002D5704">
              <w:rPr>
                <w:rFonts w:ascii="Consolas" w:hAnsi="Consolas"/>
                <w:sz w:val="18"/>
                <w:szCs w:val="18"/>
              </w:rPr>
              <w:t>};</w:t>
            </w:r>
          </w:p>
          <w:p w14:paraId="1EE794E5" w14:textId="204D4862" w:rsidR="002D5704" w:rsidRPr="00B44EC1" w:rsidRDefault="002D5704" w:rsidP="002D5704">
            <w:pPr>
              <w:pStyle w:val="SAGEBodyText"/>
              <w:spacing w:after="0"/>
              <w:rPr>
                <w:rFonts w:ascii="Consolas" w:hAnsi="Consolas"/>
              </w:rPr>
            </w:pPr>
          </w:p>
        </w:tc>
      </w:tr>
    </w:tbl>
    <w:p w14:paraId="47453066" w14:textId="3CFF1D94" w:rsidR="002D5704" w:rsidRDefault="002D5704" w:rsidP="00EE7742">
      <w:pPr>
        <w:pStyle w:val="SAGEBodyText"/>
        <w:rPr>
          <w:rFonts w:ascii="Segoe UI" w:hAnsi="Segoe UI" w:cs="Segoe UI"/>
          <w:sz w:val="18"/>
          <w:szCs w:val="18"/>
        </w:rPr>
      </w:pPr>
    </w:p>
    <w:p w14:paraId="221E9CF8" w14:textId="77777777" w:rsidR="002D5704" w:rsidRDefault="002D5704">
      <w:pPr>
        <w:spacing w:after="200" w:line="0" w:lineRule="auto"/>
        <w:rPr>
          <w:rFonts w:ascii="Segoe UI" w:hAnsi="Segoe UI" w:cs="Segoe UI"/>
          <w:sz w:val="18"/>
          <w:szCs w:val="18"/>
          <w:lang w:val="en-US"/>
        </w:rPr>
      </w:pPr>
      <w:r>
        <w:rPr>
          <w:rFonts w:ascii="Segoe UI" w:hAnsi="Segoe UI" w:cs="Segoe UI"/>
          <w:sz w:val="18"/>
          <w:szCs w:val="18"/>
        </w:rPr>
        <w:br w:type="page"/>
      </w:r>
    </w:p>
    <w:p w14:paraId="40DABB4D" w14:textId="0B1038AF" w:rsidR="00EE7742" w:rsidRPr="00EE7742" w:rsidRDefault="00371632" w:rsidP="00EE7742">
      <w:pPr>
        <w:pStyle w:val="SAGEHeading2"/>
      </w:pPr>
      <w:bookmarkStart w:id="21" w:name="_Toc7620558"/>
      <w:r>
        <w:lastRenderedPageBreak/>
        <w:t>PO Purchase Order Entry</w:t>
      </w:r>
      <w:bookmarkEnd w:id="21"/>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2D5704" w14:paraId="1E6E965C" w14:textId="77777777" w:rsidTr="00B44EC1">
        <w:tc>
          <w:tcPr>
            <w:tcW w:w="9208" w:type="dxa"/>
            <w:shd w:val="clear" w:color="auto" w:fill="F2F2F2" w:themeFill="background1" w:themeFillShade="F2"/>
          </w:tcPr>
          <w:p w14:paraId="7DBB3736"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Setup the finder</w:t>
            </w:r>
          </w:p>
          <w:p w14:paraId="1EC26D53" w14:textId="11B103B5" w:rsidR="002D5704" w:rsidRPr="002D5704" w:rsidRDefault="002D5704" w:rsidP="002D5704">
            <w:pPr>
              <w:pStyle w:val="SAGEBodyText"/>
              <w:rPr>
                <w:rFonts w:ascii="Consolas" w:hAnsi="Consolas"/>
                <w:sz w:val="18"/>
                <w:szCs w:val="18"/>
              </w:rPr>
            </w:pPr>
            <w:proofErr w:type="spellStart"/>
            <w:proofErr w:type="gramStart"/>
            <w:r w:rsidRPr="002D5704">
              <w:rPr>
                <w:rFonts w:ascii="Consolas" w:hAnsi="Consolas"/>
                <w:sz w:val="18"/>
                <w:szCs w:val="18"/>
              </w:rPr>
              <w:t>sg.viewFinderHelper.setViewFinder</w:t>
            </w:r>
            <w:proofErr w:type="spellEnd"/>
            <w:proofErr w:type="gramEnd"/>
            <w:r w:rsidRPr="002D5704">
              <w:rPr>
                <w:rFonts w:ascii="Consolas" w:hAnsi="Consolas"/>
                <w:sz w:val="18"/>
                <w:szCs w:val="18"/>
              </w:rPr>
              <w:t>("</w:t>
            </w:r>
            <w:proofErr w:type="spellStart"/>
            <w:r w:rsidRPr="002D5704">
              <w:rPr>
                <w:rFonts w:ascii="Consolas" w:hAnsi="Consolas"/>
                <w:sz w:val="18"/>
                <w:szCs w:val="18"/>
              </w:rPr>
              <w:t>btnFinderVendorNo</w:t>
            </w:r>
            <w:proofErr w:type="spellEnd"/>
            <w:r w:rsidRPr="002D5704">
              <w:rPr>
                <w:rFonts w:ascii="Consolas" w:hAnsi="Consolas"/>
                <w:sz w:val="18"/>
                <w:szCs w:val="18"/>
              </w:rPr>
              <w:t>",</w:t>
            </w:r>
            <w:r w:rsidR="00001E77">
              <w:rPr>
                <w:rFonts w:ascii="Consolas" w:hAnsi="Consolas"/>
                <w:sz w:val="18"/>
                <w:szCs w:val="18"/>
              </w:rPr>
              <w:t xml:space="preserve"> </w:t>
            </w:r>
            <w:r w:rsidRPr="002D5704">
              <w:rPr>
                <w:rFonts w:ascii="Consolas" w:hAnsi="Consolas"/>
                <w:sz w:val="18"/>
                <w:szCs w:val="18"/>
              </w:rPr>
              <w:t>“</w:t>
            </w:r>
            <w:proofErr w:type="spellStart"/>
            <w:r w:rsidRPr="002D5704">
              <w:rPr>
                <w:rFonts w:ascii="Consolas" w:hAnsi="Consolas"/>
                <w:sz w:val="18"/>
                <w:szCs w:val="18"/>
              </w:rPr>
              <w:t>txtVendorNumber</w:t>
            </w:r>
            <w:proofErr w:type="spellEnd"/>
            <w:r w:rsidRPr="002D5704">
              <w:rPr>
                <w:rFonts w:ascii="Consolas" w:hAnsi="Consolas"/>
                <w:sz w:val="18"/>
                <w:szCs w:val="18"/>
              </w:rPr>
              <w:t>”,</w:t>
            </w:r>
            <w:r>
              <w:rPr>
                <w:rFonts w:ascii="Consolas" w:hAnsi="Consolas"/>
                <w:sz w:val="18"/>
                <w:szCs w:val="18"/>
              </w:rPr>
              <w:t xml:space="preserve"> </w:t>
            </w:r>
            <w:proofErr w:type="spellStart"/>
            <w:r w:rsidRPr="002D5704">
              <w:rPr>
                <w:rFonts w:ascii="Consolas" w:hAnsi="Consolas"/>
                <w:sz w:val="18"/>
                <w:szCs w:val="18"/>
              </w:rPr>
              <w:t>sg.viewFinderProperties.AP.Vendor</w:t>
            </w:r>
            <w:proofErr w:type="spellEnd"/>
            <w:r w:rsidRPr="002D5704">
              <w:rPr>
                <w:rFonts w:ascii="Consolas" w:hAnsi="Consolas"/>
                <w:sz w:val="18"/>
                <w:szCs w:val="18"/>
              </w:rPr>
              <w:t>,</w:t>
            </w:r>
            <w:r w:rsidR="00001E77">
              <w:rPr>
                <w:rFonts w:ascii="Consolas" w:hAnsi="Consolas"/>
                <w:sz w:val="18"/>
                <w:szCs w:val="18"/>
              </w:rPr>
              <w:t xml:space="preserve"> </w:t>
            </w:r>
            <w:proofErr w:type="spellStart"/>
            <w:r w:rsidRPr="002D5704">
              <w:rPr>
                <w:rFonts w:ascii="Consolas" w:hAnsi="Consolas"/>
                <w:sz w:val="18"/>
                <w:szCs w:val="18"/>
              </w:rPr>
              <w:t>finderSuccess.vendorFinder</w:t>
            </w:r>
            <w:proofErr w:type="spellEnd"/>
            <w:r w:rsidRPr="002D5704">
              <w:rPr>
                <w:rFonts w:ascii="Consolas" w:hAnsi="Consolas"/>
                <w:sz w:val="18"/>
                <w:szCs w:val="18"/>
              </w:rPr>
              <w:t>,</w:t>
            </w:r>
            <w:r w:rsidR="00001E77">
              <w:rPr>
                <w:rFonts w:ascii="Consolas" w:hAnsi="Consolas"/>
                <w:sz w:val="18"/>
                <w:szCs w:val="18"/>
              </w:rPr>
              <w:t xml:space="preserve"> </w:t>
            </w:r>
            <w:proofErr w:type="spellStart"/>
            <w:r w:rsidRPr="002D5704">
              <w:rPr>
                <w:rFonts w:ascii="Consolas" w:hAnsi="Consolas"/>
                <w:sz w:val="18"/>
                <w:szCs w:val="18"/>
              </w:rPr>
              <w:t>finderCancel.vendorFinder</w:t>
            </w:r>
            <w:proofErr w:type="spellEnd"/>
            <w:r w:rsidRPr="002D5704">
              <w:rPr>
                <w:rFonts w:ascii="Consolas" w:hAnsi="Consolas"/>
                <w:sz w:val="18"/>
                <w:szCs w:val="18"/>
              </w:rPr>
              <w:t>));</w:t>
            </w:r>
          </w:p>
          <w:p w14:paraId="23E8CAA4" w14:textId="3B879DEC" w:rsidR="002D5704" w:rsidRPr="002D5704" w:rsidRDefault="002D5704" w:rsidP="002D5704">
            <w:pPr>
              <w:pStyle w:val="SAGEBodyText"/>
              <w:rPr>
                <w:rFonts w:ascii="Consolas" w:hAnsi="Consolas"/>
                <w:sz w:val="18"/>
                <w:szCs w:val="18"/>
              </w:rPr>
            </w:pPr>
            <w:r w:rsidRPr="002D5704">
              <w:rPr>
                <w:rFonts w:ascii="Consolas" w:hAnsi="Consolas"/>
                <w:sz w:val="18"/>
                <w:szCs w:val="18"/>
              </w:rPr>
              <w:t>// Success</w:t>
            </w:r>
          </w:p>
          <w:p w14:paraId="34B2C5FA" w14:textId="25749CFD" w:rsidR="002D5704" w:rsidRPr="002D5704" w:rsidRDefault="002D5704" w:rsidP="002D5704">
            <w:pPr>
              <w:pStyle w:val="SAGEBodyText"/>
              <w:rPr>
                <w:rFonts w:ascii="Consolas" w:hAnsi="Consolas"/>
                <w:sz w:val="18"/>
                <w:szCs w:val="18"/>
              </w:rPr>
            </w:pPr>
            <w:proofErr w:type="spellStart"/>
            <w:r w:rsidRPr="002D5704">
              <w:rPr>
                <w:rFonts w:ascii="Consolas" w:hAnsi="Consolas"/>
                <w:sz w:val="18"/>
                <w:szCs w:val="18"/>
              </w:rPr>
              <w:t>vendorFinder</w:t>
            </w:r>
            <w:proofErr w:type="spellEnd"/>
            <w:r w:rsidRPr="002D5704">
              <w:rPr>
                <w:rFonts w:ascii="Consolas" w:hAnsi="Consolas"/>
                <w:sz w:val="18"/>
                <w:szCs w:val="18"/>
              </w:rPr>
              <w:t>: function (data) {</w:t>
            </w:r>
          </w:p>
          <w:p w14:paraId="4961DDD6" w14:textId="0C184B7E" w:rsidR="002D5704" w:rsidRPr="002D5704" w:rsidRDefault="00001E77" w:rsidP="002D5704">
            <w:pPr>
              <w:pStyle w:val="SAGEBodyText"/>
              <w:rPr>
                <w:rFonts w:ascii="Consolas" w:hAnsi="Consolas"/>
                <w:sz w:val="18"/>
                <w:szCs w:val="18"/>
              </w:rPr>
            </w:pPr>
            <w:r>
              <w:rPr>
                <w:rFonts w:ascii="Consolas" w:hAnsi="Consolas"/>
                <w:sz w:val="18"/>
                <w:szCs w:val="18"/>
              </w:rPr>
              <w:t xml:space="preserve">   </w:t>
            </w:r>
            <w:r w:rsidR="002D5704" w:rsidRPr="002D5704">
              <w:rPr>
                <w:rFonts w:ascii="Consolas" w:hAnsi="Consolas"/>
                <w:sz w:val="18"/>
                <w:szCs w:val="18"/>
              </w:rPr>
              <w:t>if (</w:t>
            </w:r>
            <w:proofErr w:type="gramStart"/>
            <w:r w:rsidR="002D5704" w:rsidRPr="002D5704">
              <w:rPr>
                <w:rFonts w:ascii="Consolas" w:hAnsi="Consolas"/>
                <w:sz w:val="18"/>
                <w:szCs w:val="18"/>
              </w:rPr>
              <w:t>data !</w:t>
            </w:r>
            <w:proofErr w:type="gramEnd"/>
            <w:r w:rsidR="002D5704" w:rsidRPr="002D5704">
              <w:rPr>
                <w:rFonts w:ascii="Consolas" w:hAnsi="Consolas"/>
                <w:sz w:val="18"/>
                <w:szCs w:val="18"/>
              </w:rPr>
              <w:t>= null) {</w:t>
            </w:r>
          </w:p>
          <w:p w14:paraId="4A8848A9" w14:textId="31A4B791"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r w:rsidR="00001E77">
              <w:rPr>
                <w:rFonts w:ascii="Consolas" w:hAnsi="Consolas"/>
                <w:sz w:val="18"/>
                <w:szCs w:val="18"/>
              </w:rPr>
              <w:t xml:space="preserve">   </w:t>
            </w:r>
            <w:r w:rsidRPr="002D5704">
              <w:rPr>
                <w:rFonts w:ascii="Consolas" w:hAnsi="Consolas"/>
                <w:sz w:val="18"/>
                <w:szCs w:val="18"/>
              </w:rPr>
              <w:t xml:space="preserve">var </w:t>
            </w:r>
            <w:proofErr w:type="spellStart"/>
            <w:r w:rsidRPr="002D5704">
              <w:rPr>
                <w:rFonts w:ascii="Consolas" w:hAnsi="Consolas"/>
                <w:sz w:val="18"/>
                <w:szCs w:val="18"/>
              </w:rPr>
              <w:t>vendorNumber</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data.VENDORID</w:t>
            </w:r>
            <w:proofErr w:type="spellEnd"/>
            <w:proofErr w:type="gramEnd"/>
            <w:r w:rsidRPr="002D5704">
              <w:rPr>
                <w:rFonts w:ascii="Consolas" w:hAnsi="Consolas"/>
                <w:sz w:val="18"/>
                <w:szCs w:val="18"/>
              </w:rPr>
              <w:t>;</w:t>
            </w:r>
          </w:p>
          <w:p w14:paraId="69586724" w14:textId="27CEA7E6"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gramStart"/>
            <w:r w:rsidRPr="002D5704">
              <w:rPr>
                <w:rFonts w:ascii="Consolas" w:hAnsi="Consolas"/>
                <w:sz w:val="18"/>
                <w:szCs w:val="18"/>
              </w:rPr>
              <w:t>purchaseOrderEntryUI.purchaseOrderEntryModel.Data.Vendor</w:t>
            </w:r>
            <w:proofErr w:type="gramEnd"/>
            <w:r w:rsidRPr="002D5704">
              <w:rPr>
                <w:rFonts w:ascii="Consolas" w:hAnsi="Consolas"/>
                <w:sz w:val="18"/>
                <w:szCs w:val="18"/>
              </w:rPr>
              <w:t>(vendorNumber);</w:t>
            </w:r>
          </w:p>
          <w:p w14:paraId="7F79B18E" w14:textId="315AB223"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r w:rsidRPr="002D5704">
              <w:rPr>
                <w:rFonts w:ascii="Consolas" w:hAnsi="Consolas"/>
                <w:sz w:val="18"/>
                <w:szCs w:val="18"/>
              </w:rPr>
              <w:t>purchaseOrderEntryUI.headerEventTypeEnum</w:t>
            </w:r>
            <w:proofErr w:type="spellEnd"/>
            <w:r w:rsidRPr="002D5704">
              <w:rPr>
                <w:rFonts w:ascii="Consolas" w:hAnsi="Consolas"/>
                <w:sz w:val="18"/>
                <w:szCs w:val="18"/>
              </w:rPr>
              <w:t xml:space="preserve"> = </w:t>
            </w:r>
            <w:proofErr w:type="spellStart"/>
            <w:proofErr w:type="gramStart"/>
            <w:r w:rsidRPr="002D5704">
              <w:rPr>
                <w:rFonts w:ascii="Consolas" w:hAnsi="Consolas"/>
                <w:sz w:val="18"/>
                <w:szCs w:val="18"/>
              </w:rPr>
              <w:t>purchaseOrderEntryEnum.HeaderEventType.Vendor</w:t>
            </w:r>
            <w:proofErr w:type="spellEnd"/>
            <w:proofErr w:type="gramEnd"/>
            <w:r w:rsidRPr="002D5704">
              <w:rPr>
                <w:rFonts w:ascii="Consolas" w:hAnsi="Consolas"/>
                <w:sz w:val="18"/>
                <w:szCs w:val="18"/>
              </w:rPr>
              <w:t>;</w:t>
            </w:r>
          </w:p>
          <w:p w14:paraId="0C30A63D" w14:textId="2C16F468"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r w:rsidR="00001E77">
              <w:rPr>
                <w:rFonts w:ascii="Consolas" w:hAnsi="Consolas"/>
                <w:sz w:val="18"/>
                <w:szCs w:val="18"/>
              </w:rPr>
              <w:t xml:space="preserve">   </w:t>
            </w:r>
            <w:r w:rsidRPr="002D5704">
              <w:rPr>
                <w:rFonts w:ascii="Consolas" w:hAnsi="Consolas"/>
                <w:sz w:val="18"/>
                <w:szCs w:val="18"/>
              </w:rPr>
              <w:t>purchaseOrderEntryRepository.RefreshHeader(</w:t>
            </w:r>
            <w:proofErr w:type="gramStart"/>
            <w:r w:rsidRPr="002D5704">
              <w:rPr>
                <w:rFonts w:ascii="Consolas" w:hAnsi="Consolas"/>
                <w:sz w:val="18"/>
                <w:szCs w:val="18"/>
              </w:rPr>
              <w:t>purchaseOrderEntryUI.purchaseOrderEntryModel.Data.Vendor</w:t>
            </w:r>
            <w:proofErr w:type="gramEnd"/>
            <w:r w:rsidRPr="002D5704">
              <w:rPr>
                <w:rFonts w:ascii="Consolas" w:hAnsi="Consolas"/>
                <w:sz w:val="18"/>
                <w:szCs w:val="18"/>
              </w:rPr>
              <w:t>(),</w:t>
            </w:r>
            <w:r w:rsidR="00001E77">
              <w:rPr>
                <w:rFonts w:ascii="Consolas" w:hAnsi="Consolas"/>
                <w:sz w:val="18"/>
                <w:szCs w:val="18"/>
              </w:rPr>
              <w:t xml:space="preserve"> </w:t>
            </w:r>
            <w:proofErr w:type="spellStart"/>
            <w:r w:rsidRPr="002D5704">
              <w:rPr>
                <w:rFonts w:ascii="Consolas" w:hAnsi="Consolas"/>
                <w:sz w:val="18"/>
                <w:szCs w:val="18"/>
              </w:rPr>
              <w:t>purchaseOrderEntryEnum.HeaderEventType.Vendor</w:t>
            </w:r>
            <w:proofErr w:type="spellEnd"/>
            <w:r w:rsidRPr="002D5704">
              <w:rPr>
                <w:rFonts w:ascii="Consolas" w:hAnsi="Consolas"/>
                <w:sz w:val="18"/>
                <w:szCs w:val="18"/>
              </w:rPr>
              <w:t>);</w:t>
            </w:r>
          </w:p>
          <w:p w14:paraId="416619F3" w14:textId="77777777" w:rsidR="002D5704" w:rsidRPr="002D5704" w:rsidRDefault="002D5704" w:rsidP="002D5704">
            <w:pPr>
              <w:pStyle w:val="SAGEBodyText"/>
              <w:rPr>
                <w:rFonts w:ascii="Consolas" w:hAnsi="Consolas"/>
                <w:sz w:val="18"/>
                <w:szCs w:val="18"/>
              </w:rPr>
            </w:pPr>
            <w:r w:rsidRPr="002D5704">
              <w:rPr>
                <w:rFonts w:ascii="Consolas" w:hAnsi="Consolas"/>
                <w:sz w:val="18"/>
                <w:szCs w:val="18"/>
              </w:rPr>
              <w:t xml:space="preserve">            </w:t>
            </w:r>
            <w:proofErr w:type="spellStart"/>
            <w:proofErr w:type="gramStart"/>
            <w:r w:rsidRPr="002D5704">
              <w:rPr>
                <w:rFonts w:ascii="Consolas" w:hAnsi="Consolas"/>
                <w:sz w:val="18"/>
                <w:szCs w:val="18"/>
              </w:rPr>
              <w:t>sg.controls</w:t>
            </w:r>
            <w:proofErr w:type="gramEnd"/>
            <w:r w:rsidRPr="002D5704">
              <w:rPr>
                <w:rFonts w:ascii="Consolas" w:hAnsi="Consolas"/>
                <w:sz w:val="18"/>
                <w:szCs w:val="18"/>
              </w:rPr>
              <w:t>.Focus</w:t>
            </w:r>
            <w:proofErr w:type="spellEnd"/>
            <w:r w:rsidRPr="002D5704">
              <w:rPr>
                <w:rFonts w:ascii="Consolas" w:hAnsi="Consolas"/>
                <w:sz w:val="18"/>
                <w:szCs w:val="18"/>
              </w:rPr>
              <w:t>($("#</w:t>
            </w:r>
            <w:proofErr w:type="spellStart"/>
            <w:r w:rsidRPr="002D5704">
              <w:rPr>
                <w:rFonts w:ascii="Consolas" w:hAnsi="Consolas"/>
                <w:sz w:val="18"/>
                <w:szCs w:val="18"/>
              </w:rPr>
              <w:t>txtTemplate</w:t>
            </w:r>
            <w:proofErr w:type="spellEnd"/>
            <w:r w:rsidRPr="002D5704">
              <w:rPr>
                <w:rFonts w:ascii="Consolas" w:hAnsi="Consolas"/>
                <w:sz w:val="18"/>
                <w:szCs w:val="18"/>
              </w:rPr>
              <w:t>"));</w:t>
            </w:r>
          </w:p>
          <w:p w14:paraId="04FE4411" w14:textId="7941067B" w:rsidR="002D5704" w:rsidRPr="002D5704" w:rsidRDefault="00001E77" w:rsidP="002D5704">
            <w:pPr>
              <w:pStyle w:val="SAGEBodyText"/>
              <w:rPr>
                <w:rFonts w:ascii="Consolas" w:hAnsi="Consolas"/>
                <w:sz w:val="18"/>
                <w:szCs w:val="18"/>
              </w:rPr>
            </w:pPr>
            <w:r>
              <w:rPr>
                <w:rFonts w:ascii="Consolas" w:hAnsi="Consolas"/>
                <w:sz w:val="18"/>
                <w:szCs w:val="18"/>
              </w:rPr>
              <w:t xml:space="preserve">   </w:t>
            </w:r>
            <w:r w:rsidR="002D5704" w:rsidRPr="002D5704">
              <w:rPr>
                <w:rFonts w:ascii="Consolas" w:hAnsi="Consolas"/>
                <w:sz w:val="18"/>
                <w:szCs w:val="18"/>
              </w:rPr>
              <w:t>}</w:t>
            </w:r>
          </w:p>
          <w:p w14:paraId="2985E9EA" w14:textId="12DE06AA" w:rsidR="002D5704" w:rsidRPr="002D5704" w:rsidRDefault="002D5704" w:rsidP="002D5704">
            <w:pPr>
              <w:pStyle w:val="SAGEBodyText"/>
              <w:rPr>
                <w:rFonts w:ascii="Consolas" w:hAnsi="Consolas"/>
                <w:sz w:val="18"/>
                <w:szCs w:val="18"/>
              </w:rPr>
            </w:pPr>
            <w:r w:rsidRPr="002D5704">
              <w:rPr>
                <w:rFonts w:ascii="Consolas" w:hAnsi="Consolas"/>
                <w:sz w:val="18"/>
                <w:szCs w:val="18"/>
              </w:rPr>
              <w:t>},</w:t>
            </w:r>
          </w:p>
          <w:p w14:paraId="116B7028" w14:textId="6C15A382" w:rsidR="002D5704" w:rsidRPr="002D5704" w:rsidRDefault="002D5704" w:rsidP="002D5704">
            <w:pPr>
              <w:pStyle w:val="SAGEBodyText"/>
              <w:rPr>
                <w:rFonts w:ascii="Consolas" w:hAnsi="Consolas"/>
                <w:sz w:val="18"/>
                <w:szCs w:val="18"/>
              </w:rPr>
            </w:pPr>
            <w:r w:rsidRPr="002D5704">
              <w:rPr>
                <w:rFonts w:ascii="Consolas" w:hAnsi="Consolas"/>
                <w:sz w:val="18"/>
                <w:szCs w:val="18"/>
              </w:rPr>
              <w:t>// Cancel</w:t>
            </w:r>
          </w:p>
          <w:p w14:paraId="61BA6035" w14:textId="57B3F9B2" w:rsidR="002D5704" w:rsidRPr="002D5704" w:rsidRDefault="002D5704" w:rsidP="002D5704">
            <w:pPr>
              <w:pStyle w:val="SAGEBodyText"/>
              <w:rPr>
                <w:rFonts w:ascii="Consolas" w:hAnsi="Consolas"/>
                <w:sz w:val="18"/>
                <w:szCs w:val="18"/>
              </w:rPr>
            </w:pPr>
            <w:proofErr w:type="spellStart"/>
            <w:r w:rsidRPr="002D5704">
              <w:rPr>
                <w:rFonts w:ascii="Consolas" w:hAnsi="Consolas"/>
                <w:sz w:val="18"/>
                <w:szCs w:val="18"/>
              </w:rPr>
              <w:t>vendorFinder</w:t>
            </w:r>
            <w:proofErr w:type="spellEnd"/>
            <w:r w:rsidRPr="002D5704">
              <w:rPr>
                <w:rFonts w:ascii="Consolas" w:hAnsi="Consolas"/>
                <w:sz w:val="18"/>
                <w:szCs w:val="18"/>
              </w:rPr>
              <w:t>: function () {</w:t>
            </w:r>
          </w:p>
          <w:p w14:paraId="4609BB81" w14:textId="02ACEFCF" w:rsidR="002D5704" w:rsidRPr="002D5704" w:rsidRDefault="00001E77" w:rsidP="002D5704">
            <w:pPr>
              <w:pStyle w:val="SAGEBodyText"/>
              <w:rPr>
                <w:rFonts w:ascii="Consolas" w:hAnsi="Consolas"/>
                <w:sz w:val="18"/>
                <w:szCs w:val="18"/>
              </w:rPr>
            </w:pPr>
            <w:r>
              <w:rPr>
                <w:rFonts w:ascii="Consolas" w:hAnsi="Consolas"/>
                <w:sz w:val="18"/>
                <w:szCs w:val="18"/>
              </w:rPr>
              <w:t xml:space="preserve">   </w:t>
            </w:r>
            <w:proofErr w:type="spellStart"/>
            <w:proofErr w:type="gramStart"/>
            <w:r w:rsidR="002D5704" w:rsidRPr="002D5704">
              <w:rPr>
                <w:rFonts w:ascii="Consolas" w:hAnsi="Consolas"/>
                <w:sz w:val="18"/>
                <w:szCs w:val="18"/>
              </w:rPr>
              <w:t>sg.controls</w:t>
            </w:r>
            <w:proofErr w:type="gramEnd"/>
            <w:r w:rsidR="002D5704" w:rsidRPr="002D5704">
              <w:rPr>
                <w:rFonts w:ascii="Consolas" w:hAnsi="Consolas"/>
                <w:sz w:val="18"/>
                <w:szCs w:val="18"/>
              </w:rPr>
              <w:t>.Focus</w:t>
            </w:r>
            <w:proofErr w:type="spellEnd"/>
            <w:r w:rsidR="002D5704" w:rsidRPr="002D5704">
              <w:rPr>
                <w:rFonts w:ascii="Consolas" w:hAnsi="Consolas"/>
                <w:sz w:val="18"/>
                <w:szCs w:val="18"/>
              </w:rPr>
              <w:t>($("#</w:t>
            </w:r>
            <w:proofErr w:type="spellStart"/>
            <w:r w:rsidR="002D5704" w:rsidRPr="002D5704">
              <w:rPr>
                <w:rFonts w:ascii="Consolas" w:hAnsi="Consolas"/>
                <w:sz w:val="18"/>
                <w:szCs w:val="18"/>
              </w:rPr>
              <w:t>txtVendorNumber</w:t>
            </w:r>
            <w:proofErr w:type="spellEnd"/>
            <w:r w:rsidR="002D5704" w:rsidRPr="002D5704">
              <w:rPr>
                <w:rFonts w:ascii="Consolas" w:hAnsi="Consolas"/>
                <w:sz w:val="18"/>
                <w:szCs w:val="18"/>
              </w:rPr>
              <w:t>"));</w:t>
            </w:r>
          </w:p>
          <w:p w14:paraId="1396E226" w14:textId="3E0A6C14" w:rsidR="002D5704" w:rsidRPr="00B44EC1" w:rsidRDefault="002D5704" w:rsidP="002D5704">
            <w:pPr>
              <w:pStyle w:val="SAGEBodyText"/>
              <w:rPr>
                <w:rFonts w:ascii="Consolas" w:hAnsi="Consolas"/>
              </w:rPr>
            </w:pPr>
            <w:r w:rsidRPr="002D5704">
              <w:rPr>
                <w:rFonts w:ascii="Consolas" w:hAnsi="Consolas"/>
                <w:sz w:val="18"/>
                <w:szCs w:val="18"/>
              </w:rPr>
              <w:t>},</w:t>
            </w:r>
          </w:p>
        </w:tc>
      </w:tr>
    </w:tbl>
    <w:p w14:paraId="2F9B5341" w14:textId="77777777" w:rsidR="002D5704" w:rsidRDefault="002D5704" w:rsidP="00371632">
      <w:pPr>
        <w:pStyle w:val="SAGEBodyText"/>
        <w:rPr>
          <w:color w:val="238D44"/>
          <w:sz w:val="18"/>
          <w:szCs w:val="18"/>
        </w:rPr>
      </w:pPr>
    </w:p>
    <w:p w14:paraId="045C40D3" w14:textId="77CA7FFC" w:rsidR="002D5704" w:rsidRDefault="00371632" w:rsidP="002D5704">
      <w:pPr>
        <w:pStyle w:val="SAGEBodyText"/>
        <w:rPr>
          <w:sz w:val="18"/>
          <w:szCs w:val="18"/>
        </w:rPr>
      </w:pPr>
      <w:r w:rsidRPr="00371632">
        <w:rPr>
          <w:color w:val="238D44"/>
          <w:sz w:val="18"/>
          <w:szCs w:val="18"/>
        </w:rPr>
        <w:t xml:space="preserve">        </w:t>
      </w:r>
    </w:p>
    <w:p w14:paraId="0381DA53" w14:textId="00176D84" w:rsidR="00371632" w:rsidRDefault="00371632" w:rsidP="00371632">
      <w:pPr>
        <w:pStyle w:val="SAGEBodyText"/>
        <w:rPr>
          <w:sz w:val="18"/>
          <w:szCs w:val="18"/>
        </w:rPr>
      </w:pPr>
    </w:p>
    <w:p w14:paraId="4EB2BF29" w14:textId="77777777" w:rsidR="002D5704" w:rsidRDefault="002D5704">
      <w:pPr>
        <w:spacing w:after="200" w:line="0" w:lineRule="auto"/>
        <w:rPr>
          <w:b/>
          <w:color w:val="2E3456"/>
          <w:sz w:val="30"/>
          <w:lang w:val="en-US"/>
        </w:rPr>
      </w:pPr>
      <w:bookmarkStart w:id="22" w:name="_Toc7620559"/>
      <w:r>
        <w:br w:type="page"/>
      </w:r>
    </w:p>
    <w:p w14:paraId="64DBDB40" w14:textId="168A3227" w:rsidR="0051041B" w:rsidRDefault="0051041B" w:rsidP="0051041B">
      <w:pPr>
        <w:pStyle w:val="SAGEHeading2"/>
      </w:pPr>
      <w:r>
        <w:lastRenderedPageBreak/>
        <w:t>AP Distribution Sets</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01E77" w14:paraId="05E7E391" w14:textId="77777777" w:rsidTr="00B44EC1">
        <w:tc>
          <w:tcPr>
            <w:tcW w:w="9208" w:type="dxa"/>
            <w:shd w:val="clear" w:color="auto" w:fill="F2F2F2" w:themeFill="background1" w:themeFillShade="F2"/>
          </w:tcPr>
          <w:p w14:paraId="7FA31F62" w14:textId="77777777" w:rsidR="00001E77" w:rsidRPr="00001E77" w:rsidRDefault="00001E77" w:rsidP="00001E77">
            <w:pPr>
              <w:pStyle w:val="SAGEBodyText"/>
              <w:rPr>
                <w:rFonts w:ascii="Consolas" w:hAnsi="Consolas"/>
                <w:sz w:val="18"/>
                <w:szCs w:val="18"/>
              </w:rPr>
            </w:pPr>
            <w:proofErr w:type="spellStart"/>
            <w:r w:rsidRPr="00001E77">
              <w:rPr>
                <w:rFonts w:ascii="Consolas" w:hAnsi="Consolas"/>
                <w:sz w:val="18"/>
                <w:szCs w:val="18"/>
              </w:rPr>
              <w:t>initFinders</w:t>
            </w:r>
            <w:proofErr w:type="spellEnd"/>
            <w:r w:rsidRPr="00001E77">
              <w:rPr>
                <w:rFonts w:ascii="Consolas" w:hAnsi="Consolas"/>
                <w:sz w:val="18"/>
                <w:szCs w:val="18"/>
              </w:rPr>
              <w:t>: function () {</w:t>
            </w:r>
          </w:p>
          <w:p w14:paraId="2FF7F73A"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 Setup finder with simple binding to parent control and manually creating configuration</w:t>
            </w:r>
          </w:p>
          <w:p w14:paraId="56D43307" w14:textId="541EC465"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proofErr w:type="gramStart"/>
            <w:r w:rsidRPr="00001E77">
              <w:rPr>
                <w:rFonts w:ascii="Consolas" w:hAnsi="Consolas"/>
                <w:sz w:val="18"/>
                <w:szCs w:val="18"/>
              </w:rPr>
              <w:t>sg.viewFinderHelper.setViewFinder</w:t>
            </w:r>
            <w:proofErr w:type="spellEnd"/>
            <w:proofErr w:type="gramEnd"/>
            <w:r w:rsidRPr="00001E77">
              <w:rPr>
                <w:rFonts w:ascii="Consolas" w:hAnsi="Consolas"/>
                <w:sz w:val="18"/>
                <w:szCs w:val="18"/>
              </w:rPr>
              <w:t>("</w:t>
            </w:r>
            <w:proofErr w:type="spellStart"/>
            <w:r w:rsidRPr="00001E77">
              <w:rPr>
                <w:rFonts w:ascii="Consolas" w:hAnsi="Consolas"/>
                <w:sz w:val="18"/>
                <w:szCs w:val="18"/>
              </w:rPr>
              <w:t>btnFinderDistributionSet</w:t>
            </w:r>
            <w:proofErr w:type="spellEnd"/>
            <w:r w:rsidRPr="00001E77">
              <w:rPr>
                <w:rFonts w:ascii="Consolas" w:hAnsi="Consolas"/>
                <w:sz w:val="18"/>
                <w:szCs w:val="18"/>
              </w:rPr>
              <w:t>",</w:t>
            </w:r>
            <w:r>
              <w:rPr>
                <w:rFonts w:ascii="Consolas" w:hAnsi="Consolas"/>
                <w:sz w:val="18"/>
                <w:szCs w:val="18"/>
              </w:rPr>
              <w:t xml:space="preserve"> </w:t>
            </w:r>
            <w:proofErr w:type="spellStart"/>
            <w:r w:rsidRPr="00001E77">
              <w:rPr>
                <w:rFonts w:ascii="Consolas" w:hAnsi="Consolas"/>
                <w:sz w:val="18"/>
                <w:szCs w:val="18"/>
              </w:rPr>
              <w:t>txtDistributionSet</w:t>
            </w:r>
            <w:proofErr w:type="spellEnd"/>
            <w:r w:rsidRPr="00001E77">
              <w:rPr>
                <w:rFonts w:ascii="Consolas" w:hAnsi="Consolas"/>
                <w:sz w:val="18"/>
                <w:szCs w:val="18"/>
              </w:rPr>
              <w:t>",</w:t>
            </w:r>
          </w:p>
          <w:p w14:paraId="25B66DE9"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62A3395E"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viewID: "AP0009",</w:t>
            </w:r>
          </w:p>
          <w:p w14:paraId="2ADCAE0E"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viewOrder: 0,</w:t>
            </w:r>
          </w:p>
          <w:p w14:paraId="6F0E1FEE"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displayFieldNames: ["DISTSET", "TEXTDESC", "SWACTV", "DATEINACTV"],</w:t>
            </w:r>
          </w:p>
          <w:p w14:paraId="0BEBED4B"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returnFieldNames: ["DISTSET"],</w:t>
            </w:r>
          </w:p>
          <w:p w14:paraId="74FB0539"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filter: null,</w:t>
            </w:r>
          </w:p>
          <w:p w14:paraId="5D0457A3"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r w:rsidRPr="00001E77">
              <w:rPr>
                <w:rFonts w:ascii="Consolas" w:hAnsi="Consolas"/>
                <w:sz w:val="18"/>
                <w:szCs w:val="18"/>
              </w:rPr>
              <w:t>initKeyValues</w:t>
            </w:r>
            <w:proofErr w:type="spellEnd"/>
            <w:r w:rsidRPr="00001E77">
              <w:rPr>
                <w:rFonts w:ascii="Consolas" w:hAnsi="Consolas"/>
                <w:sz w:val="18"/>
                <w:szCs w:val="18"/>
              </w:rPr>
              <w:t>: [],</w:t>
            </w:r>
          </w:p>
          <w:p w14:paraId="0AA2F2D7"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r w:rsidRPr="00001E77">
              <w:rPr>
                <w:rFonts w:ascii="Consolas" w:hAnsi="Consolas"/>
                <w:sz w:val="18"/>
                <w:szCs w:val="18"/>
              </w:rPr>
              <w:t>parentValAsInitKey</w:t>
            </w:r>
            <w:proofErr w:type="spellEnd"/>
            <w:r w:rsidRPr="00001E77">
              <w:rPr>
                <w:rFonts w:ascii="Consolas" w:hAnsi="Consolas"/>
                <w:sz w:val="18"/>
                <w:szCs w:val="18"/>
              </w:rPr>
              <w:t>: true</w:t>
            </w:r>
          </w:p>
          <w:p w14:paraId="284AE7CA"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6FB82171" w14:textId="31E9389F" w:rsidR="00001E77" w:rsidRPr="00B44EC1" w:rsidRDefault="00001E77" w:rsidP="00001E77">
            <w:pPr>
              <w:pStyle w:val="SAGEBodyText"/>
              <w:rPr>
                <w:rFonts w:ascii="Consolas" w:hAnsi="Consolas"/>
              </w:rPr>
            </w:pPr>
            <w:r w:rsidRPr="00001E77">
              <w:rPr>
                <w:rFonts w:ascii="Consolas" w:hAnsi="Consolas"/>
                <w:sz w:val="18"/>
                <w:szCs w:val="18"/>
              </w:rPr>
              <w:t>},</w:t>
            </w:r>
          </w:p>
        </w:tc>
      </w:tr>
    </w:tbl>
    <w:p w14:paraId="4ABA3597" w14:textId="77777777" w:rsidR="00001E77" w:rsidRDefault="00001E77" w:rsidP="0051041B">
      <w:pPr>
        <w:pStyle w:val="SAGEBodyText"/>
        <w:rPr>
          <w:sz w:val="18"/>
          <w:szCs w:val="18"/>
        </w:rPr>
      </w:pPr>
    </w:p>
    <w:p w14:paraId="7BB6F0AE" w14:textId="77777777" w:rsidR="00001E77" w:rsidRDefault="00001E77">
      <w:pPr>
        <w:spacing w:after="200" w:line="0" w:lineRule="auto"/>
        <w:rPr>
          <w:b/>
          <w:color w:val="2E3456"/>
          <w:sz w:val="30"/>
          <w:lang w:val="en-US"/>
        </w:rPr>
      </w:pPr>
      <w:r>
        <w:br w:type="page"/>
      </w:r>
    </w:p>
    <w:p w14:paraId="7CEA36BF" w14:textId="00D1625B" w:rsidR="00371632" w:rsidRDefault="00371632" w:rsidP="00371632">
      <w:pPr>
        <w:pStyle w:val="SAGEHeading2"/>
      </w:pPr>
      <w:r>
        <w:lastRenderedPageBreak/>
        <w:t>Employee Finder</w:t>
      </w:r>
      <w:bookmarkEnd w:id="22"/>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001E77" w14:paraId="61166493" w14:textId="77777777" w:rsidTr="00B44EC1">
        <w:tc>
          <w:tcPr>
            <w:tcW w:w="9208" w:type="dxa"/>
            <w:shd w:val="clear" w:color="auto" w:fill="F2F2F2" w:themeFill="background1" w:themeFillShade="F2"/>
          </w:tcPr>
          <w:p w14:paraId="0085D39F" w14:textId="68200E92" w:rsidR="00001E77" w:rsidRPr="00001E77" w:rsidRDefault="00001E77" w:rsidP="00001E77">
            <w:pPr>
              <w:pStyle w:val="SAGEBodyText"/>
              <w:rPr>
                <w:rFonts w:ascii="Consolas" w:hAnsi="Consolas"/>
                <w:sz w:val="18"/>
                <w:szCs w:val="18"/>
              </w:rPr>
            </w:pPr>
            <w:r w:rsidRPr="00001E77">
              <w:rPr>
                <w:rFonts w:ascii="Consolas" w:hAnsi="Consolas"/>
                <w:sz w:val="18"/>
                <w:szCs w:val="18"/>
              </w:rPr>
              <w:t>// Employee Finder</w:t>
            </w:r>
          </w:p>
          <w:p w14:paraId="29143D99" w14:textId="2EDE393A"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var </w:t>
            </w:r>
            <w:proofErr w:type="spellStart"/>
            <w:r w:rsidRPr="00001E77">
              <w:rPr>
                <w:rFonts w:ascii="Consolas" w:hAnsi="Consolas"/>
                <w:sz w:val="18"/>
                <w:szCs w:val="18"/>
              </w:rPr>
              <w:t>employeeProperties</w:t>
            </w:r>
            <w:proofErr w:type="spellEnd"/>
            <w:r w:rsidRPr="00001E77">
              <w:rPr>
                <w:rFonts w:ascii="Consolas" w:hAnsi="Consolas"/>
                <w:sz w:val="18"/>
                <w:szCs w:val="18"/>
              </w:rPr>
              <w:t xml:space="preserve"> = </w:t>
            </w:r>
            <w:proofErr w:type="spellStart"/>
            <w:r w:rsidRPr="00001E77">
              <w:rPr>
                <w:rFonts w:ascii="Consolas" w:hAnsi="Consolas"/>
                <w:sz w:val="18"/>
                <w:szCs w:val="18"/>
              </w:rPr>
              <w:t>payrollType</w:t>
            </w:r>
            <w:proofErr w:type="spellEnd"/>
            <w:r w:rsidRPr="00001E77">
              <w:rPr>
                <w:rFonts w:ascii="Consolas" w:hAnsi="Consolas"/>
                <w:sz w:val="18"/>
                <w:szCs w:val="18"/>
              </w:rPr>
              <w:t xml:space="preserve"> === </w:t>
            </w:r>
            <w:proofErr w:type="spellStart"/>
            <w:proofErr w:type="gramStart"/>
            <w:r w:rsidRPr="00001E77">
              <w:rPr>
                <w:rFonts w:ascii="Consolas" w:hAnsi="Consolas"/>
                <w:sz w:val="18"/>
                <w:szCs w:val="18"/>
              </w:rPr>
              <w:t>PayrollTypes.Canada</w:t>
            </w:r>
            <w:proofErr w:type="spellEnd"/>
            <w:r w:rsidRPr="00001E77">
              <w:rPr>
                <w:rFonts w:ascii="Consolas" w:hAnsi="Consolas"/>
                <w:sz w:val="18"/>
                <w:szCs w:val="18"/>
              </w:rPr>
              <w:t xml:space="preserve"> ?</w:t>
            </w:r>
            <w:proofErr w:type="gramEnd"/>
            <w:r w:rsidRPr="00001E77">
              <w:rPr>
                <w:rFonts w:ascii="Consolas" w:hAnsi="Consolas"/>
                <w:sz w:val="18"/>
                <w:szCs w:val="18"/>
              </w:rPr>
              <w:t xml:space="preserve"> </w:t>
            </w:r>
            <w:proofErr w:type="spellStart"/>
            <w:r w:rsidRPr="00001E77">
              <w:rPr>
                <w:rFonts w:ascii="Consolas" w:hAnsi="Consolas"/>
                <w:sz w:val="18"/>
                <w:szCs w:val="18"/>
              </w:rPr>
              <w:t>sg.utls.deepCopy</w:t>
            </w:r>
            <w:proofErr w:type="spellEnd"/>
            <w:r w:rsidRPr="00001E77">
              <w:rPr>
                <w:rFonts w:ascii="Consolas" w:hAnsi="Consolas"/>
                <w:sz w:val="18"/>
                <w:szCs w:val="18"/>
              </w:rPr>
              <w:t>(</w:t>
            </w:r>
            <w:proofErr w:type="spellStart"/>
            <w:r w:rsidRPr="00001E77">
              <w:rPr>
                <w:rFonts w:ascii="Consolas" w:hAnsi="Consolas"/>
                <w:sz w:val="18"/>
                <w:szCs w:val="18"/>
              </w:rPr>
              <w:t>sg.viewFinderProperties.PR.CAEmployee</w:t>
            </w:r>
            <w:proofErr w:type="spellEnd"/>
            <w:r w:rsidRPr="00001E77">
              <w:rPr>
                <w:rFonts w:ascii="Consolas" w:hAnsi="Consolas"/>
                <w:sz w:val="18"/>
                <w:szCs w:val="18"/>
              </w:rPr>
              <w:t xml:space="preserve">) : </w:t>
            </w:r>
            <w:proofErr w:type="spellStart"/>
            <w:r w:rsidRPr="00001E77">
              <w:rPr>
                <w:rFonts w:ascii="Consolas" w:hAnsi="Consolas"/>
                <w:sz w:val="18"/>
                <w:szCs w:val="18"/>
              </w:rPr>
              <w:t>sg.utls.deepCopy</w:t>
            </w:r>
            <w:proofErr w:type="spellEnd"/>
            <w:r w:rsidRPr="00001E77">
              <w:rPr>
                <w:rFonts w:ascii="Consolas" w:hAnsi="Consolas"/>
                <w:sz w:val="18"/>
                <w:szCs w:val="18"/>
              </w:rPr>
              <w:t>(</w:t>
            </w:r>
            <w:proofErr w:type="spellStart"/>
            <w:r w:rsidRPr="00001E77">
              <w:rPr>
                <w:rFonts w:ascii="Consolas" w:hAnsi="Consolas"/>
                <w:sz w:val="18"/>
                <w:szCs w:val="18"/>
              </w:rPr>
              <w:t>sg.viewFinderProperties.PR.USEmployee</w:t>
            </w:r>
            <w:proofErr w:type="spellEnd"/>
            <w:r w:rsidRPr="00001E77">
              <w:rPr>
                <w:rFonts w:ascii="Consolas" w:hAnsi="Consolas"/>
                <w:sz w:val="18"/>
                <w:szCs w:val="18"/>
              </w:rPr>
              <w:t>);</w:t>
            </w:r>
          </w:p>
          <w:p w14:paraId="088BF153" w14:textId="59AB0230" w:rsidR="00001E77" w:rsidRPr="00001E77" w:rsidRDefault="00001E77" w:rsidP="00001E77">
            <w:pPr>
              <w:pStyle w:val="SAGEBodyText"/>
              <w:rPr>
                <w:rFonts w:ascii="Consolas" w:hAnsi="Consolas"/>
                <w:sz w:val="18"/>
                <w:szCs w:val="18"/>
              </w:rPr>
            </w:pPr>
            <w:r w:rsidRPr="00001E77">
              <w:rPr>
                <w:rFonts w:ascii="Consolas" w:hAnsi="Consolas"/>
                <w:sz w:val="18"/>
                <w:szCs w:val="18"/>
              </w:rPr>
              <w:t>// Setup finder</w:t>
            </w:r>
          </w:p>
          <w:p w14:paraId="7BB5BADA" w14:textId="08132515" w:rsidR="00001E77" w:rsidRPr="00001E77" w:rsidRDefault="00001E77" w:rsidP="00001E77">
            <w:pPr>
              <w:pStyle w:val="SAGEBodyText"/>
              <w:rPr>
                <w:rFonts w:ascii="Consolas" w:hAnsi="Consolas"/>
                <w:sz w:val="18"/>
                <w:szCs w:val="18"/>
              </w:rPr>
            </w:pPr>
            <w:proofErr w:type="spellStart"/>
            <w:proofErr w:type="gramStart"/>
            <w:r w:rsidRPr="00001E77">
              <w:rPr>
                <w:rFonts w:ascii="Consolas" w:hAnsi="Consolas"/>
                <w:sz w:val="18"/>
                <w:szCs w:val="18"/>
              </w:rPr>
              <w:t>sg.viewFinderHelper.setViewFinder</w:t>
            </w:r>
            <w:proofErr w:type="spellEnd"/>
            <w:proofErr w:type="gramEnd"/>
            <w:r w:rsidRPr="00001E77">
              <w:rPr>
                <w:rFonts w:ascii="Consolas" w:hAnsi="Consolas"/>
                <w:sz w:val="18"/>
                <w:szCs w:val="18"/>
              </w:rPr>
              <w:t>("</w:t>
            </w:r>
            <w:proofErr w:type="spellStart"/>
            <w:r w:rsidRPr="00001E77">
              <w:rPr>
                <w:rFonts w:ascii="Consolas" w:hAnsi="Consolas"/>
                <w:sz w:val="18"/>
                <w:szCs w:val="18"/>
              </w:rPr>
              <w:t>btnEmployeeNumberFinder</w:t>
            </w:r>
            <w:proofErr w:type="spellEnd"/>
            <w:r w:rsidRPr="00001E77">
              <w:rPr>
                <w:rFonts w:ascii="Consolas" w:hAnsi="Consolas"/>
                <w:sz w:val="18"/>
                <w:szCs w:val="18"/>
              </w:rPr>
              <w:t>",</w:t>
            </w:r>
          </w:p>
          <w:p w14:paraId="4CCF000A" w14:textId="77777777" w:rsidR="00001E77" w:rsidRDefault="00001E77" w:rsidP="00001E77">
            <w:pPr>
              <w:pStyle w:val="SAGEBodyText"/>
              <w:rPr>
                <w:rFonts w:ascii="Consolas" w:hAnsi="Consolas"/>
                <w:sz w:val="18"/>
                <w:szCs w:val="18"/>
              </w:rPr>
            </w:pPr>
            <w:r w:rsidRPr="00001E77">
              <w:rPr>
                <w:rFonts w:ascii="Consolas" w:hAnsi="Consolas"/>
                <w:sz w:val="18"/>
                <w:szCs w:val="18"/>
              </w:rPr>
              <w:t xml:space="preserve">   </w:t>
            </w:r>
            <w:r w:rsidRPr="00001E77">
              <w:rPr>
                <w:rFonts w:ascii="Consolas" w:hAnsi="Consolas"/>
                <w:sz w:val="18"/>
                <w:szCs w:val="18"/>
              </w:rPr>
              <w:t xml:space="preserve">function (result) { </w:t>
            </w:r>
          </w:p>
          <w:p w14:paraId="05CE4083" w14:textId="362C1E74" w:rsidR="00001E77" w:rsidRPr="00001E77" w:rsidRDefault="00001E77" w:rsidP="00001E77">
            <w:pPr>
              <w:pStyle w:val="SAGEBodyText"/>
              <w:rPr>
                <w:rFonts w:ascii="Consolas" w:hAnsi="Consolas"/>
                <w:sz w:val="18"/>
                <w:szCs w:val="18"/>
              </w:rPr>
            </w:pPr>
            <w:r>
              <w:rPr>
                <w:rFonts w:ascii="Consolas" w:hAnsi="Consolas"/>
                <w:sz w:val="18"/>
                <w:szCs w:val="18"/>
              </w:rPr>
              <w:t xml:space="preserve">      </w:t>
            </w:r>
            <w:r w:rsidRPr="00001E77">
              <w:rPr>
                <w:rFonts w:ascii="Consolas" w:hAnsi="Consolas"/>
                <w:sz w:val="18"/>
                <w:szCs w:val="18"/>
              </w:rPr>
              <w:t>//</w:t>
            </w:r>
            <w:r>
              <w:rPr>
                <w:rFonts w:ascii="Consolas" w:hAnsi="Consolas"/>
                <w:sz w:val="18"/>
                <w:szCs w:val="18"/>
              </w:rPr>
              <w:t xml:space="preserve"> </w:t>
            </w:r>
            <w:proofErr w:type="spellStart"/>
            <w:r w:rsidRPr="00001E77">
              <w:rPr>
                <w:rFonts w:ascii="Consolas" w:hAnsi="Consolas"/>
                <w:sz w:val="18"/>
                <w:szCs w:val="18"/>
              </w:rPr>
              <w:t>OnSuccess</w:t>
            </w:r>
            <w:proofErr w:type="spellEnd"/>
          </w:p>
          <w:p w14:paraId="548D8E79" w14:textId="3CB62E3C"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r w:rsidRPr="00001E77">
              <w:rPr>
                <w:rFonts w:ascii="Consolas" w:hAnsi="Consolas"/>
                <w:sz w:val="18"/>
                <w:szCs w:val="18"/>
              </w:rPr>
              <w:t>if (result) {</w:t>
            </w:r>
          </w:p>
          <w:p w14:paraId="559F8A3A" w14:textId="2D5961B6" w:rsidR="00001E77" w:rsidRPr="00001E77" w:rsidRDefault="00001E77" w:rsidP="00001E77">
            <w:pPr>
              <w:pStyle w:val="SAGEBodyText"/>
              <w:rPr>
                <w:rFonts w:ascii="Consolas" w:hAnsi="Consolas"/>
                <w:sz w:val="18"/>
                <w:szCs w:val="18"/>
              </w:rPr>
            </w:pPr>
            <w:proofErr w:type="gramStart"/>
            <w:r w:rsidRPr="00001E77">
              <w:rPr>
                <w:rFonts w:ascii="Consolas" w:hAnsi="Consolas"/>
                <w:sz w:val="18"/>
                <w:szCs w:val="18"/>
              </w:rPr>
              <w:t>employeeTimecardUI.employeeTimecardModel.Data.Employee</w:t>
            </w:r>
            <w:proofErr w:type="gramEnd"/>
            <w:r w:rsidRPr="00001E77">
              <w:rPr>
                <w:rFonts w:ascii="Consolas" w:hAnsi="Consolas"/>
                <w:sz w:val="18"/>
                <w:szCs w:val="18"/>
              </w:rPr>
              <w:t>(result[employeeProperties.returnFieldNames[0]]);</w:t>
            </w:r>
          </w:p>
          <w:p w14:paraId="6486BDD7" w14:textId="79195D55" w:rsidR="00001E77" w:rsidRPr="00001E77" w:rsidRDefault="00001E77" w:rsidP="00001E77">
            <w:pPr>
              <w:pStyle w:val="SAGEBodyText"/>
              <w:rPr>
                <w:rFonts w:ascii="Consolas" w:hAnsi="Consolas"/>
                <w:sz w:val="18"/>
                <w:szCs w:val="18"/>
              </w:rPr>
            </w:pPr>
            <w:proofErr w:type="gramStart"/>
            <w:r w:rsidRPr="00001E77">
              <w:rPr>
                <w:rFonts w:ascii="Consolas" w:hAnsi="Consolas"/>
                <w:sz w:val="18"/>
                <w:szCs w:val="18"/>
              </w:rPr>
              <w:t>employeeTimecardUI.employeeTimecardModel.EmployeeName</w:t>
            </w:r>
            <w:proofErr w:type="gramEnd"/>
            <w:r w:rsidRPr="00001E77">
              <w:rPr>
                <w:rFonts w:ascii="Consolas" w:hAnsi="Consolas"/>
                <w:sz w:val="18"/>
                <w:szCs w:val="18"/>
              </w:rPr>
              <w:t>(result[employeeProperties.returnFieldNames[1]]);</w:t>
            </w:r>
          </w:p>
          <w:p w14:paraId="741964B7"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r w:rsidRPr="00001E77">
              <w:rPr>
                <w:rFonts w:ascii="Consolas" w:hAnsi="Consolas"/>
                <w:sz w:val="18"/>
                <w:szCs w:val="18"/>
              </w:rPr>
              <w:t>if (</w:t>
            </w:r>
            <w:proofErr w:type="spellStart"/>
            <w:proofErr w:type="gramStart"/>
            <w:r w:rsidRPr="00001E77">
              <w:rPr>
                <w:rFonts w:ascii="Consolas" w:hAnsi="Consolas"/>
                <w:sz w:val="18"/>
                <w:szCs w:val="18"/>
              </w:rPr>
              <w:t>employeeTimecardUI.employeeTimecardModel.Data.EndDate</w:t>
            </w:r>
            <w:proofErr w:type="spellEnd"/>
            <w:proofErr w:type="gramEnd"/>
            <w:r w:rsidRPr="00001E77">
              <w:rPr>
                <w:rFonts w:ascii="Consolas" w:hAnsi="Consolas"/>
                <w:sz w:val="18"/>
                <w:szCs w:val="18"/>
              </w:rPr>
              <w:t xml:space="preserve">()) { </w:t>
            </w:r>
            <w:r w:rsidRPr="00001E77">
              <w:rPr>
                <w:rFonts w:ascii="Consolas" w:hAnsi="Consolas"/>
                <w:sz w:val="18"/>
                <w:szCs w:val="18"/>
              </w:rPr>
              <w:t xml:space="preserve">   </w:t>
            </w:r>
          </w:p>
          <w:p w14:paraId="0DE8D9FA" w14:textId="77777777"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r w:rsidRPr="00001E77">
              <w:rPr>
                <w:rFonts w:ascii="Consolas" w:hAnsi="Consolas"/>
                <w:sz w:val="18"/>
                <w:szCs w:val="18"/>
              </w:rPr>
              <w:t>//</w:t>
            </w:r>
            <w:r w:rsidRPr="00001E77">
              <w:rPr>
                <w:rFonts w:ascii="Consolas" w:hAnsi="Consolas"/>
                <w:sz w:val="18"/>
                <w:szCs w:val="18"/>
              </w:rPr>
              <w:t xml:space="preserve"> </w:t>
            </w:r>
            <w:r w:rsidRPr="00001E77">
              <w:rPr>
                <w:rFonts w:ascii="Consolas" w:hAnsi="Consolas"/>
                <w:sz w:val="18"/>
                <w:szCs w:val="18"/>
              </w:rPr>
              <w:t xml:space="preserve">Try retrieving the timecard                        </w:t>
            </w:r>
            <w:r w:rsidRPr="00001E77">
              <w:rPr>
                <w:rFonts w:ascii="Consolas" w:hAnsi="Consolas"/>
                <w:sz w:val="18"/>
                <w:szCs w:val="18"/>
              </w:rPr>
              <w:t xml:space="preserve">      </w:t>
            </w:r>
          </w:p>
          <w:p w14:paraId="7ABF51A1" w14:textId="76C0B7A8"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r w:rsidRPr="00001E77">
              <w:rPr>
                <w:rFonts w:ascii="Consolas" w:hAnsi="Consolas"/>
                <w:sz w:val="18"/>
                <w:szCs w:val="18"/>
              </w:rPr>
              <w:t>employeeTimecardUI.checkIsDirty</w:t>
            </w:r>
            <w:proofErr w:type="spellEnd"/>
            <w:r w:rsidRPr="00001E77">
              <w:rPr>
                <w:rFonts w:ascii="Consolas" w:hAnsi="Consolas"/>
                <w:sz w:val="18"/>
                <w:szCs w:val="18"/>
              </w:rPr>
              <w:t>(</w:t>
            </w:r>
            <w:proofErr w:type="gramStart"/>
            <w:r w:rsidRPr="00001E77">
              <w:rPr>
                <w:rFonts w:ascii="Consolas" w:hAnsi="Consolas"/>
                <w:sz w:val="18"/>
                <w:szCs w:val="18"/>
              </w:rPr>
              <w:t>);</w:t>
            </w:r>
            <w:proofErr w:type="gramEnd"/>
          </w:p>
          <w:p w14:paraId="25775951" w14:textId="76F3D481"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6EAA3591" w14:textId="5BBF082D"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12D5DDE9" w14:textId="3B7C01A2"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
          <w:p w14:paraId="1EA8D924" w14:textId="23BA840C" w:rsidR="00001E77" w:rsidRPr="00001E77" w:rsidRDefault="00001E77" w:rsidP="00001E77">
            <w:pPr>
              <w:pStyle w:val="SAGEBodyText"/>
              <w:rPr>
                <w:rFonts w:ascii="Consolas" w:hAnsi="Consolas"/>
                <w:sz w:val="18"/>
                <w:szCs w:val="18"/>
              </w:rPr>
            </w:pPr>
            <w:r w:rsidRPr="00001E77">
              <w:rPr>
                <w:rFonts w:ascii="Consolas" w:hAnsi="Consolas"/>
                <w:sz w:val="18"/>
                <w:szCs w:val="18"/>
              </w:rPr>
              <w:t xml:space="preserve">   </w:t>
            </w:r>
            <w:proofErr w:type="spellStart"/>
            <w:r w:rsidRPr="00001E77">
              <w:rPr>
                <w:rFonts w:ascii="Consolas" w:hAnsi="Consolas"/>
                <w:sz w:val="18"/>
                <w:szCs w:val="18"/>
              </w:rPr>
              <w:t>employeeProperties</w:t>
            </w:r>
            <w:proofErr w:type="spellEnd"/>
            <w:r w:rsidRPr="00001E77">
              <w:rPr>
                <w:rFonts w:ascii="Consolas" w:hAnsi="Consolas"/>
                <w:sz w:val="18"/>
                <w:szCs w:val="18"/>
              </w:rPr>
              <w:t>,</w:t>
            </w:r>
            <w:r w:rsidRPr="00001E77">
              <w:rPr>
                <w:rFonts w:ascii="Consolas" w:hAnsi="Consolas"/>
                <w:sz w:val="18"/>
                <w:szCs w:val="18"/>
              </w:rPr>
              <w:t xml:space="preserve"> </w:t>
            </w:r>
            <w:proofErr w:type="gramStart"/>
            <w:r w:rsidRPr="00001E77">
              <w:rPr>
                <w:rFonts w:ascii="Consolas" w:hAnsi="Consolas"/>
                <w:sz w:val="18"/>
                <w:szCs w:val="18"/>
              </w:rPr>
              <w:t>$.</w:t>
            </w:r>
            <w:proofErr w:type="spellStart"/>
            <w:r w:rsidRPr="00001E77">
              <w:rPr>
                <w:rFonts w:ascii="Consolas" w:hAnsi="Consolas"/>
                <w:sz w:val="18"/>
                <w:szCs w:val="18"/>
              </w:rPr>
              <w:t>noop</w:t>
            </w:r>
            <w:proofErr w:type="spellEnd"/>
            <w:proofErr w:type="gramEnd"/>
            <w:r w:rsidRPr="00001E77">
              <w:rPr>
                <w:rFonts w:ascii="Consolas" w:hAnsi="Consolas"/>
                <w:sz w:val="18"/>
                <w:szCs w:val="18"/>
              </w:rPr>
              <w:t>);</w:t>
            </w:r>
          </w:p>
          <w:p w14:paraId="702BF301" w14:textId="36A2832B" w:rsidR="00001E77" w:rsidRPr="00B44EC1" w:rsidRDefault="00001E77" w:rsidP="00001E77">
            <w:pPr>
              <w:pStyle w:val="SAGEBodyText"/>
              <w:rPr>
                <w:rFonts w:ascii="Consolas" w:hAnsi="Consolas"/>
              </w:rPr>
            </w:pPr>
            <w:r w:rsidRPr="00001E77">
              <w:rPr>
                <w:rFonts w:ascii="Consolas" w:hAnsi="Consolas"/>
                <w:sz w:val="18"/>
                <w:szCs w:val="18"/>
              </w:rPr>
              <w:t>},</w:t>
            </w:r>
          </w:p>
        </w:tc>
      </w:tr>
    </w:tbl>
    <w:p w14:paraId="5BE05E49" w14:textId="7CE32D3F" w:rsidR="00371632" w:rsidRDefault="00371632" w:rsidP="00371632">
      <w:pPr>
        <w:pStyle w:val="SAGEBodyText"/>
      </w:pPr>
    </w:p>
    <w:p w14:paraId="0D2502A5" w14:textId="7197DD4E" w:rsidR="00371632" w:rsidRPr="00371632" w:rsidRDefault="00371632" w:rsidP="00371632">
      <w:pPr>
        <w:pStyle w:val="SAGEBodyText"/>
        <w:rPr>
          <w:sz w:val="18"/>
          <w:szCs w:val="18"/>
        </w:rPr>
      </w:pPr>
    </w:p>
    <w:p w14:paraId="324BCF56" w14:textId="6AE4537A" w:rsidR="00371632" w:rsidRDefault="00371632" w:rsidP="00371632">
      <w:pPr>
        <w:pStyle w:val="SAGEBodyText"/>
        <w:rPr>
          <w:sz w:val="18"/>
          <w:szCs w:val="18"/>
        </w:rPr>
      </w:pPr>
    </w:p>
    <w:p w14:paraId="5FC1584E" w14:textId="6908F678" w:rsidR="00760817" w:rsidRDefault="00760817" w:rsidP="00760817">
      <w:pPr>
        <w:pStyle w:val="SAGEHeading1"/>
        <w:framePr w:w="0" w:hRule="auto" w:wrap="auto" w:vAnchor="margin" w:hAnchor="text" w:yAlign="inline"/>
      </w:pPr>
      <w:bookmarkStart w:id="23" w:name="_Toc7620560"/>
      <w:r>
        <w:lastRenderedPageBreak/>
        <w:t>Future Considerations</w:t>
      </w:r>
      <w:bookmarkEnd w:id="23"/>
    </w:p>
    <w:p w14:paraId="54636721" w14:textId="5FEB58D9" w:rsidR="00760817" w:rsidRDefault="00760817" w:rsidP="00371632">
      <w:pPr>
        <w:pStyle w:val="SAGEBodyText"/>
        <w:rPr>
          <w:sz w:val="18"/>
          <w:szCs w:val="18"/>
        </w:rPr>
      </w:pPr>
    </w:p>
    <w:p w14:paraId="35FAC167" w14:textId="77777777" w:rsidR="00760817" w:rsidRDefault="00760817" w:rsidP="00760817">
      <w:pPr>
        <w:pStyle w:val="SAGEBullet1"/>
      </w:pPr>
      <w:r w:rsidRPr="009E5503">
        <w:t xml:space="preserve">Optional Field </w:t>
      </w:r>
      <w:r>
        <w:t>p</w:t>
      </w:r>
      <w:r w:rsidRPr="009E5503">
        <w:t xml:space="preserve">age </w:t>
      </w:r>
      <w:r>
        <w:t>c</w:t>
      </w:r>
      <w:r w:rsidRPr="009E5503">
        <w:t xml:space="preserve">ount is always </w:t>
      </w:r>
      <w:r>
        <w:t>0</w:t>
      </w:r>
      <w:r w:rsidRPr="009E5503">
        <w:t>.</w:t>
      </w:r>
      <w:r>
        <w:t xml:space="preserve"> </w:t>
      </w:r>
    </w:p>
    <w:p w14:paraId="352735E3" w14:textId="0B5BCE32" w:rsidR="00760817" w:rsidRDefault="00760817" w:rsidP="00760817">
      <w:pPr>
        <w:pStyle w:val="SAGEBullet1"/>
        <w:numPr>
          <w:ilvl w:val="1"/>
          <w:numId w:val="4"/>
        </w:numPr>
      </w:pPr>
      <w:r>
        <w:t xml:space="preserve">This is a preexisting defect in the CSFND view that has yet to be addressed. The desktop finder </w:t>
      </w:r>
      <w:proofErr w:type="gramStart"/>
      <w:r>
        <w:t>doesn’t</w:t>
      </w:r>
      <w:proofErr w:type="gramEnd"/>
      <w:r>
        <w:t xml:space="preserve"> need to show page count if optional field is included so it always returns 0. </w:t>
      </w:r>
      <w:r>
        <w:br/>
      </w:r>
    </w:p>
    <w:p w14:paraId="221B2141" w14:textId="77777777" w:rsidR="00760817" w:rsidRDefault="00760817" w:rsidP="00760817">
      <w:pPr>
        <w:pStyle w:val="SAGEBullet1"/>
      </w:pPr>
      <w:r>
        <w:t xml:space="preserve">Ability to launch a finder programmatically instead of clicking a button. </w:t>
      </w:r>
    </w:p>
    <w:p w14:paraId="3C4B0887" w14:textId="60CC3F39" w:rsidR="00760817" w:rsidRDefault="00760817" w:rsidP="00760817">
      <w:pPr>
        <w:pStyle w:val="SAGEBullet1"/>
        <w:numPr>
          <w:ilvl w:val="1"/>
          <w:numId w:val="4"/>
        </w:numPr>
      </w:pPr>
      <w:r>
        <w:t>This is a request from partners.</w:t>
      </w:r>
      <w:r>
        <w:br/>
      </w:r>
    </w:p>
    <w:p w14:paraId="341FE605" w14:textId="77777777" w:rsidR="00760817" w:rsidRDefault="00760817" w:rsidP="00760817">
      <w:pPr>
        <w:pStyle w:val="SAGEBullet1"/>
      </w:pPr>
      <w:r>
        <w:t xml:space="preserve">Create a composite edit control that can be customized to show label, edit box, tab button, and finder button. </w:t>
      </w:r>
    </w:p>
    <w:p w14:paraId="1080F85C" w14:textId="186464CE" w:rsidR="00760817" w:rsidRDefault="00760817" w:rsidP="006264D4">
      <w:pPr>
        <w:pStyle w:val="SAGEBullet1"/>
        <w:numPr>
          <w:ilvl w:val="1"/>
          <w:numId w:val="4"/>
        </w:numPr>
      </w:pPr>
      <w:r>
        <w:t>This will greatly simplify the razor views for a UI as well as improving customization experience.</w:t>
      </w:r>
    </w:p>
    <w:p w14:paraId="3EC48A7C" w14:textId="3E918274" w:rsidR="00760817" w:rsidRDefault="00760817" w:rsidP="00760817">
      <w:pPr>
        <w:pStyle w:val="SAGEBullet1"/>
        <w:numPr>
          <w:ilvl w:val="1"/>
          <w:numId w:val="4"/>
        </w:numPr>
      </w:pPr>
      <w:r>
        <w:t xml:space="preserve">Currently, to show a typical edit control on a web page (like the one below), a developer has to define 4 different ids for each </w:t>
      </w:r>
      <w:proofErr w:type="gramStart"/>
      <w:r>
        <w:t>element, and</w:t>
      </w:r>
      <w:proofErr w:type="gramEnd"/>
      <w:r>
        <w:t xml:space="preserve"> write 4 lines of Razor view code. This not only makes the code more complex, </w:t>
      </w:r>
      <w:proofErr w:type="gramStart"/>
      <w:r>
        <w:t>it</w:t>
      </w:r>
      <w:proofErr w:type="gramEnd"/>
      <w:r>
        <w:t xml:space="preserve"> also makes customization harder as the customization has to manage 4 separate components instead of just one for this control.</w:t>
      </w:r>
      <w:r>
        <w:br/>
      </w:r>
      <w:r>
        <w:br/>
        <w:t>As the new finder treats the parent control (the edit box) as an intrinsic part of a finder, it should much easier to implement a composite edit control using the new finder.</w:t>
      </w:r>
    </w:p>
    <w:p w14:paraId="15017F35" w14:textId="77777777" w:rsidR="00760817" w:rsidRDefault="00760817" w:rsidP="00760817">
      <w:pPr>
        <w:pStyle w:val="SAGEBodyText"/>
      </w:pPr>
    </w:p>
    <w:p w14:paraId="7579C4A8" w14:textId="77777777" w:rsidR="00760817" w:rsidRDefault="00760817" w:rsidP="00760817">
      <w:pPr>
        <w:pStyle w:val="SAGEBodyText"/>
        <w:ind w:left="720"/>
      </w:pPr>
      <w:r>
        <w:rPr>
          <w:noProof/>
        </w:rPr>
        <w:drawing>
          <wp:inline distT="0" distB="0" distL="0" distR="0" wp14:anchorId="5B7A47E8" wp14:editId="7D257841">
            <wp:extent cx="3962400" cy="14954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1495425"/>
                    </a:xfrm>
                    <a:prstGeom prst="rect">
                      <a:avLst/>
                    </a:prstGeom>
                    <a:ln w="15875">
                      <a:solidFill>
                        <a:schemeClr val="accent1"/>
                      </a:solidFill>
                    </a:ln>
                  </pic:spPr>
                </pic:pic>
              </a:graphicData>
            </a:graphic>
          </wp:inline>
        </w:drawing>
      </w:r>
    </w:p>
    <w:p w14:paraId="62BC6069" w14:textId="4C71F450" w:rsidR="00760817" w:rsidRPr="00371632" w:rsidRDefault="00760817" w:rsidP="00371632">
      <w:pPr>
        <w:pStyle w:val="SAGEBodyText"/>
        <w:rPr>
          <w:sz w:val="18"/>
          <w:szCs w:val="18"/>
        </w:rPr>
      </w:pPr>
    </w:p>
    <w:sectPr w:rsidR="00760817" w:rsidRPr="00371632" w:rsidSect="0088402A">
      <w:headerReference w:type="first" r:id="rId1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33071" w14:textId="77777777" w:rsidR="00DB386A" w:rsidRDefault="00DB386A" w:rsidP="00713520">
      <w:pPr>
        <w:spacing w:line="240" w:lineRule="auto"/>
      </w:pPr>
      <w:r>
        <w:separator/>
      </w:r>
    </w:p>
    <w:p w14:paraId="0B962051" w14:textId="77777777" w:rsidR="00DB386A" w:rsidRDefault="00DB386A"/>
  </w:endnote>
  <w:endnote w:type="continuationSeparator" w:id="0">
    <w:p w14:paraId="72ABDFC0" w14:textId="77777777" w:rsidR="00DB386A" w:rsidRDefault="00DB386A" w:rsidP="00713520">
      <w:pPr>
        <w:spacing w:line="240" w:lineRule="auto"/>
      </w:pPr>
      <w:r>
        <w:continuationSeparator/>
      </w:r>
    </w:p>
    <w:p w14:paraId="46B3B58C" w14:textId="77777777" w:rsidR="00DB386A" w:rsidRDefault="00DB3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A93CED" w:rsidRDefault="00A93CE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A93CED" w:rsidRDefault="00A93CED">
    <w:pPr>
      <w:pStyle w:val="Footer"/>
    </w:pPr>
  </w:p>
  <w:p w14:paraId="69392563" w14:textId="77777777" w:rsidR="00A93CED" w:rsidRDefault="00A93C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93CED" w14:paraId="2B903832" w14:textId="77777777" w:rsidTr="0081634F">
      <w:tc>
        <w:tcPr>
          <w:tcW w:w="6804" w:type="dxa"/>
          <w:vAlign w:val="bottom"/>
        </w:tcPr>
        <w:p w14:paraId="7C854C6C" w14:textId="69E0F81D" w:rsidR="00A93CED" w:rsidRPr="001872FE" w:rsidRDefault="00A93CED" w:rsidP="00236422">
          <w:pPr>
            <w:pStyle w:val="SAGEFooter"/>
          </w:pPr>
          <w:r>
            <w:rPr>
              <w:noProof/>
            </w:rPr>
            <w:fldChar w:fldCharType="begin"/>
          </w:r>
          <w:r>
            <w:rPr>
              <w:noProof/>
            </w:rPr>
            <w:instrText xml:space="preserve"> STYLEREF  SAGE_Title  \* MERGEFORMAT </w:instrText>
          </w:r>
          <w:r>
            <w:rPr>
              <w:noProof/>
            </w:rPr>
            <w:fldChar w:fldCharType="separate"/>
          </w:r>
          <w:r w:rsidR="00001E77">
            <w:rPr>
              <w:noProof/>
            </w:rPr>
            <w:t>Sage 300 Web Screens SDK</w:t>
          </w:r>
          <w:r>
            <w:rPr>
              <w:noProof/>
            </w:rPr>
            <w:fldChar w:fldCharType="end"/>
          </w:r>
          <w:r>
            <w:rPr>
              <w:noProof/>
            </w:rPr>
            <w:t xml:space="preserve"> – Finder Architecture</w:t>
          </w:r>
        </w:p>
      </w:tc>
      <w:tc>
        <w:tcPr>
          <w:tcW w:w="1983" w:type="dxa"/>
          <w:vAlign w:val="bottom"/>
        </w:tcPr>
        <w:sdt>
          <w:sdtPr>
            <w:id w:val="1963767320"/>
            <w:docPartObj>
              <w:docPartGallery w:val="Page Numbers (Top of Page)"/>
              <w:docPartUnique/>
            </w:docPartObj>
          </w:sdtPr>
          <w:sdtEndPr/>
          <w:sdtContent>
            <w:p w14:paraId="20D1CC1D" w14:textId="77777777" w:rsidR="00A93CED" w:rsidRDefault="00A93CE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A93CED" w:rsidRDefault="00A93CED" w:rsidP="00A6168E">
    <w:pPr>
      <w:pStyle w:val="1pt"/>
      <w:tabs>
        <w:tab w:val="left" w:pos="1695"/>
      </w:tabs>
    </w:pPr>
    <w:r>
      <w:tab/>
    </w:r>
  </w:p>
  <w:p w14:paraId="6C34869C" w14:textId="77777777" w:rsidR="00A93CED" w:rsidRDefault="00A93CE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A93CED" w14:paraId="49E35AA4" w14:textId="77777777" w:rsidTr="001D202A">
      <w:tc>
        <w:tcPr>
          <w:tcW w:w="6804" w:type="dxa"/>
          <w:vAlign w:val="bottom"/>
        </w:tcPr>
        <w:p w14:paraId="147A81E7" w14:textId="597BA958" w:rsidR="00A93CED" w:rsidRPr="001872FE" w:rsidRDefault="00A93CED" w:rsidP="0017610E">
          <w:pPr>
            <w:pStyle w:val="SAGEFooter"/>
          </w:pPr>
          <w:r>
            <w:rPr>
              <w:noProof/>
            </w:rPr>
            <w:fldChar w:fldCharType="begin"/>
          </w:r>
          <w:r>
            <w:rPr>
              <w:noProof/>
            </w:rPr>
            <w:instrText xml:space="preserve"> STYLEREF  SAGE_Title  \* MERGEFORMAT </w:instrText>
          </w:r>
          <w:r>
            <w:rPr>
              <w:noProof/>
            </w:rPr>
            <w:fldChar w:fldCharType="separate"/>
          </w:r>
          <w:r w:rsidR="00001E77">
            <w:rPr>
              <w:noProof/>
            </w:rPr>
            <w:t>Sage 300 Web Screens SDK</w:t>
          </w:r>
          <w:r>
            <w:rPr>
              <w:noProof/>
            </w:rPr>
            <w:fldChar w:fldCharType="end"/>
          </w:r>
          <w:r>
            <w:rPr>
              <w:noProof/>
            </w:rPr>
            <w:t xml:space="preserve"> – Finder Architecture</w:t>
          </w:r>
        </w:p>
      </w:tc>
      <w:tc>
        <w:tcPr>
          <w:tcW w:w="1983" w:type="dxa"/>
          <w:vAlign w:val="bottom"/>
        </w:tcPr>
        <w:sdt>
          <w:sdtPr>
            <w:id w:val="641158474"/>
            <w:docPartObj>
              <w:docPartGallery w:val="Page Numbers (Top of Page)"/>
              <w:docPartUnique/>
            </w:docPartObj>
          </w:sdtPr>
          <w:sdtEndPr/>
          <w:sdtContent>
            <w:p w14:paraId="3AD64A0B" w14:textId="77777777" w:rsidR="00A93CED" w:rsidRDefault="00A93CE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A93CED" w:rsidRDefault="00A93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34A1B" w14:textId="77777777" w:rsidR="00DB386A" w:rsidRDefault="00DB386A" w:rsidP="00713520">
      <w:pPr>
        <w:spacing w:line="240" w:lineRule="auto"/>
      </w:pPr>
    </w:p>
    <w:p w14:paraId="00FEAEA0" w14:textId="77777777" w:rsidR="00DB386A" w:rsidRDefault="00DB386A"/>
  </w:footnote>
  <w:footnote w:type="continuationSeparator" w:id="0">
    <w:p w14:paraId="0A40B4BC" w14:textId="77777777" w:rsidR="00DB386A" w:rsidRDefault="00DB386A" w:rsidP="00713520">
      <w:pPr>
        <w:spacing w:line="240" w:lineRule="auto"/>
      </w:pPr>
    </w:p>
    <w:p w14:paraId="6F623994" w14:textId="77777777" w:rsidR="00DB386A" w:rsidRDefault="00DB386A"/>
  </w:footnote>
  <w:footnote w:type="continuationNotice" w:id="1">
    <w:p w14:paraId="2F56B05B" w14:textId="77777777" w:rsidR="00DB386A" w:rsidRDefault="00DB386A">
      <w:pPr>
        <w:spacing w:line="240" w:lineRule="auto"/>
      </w:pPr>
    </w:p>
    <w:p w14:paraId="2BB862A2" w14:textId="77777777" w:rsidR="00DB386A" w:rsidRDefault="00DB38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A93CED" w:rsidRDefault="00A93CED"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A93CED" w:rsidRDefault="00A93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A93CED" w:rsidRDefault="00A93C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A93CED" w:rsidRDefault="00A93CED">
    <w:pPr>
      <w:pStyle w:val="Header"/>
    </w:pPr>
  </w:p>
  <w:p w14:paraId="24BE7CD4" w14:textId="77777777" w:rsidR="00A93CED" w:rsidRDefault="00A93CE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6CA4CB8C" w:rsidR="00A93CED" w:rsidRPr="003125A0" w:rsidRDefault="00A93CED" w:rsidP="0079162B">
    <w:pPr>
      <w:pStyle w:val="SAGEHeader"/>
    </w:pPr>
    <w:r>
      <w:rPr>
        <w:noProof/>
      </w:rPr>
      <w:fldChar w:fldCharType="begin"/>
    </w:r>
    <w:r>
      <w:rPr>
        <w:noProof/>
      </w:rPr>
      <w:instrText xml:space="preserve"> STYLEREF  "SAGE_Heading 1" \l  \* MERGEFORMAT </w:instrText>
    </w:r>
    <w:r w:rsidR="002D5704">
      <w:rPr>
        <w:noProof/>
      </w:rPr>
      <w:fldChar w:fldCharType="separate"/>
    </w:r>
    <w:r w:rsidR="00001E77">
      <w:rPr>
        <w:noProof/>
      </w:rPr>
      <w:t>Future Considerations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A93CED" w:rsidRDefault="00A93CE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A93CED" w:rsidRDefault="00A9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9.6pt;height:19.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4677C7"/>
    <w:multiLevelType w:val="hybridMultilevel"/>
    <w:tmpl w:val="B7329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5350FE"/>
    <w:multiLevelType w:val="hybridMultilevel"/>
    <w:tmpl w:val="2AA4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4"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0"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0C47BE"/>
    <w:multiLevelType w:val="hybridMultilevel"/>
    <w:tmpl w:val="1C507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6AA34E87"/>
    <w:multiLevelType w:val="hybridMultilevel"/>
    <w:tmpl w:val="8A3A3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3"/>
  </w:num>
  <w:num w:numId="3">
    <w:abstractNumId w:val="14"/>
  </w:num>
  <w:num w:numId="4">
    <w:abstractNumId w:val="11"/>
  </w:num>
  <w:num w:numId="5">
    <w:abstractNumId w:val="38"/>
  </w:num>
  <w:num w:numId="6">
    <w:abstractNumId w:val="37"/>
  </w:num>
  <w:num w:numId="7">
    <w:abstractNumId w:val="3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25"/>
  </w:num>
  <w:num w:numId="20">
    <w:abstractNumId w:val="29"/>
  </w:num>
  <w:num w:numId="21">
    <w:abstractNumId w:val="2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27"/>
  </w:num>
  <w:num w:numId="23">
    <w:abstractNumId w:val="16"/>
  </w:num>
  <w:num w:numId="24">
    <w:abstractNumId w:val="15"/>
  </w:num>
  <w:num w:numId="25">
    <w:abstractNumId w:val="33"/>
  </w:num>
  <w:num w:numId="26">
    <w:abstractNumId w:val="12"/>
  </w:num>
  <w:num w:numId="27">
    <w:abstractNumId w:val="32"/>
  </w:num>
  <w:num w:numId="28">
    <w:abstractNumId w:val="18"/>
  </w:num>
  <w:num w:numId="29">
    <w:abstractNumId w:val="30"/>
  </w:num>
  <w:num w:numId="30">
    <w:abstractNumId w:val="39"/>
  </w:num>
  <w:num w:numId="31">
    <w:abstractNumId w:val="19"/>
  </w:num>
  <w:num w:numId="32">
    <w:abstractNumId w:val="36"/>
  </w:num>
  <w:num w:numId="33">
    <w:abstractNumId w:val="21"/>
  </w:num>
  <w:num w:numId="34">
    <w:abstractNumId w:val="26"/>
  </w:num>
  <w:num w:numId="35">
    <w:abstractNumId w:val="13"/>
  </w:num>
  <w:num w:numId="36">
    <w:abstractNumId w:val="20"/>
  </w:num>
  <w:num w:numId="37">
    <w:abstractNumId w:val="22"/>
  </w:num>
  <w:num w:numId="38">
    <w:abstractNumId w:val="24"/>
  </w:num>
  <w:num w:numId="39">
    <w:abstractNumId w:val="31"/>
  </w:num>
  <w:num w:numId="40">
    <w:abstractNumId w:val="10"/>
  </w:num>
  <w:num w:numId="41">
    <w:abstractNumId w:val="35"/>
  </w:num>
  <w:num w:numId="42">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E77"/>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6132"/>
    <w:rsid w:val="000373BC"/>
    <w:rsid w:val="0004068B"/>
    <w:rsid w:val="000414CC"/>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1E75"/>
    <w:rsid w:val="00077419"/>
    <w:rsid w:val="00080710"/>
    <w:rsid w:val="00083958"/>
    <w:rsid w:val="00083991"/>
    <w:rsid w:val="000849C5"/>
    <w:rsid w:val="000857BE"/>
    <w:rsid w:val="000859CB"/>
    <w:rsid w:val="00092ABF"/>
    <w:rsid w:val="00094729"/>
    <w:rsid w:val="00094F2F"/>
    <w:rsid w:val="00095728"/>
    <w:rsid w:val="000A0E76"/>
    <w:rsid w:val="000A181C"/>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65BA"/>
    <w:rsid w:val="001016F3"/>
    <w:rsid w:val="00106EF1"/>
    <w:rsid w:val="00107896"/>
    <w:rsid w:val="00111F8F"/>
    <w:rsid w:val="001154B7"/>
    <w:rsid w:val="0011715D"/>
    <w:rsid w:val="00117B53"/>
    <w:rsid w:val="001221DE"/>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17650"/>
    <w:rsid w:val="00224616"/>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6F3"/>
    <w:rsid w:val="00282C8F"/>
    <w:rsid w:val="00283DED"/>
    <w:rsid w:val="0028400E"/>
    <w:rsid w:val="00287F6E"/>
    <w:rsid w:val="0029069B"/>
    <w:rsid w:val="00291F65"/>
    <w:rsid w:val="00292587"/>
    <w:rsid w:val="00293D6D"/>
    <w:rsid w:val="00293DF4"/>
    <w:rsid w:val="002A308D"/>
    <w:rsid w:val="002A3274"/>
    <w:rsid w:val="002A39D0"/>
    <w:rsid w:val="002A3B4D"/>
    <w:rsid w:val="002A442F"/>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704"/>
    <w:rsid w:val="002D5EBF"/>
    <w:rsid w:val="002E1912"/>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A28"/>
    <w:rsid w:val="00356EE5"/>
    <w:rsid w:val="00357B20"/>
    <w:rsid w:val="003631AD"/>
    <w:rsid w:val="0036641E"/>
    <w:rsid w:val="00367B8F"/>
    <w:rsid w:val="00370365"/>
    <w:rsid w:val="003706C0"/>
    <w:rsid w:val="00371632"/>
    <w:rsid w:val="00371B8B"/>
    <w:rsid w:val="00373428"/>
    <w:rsid w:val="003804C0"/>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39E6"/>
    <w:rsid w:val="003B47AD"/>
    <w:rsid w:val="003B68E4"/>
    <w:rsid w:val="003B7922"/>
    <w:rsid w:val="003C15F8"/>
    <w:rsid w:val="003C3293"/>
    <w:rsid w:val="003C4BC8"/>
    <w:rsid w:val="003C4C16"/>
    <w:rsid w:val="003C683B"/>
    <w:rsid w:val="003D0000"/>
    <w:rsid w:val="003D2D2C"/>
    <w:rsid w:val="003D6F0B"/>
    <w:rsid w:val="003D6FD4"/>
    <w:rsid w:val="003E2C9B"/>
    <w:rsid w:val="003E2F6C"/>
    <w:rsid w:val="003E2FEC"/>
    <w:rsid w:val="003E7FAF"/>
    <w:rsid w:val="003F05B9"/>
    <w:rsid w:val="003F1942"/>
    <w:rsid w:val="003F19C5"/>
    <w:rsid w:val="003F1FFE"/>
    <w:rsid w:val="003F4B72"/>
    <w:rsid w:val="003F53A9"/>
    <w:rsid w:val="003F6196"/>
    <w:rsid w:val="003F6945"/>
    <w:rsid w:val="00401512"/>
    <w:rsid w:val="004019F2"/>
    <w:rsid w:val="00402DCC"/>
    <w:rsid w:val="004046D4"/>
    <w:rsid w:val="004047DA"/>
    <w:rsid w:val="00404BF4"/>
    <w:rsid w:val="00406E56"/>
    <w:rsid w:val="004106FA"/>
    <w:rsid w:val="00413C47"/>
    <w:rsid w:val="004140FD"/>
    <w:rsid w:val="00414F3D"/>
    <w:rsid w:val="00416CB8"/>
    <w:rsid w:val="00420B27"/>
    <w:rsid w:val="00422ADC"/>
    <w:rsid w:val="00423642"/>
    <w:rsid w:val="004255C2"/>
    <w:rsid w:val="004317E2"/>
    <w:rsid w:val="00432A84"/>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48B4"/>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1AD7"/>
    <w:rsid w:val="004C7BAD"/>
    <w:rsid w:val="004C7F9F"/>
    <w:rsid w:val="004D0158"/>
    <w:rsid w:val="004D17AF"/>
    <w:rsid w:val="004D3AC3"/>
    <w:rsid w:val="004D6342"/>
    <w:rsid w:val="004D6D4D"/>
    <w:rsid w:val="004D7821"/>
    <w:rsid w:val="004D7F49"/>
    <w:rsid w:val="004E3437"/>
    <w:rsid w:val="004E3566"/>
    <w:rsid w:val="004E4744"/>
    <w:rsid w:val="004E57B0"/>
    <w:rsid w:val="004F4F8E"/>
    <w:rsid w:val="004F7595"/>
    <w:rsid w:val="00501300"/>
    <w:rsid w:val="0050156B"/>
    <w:rsid w:val="005028E2"/>
    <w:rsid w:val="005036FB"/>
    <w:rsid w:val="0051041B"/>
    <w:rsid w:val="00510D1B"/>
    <w:rsid w:val="0051184F"/>
    <w:rsid w:val="00512B76"/>
    <w:rsid w:val="005135C7"/>
    <w:rsid w:val="00513AAE"/>
    <w:rsid w:val="00514C37"/>
    <w:rsid w:val="00515182"/>
    <w:rsid w:val="00515317"/>
    <w:rsid w:val="00515841"/>
    <w:rsid w:val="005202FB"/>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600A"/>
    <w:rsid w:val="00597CB7"/>
    <w:rsid w:val="005A3572"/>
    <w:rsid w:val="005A5E9A"/>
    <w:rsid w:val="005A647C"/>
    <w:rsid w:val="005A7125"/>
    <w:rsid w:val="005B112A"/>
    <w:rsid w:val="005B2D51"/>
    <w:rsid w:val="005B43B9"/>
    <w:rsid w:val="005B5BBF"/>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619E"/>
    <w:rsid w:val="005E7F76"/>
    <w:rsid w:val="005F08BB"/>
    <w:rsid w:val="005F3BCD"/>
    <w:rsid w:val="005F7BB9"/>
    <w:rsid w:val="005F7F6C"/>
    <w:rsid w:val="00600241"/>
    <w:rsid w:val="006016B5"/>
    <w:rsid w:val="00601B67"/>
    <w:rsid w:val="006067D6"/>
    <w:rsid w:val="006125B3"/>
    <w:rsid w:val="006136F4"/>
    <w:rsid w:val="00613A32"/>
    <w:rsid w:val="00614BAA"/>
    <w:rsid w:val="006212E8"/>
    <w:rsid w:val="0062168A"/>
    <w:rsid w:val="00623CA4"/>
    <w:rsid w:val="006264D4"/>
    <w:rsid w:val="00632E69"/>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6A29"/>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2831"/>
    <w:rsid w:val="00713520"/>
    <w:rsid w:val="00714934"/>
    <w:rsid w:val="007149E8"/>
    <w:rsid w:val="00714B3A"/>
    <w:rsid w:val="00715592"/>
    <w:rsid w:val="007162C0"/>
    <w:rsid w:val="007201F8"/>
    <w:rsid w:val="00720F31"/>
    <w:rsid w:val="00722074"/>
    <w:rsid w:val="00725062"/>
    <w:rsid w:val="00726F8F"/>
    <w:rsid w:val="0073358B"/>
    <w:rsid w:val="00734E00"/>
    <w:rsid w:val="00735FF3"/>
    <w:rsid w:val="00740028"/>
    <w:rsid w:val="007454EE"/>
    <w:rsid w:val="00745D0E"/>
    <w:rsid w:val="00751F57"/>
    <w:rsid w:val="00751FCB"/>
    <w:rsid w:val="007544C1"/>
    <w:rsid w:val="007548FE"/>
    <w:rsid w:val="00760420"/>
    <w:rsid w:val="007606F9"/>
    <w:rsid w:val="00760817"/>
    <w:rsid w:val="007608BB"/>
    <w:rsid w:val="007610E9"/>
    <w:rsid w:val="00762005"/>
    <w:rsid w:val="00762FB0"/>
    <w:rsid w:val="0076427E"/>
    <w:rsid w:val="00766AA7"/>
    <w:rsid w:val="007673E5"/>
    <w:rsid w:val="00767420"/>
    <w:rsid w:val="0076764A"/>
    <w:rsid w:val="00770E43"/>
    <w:rsid w:val="007718CB"/>
    <w:rsid w:val="007731B1"/>
    <w:rsid w:val="00776AE2"/>
    <w:rsid w:val="00777D46"/>
    <w:rsid w:val="0079162B"/>
    <w:rsid w:val="00794A82"/>
    <w:rsid w:val="007A0846"/>
    <w:rsid w:val="007A3D2C"/>
    <w:rsid w:val="007A578E"/>
    <w:rsid w:val="007B0499"/>
    <w:rsid w:val="007B0763"/>
    <w:rsid w:val="007B2C1C"/>
    <w:rsid w:val="007B3DE8"/>
    <w:rsid w:val="007B61A7"/>
    <w:rsid w:val="007C07B4"/>
    <w:rsid w:val="007C0D75"/>
    <w:rsid w:val="007C2D4C"/>
    <w:rsid w:val="007C344C"/>
    <w:rsid w:val="007D0BFB"/>
    <w:rsid w:val="007D1CDD"/>
    <w:rsid w:val="007D3B61"/>
    <w:rsid w:val="007D47E7"/>
    <w:rsid w:val="007D5849"/>
    <w:rsid w:val="007D6080"/>
    <w:rsid w:val="007D74DE"/>
    <w:rsid w:val="007E1B68"/>
    <w:rsid w:val="007E36A0"/>
    <w:rsid w:val="007E573F"/>
    <w:rsid w:val="007E6741"/>
    <w:rsid w:val="007F01AE"/>
    <w:rsid w:val="007F0561"/>
    <w:rsid w:val="007F15E0"/>
    <w:rsid w:val="007F337C"/>
    <w:rsid w:val="007F585B"/>
    <w:rsid w:val="007F7A0F"/>
    <w:rsid w:val="0080377C"/>
    <w:rsid w:val="00806AAA"/>
    <w:rsid w:val="008114EC"/>
    <w:rsid w:val="0081216F"/>
    <w:rsid w:val="00812ED5"/>
    <w:rsid w:val="00814C81"/>
    <w:rsid w:val="0081634F"/>
    <w:rsid w:val="00817283"/>
    <w:rsid w:val="0082641D"/>
    <w:rsid w:val="00830AB6"/>
    <w:rsid w:val="00834021"/>
    <w:rsid w:val="00835C48"/>
    <w:rsid w:val="008425AE"/>
    <w:rsid w:val="00843164"/>
    <w:rsid w:val="00844ED5"/>
    <w:rsid w:val="0084592E"/>
    <w:rsid w:val="00846998"/>
    <w:rsid w:val="00851541"/>
    <w:rsid w:val="0085328F"/>
    <w:rsid w:val="00853892"/>
    <w:rsid w:val="00855183"/>
    <w:rsid w:val="008554D8"/>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B6B3A"/>
    <w:rsid w:val="008C2150"/>
    <w:rsid w:val="008C2F28"/>
    <w:rsid w:val="008C4812"/>
    <w:rsid w:val="008C5D6F"/>
    <w:rsid w:val="008C7292"/>
    <w:rsid w:val="008C7CD2"/>
    <w:rsid w:val="008D15DC"/>
    <w:rsid w:val="008D20CF"/>
    <w:rsid w:val="008D25A3"/>
    <w:rsid w:val="008D3A99"/>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1FF0"/>
    <w:rsid w:val="00A03AB3"/>
    <w:rsid w:val="00A04C8A"/>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043F"/>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196A"/>
    <w:rsid w:val="00A858AB"/>
    <w:rsid w:val="00A93224"/>
    <w:rsid w:val="00A93CED"/>
    <w:rsid w:val="00A94571"/>
    <w:rsid w:val="00A96DC7"/>
    <w:rsid w:val="00A974F7"/>
    <w:rsid w:val="00AA0601"/>
    <w:rsid w:val="00AA17CE"/>
    <w:rsid w:val="00AA18FE"/>
    <w:rsid w:val="00AA3BA7"/>
    <w:rsid w:val="00AA3D40"/>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0557"/>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3B9"/>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C774A"/>
    <w:rsid w:val="00BD1CF4"/>
    <w:rsid w:val="00BD24C2"/>
    <w:rsid w:val="00BD45A7"/>
    <w:rsid w:val="00BD4801"/>
    <w:rsid w:val="00BE432E"/>
    <w:rsid w:val="00BE57B8"/>
    <w:rsid w:val="00BE6B3D"/>
    <w:rsid w:val="00BE6D0F"/>
    <w:rsid w:val="00BF094A"/>
    <w:rsid w:val="00BF41BB"/>
    <w:rsid w:val="00BF6478"/>
    <w:rsid w:val="00BF74DF"/>
    <w:rsid w:val="00C00B6E"/>
    <w:rsid w:val="00C05F85"/>
    <w:rsid w:val="00C10BE5"/>
    <w:rsid w:val="00C10E6C"/>
    <w:rsid w:val="00C12E03"/>
    <w:rsid w:val="00C12FDB"/>
    <w:rsid w:val="00C136CD"/>
    <w:rsid w:val="00C141EA"/>
    <w:rsid w:val="00C153AF"/>
    <w:rsid w:val="00C1546D"/>
    <w:rsid w:val="00C243E5"/>
    <w:rsid w:val="00C27D07"/>
    <w:rsid w:val="00C3298B"/>
    <w:rsid w:val="00C3542C"/>
    <w:rsid w:val="00C35B89"/>
    <w:rsid w:val="00C36B42"/>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21FF"/>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CEB"/>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B01"/>
    <w:rsid w:val="00DB0095"/>
    <w:rsid w:val="00DB1BB7"/>
    <w:rsid w:val="00DB228D"/>
    <w:rsid w:val="00DB23F5"/>
    <w:rsid w:val="00DB386A"/>
    <w:rsid w:val="00DB4D58"/>
    <w:rsid w:val="00DB5EFE"/>
    <w:rsid w:val="00DB699A"/>
    <w:rsid w:val="00DC0728"/>
    <w:rsid w:val="00DC08C3"/>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2D79"/>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59CA"/>
    <w:rsid w:val="00E86C5B"/>
    <w:rsid w:val="00E87A00"/>
    <w:rsid w:val="00E90E87"/>
    <w:rsid w:val="00E92D6A"/>
    <w:rsid w:val="00E95756"/>
    <w:rsid w:val="00E95B1B"/>
    <w:rsid w:val="00E97EB6"/>
    <w:rsid w:val="00E97F05"/>
    <w:rsid w:val="00EA0223"/>
    <w:rsid w:val="00EA1714"/>
    <w:rsid w:val="00EA18CE"/>
    <w:rsid w:val="00EA1A4F"/>
    <w:rsid w:val="00EA66A6"/>
    <w:rsid w:val="00EA6F2E"/>
    <w:rsid w:val="00EA7BE7"/>
    <w:rsid w:val="00EB0B00"/>
    <w:rsid w:val="00EB12C7"/>
    <w:rsid w:val="00EC548A"/>
    <w:rsid w:val="00EC56B5"/>
    <w:rsid w:val="00EC6370"/>
    <w:rsid w:val="00ED175C"/>
    <w:rsid w:val="00ED2548"/>
    <w:rsid w:val="00ED3D7D"/>
    <w:rsid w:val="00ED771C"/>
    <w:rsid w:val="00ED79EC"/>
    <w:rsid w:val="00EE0CFC"/>
    <w:rsid w:val="00EE183A"/>
    <w:rsid w:val="00EE5CC4"/>
    <w:rsid w:val="00EE6865"/>
    <w:rsid w:val="00EE7742"/>
    <w:rsid w:val="00EE78D2"/>
    <w:rsid w:val="00EF1C4D"/>
    <w:rsid w:val="00EF2DD8"/>
    <w:rsid w:val="00EF34F9"/>
    <w:rsid w:val="00EF3CC6"/>
    <w:rsid w:val="00EF5755"/>
    <w:rsid w:val="00F05534"/>
    <w:rsid w:val="00F05D68"/>
    <w:rsid w:val="00F10AD1"/>
    <w:rsid w:val="00F151FB"/>
    <w:rsid w:val="00F16558"/>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5449"/>
    <w:rsid w:val="00F710F4"/>
    <w:rsid w:val="00F71E79"/>
    <w:rsid w:val="00F72233"/>
    <w:rsid w:val="00F746E5"/>
    <w:rsid w:val="00F75A87"/>
    <w:rsid w:val="00F80E8C"/>
    <w:rsid w:val="00F81B6B"/>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35305116">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03F12-183A-4761-B77A-F80CB3724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6436</TotalTime>
  <Pages>21</Pages>
  <Words>3413</Words>
  <Characters>19460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Sage 300 Web Screens SDK - Finder Architecture</vt:lpstr>
    </vt:vector>
  </TitlesOfParts>
  <Company>Sage</Company>
  <LinksUpToDate>false</LinksUpToDate>
  <CharactersWithSpaces>22828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Finder Architecture</dc:title>
  <dc:subject>Sage 300 Web Screens</dc:subject>
  <dc:creator>Sage</dc:creator>
  <cp:keywords/>
  <dc:description/>
  <cp:lastModifiedBy>Greg Gagnaux</cp:lastModifiedBy>
  <cp:revision>212</cp:revision>
  <cp:lastPrinted>2016-01-19T01:09:00Z</cp:lastPrinted>
  <dcterms:created xsi:type="dcterms:W3CDTF">2016-01-12T23:09:00Z</dcterms:created>
  <dcterms:modified xsi:type="dcterms:W3CDTF">2021-03-15T23:12:00Z</dcterms:modified>
</cp:coreProperties>
</file>