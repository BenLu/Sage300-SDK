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2ADBC" w14:textId="77777777" w:rsidR="007F0561" w:rsidRDefault="00645FCA" w:rsidP="008E772E">
      <w:pPr>
        <w:pStyle w:val="SAGETitle"/>
      </w:pPr>
      <w:r>
        <w:t>Sage 300 Web Screens SDK</w:t>
      </w:r>
    </w:p>
    <w:p w14:paraId="46AFF4DD" w14:textId="77777777" w:rsidR="007F0561" w:rsidRDefault="00645FCA" w:rsidP="007F0561">
      <w:pPr>
        <w:pStyle w:val="SAGESubtitle"/>
      </w:pPr>
      <w:r>
        <w:t>Developing a New Application</w:t>
      </w:r>
    </w:p>
    <w:p w14:paraId="6751ADE1" w14:textId="77777777" w:rsidR="001266B2" w:rsidRDefault="001266B2" w:rsidP="00915C20">
      <w:pPr>
        <w:pStyle w:val="SAGETitleDate"/>
      </w:pPr>
    </w:p>
    <w:p w14:paraId="43888AA6" w14:textId="77777777" w:rsidR="001266B2" w:rsidRDefault="001266B2" w:rsidP="00915C20">
      <w:pPr>
        <w:pStyle w:val="SAGETitleDate"/>
      </w:pPr>
    </w:p>
    <w:p w14:paraId="683BCA15" w14:textId="6E82E6EC" w:rsidR="004F4F8E" w:rsidRDefault="00B52B31"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w:t>
      </w:r>
      <w:r w:rsidR="000332BF">
        <w:t xml:space="preserve"> 2019</w:t>
      </w:r>
    </w:p>
    <w:p w14:paraId="58C48848" w14:textId="77777777" w:rsidR="007747EF" w:rsidRDefault="007747EF" w:rsidP="007747EF">
      <w:pPr>
        <w:pStyle w:val="SAGEBodyText"/>
      </w:pPr>
      <w:r>
        <w:lastRenderedPageBreak/>
        <w:t>The MIT License (MIT)</w:t>
      </w:r>
    </w:p>
    <w:p w14:paraId="06AD0747" w14:textId="1A0A9CCA" w:rsidR="007747EF" w:rsidRDefault="007747EF" w:rsidP="007747EF">
      <w:pPr>
        <w:pStyle w:val="SAGEBodyText"/>
      </w:pPr>
      <w:r>
        <w:t>Copyright © 201</w:t>
      </w:r>
      <w:r w:rsidR="000B324F">
        <w:t>9</w:t>
      </w:r>
      <w:r>
        <w:t xml:space="preserve"> The Sage Group plc or its licensors. All rights reserved.</w:t>
      </w:r>
    </w:p>
    <w:p w14:paraId="36FCEF75" w14:textId="77777777" w:rsidR="007747EF" w:rsidRDefault="007747EF" w:rsidP="007747EF">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07B2BFB" w14:textId="77777777" w:rsidR="007747EF" w:rsidRDefault="007747EF" w:rsidP="007747EF">
      <w:pPr>
        <w:pStyle w:val="SAGEBodyText"/>
      </w:pPr>
      <w:r>
        <w:t>The above copyright notice and this permission notice shall be included in all copies or substantial portions of the Software.</w:t>
      </w:r>
    </w:p>
    <w:p w14:paraId="3052F2CF" w14:textId="77777777" w:rsidR="00645FCA" w:rsidRPr="00FB3420" w:rsidRDefault="007747EF" w:rsidP="007747EF">
      <w:pPr>
        <w:pStyle w:val="SAGEBodyText"/>
        <w:rPr>
          <w:rStyle w:val="Hyperlink"/>
        </w:rPr>
        <w:sectPr w:rsidR="00645FCA"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7939B2A2" w14:textId="77777777" w:rsidR="005F3BCD" w:rsidRPr="000D184D" w:rsidRDefault="005135C7" w:rsidP="0081634F">
      <w:pPr>
        <w:pStyle w:val="SAGEHeading1noTOC"/>
        <w:framePr w:wrap="around"/>
      </w:pPr>
      <w:r>
        <w:lastRenderedPageBreak/>
        <w:t>Contents</w:t>
      </w:r>
    </w:p>
    <w:p w14:paraId="4A2774AD" w14:textId="7C9BE48F" w:rsidR="004B3389"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9420936" w:history="1">
        <w:r w:rsidR="004B3389" w:rsidRPr="00FC2CEF">
          <w:rPr>
            <w:rStyle w:val="Hyperlink"/>
            <w:noProof/>
          </w:rPr>
          <w:t>1.</w:t>
        </w:r>
        <w:r w:rsidR="004B3389">
          <w:rPr>
            <w:rFonts w:asciiTheme="minorHAnsi" w:eastAsiaTheme="minorEastAsia" w:hAnsiTheme="minorHAnsi"/>
            <w:b w:val="0"/>
            <w:noProof/>
            <w:sz w:val="22"/>
          </w:rPr>
          <w:tab/>
        </w:r>
        <w:r w:rsidR="004B3389" w:rsidRPr="00FC2CEF">
          <w:rPr>
            <w:rStyle w:val="Hyperlink"/>
            <w:noProof/>
          </w:rPr>
          <w:t>Overview</w:t>
        </w:r>
        <w:r w:rsidR="004B3389">
          <w:rPr>
            <w:noProof/>
            <w:webHidden/>
          </w:rPr>
          <w:tab/>
        </w:r>
        <w:r w:rsidR="004B3389">
          <w:rPr>
            <w:noProof/>
            <w:webHidden/>
          </w:rPr>
          <w:fldChar w:fldCharType="begin"/>
        </w:r>
        <w:r w:rsidR="004B3389">
          <w:rPr>
            <w:noProof/>
            <w:webHidden/>
          </w:rPr>
          <w:instrText xml:space="preserve"> PAGEREF _Toc9420936 \h </w:instrText>
        </w:r>
        <w:r w:rsidR="004B3389">
          <w:rPr>
            <w:noProof/>
            <w:webHidden/>
          </w:rPr>
        </w:r>
        <w:r w:rsidR="004B3389">
          <w:rPr>
            <w:noProof/>
            <w:webHidden/>
          </w:rPr>
          <w:fldChar w:fldCharType="separate"/>
        </w:r>
        <w:r w:rsidR="004B3389">
          <w:rPr>
            <w:noProof/>
            <w:webHidden/>
          </w:rPr>
          <w:t>4</w:t>
        </w:r>
        <w:r w:rsidR="004B3389">
          <w:rPr>
            <w:noProof/>
            <w:webHidden/>
          </w:rPr>
          <w:fldChar w:fldCharType="end"/>
        </w:r>
      </w:hyperlink>
    </w:p>
    <w:p w14:paraId="66B3FE64" w14:textId="49BC0906" w:rsidR="004B3389" w:rsidRDefault="00473F1D">
      <w:pPr>
        <w:pStyle w:val="TOC1"/>
        <w:rPr>
          <w:rFonts w:asciiTheme="minorHAnsi" w:eastAsiaTheme="minorEastAsia" w:hAnsiTheme="minorHAnsi"/>
          <w:b w:val="0"/>
          <w:noProof/>
          <w:sz w:val="22"/>
        </w:rPr>
      </w:pPr>
      <w:hyperlink w:anchor="_Toc9420937" w:history="1">
        <w:r w:rsidR="004B3389" w:rsidRPr="00FC2CEF">
          <w:rPr>
            <w:rStyle w:val="Hyperlink"/>
            <w:noProof/>
          </w:rPr>
          <w:t>2.</w:t>
        </w:r>
        <w:r w:rsidR="004B3389">
          <w:rPr>
            <w:rFonts w:asciiTheme="minorHAnsi" w:eastAsiaTheme="minorEastAsia" w:hAnsiTheme="minorHAnsi"/>
            <w:b w:val="0"/>
            <w:noProof/>
            <w:sz w:val="22"/>
          </w:rPr>
          <w:tab/>
        </w:r>
        <w:r w:rsidR="004B3389" w:rsidRPr="00FC2CEF">
          <w:rPr>
            <w:rStyle w:val="Hyperlink"/>
            <w:noProof/>
          </w:rPr>
          <w:t>Bootstrap configuration files</w:t>
        </w:r>
        <w:r w:rsidR="004B3389">
          <w:rPr>
            <w:noProof/>
            <w:webHidden/>
          </w:rPr>
          <w:tab/>
        </w:r>
        <w:r w:rsidR="004B3389">
          <w:rPr>
            <w:noProof/>
            <w:webHidden/>
          </w:rPr>
          <w:fldChar w:fldCharType="begin"/>
        </w:r>
        <w:r w:rsidR="004B3389">
          <w:rPr>
            <w:noProof/>
            <w:webHidden/>
          </w:rPr>
          <w:instrText xml:space="preserve"> PAGEREF _Toc9420937 \h </w:instrText>
        </w:r>
        <w:r w:rsidR="004B3389">
          <w:rPr>
            <w:noProof/>
            <w:webHidden/>
          </w:rPr>
        </w:r>
        <w:r w:rsidR="004B3389">
          <w:rPr>
            <w:noProof/>
            <w:webHidden/>
          </w:rPr>
          <w:fldChar w:fldCharType="separate"/>
        </w:r>
        <w:r w:rsidR="004B3389">
          <w:rPr>
            <w:noProof/>
            <w:webHidden/>
          </w:rPr>
          <w:t>5</w:t>
        </w:r>
        <w:r w:rsidR="004B3389">
          <w:rPr>
            <w:noProof/>
            <w:webHidden/>
          </w:rPr>
          <w:fldChar w:fldCharType="end"/>
        </w:r>
      </w:hyperlink>
    </w:p>
    <w:p w14:paraId="22333199" w14:textId="5F48AC94" w:rsidR="004B3389" w:rsidRDefault="00473F1D">
      <w:pPr>
        <w:pStyle w:val="TOC1"/>
        <w:rPr>
          <w:rFonts w:asciiTheme="minorHAnsi" w:eastAsiaTheme="minorEastAsia" w:hAnsiTheme="minorHAnsi"/>
          <w:b w:val="0"/>
          <w:noProof/>
          <w:sz w:val="22"/>
        </w:rPr>
      </w:pPr>
      <w:hyperlink w:anchor="_Toc9420938" w:history="1">
        <w:r w:rsidR="004B3389" w:rsidRPr="00FC2CEF">
          <w:rPr>
            <w:rStyle w:val="Hyperlink"/>
            <w:noProof/>
          </w:rPr>
          <w:t>3.</w:t>
        </w:r>
        <w:r w:rsidR="004B3389">
          <w:rPr>
            <w:rFonts w:asciiTheme="minorHAnsi" w:eastAsiaTheme="minorEastAsia" w:hAnsiTheme="minorHAnsi"/>
            <w:b w:val="0"/>
            <w:noProof/>
            <w:sz w:val="22"/>
          </w:rPr>
          <w:tab/>
        </w:r>
        <w:r w:rsidR="004B3389" w:rsidRPr="00FC2CEF">
          <w:rPr>
            <w:rStyle w:val="Hyperlink"/>
            <w:noProof/>
          </w:rPr>
          <w:t>Menu configuration files</w:t>
        </w:r>
        <w:r w:rsidR="004B3389">
          <w:rPr>
            <w:noProof/>
            <w:webHidden/>
          </w:rPr>
          <w:tab/>
        </w:r>
        <w:r w:rsidR="004B3389">
          <w:rPr>
            <w:noProof/>
            <w:webHidden/>
          </w:rPr>
          <w:fldChar w:fldCharType="begin"/>
        </w:r>
        <w:r w:rsidR="004B3389">
          <w:rPr>
            <w:noProof/>
            <w:webHidden/>
          </w:rPr>
          <w:instrText xml:space="preserve"> PAGEREF _Toc9420938 \h </w:instrText>
        </w:r>
        <w:r w:rsidR="004B3389">
          <w:rPr>
            <w:noProof/>
            <w:webHidden/>
          </w:rPr>
        </w:r>
        <w:r w:rsidR="004B3389">
          <w:rPr>
            <w:noProof/>
            <w:webHidden/>
          </w:rPr>
          <w:fldChar w:fldCharType="separate"/>
        </w:r>
        <w:r w:rsidR="004B3389">
          <w:rPr>
            <w:noProof/>
            <w:webHidden/>
          </w:rPr>
          <w:t>7</w:t>
        </w:r>
        <w:r w:rsidR="004B3389">
          <w:rPr>
            <w:noProof/>
            <w:webHidden/>
          </w:rPr>
          <w:fldChar w:fldCharType="end"/>
        </w:r>
      </w:hyperlink>
    </w:p>
    <w:p w14:paraId="21028A4F" w14:textId="406EF289" w:rsidR="004B3389" w:rsidRDefault="00473F1D">
      <w:pPr>
        <w:pStyle w:val="TOC1"/>
        <w:rPr>
          <w:rFonts w:asciiTheme="minorHAnsi" w:eastAsiaTheme="minorEastAsia" w:hAnsiTheme="minorHAnsi"/>
          <w:b w:val="0"/>
          <w:noProof/>
          <w:sz w:val="22"/>
        </w:rPr>
      </w:pPr>
      <w:hyperlink w:anchor="_Toc9420939" w:history="1">
        <w:r w:rsidR="004B3389" w:rsidRPr="00FC2CEF">
          <w:rPr>
            <w:rStyle w:val="Hyperlink"/>
            <w:noProof/>
          </w:rPr>
          <w:t>4.</w:t>
        </w:r>
        <w:r w:rsidR="004B3389">
          <w:rPr>
            <w:rFonts w:asciiTheme="minorHAnsi" w:eastAsiaTheme="minorEastAsia" w:hAnsiTheme="minorHAnsi"/>
            <w:b w:val="0"/>
            <w:noProof/>
            <w:sz w:val="22"/>
          </w:rPr>
          <w:tab/>
        </w:r>
        <w:r w:rsidR="004B3389" w:rsidRPr="00FC2CEF">
          <w:rPr>
            <w:rStyle w:val="Hyperlink"/>
            <w:noProof/>
          </w:rPr>
          <w:t>JavaScript and View files</w:t>
        </w:r>
        <w:r w:rsidR="004B3389">
          <w:rPr>
            <w:noProof/>
            <w:webHidden/>
          </w:rPr>
          <w:tab/>
        </w:r>
        <w:r w:rsidR="004B3389">
          <w:rPr>
            <w:noProof/>
            <w:webHidden/>
          </w:rPr>
          <w:fldChar w:fldCharType="begin"/>
        </w:r>
        <w:r w:rsidR="004B3389">
          <w:rPr>
            <w:noProof/>
            <w:webHidden/>
          </w:rPr>
          <w:instrText xml:space="preserve"> PAGEREF _Toc9420939 \h </w:instrText>
        </w:r>
        <w:r w:rsidR="004B3389">
          <w:rPr>
            <w:noProof/>
            <w:webHidden/>
          </w:rPr>
        </w:r>
        <w:r w:rsidR="004B3389">
          <w:rPr>
            <w:noProof/>
            <w:webHidden/>
          </w:rPr>
          <w:fldChar w:fldCharType="separate"/>
        </w:r>
        <w:r w:rsidR="004B3389">
          <w:rPr>
            <w:noProof/>
            <w:webHidden/>
          </w:rPr>
          <w:t>9</w:t>
        </w:r>
        <w:r w:rsidR="004B3389">
          <w:rPr>
            <w:noProof/>
            <w:webHidden/>
          </w:rPr>
          <w:fldChar w:fldCharType="end"/>
        </w:r>
      </w:hyperlink>
    </w:p>
    <w:p w14:paraId="7980B65D" w14:textId="2C951347" w:rsidR="004B3389" w:rsidRDefault="00473F1D">
      <w:pPr>
        <w:pStyle w:val="TOC1"/>
        <w:rPr>
          <w:rFonts w:asciiTheme="minorHAnsi" w:eastAsiaTheme="minorEastAsia" w:hAnsiTheme="minorHAnsi"/>
          <w:b w:val="0"/>
          <w:noProof/>
          <w:sz w:val="22"/>
        </w:rPr>
      </w:pPr>
      <w:hyperlink w:anchor="_Toc9420940" w:history="1">
        <w:r w:rsidR="004B3389" w:rsidRPr="00FC2CEF">
          <w:rPr>
            <w:rStyle w:val="Hyperlink"/>
            <w:noProof/>
          </w:rPr>
          <w:t>5.</w:t>
        </w:r>
        <w:r w:rsidR="004B3389">
          <w:rPr>
            <w:rFonts w:asciiTheme="minorHAnsi" w:eastAsiaTheme="minorEastAsia" w:hAnsiTheme="minorHAnsi"/>
            <w:b w:val="0"/>
            <w:noProof/>
            <w:sz w:val="22"/>
          </w:rPr>
          <w:tab/>
        </w:r>
        <w:r w:rsidR="004B3389" w:rsidRPr="00FC2CEF">
          <w:rPr>
            <w:rStyle w:val="Hyperlink"/>
            <w:noProof/>
          </w:rPr>
          <w:t>Compiling and testing the developed application</w:t>
        </w:r>
        <w:r w:rsidR="004B3389">
          <w:rPr>
            <w:noProof/>
            <w:webHidden/>
          </w:rPr>
          <w:tab/>
        </w:r>
        <w:r w:rsidR="004B3389">
          <w:rPr>
            <w:noProof/>
            <w:webHidden/>
          </w:rPr>
          <w:fldChar w:fldCharType="begin"/>
        </w:r>
        <w:r w:rsidR="004B3389">
          <w:rPr>
            <w:noProof/>
            <w:webHidden/>
          </w:rPr>
          <w:instrText xml:space="preserve"> PAGEREF _Toc9420940 \h </w:instrText>
        </w:r>
        <w:r w:rsidR="004B3389">
          <w:rPr>
            <w:noProof/>
            <w:webHidden/>
          </w:rPr>
        </w:r>
        <w:r w:rsidR="004B3389">
          <w:rPr>
            <w:noProof/>
            <w:webHidden/>
          </w:rPr>
          <w:fldChar w:fldCharType="separate"/>
        </w:r>
        <w:r w:rsidR="004B3389">
          <w:rPr>
            <w:noProof/>
            <w:webHidden/>
          </w:rPr>
          <w:t>10</w:t>
        </w:r>
        <w:r w:rsidR="004B3389">
          <w:rPr>
            <w:noProof/>
            <w:webHidden/>
          </w:rPr>
          <w:fldChar w:fldCharType="end"/>
        </w:r>
      </w:hyperlink>
    </w:p>
    <w:p w14:paraId="59E0FA6E" w14:textId="76507C13" w:rsidR="004B3389" w:rsidRDefault="00473F1D">
      <w:pPr>
        <w:pStyle w:val="TOC2"/>
        <w:rPr>
          <w:rFonts w:asciiTheme="minorHAnsi" w:eastAsiaTheme="minorEastAsia" w:hAnsiTheme="minorHAnsi"/>
        </w:rPr>
      </w:pPr>
      <w:hyperlink w:anchor="_Toc9420941" w:history="1">
        <w:r w:rsidR="004B3389" w:rsidRPr="00FC2CEF">
          <w:rPr>
            <w:rStyle w:val="Hyperlink"/>
          </w:rPr>
          <w:t>5.1</w:t>
        </w:r>
        <w:r w:rsidR="004B3389">
          <w:rPr>
            <w:rFonts w:asciiTheme="minorHAnsi" w:eastAsiaTheme="minorEastAsia" w:hAnsiTheme="minorHAnsi"/>
          </w:rPr>
          <w:tab/>
        </w:r>
        <w:r w:rsidR="004B3389" w:rsidRPr="00FC2CEF">
          <w:rPr>
            <w:rStyle w:val="Hyperlink"/>
          </w:rPr>
          <w:t>Compile views</w:t>
        </w:r>
        <w:r w:rsidR="004B3389">
          <w:rPr>
            <w:webHidden/>
          </w:rPr>
          <w:tab/>
        </w:r>
        <w:r w:rsidR="004B3389">
          <w:rPr>
            <w:webHidden/>
          </w:rPr>
          <w:fldChar w:fldCharType="begin"/>
        </w:r>
        <w:r w:rsidR="004B3389">
          <w:rPr>
            <w:webHidden/>
          </w:rPr>
          <w:instrText xml:space="preserve"> PAGEREF _Toc9420941 \h </w:instrText>
        </w:r>
        <w:r w:rsidR="004B3389">
          <w:rPr>
            <w:webHidden/>
          </w:rPr>
        </w:r>
        <w:r w:rsidR="004B3389">
          <w:rPr>
            <w:webHidden/>
          </w:rPr>
          <w:fldChar w:fldCharType="separate"/>
        </w:r>
        <w:r w:rsidR="004B3389">
          <w:rPr>
            <w:webHidden/>
          </w:rPr>
          <w:t>10</w:t>
        </w:r>
        <w:r w:rsidR="004B3389">
          <w:rPr>
            <w:webHidden/>
          </w:rPr>
          <w:fldChar w:fldCharType="end"/>
        </w:r>
      </w:hyperlink>
    </w:p>
    <w:p w14:paraId="26F4367D" w14:textId="6F97224D" w:rsidR="004B3389" w:rsidRDefault="00473F1D">
      <w:pPr>
        <w:pStyle w:val="TOC2"/>
        <w:rPr>
          <w:rFonts w:asciiTheme="minorHAnsi" w:eastAsiaTheme="minorEastAsia" w:hAnsiTheme="minorHAnsi"/>
        </w:rPr>
      </w:pPr>
      <w:hyperlink w:anchor="_Toc9420942" w:history="1">
        <w:r w:rsidR="004B3389" w:rsidRPr="00FC2CEF">
          <w:rPr>
            <w:rStyle w:val="Hyperlink"/>
          </w:rPr>
          <w:t>5.2</w:t>
        </w:r>
        <w:r w:rsidR="004B3389">
          <w:rPr>
            <w:rFonts w:asciiTheme="minorHAnsi" w:eastAsiaTheme="minorEastAsia" w:hAnsiTheme="minorHAnsi"/>
          </w:rPr>
          <w:tab/>
        </w:r>
        <w:r w:rsidR="004B3389" w:rsidRPr="00FC2CEF">
          <w:rPr>
            <w:rStyle w:val="Hyperlink"/>
          </w:rPr>
          <w:t>Copy files to the Sage 300 web directory</w:t>
        </w:r>
        <w:r w:rsidR="004B3389">
          <w:rPr>
            <w:webHidden/>
          </w:rPr>
          <w:tab/>
        </w:r>
        <w:r w:rsidR="004B3389">
          <w:rPr>
            <w:webHidden/>
          </w:rPr>
          <w:fldChar w:fldCharType="begin"/>
        </w:r>
        <w:r w:rsidR="004B3389">
          <w:rPr>
            <w:webHidden/>
          </w:rPr>
          <w:instrText xml:space="preserve"> PAGEREF _Toc9420942 \h </w:instrText>
        </w:r>
        <w:r w:rsidR="004B3389">
          <w:rPr>
            <w:webHidden/>
          </w:rPr>
        </w:r>
        <w:r w:rsidR="004B3389">
          <w:rPr>
            <w:webHidden/>
          </w:rPr>
          <w:fldChar w:fldCharType="separate"/>
        </w:r>
        <w:r w:rsidR="004B3389">
          <w:rPr>
            <w:webHidden/>
          </w:rPr>
          <w:t>10</w:t>
        </w:r>
        <w:r w:rsidR="004B3389">
          <w:rPr>
            <w:webHidden/>
          </w:rPr>
          <w:fldChar w:fldCharType="end"/>
        </w:r>
      </w:hyperlink>
    </w:p>
    <w:p w14:paraId="01DB1BCD" w14:textId="3191C853" w:rsidR="004B3389" w:rsidRDefault="00473F1D">
      <w:pPr>
        <w:pStyle w:val="TOC2"/>
        <w:rPr>
          <w:rFonts w:asciiTheme="minorHAnsi" w:eastAsiaTheme="minorEastAsia" w:hAnsiTheme="minorHAnsi"/>
        </w:rPr>
      </w:pPr>
      <w:hyperlink w:anchor="_Toc9420943" w:history="1">
        <w:r w:rsidR="004B3389" w:rsidRPr="00FC2CEF">
          <w:rPr>
            <w:rStyle w:val="Hyperlink"/>
          </w:rPr>
          <w:t>5.3</w:t>
        </w:r>
        <w:r w:rsidR="004B3389">
          <w:rPr>
            <w:rFonts w:asciiTheme="minorHAnsi" w:eastAsiaTheme="minorEastAsia" w:hAnsiTheme="minorHAnsi"/>
          </w:rPr>
          <w:tab/>
        </w:r>
        <w:r w:rsidR="004B3389" w:rsidRPr="00FC2CEF">
          <w:rPr>
            <w:rStyle w:val="Hyperlink"/>
          </w:rPr>
          <w:t>Compile and test the solution</w:t>
        </w:r>
        <w:r w:rsidR="004B3389">
          <w:rPr>
            <w:webHidden/>
          </w:rPr>
          <w:tab/>
        </w:r>
        <w:r w:rsidR="004B3389">
          <w:rPr>
            <w:webHidden/>
          </w:rPr>
          <w:fldChar w:fldCharType="begin"/>
        </w:r>
        <w:r w:rsidR="004B3389">
          <w:rPr>
            <w:webHidden/>
          </w:rPr>
          <w:instrText xml:space="preserve"> PAGEREF _Toc9420943 \h </w:instrText>
        </w:r>
        <w:r w:rsidR="004B3389">
          <w:rPr>
            <w:webHidden/>
          </w:rPr>
        </w:r>
        <w:r w:rsidR="004B3389">
          <w:rPr>
            <w:webHidden/>
          </w:rPr>
          <w:fldChar w:fldCharType="separate"/>
        </w:r>
        <w:r w:rsidR="004B3389">
          <w:rPr>
            <w:webHidden/>
          </w:rPr>
          <w:t>10</w:t>
        </w:r>
        <w:r w:rsidR="004B3389">
          <w:rPr>
            <w:webHidden/>
          </w:rPr>
          <w:fldChar w:fldCharType="end"/>
        </w:r>
      </w:hyperlink>
    </w:p>
    <w:p w14:paraId="3CF94956" w14:textId="1D290813" w:rsidR="009353BC" w:rsidRDefault="00897E78" w:rsidP="00EC6370">
      <w:pPr>
        <w:pStyle w:val="SAGEBodyText"/>
        <w:sectPr w:rsidR="009353BC"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427F2EE6" w14:textId="77777777" w:rsidR="00395E49" w:rsidRDefault="00395E49" w:rsidP="00395E49">
      <w:pPr>
        <w:pStyle w:val="SAGEHeading1"/>
        <w:framePr w:wrap="around"/>
      </w:pPr>
      <w:bookmarkStart w:id="0" w:name="_Toc9420936"/>
      <w:r>
        <w:lastRenderedPageBreak/>
        <w:t>Overview</w:t>
      </w:r>
      <w:bookmarkEnd w:id="0"/>
    </w:p>
    <w:p w14:paraId="24371269" w14:textId="77777777" w:rsidR="00412C5F" w:rsidRDefault="00412C5F" w:rsidP="00395E49">
      <w:pPr>
        <w:pStyle w:val="SAGEBodyText"/>
      </w:pPr>
      <w:r>
        <w:t>This guide covers steps to follow for third-party developers creating new applications for Sage 300 web screens:</w:t>
      </w:r>
    </w:p>
    <w:p w14:paraId="6FCA0C5A" w14:textId="77777777" w:rsidR="00412C5F" w:rsidRDefault="00412C5F" w:rsidP="00412C5F">
      <w:pPr>
        <w:pStyle w:val="SAGEBodyText"/>
        <w:numPr>
          <w:ilvl w:val="0"/>
          <w:numId w:val="48"/>
        </w:numPr>
      </w:pPr>
      <w:r>
        <w:t>Define Bootstrap configuration files</w:t>
      </w:r>
    </w:p>
    <w:p w14:paraId="3548BA1A" w14:textId="77777777" w:rsidR="00412C5F" w:rsidRDefault="00412C5F" w:rsidP="00412C5F">
      <w:pPr>
        <w:pStyle w:val="SAGEBodyText"/>
        <w:numPr>
          <w:ilvl w:val="0"/>
          <w:numId w:val="48"/>
        </w:numPr>
      </w:pPr>
      <w:r>
        <w:t>Define menu configuration files</w:t>
      </w:r>
    </w:p>
    <w:p w14:paraId="42185661" w14:textId="77777777" w:rsidR="00412C5F" w:rsidRDefault="00C776A2" w:rsidP="00412C5F">
      <w:pPr>
        <w:pStyle w:val="SAGEBodyText"/>
        <w:numPr>
          <w:ilvl w:val="0"/>
          <w:numId w:val="48"/>
        </w:numPr>
      </w:pPr>
      <w:r>
        <w:t>Define JavaScript and View files</w:t>
      </w:r>
    </w:p>
    <w:p w14:paraId="3AB6A666" w14:textId="77777777" w:rsidR="00C776A2" w:rsidRDefault="00C776A2" w:rsidP="00412C5F">
      <w:pPr>
        <w:pStyle w:val="SAGEBodyText"/>
        <w:numPr>
          <w:ilvl w:val="0"/>
          <w:numId w:val="48"/>
        </w:numPr>
      </w:pPr>
      <w:r>
        <w:t>Compile and test the developed solution</w:t>
      </w:r>
    </w:p>
    <w:p w14:paraId="0C1A64C2" w14:textId="77777777" w:rsidR="00395E49" w:rsidRDefault="00395E49" w:rsidP="00395E49">
      <w:pPr>
        <w:pStyle w:val="SAGEHeading1"/>
        <w:framePr w:wrap="around"/>
      </w:pPr>
      <w:bookmarkStart w:id="1" w:name="_Toc9420937"/>
      <w:r>
        <w:lastRenderedPageBreak/>
        <w:t xml:space="preserve">Bootstrap </w:t>
      </w:r>
      <w:r w:rsidR="006D1038">
        <w:t>configuration files</w:t>
      </w:r>
      <w:bookmarkEnd w:id="1"/>
      <w:r>
        <w:t xml:space="preserve"> </w:t>
      </w:r>
    </w:p>
    <w:p w14:paraId="6B9827D0" w14:textId="77777777" w:rsidR="00D679DE" w:rsidRDefault="00C776A2" w:rsidP="00395E49">
      <w:pPr>
        <w:pStyle w:val="SAGEBodyText"/>
      </w:pPr>
      <w:r>
        <w:t>To enable the</w:t>
      </w:r>
      <w:r w:rsidR="00395E49">
        <w:t xml:space="preserve"> application </w:t>
      </w:r>
      <w:r>
        <w:t>to</w:t>
      </w:r>
      <w:r w:rsidR="00395E49">
        <w:t xml:space="preserve"> add, register</w:t>
      </w:r>
      <w:r>
        <w:t>,</w:t>
      </w:r>
      <w:r w:rsidR="00395E49">
        <w:t xml:space="preserve"> and resol</w:t>
      </w:r>
      <w:r w:rsidR="00C00ED6">
        <w:t>v</w:t>
      </w:r>
      <w:r w:rsidR="00395E49">
        <w:t xml:space="preserve">e types in </w:t>
      </w:r>
      <w:r>
        <w:t xml:space="preserve">the </w:t>
      </w:r>
      <w:r w:rsidR="00395E49">
        <w:t xml:space="preserve">Unity container, </w:t>
      </w:r>
      <w:r>
        <w:t>you will</w:t>
      </w:r>
      <w:r w:rsidR="00395E49">
        <w:t xml:space="preserve"> need </w:t>
      </w:r>
      <w:r>
        <w:t xml:space="preserve">to </w:t>
      </w:r>
      <w:r w:rsidR="00395E49">
        <w:t xml:space="preserve">define the </w:t>
      </w:r>
      <w:r>
        <w:t>Bootstrap configuration</w:t>
      </w:r>
      <w:r w:rsidR="00395E49">
        <w:t xml:space="preserve"> file </w:t>
      </w:r>
      <w:r w:rsidR="00395E49" w:rsidRPr="00C776A2">
        <w:rPr>
          <w:rStyle w:val="SAGETextFilename"/>
        </w:rPr>
        <w:t xml:space="preserve">Bootstrapper.xml </w:t>
      </w:r>
      <w:r w:rsidR="00395E49">
        <w:t xml:space="preserve">in </w:t>
      </w:r>
      <w:r>
        <w:t xml:space="preserve">the </w:t>
      </w:r>
      <w:r w:rsidR="00395E49">
        <w:t xml:space="preserve">web directory. </w:t>
      </w:r>
    </w:p>
    <w:p w14:paraId="473C3F63" w14:textId="77777777" w:rsidR="00D679DE" w:rsidRDefault="00C776A2" w:rsidP="00395E49">
      <w:pPr>
        <w:pStyle w:val="SAGEBodyText"/>
      </w:pPr>
      <w:r>
        <w:t>The configuration</w:t>
      </w:r>
      <w:r w:rsidR="00395E49">
        <w:t xml:space="preserve"> file should contains the assemblies that contains </w:t>
      </w:r>
      <w:r>
        <w:t>classes that define Bootstrap</w:t>
      </w:r>
      <w:r w:rsidR="00395E49">
        <w:t xml:space="preserve">. </w:t>
      </w:r>
      <w:r>
        <w:t xml:space="preserve">The file also defines the </w:t>
      </w:r>
      <w:r w:rsidR="00395E49">
        <w:t xml:space="preserve">menu localization resource file assembly and name. </w:t>
      </w:r>
    </w:p>
    <w:p w14:paraId="6D58974C" w14:textId="77777777" w:rsidR="00395E49" w:rsidRDefault="00395E49" w:rsidP="00395E49">
      <w:pPr>
        <w:pStyle w:val="SAGEBodyText"/>
      </w:pPr>
      <w:r>
        <w:t xml:space="preserve">The file format </w:t>
      </w:r>
      <w:r w:rsidR="00C776A2">
        <w:t>should be as follows</w:t>
      </w:r>
      <w:r>
        <w:t>:</w:t>
      </w:r>
    </w:p>
    <w:p w14:paraId="7AB132BF" w14:textId="77777777" w:rsidR="00395E49" w:rsidRDefault="00395E49" w:rsidP="006D1038">
      <w:pPr>
        <w:pStyle w:val="SAGETextCodesection"/>
      </w:pPr>
      <w:r>
        <w:t>&lt;bootstrapper&gt;</w:t>
      </w:r>
    </w:p>
    <w:p w14:paraId="7AF4B834" w14:textId="77777777" w:rsidR="00395E49" w:rsidRDefault="00395E49" w:rsidP="006D1038">
      <w:pPr>
        <w:pStyle w:val="SAGETextCodesection"/>
      </w:pPr>
      <w:r>
        <w:t xml:space="preserve">     &lt;assemblies&gt;</w:t>
      </w:r>
    </w:p>
    <w:p w14:paraId="194B959C" w14:textId="77777777" w:rsidR="00395E49" w:rsidRDefault="00395E49" w:rsidP="006D1038">
      <w:pPr>
        <w:pStyle w:val="SAGETextCodesection"/>
      </w:pPr>
      <w:r>
        <w:t xml:space="preserve">     </w:t>
      </w:r>
      <w:r>
        <w:tab/>
        <w:t>&lt;add assembly="{assembly name}.dll" /&gt;</w:t>
      </w:r>
    </w:p>
    <w:p w14:paraId="03B738C0" w14:textId="77777777" w:rsidR="00395E49" w:rsidRDefault="00395E49" w:rsidP="006D1038">
      <w:pPr>
        <w:pStyle w:val="SAGETextCodesection"/>
      </w:pPr>
      <w:r>
        <w:tab/>
        <w:t>…</w:t>
      </w:r>
    </w:p>
    <w:p w14:paraId="2708BE45" w14:textId="77777777" w:rsidR="00395E49" w:rsidRDefault="00395E49" w:rsidP="006D1038">
      <w:pPr>
        <w:pStyle w:val="SAGETextCodesection"/>
      </w:pPr>
      <w:r>
        <w:t xml:space="preserve">     &lt;/assemblies&gt;</w:t>
      </w:r>
    </w:p>
    <w:p w14:paraId="15783077" w14:textId="77777777" w:rsidR="00395E49" w:rsidRDefault="00395E49" w:rsidP="006D1038">
      <w:pPr>
        <w:pStyle w:val="SAGETextCodesection"/>
      </w:pPr>
      <w:r>
        <w:t xml:space="preserve">     &lt;menuresx&gt;</w:t>
      </w:r>
    </w:p>
    <w:p w14:paraId="3EE7FF13" w14:textId="77777777" w:rsidR="00395E49" w:rsidRDefault="00395E49" w:rsidP="006D1038">
      <w:pPr>
        <w:pStyle w:val="SAGETextCodesection"/>
      </w:pPr>
      <w:r>
        <w:t xml:space="preserve">      </w:t>
      </w:r>
      <w:r>
        <w:tab/>
        <w:t>&lt;add assembly="{menu resource assembly name}" name="{menu resource name}" /&gt;</w:t>
      </w:r>
    </w:p>
    <w:p w14:paraId="65315E6E" w14:textId="77777777" w:rsidR="00395E49" w:rsidRDefault="00395E49" w:rsidP="006D1038">
      <w:pPr>
        <w:pStyle w:val="SAGETextCodesection"/>
      </w:pPr>
      <w:r>
        <w:t xml:space="preserve">     &lt;/menuresx&gt;</w:t>
      </w:r>
    </w:p>
    <w:p w14:paraId="32009CB2" w14:textId="77777777" w:rsidR="00395E49" w:rsidRDefault="006D1038" w:rsidP="006D1038">
      <w:pPr>
        <w:pStyle w:val="SAGETextCodesection"/>
      </w:pPr>
      <w:r>
        <w:t>&lt;/bootstrapper&gt;</w:t>
      </w:r>
    </w:p>
    <w:p w14:paraId="5C88205E" w14:textId="77777777" w:rsidR="00395E49" w:rsidRDefault="00395E49" w:rsidP="00395E49">
      <w:pPr>
        <w:pStyle w:val="SAGEBodyText"/>
      </w:pPr>
      <w:r>
        <w:t xml:space="preserve">For example, in </w:t>
      </w:r>
      <w:r w:rsidR="00C776A2">
        <w:t xml:space="preserve">the </w:t>
      </w:r>
      <w:r>
        <w:t>demo project</w:t>
      </w:r>
      <w:r w:rsidRPr="00C776A2">
        <w:rPr>
          <w:rStyle w:val="SAGETextFilename"/>
        </w:rPr>
        <w:t xml:space="preserve">, </w:t>
      </w:r>
      <w:r w:rsidR="006D1038" w:rsidRPr="00C776A2">
        <w:rPr>
          <w:rStyle w:val="SAGETextFilename"/>
        </w:rPr>
        <w:t>Bootstrapper.xml</w:t>
      </w:r>
      <w:r w:rsidR="006D1038">
        <w:t xml:space="preserve"> </w:t>
      </w:r>
      <w:r w:rsidR="00C776A2">
        <w:t xml:space="preserve">is </w:t>
      </w:r>
      <w:r w:rsidR="006D1038">
        <w:t>defined as</w:t>
      </w:r>
      <w:r w:rsidR="00C776A2">
        <w:t xml:space="preserve"> follows</w:t>
      </w:r>
      <w:r w:rsidR="006D1038">
        <w:t>:</w:t>
      </w:r>
    </w:p>
    <w:p w14:paraId="6D4EAFD4" w14:textId="77777777" w:rsidR="00395E49" w:rsidRDefault="00395E49" w:rsidP="006D1038">
      <w:pPr>
        <w:pStyle w:val="SAGETextCodesection"/>
      </w:pPr>
      <w:r>
        <w:t>&lt;bootstrapper&gt;</w:t>
      </w:r>
    </w:p>
    <w:p w14:paraId="7EBC579D" w14:textId="77777777" w:rsidR="00395E49" w:rsidRDefault="00395E49" w:rsidP="006D1038">
      <w:pPr>
        <w:pStyle w:val="SAGETextCodesection"/>
      </w:pPr>
      <w:r>
        <w:t xml:space="preserve">      &lt;assemblies&gt;</w:t>
      </w:r>
    </w:p>
    <w:p w14:paraId="1A7A2F21" w14:textId="77777777" w:rsidR="00395E49" w:rsidRDefault="00395E49" w:rsidP="006D1038">
      <w:pPr>
        <w:pStyle w:val="SAGETextCodesection"/>
      </w:pPr>
      <w:r>
        <w:t xml:space="preserve">        &lt;add assembly="TPA.TU.BusinessRepository.dll" /&gt;</w:t>
      </w:r>
    </w:p>
    <w:p w14:paraId="5C6EB9A9" w14:textId="77777777" w:rsidR="00395E49" w:rsidRDefault="00395E49" w:rsidP="006D1038">
      <w:pPr>
        <w:pStyle w:val="SAGETextCodesection"/>
      </w:pPr>
      <w:r>
        <w:t xml:space="preserve">        &lt;add assembly="TPA.TU.Services.dll" /&gt;</w:t>
      </w:r>
    </w:p>
    <w:p w14:paraId="1ED57CD6" w14:textId="77777777" w:rsidR="00395E49" w:rsidRDefault="00395E49" w:rsidP="006D1038">
      <w:pPr>
        <w:pStyle w:val="SAGETextCodesection"/>
      </w:pPr>
      <w:r>
        <w:t xml:space="preserve">        &lt;add assembly="TPA.Web.dll" /&gt;</w:t>
      </w:r>
    </w:p>
    <w:p w14:paraId="7F22DB8E" w14:textId="77777777" w:rsidR="00395E49" w:rsidRDefault="00395E49" w:rsidP="006D1038">
      <w:pPr>
        <w:pStyle w:val="SAGETextCodesection"/>
      </w:pPr>
      <w:r>
        <w:t xml:space="preserve">      &lt;/assemblies&gt;</w:t>
      </w:r>
    </w:p>
    <w:p w14:paraId="774DD12A" w14:textId="77777777" w:rsidR="00395E49" w:rsidRDefault="00395E49" w:rsidP="006D1038">
      <w:pPr>
        <w:pStyle w:val="SAGETextCodesection"/>
      </w:pPr>
      <w:r>
        <w:t xml:space="preserve">     &lt;menuresx&gt;</w:t>
      </w:r>
    </w:p>
    <w:p w14:paraId="7F5E3EC0" w14:textId="77777777" w:rsidR="00395E49" w:rsidRDefault="00395E49" w:rsidP="006D1038">
      <w:pPr>
        <w:pStyle w:val="SAGETextCodesection"/>
      </w:pPr>
      <w:r>
        <w:t xml:space="preserve">      </w:t>
      </w:r>
      <w:r>
        <w:tab/>
        <w:t>&lt;add assembly="TPA.TU.Resources" name="MenuResx" /&gt;</w:t>
      </w:r>
    </w:p>
    <w:p w14:paraId="5D9A4DC0" w14:textId="77777777" w:rsidR="00395E49" w:rsidRDefault="00395E49" w:rsidP="006D1038">
      <w:pPr>
        <w:pStyle w:val="SAGETextCodesection"/>
      </w:pPr>
      <w:r>
        <w:t xml:space="preserve">     &lt;/menuresx&gt;</w:t>
      </w:r>
    </w:p>
    <w:p w14:paraId="03A59E4A" w14:textId="77777777" w:rsidR="00395E49" w:rsidRDefault="006D1038" w:rsidP="006D1038">
      <w:pPr>
        <w:pStyle w:val="SAGETextCodesection"/>
      </w:pPr>
      <w:r>
        <w:t>&lt;/bootstrapper&gt;</w:t>
      </w:r>
    </w:p>
    <w:p w14:paraId="03B620B4" w14:textId="77777777" w:rsidR="00395E49" w:rsidRDefault="00395E49" w:rsidP="00395E49">
      <w:pPr>
        <w:pStyle w:val="SAGEBodyText"/>
      </w:pPr>
      <w:r>
        <w:t xml:space="preserve">Or </w:t>
      </w:r>
      <w:r w:rsidR="00C776A2">
        <w:t>the file can use a wildcard character</w:t>
      </w:r>
      <w:r w:rsidR="006D1038">
        <w:t xml:space="preserve"> to represent </w:t>
      </w:r>
      <w:r w:rsidR="00C776A2">
        <w:t xml:space="preserve">the </w:t>
      </w:r>
      <w:r w:rsidR="006D1038">
        <w:t>assembly:</w:t>
      </w:r>
    </w:p>
    <w:p w14:paraId="7D11461F" w14:textId="77777777" w:rsidR="00395E49" w:rsidRDefault="00395E49" w:rsidP="006D1038">
      <w:pPr>
        <w:pStyle w:val="SAGETextCodesection"/>
      </w:pPr>
      <w:r>
        <w:t>&lt;bootstrapper&gt;</w:t>
      </w:r>
    </w:p>
    <w:p w14:paraId="1ABBFDF6" w14:textId="77777777" w:rsidR="00395E49" w:rsidRDefault="00395E49" w:rsidP="006D1038">
      <w:pPr>
        <w:pStyle w:val="SAGETextCodesection"/>
      </w:pPr>
      <w:r>
        <w:t xml:space="preserve">      &lt;assemblies&gt;</w:t>
      </w:r>
    </w:p>
    <w:p w14:paraId="390A9305" w14:textId="77777777" w:rsidR="00395E49" w:rsidRDefault="00395E49" w:rsidP="006D1038">
      <w:pPr>
        <w:pStyle w:val="SAGETextCodesection"/>
      </w:pPr>
      <w:r>
        <w:t xml:space="preserve">        &lt;add assembly="TPA*.dll" /&gt;</w:t>
      </w:r>
    </w:p>
    <w:p w14:paraId="65B6F9AF" w14:textId="77777777" w:rsidR="00395E49" w:rsidRDefault="00395E49" w:rsidP="006D1038">
      <w:pPr>
        <w:pStyle w:val="SAGETextCodesection"/>
      </w:pPr>
      <w:r>
        <w:t xml:space="preserve">      &lt;/assemblies&gt;</w:t>
      </w:r>
    </w:p>
    <w:p w14:paraId="3795AABB" w14:textId="77777777" w:rsidR="00395E49" w:rsidRDefault="00395E49" w:rsidP="006D1038">
      <w:pPr>
        <w:pStyle w:val="SAGETextCodesection"/>
      </w:pPr>
      <w:r>
        <w:t xml:space="preserve">     &lt;menuresx&gt;</w:t>
      </w:r>
    </w:p>
    <w:p w14:paraId="03C3A0F4" w14:textId="77777777" w:rsidR="00395E49" w:rsidRDefault="00395E49" w:rsidP="006D1038">
      <w:pPr>
        <w:pStyle w:val="SAGETextCodesection"/>
      </w:pPr>
      <w:r>
        <w:lastRenderedPageBreak/>
        <w:t xml:space="preserve">      </w:t>
      </w:r>
      <w:r>
        <w:tab/>
        <w:t>&lt;add assembly="TPA.TU.Resources" name="MenuResx" /&gt;</w:t>
      </w:r>
    </w:p>
    <w:p w14:paraId="03025C07" w14:textId="77777777" w:rsidR="00395E49" w:rsidRDefault="006D1038" w:rsidP="006D1038">
      <w:pPr>
        <w:pStyle w:val="SAGETextCodesection"/>
      </w:pPr>
      <w:r>
        <w:t xml:space="preserve">     &lt;/menuresx&gt;</w:t>
      </w:r>
    </w:p>
    <w:p w14:paraId="0C91328A" w14:textId="77777777" w:rsidR="00395E49" w:rsidRDefault="006D1038" w:rsidP="006D1038">
      <w:pPr>
        <w:pStyle w:val="SAGETextCodesection"/>
      </w:pPr>
      <w:r>
        <w:t xml:space="preserve">&lt;/bootstrapper&gt; </w:t>
      </w:r>
    </w:p>
    <w:p w14:paraId="394CA23D" w14:textId="77777777" w:rsidR="00395E49" w:rsidRDefault="00C776A2" w:rsidP="00C776A2">
      <w:pPr>
        <w:pStyle w:val="SAGEAdmonitionImportant"/>
        <w:sectPr w:rsidR="00395E49" w:rsidSect="00395E49">
          <w:headerReference w:type="first" r:id="rId17"/>
          <w:pgSz w:w="12242" w:h="15842" w:code="1"/>
          <w:pgMar w:top="709" w:right="1440" w:bottom="1701" w:left="1584" w:header="624" w:footer="397" w:gutter="0"/>
          <w:cols w:space="708"/>
          <w:titlePg/>
          <w:docGrid w:linePitch="360"/>
        </w:sectPr>
      </w:pPr>
      <w:r>
        <w:rPr>
          <w:rStyle w:val="SAGETextBoldListItem"/>
        </w:rPr>
        <w:t>Important!</w:t>
      </w:r>
      <w:r w:rsidR="00D679DE">
        <w:t xml:space="preserve"> </w:t>
      </w:r>
      <w:r>
        <w:t>The m</w:t>
      </w:r>
      <w:r w:rsidR="00395E49">
        <w:t xml:space="preserve">enu resource file code should </w:t>
      </w:r>
      <w:r>
        <w:t xml:space="preserve">be </w:t>
      </w:r>
      <w:r w:rsidR="00395E49">
        <w:t xml:space="preserve">generated with </w:t>
      </w:r>
      <w:r>
        <w:t xml:space="preserve">a </w:t>
      </w:r>
      <w:r w:rsidR="00395E49">
        <w:t>public access modifier.</w:t>
      </w:r>
      <w:r w:rsidR="006D1038">
        <w:t xml:space="preserve"> </w:t>
      </w:r>
      <w:r w:rsidR="00395E49">
        <w:t>It shou</w:t>
      </w:r>
      <w:r>
        <w:t>ld not use wildcard characters (</w:t>
      </w:r>
      <w:r w:rsidR="00395E49" w:rsidRPr="00C776A2">
        <w:rPr>
          <w:rStyle w:val="SAGETextFilename"/>
        </w:rPr>
        <w:t>*.*</w:t>
      </w:r>
      <w:r>
        <w:t xml:space="preserve">), which will cause errors and be ignored by the </w:t>
      </w:r>
      <w:r w:rsidR="00395E49">
        <w:t xml:space="preserve">Sage 300 </w:t>
      </w:r>
      <w:r>
        <w:t>Bootstrap system</w:t>
      </w:r>
      <w:r w:rsidR="00395E49">
        <w:t>.</w:t>
      </w:r>
    </w:p>
    <w:p w14:paraId="4BF8E148" w14:textId="77777777" w:rsidR="00395E49" w:rsidRDefault="006D1038" w:rsidP="00395E49">
      <w:pPr>
        <w:pStyle w:val="SAGEHeading1"/>
        <w:framePr w:wrap="around"/>
      </w:pPr>
      <w:bookmarkStart w:id="2" w:name="_Toc9420938"/>
      <w:r>
        <w:lastRenderedPageBreak/>
        <w:t>Menu configuration</w:t>
      </w:r>
      <w:r w:rsidR="00395E49">
        <w:t xml:space="preserve"> files</w:t>
      </w:r>
      <w:bookmarkEnd w:id="2"/>
      <w:r w:rsidR="00395E49">
        <w:t xml:space="preserve"> </w:t>
      </w:r>
    </w:p>
    <w:p w14:paraId="25E75DA0" w14:textId="77777777" w:rsidR="00D679DE" w:rsidRDefault="00C776A2" w:rsidP="00395E49">
      <w:pPr>
        <w:pStyle w:val="SAGEBodyText"/>
      </w:pPr>
      <w:r>
        <w:t>To</w:t>
      </w:r>
      <w:r w:rsidR="00395E49">
        <w:t xml:space="preserve"> hook up the plugin menu to the Sage 300 </w:t>
      </w:r>
      <w:r>
        <w:t>navigation menus</w:t>
      </w:r>
      <w:r w:rsidR="00395E49">
        <w:t xml:space="preserve">, </w:t>
      </w:r>
      <w:r>
        <w:t>you will need to</w:t>
      </w:r>
      <w:r w:rsidR="00395E49">
        <w:t xml:space="preserve"> define the menu configuration files and copy </w:t>
      </w:r>
      <w:r>
        <w:t xml:space="preserve">them </w:t>
      </w:r>
      <w:r w:rsidR="00395E49">
        <w:t>to</w:t>
      </w:r>
      <w:r>
        <w:t xml:space="preserve"> the </w:t>
      </w:r>
      <w:r w:rsidR="00395E49">
        <w:t>Sage 300 web</w:t>
      </w:r>
      <w:r>
        <w:t xml:space="preserve"> directory</w:t>
      </w:r>
      <w:r w:rsidR="00395E49">
        <w:t xml:space="preserve"> </w:t>
      </w:r>
      <w:r w:rsidR="00395E49" w:rsidRPr="00C776A2">
        <w:rPr>
          <w:rStyle w:val="SAGETextFilename"/>
        </w:rPr>
        <w:t>App_Data\MenuDetail</w:t>
      </w:r>
      <w:r w:rsidR="00395E49">
        <w:t xml:space="preserve"> </w:t>
      </w:r>
      <w:r>
        <w:t>and sub</w:t>
      </w:r>
      <w:r w:rsidR="00395E49">
        <w:t xml:space="preserve">directories. </w:t>
      </w:r>
    </w:p>
    <w:p w14:paraId="37FF8E21" w14:textId="77777777" w:rsidR="00395E49" w:rsidRDefault="00395E49" w:rsidP="00395E49">
      <w:pPr>
        <w:pStyle w:val="SAGEBodyText"/>
      </w:pPr>
      <w:r>
        <w:t xml:space="preserve">The menu localization files are defined in resource assembly </w:t>
      </w:r>
      <w:r w:rsidRPr="00C776A2">
        <w:rPr>
          <w:rStyle w:val="SAGETextFilename"/>
        </w:rPr>
        <w:t>men</w:t>
      </w:r>
      <w:r w:rsidR="00C776A2" w:rsidRPr="00C776A2">
        <w:rPr>
          <w:rStyle w:val="SAGETextFilename"/>
        </w:rPr>
        <w:t>u</w:t>
      </w:r>
      <w:r w:rsidRPr="00C776A2">
        <w:rPr>
          <w:rStyle w:val="SAGETextFilename"/>
        </w:rPr>
        <w:t>Resx.resx</w:t>
      </w:r>
      <w:r w:rsidR="00C776A2">
        <w:t xml:space="preserve"> and language resource</w:t>
      </w:r>
      <w:r>
        <w:t xml:space="preserve"> files. This file assembly and name should also be defined in </w:t>
      </w:r>
      <w:r w:rsidR="00C776A2">
        <w:t xml:space="preserve">the </w:t>
      </w:r>
      <w:r w:rsidRPr="00C776A2">
        <w:rPr>
          <w:rStyle w:val="SAGETextFilename"/>
        </w:rPr>
        <w:t>bootstrap.xml</w:t>
      </w:r>
      <w:r>
        <w:t xml:space="preserve"> file for menu plugin</w:t>
      </w:r>
      <w:r w:rsidR="00C776A2">
        <w:t>s</w:t>
      </w:r>
      <w:r>
        <w:t xml:space="preserve"> and localization.</w:t>
      </w:r>
    </w:p>
    <w:p w14:paraId="61FC5B02" w14:textId="77777777" w:rsidR="00395E49" w:rsidRDefault="00C776A2" w:rsidP="00395E49">
      <w:pPr>
        <w:pStyle w:val="SAGEBodyText"/>
      </w:pPr>
      <w:r>
        <w:t>In the</w:t>
      </w:r>
      <w:r w:rsidR="00395E49">
        <w:t xml:space="preserve"> demo project, </w:t>
      </w:r>
      <w:r>
        <w:t>this is</w:t>
      </w:r>
      <w:r w:rsidR="00395E49">
        <w:t xml:space="preserve"> defined in </w:t>
      </w:r>
      <w:r w:rsidR="00395E49" w:rsidRPr="00C776A2">
        <w:rPr>
          <w:rStyle w:val="SAGETextFilename"/>
        </w:rPr>
        <w:t>TPA.TU.Resources MenuResx.resx</w:t>
      </w:r>
      <w:r w:rsidR="00395E49">
        <w:t xml:space="preserve"> and related localization language files.</w:t>
      </w:r>
    </w:p>
    <w:p w14:paraId="293C3F75" w14:textId="77777777" w:rsidR="00395E49" w:rsidRDefault="00395E49" w:rsidP="00395E49">
      <w:pPr>
        <w:pStyle w:val="SAGEBodyText"/>
      </w:pPr>
      <w:r>
        <w:t>Typically</w:t>
      </w:r>
      <w:r w:rsidR="00C776A2">
        <w:t xml:space="preserve">, the content for each menu item is </w:t>
      </w:r>
      <w:r>
        <w:t xml:space="preserve">defined as </w:t>
      </w:r>
      <w:r w:rsidR="00C776A2">
        <w:t>an XML</w:t>
      </w:r>
      <w:r>
        <w:t xml:space="preserve"> element</w:t>
      </w:r>
      <w:r w:rsidR="00C776A2">
        <w:t>,</w:t>
      </w:r>
      <w:r>
        <w:t xml:space="preserve"> as</w:t>
      </w:r>
      <w:r w:rsidR="00C776A2">
        <w:t xml:space="preserve"> follows</w:t>
      </w:r>
      <w:r>
        <w:t>:</w:t>
      </w:r>
    </w:p>
    <w:p w14:paraId="075B3C48" w14:textId="77777777" w:rsidR="00395E49" w:rsidRDefault="00395E49" w:rsidP="00D679DE">
      <w:pPr>
        <w:pStyle w:val="SAGETextCodesection"/>
      </w:pPr>
      <w:r>
        <w:t xml:space="preserve">    &lt;item&gt;</w:t>
      </w:r>
    </w:p>
    <w:p w14:paraId="5224424A" w14:textId="77777777" w:rsidR="00395E49" w:rsidRDefault="00395E49" w:rsidP="00D679DE">
      <w:pPr>
        <w:pStyle w:val="SAGETextCodesection"/>
      </w:pPr>
      <w:r>
        <w:t xml:space="preserve">    &lt;MenuID&gt;TU4001&lt;/MenuID&gt; //menu id definition</w:t>
      </w:r>
    </w:p>
    <w:p w14:paraId="540FEA32" w14:textId="77777777" w:rsidR="00395E49" w:rsidRDefault="00395E49" w:rsidP="00D679DE">
      <w:pPr>
        <w:pStyle w:val="SAGETextCodesection"/>
      </w:pPr>
      <w:r>
        <w:t xml:space="preserve">    &lt;MenuName&gt;TU Account Set 1&lt;/MenuName&gt; // menu name</w:t>
      </w:r>
    </w:p>
    <w:p w14:paraId="01986DCA" w14:textId="77777777" w:rsidR="00395E49" w:rsidRDefault="00395E49" w:rsidP="00D679DE">
      <w:pPr>
        <w:pStyle w:val="SAGETextCodesection"/>
      </w:pPr>
      <w:r>
        <w:t xml:space="preserve">    &lt;ResourceKey&gt;TU_Account_Set_1&lt;/ResourceKey&gt; // resource id for menu caption. </w:t>
      </w:r>
    </w:p>
    <w:p w14:paraId="4FB887E4" w14:textId="77777777" w:rsidR="00395E49" w:rsidRDefault="00395E49" w:rsidP="00D679DE">
      <w:pPr>
        <w:pStyle w:val="SAGETextCodesection"/>
      </w:pPr>
      <w:r>
        <w:t xml:space="preserve">    &lt;ParentMenuID&gt;TU3000&lt;/ParentMenuID&gt; // parent menu menuId</w:t>
      </w:r>
    </w:p>
    <w:p w14:paraId="754227CB" w14:textId="77777777" w:rsidR="00395E49" w:rsidRDefault="00395E49" w:rsidP="00D679DE">
      <w:pPr>
        <w:pStyle w:val="SAGETextCodesection"/>
      </w:pPr>
      <w:r>
        <w:t xml:space="preserve">    &lt;IsGroupHeader&gt;false&lt;/IsGroupHeader&gt; // whether the menu is group header</w:t>
      </w:r>
    </w:p>
    <w:p w14:paraId="05FD869E" w14:textId="77777777" w:rsidR="00395E49" w:rsidRDefault="00395E49" w:rsidP="00D679DE">
      <w:pPr>
        <w:pStyle w:val="SAGETextCodesection"/>
      </w:pPr>
      <w:r>
        <w:t xml:space="preserve">    &lt;ScreenURL&gt;TU/AccountGroup&lt;/ScreenURL&gt; //screen url</w:t>
      </w:r>
    </w:p>
    <w:p w14:paraId="6A221637" w14:textId="77777777" w:rsidR="00395E49" w:rsidRDefault="00395E49" w:rsidP="00D679DE">
      <w:pPr>
        <w:pStyle w:val="SAGETextCodesection"/>
      </w:pPr>
      <w:r>
        <w:t xml:space="preserve">    &lt;MenuItemLevel&gt;4&lt;/MenuItemLevel&gt; // menu level, see below menu image </w:t>
      </w:r>
    </w:p>
    <w:p w14:paraId="38BB2C60" w14:textId="77777777" w:rsidR="00395E49" w:rsidRDefault="00395E49" w:rsidP="00D679DE">
      <w:pPr>
        <w:pStyle w:val="SAGETextCodesection"/>
      </w:pPr>
      <w:r>
        <w:t xml:space="preserve">    &lt;MenuItemOrder&gt;2&lt;/MenuItemOrder&gt; // menu order, see below menu image</w:t>
      </w:r>
    </w:p>
    <w:p w14:paraId="7FA22408" w14:textId="77777777" w:rsidR="00395E49" w:rsidRDefault="00395E49" w:rsidP="00D679DE">
      <w:pPr>
        <w:pStyle w:val="SAGETextCodesection"/>
      </w:pPr>
      <w:r>
        <w:t xml:space="preserve">    &lt;ColOrder&gt;1&lt;/ColOrder&gt;</w:t>
      </w:r>
    </w:p>
    <w:p w14:paraId="0A4D39DA" w14:textId="77777777" w:rsidR="00395E49" w:rsidRDefault="00395E49" w:rsidP="00D679DE">
      <w:pPr>
        <w:pStyle w:val="SAGETextCodesection"/>
      </w:pPr>
      <w:r>
        <w:t xml:space="preserve">    &lt;SecurityResourceKey&gt;TUAccountSet1&lt;/SecurityResourceKey&gt; </w:t>
      </w:r>
    </w:p>
    <w:p w14:paraId="4FB105E2" w14:textId="77777777" w:rsidR="00395E49" w:rsidRDefault="00395E49" w:rsidP="00D679DE">
      <w:pPr>
        <w:pStyle w:val="SAGETextCodesection"/>
      </w:pPr>
      <w:r>
        <w:t xml:space="preserve">    &lt;IsReport&gt;false&lt;/IsReport&gt; // whether the menu is report menu</w:t>
      </w:r>
    </w:p>
    <w:p w14:paraId="553B96F4" w14:textId="77777777" w:rsidR="00395E49" w:rsidRDefault="00395E49" w:rsidP="00D679DE">
      <w:pPr>
        <w:pStyle w:val="SAGETextCodesection"/>
      </w:pPr>
      <w:r>
        <w:t xml:space="preserve">    &lt;IsActive&gt;true&lt;/IsActive&gt;</w:t>
      </w:r>
    </w:p>
    <w:p w14:paraId="6A1ADF09" w14:textId="77777777" w:rsidR="00395E49" w:rsidRDefault="00395E49" w:rsidP="00D679DE">
      <w:pPr>
        <w:pStyle w:val="SAGETextCodesection"/>
      </w:pPr>
      <w:r>
        <w:t xml:space="preserve">    &lt;IsGroupEnd&gt;false&lt;/IsGroupEnd&gt;</w:t>
      </w:r>
    </w:p>
    <w:p w14:paraId="23EB58A7" w14:textId="77777777" w:rsidR="00395E49" w:rsidRDefault="00395E49" w:rsidP="00D679DE">
      <w:pPr>
        <w:pStyle w:val="SAGETextCodesection"/>
      </w:pPr>
      <w:r>
        <w:t xml:space="preserve">    &lt;IsWidget&gt;false&lt;/IsWidget&gt; // whether is widget menu</w:t>
      </w:r>
    </w:p>
    <w:p w14:paraId="16B4C63A" w14:textId="77777777" w:rsidR="00395E49" w:rsidRDefault="00395E49" w:rsidP="00D679DE">
      <w:pPr>
        <w:pStyle w:val="SAGETextCodesection"/>
      </w:pPr>
      <w:r>
        <w:t xml:space="preserve">    &lt;Isintelligence&gt;false&lt;/Isintelligence&gt; //whether is used for Sage intelligence</w:t>
      </w:r>
    </w:p>
    <w:p w14:paraId="30256475" w14:textId="77777777" w:rsidR="00395E49" w:rsidRDefault="00395E49" w:rsidP="00D679DE">
      <w:pPr>
        <w:pStyle w:val="SAGETextCodesection"/>
      </w:pPr>
      <w:r>
        <w:t xml:space="preserve">    &lt;ModuleName&gt;TU&lt;/ModuleName&gt; //module name</w:t>
      </w:r>
    </w:p>
    <w:p w14:paraId="258B97A0" w14:textId="30116A06" w:rsidR="00395E49" w:rsidRDefault="00D679DE" w:rsidP="00D679DE">
      <w:pPr>
        <w:pStyle w:val="SAGETextCodesection"/>
      </w:pPr>
      <w:r>
        <w:t xml:space="preserve">  &lt;/item&gt;</w:t>
      </w:r>
    </w:p>
    <w:p w14:paraId="271D2F5D" w14:textId="50159668" w:rsidR="00DC2EB3" w:rsidRDefault="00DC2EB3" w:rsidP="00D679DE">
      <w:pPr>
        <w:pStyle w:val="SAGETextCodesection"/>
      </w:pPr>
    </w:p>
    <w:p w14:paraId="7AEF5C18" w14:textId="74D58229" w:rsidR="00DC2EB3" w:rsidRDefault="00DC2EB3" w:rsidP="00DC2EB3">
      <w:pPr>
        <w:pStyle w:val="SAGEAdmonitionWarning"/>
      </w:pPr>
      <w:r>
        <w:t>Multiple Security Resource Keys may be specified where a hyphen (-) is “or” and a comm</w:t>
      </w:r>
      <w:r w:rsidR="00B52B31">
        <w:t>a</w:t>
      </w:r>
      <w:bookmarkStart w:id="3" w:name="_GoBack"/>
      <w:bookmarkEnd w:id="3"/>
      <w:r>
        <w:t xml:space="preserve"> (,) is “and”. For example:</w:t>
      </w:r>
    </w:p>
    <w:p w14:paraId="6737FBB4" w14:textId="4DA915CA" w:rsidR="00DC2EB3" w:rsidRDefault="00DC2EB3" w:rsidP="00DC2EB3">
      <w:pPr>
        <w:pStyle w:val="SAGEAdmonitionWarning"/>
        <w:rPr>
          <w:sz w:val="20"/>
          <w:szCs w:val="20"/>
        </w:rPr>
      </w:pPr>
      <w:r w:rsidRPr="00DC2EB3">
        <w:rPr>
          <w:sz w:val="20"/>
          <w:szCs w:val="20"/>
        </w:rPr>
        <w:t xml:space="preserve">  &lt;SecurityResourceKey&gt;ICINQRY</w:t>
      </w:r>
      <w:r w:rsidRPr="00DC2EB3">
        <w:rPr>
          <w:sz w:val="20"/>
          <w:szCs w:val="20"/>
          <w:highlight w:val="yellow"/>
        </w:rPr>
        <w:t>-</w:t>
      </w:r>
      <w:r w:rsidRPr="00DC2EB3">
        <w:rPr>
          <w:sz w:val="20"/>
          <w:szCs w:val="20"/>
        </w:rPr>
        <w:t>ICSTOCKI</w:t>
      </w:r>
      <w:r w:rsidRPr="00DC2EB3">
        <w:rPr>
          <w:sz w:val="20"/>
          <w:szCs w:val="20"/>
          <w:highlight w:val="yellow"/>
        </w:rPr>
        <w:t>,</w:t>
      </w:r>
      <w:r w:rsidRPr="00DC2EB3">
        <w:rPr>
          <w:sz w:val="20"/>
          <w:szCs w:val="20"/>
        </w:rPr>
        <w:t>ICCOST</w:t>
      </w:r>
      <w:r w:rsidRPr="00DC2EB3">
        <w:rPr>
          <w:sz w:val="20"/>
          <w:szCs w:val="20"/>
          <w:highlight w:val="yellow"/>
        </w:rPr>
        <w:t>-</w:t>
      </w:r>
      <w:r w:rsidRPr="00DC2EB3">
        <w:rPr>
          <w:sz w:val="20"/>
          <w:szCs w:val="20"/>
        </w:rPr>
        <w:t>ICTRANSI&lt;/SecurityResourceKey&gt;</w:t>
      </w:r>
    </w:p>
    <w:p w14:paraId="6AB5C4F1" w14:textId="300A643B" w:rsidR="00DC2EB3" w:rsidRPr="00DC2EB3" w:rsidRDefault="00DC2EB3" w:rsidP="00DC2EB3">
      <w:pPr>
        <w:pStyle w:val="SAGEAdmonitionWarning"/>
        <w:rPr>
          <w:sz w:val="20"/>
          <w:szCs w:val="20"/>
        </w:rPr>
      </w:pPr>
      <w:r>
        <w:rPr>
          <w:sz w:val="20"/>
          <w:szCs w:val="20"/>
        </w:rPr>
        <w:t>Which reads: ICINQRY || ICSTOCK &amp;&amp; ICCOST || ICTRANSI</w:t>
      </w:r>
    </w:p>
    <w:p w14:paraId="774494A9" w14:textId="77777777" w:rsidR="00B43355" w:rsidRDefault="00B43355" w:rsidP="00395E49">
      <w:pPr>
        <w:pStyle w:val="SAGEBodyText"/>
      </w:pPr>
      <w:r>
        <w:rPr>
          <w:noProof/>
          <w:sz w:val="24"/>
          <w:szCs w:val="24"/>
        </w:rPr>
        <w:lastRenderedPageBreak/>
        <w:drawing>
          <wp:inline distT="0" distB="0" distL="0" distR="0" wp14:anchorId="30E10ED9" wp14:editId="450365D6">
            <wp:extent cx="5853430" cy="3906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3906039"/>
                    </a:xfrm>
                    <a:prstGeom prst="rect">
                      <a:avLst/>
                    </a:prstGeom>
                  </pic:spPr>
                </pic:pic>
              </a:graphicData>
            </a:graphic>
          </wp:inline>
        </w:drawing>
      </w:r>
    </w:p>
    <w:p w14:paraId="1D0818CC" w14:textId="77777777" w:rsidR="00395E49" w:rsidRDefault="00395E49" w:rsidP="00395E49">
      <w:pPr>
        <w:pStyle w:val="SAGEBodyText"/>
        <w:sectPr w:rsidR="00395E49" w:rsidSect="00395E49">
          <w:pgSz w:w="12242" w:h="15842" w:code="1"/>
          <w:pgMar w:top="709" w:right="1440" w:bottom="1701" w:left="1584" w:header="624" w:footer="397" w:gutter="0"/>
          <w:cols w:space="708"/>
          <w:titlePg/>
          <w:docGrid w:linePitch="360"/>
        </w:sectPr>
      </w:pPr>
      <w:r>
        <w:t xml:space="preserve">For menu configuration details, see </w:t>
      </w:r>
      <w:r w:rsidR="00C776A2" w:rsidRPr="0063492F">
        <w:rPr>
          <w:i/>
        </w:rPr>
        <w:t>Sage 300 Web Screens SDK – Navigation Menu</w:t>
      </w:r>
      <w:r w:rsidR="0063492F">
        <w:t xml:space="preserve">, or review </w:t>
      </w:r>
      <w:r w:rsidR="0063492F" w:rsidRPr="0063492F">
        <w:rPr>
          <w:rStyle w:val="SAGETextFilename"/>
        </w:rPr>
        <w:t>TUMenuDetails.xml</w:t>
      </w:r>
      <w:r w:rsidR="0063492F">
        <w:t xml:space="preserve"> in </w:t>
      </w:r>
      <w:r w:rsidR="00C776A2">
        <w:t xml:space="preserve">the </w:t>
      </w:r>
      <w:r>
        <w:t>demo project.</w:t>
      </w:r>
    </w:p>
    <w:p w14:paraId="5AAC1842" w14:textId="77777777" w:rsidR="00395E49" w:rsidRDefault="00395E49" w:rsidP="00395E49">
      <w:pPr>
        <w:pStyle w:val="SAGEHeading1"/>
        <w:framePr w:wrap="around"/>
      </w:pPr>
      <w:bookmarkStart w:id="4" w:name="_Toc9420939"/>
      <w:r>
        <w:lastRenderedPageBreak/>
        <w:t>JavaScript and View files</w:t>
      </w:r>
      <w:bookmarkEnd w:id="4"/>
    </w:p>
    <w:p w14:paraId="172B8720" w14:textId="77777777" w:rsidR="00D679DE" w:rsidRDefault="00395E49" w:rsidP="00395E49">
      <w:pPr>
        <w:pStyle w:val="SAGEBodyText"/>
      </w:pPr>
      <w:r>
        <w:t xml:space="preserve">For </w:t>
      </w:r>
      <w:r w:rsidR="00B43355">
        <w:t xml:space="preserve">screens to appear in Sage 300 web screens, you will need to </w:t>
      </w:r>
      <w:r>
        <w:t xml:space="preserve">copy these files and </w:t>
      </w:r>
      <w:r w:rsidR="00B43355">
        <w:t>directories to the</w:t>
      </w:r>
      <w:r>
        <w:t xml:space="preserve"> Sage 300 web area directory. </w:t>
      </w:r>
    </w:p>
    <w:p w14:paraId="7BEBA6B8" w14:textId="77777777" w:rsidR="00395E49" w:rsidRDefault="00B43355" w:rsidP="00395E49">
      <w:pPr>
        <w:pStyle w:val="SAGEBodyText"/>
      </w:pPr>
      <w:r>
        <w:t>Copy all files and directories from these locations:</w:t>
      </w:r>
      <w:r w:rsidR="00395E49">
        <w:t xml:space="preserve"> </w:t>
      </w:r>
    </w:p>
    <w:p w14:paraId="1A67E7B8" w14:textId="77777777" w:rsidR="00395E49" w:rsidRPr="00D679DE" w:rsidRDefault="00395E49" w:rsidP="00D679DE">
      <w:pPr>
        <w:pStyle w:val="SAGEIndentedText"/>
        <w:rPr>
          <w:rStyle w:val="SAGETextFilename"/>
        </w:rPr>
      </w:pPr>
      <w:r w:rsidRPr="00D679DE">
        <w:rPr>
          <w:rStyle w:val="SAGETextFilename"/>
        </w:rPr>
        <w:t xml:space="preserve">Web\Areas\{area}\Scripts </w:t>
      </w:r>
    </w:p>
    <w:p w14:paraId="1F312F86" w14:textId="77777777" w:rsidR="00395E49" w:rsidRPr="00D679DE" w:rsidRDefault="00395E49" w:rsidP="00D679DE">
      <w:pPr>
        <w:pStyle w:val="SAGEIndentedText"/>
        <w:rPr>
          <w:rStyle w:val="SAGETextFilename"/>
        </w:rPr>
      </w:pPr>
      <w:r w:rsidRPr="00D679DE">
        <w:rPr>
          <w:rStyle w:val="SAGETextFilename"/>
        </w:rPr>
        <w:t xml:space="preserve">Web\Areas\{area}\Views </w:t>
      </w:r>
    </w:p>
    <w:p w14:paraId="3CF8EB91" w14:textId="77777777" w:rsidR="00395E49" w:rsidRDefault="00B43355" w:rsidP="00395E49">
      <w:pPr>
        <w:pStyle w:val="SAGEBodyText"/>
      </w:pPr>
      <w:r>
        <w:t>to</w:t>
      </w:r>
    </w:p>
    <w:p w14:paraId="3471E2E2" w14:textId="77777777" w:rsidR="00395E49" w:rsidRPr="00D679DE" w:rsidRDefault="00395E49" w:rsidP="00D679DE">
      <w:pPr>
        <w:pStyle w:val="SAGEIndentedText"/>
        <w:rPr>
          <w:rStyle w:val="SAGETextFilename"/>
        </w:rPr>
      </w:pPr>
      <w:r w:rsidRPr="00D679DE">
        <w:rPr>
          <w:rStyle w:val="SAGETextFilename"/>
        </w:rPr>
        <w:t xml:space="preserve">Sage 300 online web\Areas\{area}\Scripts </w:t>
      </w:r>
    </w:p>
    <w:p w14:paraId="1019BD57" w14:textId="77777777" w:rsidR="00395E49" w:rsidRPr="00D679DE" w:rsidRDefault="00395E49" w:rsidP="00D679DE">
      <w:pPr>
        <w:pStyle w:val="SAGEIndentedText"/>
        <w:rPr>
          <w:rStyle w:val="SAGETextFilename"/>
        </w:rPr>
      </w:pPr>
      <w:r w:rsidRPr="00D679DE">
        <w:rPr>
          <w:rStyle w:val="SAGETextFilename"/>
        </w:rPr>
        <w:t xml:space="preserve">Sage 300 online web\Areas\{area}\Views </w:t>
      </w:r>
    </w:p>
    <w:p w14:paraId="46815FCA" w14:textId="77777777" w:rsidR="00395E49" w:rsidRDefault="00B43355" w:rsidP="00395E49">
      <w:pPr>
        <w:pStyle w:val="SAGEBodyText"/>
      </w:pPr>
      <w:r>
        <w:t>For example, in the demo project, copy all files and directories from these locations:</w:t>
      </w:r>
    </w:p>
    <w:p w14:paraId="6C449029" w14:textId="77777777" w:rsidR="00395E49" w:rsidRPr="00D679DE" w:rsidRDefault="00395E49" w:rsidP="00D679DE">
      <w:pPr>
        <w:pStyle w:val="SAGEIndentedText"/>
        <w:rPr>
          <w:rStyle w:val="SAGETextFilename"/>
        </w:rPr>
      </w:pPr>
      <w:r w:rsidRPr="00D679DE">
        <w:rPr>
          <w:rStyle w:val="SAGETextFilename"/>
        </w:rPr>
        <w:t>{Web project directory}\Areas\TU\Scripts\*.*</w:t>
      </w:r>
    </w:p>
    <w:p w14:paraId="1D5B758D" w14:textId="77777777" w:rsidR="00395E49" w:rsidRPr="00D679DE" w:rsidRDefault="00395E49" w:rsidP="00D679DE">
      <w:pPr>
        <w:pStyle w:val="SAGEIndentedText"/>
        <w:rPr>
          <w:rStyle w:val="SAGETextFilename"/>
        </w:rPr>
      </w:pPr>
      <w:r w:rsidRPr="00D679DE">
        <w:rPr>
          <w:rStyle w:val="SAGETextFilename"/>
        </w:rPr>
        <w:t>{Web project directory}\Areas\TU\Views\*.*</w:t>
      </w:r>
    </w:p>
    <w:p w14:paraId="58B9510D" w14:textId="77777777" w:rsidR="00395E49" w:rsidRDefault="00B43355" w:rsidP="00395E49">
      <w:pPr>
        <w:pStyle w:val="SAGEBodyText"/>
      </w:pPr>
      <w:r>
        <w:t>t</w:t>
      </w:r>
      <w:r w:rsidR="00395E49">
        <w:t>o</w:t>
      </w:r>
    </w:p>
    <w:p w14:paraId="58674DB7" w14:textId="77777777" w:rsidR="00395E49" w:rsidRPr="00D679DE" w:rsidRDefault="00395E49" w:rsidP="00D679DE">
      <w:pPr>
        <w:pStyle w:val="SAGEIndentedText"/>
        <w:rPr>
          <w:rStyle w:val="SAGETextFilename"/>
        </w:rPr>
      </w:pPr>
      <w:r w:rsidRPr="00D679DE">
        <w:rPr>
          <w:rStyle w:val="SAGETextFilename"/>
        </w:rPr>
        <w:t>{Sage 300ERP Online Web}\Areas\TU\Scripts\*.*</w:t>
      </w:r>
    </w:p>
    <w:p w14:paraId="0E1D5833" w14:textId="77777777" w:rsidR="00395E49" w:rsidRPr="00D679DE" w:rsidRDefault="00395E49" w:rsidP="00D679DE">
      <w:pPr>
        <w:pStyle w:val="SAGEIndentedText"/>
        <w:rPr>
          <w:rStyle w:val="SAGETextFilename"/>
        </w:rPr>
      </w:pPr>
      <w:r w:rsidRPr="00D679DE">
        <w:rPr>
          <w:rStyle w:val="SAGETextFilename"/>
        </w:rPr>
        <w:t>{Sage 300ERP Online Web}\Areas\TU\Views\*.*</w:t>
      </w:r>
    </w:p>
    <w:p w14:paraId="16CD5387" w14:textId="77777777" w:rsidR="00841C3C" w:rsidRDefault="00841C3C" w:rsidP="00395E49">
      <w:pPr>
        <w:pStyle w:val="SAGEBodyText"/>
        <w:sectPr w:rsidR="00841C3C" w:rsidSect="00395E49">
          <w:pgSz w:w="12242" w:h="15842" w:code="1"/>
          <w:pgMar w:top="709" w:right="1440" w:bottom="1701" w:left="1584" w:header="624" w:footer="397" w:gutter="0"/>
          <w:cols w:space="708"/>
          <w:titlePg/>
          <w:docGrid w:linePitch="360"/>
        </w:sectPr>
      </w:pPr>
    </w:p>
    <w:p w14:paraId="5E0A21F5" w14:textId="77777777" w:rsidR="00395E49" w:rsidRDefault="00395E49" w:rsidP="00395E49">
      <w:pPr>
        <w:pStyle w:val="SAGEHeading1"/>
        <w:framePr w:wrap="around"/>
      </w:pPr>
      <w:bookmarkStart w:id="5" w:name="_Toc9420940"/>
      <w:r>
        <w:lastRenderedPageBreak/>
        <w:t>Compiling and testing the developed application</w:t>
      </w:r>
      <w:bookmarkEnd w:id="5"/>
    </w:p>
    <w:p w14:paraId="45C58B85" w14:textId="77777777" w:rsidR="00395E49" w:rsidRDefault="00B43355" w:rsidP="00395E49">
      <w:pPr>
        <w:pStyle w:val="SAGEBodyText"/>
      </w:pPr>
      <w:r>
        <w:t xml:space="preserve">For the developed application to function in Sage 300 web screens, you will need to </w:t>
      </w:r>
      <w:r w:rsidR="00395E49">
        <w:t xml:space="preserve">copy the </w:t>
      </w:r>
      <w:r>
        <w:t>Bootstrap</w:t>
      </w:r>
      <w:r w:rsidR="00395E49">
        <w:t>, menu configuration, area J</w:t>
      </w:r>
      <w:r>
        <w:t>ava</w:t>
      </w:r>
      <w:r w:rsidR="00395E49">
        <w:t>S</w:t>
      </w:r>
      <w:r>
        <w:t>cript</w:t>
      </w:r>
      <w:r w:rsidR="00395E49">
        <w:t xml:space="preserve">, compiled view files, </w:t>
      </w:r>
      <w:r w:rsidR="00395E49" w:rsidRPr="00B43355">
        <w:rPr>
          <w:rStyle w:val="SAGETextFilename"/>
        </w:rPr>
        <w:t>app_web_*.dlls</w:t>
      </w:r>
      <w:r>
        <w:t>,</w:t>
      </w:r>
      <w:r w:rsidR="00395E49">
        <w:t xml:space="preserve"> and assemblies to</w:t>
      </w:r>
      <w:r w:rsidR="00D679DE">
        <w:t xml:space="preserve"> </w:t>
      </w:r>
      <w:r>
        <w:t>the Sage</w:t>
      </w:r>
      <w:r w:rsidR="00D679DE">
        <w:t xml:space="preserve"> 300 web directory.</w:t>
      </w:r>
    </w:p>
    <w:p w14:paraId="46864D26" w14:textId="77777777" w:rsidR="00395E49" w:rsidRDefault="00395E49" w:rsidP="00D679DE">
      <w:pPr>
        <w:pStyle w:val="SAGEAdmonitionNote"/>
      </w:pPr>
      <w:r w:rsidRPr="00D679DE">
        <w:rPr>
          <w:rStyle w:val="SAGETextBoldListItem"/>
        </w:rPr>
        <w:t>Note</w:t>
      </w:r>
      <w:r w:rsidR="00D679DE" w:rsidRPr="00D679DE">
        <w:rPr>
          <w:rStyle w:val="SAGETextBoldListItem"/>
        </w:rPr>
        <w:t>:</w:t>
      </w:r>
      <w:r>
        <w:t xml:space="preserve"> </w:t>
      </w:r>
      <w:r w:rsidR="00B43355">
        <w:t>To improve</w:t>
      </w:r>
      <w:r>
        <w:t xml:space="preserve"> application performance, </w:t>
      </w:r>
      <w:r w:rsidR="00B43355">
        <w:t>compile the R</w:t>
      </w:r>
      <w:r>
        <w:t xml:space="preserve">azor views and copy all compiled files to </w:t>
      </w:r>
      <w:r w:rsidR="00B43355">
        <w:t xml:space="preserve">the </w:t>
      </w:r>
      <w:r>
        <w:t xml:space="preserve">Sage 300 </w:t>
      </w:r>
      <w:r w:rsidR="00B43355">
        <w:t>bin directory.</w:t>
      </w:r>
    </w:p>
    <w:p w14:paraId="294A90DC" w14:textId="77777777" w:rsidR="00395E49" w:rsidRDefault="00395E49" w:rsidP="006D1038">
      <w:pPr>
        <w:pStyle w:val="SAGEHeading2"/>
      </w:pPr>
      <w:bookmarkStart w:id="6" w:name="_Toc9420941"/>
      <w:r>
        <w:t>Compile</w:t>
      </w:r>
      <w:r w:rsidR="006D1038">
        <w:t xml:space="preserve"> views</w:t>
      </w:r>
      <w:bookmarkEnd w:id="6"/>
    </w:p>
    <w:p w14:paraId="2CA40A89" w14:textId="77777777" w:rsidR="00395E49" w:rsidRDefault="00D679DE" w:rsidP="00395E49">
      <w:pPr>
        <w:pStyle w:val="SAGEBodyText"/>
      </w:pPr>
      <w:r>
        <w:t xml:space="preserve">To </w:t>
      </w:r>
      <w:r w:rsidR="00B43355">
        <w:t>compile</w:t>
      </w:r>
      <w:r w:rsidR="00395E49">
        <w:t xml:space="preserve"> the views</w:t>
      </w:r>
      <w:r w:rsidR="00B43355">
        <w:t>,</w:t>
      </w:r>
      <w:r w:rsidR="00395E49">
        <w:t xml:space="preserve"> use </w:t>
      </w:r>
      <w:r w:rsidR="00B43355">
        <w:t xml:space="preserve">the </w:t>
      </w:r>
      <w:r w:rsidR="00395E49" w:rsidRPr="00B43355">
        <w:rPr>
          <w:rStyle w:val="SAGETextFilename"/>
        </w:rPr>
        <w:t>aspnet_compiler.exe</w:t>
      </w:r>
      <w:r w:rsidR="00395E49">
        <w:t xml:space="preserve"> tool.</w:t>
      </w:r>
    </w:p>
    <w:p w14:paraId="2C34EF9B" w14:textId="77777777" w:rsidR="00395E49" w:rsidRDefault="00395E49" w:rsidP="006D1038">
      <w:pPr>
        <w:pStyle w:val="SAGEHeading2"/>
      </w:pPr>
      <w:bookmarkStart w:id="7" w:name="_Toc9420942"/>
      <w:r>
        <w:t>Copy</w:t>
      </w:r>
      <w:r w:rsidR="006D1038">
        <w:t xml:space="preserve"> files to </w:t>
      </w:r>
      <w:r w:rsidR="005534B5">
        <w:t xml:space="preserve">the Sage 300 </w:t>
      </w:r>
      <w:r w:rsidR="006D1038">
        <w:t>web directory</w:t>
      </w:r>
      <w:bookmarkEnd w:id="7"/>
    </w:p>
    <w:p w14:paraId="05D8CBE1" w14:textId="77777777" w:rsidR="00D679DE" w:rsidRPr="00D679DE" w:rsidRDefault="00D679DE" w:rsidP="00D679DE">
      <w:pPr>
        <w:pStyle w:val="SAGETaskIntro"/>
      </w:pPr>
      <w:r>
        <w:t xml:space="preserve">To </w:t>
      </w:r>
      <w:r w:rsidR="005534B5">
        <w:t>copy files to the web directory</w:t>
      </w:r>
      <w:r>
        <w:t>:</w:t>
      </w:r>
    </w:p>
    <w:p w14:paraId="69121D8D" w14:textId="77777777" w:rsidR="00395E49" w:rsidRDefault="00D679DE" w:rsidP="00D679DE">
      <w:pPr>
        <w:pStyle w:val="SAGENumberedList"/>
      </w:pPr>
      <w:r>
        <w:t>Copy the m</w:t>
      </w:r>
      <w:r w:rsidR="00395E49">
        <w:t xml:space="preserve">odule </w:t>
      </w:r>
      <w:r w:rsidR="00395E49" w:rsidRPr="00D679DE">
        <w:rPr>
          <w:rStyle w:val="SAGETextFilename"/>
        </w:rPr>
        <w:t>Bootstrapper.xml</w:t>
      </w:r>
      <w:r w:rsidR="00395E49">
        <w:t xml:space="preserve"> </w:t>
      </w:r>
      <w:r>
        <w:t xml:space="preserve">file </w:t>
      </w:r>
      <w:r w:rsidR="00395E49">
        <w:t xml:space="preserve">to </w:t>
      </w:r>
      <w:r>
        <w:t xml:space="preserve">the </w:t>
      </w:r>
      <w:r w:rsidR="00395E49">
        <w:t>Sage 300 web directory</w:t>
      </w:r>
      <w:r>
        <w:t>.</w:t>
      </w:r>
    </w:p>
    <w:p w14:paraId="77048781" w14:textId="77777777" w:rsidR="00395E49" w:rsidRDefault="00D679DE" w:rsidP="00D679DE">
      <w:pPr>
        <w:pStyle w:val="SAGENumberedList"/>
      </w:pPr>
      <w:r>
        <w:t xml:space="preserve">Copy the </w:t>
      </w:r>
      <w:r w:rsidR="00395E49" w:rsidRPr="00D679DE">
        <w:rPr>
          <w:rStyle w:val="SAGETextFilename"/>
        </w:rPr>
        <w:t xml:space="preserve">{Web project directory}\MenuDetails.xml </w:t>
      </w:r>
      <w:r>
        <w:t xml:space="preserve">file </w:t>
      </w:r>
      <w:r w:rsidR="00395E49">
        <w:t xml:space="preserve">to </w:t>
      </w:r>
      <w:r>
        <w:t xml:space="preserve">the </w:t>
      </w:r>
      <w:r w:rsidR="00395E49">
        <w:t xml:space="preserve">Sage 300 </w:t>
      </w:r>
      <w:r>
        <w:t>web App_Data\MenuDetail and sub</w:t>
      </w:r>
      <w:r w:rsidR="00395E49">
        <w:t>directories directory</w:t>
      </w:r>
      <w:r>
        <w:t>.</w:t>
      </w:r>
    </w:p>
    <w:p w14:paraId="03CF658A" w14:textId="77777777" w:rsidR="00395E49" w:rsidRDefault="00D679DE" w:rsidP="00D679DE">
      <w:pPr>
        <w:pStyle w:val="SAGENumberedList"/>
      </w:pPr>
      <w:r>
        <w:t xml:space="preserve">Copy the </w:t>
      </w:r>
      <w:r w:rsidR="00395E49" w:rsidRPr="00D679DE">
        <w:rPr>
          <w:rStyle w:val="SAGETextFilename"/>
        </w:rPr>
        <w:t>{Web project directory}\Areas\{area}\Javascript js</w:t>
      </w:r>
      <w:r w:rsidR="00395E49">
        <w:t xml:space="preserve"> files to </w:t>
      </w:r>
      <w:r>
        <w:t xml:space="preserve">the </w:t>
      </w:r>
      <w:r w:rsidR="00395E49">
        <w:t>Sage 300 web</w:t>
      </w:r>
      <w:r>
        <w:t xml:space="preserve"> directory in</w:t>
      </w:r>
      <w:r w:rsidR="00395E49">
        <w:t xml:space="preserve"> </w:t>
      </w:r>
      <w:r w:rsidR="00395E49" w:rsidRPr="00D679DE">
        <w:rPr>
          <w:rStyle w:val="SAGETextFilename"/>
        </w:rPr>
        <w:t>\Areas\{area}\Scripts</w:t>
      </w:r>
      <w:r>
        <w:t>.</w:t>
      </w:r>
    </w:p>
    <w:p w14:paraId="46771468" w14:textId="77777777" w:rsidR="00395E49" w:rsidRDefault="00D679DE" w:rsidP="00D679DE">
      <w:pPr>
        <w:pStyle w:val="SAGENumberedList"/>
      </w:pPr>
      <w:r>
        <w:t xml:space="preserve">Copy the </w:t>
      </w:r>
      <w:r w:rsidR="00395E49">
        <w:t>Razor view compiled view files to</w:t>
      </w:r>
      <w:r>
        <w:t xml:space="preserve"> the</w:t>
      </w:r>
      <w:r w:rsidR="00395E49">
        <w:t xml:space="preserve"> Sage 300 </w:t>
      </w:r>
      <w:r>
        <w:t xml:space="preserve">web directory in </w:t>
      </w:r>
      <w:r w:rsidR="00395E49" w:rsidRPr="00D679DE">
        <w:rPr>
          <w:rStyle w:val="SAGETextFilename"/>
        </w:rPr>
        <w:t>web\Areas\{area}\Views</w:t>
      </w:r>
      <w:r>
        <w:t>.</w:t>
      </w:r>
    </w:p>
    <w:p w14:paraId="6156B93D" w14:textId="77777777" w:rsidR="00395E49" w:rsidRDefault="00D679DE" w:rsidP="00D679DE">
      <w:pPr>
        <w:pStyle w:val="SAGENumberedList"/>
      </w:pPr>
      <w:r>
        <w:t xml:space="preserve">Copy the </w:t>
      </w:r>
      <w:r w:rsidR="00395E49">
        <w:t>Razor view compiled files(</w:t>
      </w:r>
      <w:r w:rsidR="00395E49" w:rsidRPr="00D679DE">
        <w:rPr>
          <w:rStyle w:val="SAGETextFilename"/>
        </w:rPr>
        <w:t>*.compiled</w:t>
      </w:r>
      <w:r w:rsidR="00395E49">
        <w:t xml:space="preserve">, </w:t>
      </w:r>
      <w:r w:rsidR="00395E49" w:rsidRPr="00CF0C6D">
        <w:rPr>
          <w:rStyle w:val="SAGETextFilename"/>
        </w:rPr>
        <w:t>App_Web_*.dll</w:t>
      </w:r>
      <w:r w:rsidR="00395E49">
        <w:t xml:space="preserve">) to </w:t>
      </w:r>
      <w:r w:rsidR="00CF0C6D">
        <w:t xml:space="preserve">the </w:t>
      </w:r>
      <w:r w:rsidR="00395E49">
        <w:t>Sage 300 web bin directory</w:t>
      </w:r>
      <w:r w:rsidR="00CF0C6D">
        <w:t>.</w:t>
      </w:r>
    </w:p>
    <w:p w14:paraId="570D42BC" w14:textId="77777777" w:rsidR="00395E49" w:rsidRDefault="00D679DE" w:rsidP="00D679DE">
      <w:pPr>
        <w:pStyle w:val="SAGENumberedList"/>
      </w:pPr>
      <w:r>
        <w:t xml:space="preserve">Copy </w:t>
      </w:r>
      <w:r w:rsidR="00CF0C6D">
        <w:t>compiled assembly</w:t>
      </w:r>
      <w:r w:rsidR="00395E49">
        <w:t xml:space="preserve"> files to</w:t>
      </w:r>
      <w:r w:rsidR="00CF0C6D">
        <w:t xml:space="preserve"> the</w:t>
      </w:r>
      <w:r w:rsidR="00395E49">
        <w:t xml:space="preserve"> Sa</w:t>
      </w:r>
      <w:r w:rsidR="006D1038">
        <w:t>ge 300 web bin directory</w:t>
      </w:r>
      <w:r w:rsidR="00CF0C6D">
        <w:t>.</w:t>
      </w:r>
    </w:p>
    <w:p w14:paraId="32C5FD84" w14:textId="77777777" w:rsidR="00395E49" w:rsidRDefault="006D1038" w:rsidP="006D1038">
      <w:pPr>
        <w:pStyle w:val="SAGEHeading2"/>
      </w:pPr>
      <w:bookmarkStart w:id="8" w:name="_Toc9420943"/>
      <w:r>
        <w:t>Compile</w:t>
      </w:r>
      <w:r w:rsidR="000C3158">
        <w:t xml:space="preserve"> and test</w:t>
      </w:r>
      <w:r>
        <w:t xml:space="preserve"> the solution</w:t>
      </w:r>
      <w:bookmarkEnd w:id="8"/>
    </w:p>
    <w:p w14:paraId="709B74E9" w14:textId="77777777" w:rsidR="00D679DE" w:rsidRDefault="00B43355" w:rsidP="00D679DE">
      <w:pPr>
        <w:pStyle w:val="SAGEBodyText"/>
      </w:pPr>
      <w:r>
        <w:t>In the wizard-</w:t>
      </w:r>
      <w:r w:rsidR="00D679DE">
        <w:t xml:space="preserve">generated web project, </w:t>
      </w:r>
      <w:r>
        <w:t>the</w:t>
      </w:r>
      <w:r w:rsidR="00D679DE">
        <w:t xml:space="preserve"> utility </w:t>
      </w:r>
      <w:r w:rsidR="00D679DE" w:rsidRPr="000C3158">
        <w:rPr>
          <w:rStyle w:val="SAGETextFilename"/>
        </w:rPr>
        <w:t>MergeISVProject.exe</w:t>
      </w:r>
      <w:r>
        <w:t xml:space="preserve"> is added to the</w:t>
      </w:r>
      <w:r w:rsidR="00D679DE">
        <w:t xml:space="preserve"> web project</w:t>
      </w:r>
      <w:r>
        <w:t xml:space="preserve"> as a</w:t>
      </w:r>
      <w:r w:rsidR="00D679DE">
        <w:t xml:space="preserve"> post-build event. </w:t>
      </w:r>
    </w:p>
    <w:p w14:paraId="16E1052F" w14:textId="77777777" w:rsidR="00D679DE" w:rsidRDefault="00D679DE" w:rsidP="00D679DE">
      <w:pPr>
        <w:pStyle w:val="SAGEBodyText"/>
      </w:pPr>
      <w:r>
        <w:t xml:space="preserve">When </w:t>
      </w:r>
      <w:r w:rsidR="00B43355">
        <w:t xml:space="preserve">you </w:t>
      </w:r>
      <w:r>
        <w:t xml:space="preserve">compile the solution projects in release mode, </w:t>
      </w:r>
      <w:r w:rsidR="00B43355">
        <w:t>all</w:t>
      </w:r>
      <w:r>
        <w:t xml:space="preserve"> views</w:t>
      </w:r>
      <w:r w:rsidR="00B43355">
        <w:t xml:space="preserve"> are compiled automatically and files are copied</w:t>
      </w:r>
      <w:r>
        <w:t xml:space="preserve"> to Sage 300 directories </w:t>
      </w:r>
      <w:r w:rsidR="00B43355">
        <w:t>to</w:t>
      </w:r>
      <w:r>
        <w:t xml:space="preserve"> hook up the developed application.</w:t>
      </w:r>
    </w:p>
    <w:p w14:paraId="51909D56" w14:textId="77777777" w:rsidR="00D679DE" w:rsidRPr="00D679DE" w:rsidRDefault="00D679DE" w:rsidP="00D679DE">
      <w:pPr>
        <w:pStyle w:val="SAGETaskIntro"/>
      </w:pPr>
      <w:r>
        <w:t>To compile</w:t>
      </w:r>
      <w:r w:rsidR="000C3158">
        <w:t xml:space="preserve"> and test</w:t>
      </w:r>
      <w:r>
        <w:t xml:space="preserve"> the solution:</w:t>
      </w:r>
    </w:p>
    <w:p w14:paraId="33F0CE19" w14:textId="77777777" w:rsidR="00395E49" w:rsidRDefault="00395E49" w:rsidP="00D679DE">
      <w:pPr>
        <w:pStyle w:val="SAGENumberedList"/>
        <w:numPr>
          <w:ilvl w:val="0"/>
          <w:numId w:val="47"/>
        </w:numPr>
      </w:pPr>
      <w:r>
        <w:t xml:space="preserve">Check that that </w:t>
      </w:r>
      <w:r w:rsidRPr="00473EAD">
        <w:rPr>
          <w:rStyle w:val="SAGETextFilename"/>
        </w:rPr>
        <w:t>{ModuleId}MenuDetails.xml</w:t>
      </w:r>
      <w:r w:rsidRPr="0030490E">
        <w:t xml:space="preserve"> is configure</w:t>
      </w:r>
      <w:r>
        <w:t xml:space="preserve">d correctly for the solution. </w:t>
      </w:r>
    </w:p>
    <w:p w14:paraId="381F7777" w14:textId="77777777" w:rsidR="00395E49" w:rsidRDefault="00395E49" w:rsidP="00395E49">
      <w:pPr>
        <w:pStyle w:val="SAGEIndentedText"/>
        <w:ind w:left="360"/>
      </w:pPr>
      <w:r w:rsidRPr="0030490E">
        <w:lastRenderedPageBreak/>
        <w:t xml:space="preserve">The menu item </w:t>
      </w:r>
      <w:r w:rsidRPr="00473EAD">
        <w:rPr>
          <w:rStyle w:val="SAGETextCodeinline"/>
        </w:rPr>
        <w:t>SecurityResourceKey</w:t>
      </w:r>
      <w:r w:rsidRPr="0030490E">
        <w:t xml:space="preserve"> should be consistent with </w:t>
      </w:r>
      <w:r>
        <w:t xml:space="preserve">the </w:t>
      </w:r>
      <w:r w:rsidRPr="0030490E">
        <w:t xml:space="preserve">registered resource ID in </w:t>
      </w:r>
      <w:r>
        <w:t xml:space="preserve">the </w:t>
      </w:r>
      <w:r w:rsidRPr="0030490E">
        <w:t>desktop module application.</w:t>
      </w:r>
    </w:p>
    <w:p w14:paraId="2A36D6AA" w14:textId="77777777" w:rsidR="00395E49" w:rsidRDefault="00395E49" w:rsidP="00395E49">
      <w:pPr>
        <w:pStyle w:val="SAGENumberedList"/>
      </w:pPr>
      <w:r>
        <w:t>C</w:t>
      </w:r>
      <w:r w:rsidRPr="0030490E">
        <w:t>hange the appli</w:t>
      </w:r>
      <w:r>
        <w:t>cation solution to release mode and</w:t>
      </w:r>
      <w:r w:rsidRPr="0030490E">
        <w:t xml:space="preserve"> build the solution. </w:t>
      </w:r>
    </w:p>
    <w:p w14:paraId="14D607B6" w14:textId="77777777" w:rsidR="00395E49" w:rsidRDefault="00395E49" w:rsidP="00395E49">
      <w:pPr>
        <w:pStyle w:val="SAGEIndentedText"/>
        <w:ind w:left="360"/>
      </w:pPr>
      <w:r>
        <w:t xml:space="preserve">This compiles </w:t>
      </w:r>
      <w:r w:rsidRPr="0030490E">
        <w:t xml:space="preserve">views and </w:t>
      </w:r>
      <w:r>
        <w:t>copies</w:t>
      </w:r>
      <w:r w:rsidRPr="0030490E">
        <w:t xml:space="preserve"> all the necessary files to Sage 300 </w:t>
      </w:r>
      <w:r>
        <w:t>web screens</w:t>
      </w:r>
      <w:r w:rsidRPr="0030490E">
        <w:t xml:space="preserve"> directories for integration.</w:t>
      </w:r>
    </w:p>
    <w:p w14:paraId="71F27D52" w14:textId="77777777" w:rsidR="00395E49" w:rsidRDefault="00395E49" w:rsidP="00395E49">
      <w:pPr>
        <w:pStyle w:val="SAGENumberedList"/>
      </w:pPr>
      <w:r>
        <w:t>Open the Sage 300 desktop application, and in Administrative Services, use the Data Activation screen to activate your application.</w:t>
      </w:r>
    </w:p>
    <w:p w14:paraId="7EBEB96F" w14:textId="77777777" w:rsidR="00395E49" w:rsidRDefault="00395E49" w:rsidP="00395E49">
      <w:pPr>
        <w:pStyle w:val="SAGENumberedList"/>
      </w:pPr>
      <w:r>
        <w:t>Open a browser and sign in to Sage 300 web screens.</w:t>
      </w:r>
    </w:p>
    <w:p w14:paraId="75DCC0E5" w14:textId="77777777" w:rsidR="00395E49" w:rsidRPr="00395E49" w:rsidRDefault="00395E49" w:rsidP="00841C3C">
      <w:pPr>
        <w:pStyle w:val="SAGEIndentedText"/>
        <w:ind w:left="360"/>
      </w:pPr>
      <w:r>
        <w:t>The module menu for your application now</w:t>
      </w:r>
      <w:r w:rsidR="00841C3C">
        <w:t xml:space="preserve"> appears on the navigation menu.</w:t>
      </w:r>
    </w:p>
    <w:sectPr w:rsidR="00395E49" w:rsidRPr="00395E49" w:rsidSect="00395E49">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98ADB" w14:textId="77777777" w:rsidR="00473F1D" w:rsidRDefault="00473F1D" w:rsidP="00713520">
      <w:pPr>
        <w:spacing w:line="240" w:lineRule="auto"/>
      </w:pPr>
      <w:r>
        <w:separator/>
      </w:r>
    </w:p>
    <w:p w14:paraId="77C0FAE0" w14:textId="77777777" w:rsidR="00473F1D" w:rsidRDefault="00473F1D"/>
  </w:endnote>
  <w:endnote w:type="continuationSeparator" w:id="0">
    <w:p w14:paraId="69EEF368" w14:textId="77777777" w:rsidR="00473F1D" w:rsidRDefault="00473F1D" w:rsidP="00713520">
      <w:pPr>
        <w:spacing w:line="240" w:lineRule="auto"/>
      </w:pPr>
      <w:r>
        <w:continuationSeparator/>
      </w:r>
    </w:p>
    <w:p w14:paraId="0EFCCD54" w14:textId="77777777" w:rsidR="00473F1D" w:rsidRDefault="00473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2D61A" w14:textId="77777777" w:rsidR="00F05D68" w:rsidRDefault="00F05D68" w:rsidP="009C742D">
    <w:pPr>
      <w:pStyle w:val="SAGEFooter"/>
    </w:pPr>
    <w:r>
      <w:t xml:space="preserve">Product manual ¦ </w:t>
    </w:r>
    <w:r>
      <w:fldChar w:fldCharType="begin"/>
    </w:r>
    <w:r>
      <w:instrText xml:space="preserve"> STYLEREF  "_Cover date" </w:instrText>
    </w:r>
    <w:r>
      <w:fldChar w:fldCharType="separate"/>
    </w:r>
    <w:r w:rsidR="0094630E">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0D06E3A" wp14:editId="77217C6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5C602" w14:textId="77777777" w:rsidR="00F05D68" w:rsidRDefault="00F05D68">
    <w:pPr>
      <w:pStyle w:val="Footer"/>
    </w:pPr>
  </w:p>
  <w:p w14:paraId="4A2A0B46" w14:textId="77777777" w:rsidR="00F05D68" w:rsidRDefault="00F05D6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57AD1E52" w14:textId="77777777" w:rsidTr="0081634F">
      <w:tc>
        <w:tcPr>
          <w:tcW w:w="6804" w:type="dxa"/>
          <w:vAlign w:val="bottom"/>
        </w:tcPr>
        <w:p w14:paraId="65217547" w14:textId="2C658543" w:rsidR="00F05D68" w:rsidRPr="001872FE" w:rsidRDefault="008937E4" w:rsidP="003F19C5">
          <w:pPr>
            <w:pStyle w:val="SAGEFooter"/>
          </w:pPr>
          <w:fldSimple w:instr=" STYLEREF  SAGE_Title  \* MERGEFORMAT ">
            <w:r w:rsidR="00B52B31">
              <w:rPr>
                <w:noProof/>
              </w:rPr>
              <w:t>Sage 300 Web Screens SDK</w:t>
            </w:r>
          </w:fldSimple>
          <w:r w:rsidR="006D1038">
            <w:rPr>
              <w:noProof/>
            </w:rPr>
            <w:t xml:space="preserve"> – Developing a New Application</w:t>
          </w:r>
        </w:p>
      </w:tc>
      <w:tc>
        <w:tcPr>
          <w:tcW w:w="1983" w:type="dxa"/>
          <w:vAlign w:val="bottom"/>
        </w:tcPr>
        <w:sdt>
          <w:sdtPr>
            <w:id w:val="41648444"/>
            <w:docPartObj>
              <w:docPartGallery w:val="Page Numbers (Top of Page)"/>
              <w:docPartUnique/>
            </w:docPartObj>
          </w:sdtPr>
          <w:sdtEndPr/>
          <w:sdtContent>
            <w:p w14:paraId="4F9D114A" w14:textId="77777777" w:rsidR="00F05D68" w:rsidRDefault="00F05D68"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11</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77112D9" w14:textId="77777777" w:rsidR="00F05D68" w:rsidRDefault="00F05D68" w:rsidP="00A6168E">
    <w:pPr>
      <w:pStyle w:val="1pt"/>
      <w:tabs>
        <w:tab w:val="left" w:pos="1695"/>
      </w:tabs>
    </w:pPr>
    <w:r>
      <w:tab/>
    </w:r>
  </w:p>
  <w:p w14:paraId="37ECC741" w14:textId="77777777" w:rsidR="00F05D68" w:rsidRDefault="00F05D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F05D68" w14:paraId="7EC38FEF" w14:textId="77777777" w:rsidTr="001D202A">
      <w:tc>
        <w:tcPr>
          <w:tcW w:w="6804" w:type="dxa"/>
          <w:vAlign w:val="bottom"/>
        </w:tcPr>
        <w:p w14:paraId="19A440B3" w14:textId="74564DDA" w:rsidR="00F05D68" w:rsidRPr="001872FE" w:rsidRDefault="008937E4" w:rsidP="00A6168E">
          <w:pPr>
            <w:pStyle w:val="SAGEFooter"/>
          </w:pPr>
          <w:fldSimple w:instr=" STYLEREF  SAGE_Title  \* MERGEFORMAT ">
            <w:r w:rsidR="00B52B31">
              <w:rPr>
                <w:noProof/>
              </w:rPr>
              <w:t>Sage 300 Web Screens SDK</w:t>
            </w:r>
          </w:fldSimple>
          <w:r w:rsidR="006D1038">
            <w:rPr>
              <w:noProof/>
            </w:rPr>
            <w:t xml:space="preserve"> – Developing a New Application</w:t>
          </w:r>
        </w:p>
      </w:tc>
      <w:tc>
        <w:tcPr>
          <w:tcW w:w="1983" w:type="dxa"/>
          <w:vAlign w:val="bottom"/>
        </w:tcPr>
        <w:sdt>
          <w:sdtPr>
            <w:id w:val="1142309962"/>
            <w:docPartObj>
              <w:docPartGallery w:val="Page Numbers (Top of Page)"/>
              <w:docPartUnique/>
            </w:docPartObj>
          </w:sdtPr>
          <w:sdtEndPr/>
          <w:sdtContent>
            <w:p w14:paraId="4D52DBB5" w14:textId="77777777" w:rsidR="00F05D68" w:rsidRDefault="00F05D68"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D35E5E">
                <w:rPr>
                  <w:noProof/>
                </w:rPr>
                <w:t>10</w:t>
              </w:r>
              <w:r>
                <w:rPr>
                  <w:sz w:val="24"/>
                  <w:szCs w:val="24"/>
                </w:rPr>
                <w:fldChar w:fldCharType="end"/>
              </w:r>
              <w:r>
                <w:t xml:space="preserve"> of </w:t>
              </w:r>
              <w:r>
                <w:fldChar w:fldCharType="begin"/>
              </w:r>
              <w:r>
                <w:instrText xml:space="preserve"> NUMPAGES  </w:instrText>
              </w:r>
              <w:r>
                <w:fldChar w:fldCharType="separate"/>
              </w:r>
              <w:r w:rsidR="00D35E5E">
                <w:rPr>
                  <w:noProof/>
                </w:rPr>
                <w:t>11</w:t>
              </w:r>
              <w:r>
                <w:rPr>
                  <w:noProof/>
                </w:rPr>
                <w:fldChar w:fldCharType="end"/>
              </w:r>
            </w:p>
          </w:sdtContent>
        </w:sdt>
      </w:tc>
    </w:tr>
  </w:tbl>
  <w:p w14:paraId="2F75B438" w14:textId="77777777" w:rsidR="00F05D68" w:rsidRDefault="00F0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0C612" w14:textId="77777777" w:rsidR="00473F1D" w:rsidRDefault="00473F1D" w:rsidP="00713520">
      <w:pPr>
        <w:spacing w:line="240" w:lineRule="auto"/>
      </w:pPr>
    </w:p>
    <w:p w14:paraId="6CDB4806" w14:textId="77777777" w:rsidR="00473F1D" w:rsidRDefault="00473F1D"/>
  </w:footnote>
  <w:footnote w:type="continuationSeparator" w:id="0">
    <w:p w14:paraId="120A6097" w14:textId="77777777" w:rsidR="00473F1D" w:rsidRDefault="00473F1D" w:rsidP="00713520">
      <w:pPr>
        <w:spacing w:line="240" w:lineRule="auto"/>
      </w:pPr>
    </w:p>
    <w:p w14:paraId="33283768" w14:textId="77777777" w:rsidR="00473F1D" w:rsidRDefault="00473F1D"/>
  </w:footnote>
  <w:footnote w:type="continuationNotice" w:id="1">
    <w:p w14:paraId="0CBA5A22" w14:textId="77777777" w:rsidR="00473F1D" w:rsidRDefault="00473F1D">
      <w:pPr>
        <w:spacing w:line="240" w:lineRule="auto"/>
      </w:pPr>
    </w:p>
    <w:p w14:paraId="64208192" w14:textId="77777777" w:rsidR="00473F1D" w:rsidRDefault="00473F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D52CF" w14:textId="77777777" w:rsidR="00F05D68" w:rsidRDefault="00F05D68" w:rsidP="0015531F">
    <w:pPr>
      <w:pStyle w:val="Header"/>
    </w:pPr>
    <w:r w:rsidRPr="00D302D1">
      <w:rPr>
        <w:noProof/>
        <w:lang w:val="en-US"/>
      </w:rPr>
      <w:drawing>
        <wp:anchor distT="0" distB="0" distL="114300" distR="114300" simplePos="0" relativeHeight="251659264" behindDoc="1" locked="1" layoutInCell="1" allowOverlap="1" wp14:anchorId="5AAEC413" wp14:editId="7DA4F78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79E9D59" w14:textId="77777777" w:rsidR="00F05D68" w:rsidRDefault="00F05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120C8" w14:textId="77777777" w:rsidR="00645FCA" w:rsidRDefault="00645F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C184C" w14:textId="77777777" w:rsidR="00F05D68" w:rsidRDefault="00F05D68">
    <w:pPr>
      <w:pStyle w:val="Header"/>
    </w:pPr>
  </w:p>
  <w:p w14:paraId="7FDD05EE" w14:textId="77777777" w:rsidR="00F05D68" w:rsidRDefault="00F05D6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0B0E" w14:textId="44C7822F" w:rsidR="00F05D68" w:rsidRPr="003125A0" w:rsidRDefault="00473F1D" w:rsidP="0079162B">
    <w:pPr>
      <w:pStyle w:val="SAGEHeader"/>
    </w:pPr>
    <w:r>
      <w:fldChar w:fldCharType="begin"/>
    </w:r>
    <w:r>
      <w:instrText xml:space="preserve"> STYLEREF  "SAGE_Heading 1"  \* MERGEFORMAT </w:instrText>
    </w:r>
    <w:r>
      <w:fldChar w:fldCharType="separate"/>
    </w:r>
    <w:r w:rsidR="00B52B31">
      <w:rPr>
        <w:noProof/>
      </w:rPr>
      <w:t>Compiling and testing the developed application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5BCAE" w14:textId="77777777" w:rsidR="00F05D68" w:rsidRDefault="00F05D6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45A72" w14:textId="77777777" w:rsidR="006D1038" w:rsidRDefault="006D10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0.25pt;height:20.25pt" o:bullet="t">
        <v:imagedata r:id="rId1" o:title="clip_image001"/>
      </v:shape>
    </w:pict>
  </w:numPicBullet>
  <w:numPicBullet w:numPicBulletId="1">
    <w:pict>
      <v:shape id="_x0000_i1031"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D99526E"/>
    <w:multiLevelType w:val="hybridMultilevel"/>
    <w:tmpl w:val="37AC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FCA"/>
    <w:rsid w:val="00001F84"/>
    <w:rsid w:val="0000396C"/>
    <w:rsid w:val="00004D7E"/>
    <w:rsid w:val="00011119"/>
    <w:rsid w:val="00015884"/>
    <w:rsid w:val="0001756A"/>
    <w:rsid w:val="00024655"/>
    <w:rsid w:val="00026556"/>
    <w:rsid w:val="00026E2D"/>
    <w:rsid w:val="000332BF"/>
    <w:rsid w:val="000347FA"/>
    <w:rsid w:val="0003598D"/>
    <w:rsid w:val="000373BC"/>
    <w:rsid w:val="00044C65"/>
    <w:rsid w:val="00045837"/>
    <w:rsid w:val="00046957"/>
    <w:rsid w:val="00050A70"/>
    <w:rsid w:val="00053262"/>
    <w:rsid w:val="000546D6"/>
    <w:rsid w:val="00057A33"/>
    <w:rsid w:val="00063553"/>
    <w:rsid w:val="00063C74"/>
    <w:rsid w:val="00065734"/>
    <w:rsid w:val="00066DF2"/>
    <w:rsid w:val="00070048"/>
    <w:rsid w:val="000743BE"/>
    <w:rsid w:val="00077419"/>
    <w:rsid w:val="00083958"/>
    <w:rsid w:val="00083991"/>
    <w:rsid w:val="000849C5"/>
    <w:rsid w:val="00094F2F"/>
    <w:rsid w:val="00095728"/>
    <w:rsid w:val="00096BBB"/>
    <w:rsid w:val="000A0E76"/>
    <w:rsid w:val="000A5542"/>
    <w:rsid w:val="000A7D67"/>
    <w:rsid w:val="000B2C0A"/>
    <w:rsid w:val="000B324F"/>
    <w:rsid w:val="000B45D0"/>
    <w:rsid w:val="000B4944"/>
    <w:rsid w:val="000B73C1"/>
    <w:rsid w:val="000C3158"/>
    <w:rsid w:val="000C31EA"/>
    <w:rsid w:val="000C3ACD"/>
    <w:rsid w:val="000C5370"/>
    <w:rsid w:val="000D184D"/>
    <w:rsid w:val="000D352D"/>
    <w:rsid w:val="000D3635"/>
    <w:rsid w:val="000D3EC7"/>
    <w:rsid w:val="000D68A6"/>
    <w:rsid w:val="000E187F"/>
    <w:rsid w:val="000E248A"/>
    <w:rsid w:val="000E600D"/>
    <w:rsid w:val="001016F3"/>
    <w:rsid w:val="00106EF1"/>
    <w:rsid w:val="00107896"/>
    <w:rsid w:val="00111F8F"/>
    <w:rsid w:val="001154B7"/>
    <w:rsid w:val="0011715D"/>
    <w:rsid w:val="00117B53"/>
    <w:rsid w:val="00124850"/>
    <w:rsid w:val="001266B2"/>
    <w:rsid w:val="0012795B"/>
    <w:rsid w:val="00130D4C"/>
    <w:rsid w:val="001363F2"/>
    <w:rsid w:val="00142BD0"/>
    <w:rsid w:val="00144CCC"/>
    <w:rsid w:val="00151702"/>
    <w:rsid w:val="001531BF"/>
    <w:rsid w:val="00153E5B"/>
    <w:rsid w:val="0015531F"/>
    <w:rsid w:val="00155608"/>
    <w:rsid w:val="00157D72"/>
    <w:rsid w:val="00163518"/>
    <w:rsid w:val="00163DB2"/>
    <w:rsid w:val="00167BBE"/>
    <w:rsid w:val="00170CCE"/>
    <w:rsid w:val="001724B0"/>
    <w:rsid w:val="00174D71"/>
    <w:rsid w:val="00174EAA"/>
    <w:rsid w:val="001758B0"/>
    <w:rsid w:val="00177501"/>
    <w:rsid w:val="0017782A"/>
    <w:rsid w:val="00186840"/>
    <w:rsid w:val="001872FE"/>
    <w:rsid w:val="001905CD"/>
    <w:rsid w:val="00192061"/>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13941"/>
    <w:rsid w:val="002144F8"/>
    <w:rsid w:val="0022441C"/>
    <w:rsid w:val="00227F92"/>
    <w:rsid w:val="00230416"/>
    <w:rsid w:val="0023359D"/>
    <w:rsid w:val="002341CE"/>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49"/>
    <w:rsid w:val="00395EC4"/>
    <w:rsid w:val="003A3491"/>
    <w:rsid w:val="003A3C23"/>
    <w:rsid w:val="003A3FA1"/>
    <w:rsid w:val="003A5342"/>
    <w:rsid w:val="003B18B8"/>
    <w:rsid w:val="003B3086"/>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4B72"/>
    <w:rsid w:val="003F53A9"/>
    <w:rsid w:val="003F6196"/>
    <w:rsid w:val="00401512"/>
    <w:rsid w:val="004019F2"/>
    <w:rsid w:val="00403C95"/>
    <w:rsid w:val="004046D4"/>
    <w:rsid w:val="004047DA"/>
    <w:rsid w:val="00404BF4"/>
    <w:rsid w:val="00406E56"/>
    <w:rsid w:val="00412C5F"/>
    <w:rsid w:val="00413C47"/>
    <w:rsid w:val="004140FD"/>
    <w:rsid w:val="00416CB8"/>
    <w:rsid w:val="00420B27"/>
    <w:rsid w:val="004255C2"/>
    <w:rsid w:val="004317E2"/>
    <w:rsid w:val="00432A84"/>
    <w:rsid w:val="00442791"/>
    <w:rsid w:val="00442B8D"/>
    <w:rsid w:val="00443242"/>
    <w:rsid w:val="004446D9"/>
    <w:rsid w:val="00445394"/>
    <w:rsid w:val="004460F0"/>
    <w:rsid w:val="004539AF"/>
    <w:rsid w:val="00457367"/>
    <w:rsid w:val="004673D9"/>
    <w:rsid w:val="00473888"/>
    <w:rsid w:val="00473F1D"/>
    <w:rsid w:val="00474095"/>
    <w:rsid w:val="004751B5"/>
    <w:rsid w:val="00475B9D"/>
    <w:rsid w:val="00481860"/>
    <w:rsid w:val="004876D2"/>
    <w:rsid w:val="00491684"/>
    <w:rsid w:val="00496D29"/>
    <w:rsid w:val="00497399"/>
    <w:rsid w:val="004A0AA5"/>
    <w:rsid w:val="004A0B07"/>
    <w:rsid w:val="004A0CD5"/>
    <w:rsid w:val="004A309B"/>
    <w:rsid w:val="004A5734"/>
    <w:rsid w:val="004A6EE5"/>
    <w:rsid w:val="004B3389"/>
    <w:rsid w:val="004B3CD6"/>
    <w:rsid w:val="004B5C1D"/>
    <w:rsid w:val="004B5E08"/>
    <w:rsid w:val="004B67E7"/>
    <w:rsid w:val="004C13FD"/>
    <w:rsid w:val="004C7F9F"/>
    <w:rsid w:val="004D17AF"/>
    <w:rsid w:val="004D3AC3"/>
    <w:rsid w:val="004D6342"/>
    <w:rsid w:val="004D6D4D"/>
    <w:rsid w:val="004D7F49"/>
    <w:rsid w:val="004E3437"/>
    <w:rsid w:val="004E4744"/>
    <w:rsid w:val="004E57B0"/>
    <w:rsid w:val="004F4F8E"/>
    <w:rsid w:val="004F7595"/>
    <w:rsid w:val="00501300"/>
    <w:rsid w:val="00512B76"/>
    <w:rsid w:val="005135C7"/>
    <w:rsid w:val="00513AAE"/>
    <w:rsid w:val="00514C37"/>
    <w:rsid w:val="00515182"/>
    <w:rsid w:val="00515841"/>
    <w:rsid w:val="00520E16"/>
    <w:rsid w:val="005219CA"/>
    <w:rsid w:val="0052410E"/>
    <w:rsid w:val="00524E42"/>
    <w:rsid w:val="005306AD"/>
    <w:rsid w:val="00532394"/>
    <w:rsid w:val="005346D6"/>
    <w:rsid w:val="005352A0"/>
    <w:rsid w:val="00543D98"/>
    <w:rsid w:val="005534B5"/>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3572"/>
    <w:rsid w:val="005A38A5"/>
    <w:rsid w:val="005A5E9A"/>
    <w:rsid w:val="005A647C"/>
    <w:rsid w:val="005B112A"/>
    <w:rsid w:val="005B6E66"/>
    <w:rsid w:val="005C0206"/>
    <w:rsid w:val="005C0B35"/>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212E8"/>
    <w:rsid w:val="00623CA4"/>
    <w:rsid w:val="00633471"/>
    <w:rsid w:val="0063419D"/>
    <w:rsid w:val="0063448B"/>
    <w:rsid w:val="0063492F"/>
    <w:rsid w:val="00637916"/>
    <w:rsid w:val="0064333C"/>
    <w:rsid w:val="00645353"/>
    <w:rsid w:val="00645E1F"/>
    <w:rsid w:val="00645FCA"/>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7D46"/>
    <w:rsid w:val="00691E77"/>
    <w:rsid w:val="00693560"/>
    <w:rsid w:val="006A05A9"/>
    <w:rsid w:val="006A6CD3"/>
    <w:rsid w:val="006B0D75"/>
    <w:rsid w:val="006C17A2"/>
    <w:rsid w:val="006C49EC"/>
    <w:rsid w:val="006C50EB"/>
    <w:rsid w:val="006C52B2"/>
    <w:rsid w:val="006C7ADA"/>
    <w:rsid w:val="006D1038"/>
    <w:rsid w:val="006D16D5"/>
    <w:rsid w:val="006D4B47"/>
    <w:rsid w:val="006D66A1"/>
    <w:rsid w:val="006E11C4"/>
    <w:rsid w:val="006E529D"/>
    <w:rsid w:val="006E6433"/>
    <w:rsid w:val="006E657C"/>
    <w:rsid w:val="006E7EBC"/>
    <w:rsid w:val="006F621B"/>
    <w:rsid w:val="007115EA"/>
    <w:rsid w:val="00713520"/>
    <w:rsid w:val="007149E8"/>
    <w:rsid w:val="00714B3A"/>
    <w:rsid w:val="00715592"/>
    <w:rsid w:val="007201F8"/>
    <w:rsid w:val="00720F31"/>
    <w:rsid w:val="00722074"/>
    <w:rsid w:val="00725062"/>
    <w:rsid w:val="00726F8F"/>
    <w:rsid w:val="00735FF3"/>
    <w:rsid w:val="00740028"/>
    <w:rsid w:val="007454EE"/>
    <w:rsid w:val="00745D0E"/>
    <w:rsid w:val="00751F57"/>
    <w:rsid w:val="00751FCB"/>
    <w:rsid w:val="007544C1"/>
    <w:rsid w:val="007548FE"/>
    <w:rsid w:val="00760420"/>
    <w:rsid w:val="007608BB"/>
    <w:rsid w:val="00762005"/>
    <w:rsid w:val="00762FB0"/>
    <w:rsid w:val="007673E5"/>
    <w:rsid w:val="00770E43"/>
    <w:rsid w:val="007747EF"/>
    <w:rsid w:val="00777D46"/>
    <w:rsid w:val="0079162B"/>
    <w:rsid w:val="007A578E"/>
    <w:rsid w:val="007B0499"/>
    <w:rsid w:val="007B61A7"/>
    <w:rsid w:val="007C034F"/>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AB6"/>
    <w:rsid w:val="00841C3C"/>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681"/>
    <w:rsid w:val="00876872"/>
    <w:rsid w:val="00883216"/>
    <w:rsid w:val="00885136"/>
    <w:rsid w:val="008912D5"/>
    <w:rsid w:val="008937E4"/>
    <w:rsid w:val="0089487A"/>
    <w:rsid w:val="00897E78"/>
    <w:rsid w:val="008A67C5"/>
    <w:rsid w:val="008A6BBF"/>
    <w:rsid w:val="008B0822"/>
    <w:rsid w:val="008B42F2"/>
    <w:rsid w:val="008B580E"/>
    <w:rsid w:val="008B6422"/>
    <w:rsid w:val="008C2150"/>
    <w:rsid w:val="008C4812"/>
    <w:rsid w:val="008C5D6F"/>
    <w:rsid w:val="008C7292"/>
    <w:rsid w:val="008C7CD2"/>
    <w:rsid w:val="008D3A99"/>
    <w:rsid w:val="008E772E"/>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8E9"/>
    <w:rsid w:val="009353BC"/>
    <w:rsid w:val="009363EE"/>
    <w:rsid w:val="00936A4E"/>
    <w:rsid w:val="00936C9F"/>
    <w:rsid w:val="00941D79"/>
    <w:rsid w:val="00942264"/>
    <w:rsid w:val="0094630E"/>
    <w:rsid w:val="00954566"/>
    <w:rsid w:val="0096299A"/>
    <w:rsid w:val="009647F5"/>
    <w:rsid w:val="009672D4"/>
    <w:rsid w:val="00971886"/>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100D8"/>
    <w:rsid w:val="00A15A59"/>
    <w:rsid w:val="00A16D61"/>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B06D06"/>
    <w:rsid w:val="00B174EC"/>
    <w:rsid w:val="00B26BC0"/>
    <w:rsid w:val="00B26F18"/>
    <w:rsid w:val="00B32DAD"/>
    <w:rsid w:val="00B34B3F"/>
    <w:rsid w:val="00B36915"/>
    <w:rsid w:val="00B40B1F"/>
    <w:rsid w:val="00B42267"/>
    <w:rsid w:val="00B43355"/>
    <w:rsid w:val="00B4427C"/>
    <w:rsid w:val="00B46178"/>
    <w:rsid w:val="00B473F0"/>
    <w:rsid w:val="00B52B31"/>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F2E01"/>
    <w:rsid w:val="00BF41BB"/>
    <w:rsid w:val="00BF74DF"/>
    <w:rsid w:val="00C00ED6"/>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776A2"/>
    <w:rsid w:val="00C8307E"/>
    <w:rsid w:val="00C84765"/>
    <w:rsid w:val="00C91212"/>
    <w:rsid w:val="00C93677"/>
    <w:rsid w:val="00C952BB"/>
    <w:rsid w:val="00C95D9B"/>
    <w:rsid w:val="00C96388"/>
    <w:rsid w:val="00C97BC7"/>
    <w:rsid w:val="00CA504E"/>
    <w:rsid w:val="00CA7D2D"/>
    <w:rsid w:val="00CB39CB"/>
    <w:rsid w:val="00CB45A6"/>
    <w:rsid w:val="00CB5ADC"/>
    <w:rsid w:val="00CC5583"/>
    <w:rsid w:val="00CC5694"/>
    <w:rsid w:val="00CD10D0"/>
    <w:rsid w:val="00CD43F0"/>
    <w:rsid w:val="00CD5C6B"/>
    <w:rsid w:val="00CD6133"/>
    <w:rsid w:val="00CE028C"/>
    <w:rsid w:val="00CE3B91"/>
    <w:rsid w:val="00CE3C73"/>
    <w:rsid w:val="00CE5D6C"/>
    <w:rsid w:val="00CF0C6D"/>
    <w:rsid w:val="00CF10C5"/>
    <w:rsid w:val="00CF1CD9"/>
    <w:rsid w:val="00CF21D0"/>
    <w:rsid w:val="00CF53D7"/>
    <w:rsid w:val="00CF799E"/>
    <w:rsid w:val="00D04F5A"/>
    <w:rsid w:val="00D04FE5"/>
    <w:rsid w:val="00D131EB"/>
    <w:rsid w:val="00D13E04"/>
    <w:rsid w:val="00D16AF6"/>
    <w:rsid w:val="00D23AB4"/>
    <w:rsid w:val="00D26A6E"/>
    <w:rsid w:val="00D27FB0"/>
    <w:rsid w:val="00D302D1"/>
    <w:rsid w:val="00D316A8"/>
    <w:rsid w:val="00D316AC"/>
    <w:rsid w:val="00D33510"/>
    <w:rsid w:val="00D33DC0"/>
    <w:rsid w:val="00D35E5E"/>
    <w:rsid w:val="00D53358"/>
    <w:rsid w:val="00D53965"/>
    <w:rsid w:val="00D53A22"/>
    <w:rsid w:val="00D54A0F"/>
    <w:rsid w:val="00D6105C"/>
    <w:rsid w:val="00D63492"/>
    <w:rsid w:val="00D63856"/>
    <w:rsid w:val="00D66359"/>
    <w:rsid w:val="00D679DE"/>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C0728"/>
    <w:rsid w:val="00DC282D"/>
    <w:rsid w:val="00DC2EB3"/>
    <w:rsid w:val="00DC4EAC"/>
    <w:rsid w:val="00DD188C"/>
    <w:rsid w:val="00DD5291"/>
    <w:rsid w:val="00DD619E"/>
    <w:rsid w:val="00DE23AD"/>
    <w:rsid w:val="00DF72CD"/>
    <w:rsid w:val="00E00F94"/>
    <w:rsid w:val="00E02292"/>
    <w:rsid w:val="00E03380"/>
    <w:rsid w:val="00E0589D"/>
    <w:rsid w:val="00E05CDC"/>
    <w:rsid w:val="00E06235"/>
    <w:rsid w:val="00E1322B"/>
    <w:rsid w:val="00E14E7F"/>
    <w:rsid w:val="00E17AD3"/>
    <w:rsid w:val="00E25AC2"/>
    <w:rsid w:val="00E27DFA"/>
    <w:rsid w:val="00E30679"/>
    <w:rsid w:val="00E313C4"/>
    <w:rsid w:val="00E34309"/>
    <w:rsid w:val="00E434C8"/>
    <w:rsid w:val="00E47880"/>
    <w:rsid w:val="00E569FC"/>
    <w:rsid w:val="00E575A7"/>
    <w:rsid w:val="00E67604"/>
    <w:rsid w:val="00E67B5D"/>
    <w:rsid w:val="00E728BA"/>
    <w:rsid w:val="00E86C5B"/>
    <w:rsid w:val="00E87A00"/>
    <w:rsid w:val="00E95B1B"/>
    <w:rsid w:val="00E97F05"/>
    <w:rsid w:val="00EA0223"/>
    <w:rsid w:val="00EA1A4F"/>
    <w:rsid w:val="00EA6F2E"/>
    <w:rsid w:val="00EA7BE7"/>
    <w:rsid w:val="00EB0B00"/>
    <w:rsid w:val="00EB12C7"/>
    <w:rsid w:val="00EC6370"/>
    <w:rsid w:val="00ED2548"/>
    <w:rsid w:val="00ED3D7D"/>
    <w:rsid w:val="00ED79EC"/>
    <w:rsid w:val="00EE0CFC"/>
    <w:rsid w:val="00EE5CC4"/>
    <w:rsid w:val="00EE6865"/>
    <w:rsid w:val="00EE78D2"/>
    <w:rsid w:val="00EF3CC6"/>
    <w:rsid w:val="00EF5755"/>
    <w:rsid w:val="00F05534"/>
    <w:rsid w:val="00F05D68"/>
    <w:rsid w:val="00F1701C"/>
    <w:rsid w:val="00F239EF"/>
    <w:rsid w:val="00F252CD"/>
    <w:rsid w:val="00F301AC"/>
    <w:rsid w:val="00F36101"/>
    <w:rsid w:val="00F378EE"/>
    <w:rsid w:val="00F37E44"/>
    <w:rsid w:val="00F45BAA"/>
    <w:rsid w:val="00F4739A"/>
    <w:rsid w:val="00F50D7F"/>
    <w:rsid w:val="00F535F0"/>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6A5B7"/>
  <w15:docId w15:val="{CA73BCD8-754C-4A46-8D50-EB9DF27C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BF2E01"/>
    <w:pPr>
      <w:keepNext/>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BF2E01"/>
    <w:pPr>
      <w:keepNext/>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5A38A5"/>
    <w:pPr>
      <w:keepNext/>
      <w:numPr>
        <w:ilvl w:val="2"/>
        <w:numId w:val="34"/>
      </w:numPr>
      <w:spacing w:before="240" w:after="120"/>
      <w:ind w:left="0" w:firstLine="0"/>
      <w:contextualSpacing/>
      <w:outlineLvl w:val="2"/>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BF2E01"/>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301D86"/>
    <w:pPr>
      <w:tabs>
        <w:tab w:val="clear" w:pos="737"/>
        <w:tab w:val="clear" w:pos="6997"/>
        <w:tab w:val="left" w:pos="576"/>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1758B0"/>
    <w:pPr>
      <w:spacing w:before="60" w:after="60" w:line="240" w:lineRule="auto"/>
      <w:ind w:left="113" w:right="113"/>
    </w:pPr>
    <w:tblPr>
      <w:tblStyleRowBandSize w:val="1"/>
      <w:tblBorders>
        <w:insideH w:val="single" w:sz="4" w:space="0" w:color="2B2421" w:themeColor="tex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5A38A5"/>
    <w:pPr>
      <w:keepNext/>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CE028C"/>
    <w:pPr>
      <w:framePr w:w="4536" w:hSpace="680" w:vSpace="284" w:wrap="around" w:vAnchor="text" w:hAnchor="margin" w:y="1"/>
      <w:spacing w:after="0" w:line="480" w:lineRule="exact"/>
    </w:pPr>
    <w:rPr>
      <w:rFonts w:ascii="Arial" w:hAnsi="Arial"/>
      <w:color w:val="2E3456"/>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E30679"/>
    <w:pPr>
      <w:spacing w:after="0"/>
    </w:pPr>
    <w:tblPr>
      <w:tblBorders>
        <w:top w:val="single" w:sz="4" w:space="0" w:color="2B2421" w:themeColor="text1"/>
        <w:left w:val="single" w:sz="4" w:space="0" w:color="2B2421" w:themeColor="text1"/>
        <w:bottom w:val="single" w:sz="4" w:space="0" w:color="2B2421" w:themeColor="text1"/>
        <w:right w:val="single" w:sz="4" w:space="0" w:color="2B2421" w:themeColor="text1"/>
        <w:insideH w:val="none" w:sz="0" w:space="0" w:color="auto"/>
        <w:insideV w:val="single" w:sz="4" w:space="0" w:color="2B2421" w:themeColor="text1"/>
      </w:tblBorders>
    </w:tblPr>
    <w:tcPr>
      <w:shd w:val="clear" w:color="auto" w:fill="auto"/>
    </w:tcPr>
    <w:tblStylePr w:type="firstRow">
      <w:rPr>
        <w:rFonts w:asciiTheme="minorHAnsi" w:hAnsiTheme="minorHAnsi"/>
        <w:b/>
        <w:color w:val="FFFFFF" w:themeColor="background1"/>
        <w:sz w:val="22"/>
      </w:rPr>
      <w:tblPr/>
      <w:trPr>
        <w:tblHeader/>
      </w:tr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13724703">
      <w:bodyDiv w:val="1"/>
      <w:marLeft w:val="0"/>
      <w:marRight w:val="0"/>
      <w:marTop w:val="0"/>
      <w:marBottom w:val="0"/>
      <w:divBdr>
        <w:top w:val="none" w:sz="0" w:space="0" w:color="auto"/>
        <w:left w:val="none" w:sz="0" w:space="0" w:color="auto"/>
        <w:bottom w:val="none" w:sz="0" w:space="0" w:color="auto"/>
        <w:right w:val="none" w:sz="0" w:space="0" w:color="auto"/>
      </w:divBdr>
    </w:div>
    <w:div w:id="371538113">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70060243">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elopment\DocsAndPresentations\sage_documentation_word_darkblue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4CE12-8896-49AF-96F6-97FD9BD6D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sage_documentation_word_darkblue_US.dotx</Template>
  <TotalTime>67</TotalTime>
  <Pages>11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Sage 300 Web Screens SDK - Creating a New Application</vt:lpstr>
    </vt:vector>
  </TitlesOfParts>
  <Company>Sage</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New Application</dc:title>
  <dc:subject>Sage 300 Web Screens</dc:subject>
  <dc:creator>Sage</dc:creator>
  <cp:keywords/>
  <dc:description/>
  <cp:lastModifiedBy>Thomas, John</cp:lastModifiedBy>
  <cp:revision>20</cp:revision>
  <cp:lastPrinted>2016-03-09T20:23:00Z</cp:lastPrinted>
  <dcterms:created xsi:type="dcterms:W3CDTF">2016-03-09T18:17:00Z</dcterms:created>
  <dcterms:modified xsi:type="dcterms:W3CDTF">2019-06-14T03:26:00Z</dcterms:modified>
</cp:coreProperties>
</file>