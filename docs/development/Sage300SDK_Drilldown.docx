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408CD0CD" w:rsidR="007F0561" w:rsidRDefault="003A3C3E" w:rsidP="007F0561">
      <w:pPr>
        <w:pStyle w:val="SAGESubtitle"/>
      </w:pPr>
      <w:r>
        <w:t>Drilldown Implementation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58F7EF1" w:rsidR="004F4F8E" w:rsidRDefault="00073FB4"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November</w:t>
      </w:r>
      <w:r w:rsidR="00794E0F">
        <w:t xml:space="preserve"> 2022</w:t>
      </w:r>
    </w:p>
    <w:p w14:paraId="2926B5AE" w14:textId="77777777" w:rsidR="00714934" w:rsidRDefault="00714934" w:rsidP="00714934">
      <w:pPr>
        <w:pStyle w:val="SAGEBodyText"/>
      </w:pPr>
      <w:r>
        <w:lastRenderedPageBreak/>
        <w:t>The MIT License (MIT)</w:t>
      </w:r>
    </w:p>
    <w:p w14:paraId="4D14AD26" w14:textId="1794D0A0" w:rsidR="00714934" w:rsidRDefault="00714934" w:rsidP="00714934">
      <w:pPr>
        <w:pStyle w:val="SAGEBodyText"/>
      </w:pPr>
      <w:r>
        <w:t>Copyright © 20</w:t>
      </w:r>
      <w:r w:rsidR="008024CD">
        <w:t>2</w:t>
      </w:r>
      <w:r w:rsidR="00794E0F">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BCF6C58" w14:textId="6A48ACF7" w:rsidR="00F37FFE"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18189596" w:history="1">
        <w:r w:rsidR="00F37FFE" w:rsidRPr="00A63A79">
          <w:rPr>
            <w:rStyle w:val="Hyperlink"/>
            <w:noProof/>
          </w:rPr>
          <w:t>1.</w:t>
        </w:r>
        <w:r w:rsidR="00F37FFE">
          <w:rPr>
            <w:rFonts w:asciiTheme="minorHAnsi" w:eastAsiaTheme="minorEastAsia" w:hAnsiTheme="minorHAnsi"/>
            <w:b w:val="0"/>
            <w:noProof/>
            <w:sz w:val="22"/>
            <w:lang w:eastAsia="zh-CN"/>
          </w:rPr>
          <w:tab/>
        </w:r>
        <w:r w:rsidR="00F37FFE" w:rsidRPr="00A63A79">
          <w:rPr>
            <w:rStyle w:val="Hyperlink"/>
            <w:noProof/>
          </w:rPr>
          <w:t>Introduction</w:t>
        </w:r>
        <w:r w:rsidR="00F37FFE">
          <w:rPr>
            <w:noProof/>
            <w:webHidden/>
          </w:rPr>
          <w:tab/>
        </w:r>
        <w:r w:rsidR="00F37FFE">
          <w:rPr>
            <w:noProof/>
            <w:webHidden/>
          </w:rPr>
          <w:fldChar w:fldCharType="begin"/>
        </w:r>
        <w:r w:rsidR="00F37FFE">
          <w:rPr>
            <w:noProof/>
            <w:webHidden/>
          </w:rPr>
          <w:instrText xml:space="preserve"> PAGEREF _Toc118189596 \h </w:instrText>
        </w:r>
        <w:r w:rsidR="00F37FFE">
          <w:rPr>
            <w:noProof/>
            <w:webHidden/>
          </w:rPr>
        </w:r>
        <w:r w:rsidR="00F37FFE">
          <w:rPr>
            <w:noProof/>
            <w:webHidden/>
          </w:rPr>
          <w:fldChar w:fldCharType="separate"/>
        </w:r>
        <w:r w:rsidR="00F37FFE">
          <w:rPr>
            <w:noProof/>
            <w:webHidden/>
          </w:rPr>
          <w:t>4</w:t>
        </w:r>
        <w:r w:rsidR="00F37FFE">
          <w:rPr>
            <w:noProof/>
            <w:webHidden/>
          </w:rPr>
          <w:fldChar w:fldCharType="end"/>
        </w:r>
      </w:hyperlink>
    </w:p>
    <w:p w14:paraId="0F7C5180" w14:textId="57B3220F" w:rsidR="00F37FFE" w:rsidRDefault="00F37FFE">
      <w:pPr>
        <w:pStyle w:val="TOC1"/>
        <w:rPr>
          <w:rFonts w:asciiTheme="minorHAnsi" w:eastAsiaTheme="minorEastAsia" w:hAnsiTheme="minorHAnsi"/>
          <w:b w:val="0"/>
          <w:noProof/>
          <w:sz w:val="22"/>
          <w:lang w:eastAsia="zh-CN"/>
        </w:rPr>
      </w:pPr>
      <w:hyperlink w:anchor="_Toc118189597" w:history="1">
        <w:r w:rsidRPr="00A63A79">
          <w:rPr>
            <w:rStyle w:val="Hyperlink"/>
            <w:noProof/>
          </w:rPr>
          <w:t>2.</w:t>
        </w:r>
        <w:r>
          <w:rPr>
            <w:rFonts w:asciiTheme="minorHAnsi" w:eastAsiaTheme="minorEastAsia" w:hAnsiTheme="minorHAnsi"/>
            <w:b w:val="0"/>
            <w:noProof/>
            <w:sz w:val="22"/>
            <w:lang w:eastAsia="zh-CN"/>
          </w:rPr>
          <w:tab/>
        </w:r>
        <w:r w:rsidRPr="00A63A79">
          <w:rPr>
            <w:rStyle w:val="Hyperlink"/>
            <w:noProof/>
          </w:rPr>
          <w:t>Web Screen Implementation</w:t>
        </w:r>
        <w:r>
          <w:rPr>
            <w:noProof/>
            <w:webHidden/>
          </w:rPr>
          <w:tab/>
        </w:r>
        <w:r>
          <w:rPr>
            <w:noProof/>
            <w:webHidden/>
          </w:rPr>
          <w:fldChar w:fldCharType="begin"/>
        </w:r>
        <w:r>
          <w:rPr>
            <w:noProof/>
            <w:webHidden/>
          </w:rPr>
          <w:instrText xml:space="preserve"> PAGEREF _Toc118189597 \h </w:instrText>
        </w:r>
        <w:r>
          <w:rPr>
            <w:noProof/>
            <w:webHidden/>
          </w:rPr>
        </w:r>
        <w:r>
          <w:rPr>
            <w:noProof/>
            <w:webHidden/>
          </w:rPr>
          <w:fldChar w:fldCharType="separate"/>
        </w:r>
        <w:r>
          <w:rPr>
            <w:noProof/>
            <w:webHidden/>
          </w:rPr>
          <w:t>5</w:t>
        </w:r>
        <w:r>
          <w:rPr>
            <w:noProof/>
            <w:webHidden/>
          </w:rPr>
          <w:fldChar w:fldCharType="end"/>
        </w:r>
      </w:hyperlink>
    </w:p>
    <w:p w14:paraId="2F4F53C6" w14:textId="7FE760FA" w:rsidR="00F37FFE" w:rsidRDefault="00F37FFE">
      <w:pPr>
        <w:pStyle w:val="TOC2"/>
        <w:rPr>
          <w:rFonts w:asciiTheme="minorHAnsi" w:eastAsiaTheme="minorEastAsia" w:hAnsiTheme="minorHAnsi"/>
          <w:lang w:eastAsia="zh-CN"/>
        </w:rPr>
      </w:pPr>
      <w:hyperlink w:anchor="_Toc118189598" w:history="1">
        <w:r w:rsidRPr="00A63A79">
          <w:rPr>
            <w:rStyle w:val="Hyperlink"/>
          </w:rPr>
          <w:t>2.1</w:t>
        </w:r>
        <w:r>
          <w:rPr>
            <w:rFonts w:asciiTheme="minorHAnsi" w:eastAsiaTheme="minorEastAsia" w:hAnsiTheme="minorHAnsi"/>
            <w:lang w:eastAsia="zh-CN"/>
          </w:rPr>
          <w:tab/>
        </w:r>
        <w:r w:rsidRPr="00A63A79">
          <w:rPr>
            <w:rStyle w:val="Hyperlink"/>
          </w:rPr>
          <w:t>Script File Implementation</w:t>
        </w:r>
        <w:r>
          <w:rPr>
            <w:webHidden/>
          </w:rPr>
          <w:tab/>
        </w:r>
        <w:r>
          <w:rPr>
            <w:webHidden/>
          </w:rPr>
          <w:fldChar w:fldCharType="begin"/>
        </w:r>
        <w:r>
          <w:rPr>
            <w:webHidden/>
          </w:rPr>
          <w:instrText xml:space="preserve"> PAGEREF _Toc118189598 \h </w:instrText>
        </w:r>
        <w:r>
          <w:rPr>
            <w:webHidden/>
          </w:rPr>
        </w:r>
        <w:r>
          <w:rPr>
            <w:webHidden/>
          </w:rPr>
          <w:fldChar w:fldCharType="separate"/>
        </w:r>
        <w:r>
          <w:rPr>
            <w:webHidden/>
          </w:rPr>
          <w:t>5</w:t>
        </w:r>
        <w:r>
          <w:rPr>
            <w:webHidden/>
          </w:rPr>
          <w:fldChar w:fldCharType="end"/>
        </w:r>
      </w:hyperlink>
    </w:p>
    <w:p w14:paraId="114D9638" w14:textId="2B67E732" w:rsidR="00F37FFE" w:rsidRDefault="00F37FFE">
      <w:pPr>
        <w:pStyle w:val="TOC3"/>
        <w:rPr>
          <w:rFonts w:asciiTheme="minorHAnsi" w:eastAsiaTheme="minorEastAsia" w:hAnsiTheme="minorHAnsi"/>
          <w:lang w:eastAsia="zh-CN"/>
        </w:rPr>
      </w:pPr>
      <w:hyperlink w:anchor="_Toc118189599" w:history="1">
        <w:r w:rsidRPr="00A63A79">
          <w:rPr>
            <w:rStyle w:val="Hyperlink"/>
          </w:rPr>
          <w:t>2.1.1</w:t>
        </w:r>
        <w:r>
          <w:rPr>
            <w:rFonts w:asciiTheme="minorHAnsi" w:eastAsiaTheme="minorEastAsia" w:hAnsiTheme="minorHAnsi"/>
            <w:lang w:eastAsia="zh-CN"/>
          </w:rPr>
          <w:tab/>
        </w:r>
        <w:r w:rsidRPr="00A63A79">
          <w:rPr>
            <w:rStyle w:val="Hyperlink"/>
          </w:rPr>
          <w:t>Database Setup Screen</w:t>
        </w:r>
        <w:r>
          <w:rPr>
            <w:webHidden/>
          </w:rPr>
          <w:tab/>
        </w:r>
        <w:r>
          <w:rPr>
            <w:webHidden/>
          </w:rPr>
          <w:fldChar w:fldCharType="begin"/>
        </w:r>
        <w:r>
          <w:rPr>
            <w:webHidden/>
          </w:rPr>
          <w:instrText xml:space="preserve"> PAGEREF _Toc118189599 \h </w:instrText>
        </w:r>
        <w:r>
          <w:rPr>
            <w:webHidden/>
          </w:rPr>
        </w:r>
        <w:r>
          <w:rPr>
            <w:webHidden/>
          </w:rPr>
          <w:fldChar w:fldCharType="separate"/>
        </w:r>
        <w:r>
          <w:rPr>
            <w:webHidden/>
          </w:rPr>
          <w:t>5</w:t>
        </w:r>
        <w:r>
          <w:rPr>
            <w:webHidden/>
          </w:rPr>
          <w:fldChar w:fldCharType="end"/>
        </w:r>
      </w:hyperlink>
    </w:p>
    <w:p w14:paraId="68889A2A" w14:textId="5361FA1B" w:rsidR="00F37FFE" w:rsidRDefault="00F37FFE">
      <w:pPr>
        <w:pStyle w:val="TOC3"/>
        <w:rPr>
          <w:rFonts w:asciiTheme="minorHAnsi" w:eastAsiaTheme="minorEastAsia" w:hAnsiTheme="minorHAnsi"/>
          <w:lang w:eastAsia="zh-CN"/>
        </w:rPr>
      </w:pPr>
      <w:hyperlink w:anchor="_Toc118189600" w:history="1">
        <w:r w:rsidRPr="00A63A79">
          <w:rPr>
            <w:rStyle w:val="Hyperlink"/>
          </w:rPr>
          <w:t>2.1.2</w:t>
        </w:r>
        <w:r>
          <w:rPr>
            <w:rFonts w:asciiTheme="minorHAnsi" w:eastAsiaTheme="minorEastAsia" w:hAnsiTheme="minorHAnsi"/>
            <w:lang w:eastAsia="zh-CN"/>
          </w:rPr>
          <w:tab/>
        </w:r>
        <w:r w:rsidRPr="00A63A79">
          <w:rPr>
            <w:rStyle w:val="Hyperlink"/>
          </w:rPr>
          <w:t>Sage Drilldown Script</w:t>
        </w:r>
        <w:r>
          <w:rPr>
            <w:webHidden/>
          </w:rPr>
          <w:tab/>
        </w:r>
        <w:r>
          <w:rPr>
            <w:webHidden/>
          </w:rPr>
          <w:fldChar w:fldCharType="begin"/>
        </w:r>
        <w:r>
          <w:rPr>
            <w:webHidden/>
          </w:rPr>
          <w:instrText xml:space="preserve"> PAGEREF _Toc118189600 \h </w:instrText>
        </w:r>
        <w:r>
          <w:rPr>
            <w:webHidden/>
          </w:rPr>
        </w:r>
        <w:r>
          <w:rPr>
            <w:webHidden/>
          </w:rPr>
          <w:fldChar w:fldCharType="separate"/>
        </w:r>
        <w:r>
          <w:rPr>
            <w:webHidden/>
          </w:rPr>
          <w:t>6</w:t>
        </w:r>
        <w:r>
          <w:rPr>
            <w:webHidden/>
          </w:rPr>
          <w:fldChar w:fldCharType="end"/>
        </w:r>
      </w:hyperlink>
    </w:p>
    <w:p w14:paraId="5B8F2375" w14:textId="7E5900AD" w:rsidR="00F37FFE" w:rsidRDefault="00F37FFE">
      <w:pPr>
        <w:pStyle w:val="TOC3"/>
        <w:rPr>
          <w:rFonts w:asciiTheme="minorHAnsi" w:eastAsiaTheme="minorEastAsia" w:hAnsiTheme="minorHAnsi"/>
          <w:lang w:eastAsia="zh-CN"/>
        </w:rPr>
      </w:pPr>
      <w:hyperlink w:anchor="_Toc118189601" w:history="1">
        <w:r w:rsidRPr="00A63A79">
          <w:rPr>
            <w:rStyle w:val="Hyperlink"/>
          </w:rPr>
          <w:t>2.1.3</w:t>
        </w:r>
        <w:r>
          <w:rPr>
            <w:rFonts w:asciiTheme="minorHAnsi" w:eastAsiaTheme="minorEastAsia" w:hAnsiTheme="minorHAnsi"/>
            <w:lang w:eastAsia="zh-CN"/>
          </w:rPr>
          <w:tab/>
        </w:r>
        <w:r w:rsidRPr="00A63A79">
          <w:rPr>
            <w:rStyle w:val="Hyperlink"/>
          </w:rPr>
          <w:t>Partner Drilldown Script</w:t>
        </w:r>
        <w:r>
          <w:rPr>
            <w:webHidden/>
          </w:rPr>
          <w:tab/>
        </w:r>
        <w:r>
          <w:rPr>
            <w:webHidden/>
          </w:rPr>
          <w:fldChar w:fldCharType="begin"/>
        </w:r>
        <w:r>
          <w:rPr>
            <w:webHidden/>
          </w:rPr>
          <w:instrText xml:space="preserve"> PAGEREF _Toc118189601 \h </w:instrText>
        </w:r>
        <w:r>
          <w:rPr>
            <w:webHidden/>
          </w:rPr>
        </w:r>
        <w:r>
          <w:rPr>
            <w:webHidden/>
          </w:rPr>
          <w:fldChar w:fldCharType="separate"/>
        </w:r>
        <w:r>
          <w:rPr>
            <w:webHidden/>
          </w:rPr>
          <w:t>8</w:t>
        </w:r>
        <w:r>
          <w:rPr>
            <w:webHidden/>
          </w:rPr>
          <w:fldChar w:fldCharType="end"/>
        </w:r>
      </w:hyperlink>
    </w:p>
    <w:p w14:paraId="1D50366B" w14:textId="7EFFD51F" w:rsidR="00F37FFE" w:rsidRDefault="00F37FFE">
      <w:pPr>
        <w:pStyle w:val="TOC3"/>
        <w:rPr>
          <w:rFonts w:asciiTheme="minorHAnsi" w:eastAsiaTheme="minorEastAsia" w:hAnsiTheme="minorHAnsi"/>
          <w:lang w:eastAsia="zh-CN"/>
        </w:rPr>
      </w:pPr>
      <w:hyperlink w:anchor="_Toc118189602" w:history="1">
        <w:r w:rsidRPr="00A63A79">
          <w:rPr>
            <w:rStyle w:val="Hyperlink"/>
          </w:rPr>
          <w:t>2.1.4</w:t>
        </w:r>
        <w:r>
          <w:rPr>
            <w:rFonts w:asciiTheme="minorHAnsi" w:eastAsiaTheme="minorEastAsia" w:hAnsiTheme="minorHAnsi"/>
            <w:lang w:eastAsia="zh-CN"/>
          </w:rPr>
          <w:tab/>
        </w:r>
        <w:r w:rsidRPr="00A63A79">
          <w:rPr>
            <w:rStyle w:val="Hyperlink"/>
          </w:rPr>
          <w:t>Summary</w:t>
        </w:r>
        <w:r>
          <w:rPr>
            <w:webHidden/>
          </w:rPr>
          <w:tab/>
        </w:r>
        <w:r>
          <w:rPr>
            <w:webHidden/>
          </w:rPr>
          <w:fldChar w:fldCharType="begin"/>
        </w:r>
        <w:r>
          <w:rPr>
            <w:webHidden/>
          </w:rPr>
          <w:instrText xml:space="preserve"> PAGEREF _Toc118189602 \h </w:instrText>
        </w:r>
        <w:r>
          <w:rPr>
            <w:webHidden/>
          </w:rPr>
        </w:r>
        <w:r>
          <w:rPr>
            <w:webHidden/>
          </w:rPr>
          <w:fldChar w:fldCharType="separate"/>
        </w:r>
        <w:r>
          <w:rPr>
            <w:webHidden/>
          </w:rPr>
          <w:t>9</w:t>
        </w:r>
        <w:r>
          <w:rPr>
            <w:webHidden/>
          </w:rPr>
          <w:fldChar w:fldCharType="end"/>
        </w:r>
      </w:hyperlink>
    </w:p>
    <w:p w14:paraId="29446477" w14:textId="52B5AEA0" w:rsidR="00F37FFE" w:rsidRDefault="00F37FFE">
      <w:pPr>
        <w:pStyle w:val="TOC2"/>
        <w:rPr>
          <w:rFonts w:asciiTheme="minorHAnsi" w:eastAsiaTheme="minorEastAsia" w:hAnsiTheme="minorHAnsi"/>
          <w:lang w:eastAsia="zh-CN"/>
        </w:rPr>
      </w:pPr>
      <w:hyperlink w:anchor="_Toc118189603" w:history="1">
        <w:r w:rsidRPr="00A63A79">
          <w:rPr>
            <w:rStyle w:val="Hyperlink"/>
          </w:rPr>
          <w:t>2.2</w:t>
        </w:r>
        <w:r>
          <w:rPr>
            <w:rFonts w:asciiTheme="minorHAnsi" w:eastAsiaTheme="minorEastAsia" w:hAnsiTheme="minorHAnsi"/>
            <w:lang w:eastAsia="zh-CN"/>
          </w:rPr>
          <w:tab/>
        </w:r>
        <w:r w:rsidRPr="00A63A79">
          <w:rPr>
            <w:rStyle w:val="Hyperlink"/>
          </w:rPr>
          <w:t>Dynamic Entry Implementation</w:t>
        </w:r>
        <w:r>
          <w:rPr>
            <w:webHidden/>
          </w:rPr>
          <w:tab/>
        </w:r>
        <w:r>
          <w:rPr>
            <w:webHidden/>
          </w:rPr>
          <w:fldChar w:fldCharType="begin"/>
        </w:r>
        <w:r>
          <w:rPr>
            <w:webHidden/>
          </w:rPr>
          <w:instrText xml:space="preserve"> PAGEREF _Toc118189603 \h </w:instrText>
        </w:r>
        <w:r>
          <w:rPr>
            <w:webHidden/>
          </w:rPr>
        </w:r>
        <w:r>
          <w:rPr>
            <w:webHidden/>
          </w:rPr>
          <w:fldChar w:fldCharType="separate"/>
        </w:r>
        <w:r>
          <w:rPr>
            <w:webHidden/>
          </w:rPr>
          <w:t>9</w:t>
        </w:r>
        <w:r>
          <w:rPr>
            <w:webHidden/>
          </w:rPr>
          <w:fldChar w:fldCharType="end"/>
        </w:r>
      </w:hyperlink>
    </w:p>
    <w:p w14:paraId="3FCEE88C" w14:textId="648474DF" w:rsidR="00F37FFE" w:rsidRDefault="00F37FFE">
      <w:pPr>
        <w:pStyle w:val="TOC3"/>
        <w:rPr>
          <w:rFonts w:asciiTheme="minorHAnsi" w:eastAsiaTheme="minorEastAsia" w:hAnsiTheme="minorHAnsi"/>
          <w:lang w:eastAsia="zh-CN"/>
        </w:rPr>
      </w:pPr>
      <w:hyperlink w:anchor="_Toc118189604" w:history="1">
        <w:r w:rsidRPr="00A63A79">
          <w:rPr>
            <w:rStyle w:val="Hyperlink"/>
          </w:rPr>
          <w:t>2.2.1</w:t>
        </w:r>
        <w:r>
          <w:rPr>
            <w:rFonts w:asciiTheme="minorHAnsi" w:eastAsiaTheme="minorEastAsia" w:hAnsiTheme="minorHAnsi"/>
            <w:lang w:eastAsia="zh-CN"/>
          </w:rPr>
          <w:tab/>
        </w:r>
        <w:r w:rsidRPr="00A63A79">
          <w:rPr>
            <w:rStyle w:val="Hyperlink"/>
          </w:rPr>
          <w:t>Inserting into the Database</w:t>
        </w:r>
        <w:r>
          <w:rPr>
            <w:webHidden/>
          </w:rPr>
          <w:tab/>
        </w:r>
        <w:r>
          <w:rPr>
            <w:webHidden/>
          </w:rPr>
          <w:fldChar w:fldCharType="begin"/>
        </w:r>
        <w:r>
          <w:rPr>
            <w:webHidden/>
          </w:rPr>
          <w:instrText xml:space="preserve"> PAGEREF _Toc118189604 \h </w:instrText>
        </w:r>
        <w:r>
          <w:rPr>
            <w:webHidden/>
          </w:rPr>
        </w:r>
        <w:r>
          <w:rPr>
            <w:webHidden/>
          </w:rPr>
          <w:fldChar w:fldCharType="separate"/>
        </w:r>
        <w:r>
          <w:rPr>
            <w:webHidden/>
          </w:rPr>
          <w:t>9</w:t>
        </w:r>
        <w:r>
          <w:rPr>
            <w:webHidden/>
          </w:rPr>
          <w:fldChar w:fldCharType="end"/>
        </w:r>
      </w:hyperlink>
    </w:p>
    <w:p w14:paraId="7FBC08FD" w14:textId="0210A862" w:rsidR="00F37FFE" w:rsidRDefault="00F37FFE">
      <w:pPr>
        <w:pStyle w:val="TOC3"/>
        <w:rPr>
          <w:rFonts w:asciiTheme="minorHAnsi" w:eastAsiaTheme="minorEastAsia" w:hAnsiTheme="minorHAnsi"/>
          <w:lang w:eastAsia="zh-CN"/>
        </w:rPr>
      </w:pPr>
      <w:hyperlink w:anchor="_Toc118189605" w:history="1">
        <w:r w:rsidRPr="00A63A79">
          <w:rPr>
            <w:rStyle w:val="Hyperlink"/>
          </w:rPr>
          <w:t>2.2.2</w:t>
        </w:r>
        <w:r>
          <w:rPr>
            <w:rFonts w:asciiTheme="minorHAnsi" w:eastAsiaTheme="minorEastAsia" w:hAnsiTheme="minorHAnsi"/>
            <w:lang w:eastAsia="zh-CN"/>
          </w:rPr>
          <w:tab/>
        </w:r>
        <w:r w:rsidRPr="00A63A79">
          <w:rPr>
            <w:rStyle w:val="Hyperlink"/>
          </w:rPr>
          <w:t>Summary</w:t>
        </w:r>
        <w:r>
          <w:rPr>
            <w:webHidden/>
          </w:rPr>
          <w:tab/>
        </w:r>
        <w:r>
          <w:rPr>
            <w:webHidden/>
          </w:rPr>
          <w:fldChar w:fldCharType="begin"/>
        </w:r>
        <w:r>
          <w:rPr>
            <w:webHidden/>
          </w:rPr>
          <w:instrText xml:space="preserve"> PAGEREF _Toc118189605 \h </w:instrText>
        </w:r>
        <w:r>
          <w:rPr>
            <w:webHidden/>
          </w:rPr>
        </w:r>
        <w:r>
          <w:rPr>
            <w:webHidden/>
          </w:rPr>
          <w:fldChar w:fldCharType="separate"/>
        </w:r>
        <w:r>
          <w:rPr>
            <w:webHidden/>
          </w:rPr>
          <w:t>10</w:t>
        </w:r>
        <w:r>
          <w:rPr>
            <w:webHidden/>
          </w:rPr>
          <w:fldChar w:fldCharType="end"/>
        </w:r>
      </w:hyperlink>
    </w:p>
    <w:p w14:paraId="6BB1D2B6" w14:textId="1558D726" w:rsidR="00F37FFE" w:rsidRDefault="00F37FFE">
      <w:pPr>
        <w:pStyle w:val="TOC2"/>
        <w:rPr>
          <w:rFonts w:asciiTheme="minorHAnsi" w:eastAsiaTheme="minorEastAsia" w:hAnsiTheme="minorHAnsi"/>
          <w:lang w:eastAsia="zh-CN"/>
        </w:rPr>
      </w:pPr>
      <w:hyperlink w:anchor="_Toc118189606" w:history="1">
        <w:r w:rsidRPr="00A63A79">
          <w:rPr>
            <w:rStyle w:val="Hyperlink"/>
          </w:rPr>
          <w:t>2.3</w:t>
        </w:r>
        <w:r>
          <w:rPr>
            <w:rFonts w:asciiTheme="minorHAnsi" w:eastAsiaTheme="minorEastAsia" w:hAnsiTheme="minorHAnsi"/>
            <w:lang w:eastAsia="zh-CN"/>
          </w:rPr>
          <w:tab/>
        </w:r>
        <w:r w:rsidRPr="00A63A79">
          <w:rPr>
            <w:rStyle w:val="Hyperlink"/>
          </w:rPr>
          <w:t>Drilldown Tokens</w:t>
        </w:r>
        <w:r>
          <w:rPr>
            <w:webHidden/>
          </w:rPr>
          <w:tab/>
        </w:r>
        <w:r>
          <w:rPr>
            <w:webHidden/>
          </w:rPr>
          <w:fldChar w:fldCharType="begin"/>
        </w:r>
        <w:r>
          <w:rPr>
            <w:webHidden/>
          </w:rPr>
          <w:instrText xml:space="preserve"> PAGEREF _Toc118189606 \h </w:instrText>
        </w:r>
        <w:r>
          <w:rPr>
            <w:webHidden/>
          </w:rPr>
        </w:r>
        <w:r>
          <w:rPr>
            <w:webHidden/>
          </w:rPr>
          <w:fldChar w:fldCharType="separate"/>
        </w:r>
        <w:r>
          <w:rPr>
            <w:webHidden/>
          </w:rPr>
          <w:t>10</w:t>
        </w:r>
        <w:r>
          <w:rPr>
            <w:webHidden/>
          </w:rPr>
          <w:fldChar w:fldCharType="end"/>
        </w:r>
      </w:hyperlink>
    </w:p>
    <w:p w14:paraId="1FED7340" w14:textId="48FED165" w:rsidR="00F37FFE" w:rsidRDefault="00F37FFE">
      <w:pPr>
        <w:pStyle w:val="TOC3"/>
        <w:rPr>
          <w:rFonts w:asciiTheme="minorHAnsi" w:eastAsiaTheme="minorEastAsia" w:hAnsiTheme="minorHAnsi"/>
          <w:lang w:eastAsia="zh-CN"/>
        </w:rPr>
      </w:pPr>
      <w:hyperlink w:anchor="_Toc118189607" w:history="1">
        <w:r w:rsidRPr="00A63A79">
          <w:rPr>
            <w:rStyle w:val="Hyperlink"/>
          </w:rPr>
          <w:t>2.3.1</w:t>
        </w:r>
        <w:r>
          <w:rPr>
            <w:rFonts w:asciiTheme="minorHAnsi" w:eastAsiaTheme="minorEastAsia" w:hAnsiTheme="minorHAnsi"/>
            <w:lang w:eastAsia="zh-CN"/>
          </w:rPr>
          <w:tab/>
        </w:r>
        <w:r w:rsidRPr="00A63A79">
          <w:rPr>
            <w:rStyle w:val="Hyperlink"/>
          </w:rPr>
          <w:t>Tokens</w:t>
        </w:r>
        <w:r>
          <w:rPr>
            <w:webHidden/>
          </w:rPr>
          <w:tab/>
        </w:r>
        <w:r>
          <w:rPr>
            <w:webHidden/>
          </w:rPr>
          <w:fldChar w:fldCharType="begin"/>
        </w:r>
        <w:r>
          <w:rPr>
            <w:webHidden/>
          </w:rPr>
          <w:instrText xml:space="preserve"> PAGEREF _Toc118189607 \h </w:instrText>
        </w:r>
        <w:r>
          <w:rPr>
            <w:webHidden/>
          </w:rPr>
        </w:r>
        <w:r>
          <w:rPr>
            <w:webHidden/>
          </w:rPr>
          <w:fldChar w:fldCharType="separate"/>
        </w:r>
        <w:r>
          <w:rPr>
            <w:webHidden/>
          </w:rPr>
          <w:t>12</w:t>
        </w:r>
        <w:r>
          <w:rPr>
            <w:webHidden/>
          </w:rPr>
          <w:fldChar w:fldCharType="end"/>
        </w:r>
      </w:hyperlink>
    </w:p>
    <w:p w14:paraId="736B1DB6" w14:textId="64BEDFC5" w:rsidR="00F37FFE" w:rsidRDefault="00F37FFE">
      <w:pPr>
        <w:pStyle w:val="TOC2"/>
        <w:rPr>
          <w:rFonts w:asciiTheme="minorHAnsi" w:eastAsiaTheme="minorEastAsia" w:hAnsiTheme="minorHAnsi"/>
          <w:lang w:eastAsia="zh-CN"/>
        </w:rPr>
      </w:pPr>
      <w:hyperlink w:anchor="_Toc118189608" w:history="1">
        <w:r w:rsidRPr="00A63A79">
          <w:rPr>
            <w:rStyle w:val="Hyperlink"/>
          </w:rPr>
          <w:t>2.4</w:t>
        </w:r>
        <w:r>
          <w:rPr>
            <w:rFonts w:asciiTheme="minorHAnsi" w:eastAsiaTheme="minorEastAsia" w:hAnsiTheme="minorHAnsi"/>
            <w:lang w:eastAsia="zh-CN"/>
          </w:rPr>
          <w:tab/>
        </w:r>
        <w:r w:rsidRPr="00A63A79">
          <w:rPr>
            <w:rStyle w:val="Hyperlink"/>
          </w:rPr>
          <w:t>Updates for 2023.1</w:t>
        </w:r>
        <w:r>
          <w:rPr>
            <w:webHidden/>
          </w:rPr>
          <w:tab/>
        </w:r>
        <w:r>
          <w:rPr>
            <w:webHidden/>
          </w:rPr>
          <w:fldChar w:fldCharType="begin"/>
        </w:r>
        <w:r>
          <w:rPr>
            <w:webHidden/>
          </w:rPr>
          <w:instrText xml:space="preserve"> PAGEREF _Toc118189608 \h </w:instrText>
        </w:r>
        <w:r>
          <w:rPr>
            <w:webHidden/>
          </w:rPr>
        </w:r>
        <w:r>
          <w:rPr>
            <w:webHidden/>
          </w:rPr>
          <w:fldChar w:fldCharType="separate"/>
        </w:r>
        <w:r>
          <w:rPr>
            <w:webHidden/>
          </w:rPr>
          <w:t>13</w:t>
        </w:r>
        <w:r>
          <w:rPr>
            <w:webHidden/>
          </w:rPr>
          <w:fldChar w:fldCharType="end"/>
        </w:r>
      </w:hyperlink>
    </w:p>
    <w:p w14:paraId="37C6E5F7" w14:textId="6F5FC98C"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118189596"/>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F51D030" w14:textId="0F1BDA29" w:rsidR="00802D3C" w:rsidRDefault="00802D3C" w:rsidP="00DD3AE3">
      <w:pPr>
        <w:pStyle w:val="SAGEBodyText"/>
      </w:pPr>
      <w:r>
        <w:t>With proper configuration (INI settings, data entry field population, etc.), the Sage 300 application provide</w:t>
      </w:r>
      <w:r w:rsidR="00543E78">
        <w:t>s</w:t>
      </w:r>
      <w:r>
        <w:t xml:space="preserve"> a drilldown feature</w:t>
      </w:r>
      <w:r w:rsidR="00073FB4">
        <w:t>. F</w:t>
      </w:r>
      <w:r>
        <w:t>or example, an entry in GL may be able to drilldown to the source for that entry.</w:t>
      </w:r>
    </w:p>
    <w:p w14:paraId="44445D45" w14:textId="42119448" w:rsidR="00802D3C" w:rsidRDefault="00802D3C" w:rsidP="00DD3AE3">
      <w:pPr>
        <w:pStyle w:val="SAGEBodyText"/>
      </w:pPr>
      <w:r>
        <w:t xml:space="preserve">This functionality is available in the desktop </w:t>
      </w:r>
      <w:r w:rsidR="00736D20">
        <w:t xml:space="preserve">today </w:t>
      </w:r>
      <w:r>
        <w:t xml:space="preserve">with no additional work </w:t>
      </w:r>
      <w:r w:rsidR="00543E78">
        <w:t xml:space="preserve">other than the proper configurations as </w:t>
      </w:r>
      <w:r w:rsidR="007158B5">
        <w:t xml:space="preserve">just </w:t>
      </w:r>
      <w:r w:rsidR="00543E78">
        <w:t>mentioned</w:t>
      </w:r>
      <w:r>
        <w:t>.</w:t>
      </w:r>
    </w:p>
    <w:p w14:paraId="2DDFAA65" w14:textId="3F978AA9" w:rsidR="00A75693" w:rsidRDefault="00A75693" w:rsidP="00A75693">
      <w:pPr>
        <w:pStyle w:val="SAGEAdmonitionWarning"/>
        <w:ind w:left="576"/>
      </w:pPr>
      <w:r>
        <w:t>The proper drilldown configuration and settings will not be discussed in this document</w:t>
      </w:r>
    </w:p>
    <w:p w14:paraId="1A8131C8" w14:textId="45EDE061" w:rsidR="00802D3C" w:rsidRDefault="00802D3C" w:rsidP="00DD3AE3">
      <w:pPr>
        <w:pStyle w:val="SAGEBodyText"/>
      </w:pPr>
      <w:r>
        <w:t>However, prior to Sage 300 2020.1, this capability was not available in the web screens for</w:t>
      </w:r>
      <w:r w:rsidR="007158B5">
        <w:t xml:space="preserve"> the following</w:t>
      </w:r>
      <w:r>
        <w:t xml:space="preserve"> reasons:</w:t>
      </w:r>
    </w:p>
    <w:p w14:paraId="7F2058CC" w14:textId="5B55BA71" w:rsidR="00802D3C" w:rsidRDefault="00A75693" w:rsidP="00802D3C">
      <w:pPr>
        <w:pStyle w:val="SAGEBullet1"/>
      </w:pPr>
      <w:r>
        <w:t xml:space="preserve">The web screen link </w:t>
      </w:r>
      <w:r w:rsidR="00543E78">
        <w:t xml:space="preserve">(URL) </w:t>
      </w:r>
      <w:r>
        <w:t xml:space="preserve">for the drilldown was stored in an internal Resx file and thus partners were not able to add to this resource for their own </w:t>
      </w:r>
      <w:r w:rsidR="007158B5">
        <w:t>URL</w:t>
      </w:r>
    </w:p>
    <w:p w14:paraId="78E9CDD4" w14:textId="52A36AA9" w:rsidR="00A75693" w:rsidRDefault="00A75693" w:rsidP="00802D3C">
      <w:pPr>
        <w:pStyle w:val="SAGEBullet1"/>
      </w:pPr>
      <w:r>
        <w:t xml:space="preserve">The tokens used in the </w:t>
      </w:r>
      <w:r w:rsidR="007158B5">
        <w:t>URL</w:t>
      </w:r>
      <w:r>
        <w:t xml:space="preserve"> were evaluated and replaced by an internal routine not accessible to partners</w:t>
      </w:r>
    </w:p>
    <w:p w14:paraId="61E22C35" w14:textId="255EFC21" w:rsidR="00A75693" w:rsidRDefault="00A75693" w:rsidP="00A75693">
      <w:pPr>
        <w:pStyle w:val="SAGEBodyText"/>
      </w:pPr>
      <w:r>
        <w:t xml:space="preserve">Thus, partners were not able to specify this </w:t>
      </w:r>
      <w:r w:rsidR="001F0F43">
        <w:t>critical URL</w:t>
      </w:r>
      <w:r>
        <w:t xml:space="preserve"> to be able to display a drilldown web screen.</w:t>
      </w:r>
    </w:p>
    <w:p w14:paraId="62698706" w14:textId="6058D163" w:rsidR="00802D3C" w:rsidRDefault="00802D3C" w:rsidP="00802D3C">
      <w:pPr>
        <w:pStyle w:val="SAGEBodyText"/>
      </w:pPr>
      <w:r>
        <w:t>This document is intended to provide information on the ability for partner</w:t>
      </w:r>
      <w:r w:rsidR="007158B5">
        <w:t>s</w:t>
      </w:r>
      <w:r>
        <w:t xml:space="preserve"> to participate in </w:t>
      </w:r>
      <w:r w:rsidR="007158B5">
        <w:t xml:space="preserve">the </w:t>
      </w:r>
      <w:r>
        <w:t xml:space="preserve">drilldown </w:t>
      </w:r>
      <w:r w:rsidR="001F0F43">
        <w:t>feature</w:t>
      </w:r>
      <w:r>
        <w:t xml:space="preserve"> from the web screens.</w:t>
      </w:r>
    </w:p>
    <w:p w14:paraId="1846D248" w14:textId="419BB002" w:rsidR="007D5849" w:rsidRDefault="00543E78" w:rsidP="004F5B4A">
      <w:pPr>
        <w:pStyle w:val="SAGEHeading1"/>
        <w:framePr w:h="871" w:hRule="exact" w:wrap="around"/>
      </w:pPr>
      <w:bookmarkStart w:id="1" w:name="_Toc118189597"/>
      <w:r>
        <w:lastRenderedPageBreak/>
        <w:t>Web Screen Implementation</w:t>
      </w:r>
      <w:bookmarkEnd w:id="1"/>
    </w:p>
    <w:p w14:paraId="3997C065" w14:textId="1A4DE5A5" w:rsidR="00543E78" w:rsidRDefault="001F0F43" w:rsidP="00543E78">
      <w:pPr>
        <w:pStyle w:val="SAGEBodyText"/>
      </w:pPr>
      <w:r>
        <w:t>As noted in the Introduction, the ability to display a drilldown in the web screens was limited to Sage 300 developers simply because the implementation did not consider third-party developers.</w:t>
      </w:r>
    </w:p>
    <w:p w14:paraId="396F9F3E" w14:textId="08F7BA61" w:rsidR="001F0F43" w:rsidRDefault="001F0F43" w:rsidP="00543E78">
      <w:pPr>
        <w:pStyle w:val="SAGEBodyText"/>
      </w:pPr>
      <w:r>
        <w:t xml:space="preserve">This changed in Sage 300 2020.1 to implement a single </w:t>
      </w:r>
      <w:r w:rsidR="00120532">
        <w:t>strategy</w:t>
      </w:r>
      <w:r>
        <w:t xml:space="preserve"> for both internal and third-party developers.</w:t>
      </w:r>
    </w:p>
    <w:p w14:paraId="6E116D58" w14:textId="36C0CE58" w:rsidR="001F0F43" w:rsidRDefault="0051417A" w:rsidP="00543E78">
      <w:pPr>
        <w:pStyle w:val="SAGEBodyText"/>
      </w:pPr>
      <w:r>
        <w:t xml:space="preserve">This section will explain </w:t>
      </w:r>
      <w:r w:rsidR="00120532">
        <w:t>the two options for providing the URL.</w:t>
      </w:r>
    </w:p>
    <w:p w14:paraId="12C6D3A9" w14:textId="765A37AC" w:rsidR="000901D0" w:rsidRDefault="00120532" w:rsidP="000901D0">
      <w:pPr>
        <w:pStyle w:val="SAGEHeading2"/>
      </w:pPr>
      <w:bookmarkStart w:id="2" w:name="_Toc118189598"/>
      <w:r>
        <w:t>Script File</w:t>
      </w:r>
      <w:r w:rsidR="00CD09F5">
        <w:t xml:space="preserve"> Implementation</w:t>
      </w:r>
      <w:bookmarkEnd w:id="2"/>
    </w:p>
    <w:p w14:paraId="0361D626" w14:textId="43702F42" w:rsidR="00C80601" w:rsidRDefault="00C80601" w:rsidP="00120532">
      <w:pPr>
        <w:pStyle w:val="SAGEBodyText"/>
      </w:pPr>
      <w:r>
        <w:t xml:space="preserve">The Sage 300 web screens leverage </w:t>
      </w:r>
      <w:r w:rsidR="00BE1D19">
        <w:t>the</w:t>
      </w:r>
      <w:r>
        <w:t xml:space="preserve"> </w:t>
      </w:r>
      <w:r w:rsidRPr="006C18DC">
        <w:rPr>
          <w:i/>
          <w:iCs/>
        </w:rPr>
        <w:t>Portal</w:t>
      </w:r>
      <w:r>
        <w:t xml:space="preserve"> or </w:t>
      </w:r>
      <w:r w:rsidRPr="006C18DC">
        <w:rPr>
          <w:i/>
          <w:iCs/>
        </w:rPr>
        <w:t>Landlord</w:t>
      </w:r>
      <w:r>
        <w:t xml:space="preserve"> database for storing items such </w:t>
      </w:r>
      <w:proofErr w:type="gramStart"/>
      <w:r>
        <w:t>as  user</w:t>
      </w:r>
      <w:proofErr w:type="gramEnd"/>
      <w:r>
        <w:t xml:space="preserve">, tenant, workflow, inquiry and other items. </w:t>
      </w:r>
      <w:r w:rsidR="00BE1D19">
        <w:t>This database is where we will store the URL for the drilldowns.</w:t>
      </w:r>
    </w:p>
    <w:p w14:paraId="229F36EA" w14:textId="23A2C40B" w:rsidR="00BE1D19" w:rsidRDefault="00BE1D19" w:rsidP="00BE1D19">
      <w:pPr>
        <w:pStyle w:val="SAGEHeading3"/>
      </w:pPr>
      <w:bookmarkStart w:id="3" w:name="_Toc118189599"/>
      <w:r>
        <w:t>Database Setup Screen</w:t>
      </w:r>
      <w:bookmarkEnd w:id="3"/>
    </w:p>
    <w:p w14:paraId="5620B792" w14:textId="120BA035" w:rsidR="00120532" w:rsidRDefault="00C80601" w:rsidP="00120532">
      <w:pPr>
        <w:pStyle w:val="SAGEBodyText"/>
      </w:pPr>
      <w:r>
        <w:t xml:space="preserve">The </w:t>
      </w:r>
      <w:r w:rsidRPr="006C18DC">
        <w:rPr>
          <w:i/>
          <w:iCs/>
        </w:rPr>
        <w:t>Database Setup Screen</w:t>
      </w:r>
      <w:r>
        <w:t xml:space="preserve"> in the desktop has a “Portal” button which discovers and consumes SQL scripts</w:t>
      </w:r>
      <w:r w:rsidR="000D51C4">
        <w:t xml:space="preserve"> for populating tables in </w:t>
      </w:r>
      <w:r w:rsidR="00D30AD9">
        <w:t>the</w:t>
      </w:r>
      <w:r w:rsidR="000D51C4">
        <w:t xml:space="preserve"> database</w:t>
      </w:r>
      <w:r>
        <w:t>:</w:t>
      </w:r>
    </w:p>
    <w:p w14:paraId="66A4D40E" w14:textId="77777777" w:rsidR="00C80601" w:rsidRDefault="00C80601" w:rsidP="00120532">
      <w:pPr>
        <w:pStyle w:val="SAGEBodyText"/>
      </w:pPr>
    </w:p>
    <w:p w14:paraId="18CFABDB" w14:textId="103E7E3A" w:rsidR="00C80601" w:rsidRDefault="00C80601" w:rsidP="00C80601">
      <w:pPr>
        <w:pStyle w:val="SAGEBodyText"/>
        <w:ind w:left="340"/>
      </w:pPr>
      <w:r>
        <w:rPr>
          <w:noProof/>
        </w:rPr>
        <w:drawing>
          <wp:inline distT="0" distB="0" distL="0" distR="0" wp14:anchorId="54C0E8D2" wp14:editId="6DA36B92">
            <wp:extent cx="473392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3981450"/>
                    </a:xfrm>
                    <a:prstGeom prst="rect">
                      <a:avLst/>
                    </a:prstGeom>
                    <a:noFill/>
                    <a:ln>
                      <a:noFill/>
                    </a:ln>
                  </pic:spPr>
                </pic:pic>
              </a:graphicData>
            </a:graphic>
          </wp:inline>
        </w:drawing>
      </w:r>
    </w:p>
    <w:p w14:paraId="487D3E8D" w14:textId="4B64025E" w:rsidR="00C80601" w:rsidRDefault="00C80601" w:rsidP="00C80601">
      <w:pPr>
        <w:pStyle w:val="SAGEBodyText"/>
        <w:ind w:left="340"/>
      </w:pPr>
    </w:p>
    <w:p w14:paraId="7EB3367F" w14:textId="77777777" w:rsidR="00073FB4" w:rsidRDefault="00073FB4">
      <w:pPr>
        <w:spacing w:after="200" w:line="0" w:lineRule="auto"/>
        <w:rPr>
          <w:b/>
          <w:color w:val="2E3456"/>
          <w:sz w:val="26"/>
          <w:lang w:val="en-US"/>
        </w:rPr>
      </w:pPr>
      <w:r>
        <w:br w:type="page"/>
      </w:r>
    </w:p>
    <w:p w14:paraId="7851CE96" w14:textId="4B89C0B8" w:rsidR="00BE1D19" w:rsidRDefault="00BE1D19" w:rsidP="00BE1D19">
      <w:pPr>
        <w:pStyle w:val="SAGEHeading3"/>
      </w:pPr>
      <w:bookmarkStart w:id="4" w:name="_Toc118189600"/>
      <w:r>
        <w:lastRenderedPageBreak/>
        <w:t>Sage Drilldown Script</w:t>
      </w:r>
      <w:bookmarkEnd w:id="4"/>
    </w:p>
    <w:p w14:paraId="56BBB48D" w14:textId="55389FA8" w:rsidR="00C80601" w:rsidRDefault="00C80601" w:rsidP="00C80601">
      <w:pPr>
        <w:pStyle w:val="SAGEBodyText"/>
      </w:pPr>
      <w:r>
        <w:t>Sage has placed its drilldown script in the</w:t>
      </w:r>
      <w:proofErr w:type="gramStart"/>
      <w:r>
        <w:t xml:space="preserve"> </w:t>
      </w:r>
      <w:r w:rsidRPr="006C18DC">
        <w:rPr>
          <w:i/>
          <w:iCs/>
        </w:rPr>
        <w:t>..</w:t>
      </w:r>
      <w:proofErr w:type="gramEnd"/>
      <w:r w:rsidRPr="006C18DC">
        <w:rPr>
          <w:i/>
          <w:iCs/>
        </w:rPr>
        <w:t>/runtime/Database/Landlord/Scripts</w:t>
      </w:r>
      <w:r>
        <w:t xml:space="preserve"> folder </w:t>
      </w:r>
      <w:r w:rsidR="000D51C4">
        <w:t>so that when “Portal” button is selected, it will populate the drilldown table in the database with the values required for Sage 300 drilldowns.</w:t>
      </w:r>
    </w:p>
    <w:p w14:paraId="5F3B2A3A" w14:textId="5ACC4C70" w:rsidR="000D51C4" w:rsidRDefault="000D51C4" w:rsidP="00C80601">
      <w:pPr>
        <w:pStyle w:val="SAGEBodyText"/>
      </w:pPr>
      <w:r>
        <w:t>The following is the content of the Sage 300 script (as of 2020.1):</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58C1C2DC" w14:textId="77777777" w:rsidTr="00B44EC1">
        <w:tc>
          <w:tcPr>
            <w:tcW w:w="9208" w:type="dxa"/>
            <w:shd w:val="clear" w:color="auto" w:fill="F2F2F2" w:themeFill="background1" w:themeFillShade="F2"/>
          </w:tcPr>
          <w:p w14:paraId="5CCEDB3F" w14:textId="77777777" w:rsidR="00F63953" w:rsidRPr="00F63953" w:rsidRDefault="00F63953" w:rsidP="00F63953">
            <w:pPr>
              <w:pStyle w:val="SAGEBodyText"/>
              <w:rPr>
                <w:color w:val="002060"/>
                <w:sz w:val="16"/>
                <w:szCs w:val="16"/>
              </w:rPr>
            </w:pPr>
            <w:r w:rsidRPr="00F63953">
              <w:rPr>
                <w:color w:val="002060"/>
                <w:sz w:val="16"/>
                <w:szCs w:val="16"/>
              </w:rPr>
              <w:t xml:space="preserve">-- Copyright (c) 1994-2019 Sage Software, Inc.  All rights reserved. </w:t>
            </w:r>
          </w:p>
          <w:p w14:paraId="06BDE63E" w14:textId="77777777" w:rsidR="00F63953" w:rsidRPr="00F63953" w:rsidRDefault="00F63953" w:rsidP="00F63953">
            <w:pPr>
              <w:pStyle w:val="SAGEBodyText"/>
              <w:rPr>
                <w:color w:val="002060"/>
                <w:sz w:val="16"/>
                <w:szCs w:val="16"/>
              </w:rPr>
            </w:pPr>
            <w:r w:rsidRPr="00F63953">
              <w:rPr>
                <w:color w:val="002060"/>
                <w:sz w:val="16"/>
                <w:szCs w:val="16"/>
              </w:rPr>
              <w:t xml:space="preserve">-- </w:t>
            </w:r>
            <w:proofErr w:type="spellStart"/>
            <w:r w:rsidRPr="00F63953">
              <w:rPr>
                <w:color w:val="002060"/>
                <w:sz w:val="16"/>
                <w:szCs w:val="16"/>
              </w:rPr>
              <w:t>Insert_Drilldown_Data.sql</w:t>
            </w:r>
            <w:proofErr w:type="spellEnd"/>
          </w:p>
          <w:p w14:paraId="3E3690A5" w14:textId="77777777" w:rsidR="00F63953" w:rsidRPr="00F63953" w:rsidRDefault="00F63953" w:rsidP="00F63953">
            <w:pPr>
              <w:pStyle w:val="SAGEBodyText"/>
              <w:rPr>
                <w:color w:val="002060"/>
                <w:sz w:val="16"/>
                <w:szCs w:val="16"/>
              </w:rPr>
            </w:pPr>
            <w:r w:rsidRPr="00F63953">
              <w:rPr>
                <w:color w:val="002060"/>
                <w:sz w:val="16"/>
                <w:szCs w:val="16"/>
              </w:rPr>
              <w:t>SET ANSI_NULLS ON</w:t>
            </w:r>
          </w:p>
          <w:p w14:paraId="4E57E5A7" w14:textId="77777777" w:rsidR="00F63953" w:rsidRPr="00F63953" w:rsidRDefault="00F63953" w:rsidP="00F63953">
            <w:pPr>
              <w:pStyle w:val="SAGEBodyText"/>
              <w:rPr>
                <w:color w:val="002060"/>
                <w:sz w:val="16"/>
                <w:szCs w:val="16"/>
              </w:rPr>
            </w:pPr>
            <w:r w:rsidRPr="00F63953">
              <w:rPr>
                <w:color w:val="002060"/>
                <w:sz w:val="16"/>
                <w:szCs w:val="16"/>
              </w:rPr>
              <w:t>SET QUOTED_IDENTIFIER ON</w:t>
            </w:r>
          </w:p>
          <w:p w14:paraId="1D121E19" w14:textId="77777777" w:rsidR="00F63953" w:rsidRPr="00F63953" w:rsidRDefault="00F63953" w:rsidP="00F63953">
            <w:pPr>
              <w:pStyle w:val="SAGEBodyText"/>
              <w:rPr>
                <w:color w:val="002060"/>
                <w:sz w:val="16"/>
                <w:szCs w:val="16"/>
              </w:rPr>
            </w:pPr>
            <w:r w:rsidRPr="00F63953">
              <w:rPr>
                <w:color w:val="002060"/>
                <w:sz w:val="16"/>
                <w:szCs w:val="16"/>
              </w:rPr>
              <w:t>BEGIN</w:t>
            </w:r>
          </w:p>
          <w:p w14:paraId="5B19642C"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('AP2100', '/AP/InvoiceEntry?batchNumber={BATCH}&amp;entryNumber={ENTRY}&amp;actionType={MODE}')</w:t>
            </w:r>
          </w:p>
          <w:p w14:paraId="7824C39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('AP3100', '/AP/PaymentEntry?batchNo={BATCH}&amp;entryNo={ENTRY}&amp;FromScreen={MODE}')</w:t>
            </w:r>
          </w:p>
          <w:p w14:paraId="356FC534"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('AP4100', '/AP/AdjustmentEntry?batchNo={BATCH}&amp;entryNo={ENTRY}&amp;actionType={MODE}')</w:t>
            </w:r>
          </w:p>
          <w:p w14:paraId="1BED3DD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('AR2100', '/AR/InvoiceEntry?batchNumber={BATCH}&amp;entryNumber={ENTRY}&amp;actionType={MODE}')</w:t>
            </w:r>
          </w:p>
          <w:p w14:paraId="77698AA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('AR3100', '/AR/ReceiptEntry?batchNumber={BATCH}&amp;entryNumber={ENTRY}&amp;actionType={MODE}')</w:t>
            </w:r>
          </w:p>
          <w:p w14:paraId="26F877E4"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('AR4100', '/AR/AdjustmentEntry?batchNumber={BATCH}&amp;entryNumber={ENTRY}&amp;actionType={MODE}')</w:t>
            </w:r>
          </w:p>
          <w:p w14:paraId="251C363A"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('AR5020', '/AR/RefundEntry?batchNumber={BATCH}&amp;entryNumber={ENTRY}&amp;actionType={MODE}')</w:t>
            </w:r>
          </w:p>
          <w:p w14:paraId="46592517"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('BK2050', '/CS/BankTransfer?postSequence={POSTSEQ}&amp;keySequence={KEYSEQ}&amp;sequenceType={TYPE}')</w:t>
            </w:r>
          </w:p>
          <w:p w14:paraId="64F0AAE9"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('BK2300', '/CS/</w:t>
            </w:r>
            <w:proofErr w:type="spellStart"/>
            <w:r w:rsidRPr="00F63953">
              <w:rPr>
                <w:color w:val="002060"/>
                <w:sz w:val="16"/>
                <w:szCs w:val="16"/>
              </w:rPr>
              <w:t>BankEntry?sequenceNumber</w:t>
            </w:r>
            <w:proofErr w:type="spellEnd"/>
            <w:r w:rsidRPr="00F63953">
              <w:rPr>
                <w:color w:val="002060"/>
                <w:sz w:val="16"/>
                <w:szCs w:val="16"/>
              </w:rPr>
              <w:t>={SEQUENCENO}')</w:t>
            </w:r>
          </w:p>
          <w:p w14:paraId="7FD9986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('BK6000', '/CS/ReconcileStatement?postSequence={POSTSEQ}&amp;bankSequence={BANKSEQ}&amp;sequenceType={TYPE}')</w:t>
            </w:r>
          </w:p>
          <w:p w14:paraId="59B815CF"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('IC3120', '/IC/</w:t>
            </w:r>
            <w:proofErr w:type="spellStart"/>
            <w:r w:rsidRPr="00F63953">
              <w:rPr>
                <w:color w:val="002060"/>
                <w:sz w:val="16"/>
                <w:szCs w:val="16"/>
              </w:rPr>
              <w:t>Receipt?id</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06298C2E"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('IC3210', '/IC/</w:t>
            </w:r>
            <w:proofErr w:type="spellStart"/>
            <w:r w:rsidRPr="00F63953">
              <w:rPr>
                <w:color w:val="002060"/>
                <w:sz w:val="16"/>
                <w:szCs w:val="16"/>
              </w:rPr>
              <w:t>Shipment?id</w:t>
            </w:r>
            <w:proofErr w:type="spellEnd"/>
            <w:r w:rsidRPr="00F63953">
              <w:rPr>
                <w:color w:val="002060"/>
                <w:sz w:val="16"/>
                <w:szCs w:val="16"/>
              </w:rPr>
              <w:t>={KEY}&amp;</w:t>
            </w:r>
            <w:proofErr w:type="spellStart"/>
            <w:r w:rsidRPr="00F63953">
              <w:rPr>
                <w:color w:val="002060"/>
                <w:sz w:val="16"/>
                <w:szCs w:val="16"/>
              </w:rPr>
              <w:t>integratedScreen</w:t>
            </w:r>
            <w:proofErr w:type="spellEnd"/>
            <w:r w:rsidRPr="00F63953">
              <w:rPr>
                <w:color w:val="002060"/>
                <w:sz w:val="16"/>
                <w:szCs w:val="16"/>
              </w:rPr>
              <w:t>={INQUIRYMODE}')</w:t>
            </w:r>
          </w:p>
          <w:p w14:paraId="02F37C5C"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('IC3310', '/IC/</w:t>
            </w:r>
            <w:proofErr w:type="spellStart"/>
            <w:r w:rsidRPr="00F63953">
              <w:rPr>
                <w:color w:val="002060"/>
                <w:sz w:val="16"/>
                <w:szCs w:val="16"/>
              </w:rPr>
              <w:t>Adjustment?id</w:t>
            </w:r>
            <w:proofErr w:type="spellEnd"/>
            <w:r w:rsidRPr="00F63953">
              <w:rPr>
                <w:color w:val="002060"/>
                <w:sz w:val="16"/>
                <w:szCs w:val="16"/>
              </w:rPr>
              <w:t>={KEY}&amp;</w:t>
            </w:r>
            <w:proofErr w:type="spellStart"/>
            <w:r w:rsidRPr="00F63953">
              <w:rPr>
                <w:color w:val="002060"/>
                <w:sz w:val="16"/>
                <w:szCs w:val="16"/>
              </w:rPr>
              <w:t>integratedScreen</w:t>
            </w:r>
            <w:proofErr w:type="spellEnd"/>
            <w:r w:rsidRPr="00F63953">
              <w:rPr>
                <w:color w:val="002060"/>
                <w:sz w:val="16"/>
                <w:szCs w:val="16"/>
              </w:rPr>
              <w:t>={INQUIRYMODE}')</w:t>
            </w:r>
          </w:p>
          <w:p w14:paraId="51F67903"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('IC3410', '/IC/</w:t>
            </w:r>
            <w:proofErr w:type="spellStart"/>
            <w:r w:rsidRPr="00F63953">
              <w:rPr>
                <w:color w:val="002060"/>
                <w:sz w:val="16"/>
                <w:szCs w:val="16"/>
              </w:rPr>
              <w:t>Transfer?id</w:t>
            </w:r>
            <w:proofErr w:type="spellEnd"/>
            <w:r w:rsidRPr="00F63953">
              <w:rPr>
                <w:color w:val="002060"/>
                <w:sz w:val="16"/>
                <w:szCs w:val="16"/>
              </w:rPr>
              <w:t>={KEY}&amp;</w:t>
            </w:r>
            <w:proofErr w:type="spellStart"/>
            <w:r w:rsidRPr="00F63953">
              <w:rPr>
                <w:color w:val="002060"/>
                <w:sz w:val="16"/>
                <w:szCs w:val="16"/>
              </w:rPr>
              <w:t>isEditable</w:t>
            </w:r>
            <w:proofErr w:type="spellEnd"/>
            <w:r w:rsidRPr="00F63953">
              <w:rPr>
                <w:color w:val="002060"/>
                <w:sz w:val="16"/>
                <w:szCs w:val="16"/>
              </w:rPr>
              <w:t>={INQUIRYMODE}')</w:t>
            </w:r>
          </w:p>
          <w:p w14:paraId="778D4CA5"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('IC3530', '/IC/</w:t>
            </w:r>
            <w:proofErr w:type="spellStart"/>
            <w:r w:rsidRPr="00F63953">
              <w:rPr>
                <w:color w:val="002060"/>
                <w:sz w:val="16"/>
                <w:szCs w:val="16"/>
              </w:rPr>
              <w:t>InternalUsage?id</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02C23DA5" w14:textId="77777777" w:rsidR="00F63953" w:rsidRPr="00F63953" w:rsidRDefault="00F63953" w:rsidP="00F63953">
            <w:pPr>
              <w:pStyle w:val="SAGEBodyText"/>
              <w:rPr>
                <w:color w:val="002060"/>
                <w:sz w:val="16"/>
                <w:szCs w:val="16"/>
              </w:rPr>
            </w:pPr>
            <w:r w:rsidRPr="00F63953">
              <w:rPr>
                <w:color w:val="002060"/>
                <w:sz w:val="16"/>
                <w:szCs w:val="16"/>
              </w:rPr>
              <w:lastRenderedPageBreak/>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('OE1600', '/OE/CreditDebitNoteEntry?drillDownkey={KEY}&amp;disableAll={INQUIRYMODE}')</w:t>
            </w:r>
          </w:p>
          <w:p w14:paraId="70C3A566"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('OE1900', '/OE/</w:t>
            </w:r>
            <w:proofErr w:type="spellStart"/>
            <w:r w:rsidRPr="00F63953">
              <w:rPr>
                <w:color w:val="002060"/>
                <w:sz w:val="16"/>
                <w:szCs w:val="16"/>
              </w:rPr>
              <w:t>InvoiceEntry?id</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1CAD3EAF"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('OE2200', '/OE/ShipmentEntry?drillDownKey={KEY}&amp;isEditable={NOTINQUIRYMODE}')</w:t>
            </w:r>
          </w:p>
          <w:p w14:paraId="3D4A7719"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('PO1310', '/PO/</w:t>
            </w:r>
            <w:proofErr w:type="spellStart"/>
            <w:r w:rsidRPr="00F63953">
              <w:rPr>
                <w:color w:val="002060"/>
                <w:sz w:val="16"/>
                <w:szCs w:val="16"/>
              </w:rPr>
              <w:t>ReceiptEntry?sequenceKey</w:t>
            </w:r>
            <w:proofErr w:type="spellEnd"/>
            <w:r w:rsidRPr="00F63953">
              <w:rPr>
                <w:color w:val="002060"/>
                <w:sz w:val="16"/>
                <w:szCs w:val="16"/>
              </w:rPr>
              <w:t>={KEY}&amp;</w:t>
            </w:r>
            <w:proofErr w:type="spellStart"/>
            <w:r w:rsidRPr="00F63953">
              <w:rPr>
                <w:color w:val="002060"/>
                <w:sz w:val="16"/>
                <w:szCs w:val="16"/>
              </w:rPr>
              <w:t>isNavigated</w:t>
            </w:r>
            <w:proofErr w:type="spellEnd"/>
            <w:r w:rsidRPr="00F63953">
              <w:rPr>
                <w:color w:val="002060"/>
                <w:sz w:val="16"/>
                <w:szCs w:val="16"/>
              </w:rPr>
              <w:t>={INQUIRYMODE}')</w:t>
            </w:r>
          </w:p>
          <w:p w14:paraId="6CC7C469"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('PO1320', '/PO/</w:t>
            </w:r>
            <w:proofErr w:type="spellStart"/>
            <w:r w:rsidRPr="00F63953">
              <w:rPr>
                <w:color w:val="002060"/>
                <w:sz w:val="16"/>
                <w:szCs w:val="16"/>
              </w:rPr>
              <w:t>ReturnEntry?sequenceKey</w:t>
            </w:r>
            <w:proofErr w:type="spellEnd"/>
            <w:r w:rsidRPr="00F63953">
              <w:rPr>
                <w:color w:val="002060"/>
                <w:sz w:val="16"/>
                <w:szCs w:val="16"/>
              </w:rPr>
              <w:t>={KEY}&amp;</w:t>
            </w:r>
            <w:proofErr w:type="spellStart"/>
            <w:r w:rsidRPr="00F63953">
              <w:rPr>
                <w:color w:val="002060"/>
                <w:sz w:val="16"/>
                <w:szCs w:val="16"/>
              </w:rPr>
              <w:t>disableAll</w:t>
            </w:r>
            <w:proofErr w:type="spellEnd"/>
            <w:r w:rsidRPr="00F63953">
              <w:rPr>
                <w:color w:val="002060"/>
                <w:sz w:val="16"/>
                <w:szCs w:val="16"/>
              </w:rPr>
              <w:t>={INQUIRYMODE}')</w:t>
            </w:r>
          </w:p>
          <w:p w14:paraId="46C6D12D"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('PO1400', '/PO/InvoiceEntry?invoiceSequence={KEY}&amp;isDisable={INQUIRYMODE}')</w:t>
            </w:r>
          </w:p>
          <w:p w14:paraId="54538DE1" w14:textId="77777777" w:rsidR="00F63953" w:rsidRPr="00F63953" w:rsidRDefault="00F63953" w:rsidP="00F63953">
            <w:pPr>
              <w:pStyle w:val="SAGEBodyText"/>
              <w:rPr>
                <w:color w:val="002060"/>
                <w:sz w:val="16"/>
                <w:szCs w:val="16"/>
              </w:rPr>
            </w:pPr>
            <w:r w:rsidRPr="00F63953">
              <w:rPr>
                <w:color w:val="002060"/>
                <w:sz w:val="16"/>
                <w:szCs w:val="16"/>
              </w:rPr>
              <w:t xml:space="preserve">  INSERT INTO [</w:t>
            </w:r>
            <w:proofErr w:type="spellStart"/>
            <w:r w:rsidRPr="00F63953">
              <w:rPr>
                <w:color w:val="002060"/>
                <w:sz w:val="16"/>
                <w:szCs w:val="16"/>
              </w:rPr>
              <w:t>dbo</w:t>
            </w:r>
            <w:proofErr w:type="spellEnd"/>
            <w:proofErr w:type="gramStart"/>
            <w:r w:rsidRPr="00F63953">
              <w:rPr>
                <w:color w:val="002060"/>
                <w:sz w:val="16"/>
                <w:szCs w:val="16"/>
              </w:rPr>
              <w:t>].[</w:t>
            </w:r>
            <w:proofErr w:type="gramEnd"/>
            <w:r w:rsidRPr="00F63953">
              <w:rPr>
                <w:color w:val="002060"/>
                <w:sz w:val="16"/>
                <w:szCs w:val="16"/>
              </w:rPr>
              <w:t xml:space="preserve">Drilldown](Id, </w:t>
            </w:r>
            <w:proofErr w:type="spellStart"/>
            <w:r w:rsidRPr="00F63953">
              <w:rPr>
                <w:color w:val="002060"/>
                <w:sz w:val="16"/>
                <w:szCs w:val="16"/>
              </w:rPr>
              <w:t>Url</w:t>
            </w:r>
            <w:proofErr w:type="spellEnd"/>
            <w:r w:rsidRPr="00F63953">
              <w:rPr>
                <w:color w:val="002060"/>
                <w:sz w:val="16"/>
                <w:szCs w:val="16"/>
              </w:rPr>
              <w:t>) VALUES ('PO1500', '/PO/CreditDebitNoteEntry?sequenceKey={KEY}&amp;disable={INQUIRYMODE}')</w:t>
            </w:r>
          </w:p>
          <w:p w14:paraId="2476C51C" w14:textId="77777777" w:rsidR="00F63953" w:rsidRPr="00F63953" w:rsidRDefault="00F63953" w:rsidP="00F63953">
            <w:pPr>
              <w:pStyle w:val="SAGEBodyText"/>
              <w:rPr>
                <w:color w:val="002060"/>
                <w:sz w:val="16"/>
                <w:szCs w:val="16"/>
              </w:rPr>
            </w:pPr>
            <w:r w:rsidRPr="00F63953">
              <w:rPr>
                <w:color w:val="002060"/>
                <w:sz w:val="16"/>
                <w:szCs w:val="16"/>
              </w:rPr>
              <w:t>END</w:t>
            </w:r>
          </w:p>
          <w:p w14:paraId="17C76D88" w14:textId="7B748AE0" w:rsidR="00F63953" w:rsidRPr="00B44EC1" w:rsidRDefault="00F63953" w:rsidP="00F63953">
            <w:pPr>
              <w:pStyle w:val="SAGEBodyText"/>
              <w:rPr>
                <w:rFonts w:ascii="Consolas" w:hAnsi="Consolas"/>
              </w:rPr>
            </w:pPr>
            <w:r w:rsidRPr="00F63953">
              <w:rPr>
                <w:color w:val="002060"/>
                <w:sz w:val="16"/>
                <w:szCs w:val="16"/>
              </w:rPr>
              <w:t>GO</w:t>
            </w:r>
          </w:p>
        </w:tc>
      </w:tr>
    </w:tbl>
    <w:p w14:paraId="040A5CC5" w14:textId="77777777" w:rsidR="00F63953" w:rsidRDefault="00F63953" w:rsidP="00BE1D19">
      <w:pPr>
        <w:pStyle w:val="SAGEBodyText"/>
        <w:rPr>
          <w:color w:val="002060"/>
          <w:sz w:val="16"/>
          <w:szCs w:val="16"/>
        </w:rPr>
      </w:pPr>
    </w:p>
    <w:p w14:paraId="673BF142" w14:textId="77777777" w:rsidR="00F63953" w:rsidRDefault="00F63953">
      <w:pPr>
        <w:spacing w:after="200" w:line="0" w:lineRule="auto"/>
        <w:rPr>
          <w:b/>
          <w:color w:val="2E3456"/>
          <w:sz w:val="26"/>
          <w:lang w:val="en-US"/>
        </w:rPr>
      </w:pPr>
      <w:r>
        <w:br w:type="page"/>
      </w:r>
    </w:p>
    <w:p w14:paraId="33B2A3CD" w14:textId="2043E1D8" w:rsidR="00BE1D19" w:rsidRDefault="00BE1D19" w:rsidP="00BE1D19">
      <w:pPr>
        <w:pStyle w:val="SAGEHeading3"/>
      </w:pPr>
      <w:bookmarkStart w:id="5" w:name="_Toc118189601"/>
      <w:r>
        <w:lastRenderedPageBreak/>
        <w:t>Partner Drilldown Script</w:t>
      </w:r>
      <w:bookmarkEnd w:id="5"/>
    </w:p>
    <w:p w14:paraId="6742B647" w14:textId="443A1D92" w:rsidR="00BE1D19" w:rsidRDefault="00BE1D19" w:rsidP="00BE1D19">
      <w:pPr>
        <w:pStyle w:val="SAGEBodyText"/>
      </w:pPr>
      <w:r>
        <w:t>A partner will place its drilldown script in the</w:t>
      </w:r>
      <w:proofErr w:type="gramStart"/>
      <w:r>
        <w:t xml:space="preserve"> </w:t>
      </w:r>
      <w:r w:rsidRPr="006C18DC">
        <w:rPr>
          <w:i/>
          <w:iCs/>
        </w:rPr>
        <w:t>..</w:t>
      </w:r>
      <w:proofErr w:type="gramEnd"/>
      <w:r w:rsidRPr="006C18DC">
        <w:rPr>
          <w:i/>
          <w:iCs/>
        </w:rPr>
        <w:t>/runtime/Database/Landlord/Scripts</w:t>
      </w:r>
      <w:r>
        <w:t xml:space="preserve"> folder so that when “Portal” button is selected, it will populate the drilldown table in the database with the values required for the partner drilldowns.</w:t>
      </w:r>
    </w:p>
    <w:p w14:paraId="0557B496" w14:textId="546E18CC" w:rsidR="00BE1D19" w:rsidRDefault="00BE1D19" w:rsidP="00BE1D19">
      <w:pPr>
        <w:pStyle w:val="SAGEBodyText"/>
      </w:pPr>
      <w:r>
        <w:t xml:space="preserve">The following is an example of a partner script (with a fictitious </w:t>
      </w:r>
      <w:r w:rsidR="006C18DC" w:rsidRPr="006C18DC">
        <w:rPr>
          <w:i/>
          <w:iCs/>
        </w:rPr>
        <w:t>XX</w:t>
      </w:r>
      <w:r w:rsidR="006C18DC">
        <w:t xml:space="preserve"> </w:t>
      </w:r>
      <w:r>
        <w:t xml:space="preserve">module and </w:t>
      </w:r>
      <w:proofErr w:type="spellStart"/>
      <w:r w:rsidR="006C18DC" w:rsidRPr="006C18DC">
        <w:rPr>
          <w:i/>
          <w:iCs/>
        </w:rPr>
        <w:t>InvoiceEntry</w:t>
      </w:r>
      <w:proofErr w:type="spellEnd"/>
      <w:r w:rsidR="006C18DC">
        <w:t xml:space="preserve"> </w:t>
      </w:r>
      <w:r>
        <w:t>controller):</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36C8BEF1" w14:textId="77777777" w:rsidTr="00B44EC1">
        <w:tc>
          <w:tcPr>
            <w:tcW w:w="9208" w:type="dxa"/>
            <w:shd w:val="clear" w:color="auto" w:fill="F2F2F2" w:themeFill="background1" w:themeFillShade="F2"/>
          </w:tcPr>
          <w:p w14:paraId="63D1FD8E" w14:textId="77777777" w:rsidR="00F63953" w:rsidRPr="00BE1D19" w:rsidRDefault="00F63953" w:rsidP="00F63953">
            <w:pPr>
              <w:pStyle w:val="SAGEBodyText"/>
              <w:rPr>
                <w:color w:val="002060"/>
                <w:sz w:val="16"/>
                <w:szCs w:val="16"/>
              </w:rPr>
            </w:pPr>
            <w:r w:rsidRPr="00BE1D19">
              <w:rPr>
                <w:color w:val="002060"/>
                <w:sz w:val="16"/>
                <w:szCs w:val="16"/>
              </w:rPr>
              <w:t xml:space="preserve">-- Copyright (c) 2019 </w:t>
            </w:r>
            <w:r>
              <w:rPr>
                <w:color w:val="002060"/>
                <w:sz w:val="16"/>
                <w:szCs w:val="16"/>
              </w:rPr>
              <w:t>Valued Partner</w:t>
            </w:r>
            <w:r w:rsidRPr="00BE1D19">
              <w:rPr>
                <w:color w:val="002060"/>
                <w:sz w:val="16"/>
                <w:szCs w:val="16"/>
              </w:rPr>
              <w:t xml:space="preserve">.  All rights reserved. </w:t>
            </w:r>
          </w:p>
          <w:p w14:paraId="09F92EFE" w14:textId="77777777" w:rsidR="00F63953" w:rsidRPr="00BE1D19" w:rsidRDefault="00F63953" w:rsidP="00F63953">
            <w:pPr>
              <w:pStyle w:val="SAGEBodyText"/>
              <w:rPr>
                <w:color w:val="002060"/>
                <w:sz w:val="16"/>
                <w:szCs w:val="16"/>
              </w:rPr>
            </w:pPr>
            <w:r w:rsidRPr="00BE1D19">
              <w:rPr>
                <w:color w:val="002060"/>
                <w:sz w:val="16"/>
                <w:szCs w:val="16"/>
              </w:rPr>
              <w:t xml:space="preserve">-- </w:t>
            </w:r>
            <w:proofErr w:type="spellStart"/>
            <w:r>
              <w:rPr>
                <w:color w:val="002060"/>
                <w:sz w:val="16"/>
                <w:szCs w:val="16"/>
              </w:rPr>
              <w:t>ValuedPartnerDrilldownData</w:t>
            </w:r>
            <w:r w:rsidRPr="00BE1D19">
              <w:rPr>
                <w:color w:val="002060"/>
                <w:sz w:val="16"/>
                <w:szCs w:val="16"/>
              </w:rPr>
              <w:t>.sql</w:t>
            </w:r>
            <w:proofErr w:type="spellEnd"/>
          </w:p>
          <w:p w14:paraId="378C8A29" w14:textId="77777777" w:rsidR="00F63953" w:rsidRPr="00BE1D19" w:rsidRDefault="00F63953" w:rsidP="00F63953">
            <w:pPr>
              <w:pStyle w:val="SAGEBodyText"/>
              <w:rPr>
                <w:color w:val="002060"/>
                <w:sz w:val="16"/>
                <w:szCs w:val="16"/>
              </w:rPr>
            </w:pPr>
            <w:r w:rsidRPr="00BE1D19">
              <w:rPr>
                <w:color w:val="002060"/>
                <w:sz w:val="16"/>
                <w:szCs w:val="16"/>
              </w:rPr>
              <w:t>SET ANSI_NULLS ON</w:t>
            </w:r>
          </w:p>
          <w:p w14:paraId="259D101A" w14:textId="77777777" w:rsidR="00F63953" w:rsidRPr="00BE1D19" w:rsidRDefault="00F63953" w:rsidP="00F63953">
            <w:pPr>
              <w:pStyle w:val="SAGEBodyText"/>
              <w:rPr>
                <w:color w:val="002060"/>
                <w:sz w:val="16"/>
                <w:szCs w:val="16"/>
              </w:rPr>
            </w:pPr>
            <w:r w:rsidRPr="00BE1D19">
              <w:rPr>
                <w:color w:val="002060"/>
                <w:sz w:val="16"/>
                <w:szCs w:val="16"/>
              </w:rPr>
              <w:t>SET QUOTED_IDENTIFIER ON</w:t>
            </w:r>
          </w:p>
          <w:p w14:paraId="157F7AAF" w14:textId="77777777" w:rsidR="00F63953" w:rsidRPr="00BE1D19" w:rsidRDefault="00F63953" w:rsidP="00F63953">
            <w:pPr>
              <w:pStyle w:val="SAGEBodyText"/>
              <w:rPr>
                <w:color w:val="002060"/>
                <w:sz w:val="16"/>
                <w:szCs w:val="16"/>
              </w:rPr>
            </w:pPr>
            <w:r w:rsidRPr="00BE1D19">
              <w:rPr>
                <w:color w:val="002060"/>
                <w:sz w:val="16"/>
                <w:szCs w:val="16"/>
              </w:rPr>
              <w:t>BEGIN</w:t>
            </w:r>
          </w:p>
          <w:p w14:paraId="569238C1" w14:textId="77777777" w:rsidR="00F63953" w:rsidRPr="00BE1D19" w:rsidRDefault="00F63953" w:rsidP="00F63953">
            <w:pPr>
              <w:pStyle w:val="SAGEBodyText"/>
              <w:rPr>
                <w:color w:val="002060"/>
                <w:sz w:val="16"/>
                <w:szCs w:val="16"/>
              </w:rPr>
            </w:pPr>
            <w:r w:rsidRPr="00BE1D19">
              <w:rPr>
                <w:color w:val="002060"/>
                <w:sz w:val="16"/>
                <w:szCs w:val="16"/>
              </w:rPr>
              <w:t xml:space="preserve">  INSERT INTO [</w:t>
            </w:r>
            <w:proofErr w:type="spellStart"/>
            <w:r w:rsidRPr="00BE1D19">
              <w:rPr>
                <w:color w:val="002060"/>
                <w:sz w:val="16"/>
                <w:szCs w:val="16"/>
              </w:rPr>
              <w:t>dbo</w:t>
            </w:r>
            <w:proofErr w:type="spellEnd"/>
            <w:proofErr w:type="gramStart"/>
            <w:r w:rsidRPr="00BE1D19">
              <w:rPr>
                <w:color w:val="002060"/>
                <w:sz w:val="16"/>
                <w:szCs w:val="16"/>
              </w:rPr>
              <w:t>].[</w:t>
            </w:r>
            <w:proofErr w:type="gramEnd"/>
            <w:r w:rsidRPr="00BE1D19">
              <w:rPr>
                <w:color w:val="002060"/>
                <w:sz w:val="16"/>
                <w:szCs w:val="16"/>
              </w:rPr>
              <w:t xml:space="preserve">Drilldown](Id, </w:t>
            </w:r>
            <w:proofErr w:type="spellStart"/>
            <w:r w:rsidRPr="00BE1D19">
              <w:rPr>
                <w:color w:val="002060"/>
                <w:sz w:val="16"/>
                <w:szCs w:val="16"/>
              </w:rPr>
              <w:t>Url</w:t>
            </w:r>
            <w:proofErr w:type="spellEnd"/>
            <w:r w:rsidRPr="00BE1D19">
              <w:rPr>
                <w:color w:val="002060"/>
                <w:sz w:val="16"/>
                <w:szCs w:val="16"/>
              </w:rPr>
              <w:t>) VALUES ('</w:t>
            </w:r>
            <w:r>
              <w:rPr>
                <w:color w:val="002060"/>
                <w:sz w:val="16"/>
                <w:szCs w:val="16"/>
              </w:rPr>
              <w:t>XX</w:t>
            </w:r>
            <w:r w:rsidRPr="00BE1D19">
              <w:rPr>
                <w:color w:val="002060"/>
                <w:sz w:val="16"/>
                <w:szCs w:val="16"/>
              </w:rPr>
              <w:t>2100', '/</w:t>
            </w:r>
            <w:r>
              <w:rPr>
                <w:color w:val="002060"/>
                <w:sz w:val="16"/>
                <w:szCs w:val="16"/>
              </w:rPr>
              <w:t>XX</w:t>
            </w:r>
            <w:r w:rsidRPr="00BE1D19">
              <w:rPr>
                <w:color w:val="002060"/>
                <w:sz w:val="16"/>
                <w:szCs w:val="16"/>
              </w:rPr>
              <w:t>/InvoiceEntry?batchNumber={BATCH}&amp;entryNumber={ENTRY}&amp;actionType={MODE}')</w:t>
            </w:r>
          </w:p>
          <w:p w14:paraId="42983242" w14:textId="77777777" w:rsidR="00F63953" w:rsidRPr="00BE1D19" w:rsidRDefault="00F63953" w:rsidP="00F63953">
            <w:pPr>
              <w:pStyle w:val="SAGEBodyText"/>
              <w:rPr>
                <w:color w:val="002060"/>
                <w:sz w:val="16"/>
                <w:szCs w:val="16"/>
              </w:rPr>
            </w:pPr>
            <w:r w:rsidRPr="00BE1D19">
              <w:rPr>
                <w:color w:val="002060"/>
                <w:sz w:val="16"/>
                <w:szCs w:val="16"/>
              </w:rPr>
              <w:t>END</w:t>
            </w:r>
          </w:p>
          <w:p w14:paraId="4776E1FF" w14:textId="63CCE843" w:rsidR="00F63953" w:rsidRPr="00B44EC1" w:rsidRDefault="00F63953" w:rsidP="00F63953">
            <w:pPr>
              <w:pStyle w:val="SAGEBodyText"/>
              <w:rPr>
                <w:rFonts w:ascii="Consolas" w:hAnsi="Consolas"/>
              </w:rPr>
            </w:pPr>
            <w:r w:rsidRPr="00BE1D19">
              <w:rPr>
                <w:color w:val="002060"/>
                <w:sz w:val="16"/>
                <w:szCs w:val="16"/>
              </w:rPr>
              <w:t>GO</w:t>
            </w:r>
          </w:p>
        </w:tc>
      </w:tr>
    </w:tbl>
    <w:p w14:paraId="1EBA3CD4" w14:textId="77777777" w:rsidR="00F63953" w:rsidRDefault="00F63953" w:rsidP="00BE1D19">
      <w:pPr>
        <w:pStyle w:val="SAGEBodyText"/>
      </w:pPr>
    </w:p>
    <w:p w14:paraId="4803A888" w14:textId="5CADBBD1" w:rsidR="00E9688A" w:rsidRDefault="00E9688A" w:rsidP="00E9688A">
      <w:pPr>
        <w:pStyle w:val="SAGEBodyText"/>
      </w:pPr>
      <w:r>
        <w:t>In the example above:</w:t>
      </w:r>
    </w:p>
    <w:p w14:paraId="100B2A0E" w14:textId="30236128" w:rsidR="00E9688A" w:rsidRDefault="00E9688A" w:rsidP="00E9688A">
      <w:pPr>
        <w:pStyle w:val="SAGEBullet1"/>
      </w:pPr>
      <w:r>
        <w:t xml:space="preserve">The name can be whatever is specified by the partner, but it is recommended to include the </w:t>
      </w:r>
      <w:proofErr w:type="gramStart"/>
      <w:r>
        <w:t>partner</w:t>
      </w:r>
      <w:proofErr w:type="gramEnd"/>
      <w:r>
        <w:t xml:space="preserve"> name in the file as there may be multiple partners participating at a customer site</w:t>
      </w:r>
    </w:p>
    <w:p w14:paraId="5852F680" w14:textId="41EABDD5" w:rsidR="00E9688A" w:rsidRDefault="00E9688A" w:rsidP="00E9688A">
      <w:pPr>
        <w:pStyle w:val="SAGEBullet1"/>
      </w:pPr>
      <w:r>
        <w:t>The file must end in “</w:t>
      </w:r>
      <w:proofErr w:type="spellStart"/>
      <w:r>
        <w:t>sql</w:t>
      </w:r>
      <w:proofErr w:type="spellEnd"/>
      <w:r>
        <w:t>”</w:t>
      </w:r>
    </w:p>
    <w:p w14:paraId="6581678C" w14:textId="25CD6A52" w:rsidR="00E9688A" w:rsidRDefault="00E9688A" w:rsidP="00E9688A">
      <w:pPr>
        <w:pStyle w:val="SAGEBullet1"/>
      </w:pPr>
      <w:r>
        <w:t xml:space="preserve">The </w:t>
      </w:r>
      <w:r w:rsidRPr="006C18DC">
        <w:rPr>
          <w:i/>
          <w:iCs/>
        </w:rPr>
        <w:t>Id</w:t>
      </w:r>
      <w:r>
        <w:t xml:space="preserve"> property is the Roto</w:t>
      </w:r>
      <w:r w:rsidR="00D30AD9">
        <w:t xml:space="preserve"> </w:t>
      </w:r>
      <w:r>
        <w:t>Id specified in the action for drilldown</w:t>
      </w:r>
    </w:p>
    <w:p w14:paraId="1299C808" w14:textId="40C06B75" w:rsidR="00E9688A" w:rsidRDefault="00E9688A" w:rsidP="00E9688A">
      <w:pPr>
        <w:pStyle w:val="SAGEBullet1"/>
      </w:pPr>
      <w:r>
        <w:t xml:space="preserve">The </w:t>
      </w:r>
      <w:proofErr w:type="spellStart"/>
      <w:r w:rsidRPr="006C18DC">
        <w:rPr>
          <w:i/>
          <w:iCs/>
        </w:rPr>
        <w:t>Url</w:t>
      </w:r>
      <w:proofErr w:type="spellEnd"/>
      <w:r>
        <w:t xml:space="preserve"> property is the URL to be invoked or the destination for the drilldown action</w:t>
      </w:r>
    </w:p>
    <w:p w14:paraId="30E730DC" w14:textId="2766603A" w:rsidR="00E9688A" w:rsidRDefault="00E9688A" w:rsidP="00E9688A">
      <w:pPr>
        <w:pStyle w:val="SAGEBullet1"/>
        <w:numPr>
          <w:ilvl w:val="1"/>
          <w:numId w:val="4"/>
        </w:numPr>
      </w:pPr>
      <w:proofErr w:type="spellStart"/>
      <w:r>
        <w:t>Url</w:t>
      </w:r>
      <w:proofErr w:type="spellEnd"/>
      <w:r>
        <w:t xml:space="preserve"> must start with the slash character</w:t>
      </w:r>
    </w:p>
    <w:p w14:paraId="1D864838" w14:textId="4C90350B" w:rsidR="00E9688A" w:rsidRDefault="00E9688A" w:rsidP="00E9688A">
      <w:pPr>
        <w:pStyle w:val="SAGEBullet1"/>
        <w:numPr>
          <w:ilvl w:val="1"/>
          <w:numId w:val="4"/>
        </w:numPr>
      </w:pPr>
      <w:proofErr w:type="spellStart"/>
      <w:r>
        <w:t>Url</w:t>
      </w:r>
      <w:proofErr w:type="spellEnd"/>
      <w:r>
        <w:t xml:space="preserve"> specifies the area (</w:t>
      </w:r>
      <w:r w:rsidRPr="006C18DC">
        <w:rPr>
          <w:i/>
          <w:iCs/>
        </w:rPr>
        <w:t>XX</w:t>
      </w:r>
      <w:r>
        <w:t>)</w:t>
      </w:r>
    </w:p>
    <w:p w14:paraId="534FD0A5" w14:textId="73621A69" w:rsidR="00E9688A" w:rsidRDefault="00E9688A" w:rsidP="00E9688A">
      <w:pPr>
        <w:pStyle w:val="SAGEBullet1"/>
        <w:numPr>
          <w:ilvl w:val="1"/>
          <w:numId w:val="4"/>
        </w:numPr>
      </w:pPr>
      <w:proofErr w:type="spellStart"/>
      <w:r>
        <w:t>Url</w:t>
      </w:r>
      <w:proofErr w:type="spellEnd"/>
      <w:r>
        <w:t xml:space="preserve"> specifies the </w:t>
      </w:r>
      <w:proofErr w:type="gramStart"/>
      <w:r>
        <w:t>controller</w:t>
      </w:r>
      <w:proofErr w:type="gramEnd"/>
      <w:r>
        <w:t xml:space="preserve"> name (</w:t>
      </w:r>
      <w:proofErr w:type="spellStart"/>
      <w:r w:rsidRPr="006C18DC">
        <w:rPr>
          <w:i/>
          <w:iCs/>
        </w:rPr>
        <w:t>InvoiceEntry</w:t>
      </w:r>
      <w:proofErr w:type="spellEnd"/>
      <w:r>
        <w:t>)</w:t>
      </w:r>
    </w:p>
    <w:p w14:paraId="159C183F" w14:textId="7CF5AAF0" w:rsidR="00E9688A" w:rsidRDefault="00E9688A" w:rsidP="00E9688A">
      <w:pPr>
        <w:pStyle w:val="SAGEBullet1"/>
        <w:numPr>
          <w:ilvl w:val="1"/>
          <w:numId w:val="4"/>
        </w:numPr>
      </w:pPr>
      <w:proofErr w:type="spellStart"/>
      <w:r>
        <w:t>Url</w:t>
      </w:r>
      <w:proofErr w:type="spellEnd"/>
      <w:r>
        <w:t xml:space="preserve"> specifies any query string parameters required for the method (action)</w:t>
      </w:r>
    </w:p>
    <w:p w14:paraId="1C384032" w14:textId="75FB51CB" w:rsidR="00E9688A" w:rsidRDefault="00E9688A" w:rsidP="00E9688A">
      <w:pPr>
        <w:pStyle w:val="SAGEBullet1"/>
        <w:numPr>
          <w:ilvl w:val="1"/>
          <w:numId w:val="4"/>
        </w:numPr>
      </w:pPr>
      <w:r>
        <w:t>In the examples above, methods</w:t>
      </w:r>
      <w:r w:rsidR="00D30AD9">
        <w:t>/actions</w:t>
      </w:r>
      <w:r>
        <w:t xml:space="preserve"> are not specified in any of the examples as no method/action specified will default to </w:t>
      </w:r>
      <w:r w:rsidRPr="006C18DC">
        <w:rPr>
          <w:i/>
          <w:iCs/>
        </w:rPr>
        <w:t>Index</w:t>
      </w:r>
      <w:r>
        <w:t>. Therefore, if a method/action</w:t>
      </w:r>
      <w:r w:rsidR="00D30AD9">
        <w:t xml:space="preserve"> other than </w:t>
      </w:r>
      <w:r w:rsidR="00D30AD9" w:rsidRPr="006C18DC">
        <w:rPr>
          <w:i/>
          <w:iCs/>
        </w:rPr>
        <w:t>Index</w:t>
      </w:r>
      <w:r w:rsidR="00D30AD9">
        <w:t xml:space="preserve"> is required</w:t>
      </w:r>
      <w:r>
        <w:t xml:space="preserve">, it will be specified after the </w:t>
      </w:r>
      <w:proofErr w:type="gramStart"/>
      <w:r>
        <w:t>controller</w:t>
      </w:r>
      <w:proofErr w:type="gramEnd"/>
      <w:r>
        <w:t xml:space="preserve"> name.</w:t>
      </w:r>
    </w:p>
    <w:p w14:paraId="1E1C546E" w14:textId="43C56CEA" w:rsidR="00E9688A" w:rsidRDefault="00E9688A" w:rsidP="00E9688A">
      <w:pPr>
        <w:pStyle w:val="SAGEBullet1"/>
        <w:numPr>
          <w:ilvl w:val="1"/>
          <w:numId w:val="4"/>
        </w:numPr>
      </w:pPr>
      <w:r>
        <w:t>The tokens</w:t>
      </w:r>
      <w:r w:rsidR="00D30AD9">
        <w:t xml:space="preserve"> are finite and described later in this document</w:t>
      </w:r>
    </w:p>
    <w:p w14:paraId="783F2D27" w14:textId="03A86A1C" w:rsidR="00790FA6" w:rsidRDefault="00790FA6" w:rsidP="00790FA6">
      <w:pPr>
        <w:pStyle w:val="SAGEBullet1"/>
        <w:numPr>
          <w:ilvl w:val="0"/>
          <w:numId w:val="0"/>
        </w:numPr>
        <w:ind w:left="340" w:hanging="340"/>
      </w:pPr>
    </w:p>
    <w:p w14:paraId="447AE8BD" w14:textId="77777777" w:rsidR="00F63953" w:rsidRDefault="00F63953">
      <w:pPr>
        <w:spacing w:after="200" w:line="0" w:lineRule="auto"/>
        <w:rPr>
          <w:b/>
          <w:color w:val="2E3456"/>
          <w:sz w:val="26"/>
          <w:lang w:val="en-US"/>
        </w:rPr>
      </w:pPr>
      <w:r>
        <w:br w:type="page"/>
      </w:r>
    </w:p>
    <w:p w14:paraId="5D5F086F" w14:textId="1524EBE8" w:rsidR="00790FA6" w:rsidRDefault="00790FA6" w:rsidP="00790FA6">
      <w:pPr>
        <w:pStyle w:val="SAGEHeading3"/>
      </w:pPr>
      <w:bookmarkStart w:id="6" w:name="_Toc118189602"/>
      <w:r>
        <w:lastRenderedPageBreak/>
        <w:t>Summary</w:t>
      </w:r>
      <w:bookmarkEnd w:id="6"/>
    </w:p>
    <w:p w14:paraId="21D379BF" w14:textId="3573A24E" w:rsidR="00790FA6" w:rsidRDefault="00790FA6" w:rsidP="00790FA6">
      <w:pPr>
        <w:pStyle w:val="SAGEBullet1"/>
      </w:pPr>
      <w:r>
        <w:t>Create the script</w:t>
      </w:r>
      <w:r w:rsidR="00163BAD">
        <w:t xml:space="preserve"> with the values required by the partner</w:t>
      </w:r>
      <w:r w:rsidR="00D30AD9">
        <w:t>’s drilldown</w:t>
      </w:r>
    </w:p>
    <w:p w14:paraId="18650BE0" w14:textId="0ABB4257" w:rsidR="00163BAD" w:rsidRDefault="00163BAD" w:rsidP="00790FA6">
      <w:pPr>
        <w:pStyle w:val="SAGEBullet1"/>
      </w:pPr>
      <w:r>
        <w:t>Partner is responsible for delivering the script to the customer site</w:t>
      </w:r>
    </w:p>
    <w:p w14:paraId="4CECBB20" w14:textId="6B4A75F0" w:rsidR="00163BAD" w:rsidRDefault="00D30AD9" w:rsidP="00790FA6">
      <w:pPr>
        <w:pStyle w:val="SAGEBullet1"/>
      </w:pPr>
      <w:r>
        <w:t>Customer or partner to r</w:t>
      </w:r>
      <w:r w:rsidR="00163BAD">
        <w:t xml:space="preserve">un </w:t>
      </w:r>
      <w:r>
        <w:t xml:space="preserve">the </w:t>
      </w:r>
      <w:r w:rsidR="00163BAD" w:rsidRPr="006C18DC">
        <w:rPr>
          <w:i/>
          <w:iCs/>
        </w:rPr>
        <w:t>Database Setup</w:t>
      </w:r>
      <w:r>
        <w:t xml:space="preserve"> program</w:t>
      </w:r>
      <w:r w:rsidR="00163BAD">
        <w:t xml:space="preserve">, Select the </w:t>
      </w:r>
      <w:r w:rsidR="00163BAD" w:rsidRPr="006C18DC">
        <w:rPr>
          <w:i/>
          <w:iCs/>
        </w:rPr>
        <w:t>Portal</w:t>
      </w:r>
      <w:r w:rsidR="00163BAD">
        <w:t xml:space="preserve"> button to import the partner script into the database</w:t>
      </w:r>
    </w:p>
    <w:p w14:paraId="3B586AE8" w14:textId="42CD9F55" w:rsidR="00163BAD" w:rsidRDefault="00163BAD" w:rsidP="00790FA6">
      <w:pPr>
        <w:pStyle w:val="SAGEBullet1"/>
      </w:pPr>
      <w:r>
        <w:t>Partner drilldown is now possible</w:t>
      </w:r>
    </w:p>
    <w:p w14:paraId="6EFB5477" w14:textId="7C9593B4" w:rsidR="00790FA6" w:rsidRDefault="00790FA6" w:rsidP="00CD09F5">
      <w:pPr>
        <w:pStyle w:val="SAGEBodyText"/>
      </w:pPr>
    </w:p>
    <w:p w14:paraId="7EA22A98" w14:textId="14431915" w:rsidR="00CD09F5" w:rsidRDefault="00CD09F5" w:rsidP="00CD09F5">
      <w:pPr>
        <w:pStyle w:val="SAGEHeading2"/>
      </w:pPr>
      <w:bookmarkStart w:id="7" w:name="_Toc118189603"/>
      <w:r>
        <w:t>Dynamic Entry Implementation</w:t>
      </w:r>
      <w:bookmarkEnd w:id="7"/>
    </w:p>
    <w:p w14:paraId="2E48FC63" w14:textId="3B26135D" w:rsidR="00CD09F5" w:rsidRDefault="00CD09F5" w:rsidP="00CD09F5">
      <w:pPr>
        <w:pStyle w:val="SAGEBodyText"/>
      </w:pPr>
      <w:r>
        <w:t>The Script File Implementation section described how a partner can use a script file delivered to the customer for partner participation in the drilldown feature.</w:t>
      </w:r>
    </w:p>
    <w:p w14:paraId="3EC1ACE1" w14:textId="012AA76B" w:rsidR="00CD09F5" w:rsidRDefault="00CD09F5" w:rsidP="00CD09F5">
      <w:pPr>
        <w:pStyle w:val="SAGEBodyText"/>
      </w:pPr>
      <w:r>
        <w:t xml:space="preserve">Sage 300 believes this to be a </w:t>
      </w:r>
      <w:r w:rsidR="00900D97">
        <w:t xml:space="preserve">valid </w:t>
      </w:r>
      <w:r>
        <w:t>enough delivery mechanism, but also realizes that partner requirements are at times different for external developers.</w:t>
      </w:r>
    </w:p>
    <w:p w14:paraId="1ADD6FB2" w14:textId="77777777" w:rsidR="00900D97" w:rsidRDefault="00CD09F5" w:rsidP="00CD09F5">
      <w:pPr>
        <w:pStyle w:val="SAGEBodyText"/>
      </w:pPr>
      <w:r>
        <w:t xml:space="preserve">Since the drilldown information is stored in a database and the drilldown features reads this data, it is also possible for a partner module to directly insert their drilldown data into the database as opposed to allowing the script to insert it. </w:t>
      </w:r>
    </w:p>
    <w:p w14:paraId="1D848632" w14:textId="21860D73" w:rsidR="00CD09F5" w:rsidRDefault="00CD09F5" w:rsidP="00CD09F5">
      <w:pPr>
        <w:pStyle w:val="SAGEBodyText"/>
      </w:pPr>
      <w:r>
        <w:t>This would come in handy if the third-party developer either does not wish to deliver the script or if their drilldown URLs are dynamic in nature (</w:t>
      </w:r>
      <w:proofErr w:type="gramStart"/>
      <w:r>
        <w:t>i.e.</w:t>
      </w:r>
      <w:proofErr w:type="gramEnd"/>
      <w:r>
        <w:t xml:space="preserve"> based upon </w:t>
      </w:r>
      <w:r w:rsidR="00900D97">
        <w:t xml:space="preserve">dynamic </w:t>
      </w:r>
      <w:r>
        <w:t>data, a URL may have different query string parameters, etc.).</w:t>
      </w:r>
    </w:p>
    <w:p w14:paraId="5CB73170" w14:textId="3F4044DB" w:rsidR="00CD09F5" w:rsidRDefault="00CD09F5" w:rsidP="00CD09F5">
      <w:pPr>
        <w:pStyle w:val="SAGEBodyText"/>
      </w:pPr>
      <w:r>
        <w:t>We believe that this implementation will be rarely used, but nonetheless it is available.</w:t>
      </w:r>
    </w:p>
    <w:p w14:paraId="41071C7C" w14:textId="133F683B" w:rsidR="00CD09F5" w:rsidRDefault="00CD09F5" w:rsidP="00CD09F5">
      <w:pPr>
        <w:pStyle w:val="SAGEHeading3"/>
      </w:pPr>
      <w:bookmarkStart w:id="8" w:name="_Toc118189604"/>
      <w:r>
        <w:t>Inserting into the Database</w:t>
      </w:r>
      <w:bookmarkEnd w:id="8"/>
    </w:p>
    <w:p w14:paraId="48DC9591" w14:textId="64AF78C6" w:rsidR="00CD09F5" w:rsidRDefault="00CD09F5" w:rsidP="00CD09F5">
      <w:pPr>
        <w:pStyle w:val="SAGEBodyText"/>
      </w:pPr>
      <w:r>
        <w:t>The</w:t>
      </w:r>
      <w:r w:rsidR="00F6404E">
        <w:t xml:space="preserve"> drilldown table in the database has been exposed via the web screen’s landlord service for allowing the required </w:t>
      </w:r>
      <w:r w:rsidR="00F6404E" w:rsidRPr="006C18DC">
        <w:rPr>
          <w:i/>
          <w:iCs/>
        </w:rPr>
        <w:t>CRUD</w:t>
      </w:r>
      <w:r w:rsidR="00F6404E">
        <w:t xml:space="preserve"> methods.</w:t>
      </w:r>
    </w:p>
    <w:p w14:paraId="3AB92AA8" w14:textId="271B7DD7" w:rsidR="00F6404E" w:rsidRDefault="00F6404E" w:rsidP="00CD09F5">
      <w:pPr>
        <w:pStyle w:val="SAGEBodyText"/>
      </w:pPr>
      <w:r>
        <w:t>Using the example above for the partner script, the below snippet illustrates how this could be accomplished via a partner’s module code:</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16E0FCCB" w14:textId="77777777" w:rsidTr="00B44EC1">
        <w:tc>
          <w:tcPr>
            <w:tcW w:w="9208" w:type="dxa"/>
            <w:shd w:val="clear" w:color="auto" w:fill="F2F2F2" w:themeFill="background1" w:themeFillShade="F2"/>
          </w:tcPr>
          <w:p w14:paraId="3A868308"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var service = </w:t>
            </w:r>
            <w:proofErr w:type="spellStart"/>
            <w:r w:rsidRPr="00F63953">
              <w:rPr>
                <w:rFonts w:ascii="Consolas" w:hAnsi="Consolas"/>
                <w:color w:val="002060"/>
                <w:sz w:val="18"/>
                <w:szCs w:val="18"/>
              </w:rPr>
              <w:t>Utilities.Resolve</w:t>
            </w:r>
            <w:proofErr w:type="spellEnd"/>
            <w:r w:rsidRPr="00F63953">
              <w:rPr>
                <w:rFonts w:ascii="Consolas" w:hAnsi="Consolas"/>
                <w:color w:val="002060"/>
                <w:sz w:val="18"/>
                <w:szCs w:val="18"/>
              </w:rPr>
              <w:t>&lt;</w:t>
            </w:r>
            <w:proofErr w:type="spellStart"/>
            <w:r w:rsidRPr="00F63953">
              <w:rPr>
                <w:rFonts w:ascii="Consolas" w:hAnsi="Consolas"/>
                <w:color w:val="002060"/>
                <w:sz w:val="18"/>
                <w:szCs w:val="18"/>
              </w:rPr>
              <w:t>ILandlordService</w:t>
            </w:r>
            <w:proofErr w:type="spellEnd"/>
            <w:r w:rsidRPr="00F63953">
              <w:rPr>
                <w:rFonts w:ascii="Consolas" w:hAnsi="Consolas"/>
                <w:color w:val="002060"/>
                <w:sz w:val="18"/>
                <w:szCs w:val="18"/>
              </w:rPr>
              <w:t>&gt;(context</w:t>
            </w:r>
            <w:proofErr w:type="gramStart"/>
            <w:r w:rsidRPr="00F63953">
              <w:rPr>
                <w:rFonts w:ascii="Consolas" w:hAnsi="Consolas"/>
                <w:color w:val="002060"/>
                <w:sz w:val="18"/>
                <w:szCs w:val="18"/>
              </w:rPr>
              <w:t>);</w:t>
            </w:r>
            <w:proofErr w:type="gramEnd"/>
          </w:p>
          <w:p w14:paraId="555D9894" w14:textId="0C7B69BB" w:rsidR="00F63953" w:rsidRPr="00F63953" w:rsidRDefault="00F63953" w:rsidP="00F63953">
            <w:pPr>
              <w:pStyle w:val="SAGEBodyText"/>
              <w:rPr>
                <w:rFonts w:ascii="Consolas" w:hAnsi="Consolas"/>
                <w:color w:val="002060"/>
                <w:sz w:val="18"/>
                <w:szCs w:val="18"/>
              </w:rPr>
            </w:pPr>
            <w:proofErr w:type="spellStart"/>
            <w:proofErr w:type="gramStart"/>
            <w:r w:rsidRPr="00F63953">
              <w:rPr>
                <w:rFonts w:ascii="Consolas" w:hAnsi="Consolas"/>
                <w:color w:val="002060"/>
                <w:sz w:val="18"/>
                <w:szCs w:val="18"/>
              </w:rPr>
              <w:t>service.AddDrilldown</w:t>
            </w:r>
            <w:proofErr w:type="spellEnd"/>
            <w:proofErr w:type="gramEnd"/>
            <w:r w:rsidRPr="00F63953">
              <w:rPr>
                <w:rFonts w:ascii="Consolas" w:hAnsi="Consolas"/>
                <w:color w:val="002060"/>
                <w:sz w:val="18"/>
                <w:szCs w:val="18"/>
              </w:rPr>
              <w:t xml:space="preserve">(new </w:t>
            </w:r>
            <w:proofErr w:type="spellStart"/>
            <w:r w:rsidRPr="00F63953">
              <w:rPr>
                <w:rFonts w:ascii="Consolas" w:hAnsi="Consolas"/>
                <w:color w:val="002060"/>
                <w:sz w:val="18"/>
                <w:szCs w:val="18"/>
              </w:rPr>
              <w:t>Common.Models.Landlord.Drilldown</w:t>
            </w:r>
            <w:proofErr w:type="spellEnd"/>
            <w:r w:rsidRPr="00F63953">
              <w:rPr>
                <w:rFonts w:ascii="Consolas" w:hAnsi="Consolas"/>
                <w:color w:val="002060"/>
                <w:sz w:val="18"/>
                <w:szCs w:val="18"/>
              </w:rPr>
              <w:t>()</w:t>
            </w:r>
          </w:p>
          <w:p w14:paraId="02B35B55" w14:textId="6CE9DA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w:t>
            </w:r>
          </w:p>
          <w:p w14:paraId="35C37F21" w14:textId="57E4F8F3"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Id = "XX2100",</w:t>
            </w:r>
          </w:p>
          <w:p w14:paraId="27F0F81F" w14:textId="1B900E95"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spellStart"/>
            <w:r w:rsidRPr="00F63953">
              <w:rPr>
                <w:rFonts w:ascii="Consolas" w:hAnsi="Consolas"/>
                <w:color w:val="002060"/>
                <w:sz w:val="18"/>
                <w:szCs w:val="18"/>
              </w:rPr>
              <w:t>Url</w:t>
            </w:r>
            <w:proofErr w:type="spellEnd"/>
            <w:r w:rsidRPr="00F63953">
              <w:rPr>
                <w:rFonts w:ascii="Consolas" w:hAnsi="Consolas"/>
                <w:color w:val="002060"/>
                <w:sz w:val="18"/>
                <w:szCs w:val="18"/>
              </w:rPr>
              <w:t xml:space="preserve"> = @"/XX/InvoiceEntry?batchNumber={BATCH}&amp;entryNumber={ENTRY}&amp;actionType={MODE}"</w:t>
            </w:r>
          </w:p>
          <w:p w14:paraId="1C2D74A7" w14:textId="4B350EAC" w:rsidR="00F63953" w:rsidRPr="00B44EC1" w:rsidRDefault="00F63953" w:rsidP="00F63953">
            <w:pPr>
              <w:pStyle w:val="SAGEBodyText"/>
              <w:rPr>
                <w:rFonts w:ascii="Consolas" w:hAnsi="Consolas"/>
              </w:rPr>
            </w:pPr>
            <w:r w:rsidRPr="00F63953">
              <w:rPr>
                <w:rFonts w:ascii="Consolas" w:hAnsi="Consolas"/>
                <w:color w:val="002060"/>
                <w:sz w:val="18"/>
                <w:szCs w:val="18"/>
              </w:rPr>
              <w:t>});</w:t>
            </w:r>
          </w:p>
        </w:tc>
      </w:tr>
    </w:tbl>
    <w:p w14:paraId="64B77074" w14:textId="77777777" w:rsidR="00F6404E" w:rsidRDefault="00F6404E" w:rsidP="00CD09F5">
      <w:pPr>
        <w:pStyle w:val="SAGEBodyText"/>
      </w:pPr>
    </w:p>
    <w:p w14:paraId="40F6371F" w14:textId="34FFB7E7" w:rsidR="00F6404E" w:rsidRPr="00F6404E" w:rsidRDefault="00F6404E" w:rsidP="00F6404E">
      <w:pPr>
        <w:pStyle w:val="SAGEBodyText"/>
        <w:rPr>
          <w:color w:val="002060"/>
          <w:sz w:val="18"/>
          <w:szCs w:val="18"/>
        </w:rPr>
      </w:pPr>
    </w:p>
    <w:p w14:paraId="7D31347F" w14:textId="77777777" w:rsidR="00F63953" w:rsidRDefault="00F63953">
      <w:pPr>
        <w:spacing w:after="200" w:line="0" w:lineRule="auto"/>
        <w:rPr>
          <w:b/>
          <w:color w:val="2E3456"/>
          <w:sz w:val="26"/>
          <w:lang w:val="en-US"/>
        </w:rPr>
      </w:pPr>
      <w:r>
        <w:br w:type="page"/>
      </w:r>
    </w:p>
    <w:p w14:paraId="453316F8" w14:textId="14863F25" w:rsidR="00F6404E" w:rsidRDefault="00F6404E" w:rsidP="00F6404E">
      <w:pPr>
        <w:pStyle w:val="SAGEHeading3"/>
      </w:pPr>
      <w:bookmarkStart w:id="9" w:name="_Toc118189605"/>
      <w:r>
        <w:lastRenderedPageBreak/>
        <w:t>Summary</w:t>
      </w:r>
      <w:bookmarkEnd w:id="9"/>
    </w:p>
    <w:p w14:paraId="5404F1D3" w14:textId="0CD8F8F2" w:rsidR="00F6404E" w:rsidRDefault="00F6404E" w:rsidP="00F6404E">
      <w:pPr>
        <w:pStyle w:val="SAGEBullet1"/>
      </w:pPr>
      <w:r>
        <w:t>Instantiate the landlord service (if in the controller or service) or the landlord repository (if in the business repository)</w:t>
      </w:r>
    </w:p>
    <w:p w14:paraId="5CBDFB4D" w14:textId="2FA36CAD" w:rsidR="00F6404E" w:rsidRDefault="00F6404E" w:rsidP="00F6404E">
      <w:pPr>
        <w:pStyle w:val="SAGEBullet1"/>
      </w:pPr>
      <w:r>
        <w:t xml:space="preserve">Invoke the </w:t>
      </w:r>
      <w:proofErr w:type="spellStart"/>
      <w:r w:rsidRPr="006C18DC">
        <w:rPr>
          <w:i/>
          <w:iCs/>
        </w:rPr>
        <w:t>AddDrilldown</w:t>
      </w:r>
      <w:proofErr w:type="spellEnd"/>
      <w:r>
        <w:t xml:space="preserve"> method with a populated </w:t>
      </w:r>
      <w:r w:rsidRPr="006C18DC">
        <w:rPr>
          <w:i/>
          <w:iCs/>
        </w:rPr>
        <w:t>Drilldown</w:t>
      </w:r>
      <w:r>
        <w:t xml:space="preserve"> object</w:t>
      </w:r>
    </w:p>
    <w:p w14:paraId="6AAEA1AC" w14:textId="3D908526" w:rsidR="00F6404E" w:rsidRDefault="00F6404E" w:rsidP="00F6404E">
      <w:pPr>
        <w:pStyle w:val="SAGEBullet1"/>
      </w:pPr>
      <w:r>
        <w:t>Partner drilldown is now possible</w:t>
      </w:r>
    </w:p>
    <w:p w14:paraId="6C50D2C0" w14:textId="2EB82D1D" w:rsidR="00F6404E" w:rsidRDefault="00F6404E" w:rsidP="00F6404E">
      <w:pPr>
        <w:pStyle w:val="SAGEBullet1"/>
      </w:pPr>
      <w:proofErr w:type="spellStart"/>
      <w:r w:rsidRPr="006C18DC">
        <w:rPr>
          <w:i/>
          <w:iCs/>
        </w:rPr>
        <w:t>GetDrilldown</w:t>
      </w:r>
      <w:proofErr w:type="spellEnd"/>
      <w:r>
        <w:t xml:space="preserve">, </w:t>
      </w:r>
      <w:proofErr w:type="spellStart"/>
      <w:r w:rsidRPr="006C18DC">
        <w:rPr>
          <w:i/>
          <w:iCs/>
        </w:rPr>
        <w:t>UpdateDrilldown</w:t>
      </w:r>
      <w:proofErr w:type="spellEnd"/>
      <w:r>
        <w:t xml:space="preserve"> and </w:t>
      </w:r>
      <w:proofErr w:type="spellStart"/>
      <w:r w:rsidRPr="006C18DC">
        <w:rPr>
          <w:i/>
          <w:iCs/>
        </w:rPr>
        <w:t>DeleteDrilldown</w:t>
      </w:r>
      <w:proofErr w:type="spellEnd"/>
      <w:r>
        <w:t xml:space="preserve"> methods are also available</w:t>
      </w:r>
    </w:p>
    <w:p w14:paraId="1150538F" w14:textId="1016B065" w:rsidR="00CD09F5" w:rsidRDefault="00CD09F5" w:rsidP="00CD09F5">
      <w:pPr>
        <w:pStyle w:val="SAGEBodyText"/>
      </w:pPr>
    </w:p>
    <w:p w14:paraId="5AF34CA9" w14:textId="1B451026" w:rsidR="00F6404E" w:rsidRDefault="00F6404E" w:rsidP="00F6404E">
      <w:pPr>
        <w:pStyle w:val="SAGEHeading2"/>
      </w:pPr>
      <w:bookmarkStart w:id="10" w:name="_Toc118189606"/>
      <w:r>
        <w:t>Drilldown Tokens</w:t>
      </w:r>
      <w:bookmarkEnd w:id="10"/>
    </w:p>
    <w:p w14:paraId="5179D920" w14:textId="6518BD6C" w:rsidR="00F6404E" w:rsidRDefault="00F6404E" w:rsidP="00F6404E">
      <w:pPr>
        <w:pStyle w:val="SAGEBodyText"/>
      </w:pPr>
      <w:r>
        <w:t>There are a finite set of tokens used by the drilldown framework</w:t>
      </w:r>
      <w:r w:rsidR="00C4794E">
        <w:t xml:space="preserve"> and will be explained in this section.</w:t>
      </w:r>
    </w:p>
    <w:p w14:paraId="23F0F43F" w14:textId="44CDC7DF" w:rsidR="00F6404E" w:rsidRDefault="00F6404E" w:rsidP="00F6404E">
      <w:pPr>
        <w:pStyle w:val="SAGEBodyText"/>
      </w:pPr>
      <w:r>
        <w:t xml:space="preserve">Previously, the token replacement used the </w:t>
      </w:r>
      <w:proofErr w:type="spellStart"/>
      <w:r w:rsidRPr="006C18DC">
        <w:rPr>
          <w:i/>
          <w:iCs/>
        </w:rPr>
        <w:t>String.Format</w:t>
      </w:r>
      <w:proofErr w:type="spellEnd"/>
      <w:r w:rsidRPr="006C18DC">
        <w:rPr>
          <w:i/>
          <w:iCs/>
        </w:rPr>
        <w:t>()</w:t>
      </w:r>
      <w:r>
        <w:t xml:space="preserve"> function to replace the tokens, but that required knowing what tokens were used and in what order. For example:</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1BB9B56F" w14:textId="77777777" w:rsidTr="00B44EC1">
        <w:tc>
          <w:tcPr>
            <w:tcW w:w="9208" w:type="dxa"/>
            <w:shd w:val="clear" w:color="auto" w:fill="F2F2F2" w:themeFill="background1" w:themeFillShade="F2"/>
          </w:tcPr>
          <w:p w14:paraId="6FD2702F"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string </w:t>
            </w:r>
            <w:proofErr w:type="spellStart"/>
            <w:r w:rsidRPr="00F63953">
              <w:rPr>
                <w:rFonts w:ascii="Consolas" w:hAnsi="Consolas"/>
                <w:color w:val="002060"/>
                <w:sz w:val="18"/>
                <w:szCs w:val="18"/>
              </w:rPr>
              <w:t>url</w:t>
            </w:r>
            <w:proofErr w:type="spellEnd"/>
            <w:r w:rsidRPr="00F63953">
              <w:rPr>
                <w:rFonts w:ascii="Consolas" w:hAnsi="Consolas"/>
                <w:color w:val="002060"/>
                <w:sz w:val="18"/>
                <w:szCs w:val="18"/>
              </w:rPr>
              <w:t xml:space="preserve"> = </w:t>
            </w:r>
            <w:proofErr w:type="gramStart"/>
            <w:r w:rsidRPr="00F63953">
              <w:rPr>
                <w:rFonts w:ascii="Consolas" w:hAnsi="Consolas"/>
                <w:color w:val="002060"/>
                <w:sz w:val="18"/>
                <w:szCs w:val="18"/>
              </w:rPr>
              <w:t>string.Format</w:t>
            </w:r>
            <w:proofErr w:type="gramEnd"/>
            <w:r w:rsidRPr="00F63953">
              <w:rPr>
                <w:rFonts w:ascii="Consolas" w:hAnsi="Consolas"/>
                <w:color w:val="002060"/>
                <w:sz w:val="18"/>
                <w:szCs w:val="18"/>
              </w:rPr>
              <w:t xml:space="preserve">(@"/AP/InvoiceEntry?batchNumber={0}&amp;entryNumber={1}&amp;actionType={2}", </w:t>
            </w:r>
          </w:p>
          <w:p w14:paraId="7726B7FA"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_</w:t>
            </w:r>
            <w:proofErr w:type="spellStart"/>
            <w:proofErr w:type="gramStart"/>
            <w:r w:rsidRPr="00F63953">
              <w:rPr>
                <w:rFonts w:ascii="Consolas" w:hAnsi="Consolas"/>
                <w:color w:val="002060"/>
                <w:sz w:val="18"/>
                <w:szCs w:val="18"/>
              </w:rPr>
              <w:t>parser.GetBatchNumber</w:t>
            </w:r>
            <w:proofErr w:type="spellEnd"/>
            <w:proofErr w:type="gramEnd"/>
            <w:r w:rsidRPr="00F63953">
              <w:rPr>
                <w:rFonts w:ascii="Consolas" w:hAnsi="Consolas"/>
                <w:color w:val="002060"/>
                <w:sz w:val="18"/>
                <w:szCs w:val="18"/>
              </w:rPr>
              <w:t xml:space="preserve">(), </w:t>
            </w:r>
          </w:p>
          <w:p w14:paraId="236CEA3B"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_</w:t>
            </w:r>
            <w:proofErr w:type="spellStart"/>
            <w:proofErr w:type="gramStart"/>
            <w:r w:rsidRPr="00F63953">
              <w:rPr>
                <w:rFonts w:ascii="Consolas" w:hAnsi="Consolas"/>
                <w:color w:val="002060"/>
                <w:sz w:val="18"/>
                <w:szCs w:val="18"/>
              </w:rPr>
              <w:t>parser.GetBatchEntryNumber</w:t>
            </w:r>
            <w:proofErr w:type="spellEnd"/>
            <w:proofErr w:type="gramEnd"/>
            <w:r w:rsidRPr="00F63953">
              <w:rPr>
                <w:rFonts w:ascii="Consolas" w:hAnsi="Consolas"/>
                <w:color w:val="002060"/>
                <w:sz w:val="18"/>
                <w:szCs w:val="18"/>
              </w:rPr>
              <w:t xml:space="preserve">(), </w:t>
            </w:r>
          </w:p>
          <w:p w14:paraId="50D1CD31" w14:textId="41F3FC66" w:rsidR="00F63953" w:rsidRPr="00B44EC1" w:rsidRDefault="00F63953" w:rsidP="00F63953">
            <w:pPr>
              <w:pStyle w:val="SAGEBodyText"/>
              <w:rPr>
                <w:rFonts w:ascii="Consolas" w:hAnsi="Consolas"/>
              </w:rPr>
            </w:pPr>
            <w:r w:rsidRPr="00F63953">
              <w:rPr>
                <w:rFonts w:ascii="Consolas" w:hAnsi="Consolas"/>
                <w:color w:val="002060"/>
                <w:sz w:val="18"/>
                <w:szCs w:val="18"/>
              </w:rPr>
              <w:t xml:space="preserve">                _</w:t>
            </w:r>
            <w:proofErr w:type="spellStart"/>
            <w:proofErr w:type="gramStart"/>
            <w:r w:rsidRPr="00F63953">
              <w:rPr>
                <w:rFonts w:ascii="Consolas" w:hAnsi="Consolas"/>
                <w:color w:val="002060"/>
                <w:sz w:val="18"/>
                <w:szCs w:val="18"/>
              </w:rPr>
              <w:t>parser.GetMode</w:t>
            </w:r>
            <w:proofErr w:type="spellEnd"/>
            <w:proofErr w:type="gramEnd"/>
            <w:r w:rsidRPr="00F63953">
              <w:rPr>
                <w:rFonts w:ascii="Consolas" w:hAnsi="Consolas"/>
                <w:color w:val="002060"/>
                <w:sz w:val="18"/>
                <w:szCs w:val="18"/>
              </w:rPr>
              <w:t>());</w:t>
            </w:r>
          </w:p>
        </w:tc>
      </w:tr>
    </w:tbl>
    <w:p w14:paraId="25797ED8" w14:textId="77DAB233" w:rsidR="00C4794E" w:rsidRDefault="00C4794E" w:rsidP="00F6404E">
      <w:pPr>
        <w:pStyle w:val="SAGEBodyText"/>
      </w:pPr>
    </w:p>
    <w:p w14:paraId="750B0496" w14:textId="035FABA7" w:rsidR="00C4794E" w:rsidRDefault="0072028D" w:rsidP="00F6404E">
      <w:pPr>
        <w:pStyle w:val="SAGEBodyText"/>
      </w:pPr>
      <w:r>
        <w:t>A</w:t>
      </w:r>
      <w:r w:rsidR="00C4794E">
        <w:t xml:space="preserve">s you can see, not all URLs invoke the same endpoint with the same parameters and </w:t>
      </w:r>
      <w:r>
        <w:t xml:space="preserve">the </w:t>
      </w:r>
      <w:r w:rsidR="00C4794E">
        <w:t>same values.</w:t>
      </w:r>
      <w:r>
        <w:t xml:space="preserve"> </w:t>
      </w:r>
      <w:r w:rsidR="00C4794E">
        <w:t>Therefore, the URLs use named tokens, such as:</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24832CC1" w14:textId="77777777" w:rsidTr="00B44EC1">
        <w:tc>
          <w:tcPr>
            <w:tcW w:w="9208" w:type="dxa"/>
            <w:shd w:val="clear" w:color="auto" w:fill="F2F2F2" w:themeFill="background1" w:themeFillShade="F2"/>
          </w:tcPr>
          <w:p w14:paraId="25756A7E" w14:textId="0F326A4D" w:rsidR="00F63953" w:rsidRPr="00B44EC1" w:rsidRDefault="00F63953" w:rsidP="00CB56D0">
            <w:pPr>
              <w:pStyle w:val="SAGEBodyText"/>
              <w:rPr>
                <w:rFonts w:ascii="Consolas" w:hAnsi="Consolas"/>
              </w:rPr>
            </w:pPr>
            <w:r w:rsidRPr="00C4794E">
              <w:rPr>
                <w:color w:val="002060"/>
                <w:sz w:val="18"/>
                <w:szCs w:val="18"/>
              </w:rPr>
              <w:t>/AP/InvoiceEntry?batchNumber={</w:t>
            </w:r>
            <w:r w:rsidRPr="00C4794E">
              <w:rPr>
                <w:color w:val="002060"/>
                <w:sz w:val="18"/>
                <w:szCs w:val="18"/>
                <w:highlight w:val="yellow"/>
              </w:rPr>
              <w:t>BATCH</w:t>
            </w:r>
            <w:r w:rsidRPr="00C4794E">
              <w:rPr>
                <w:color w:val="002060"/>
                <w:sz w:val="18"/>
                <w:szCs w:val="18"/>
              </w:rPr>
              <w:t>}&amp;entryNumber={</w:t>
            </w:r>
            <w:r w:rsidRPr="00C4794E">
              <w:rPr>
                <w:color w:val="002060"/>
                <w:sz w:val="18"/>
                <w:szCs w:val="18"/>
                <w:highlight w:val="yellow"/>
              </w:rPr>
              <w:t>ENTRY</w:t>
            </w:r>
            <w:r w:rsidRPr="00C4794E">
              <w:rPr>
                <w:color w:val="002060"/>
                <w:sz w:val="18"/>
                <w:szCs w:val="18"/>
              </w:rPr>
              <w:t>}&amp;actionType={</w:t>
            </w:r>
            <w:r w:rsidRPr="00C4794E">
              <w:rPr>
                <w:color w:val="002060"/>
                <w:sz w:val="18"/>
                <w:szCs w:val="18"/>
                <w:highlight w:val="yellow"/>
              </w:rPr>
              <w:t>MODE</w:t>
            </w:r>
            <w:r w:rsidRPr="00C4794E">
              <w:rPr>
                <w:color w:val="002060"/>
                <w:sz w:val="18"/>
                <w:szCs w:val="18"/>
              </w:rPr>
              <w:t>}</w:t>
            </w:r>
          </w:p>
        </w:tc>
      </w:tr>
    </w:tbl>
    <w:p w14:paraId="0848CD02" w14:textId="77777777" w:rsidR="00F63953" w:rsidRDefault="00F63953" w:rsidP="00F6404E">
      <w:pPr>
        <w:pStyle w:val="SAGEBodyText"/>
      </w:pPr>
    </w:p>
    <w:p w14:paraId="053F3E8D" w14:textId="4BA2CB00" w:rsidR="00C4794E" w:rsidRPr="00C4794E" w:rsidRDefault="00C4794E" w:rsidP="00C4794E">
      <w:pPr>
        <w:pStyle w:val="SAGEBodyText"/>
        <w:ind w:left="432" w:firstLine="144"/>
        <w:rPr>
          <w:color w:val="002060"/>
          <w:sz w:val="18"/>
          <w:szCs w:val="18"/>
        </w:rPr>
      </w:pPr>
    </w:p>
    <w:p w14:paraId="32E65896" w14:textId="5DA864FC" w:rsidR="008024CD" w:rsidRDefault="008024CD" w:rsidP="008024CD">
      <w:pPr>
        <w:pStyle w:val="SAGEBodyText"/>
      </w:pPr>
      <w:r>
        <w:t xml:space="preserve">Additionally, a partner module’s drilldown link may not be parsed like Sage’s drilldown link and therefore the parsing will </w:t>
      </w:r>
      <w:r w:rsidR="00E47D78">
        <w:t xml:space="preserve">need to </w:t>
      </w:r>
      <w:r>
        <w:t>be performed in the partner’s endpoint where the drilldown link is passed</w:t>
      </w:r>
      <w:r w:rsidR="00E47D78">
        <w:t xml:space="preserve"> and once parsing is complete another endpoint can be invoked with the parameters supplied for contextual display of the screen, such as:</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75B5B871" w14:textId="77777777" w:rsidTr="00B44EC1">
        <w:tc>
          <w:tcPr>
            <w:tcW w:w="9208" w:type="dxa"/>
            <w:shd w:val="clear" w:color="auto" w:fill="F2F2F2" w:themeFill="background1" w:themeFillShade="F2"/>
          </w:tcPr>
          <w:p w14:paraId="10C1CBD7" w14:textId="3F74C09D" w:rsidR="00F63953" w:rsidRPr="00B44EC1" w:rsidRDefault="00F63953" w:rsidP="00CB56D0">
            <w:pPr>
              <w:pStyle w:val="SAGEBodyText"/>
              <w:rPr>
                <w:rFonts w:ascii="Consolas" w:hAnsi="Consolas"/>
              </w:rPr>
            </w:pPr>
            <w:r w:rsidRPr="00C4794E">
              <w:rPr>
                <w:color w:val="002060"/>
                <w:sz w:val="18"/>
                <w:szCs w:val="18"/>
              </w:rPr>
              <w:t>/</w:t>
            </w:r>
            <w:r>
              <w:rPr>
                <w:color w:val="002060"/>
                <w:sz w:val="18"/>
                <w:szCs w:val="18"/>
              </w:rPr>
              <w:t>XX</w:t>
            </w:r>
            <w:r w:rsidRPr="00C4794E">
              <w:rPr>
                <w:color w:val="002060"/>
                <w:sz w:val="18"/>
                <w:szCs w:val="18"/>
              </w:rPr>
              <w:t>/</w:t>
            </w:r>
            <w:proofErr w:type="spellStart"/>
            <w:r w:rsidRPr="00C4794E">
              <w:rPr>
                <w:color w:val="002060"/>
                <w:sz w:val="18"/>
                <w:szCs w:val="18"/>
              </w:rPr>
              <w:t>InvoiceEntry</w:t>
            </w:r>
            <w:proofErr w:type="spellEnd"/>
            <w:r>
              <w:rPr>
                <w:color w:val="002060"/>
                <w:sz w:val="18"/>
                <w:szCs w:val="18"/>
              </w:rPr>
              <w:t>/</w:t>
            </w:r>
            <w:proofErr w:type="spellStart"/>
            <w:r>
              <w:rPr>
                <w:color w:val="002060"/>
                <w:sz w:val="18"/>
                <w:szCs w:val="18"/>
              </w:rPr>
              <w:t>Drilldown</w:t>
            </w:r>
            <w:r w:rsidRPr="00C4794E">
              <w:rPr>
                <w:color w:val="002060"/>
                <w:sz w:val="18"/>
                <w:szCs w:val="18"/>
              </w:rPr>
              <w:t>?</w:t>
            </w:r>
            <w:r>
              <w:rPr>
                <w:color w:val="002060"/>
                <w:sz w:val="18"/>
                <w:szCs w:val="18"/>
              </w:rPr>
              <w:t>id</w:t>
            </w:r>
            <w:proofErr w:type="spellEnd"/>
            <w:r w:rsidRPr="00C4794E">
              <w:rPr>
                <w:color w:val="002060"/>
                <w:sz w:val="18"/>
                <w:szCs w:val="18"/>
              </w:rPr>
              <w:t>={</w:t>
            </w:r>
            <w:r>
              <w:rPr>
                <w:color w:val="002060"/>
                <w:sz w:val="18"/>
                <w:szCs w:val="18"/>
                <w:highlight w:val="yellow"/>
              </w:rPr>
              <w:t>DRILLDWNLK</w:t>
            </w:r>
            <w:r w:rsidRPr="00C4794E">
              <w:rPr>
                <w:color w:val="002060"/>
                <w:sz w:val="18"/>
                <w:szCs w:val="18"/>
              </w:rPr>
              <w:t>}}</w:t>
            </w:r>
          </w:p>
        </w:tc>
      </w:tr>
    </w:tbl>
    <w:p w14:paraId="20370C70" w14:textId="77777777" w:rsidR="00F63953" w:rsidRDefault="00F63953" w:rsidP="008024CD">
      <w:pPr>
        <w:pStyle w:val="SAGEBodyText"/>
      </w:pPr>
    </w:p>
    <w:p w14:paraId="065B8345" w14:textId="77777777" w:rsidR="00F63953" w:rsidRDefault="00F63953">
      <w:pPr>
        <w:spacing w:after="200" w:line="0" w:lineRule="auto"/>
        <w:rPr>
          <w:lang w:val="en-US"/>
        </w:rPr>
      </w:pPr>
      <w:r>
        <w:br w:type="page"/>
      </w:r>
    </w:p>
    <w:p w14:paraId="4DE73DF7" w14:textId="61C89C73" w:rsidR="00F6404E" w:rsidRDefault="00C4794E" w:rsidP="00F6404E">
      <w:pPr>
        <w:pStyle w:val="SAGEBodyText"/>
      </w:pPr>
      <w:proofErr w:type="gramStart"/>
      <w:r>
        <w:lastRenderedPageBreak/>
        <w:t>And,</w:t>
      </w:r>
      <w:proofErr w:type="gramEnd"/>
      <w:r>
        <w:t xml:space="preserve"> now any URL can have their tokens replaced with a single line:</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F63953" w14:paraId="4B745294" w14:textId="77777777" w:rsidTr="00B44EC1">
        <w:tc>
          <w:tcPr>
            <w:tcW w:w="9208" w:type="dxa"/>
            <w:shd w:val="clear" w:color="auto" w:fill="F2F2F2" w:themeFill="background1" w:themeFillShade="F2"/>
          </w:tcPr>
          <w:p w14:paraId="37102D0D"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Replace tokens in URL</w:t>
            </w:r>
          </w:p>
          <w:p w14:paraId="029D203F" w14:textId="4E9200C8"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string </w:t>
            </w:r>
            <w:proofErr w:type="spellStart"/>
            <w:r w:rsidRPr="00F63953">
              <w:rPr>
                <w:rFonts w:ascii="Consolas" w:hAnsi="Consolas"/>
                <w:color w:val="002060"/>
                <w:sz w:val="18"/>
                <w:szCs w:val="18"/>
              </w:rPr>
              <w:t>url</w:t>
            </w:r>
            <w:proofErr w:type="spellEnd"/>
            <w:r w:rsidRPr="00F63953">
              <w:rPr>
                <w:rFonts w:ascii="Consolas" w:hAnsi="Consolas"/>
                <w:color w:val="002060"/>
                <w:sz w:val="18"/>
                <w:szCs w:val="18"/>
              </w:rPr>
              <w:t xml:space="preserve"> = </w:t>
            </w:r>
            <w:proofErr w:type="spellStart"/>
            <w:r w:rsidRPr="00F63953">
              <w:rPr>
                <w:rFonts w:ascii="Consolas" w:hAnsi="Consolas"/>
                <w:color w:val="002060"/>
                <w:sz w:val="18"/>
                <w:szCs w:val="18"/>
              </w:rPr>
              <w:t>urlFormat.Replace</w:t>
            </w:r>
            <w:proofErr w:type="spellEnd"/>
            <w:r w:rsidRPr="00F63953">
              <w:rPr>
                <w:rFonts w:ascii="Consolas" w:hAnsi="Consolas"/>
                <w:color w:val="002060"/>
                <w:sz w:val="18"/>
                <w:szCs w:val="18"/>
              </w:rPr>
              <w:t>("{BATCH}", _</w:t>
            </w:r>
            <w:proofErr w:type="spellStart"/>
            <w:proofErr w:type="gramStart"/>
            <w:r w:rsidRPr="00F63953">
              <w:rPr>
                <w:rFonts w:ascii="Consolas" w:hAnsi="Consolas"/>
                <w:color w:val="002060"/>
                <w:sz w:val="18"/>
                <w:szCs w:val="18"/>
              </w:rPr>
              <w:t>parser.GetBatchNumber</w:t>
            </w:r>
            <w:proofErr w:type="spellEnd"/>
            <w:proofErr w:type="gramEnd"/>
            <w:r w:rsidRPr="00F63953">
              <w:rPr>
                <w:rFonts w:ascii="Consolas" w:hAnsi="Consolas"/>
                <w:color w:val="002060"/>
                <w:sz w:val="18"/>
                <w:szCs w:val="18"/>
              </w:rPr>
              <w:t>())</w:t>
            </w:r>
          </w:p>
          <w:p w14:paraId="60EAC02A"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("{ENTRY}", _</w:t>
            </w:r>
            <w:proofErr w:type="spellStart"/>
            <w:r w:rsidRPr="00F63953">
              <w:rPr>
                <w:rFonts w:ascii="Consolas" w:hAnsi="Consolas"/>
                <w:color w:val="002060"/>
                <w:sz w:val="18"/>
                <w:szCs w:val="18"/>
              </w:rPr>
              <w:t>parser.GetBatchEntryNumber</w:t>
            </w:r>
            <w:proofErr w:type="spellEnd"/>
            <w:r w:rsidRPr="00F63953">
              <w:rPr>
                <w:rFonts w:ascii="Consolas" w:hAnsi="Consolas"/>
                <w:color w:val="002060"/>
                <w:sz w:val="18"/>
                <w:szCs w:val="18"/>
              </w:rPr>
              <w:t>())</w:t>
            </w:r>
          </w:p>
          <w:p w14:paraId="28DAFCB4"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("{MODE}", _</w:t>
            </w:r>
            <w:proofErr w:type="spellStart"/>
            <w:r w:rsidRPr="00F63953">
              <w:rPr>
                <w:rFonts w:ascii="Consolas" w:hAnsi="Consolas"/>
                <w:color w:val="002060"/>
                <w:sz w:val="18"/>
                <w:szCs w:val="18"/>
              </w:rPr>
              <w:t>parser.GetMode</w:t>
            </w:r>
            <w:proofErr w:type="spellEnd"/>
            <w:r w:rsidRPr="00F63953">
              <w:rPr>
                <w:rFonts w:ascii="Consolas" w:hAnsi="Consolas"/>
                <w:color w:val="002060"/>
                <w:sz w:val="18"/>
                <w:szCs w:val="18"/>
              </w:rPr>
              <w:t>())</w:t>
            </w:r>
          </w:p>
          <w:p w14:paraId="741D5004"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("{SEQUENCENO}", _</w:t>
            </w:r>
            <w:proofErr w:type="spellStart"/>
            <w:r w:rsidRPr="00F63953">
              <w:rPr>
                <w:rFonts w:ascii="Consolas" w:hAnsi="Consolas"/>
                <w:color w:val="002060"/>
                <w:sz w:val="18"/>
                <w:szCs w:val="18"/>
              </w:rPr>
              <w:t>parser.GetSequenceNumber</w:t>
            </w:r>
            <w:proofErr w:type="spellEnd"/>
            <w:r w:rsidRPr="00F63953">
              <w:rPr>
                <w:rFonts w:ascii="Consolas" w:hAnsi="Consolas"/>
                <w:color w:val="002060"/>
                <w:sz w:val="18"/>
                <w:szCs w:val="18"/>
              </w:rPr>
              <w:t>())</w:t>
            </w:r>
          </w:p>
          <w:p w14:paraId="2393A65C"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("{KEY}", _</w:t>
            </w:r>
            <w:proofErr w:type="spellStart"/>
            <w:r w:rsidRPr="00F63953">
              <w:rPr>
                <w:rFonts w:ascii="Consolas" w:hAnsi="Consolas"/>
                <w:color w:val="002060"/>
                <w:sz w:val="18"/>
                <w:szCs w:val="18"/>
              </w:rPr>
              <w:t>parser.GetKey</w:t>
            </w:r>
            <w:proofErr w:type="spellEnd"/>
            <w:r w:rsidRPr="00F63953">
              <w:rPr>
                <w:rFonts w:ascii="Consolas" w:hAnsi="Consolas"/>
                <w:color w:val="002060"/>
                <w:sz w:val="18"/>
                <w:szCs w:val="18"/>
              </w:rPr>
              <w:t>())</w:t>
            </w:r>
          </w:p>
          <w:p w14:paraId="7261E977"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("{INQUIRYMODE}", _</w:t>
            </w:r>
            <w:proofErr w:type="spellStart"/>
            <w:r w:rsidRPr="00F63953">
              <w:rPr>
                <w:rFonts w:ascii="Consolas" w:hAnsi="Consolas"/>
                <w:color w:val="002060"/>
                <w:sz w:val="18"/>
                <w:szCs w:val="18"/>
              </w:rPr>
              <w:t>parser.GetInquiryMode</w:t>
            </w:r>
            <w:proofErr w:type="spellEnd"/>
            <w:r w:rsidRPr="00F63953">
              <w:rPr>
                <w:rFonts w:ascii="Consolas" w:hAnsi="Consolas"/>
                <w:color w:val="002060"/>
                <w:sz w:val="18"/>
                <w:szCs w:val="18"/>
              </w:rPr>
              <w:t>().</w:t>
            </w:r>
            <w:proofErr w:type="spellStart"/>
            <w:r w:rsidRPr="00F63953">
              <w:rPr>
                <w:rFonts w:ascii="Consolas" w:hAnsi="Consolas"/>
                <w:color w:val="002060"/>
                <w:sz w:val="18"/>
                <w:szCs w:val="18"/>
              </w:rPr>
              <w:t>ToString</w:t>
            </w:r>
            <w:proofErr w:type="spellEnd"/>
            <w:r w:rsidRPr="00F63953">
              <w:rPr>
                <w:rFonts w:ascii="Consolas" w:hAnsi="Consolas"/>
                <w:color w:val="002060"/>
                <w:sz w:val="18"/>
                <w:szCs w:val="18"/>
              </w:rPr>
              <w:t>())</w:t>
            </w:r>
          </w:p>
          <w:p w14:paraId="31467676"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("{NOTINQUIRYMODE}", (!_</w:t>
            </w:r>
            <w:proofErr w:type="spellStart"/>
            <w:r w:rsidRPr="00F63953">
              <w:rPr>
                <w:rFonts w:ascii="Consolas" w:hAnsi="Consolas"/>
                <w:color w:val="002060"/>
                <w:sz w:val="18"/>
                <w:szCs w:val="18"/>
              </w:rPr>
              <w:t>parser.GetInquiryMode</w:t>
            </w:r>
            <w:proofErr w:type="spellEnd"/>
            <w:r w:rsidRPr="00F63953">
              <w:rPr>
                <w:rFonts w:ascii="Consolas" w:hAnsi="Consolas"/>
                <w:color w:val="002060"/>
                <w:sz w:val="18"/>
                <w:szCs w:val="18"/>
              </w:rPr>
              <w:t>()).</w:t>
            </w:r>
            <w:proofErr w:type="spellStart"/>
            <w:r w:rsidRPr="00F63953">
              <w:rPr>
                <w:rFonts w:ascii="Consolas" w:hAnsi="Consolas"/>
                <w:color w:val="002060"/>
                <w:sz w:val="18"/>
                <w:szCs w:val="18"/>
              </w:rPr>
              <w:t>ToString</w:t>
            </w:r>
            <w:proofErr w:type="spellEnd"/>
            <w:r w:rsidRPr="00F63953">
              <w:rPr>
                <w:rFonts w:ascii="Consolas" w:hAnsi="Consolas"/>
                <w:color w:val="002060"/>
                <w:sz w:val="18"/>
                <w:szCs w:val="18"/>
              </w:rPr>
              <w:t>())</w:t>
            </w:r>
          </w:p>
          <w:p w14:paraId="773B6CFF"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("{POSTSEQ}", _</w:t>
            </w:r>
            <w:proofErr w:type="spellStart"/>
            <w:r w:rsidRPr="00F63953">
              <w:rPr>
                <w:rFonts w:ascii="Consolas" w:hAnsi="Consolas"/>
                <w:color w:val="002060"/>
                <w:sz w:val="18"/>
                <w:szCs w:val="18"/>
              </w:rPr>
              <w:t>parser.GetPostingSequence</w:t>
            </w:r>
            <w:proofErr w:type="spellEnd"/>
            <w:r w:rsidRPr="00F63953">
              <w:rPr>
                <w:rFonts w:ascii="Consolas" w:hAnsi="Consolas"/>
                <w:color w:val="002060"/>
                <w:sz w:val="18"/>
                <w:szCs w:val="18"/>
              </w:rPr>
              <w:t>())</w:t>
            </w:r>
          </w:p>
          <w:p w14:paraId="3DD17490"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("{KEYSEQ}", _</w:t>
            </w:r>
            <w:proofErr w:type="spellStart"/>
            <w:r w:rsidRPr="00F63953">
              <w:rPr>
                <w:rFonts w:ascii="Consolas" w:hAnsi="Consolas"/>
                <w:color w:val="002060"/>
                <w:sz w:val="18"/>
                <w:szCs w:val="18"/>
              </w:rPr>
              <w:t>parser.GetSequenceKey</w:t>
            </w:r>
            <w:proofErr w:type="spellEnd"/>
            <w:r w:rsidRPr="00F63953">
              <w:rPr>
                <w:rFonts w:ascii="Consolas" w:hAnsi="Consolas"/>
                <w:color w:val="002060"/>
                <w:sz w:val="18"/>
                <w:szCs w:val="18"/>
              </w:rPr>
              <w:t>())</w:t>
            </w:r>
          </w:p>
          <w:p w14:paraId="277190F4"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("{TYPE}", _</w:t>
            </w:r>
            <w:proofErr w:type="spellStart"/>
            <w:r w:rsidRPr="00F63953">
              <w:rPr>
                <w:rFonts w:ascii="Consolas" w:hAnsi="Consolas"/>
                <w:color w:val="002060"/>
                <w:sz w:val="18"/>
                <w:szCs w:val="18"/>
              </w:rPr>
              <w:t>parser.GetTypeParameter</w:t>
            </w:r>
            <w:proofErr w:type="spellEnd"/>
            <w:r w:rsidRPr="00F63953">
              <w:rPr>
                <w:rFonts w:ascii="Consolas" w:hAnsi="Consolas"/>
                <w:color w:val="002060"/>
                <w:sz w:val="18"/>
                <w:szCs w:val="18"/>
              </w:rPr>
              <w:t>())</w:t>
            </w:r>
          </w:p>
          <w:p w14:paraId="4AD2B5E9" w14:textId="77777777" w:rsidR="00F63953" w:rsidRPr="00F63953" w:rsidRDefault="00F63953" w:rsidP="00F63953">
            <w:pPr>
              <w:pStyle w:val="SAGEBodyText"/>
              <w:rPr>
                <w:rFonts w:ascii="Consolas" w:hAnsi="Consolas"/>
                <w:color w:val="002060"/>
                <w:sz w:val="18"/>
                <w:szCs w:val="18"/>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("{BANKSEQ}", _</w:t>
            </w:r>
            <w:proofErr w:type="spellStart"/>
            <w:r w:rsidRPr="00F63953">
              <w:rPr>
                <w:rFonts w:ascii="Consolas" w:hAnsi="Consolas"/>
                <w:color w:val="002060"/>
                <w:sz w:val="18"/>
                <w:szCs w:val="18"/>
              </w:rPr>
              <w:t>parser.GetBankSequence</w:t>
            </w:r>
            <w:proofErr w:type="spellEnd"/>
            <w:r w:rsidRPr="00F63953">
              <w:rPr>
                <w:rFonts w:ascii="Consolas" w:hAnsi="Consolas"/>
                <w:color w:val="002060"/>
                <w:sz w:val="18"/>
                <w:szCs w:val="18"/>
              </w:rPr>
              <w:t>())</w:t>
            </w:r>
          </w:p>
          <w:p w14:paraId="14F30E32" w14:textId="10997A3F" w:rsidR="00F63953" w:rsidRPr="00B44EC1" w:rsidRDefault="00F63953" w:rsidP="00F63953">
            <w:pPr>
              <w:pStyle w:val="SAGEBodyText"/>
              <w:rPr>
                <w:rFonts w:ascii="Consolas" w:hAnsi="Consolas"/>
              </w:rPr>
            </w:pPr>
            <w:r w:rsidRPr="00F63953">
              <w:rPr>
                <w:rFonts w:ascii="Consolas" w:hAnsi="Consolas"/>
                <w:color w:val="002060"/>
                <w:sz w:val="18"/>
                <w:szCs w:val="18"/>
              </w:rPr>
              <w:t xml:space="preserve">                </w:t>
            </w:r>
            <w:proofErr w:type="gramStart"/>
            <w:r w:rsidRPr="00F63953">
              <w:rPr>
                <w:rFonts w:ascii="Consolas" w:hAnsi="Consolas"/>
                <w:color w:val="002060"/>
                <w:sz w:val="18"/>
                <w:szCs w:val="18"/>
              </w:rPr>
              <w:t>.Replace</w:t>
            </w:r>
            <w:proofErr w:type="gramEnd"/>
            <w:r w:rsidRPr="00F63953">
              <w:rPr>
                <w:rFonts w:ascii="Consolas" w:hAnsi="Consolas"/>
                <w:color w:val="002060"/>
                <w:sz w:val="18"/>
                <w:szCs w:val="18"/>
              </w:rPr>
              <w:t>("{DRILLDWNLK}", _</w:t>
            </w:r>
            <w:proofErr w:type="spellStart"/>
            <w:r w:rsidRPr="00F63953">
              <w:rPr>
                <w:rFonts w:ascii="Consolas" w:hAnsi="Consolas"/>
                <w:color w:val="002060"/>
                <w:sz w:val="18"/>
                <w:szCs w:val="18"/>
              </w:rPr>
              <w:t>parser.GetUnparsedParametersString</w:t>
            </w:r>
            <w:proofErr w:type="spellEnd"/>
            <w:r w:rsidRPr="00F63953">
              <w:rPr>
                <w:rFonts w:ascii="Consolas" w:hAnsi="Consolas"/>
                <w:color w:val="002060"/>
                <w:sz w:val="18"/>
                <w:szCs w:val="18"/>
              </w:rPr>
              <w:t>());</w:t>
            </w:r>
          </w:p>
        </w:tc>
      </w:tr>
    </w:tbl>
    <w:p w14:paraId="6826DC83" w14:textId="77777777" w:rsidR="00F63953" w:rsidRDefault="00F63953" w:rsidP="00F6404E">
      <w:pPr>
        <w:pStyle w:val="SAGEBodyText"/>
      </w:pPr>
    </w:p>
    <w:p w14:paraId="0293EF95" w14:textId="77777777" w:rsidR="00F63953" w:rsidRDefault="00F63953">
      <w:pPr>
        <w:spacing w:after="200" w:line="0" w:lineRule="auto"/>
        <w:rPr>
          <w:b/>
          <w:color w:val="2E3456"/>
          <w:sz w:val="26"/>
          <w:lang w:val="en-US"/>
        </w:rPr>
      </w:pPr>
      <w:r>
        <w:br w:type="page"/>
      </w:r>
    </w:p>
    <w:p w14:paraId="5825F6CB" w14:textId="29216E5F" w:rsidR="00C4794E" w:rsidRDefault="00C4794E" w:rsidP="00C4794E">
      <w:pPr>
        <w:pStyle w:val="SAGEHeading3"/>
      </w:pPr>
      <w:bookmarkStart w:id="11" w:name="_Toc118189607"/>
      <w:r>
        <w:lastRenderedPageBreak/>
        <w:t>Tokens</w:t>
      </w:r>
      <w:bookmarkEnd w:id="11"/>
    </w:p>
    <w:p w14:paraId="65993F87" w14:textId="77777777" w:rsidR="00CD76BC" w:rsidRDefault="00C4794E" w:rsidP="00C4794E">
      <w:pPr>
        <w:pStyle w:val="SAGEBodyText"/>
      </w:pPr>
      <w:r>
        <w:t xml:space="preserve">This section will define the various tokens. </w:t>
      </w:r>
    </w:p>
    <w:p w14:paraId="35411A89" w14:textId="7E74E59A" w:rsidR="00C4794E" w:rsidRDefault="00C4794E" w:rsidP="00CD76BC">
      <w:pPr>
        <w:pStyle w:val="SAGEAdmonitionWarning"/>
      </w:pPr>
      <w:r>
        <w:t>Since the tokens are finite and are mapped to the drilldown values in the drilldown framework, the use of any tokens not in this list will not result in a token replacement.</w:t>
      </w:r>
    </w:p>
    <w:p w14:paraId="75D26433" w14:textId="0AA2C8EA" w:rsidR="00C4794E" w:rsidRDefault="00C4794E" w:rsidP="00C4794E">
      <w:pPr>
        <w:pStyle w:val="SAGEBullet1"/>
      </w:pPr>
      <w:r>
        <w:t>{BATCH}</w:t>
      </w:r>
    </w:p>
    <w:p w14:paraId="220277A6" w14:textId="04EEDEEF" w:rsidR="00C4794E" w:rsidRDefault="00CD76BC" w:rsidP="00C4794E">
      <w:pPr>
        <w:pStyle w:val="SAGEBullet1"/>
        <w:numPr>
          <w:ilvl w:val="1"/>
          <w:numId w:val="4"/>
        </w:numPr>
      </w:pPr>
      <w:r>
        <w:t>BATCH drilldown parameter value or empty if null</w:t>
      </w:r>
    </w:p>
    <w:p w14:paraId="0DA4F5FF" w14:textId="2EA35922" w:rsidR="00C4794E" w:rsidRDefault="00C4794E" w:rsidP="00C4794E">
      <w:pPr>
        <w:pStyle w:val="SAGEBullet1"/>
      </w:pPr>
      <w:r>
        <w:t>{ENTRY}</w:t>
      </w:r>
    </w:p>
    <w:p w14:paraId="3C46AC4F" w14:textId="4FBD709B" w:rsidR="00CD76BC" w:rsidRDefault="00CD76BC" w:rsidP="00CD76BC">
      <w:pPr>
        <w:pStyle w:val="SAGEBullet1"/>
        <w:numPr>
          <w:ilvl w:val="1"/>
          <w:numId w:val="4"/>
        </w:numPr>
      </w:pPr>
      <w:r>
        <w:t>ENTRY drilldown parameter value or empty if null</w:t>
      </w:r>
    </w:p>
    <w:p w14:paraId="4B9F36EE" w14:textId="25E43FF3" w:rsidR="00C4794E" w:rsidRDefault="00C4794E" w:rsidP="00C4794E">
      <w:pPr>
        <w:pStyle w:val="SAGEBullet1"/>
      </w:pPr>
      <w:r>
        <w:t>{MODE}</w:t>
      </w:r>
    </w:p>
    <w:p w14:paraId="3086FD5F" w14:textId="5DA84AA5" w:rsidR="00CD76BC" w:rsidRDefault="00CD76BC" w:rsidP="00CD76BC">
      <w:pPr>
        <w:pStyle w:val="SAGEBullet1"/>
        <w:numPr>
          <w:ilvl w:val="1"/>
          <w:numId w:val="4"/>
        </w:numPr>
      </w:pPr>
      <w:r>
        <w:t>“Inquiry”</w:t>
      </w:r>
    </w:p>
    <w:p w14:paraId="407615F5" w14:textId="0E811526" w:rsidR="00C4794E" w:rsidRDefault="00C4794E" w:rsidP="00C4794E">
      <w:pPr>
        <w:pStyle w:val="SAGEBullet1"/>
      </w:pPr>
      <w:r>
        <w:t>{SEQUENCENO}</w:t>
      </w:r>
    </w:p>
    <w:p w14:paraId="04C08975" w14:textId="5E9889B9" w:rsidR="00CD76BC" w:rsidRDefault="00CD76BC" w:rsidP="00CD76BC">
      <w:pPr>
        <w:pStyle w:val="SAGEBullet1"/>
        <w:numPr>
          <w:ilvl w:val="1"/>
          <w:numId w:val="4"/>
        </w:numPr>
      </w:pPr>
      <w:r>
        <w:t>SEQUENCENO drilldown parameter value or empty if null</w:t>
      </w:r>
    </w:p>
    <w:p w14:paraId="091501B7" w14:textId="37FC3282" w:rsidR="00C4794E" w:rsidRDefault="00C4794E" w:rsidP="00C4794E">
      <w:pPr>
        <w:pStyle w:val="SAGEBullet1"/>
      </w:pPr>
      <w:r>
        <w:t>{KEY}</w:t>
      </w:r>
    </w:p>
    <w:p w14:paraId="76206C2F" w14:textId="3EE67862" w:rsidR="00CD76BC" w:rsidRDefault="00CD76BC" w:rsidP="00CD76BC">
      <w:pPr>
        <w:pStyle w:val="SAGEBullet1"/>
        <w:numPr>
          <w:ilvl w:val="1"/>
          <w:numId w:val="4"/>
        </w:numPr>
      </w:pPr>
      <w:r>
        <w:t>KEY drilldown parameter value or empty if null</w:t>
      </w:r>
    </w:p>
    <w:p w14:paraId="612A709A" w14:textId="6C06BC89" w:rsidR="00C4794E" w:rsidRDefault="00C4794E" w:rsidP="00C4794E">
      <w:pPr>
        <w:pStyle w:val="SAGEBullet1"/>
      </w:pPr>
      <w:r>
        <w:t>{INQUIRYMODE}</w:t>
      </w:r>
    </w:p>
    <w:p w14:paraId="583D6452" w14:textId="79B96391" w:rsidR="00CD76BC" w:rsidRDefault="00CD76BC" w:rsidP="00CD76BC">
      <w:pPr>
        <w:pStyle w:val="SAGEBullet1"/>
        <w:numPr>
          <w:ilvl w:val="1"/>
          <w:numId w:val="4"/>
        </w:numPr>
      </w:pPr>
      <w:r>
        <w:t>If INQUIRYMODE drilldown parameter is 1 then true otherwise false</w:t>
      </w:r>
    </w:p>
    <w:p w14:paraId="597BD1A6" w14:textId="6EFE861F" w:rsidR="00C4794E" w:rsidRDefault="00C4794E" w:rsidP="00C4794E">
      <w:pPr>
        <w:pStyle w:val="SAGEBullet1"/>
      </w:pPr>
      <w:r>
        <w:t>{NOTINQUIRYMODE}</w:t>
      </w:r>
    </w:p>
    <w:p w14:paraId="330F4189" w14:textId="096A515F" w:rsidR="00CD76BC" w:rsidRDefault="00CD76BC" w:rsidP="00CD76BC">
      <w:pPr>
        <w:pStyle w:val="SAGEBullet1"/>
        <w:numPr>
          <w:ilvl w:val="1"/>
          <w:numId w:val="4"/>
        </w:numPr>
      </w:pPr>
      <w:r>
        <w:t>Opposite of {INQUIRYMODE}</w:t>
      </w:r>
    </w:p>
    <w:p w14:paraId="356C4381" w14:textId="27B83008" w:rsidR="00C4794E" w:rsidRDefault="00C4794E" w:rsidP="00C4794E">
      <w:pPr>
        <w:pStyle w:val="SAGEBullet1"/>
      </w:pPr>
      <w:r>
        <w:t>{POSTSEQ}</w:t>
      </w:r>
    </w:p>
    <w:p w14:paraId="679D76AF" w14:textId="7AC1C187" w:rsidR="00CD76BC" w:rsidRDefault="00CD76BC" w:rsidP="00CD76BC">
      <w:pPr>
        <w:pStyle w:val="SAGEBullet1"/>
        <w:numPr>
          <w:ilvl w:val="1"/>
          <w:numId w:val="4"/>
        </w:numPr>
      </w:pPr>
      <w:r>
        <w:t>POSTSEQ drilldown parameter value or empty if null</w:t>
      </w:r>
    </w:p>
    <w:p w14:paraId="6017751A" w14:textId="7C23D7BD" w:rsidR="00C4794E" w:rsidRDefault="00C4794E" w:rsidP="00C4794E">
      <w:pPr>
        <w:pStyle w:val="SAGEBullet1"/>
      </w:pPr>
      <w:r>
        <w:t>{KEYSEQ}</w:t>
      </w:r>
    </w:p>
    <w:p w14:paraId="0B387627" w14:textId="184C274C" w:rsidR="00CD76BC" w:rsidRDefault="00CD76BC" w:rsidP="00CD76BC">
      <w:pPr>
        <w:pStyle w:val="SAGEBullet1"/>
        <w:numPr>
          <w:ilvl w:val="1"/>
          <w:numId w:val="4"/>
        </w:numPr>
      </w:pPr>
      <w:r>
        <w:t>KEYSEQ drilldown parameter value or empty if null</w:t>
      </w:r>
    </w:p>
    <w:p w14:paraId="061858D0" w14:textId="33AC8A08" w:rsidR="00C4794E" w:rsidRDefault="00C4794E" w:rsidP="00C4794E">
      <w:pPr>
        <w:pStyle w:val="SAGEBullet1"/>
      </w:pPr>
      <w:r>
        <w:t>{TYPE}</w:t>
      </w:r>
    </w:p>
    <w:p w14:paraId="0CEB43B9" w14:textId="4EAF1D4F" w:rsidR="00CD76BC" w:rsidRDefault="00CD76BC" w:rsidP="00CD76BC">
      <w:pPr>
        <w:pStyle w:val="SAGEBullet1"/>
        <w:numPr>
          <w:ilvl w:val="1"/>
          <w:numId w:val="4"/>
        </w:numPr>
      </w:pPr>
      <w:r>
        <w:t>TYPE drilldown parameter value or empty if null</w:t>
      </w:r>
    </w:p>
    <w:p w14:paraId="7D38321D" w14:textId="1EFB9C07" w:rsidR="00C4794E" w:rsidRDefault="00C4794E" w:rsidP="00C4794E">
      <w:pPr>
        <w:pStyle w:val="SAGEBullet1"/>
      </w:pPr>
      <w:r>
        <w:t>{BANKSEQ}</w:t>
      </w:r>
    </w:p>
    <w:p w14:paraId="359D765C" w14:textId="0E988FC5" w:rsidR="00CD76BC" w:rsidRDefault="00CD76BC" w:rsidP="00CD76BC">
      <w:pPr>
        <w:pStyle w:val="SAGEBullet1"/>
        <w:numPr>
          <w:ilvl w:val="1"/>
          <w:numId w:val="4"/>
        </w:numPr>
      </w:pPr>
      <w:r>
        <w:t>BANKSEQ drilldown parameter value or empty if null</w:t>
      </w:r>
    </w:p>
    <w:p w14:paraId="0DD03902" w14:textId="3D75BC63" w:rsidR="00E47D78" w:rsidRDefault="00E47D78" w:rsidP="00E47D78">
      <w:pPr>
        <w:pStyle w:val="SAGEBullet1"/>
      </w:pPr>
      <w:r>
        <w:t>{DRILLDWNLK}</w:t>
      </w:r>
    </w:p>
    <w:p w14:paraId="68C8F24A" w14:textId="7CFCD577" w:rsidR="00E47D78" w:rsidRDefault="00E47D78" w:rsidP="00E47D78">
      <w:pPr>
        <w:pStyle w:val="SAGEBullet1"/>
        <w:numPr>
          <w:ilvl w:val="1"/>
          <w:numId w:val="4"/>
        </w:numPr>
      </w:pPr>
      <w:r>
        <w:t>The DRILLDWNLK value from the business view</w:t>
      </w:r>
    </w:p>
    <w:p w14:paraId="0A963AEF" w14:textId="2C4161BE" w:rsidR="00073FB4" w:rsidRDefault="00073FB4" w:rsidP="00073FB4">
      <w:pPr>
        <w:pStyle w:val="SAGEBullet1"/>
        <w:numPr>
          <w:ilvl w:val="0"/>
          <w:numId w:val="0"/>
        </w:numPr>
        <w:ind w:left="340" w:hanging="340"/>
      </w:pPr>
    </w:p>
    <w:p w14:paraId="634F7B68" w14:textId="574FF2F9" w:rsidR="00073FB4" w:rsidRDefault="00073FB4" w:rsidP="00073FB4">
      <w:pPr>
        <w:pStyle w:val="SAGEBullet1"/>
        <w:numPr>
          <w:ilvl w:val="0"/>
          <w:numId w:val="0"/>
        </w:numPr>
        <w:ind w:left="340" w:hanging="340"/>
      </w:pPr>
    </w:p>
    <w:p w14:paraId="6CDD501B" w14:textId="77777777" w:rsidR="00073FB4" w:rsidRDefault="00073FB4">
      <w:pPr>
        <w:spacing w:after="200" w:line="0" w:lineRule="auto"/>
        <w:rPr>
          <w:b/>
          <w:color w:val="2E3456"/>
          <w:sz w:val="26"/>
          <w:lang w:val="en-US"/>
        </w:rPr>
      </w:pPr>
      <w:r>
        <w:br w:type="page"/>
      </w:r>
    </w:p>
    <w:p w14:paraId="31292F1F" w14:textId="466ABACF" w:rsidR="00073FB4" w:rsidRDefault="00073FB4" w:rsidP="00F37FFE">
      <w:pPr>
        <w:pStyle w:val="SAGEHeading2"/>
      </w:pPr>
      <w:bookmarkStart w:id="12" w:name="_Hlk118129178"/>
      <w:bookmarkStart w:id="13" w:name="_Toc118189608"/>
      <w:r>
        <w:lastRenderedPageBreak/>
        <w:t>Updates for 2023.1</w:t>
      </w:r>
      <w:bookmarkEnd w:id="13"/>
    </w:p>
    <w:p w14:paraId="2FB044A6" w14:textId="77375237" w:rsidR="00073FB4" w:rsidRDefault="00073FB4" w:rsidP="00073FB4">
      <w:pPr>
        <w:pStyle w:val="SAGEBodyText"/>
      </w:pPr>
    </w:p>
    <w:p w14:paraId="34524787" w14:textId="01FA77BC" w:rsidR="00B93767" w:rsidRDefault="00B93767" w:rsidP="00073FB4">
      <w:pPr>
        <w:pStyle w:val="SAGEBodyText"/>
        <w:rPr>
          <w:lang w:val="en-GB"/>
        </w:rPr>
      </w:pPr>
      <w:r>
        <w:rPr>
          <w:lang w:val="en-GB"/>
        </w:rPr>
        <w:t xml:space="preserve">The drilldown framework has been </w:t>
      </w:r>
      <w:r w:rsidR="00F37FFE">
        <w:rPr>
          <w:lang w:val="en-GB"/>
        </w:rPr>
        <w:t xml:space="preserve">enhanced </w:t>
      </w:r>
      <w:r>
        <w:rPr>
          <w:lang w:val="en-GB"/>
        </w:rPr>
        <w:t xml:space="preserve">for the Sage 2023.1 release. Multiple implementations of the drilldown framework have been consolidated into a single implementation. The framework components for drilldown have been moved </w:t>
      </w:r>
      <w:r w:rsidR="00F37FFE">
        <w:rPr>
          <w:lang w:val="en-GB"/>
        </w:rPr>
        <w:t xml:space="preserve">into </w:t>
      </w:r>
      <w:r w:rsidR="00F37FFE" w:rsidRPr="00F37FFE">
        <w:rPr>
          <w:b/>
          <w:bCs/>
          <w:lang w:val="en-GB"/>
        </w:rPr>
        <w:t>InternalControllerBase</w:t>
      </w:r>
      <w:r>
        <w:rPr>
          <w:lang w:val="en-GB"/>
        </w:rPr>
        <w:t xml:space="preserve"> and are now available to any </w:t>
      </w:r>
      <w:r w:rsidR="00F37FFE">
        <w:rPr>
          <w:lang w:val="en-GB"/>
        </w:rPr>
        <w:t xml:space="preserve">internal </w:t>
      </w:r>
      <w:r>
        <w:rPr>
          <w:lang w:val="en-GB"/>
        </w:rPr>
        <w:t xml:space="preserve">controller </w:t>
      </w:r>
      <w:r w:rsidR="00F37FFE">
        <w:rPr>
          <w:lang w:val="en-GB"/>
        </w:rPr>
        <w:t xml:space="preserve">deriving </w:t>
      </w:r>
      <w:r>
        <w:rPr>
          <w:lang w:val="en-GB"/>
        </w:rPr>
        <w:t xml:space="preserve">from </w:t>
      </w:r>
      <w:r w:rsidRPr="00F37FFE">
        <w:rPr>
          <w:b/>
          <w:bCs/>
          <w:lang w:val="en-GB"/>
        </w:rPr>
        <w:t>InternalControl</w:t>
      </w:r>
      <w:r w:rsidR="00F37FFE">
        <w:rPr>
          <w:b/>
          <w:bCs/>
          <w:lang w:val="en-GB"/>
        </w:rPr>
        <w:t>ler</w:t>
      </w:r>
      <w:r w:rsidRPr="00F37FFE">
        <w:rPr>
          <w:b/>
          <w:bCs/>
          <w:lang w:val="en-GB"/>
        </w:rPr>
        <w:t>Base</w:t>
      </w:r>
      <w:r>
        <w:rPr>
          <w:lang w:val="en-GB"/>
        </w:rPr>
        <w:t>. Because of this change and the elimination of multiple duplicated drilldown models, a new group of settings has been added to the web.config file:</w:t>
      </w:r>
    </w:p>
    <w:p w14:paraId="4E4681CF" w14:textId="77777777" w:rsidR="00B93767" w:rsidRPr="00F37FFE" w:rsidRDefault="00B93767" w:rsidP="00073FB4">
      <w:pPr>
        <w:pStyle w:val="SAGEBodyText"/>
        <w:rPr>
          <w:lang w:val="en-GB"/>
        </w:rPr>
      </w:pPr>
    </w:p>
    <w:tbl>
      <w:tblPr>
        <w:tblStyle w:val="TableGrid"/>
        <w:tblW w:w="0" w:type="auto"/>
        <w:tblCellMar>
          <w:top w:w="115" w:type="dxa"/>
          <w:bottom w:w="115" w:type="dxa"/>
        </w:tblCellMar>
        <w:tblLook w:val="04A0" w:firstRow="1" w:lastRow="0" w:firstColumn="1" w:lastColumn="0" w:noHBand="0" w:noVBand="1"/>
      </w:tblPr>
      <w:tblGrid>
        <w:gridCol w:w="9208"/>
      </w:tblGrid>
      <w:tr w:rsidR="00B93767" w14:paraId="2B4ADC31" w14:textId="77777777" w:rsidTr="00B93767">
        <w:tc>
          <w:tcPr>
            <w:tcW w:w="9208" w:type="dxa"/>
          </w:tcPr>
          <w:p w14:paraId="5EF0E3BC" w14:textId="01E548B1" w:rsidR="00B93767" w:rsidRDefault="00B93767" w:rsidP="00B9376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008000"/>
                <w:sz w:val="19"/>
                <w:szCs w:val="19"/>
                <w:lang w:val="en-US"/>
              </w:rPr>
              <w:t xml:space="preserve"> </w:t>
            </w:r>
          </w:p>
          <w:p w14:paraId="5A5D7E42" w14:textId="309FA3F6" w:rsidR="00B93767" w:rsidRDefault="00B93767" w:rsidP="00B9376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B-101204 - Drilldown Roto ID's </w:t>
            </w:r>
          </w:p>
          <w:p w14:paraId="4FC19772" w14:textId="5B54777A" w:rsidR="00B93767" w:rsidRDefault="00B93767" w:rsidP="00B9376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Add other drilldown keys here as necessary</w:t>
            </w:r>
          </w:p>
          <w:p w14:paraId="50DBD8B7" w14:textId="0AA96BA6" w:rsidR="00B93767" w:rsidRDefault="00B93767" w:rsidP="00B9376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following the same naming convention LLNNNN </w:t>
            </w:r>
          </w:p>
          <w:p w14:paraId="1D15B854" w14:textId="21430321" w:rsidR="00B93767" w:rsidRDefault="00B93767" w:rsidP="00B9376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--&gt;</w:t>
            </w:r>
          </w:p>
          <w:p w14:paraId="654D2BCE" w14:textId="5310B33E" w:rsidR="00B93767" w:rsidRDefault="00B93767" w:rsidP="00B9376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key</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APDrillDown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AP0067</w:t>
            </w:r>
            <w:r>
              <w:rPr>
                <w:rFonts w:ascii="Consolas" w:hAnsi="Consolas" w:cs="Consolas"/>
                <w:color w:val="000000"/>
                <w:sz w:val="19"/>
                <w:szCs w:val="19"/>
                <w:lang w:val="en-US"/>
              </w:rPr>
              <w:t>"</w:t>
            </w:r>
            <w:r>
              <w:rPr>
                <w:rFonts w:ascii="Consolas" w:hAnsi="Consolas" w:cs="Consolas"/>
                <w:color w:val="0000FF"/>
                <w:sz w:val="19"/>
                <w:szCs w:val="19"/>
                <w:lang w:val="en-US"/>
              </w:rPr>
              <w:t>/&gt;</w:t>
            </w:r>
          </w:p>
          <w:p w14:paraId="5C966E01" w14:textId="67E60AE5" w:rsidR="00B93767" w:rsidRDefault="00B93767" w:rsidP="00B9376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key</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ARDrillDown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AR0083</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F50D6BD" w14:textId="7A5A588B" w:rsidR="00B93767" w:rsidRDefault="00B93767" w:rsidP="00B93767">
            <w:pPr>
              <w:autoSpaceDE w:val="0"/>
              <w:autoSpaceDN w:val="0"/>
              <w:adjustRightInd w:val="0"/>
              <w:spacing w:line="240" w:lineRule="auto"/>
            </w:pPr>
            <w:r>
              <w:rPr>
                <w:rFonts w:ascii="Consolas" w:hAnsi="Consolas" w:cs="Consolas"/>
                <w:color w:val="0000FF"/>
                <w:sz w:val="19"/>
                <w:szCs w:val="19"/>
                <w:lang w:val="en-US"/>
              </w:rPr>
              <w:t>&lt;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key</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GLDrillDown</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GL0039</w:t>
            </w:r>
            <w:r>
              <w:rPr>
                <w:rFonts w:ascii="Consolas" w:hAnsi="Consolas" w:cs="Consolas"/>
                <w:color w:val="000000"/>
                <w:sz w:val="19"/>
                <w:szCs w:val="19"/>
                <w:lang w:val="en-US"/>
              </w:rPr>
              <w:t>"</w:t>
            </w:r>
            <w:r>
              <w:rPr>
                <w:rFonts w:ascii="Consolas" w:hAnsi="Consolas" w:cs="Consolas"/>
                <w:color w:val="0000FF"/>
                <w:sz w:val="19"/>
                <w:szCs w:val="19"/>
                <w:lang w:val="en-US"/>
              </w:rPr>
              <w:t>/&gt;</w:t>
            </w:r>
          </w:p>
        </w:tc>
      </w:tr>
    </w:tbl>
    <w:p w14:paraId="65582F0E" w14:textId="199A37BF" w:rsidR="00B93767" w:rsidRDefault="00B93767" w:rsidP="00073FB4">
      <w:pPr>
        <w:pStyle w:val="SAGEBodyText"/>
      </w:pPr>
    </w:p>
    <w:p w14:paraId="4CF4DF8B" w14:textId="144B8251" w:rsidR="00B93767" w:rsidRPr="00073FB4" w:rsidRDefault="00B93767" w:rsidP="00073FB4">
      <w:pPr>
        <w:pStyle w:val="SAGEBodyText"/>
      </w:pPr>
      <w:r>
        <w:t xml:space="preserve">These settings take the place of the individual view id’s that were previously located in each individual drilldown model. When creating a new drilldown, a new entry </w:t>
      </w:r>
      <w:r w:rsidR="00F37FFE">
        <w:t>will be created.</w:t>
      </w:r>
      <w:bookmarkEnd w:id="12"/>
    </w:p>
    <w:sectPr w:rsidR="00B93767" w:rsidRPr="00073FB4" w:rsidSect="0088402A">
      <w:headerReference w:type="first" r:id="rId2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39AD" w14:textId="77777777" w:rsidR="00047D1B" w:rsidRDefault="00047D1B" w:rsidP="00713520">
      <w:pPr>
        <w:spacing w:line="240" w:lineRule="auto"/>
      </w:pPr>
      <w:r>
        <w:separator/>
      </w:r>
    </w:p>
    <w:p w14:paraId="34B667DF" w14:textId="77777777" w:rsidR="00047D1B" w:rsidRDefault="00047D1B"/>
  </w:endnote>
  <w:endnote w:type="continuationSeparator" w:id="0">
    <w:p w14:paraId="3AFC31FB" w14:textId="77777777" w:rsidR="00047D1B" w:rsidRDefault="00047D1B" w:rsidP="00713520">
      <w:pPr>
        <w:spacing w:line="240" w:lineRule="auto"/>
      </w:pPr>
      <w:r>
        <w:continuationSeparator/>
      </w:r>
    </w:p>
    <w:p w14:paraId="78164871" w14:textId="77777777" w:rsidR="00047D1B" w:rsidRDefault="00047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DB12" w14:textId="77777777" w:rsidR="00C5330B" w:rsidRDefault="00C53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A321" w14:textId="77777777" w:rsidR="00C5330B" w:rsidRDefault="00C533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77831854"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F37FFE">
            <w:rPr>
              <w:noProof/>
            </w:rPr>
            <w:t>Sage 300 Web Screens SDK</w:t>
          </w:r>
          <w:r>
            <w:rPr>
              <w:noProof/>
            </w:rPr>
            <w:fldChar w:fldCharType="end"/>
          </w:r>
          <w:r>
            <w:rPr>
              <w:noProof/>
            </w:rPr>
            <w:t xml:space="preserve"> – Drilldown</w:t>
          </w:r>
        </w:p>
      </w:tc>
      <w:tc>
        <w:tcPr>
          <w:tcW w:w="1983" w:type="dxa"/>
          <w:vAlign w:val="bottom"/>
        </w:tcPr>
        <w:sdt>
          <w:sdtPr>
            <w:id w:val="1963767320"/>
            <w:docPartObj>
              <w:docPartGallery w:val="Page Numbers (Top of Page)"/>
              <w:docPartUnique/>
            </w:docPartObj>
          </w:sdt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4B200AD8"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F37FFE">
            <w:rPr>
              <w:noProof/>
            </w:rPr>
            <w:t>Sage 300 Web Screens SDK</w:t>
          </w:r>
          <w:r>
            <w:rPr>
              <w:noProof/>
            </w:rPr>
            <w:fldChar w:fldCharType="end"/>
          </w:r>
          <w:r>
            <w:rPr>
              <w:noProof/>
            </w:rPr>
            <w:t xml:space="preserve"> – Drilldown</w:t>
          </w:r>
        </w:p>
      </w:tc>
      <w:tc>
        <w:tcPr>
          <w:tcW w:w="1983" w:type="dxa"/>
          <w:vAlign w:val="bottom"/>
        </w:tcPr>
        <w:sdt>
          <w:sdtPr>
            <w:id w:val="641158474"/>
            <w:docPartObj>
              <w:docPartGallery w:val="Page Numbers (Top of Page)"/>
              <w:docPartUnique/>
            </w:docPartObj>
          </w:sdt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2A290" w14:textId="77777777" w:rsidR="00047D1B" w:rsidRDefault="00047D1B" w:rsidP="00713520">
      <w:pPr>
        <w:spacing w:line="240" w:lineRule="auto"/>
      </w:pPr>
    </w:p>
    <w:p w14:paraId="72035FAD" w14:textId="77777777" w:rsidR="00047D1B" w:rsidRDefault="00047D1B"/>
  </w:footnote>
  <w:footnote w:type="continuationSeparator" w:id="0">
    <w:p w14:paraId="2123E02A" w14:textId="77777777" w:rsidR="00047D1B" w:rsidRDefault="00047D1B" w:rsidP="00713520">
      <w:pPr>
        <w:spacing w:line="240" w:lineRule="auto"/>
      </w:pPr>
    </w:p>
    <w:p w14:paraId="785B7C07" w14:textId="77777777" w:rsidR="00047D1B" w:rsidRDefault="00047D1B"/>
  </w:footnote>
  <w:footnote w:type="continuationNotice" w:id="1">
    <w:p w14:paraId="125275CF" w14:textId="77777777" w:rsidR="00047D1B" w:rsidRDefault="00047D1B">
      <w:pPr>
        <w:spacing w:line="240" w:lineRule="auto"/>
      </w:pPr>
    </w:p>
    <w:p w14:paraId="007E546E" w14:textId="77777777" w:rsidR="00047D1B" w:rsidRDefault="00047D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2DC99" w14:textId="77777777" w:rsidR="00C5330B" w:rsidRDefault="00C53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F329" w14:textId="77777777" w:rsidR="00C5330B" w:rsidRDefault="00C533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30D14226">
          <wp:simplePos x="0" y="0"/>
          <wp:positionH relativeFrom="page">
            <wp:posOffset>5900420</wp:posOffset>
          </wp:positionH>
          <wp:positionV relativeFrom="page">
            <wp:posOffset>474980</wp:posOffset>
          </wp:positionV>
          <wp:extent cx="935990" cy="526415"/>
          <wp:effectExtent l="0" t="0" r="0" b="698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35990" cy="526415"/>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13F25CDB"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F37FFE">
      <w:rPr>
        <w:noProof/>
      </w:rPr>
      <w:t>Web Screen Implementation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174875029">
    <w:abstractNumId w:val="10"/>
  </w:num>
  <w:num w:numId="2" w16cid:durableId="715548514">
    <w:abstractNumId w:val="24"/>
  </w:num>
  <w:num w:numId="3" w16cid:durableId="1186405670">
    <w:abstractNumId w:val="14"/>
  </w:num>
  <w:num w:numId="4" w16cid:durableId="421219021">
    <w:abstractNumId w:val="10"/>
  </w:num>
  <w:num w:numId="5" w16cid:durableId="886992352">
    <w:abstractNumId w:val="37"/>
  </w:num>
  <w:num w:numId="6" w16cid:durableId="996499600">
    <w:abstractNumId w:val="36"/>
  </w:num>
  <w:num w:numId="7" w16cid:durableId="1923104159">
    <w:abstractNumId w:val="34"/>
  </w:num>
  <w:num w:numId="8" w16cid:durableId="2110813135">
    <w:abstractNumId w:val="9"/>
  </w:num>
  <w:num w:numId="9" w16cid:durableId="721321131">
    <w:abstractNumId w:val="7"/>
  </w:num>
  <w:num w:numId="10" w16cid:durableId="2087065977">
    <w:abstractNumId w:val="6"/>
  </w:num>
  <w:num w:numId="11" w16cid:durableId="1400327994">
    <w:abstractNumId w:val="5"/>
  </w:num>
  <w:num w:numId="12" w16cid:durableId="264659399">
    <w:abstractNumId w:val="4"/>
  </w:num>
  <w:num w:numId="13" w16cid:durableId="666052241">
    <w:abstractNumId w:val="8"/>
  </w:num>
  <w:num w:numId="14" w16cid:durableId="239104229">
    <w:abstractNumId w:val="3"/>
  </w:num>
  <w:num w:numId="15" w16cid:durableId="33387361">
    <w:abstractNumId w:val="2"/>
  </w:num>
  <w:num w:numId="16" w16cid:durableId="27604795">
    <w:abstractNumId w:val="1"/>
  </w:num>
  <w:num w:numId="17" w16cid:durableId="1677464717">
    <w:abstractNumId w:val="0"/>
  </w:num>
  <w:num w:numId="18" w16cid:durableId="662588822">
    <w:abstractNumId w:val="29"/>
  </w:num>
  <w:num w:numId="19" w16cid:durableId="348414810">
    <w:abstractNumId w:val="26"/>
  </w:num>
  <w:num w:numId="20" w16cid:durableId="610626370">
    <w:abstractNumId w:val="30"/>
  </w:num>
  <w:num w:numId="21" w16cid:durableId="1022904529">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863709221">
    <w:abstractNumId w:val="28"/>
  </w:num>
  <w:num w:numId="23" w16cid:durableId="121192750">
    <w:abstractNumId w:val="16"/>
  </w:num>
  <w:num w:numId="24" w16cid:durableId="1187595552">
    <w:abstractNumId w:val="15"/>
  </w:num>
  <w:num w:numId="25" w16cid:durableId="812331957">
    <w:abstractNumId w:val="33"/>
  </w:num>
  <w:num w:numId="26" w16cid:durableId="230039356">
    <w:abstractNumId w:val="11"/>
  </w:num>
  <w:num w:numId="27" w16cid:durableId="709498745">
    <w:abstractNumId w:val="32"/>
  </w:num>
  <w:num w:numId="28" w16cid:durableId="495221309">
    <w:abstractNumId w:val="17"/>
  </w:num>
  <w:num w:numId="29" w16cid:durableId="1907296581">
    <w:abstractNumId w:val="31"/>
  </w:num>
  <w:num w:numId="30" w16cid:durableId="116799525">
    <w:abstractNumId w:val="38"/>
  </w:num>
  <w:num w:numId="31" w16cid:durableId="1367370349">
    <w:abstractNumId w:val="19"/>
  </w:num>
  <w:num w:numId="32" w16cid:durableId="1083840702">
    <w:abstractNumId w:val="35"/>
  </w:num>
  <w:num w:numId="33" w16cid:durableId="1575819032">
    <w:abstractNumId w:val="21"/>
  </w:num>
  <w:num w:numId="34" w16cid:durableId="1966615184">
    <w:abstractNumId w:val="27"/>
  </w:num>
  <w:num w:numId="35" w16cid:durableId="575089052">
    <w:abstractNumId w:val="13"/>
  </w:num>
  <w:num w:numId="36" w16cid:durableId="1316959939">
    <w:abstractNumId w:val="20"/>
  </w:num>
  <w:num w:numId="37" w16cid:durableId="968166021">
    <w:abstractNumId w:val="23"/>
  </w:num>
  <w:num w:numId="38" w16cid:durableId="935017648">
    <w:abstractNumId w:val="25"/>
  </w:num>
  <w:num w:numId="39" w16cid:durableId="1030422968">
    <w:abstractNumId w:val="22"/>
  </w:num>
  <w:num w:numId="40" w16cid:durableId="1392465099">
    <w:abstractNumId w:val="18"/>
  </w:num>
  <w:num w:numId="41" w16cid:durableId="1833637924">
    <w:abstractNumId w:val="12"/>
  </w:num>
  <w:num w:numId="42" w16cid:durableId="1486437379">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47D1B"/>
    <w:rsid w:val="00050A70"/>
    <w:rsid w:val="00051332"/>
    <w:rsid w:val="00052475"/>
    <w:rsid w:val="00053262"/>
    <w:rsid w:val="000546D6"/>
    <w:rsid w:val="00057553"/>
    <w:rsid w:val="000579FC"/>
    <w:rsid w:val="00057A33"/>
    <w:rsid w:val="00063553"/>
    <w:rsid w:val="00063C74"/>
    <w:rsid w:val="00065734"/>
    <w:rsid w:val="00066DF2"/>
    <w:rsid w:val="00070048"/>
    <w:rsid w:val="00073FB4"/>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1AE5"/>
    <w:rsid w:val="001531BF"/>
    <w:rsid w:val="00153E5B"/>
    <w:rsid w:val="0015531F"/>
    <w:rsid w:val="00157D72"/>
    <w:rsid w:val="00163518"/>
    <w:rsid w:val="00163BAD"/>
    <w:rsid w:val="00163DB2"/>
    <w:rsid w:val="001645AF"/>
    <w:rsid w:val="00167BBE"/>
    <w:rsid w:val="00170CCE"/>
    <w:rsid w:val="001724B0"/>
    <w:rsid w:val="00174D71"/>
    <w:rsid w:val="00174EAA"/>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CEA"/>
    <w:rsid w:val="004734F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0F95"/>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94E0F"/>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767"/>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542C"/>
    <w:rsid w:val="00C35B89"/>
    <w:rsid w:val="00C40450"/>
    <w:rsid w:val="00C4077E"/>
    <w:rsid w:val="00C4794E"/>
    <w:rsid w:val="00C479B6"/>
    <w:rsid w:val="00C50275"/>
    <w:rsid w:val="00C5330B"/>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37FFE"/>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35766749">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5279</TotalTime>
  <Pages>13</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Gagnaux, Greg</cp:lastModifiedBy>
  <cp:revision>229</cp:revision>
  <cp:lastPrinted>2016-01-19T01:09:00Z</cp:lastPrinted>
  <dcterms:created xsi:type="dcterms:W3CDTF">2016-01-12T23:09:00Z</dcterms:created>
  <dcterms:modified xsi:type="dcterms:W3CDTF">2022-11-01T17:06:00Z</dcterms:modified>
</cp:coreProperties>
</file>