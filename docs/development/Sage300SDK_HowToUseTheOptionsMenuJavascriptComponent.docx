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0209" w14:textId="77777777" w:rsidR="00B12FF8" w:rsidRDefault="00B12FF8" w:rsidP="008E772E">
      <w:pPr>
        <w:pStyle w:val="SAGETitle"/>
      </w:pPr>
    </w:p>
    <w:p w14:paraId="66FC1A1B" w14:textId="77777777" w:rsidR="00B12FF8" w:rsidRDefault="00B12FF8" w:rsidP="008E772E">
      <w:pPr>
        <w:pStyle w:val="SAGETitle"/>
      </w:pPr>
    </w:p>
    <w:p w14:paraId="53A1F6FF" w14:textId="55E5ABC9" w:rsidR="007F0561" w:rsidRDefault="000A2E79" w:rsidP="008E772E">
      <w:pPr>
        <w:pStyle w:val="SAGETitle"/>
      </w:pPr>
      <w:r>
        <w:t>Sage 30</w:t>
      </w:r>
      <w:r w:rsidR="0004068B">
        <w:t>0</w:t>
      </w:r>
      <w:r w:rsidR="008543FC">
        <w:t xml:space="preserve"> Web Screens </w:t>
      </w:r>
    </w:p>
    <w:p w14:paraId="078D7F7D" w14:textId="51B80718" w:rsidR="007F0561" w:rsidRDefault="004D5FBD" w:rsidP="007F0561">
      <w:pPr>
        <w:pStyle w:val="SAGESubtitle"/>
      </w:pPr>
      <w:r>
        <w:t xml:space="preserve">How to use the </w:t>
      </w:r>
      <w:r w:rsidR="00BF79E5">
        <w:t>OptionsMenu Javascript Component</w:t>
      </w:r>
    </w:p>
    <w:p w14:paraId="5A6092A2" w14:textId="77777777" w:rsidR="001266B2" w:rsidRDefault="001266B2" w:rsidP="00915C20">
      <w:pPr>
        <w:pStyle w:val="SAGETitleDate"/>
      </w:pPr>
    </w:p>
    <w:p w14:paraId="45E641D8" w14:textId="77777777" w:rsidR="001266B2" w:rsidRDefault="001266B2" w:rsidP="00915C20">
      <w:pPr>
        <w:pStyle w:val="SAGETitleDate"/>
      </w:pPr>
    </w:p>
    <w:p w14:paraId="0E274360" w14:textId="77C372D5" w:rsidR="004F4F8E" w:rsidRDefault="00BD66F8" w:rsidP="00B12FF8">
      <w:pPr>
        <w:pStyle w:val="SAGETitleDate"/>
        <w:tabs>
          <w:tab w:val="left" w:pos="9090"/>
        </w:tabs>
      </w:pPr>
      <w:r>
        <w:t>January 2021</w:t>
      </w:r>
    </w:p>
    <w:p w14:paraId="667832BF" w14:textId="2867B12E" w:rsidR="00411CCA" w:rsidRDefault="00411CCA">
      <w:pPr>
        <w:spacing w:after="200" w:line="0" w:lineRule="auto"/>
        <w:rPr>
          <w:color w:val="51534A"/>
          <w:lang w:val="en-US"/>
        </w:rPr>
      </w:pPr>
      <w:r>
        <w:br w:type="page"/>
      </w:r>
    </w:p>
    <w:sdt>
      <w:sdtPr>
        <w:rPr>
          <w:rFonts w:ascii="Arial" w:eastAsia="SimSun" w:hAnsi="Arial" w:cstheme="minorBidi"/>
          <w:b w:val="0"/>
          <w:bCs w:val="0"/>
          <w:color w:val="auto"/>
          <w:sz w:val="22"/>
          <w:szCs w:val="22"/>
        </w:rPr>
        <w:id w:val="-20563813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CACCDF" w14:textId="365DACB4" w:rsidR="00411CCA" w:rsidRDefault="00411CCA">
          <w:pPr>
            <w:pStyle w:val="TOCHeading"/>
          </w:pPr>
          <w:r>
            <w:t>Table of Contents</w:t>
          </w:r>
        </w:p>
        <w:p w14:paraId="77339957" w14:textId="69262646" w:rsidR="00893930" w:rsidRDefault="00411C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71540" w:history="1">
            <w:r w:rsidR="00893930" w:rsidRPr="002A3378">
              <w:rPr>
                <w:rStyle w:val="Hyperlink"/>
                <w:noProof/>
              </w:rPr>
              <w:t>1.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Overview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_Toc61271540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3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118E845C" w14:textId="210EB37F" w:rsidR="00893930" w:rsidRDefault="000139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1" w:history="1">
            <w:r w:rsidR="00893930" w:rsidRPr="002A3378">
              <w:rPr>
                <w:rStyle w:val="Hyperlink"/>
                <w:noProof/>
              </w:rPr>
              <w:t>2.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OptionsMenu HTML Markup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_Toc61271541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4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23788AAD" w14:textId="11D857F6" w:rsidR="00893930" w:rsidRDefault="000139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2" w:history="1">
            <w:r w:rsidR="00893930" w:rsidRPr="002A3378">
              <w:rPr>
                <w:rStyle w:val="Hyperlink"/>
                <w:noProof/>
              </w:rPr>
              <w:t>3.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How to include the OptionsMenu component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_Toc61271542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5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626CCCBD" w14:textId="3B280347" w:rsidR="00893930" w:rsidRDefault="000139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3" w:history="1">
            <w:r w:rsidR="00893930" w:rsidRPr="002A3378">
              <w:rPr>
                <w:rStyle w:val="Hyperlink"/>
                <w:noProof/>
              </w:rPr>
              <w:t>4.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Available Methods in the OptionsMenu Component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_Toc61271543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6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02F749DA" w14:textId="4A5F96E6" w:rsidR="00893930" w:rsidRDefault="000139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4" w:history="1">
            <w:r w:rsidR="00893930" w:rsidRPr="002A3378">
              <w:rPr>
                <w:rStyle w:val="Hyperlink"/>
                <w:noProof/>
              </w:rPr>
              <w:t>5.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Example of how to use the OptionsMenu Javascript Component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_Toc61271544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8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63D8E5D8" w14:textId="1968B115" w:rsidR="00893930" w:rsidRDefault="000139C8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1271545" w:history="1">
            <w:r w:rsidR="00893930" w:rsidRPr="002A3378">
              <w:rPr>
                <w:rStyle w:val="Hyperlink"/>
                <w:noProof/>
              </w:rPr>
              <w:t>6.</w:t>
            </w:r>
            <w:r w:rsidR="00893930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893930" w:rsidRPr="002A3378">
              <w:rPr>
                <w:rStyle w:val="Hyperlink"/>
                <w:noProof/>
              </w:rPr>
              <w:t>Example code with updated Options Menu Screenshot</w:t>
            </w:r>
            <w:r w:rsidR="00893930">
              <w:rPr>
                <w:noProof/>
                <w:webHidden/>
              </w:rPr>
              <w:tab/>
            </w:r>
            <w:r w:rsidR="00893930">
              <w:rPr>
                <w:noProof/>
                <w:webHidden/>
              </w:rPr>
              <w:fldChar w:fldCharType="begin"/>
            </w:r>
            <w:r w:rsidR="00893930">
              <w:rPr>
                <w:noProof/>
                <w:webHidden/>
              </w:rPr>
              <w:instrText xml:space="preserve"> PAGEREF _Toc61271545 \h </w:instrText>
            </w:r>
            <w:r w:rsidR="00893930">
              <w:rPr>
                <w:noProof/>
                <w:webHidden/>
              </w:rPr>
            </w:r>
            <w:r w:rsidR="00893930">
              <w:rPr>
                <w:noProof/>
                <w:webHidden/>
              </w:rPr>
              <w:fldChar w:fldCharType="separate"/>
            </w:r>
            <w:r w:rsidR="00893930">
              <w:rPr>
                <w:noProof/>
                <w:webHidden/>
              </w:rPr>
              <w:t>15</w:t>
            </w:r>
            <w:r w:rsidR="00893930">
              <w:rPr>
                <w:noProof/>
                <w:webHidden/>
              </w:rPr>
              <w:fldChar w:fldCharType="end"/>
            </w:r>
          </w:hyperlink>
        </w:p>
        <w:p w14:paraId="452283C4" w14:textId="12F66B69" w:rsidR="00411CCA" w:rsidRDefault="00411CCA">
          <w:r>
            <w:rPr>
              <w:b/>
              <w:bCs/>
              <w:noProof/>
            </w:rPr>
            <w:fldChar w:fldCharType="end"/>
          </w:r>
        </w:p>
      </w:sdtContent>
    </w:sdt>
    <w:p w14:paraId="2D04F692" w14:textId="77777777" w:rsidR="00411CCA" w:rsidRDefault="00411CCA" w:rsidP="00B12FF8">
      <w:pPr>
        <w:pStyle w:val="SAGETitleDate"/>
        <w:tabs>
          <w:tab w:val="left" w:pos="9090"/>
        </w:tabs>
      </w:pPr>
    </w:p>
    <w:p w14:paraId="2D78D203" w14:textId="1C64C466" w:rsidR="00B12FF8" w:rsidRDefault="00B12FF8" w:rsidP="00B12FF8">
      <w:pPr>
        <w:pStyle w:val="SAGETitleDate"/>
        <w:tabs>
          <w:tab w:val="left" w:pos="9090"/>
        </w:tabs>
        <w:sectPr w:rsidR="00B12FF8" w:rsidSect="008D71BC">
          <w:headerReference w:type="first" r:id="rId8"/>
          <w:pgSz w:w="15842" w:h="12242" w:orient="landscape" w:code="1"/>
          <w:pgMar w:top="1985" w:right="2722" w:bottom="1134" w:left="1701" w:header="709" w:footer="567" w:gutter="0"/>
          <w:cols w:space="708"/>
          <w:titlePg/>
          <w:docGrid w:linePitch="360"/>
        </w:sectPr>
      </w:pPr>
    </w:p>
    <w:p w14:paraId="303D6F76" w14:textId="26123D83" w:rsidR="00856A91" w:rsidRDefault="00A601A2" w:rsidP="00A601A2">
      <w:pPr>
        <w:pStyle w:val="SAGEHeading1"/>
        <w:framePr w:w="13174" w:h="464" w:hRule="exact" w:wrap="around"/>
      </w:pPr>
      <w:bookmarkStart w:id="0" w:name="_Toc57368167"/>
      <w:bookmarkStart w:id="1" w:name="_Toc61271540"/>
      <w:r>
        <w:lastRenderedPageBreak/>
        <w:t>Overview</w:t>
      </w:r>
      <w:bookmarkEnd w:id="0"/>
      <w:bookmarkEnd w:id="1"/>
      <w:r w:rsidR="00015884" w:rsidRPr="00DA7245">
        <w:fldChar w:fldCharType="begin"/>
      </w:r>
      <w:r w:rsidR="00015884" w:rsidRPr="00DA7245">
        <w:instrText xml:space="preserve"> XE "heading</w:instrText>
      </w:r>
      <w:r w:rsidR="004C13FD" w:rsidRPr="00DA7245">
        <w:instrText xml:space="preserve"> style</w:instrText>
      </w:r>
      <w:r w:rsidR="00015884" w:rsidRPr="00DA7245">
        <w:instrText xml:space="preserve">s" </w:instrText>
      </w:r>
      <w:r w:rsidR="00015884" w:rsidRPr="00DA7245">
        <w:fldChar w:fldCharType="end"/>
      </w:r>
    </w:p>
    <w:p w14:paraId="19311409" w14:textId="3B9982DD" w:rsidR="00411CCA" w:rsidRDefault="003F785D" w:rsidP="00544DBE">
      <w:pPr>
        <w:pStyle w:val="SAGE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3E3546" wp14:editId="3868012B">
                <wp:simplePos x="0" y="0"/>
                <wp:positionH relativeFrom="column">
                  <wp:posOffset>5911215</wp:posOffset>
                </wp:positionH>
                <wp:positionV relativeFrom="paragraph">
                  <wp:posOffset>549910</wp:posOffset>
                </wp:positionV>
                <wp:extent cx="0" cy="558800"/>
                <wp:effectExtent l="76200" t="0" r="5715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E8D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65.45pt;margin-top:43.3pt;width:0;height:4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" strokecolor="#a0015d [3044]">
                <v:stroke endarrow="block"/>
              </v:shape>
            </w:pict>
          </mc:Fallback>
        </mc:AlternateContent>
      </w:r>
      <w:r w:rsidR="00D27CD0">
        <w:t xml:space="preserve">This </w:t>
      </w:r>
      <w:r w:rsidR="00181AAF">
        <w:t xml:space="preserve">document is intended to serve as a guide for illustrating how to </w:t>
      </w:r>
      <w:r w:rsidR="004B6EF9">
        <w:t>u</w:t>
      </w:r>
      <w:r w:rsidR="00181AAF">
        <w:t>se</w:t>
      </w:r>
      <w:r w:rsidR="004D5FBD">
        <w:t xml:space="preserve"> the </w:t>
      </w:r>
      <w:r w:rsidR="004B6EF9">
        <w:t>OptionsMenu Javascript component.</w:t>
      </w:r>
      <w:r w:rsidR="006D783D">
        <w:t xml:space="preserve"> This component will allow developers to easily add, remove and otherwise manage the available options in the OptionsMenu. The following image illustrates where the OptionsMenu lives within a typical Web Screens page.</w:t>
      </w:r>
      <w:r>
        <w:t xml:space="preserve"> The OptionsMenu is located here</w:t>
      </w:r>
    </w:p>
    <w:p w14:paraId="3E2D6008" w14:textId="0C3ADAFF" w:rsidR="006D783D" w:rsidRDefault="00BD66F8" w:rsidP="00544DBE">
      <w:pPr>
        <w:pStyle w:val="SAGE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8F00D6D" wp14:editId="18EAEE78">
                <wp:simplePos x="0" y="0"/>
                <wp:positionH relativeFrom="column">
                  <wp:posOffset>6438265</wp:posOffset>
                </wp:positionH>
                <wp:positionV relativeFrom="paragraph">
                  <wp:posOffset>734060</wp:posOffset>
                </wp:positionV>
                <wp:extent cx="482600" cy="52705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52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AAA58" id="Rectangle 18" o:spid="_x0000_s1026" style="position:absolute;margin-left:506.95pt;margin-top:57.8pt;width:38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34563E4" wp14:editId="21129389">
                <wp:simplePos x="0" y="0"/>
                <wp:positionH relativeFrom="column">
                  <wp:posOffset>5593715</wp:posOffset>
                </wp:positionH>
                <wp:positionV relativeFrom="paragraph">
                  <wp:posOffset>35560</wp:posOffset>
                </wp:positionV>
                <wp:extent cx="1358900" cy="6667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667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DEF09" id="Rectangle 17" o:spid="_x0000_s1026" style="position:absolute;margin-left:440.45pt;margin-top:2.8pt;width:107pt;height:5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2B4E26" wp14:editId="26F69C25">
                <wp:simplePos x="0" y="0"/>
                <wp:positionH relativeFrom="column">
                  <wp:posOffset>5593715</wp:posOffset>
                </wp:positionH>
                <wp:positionV relativeFrom="paragraph">
                  <wp:posOffset>1261109</wp:posOffset>
                </wp:positionV>
                <wp:extent cx="1327150" cy="3808095"/>
                <wp:effectExtent l="0" t="0" r="6350" b="19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808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0BA5E" id="Rectangle 15" o:spid="_x0000_s1026" style="position:absolute;margin-left:440.45pt;margin-top:99.3pt;width:104.5pt;height:299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03F47A" wp14:editId="259A1DD2">
                <wp:simplePos x="0" y="0"/>
                <wp:positionH relativeFrom="column">
                  <wp:posOffset>37465</wp:posOffset>
                </wp:positionH>
                <wp:positionV relativeFrom="paragraph">
                  <wp:posOffset>35560</wp:posOffset>
                </wp:positionV>
                <wp:extent cx="5556250" cy="5033645"/>
                <wp:effectExtent l="0" t="0" r="635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0" cy="5033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B3635" id="Rectangle 14" o:spid="_x0000_s1026" style="position:absolute;margin-left:2.95pt;margin-top:2.8pt;width:437.5pt;height:39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" fillcolor="#dcdddb [3209]" stroked="f" strokeweight="2pt">
                <v:fill opacity="28270f"/>
              </v:rect>
            </w:pict>
          </mc:Fallback>
        </mc:AlternateContent>
      </w:r>
      <w:r w:rsidR="003F78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1FCDB7" wp14:editId="2EAD9FEB">
                <wp:simplePos x="0" y="0"/>
                <wp:positionH relativeFrom="column">
                  <wp:posOffset>5485765</wp:posOffset>
                </wp:positionH>
                <wp:positionV relativeFrom="paragraph">
                  <wp:posOffset>537210</wp:posOffset>
                </wp:positionV>
                <wp:extent cx="1079500" cy="78740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8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F1D24" id="Rectangle 32" o:spid="_x0000_s1026" style="position:absolute;margin-left:431.95pt;margin-top:42.3pt;width:85pt;height:6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" filled="f" strokecolor="red" strokeweight="2pt"/>
            </w:pict>
          </mc:Fallback>
        </mc:AlternateContent>
      </w:r>
      <w:r w:rsidR="003F785D">
        <w:rPr>
          <w:noProof/>
        </w:rPr>
        <w:drawing>
          <wp:inline distT="0" distB="0" distL="0" distR="0" wp14:anchorId="43A287CA" wp14:editId="31A85C79">
            <wp:extent cx="6883400" cy="5034211"/>
            <wp:effectExtent l="38100" t="38100" r="88900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9842" cy="506086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51B176" w14:textId="789986FC" w:rsidR="007536D9" w:rsidRDefault="007536D9">
      <w:pPr>
        <w:spacing w:after="200" w:line="0" w:lineRule="auto"/>
        <w:rPr>
          <w:lang w:val="en-US"/>
        </w:rPr>
      </w:pPr>
      <w:r>
        <w:br w:type="page"/>
      </w:r>
    </w:p>
    <w:p w14:paraId="144227BD" w14:textId="1CAFCA0F" w:rsidR="00736A36" w:rsidRDefault="00736A36" w:rsidP="00736A36">
      <w:pPr>
        <w:pStyle w:val="SAGEHeading1"/>
        <w:framePr w:w="13136" w:h="552" w:hRule="exact" w:wrap="around"/>
      </w:pPr>
      <w:bookmarkStart w:id="2" w:name="_Toc57301859"/>
      <w:r w:rsidRPr="00736A36">
        <w:lastRenderedPageBreak/>
        <w:br w:type="page"/>
      </w:r>
      <w:bookmarkStart w:id="3" w:name="_Toc57368168"/>
      <w:bookmarkStart w:id="4" w:name="_Toc61271541"/>
      <w:r w:rsidR="004B6EF9">
        <w:t>OptionsMenu HTML Markup</w:t>
      </w:r>
      <w:bookmarkEnd w:id="3"/>
      <w:bookmarkEnd w:id="4"/>
    </w:p>
    <w:p w14:paraId="2F59C943" w14:textId="744637B9" w:rsidR="00736A36" w:rsidRDefault="00736A36" w:rsidP="00736A36">
      <w:pPr>
        <w:pStyle w:val="SAGEHeading1Follow"/>
        <w:framePr w:w="13236" w:h="515" w:hRule="exact" w:wrap="around"/>
      </w:pPr>
    </w:p>
    <w:p w14:paraId="24BDE1F4" w14:textId="500EEDD5" w:rsidR="00736A36" w:rsidRDefault="004B6EF9" w:rsidP="00736A36">
      <w:pPr>
        <w:pStyle w:val="SAGEBodyText"/>
      </w:pPr>
      <w:r>
        <w:t>The following is an example of how the OptionsMenu is rendered in HTML markup</w:t>
      </w:r>
      <w:r w:rsidR="00CC4E17">
        <w:t>. The menu options available in this example are as follows:</w:t>
      </w:r>
    </w:p>
    <w:p w14:paraId="67C6F332" w14:textId="673B28FC" w:rsidR="00CC4E17" w:rsidRDefault="00CC4E17" w:rsidP="00CC4E17">
      <w:pPr>
        <w:pStyle w:val="SAGEBodyText"/>
        <w:numPr>
          <w:ilvl w:val="0"/>
          <w:numId w:val="43"/>
        </w:numPr>
      </w:pPr>
      <w:r>
        <w:t>Import</w:t>
      </w:r>
      <w:r w:rsidR="00026245">
        <w:t xml:space="preserve"> [</w:t>
      </w:r>
      <w:r w:rsidR="00026245" w:rsidRPr="00026245">
        <w:rPr>
          <w:b/>
          <w:bCs/>
          <w:color w:val="00B0F0"/>
        </w:rPr>
        <w:t>btnOptionImport</w:t>
      </w:r>
      <w:r w:rsidR="00026245">
        <w:t>]</w:t>
      </w:r>
    </w:p>
    <w:p w14:paraId="3623322D" w14:textId="0C3F2482" w:rsidR="00CC4E17" w:rsidRDefault="00CC4E17" w:rsidP="00CC4E17">
      <w:pPr>
        <w:pStyle w:val="SAGEBodyText"/>
        <w:numPr>
          <w:ilvl w:val="0"/>
          <w:numId w:val="43"/>
        </w:numPr>
      </w:pPr>
      <w:r>
        <w:t>Export</w:t>
      </w:r>
      <w:r w:rsidR="00026245">
        <w:t xml:space="preserve"> [</w:t>
      </w:r>
      <w:r w:rsidR="00026245" w:rsidRPr="00026245">
        <w:rPr>
          <w:b/>
          <w:bCs/>
          <w:color w:val="00B0F0"/>
        </w:rPr>
        <w:t>btnOptionExport</w:t>
      </w:r>
      <w:r w:rsidR="00026245">
        <w:t>]</w:t>
      </w:r>
    </w:p>
    <w:p w14:paraId="767AFB20" w14:textId="621E7A4E" w:rsidR="00CC4E17" w:rsidRDefault="00CC4E17" w:rsidP="00CC4E17">
      <w:pPr>
        <w:pStyle w:val="SAGEBodyText"/>
        <w:numPr>
          <w:ilvl w:val="0"/>
          <w:numId w:val="43"/>
        </w:numPr>
      </w:pPr>
      <w:r>
        <w:t>Customize UI</w:t>
      </w:r>
      <w:r w:rsidR="00026245">
        <w:t xml:space="preserve"> [</w:t>
      </w:r>
      <w:r w:rsidR="00026245" w:rsidRPr="00026245">
        <w:rPr>
          <w:b/>
          <w:bCs/>
          <w:color w:val="00B0F0"/>
        </w:rPr>
        <w:t>btnCustomizeUI</w:t>
      </w:r>
      <w:r w:rsidR="00026245">
        <w:t>]</w:t>
      </w:r>
    </w:p>
    <w:p w14:paraId="6D148A0C" w14:textId="591450F1" w:rsidR="00CC4E17" w:rsidRDefault="00CC4E17" w:rsidP="00CC4E17">
      <w:pPr>
        <w:pStyle w:val="SAGEBodyText"/>
        <w:numPr>
          <w:ilvl w:val="0"/>
          <w:numId w:val="43"/>
        </w:numPr>
      </w:pPr>
      <w:r>
        <w:t>Text Size</w:t>
      </w:r>
      <w:r w:rsidR="00026245">
        <w:t xml:space="preserve"> [</w:t>
      </w:r>
      <w:r w:rsidR="00026245" w:rsidRPr="00026245">
        <w:rPr>
          <w:b/>
          <w:bCs/>
          <w:color w:val="FF0000"/>
        </w:rPr>
        <w:t>menuOptionsTextSize</w:t>
      </w:r>
      <w:r w:rsidR="00026245">
        <w:t>]</w:t>
      </w:r>
    </w:p>
    <w:p w14:paraId="1E1C3A29" w14:textId="552E60E1" w:rsidR="00736A36" w:rsidRPr="00736A36" w:rsidRDefault="003F785D" w:rsidP="00736A36">
      <w:pPr>
        <w:pStyle w:val="SAGEBodyText"/>
      </w:pPr>
      <w:r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477326" wp14:editId="57CA8522">
                <wp:simplePos x="0" y="0"/>
                <wp:positionH relativeFrom="column">
                  <wp:posOffset>4584065</wp:posOffset>
                </wp:positionH>
                <wp:positionV relativeFrom="paragraph">
                  <wp:posOffset>327659</wp:posOffset>
                </wp:positionV>
                <wp:extent cx="2495550" cy="45719"/>
                <wp:effectExtent l="19050" t="76200" r="190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5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3CC3A" id="Straight Arrow Connector 34" o:spid="_x0000_s1026" type="#_x0000_t32" style="position:absolute;margin-left:360.95pt;margin-top:25.8pt;width:196.5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" strokecolor="#a0015d [3044]">
                <v:stroke endarrow="block"/>
              </v:shap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F1C2A" wp14:editId="2515AA57">
                <wp:simplePos x="0" y="0"/>
                <wp:positionH relativeFrom="column">
                  <wp:posOffset>7078345</wp:posOffset>
                </wp:positionH>
                <wp:positionV relativeFrom="paragraph">
                  <wp:posOffset>161925</wp:posOffset>
                </wp:positionV>
                <wp:extent cx="1058874" cy="360112"/>
                <wp:effectExtent l="0" t="0" r="2730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8874" cy="360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79F7B" w14:textId="10C6EB1C" w:rsidR="006D783D" w:rsidRPr="006F1FCE" w:rsidRDefault="006D783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F1FCE">
                              <w:rPr>
                                <w:sz w:val="12"/>
                                <w:szCs w:val="12"/>
                              </w:rPr>
                              <w:t>Primary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F1FCE">
                              <w:rPr>
                                <w:sz w:val="12"/>
                                <w:szCs w:val="12"/>
                              </w:rPr>
                              <w:t>Menu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F1C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557.35pt;margin-top:12.75pt;width:83.4pt;height:28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" fillcolor="white [3201]" strokeweight=".5pt">
                <v:textbox>
                  <w:txbxContent>
                    <w:p w14:paraId="63B79F7B" w14:textId="10C6EB1C" w:rsidR="006D783D" w:rsidRPr="006F1FCE" w:rsidRDefault="006D783D">
                      <w:pPr>
                        <w:rPr>
                          <w:sz w:val="12"/>
                          <w:szCs w:val="12"/>
                        </w:rPr>
                      </w:pPr>
                      <w:r w:rsidRPr="006F1FCE">
                        <w:rPr>
                          <w:sz w:val="12"/>
                          <w:szCs w:val="12"/>
                        </w:rPr>
                        <w:t>Primary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F1FCE">
                        <w:rPr>
                          <w:sz w:val="12"/>
                          <w:szCs w:val="12"/>
                        </w:rPr>
                        <w:t>Menu Container</w:t>
                      </w:r>
                    </w:p>
                  </w:txbxContent>
                </v:textbox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8AEE7A" wp14:editId="4E56BA9D">
                <wp:simplePos x="0" y="0"/>
                <wp:positionH relativeFrom="column">
                  <wp:posOffset>5211219</wp:posOffset>
                </wp:positionH>
                <wp:positionV relativeFrom="paragraph">
                  <wp:posOffset>889746</wp:posOffset>
                </wp:positionV>
                <wp:extent cx="1902308" cy="180056"/>
                <wp:effectExtent l="19050" t="76200" r="22225" b="2984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308" cy="180056"/>
                        </a:xfrm>
                        <a:prstGeom prst="bentConnector3">
                          <a:avLst>
                            <a:gd name="adj1" fmla="val 8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4D0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410.35pt;margin-top:70.05pt;width:149.8pt;height:14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" adj="187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C0893B" wp14:editId="485CAAB2">
                <wp:simplePos x="0" y="0"/>
                <wp:positionH relativeFrom="column">
                  <wp:posOffset>5172384</wp:posOffset>
                </wp:positionH>
                <wp:positionV relativeFrom="paragraph">
                  <wp:posOffset>699098</wp:posOffset>
                </wp:positionV>
                <wp:extent cx="1939746" cy="372336"/>
                <wp:effectExtent l="38100" t="76200" r="22860" b="279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9746" cy="372336"/>
                        </a:xfrm>
                        <a:prstGeom prst="bentConnector3">
                          <a:avLst>
                            <a:gd name="adj1" fmla="val 8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6EAE" id="Connector: Elbow 23" o:spid="_x0000_s1026" type="#_x0000_t34" style="position:absolute;margin-left:407.25pt;margin-top:55.05pt;width:152.75pt;height:29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" adj="1780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3D854B" wp14:editId="4336448F">
                <wp:simplePos x="0" y="0"/>
                <wp:positionH relativeFrom="column">
                  <wp:posOffset>5497189</wp:posOffset>
                </wp:positionH>
                <wp:positionV relativeFrom="paragraph">
                  <wp:posOffset>522573</wp:posOffset>
                </wp:positionV>
                <wp:extent cx="1617813" cy="548866"/>
                <wp:effectExtent l="38100" t="76200" r="20955" b="2286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813" cy="548866"/>
                        </a:xfrm>
                        <a:prstGeom prst="bentConnector3">
                          <a:avLst>
                            <a:gd name="adj1" fmla="val 10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A12C" id="Connector: Elbow 22" o:spid="_x0000_s1026" type="#_x0000_t34" style="position:absolute;margin-left:432.85pt;margin-top:41.15pt;width:127.4pt;height:43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" adj="219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487C5" wp14:editId="2F19934E">
                <wp:simplePos x="0" y="0"/>
                <wp:positionH relativeFrom="column">
                  <wp:posOffset>4451985</wp:posOffset>
                </wp:positionH>
                <wp:positionV relativeFrom="paragraph">
                  <wp:posOffset>1421130</wp:posOffset>
                </wp:positionV>
                <wp:extent cx="2660650" cy="482600"/>
                <wp:effectExtent l="38100" t="76200" r="25400" b="317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0650" cy="482600"/>
                        </a:xfrm>
                        <a:prstGeom prst="bentConnector3">
                          <a:avLst>
                            <a:gd name="adj1" fmla="val 38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B7B9" id="Connector: Elbow 21" o:spid="_x0000_s1026" type="#_x0000_t34" style="position:absolute;margin-left:350.55pt;margin-top:111.9pt;width:209.5pt;height:3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" adj="8302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1211EA" wp14:editId="6AD1C734">
                <wp:simplePos x="0" y="0"/>
                <wp:positionH relativeFrom="column">
                  <wp:posOffset>4586869</wp:posOffset>
                </wp:positionH>
                <wp:positionV relativeFrom="paragraph">
                  <wp:posOffset>2462744</wp:posOffset>
                </wp:positionV>
                <wp:extent cx="2522632" cy="196298"/>
                <wp:effectExtent l="38100" t="0" r="11430" b="8953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2632" cy="196298"/>
                        </a:xfrm>
                        <a:prstGeom prst="bentConnector3">
                          <a:avLst>
                            <a:gd name="adj1" fmla="val 56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F859F" id="Connector: Elbow 31" o:spid="_x0000_s1026" type="#_x0000_t34" style="position:absolute;margin-left:361.15pt;margin-top:193.9pt;width:198.65pt;height:15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" adj="12237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918281" wp14:editId="53105F7D">
                <wp:simplePos x="0" y="0"/>
                <wp:positionH relativeFrom="column">
                  <wp:posOffset>4324374</wp:posOffset>
                </wp:positionH>
                <wp:positionV relativeFrom="paragraph">
                  <wp:posOffset>2148047</wp:posOffset>
                </wp:positionV>
                <wp:extent cx="2756436" cy="318053"/>
                <wp:effectExtent l="19050" t="76200" r="25400" b="2540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6436" cy="318053"/>
                        </a:xfrm>
                        <a:prstGeom prst="bentConnector3">
                          <a:avLst>
                            <a:gd name="adj1" fmla="val 508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3F22F" id="Connector: Elbow 30" o:spid="_x0000_s1026" type="#_x0000_t34" style="position:absolute;margin-left:340.5pt;margin-top:169.15pt;width:217.05pt;height:25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" adj="10990" strokecolor="#a0015d [3044]">
                <v:stroke endarrow="block"/>
              </v:shape>
            </w:pict>
          </mc:Fallback>
        </mc:AlternateContent>
      </w:r>
      <w:r w:rsidR="000B70F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624A7A" wp14:editId="1E020AA4">
                <wp:simplePos x="0" y="0"/>
                <wp:positionH relativeFrom="column">
                  <wp:posOffset>4679397</wp:posOffset>
                </wp:positionH>
                <wp:positionV relativeFrom="paragraph">
                  <wp:posOffset>1595846</wp:posOffset>
                </wp:positionV>
                <wp:extent cx="2430170" cy="872218"/>
                <wp:effectExtent l="38100" t="76200" r="27305" b="2349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170" cy="872218"/>
                        </a:xfrm>
                        <a:prstGeom prst="bentConnector3">
                          <a:avLst>
                            <a:gd name="adj1" fmla="val 58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1B78" id="Connector: Elbow 29" o:spid="_x0000_s1026" type="#_x0000_t34" style="position:absolute;margin-left:368.45pt;margin-top:125.65pt;width:191.35pt;height:68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" adj="12719" strokecolor="#a0015d [3044]">
                <v:stroke endarrow="block"/>
              </v:shape>
            </w:pict>
          </mc:Fallback>
        </mc:AlternateContent>
      </w:r>
      <w:r w:rsidR="00026245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AF7B8" wp14:editId="435DB8F9">
                <wp:simplePos x="0" y="0"/>
                <wp:positionH relativeFrom="column">
                  <wp:posOffset>-1270</wp:posOffset>
                </wp:positionH>
                <wp:positionV relativeFrom="paragraph">
                  <wp:posOffset>51756</wp:posOffset>
                </wp:positionV>
                <wp:extent cx="8284845" cy="3704590"/>
                <wp:effectExtent l="95250" t="95250" r="173355" b="1625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845" cy="37045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  <a:effectLst>
                          <a:outerShdw blurRad="1143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9F1E9" w14:textId="77777777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&lt;ul class="sub-menu k-group k-menu-group k-popup k-reset"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50"/>
                                <w:sz w:val="12"/>
                                <w:szCs w:val="12"/>
                              </w:rPr>
                              <w:t>OptionsMenu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role="menu" data-role="popup"&gt;</w:t>
                            </w:r>
                          </w:p>
                          <w:p w14:paraId="0E98C319" w14:textId="59D73A57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 k-first" role="menuitem"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btnOptionImport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k-menu-link"&gt;Import&lt;/a&gt;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1A894307" w14:textId="49ACBC07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k-state-default" role="menuitem"</w:t>
                            </w:r>
                            <w:r w:rsidRPr="0002624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btnOptionExport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k-menu-link"&gt;Export&lt;/a&gt;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6F4BB723" w14:textId="7082C552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class="k-item k-state-default" role="menuitem"</w:t>
                            </w:r>
                            <w:r w:rsidRPr="00026245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btnCustomizeUI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 class="k-link k-menu-link"&gt;Customize&lt;/a&gt;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li&gt;</w:t>
                            </w:r>
                          </w:p>
                          <w:p w14:paraId="7741C1BC" w14:textId="5D2D6470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class="menu-with-submenu k-item k-state-default k-last" aria-haspopup="true" role="menuitem"&gt;</w:t>
                            </w:r>
                          </w:p>
                          <w:p w14:paraId="30420156" w14:textId="2FA19CB6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id="btnFormSizeUILevel" class="k-link k-menu-link"&gt;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”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Text Size"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span class="k-icon k-i-arrow-60-right k-menu-expand-arrow"&lt;/span&gt;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a&gt;</w:t>
                            </w:r>
                          </w:p>
                          <w:p w14:paraId="6F39FF2E" w14:textId="1BAC81A0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&lt;ul class="sub-menu k-group k-menu-group"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2"/>
                                <w:szCs w:val="12"/>
                              </w:rPr>
                              <w:t>menuOptionsTextSize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role="menu" aria-hidden="true"&gt;</w:t>
                            </w:r>
                          </w:p>
                          <w:p w14:paraId="1DCEF959" w14:textId="0C1AC18A" w:rsidR="006D783D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btnFormSizeUILevelLarge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 k-first" role="menuitem"&gt;</w:t>
                            </w:r>
                          </w:p>
                          <w:p w14:paraId="634CE975" w14:textId="77777777" w:rsidR="006D783D" w:rsidRDefault="006D783D" w:rsidP="00CC4E17">
                            <w:pPr>
                              <w:pStyle w:val="SAGEBodyText"/>
                              <w:spacing w:after="0"/>
                              <w:ind w:left="432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id="labelFormSizeUILevelLarge" onclick=""&gt;Large&lt;/a&gt;</w:t>
                            </w:r>
                          </w:p>
                          <w:p w14:paraId="41FD8D17" w14:textId="2B5B2952" w:rsidR="006D783D" w:rsidRPr="004B6EF9" w:rsidRDefault="006D783D" w:rsidP="00CC4E17">
                            <w:pPr>
                              <w:pStyle w:val="SAGEBodyText"/>
                              <w:spacing w:after="0"/>
                              <w:ind w:left="288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&lt;/li&gt;</w:t>
                            </w:r>
                          </w:p>
                          <w:p w14:paraId="371A7144" w14:textId="23F9949B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btnFormSizeUILevelMedium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k-state-default" role="menuitem"&gt;</w:t>
                            </w:r>
                          </w:p>
                          <w:p w14:paraId="0C78033D" w14:textId="71F54415" w:rsidR="006D783D" w:rsidRPr="004B6EF9" w:rsidRDefault="006D783D" w:rsidP="00B82F05">
                            <w:pPr>
                              <w:pStyle w:val="SAGEBodyText"/>
                              <w:spacing w:after="0"/>
                              <w:ind w:left="432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id="labelFormSizeUILevelMedium" onclick=""&gt;Medium&lt;/a&gt;</w:t>
                            </w:r>
                          </w:p>
                          <w:p w14:paraId="73210436" w14:textId="795B79A0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&lt;/li&gt;</w:t>
                            </w:r>
                          </w:p>
                          <w:p w14:paraId="54AB8FA4" w14:textId="3606A393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&lt;li id="</w:t>
                            </w:r>
                            <w:r w:rsidRPr="006F1FCE">
                              <w:rPr>
                                <w:rFonts w:ascii="Consolas" w:hAnsi="Consolas" w:cs="Consolas"/>
                                <w:b/>
                                <w:bCs/>
                                <w:color w:val="00B0F0"/>
                                <w:sz w:val="12"/>
                                <w:szCs w:val="12"/>
                              </w:rPr>
                              <w:t>btnFormSizeUILevelSmall</w:t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" class="menu-active k-item k-state-default k-last" role="menuitem"&gt;</w:t>
                            </w:r>
                          </w:p>
                          <w:p w14:paraId="54B26284" w14:textId="25BED9FB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ab/>
                            </w: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&lt;a class="k-link k-menu-link" id="labelFormSizeUILevelSmall" onclick=""&gt;Small&lt;/a&gt;</w:t>
                            </w:r>
                          </w:p>
                          <w:p w14:paraId="5A7A36EC" w14:textId="648DF7ED" w:rsidR="006D783D" w:rsidRPr="004B6EF9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&lt;/li&gt;</w:t>
                            </w:r>
                          </w:p>
                          <w:p w14:paraId="1D99D4D4" w14:textId="37C5F7F6" w:rsidR="006D783D" w:rsidRPr="004B6EF9" w:rsidRDefault="006D783D" w:rsidP="004B6EF9">
                            <w:pPr>
                              <w:pStyle w:val="SAGEBodyText"/>
                              <w:spacing w:after="0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&lt;/ul&gt;</w:t>
                            </w:r>
                          </w:p>
                          <w:p w14:paraId="6CED48BF" w14:textId="27F7E2C9" w:rsidR="006D783D" w:rsidRDefault="006D783D" w:rsidP="004B6EF9">
                            <w:pPr>
                              <w:pStyle w:val="SAGEBodyText"/>
                              <w:spacing w:after="0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&lt;/li&gt;</w:t>
                            </w:r>
                          </w:p>
                          <w:p w14:paraId="5C8EC143" w14:textId="200EA56F" w:rsidR="006D783D" w:rsidRPr="00736A36" w:rsidRDefault="006D783D" w:rsidP="004B6EF9">
                            <w:pPr>
                              <w:pStyle w:val="SAGEBodyText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B6EF9">
                              <w:rPr>
                                <w:rFonts w:ascii="Consolas" w:hAnsi="Consolas" w:cs="Consolas"/>
                                <w:color w:val="000000"/>
                                <w:sz w:val="12"/>
                                <w:szCs w:val="12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AF7B8" id="Rectangle 2" o:spid="_x0000_s1027" style="position:absolute;margin-left:-.1pt;margin-top:4.1pt;width:652.35pt;height:29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" fillcolor="#eeeeed [3207]" strokecolor="#00b050" strokeweight="2pt">
                <v:shadow on="t" color="black" opacity="26214f" origin="-.5,-.5" offset=".74836mm,.74836mm"/>
                <v:textbox>
                  <w:txbxContent>
                    <w:p w14:paraId="0D49F1E9" w14:textId="77777777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&lt;ul class="sub-menu k-group k-menu-group k-popup k-reset"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50"/>
                          <w:sz w:val="12"/>
                          <w:szCs w:val="12"/>
                        </w:rPr>
                        <w:t>OptionsMenu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role="menu" data-role="popup"&gt;</w:t>
                      </w:r>
                    </w:p>
                    <w:p w14:paraId="0E98C319" w14:textId="59D73A57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 k-first" role="menuitem"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btnOptionImport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k-menu-link"&gt;Import&lt;/a&gt;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1A894307" w14:textId="49ACBC07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k-state-default" role="menuitem"</w:t>
                      </w:r>
                      <w:r w:rsidRPr="0002624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btnOptionExport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k-menu-link"&gt;Export&lt;/a&gt;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6F4BB723" w14:textId="7082C552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class="k-item k-state-default" role="menuitem"</w:t>
                      </w:r>
                      <w:r w:rsidRPr="00026245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btnCustomizeUI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 class="k-link k-menu-link"&gt;Customize&lt;/a&gt;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li&gt;</w:t>
                      </w:r>
                    </w:p>
                    <w:p w14:paraId="7741C1BC" w14:textId="5D2D6470" w:rsidR="006D783D" w:rsidRPr="004B6EF9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class="menu-with-submenu k-item k-state-default k-last" aria-haspopup="true" role="menuitem"&gt;</w:t>
                      </w:r>
                    </w:p>
                    <w:p w14:paraId="30420156" w14:textId="2FA19CB6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id="btnFormSizeUILevel" class="k-link k-menu-link"&gt;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”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Text Size"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span class="k-icon k-i-arrow-60-right k-menu-expand-arrow"&lt;/span&gt;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a&gt;</w:t>
                      </w:r>
                    </w:p>
                    <w:p w14:paraId="6F39FF2E" w14:textId="1BAC81A0" w:rsidR="006D783D" w:rsidRPr="004B6EF9" w:rsidRDefault="006D783D" w:rsidP="004B6EF9">
                      <w:pPr>
                        <w:pStyle w:val="SAGEBodyText"/>
                        <w:spacing w:after="0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&lt;ul class="sub-menu k-group k-menu-group"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2"/>
                          <w:szCs w:val="12"/>
                        </w:rPr>
                        <w:t>menuOptionsTextSize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role="menu" aria-hidden="true"&gt;</w:t>
                      </w:r>
                    </w:p>
                    <w:p w14:paraId="1DCEF959" w14:textId="0C1AC18A" w:rsidR="006D783D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btnFormSizeUILevelLarge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 k-first" role="menuitem"&gt;</w:t>
                      </w:r>
                    </w:p>
                    <w:p w14:paraId="634CE975" w14:textId="77777777" w:rsidR="006D783D" w:rsidRDefault="006D783D" w:rsidP="00CC4E17">
                      <w:pPr>
                        <w:pStyle w:val="SAGEBodyText"/>
                        <w:spacing w:after="0"/>
                        <w:ind w:left="432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id="labelFormSizeUILevelLarge" onclick=""&gt;Large&lt;/a&gt;</w:t>
                      </w:r>
                    </w:p>
                    <w:p w14:paraId="41FD8D17" w14:textId="2B5B2952" w:rsidR="006D783D" w:rsidRPr="004B6EF9" w:rsidRDefault="006D783D" w:rsidP="00CC4E17">
                      <w:pPr>
                        <w:pStyle w:val="SAGEBodyText"/>
                        <w:spacing w:after="0"/>
                        <w:ind w:left="288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&lt;/li&gt;</w:t>
                      </w:r>
                    </w:p>
                    <w:p w14:paraId="371A7144" w14:textId="23F9949B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btnFormSizeUILevelMedium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k-state-default" role="menuitem"&gt;</w:t>
                      </w:r>
                    </w:p>
                    <w:p w14:paraId="0C78033D" w14:textId="71F54415" w:rsidR="006D783D" w:rsidRPr="004B6EF9" w:rsidRDefault="006D783D" w:rsidP="00B82F05">
                      <w:pPr>
                        <w:pStyle w:val="SAGEBodyText"/>
                        <w:spacing w:after="0"/>
                        <w:ind w:left="432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id="labelFormSizeUILevelMedium" onclick=""&gt;Medium&lt;/a&gt;</w:t>
                      </w:r>
                    </w:p>
                    <w:p w14:paraId="73210436" w14:textId="795B79A0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&lt;/li&gt;</w:t>
                      </w:r>
                    </w:p>
                    <w:p w14:paraId="54AB8FA4" w14:textId="3606A393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&lt;li id="</w:t>
                      </w:r>
                      <w:r w:rsidRPr="006F1FCE">
                        <w:rPr>
                          <w:rFonts w:ascii="Consolas" w:hAnsi="Consolas" w:cs="Consolas"/>
                          <w:b/>
                          <w:bCs/>
                          <w:color w:val="00B0F0"/>
                          <w:sz w:val="12"/>
                          <w:szCs w:val="12"/>
                        </w:rPr>
                        <w:t>btnFormSizeUILevelSmall</w:t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" class="menu-active k-item k-state-default k-last" role="menuitem"&gt;</w:t>
                      </w:r>
                    </w:p>
                    <w:p w14:paraId="54B26284" w14:textId="25BED9FB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ab/>
                      </w: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&lt;a class="k-link k-menu-link" id="labelFormSizeUILevelSmall" onclick=""&gt;Small&lt;/a&gt;</w:t>
                      </w:r>
                    </w:p>
                    <w:p w14:paraId="5A7A36EC" w14:textId="648DF7ED" w:rsidR="006D783D" w:rsidRPr="004B6EF9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 xml:space="preserve">      &lt;/li&gt;</w:t>
                      </w:r>
                    </w:p>
                    <w:p w14:paraId="1D99D4D4" w14:textId="37C5F7F6" w:rsidR="006D783D" w:rsidRPr="004B6EF9" w:rsidRDefault="006D783D" w:rsidP="004B6EF9">
                      <w:pPr>
                        <w:pStyle w:val="SAGEBodyText"/>
                        <w:spacing w:after="0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&lt;/ul&gt;</w:t>
                      </w:r>
                    </w:p>
                    <w:p w14:paraId="6CED48BF" w14:textId="27F7E2C9" w:rsidR="006D783D" w:rsidRDefault="006D783D" w:rsidP="004B6EF9">
                      <w:pPr>
                        <w:pStyle w:val="SAGEBodyText"/>
                        <w:spacing w:after="0"/>
                        <w:ind w:firstLine="144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&lt;/li&gt;</w:t>
                      </w:r>
                    </w:p>
                    <w:p w14:paraId="5C8EC143" w14:textId="200EA56F" w:rsidR="006D783D" w:rsidRPr="00736A36" w:rsidRDefault="006D783D" w:rsidP="004B6EF9">
                      <w:pPr>
                        <w:pStyle w:val="SAGEBodyText"/>
                        <w:spacing w:after="0"/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B6EF9">
                        <w:rPr>
                          <w:rFonts w:ascii="Consolas" w:hAnsi="Consolas" w:cs="Consolas"/>
                          <w:color w:val="000000"/>
                          <w:sz w:val="12"/>
                          <w:szCs w:val="12"/>
                        </w:rPr>
                        <w:t>&lt;/ul&gt;</w:t>
                      </w:r>
                    </w:p>
                  </w:txbxContent>
                </v:textbox>
              </v:rect>
            </w:pict>
          </mc:Fallback>
        </mc:AlternateContent>
      </w:r>
      <w:r w:rsidR="00CC4E17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0AF9E" wp14:editId="43C0BCBD">
                <wp:simplePos x="0" y="0"/>
                <wp:positionH relativeFrom="column">
                  <wp:posOffset>7113979</wp:posOffset>
                </wp:positionH>
                <wp:positionV relativeFrom="paragraph">
                  <wp:posOffset>906685</wp:posOffset>
                </wp:positionV>
                <wp:extent cx="1030682" cy="380559"/>
                <wp:effectExtent l="0" t="0" r="17145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6D222" w14:textId="71C21754" w:rsidR="006D783D" w:rsidRPr="006F1FCE" w:rsidRDefault="006D783D" w:rsidP="006F1F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AF9E" id="Text Box 16" o:spid="_x0000_s1028" type="#_x0000_t202" style="position:absolute;margin-left:560.15pt;margin-top:71.4pt;width:81.15pt;height:2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5O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" fillcolor="white [3201]" strokeweight=".5pt">
                <v:textbox>
                  <w:txbxContent>
                    <w:p w14:paraId="19C6D222" w14:textId="71C21754" w:rsidR="006D783D" w:rsidRPr="006F1FCE" w:rsidRDefault="006D783D" w:rsidP="006F1FC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Menu Items</w:t>
                      </w:r>
                    </w:p>
                  </w:txbxContent>
                </v:textbox>
              </v:shape>
            </w:pict>
          </mc:Fallback>
        </mc:AlternateContent>
      </w:r>
      <w:r w:rsidR="00B82F05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475AF2" wp14:editId="719B6901">
                <wp:simplePos x="0" y="0"/>
                <wp:positionH relativeFrom="column">
                  <wp:posOffset>7113002</wp:posOffset>
                </wp:positionH>
                <wp:positionV relativeFrom="paragraph">
                  <wp:posOffset>2280046</wp:posOffset>
                </wp:positionV>
                <wp:extent cx="1030682" cy="380559"/>
                <wp:effectExtent l="0" t="0" r="17145" b="196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A268E" w14:textId="3F27BB41" w:rsidR="006D783D" w:rsidRPr="006F1FCE" w:rsidRDefault="006D783D" w:rsidP="00B82F0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SubMenu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5AF2" id="Text Box 27" o:spid="_x0000_s1029" type="#_x0000_t202" style="position:absolute;margin-left:560.1pt;margin-top:179.55pt;width:81.15pt;height:29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" fillcolor="white [3201]" strokeweight=".5pt">
                <v:textbox>
                  <w:txbxContent>
                    <w:p w14:paraId="0BEA268E" w14:textId="3F27BB41" w:rsidR="006D783D" w:rsidRPr="006F1FCE" w:rsidRDefault="006D783D" w:rsidP="00B82F0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SubMenu Items</w:t>
                      </w:r>
                    </w:p>
                  </w:txbxContent>
                </v:textbox>
              </v:shape>
            </w:pict>
          </mc:Fallback>
        </mc:AlternateContent>
      </w:r>
      <w:r w:rsidR="006F1FCE">
        <w:rPr>
          <w:rFonts w:ascii="Consolas" w:hAnsi="Consolas" w:cs="Consolas"/>
          <w:noProof/>
          <w:color w:val="0000FF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EA4273" wp14:editId="481316F4">
                <wp:simplePos x="0" y="0"/>
                <wp:positionH relativeFrom="column">
                  <wp:posOffset>7111758</wp:posOffset>
                </wp:positionH>
                <wp:positionV relativeFrom="paragraph">
                  <wp:posOffset>1714493</wp:posOffset>
                </wp:positionV>
                <wp:extent cx="1030682" cy="380559"/>
                <wp:effectExtent l="0" t="0" r="17145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82" cy="380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F173F" w14:textId="34E1C705" w:rsidR="006D783D" w:rsidRPr="006F1FCE" w:rsidRDefault="006D783D" w:rsidP="006F1FC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SubMenu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4273" id="Text Box 20" o:spid="_x0000_s1030" type="#_x0000_t202" style="position:absolute;margin-left:560pt;margin-top:135pt;width:81.15pt;height:2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" fillcolor="white [3201]" strokeweight=".5pt">
                <v:textbox>
                  <w:txbxContent>
                    <w:p w14:paraId="766F173F" w14:textId="34E1C705" w:rsidR="006D783D" w:rsidRPr="006F1FCE" w:rsidRDefault="006D783D" w:rsidP="006F1FC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SubMenu</w:t>
                      </w:r>
                    </w:p>
                  </w:txbxContent>
                </v:textbox>
              </v:shape>
            </w:pict>
          </mc:Fallback>
        </mc:AlternateContent>
      </w:r>
    </w:p>
    <w:p w14:paraId="2B11F434" w14:textId="584D3009" w:rsidR="007536D9" w:rsidRDefault="00D77005" w:rsidP="00856A91">
      <w:pPr>
        <w:pStyle w:val="SAGEHeading1"/>
        <w:framePr w:h="471" w:hRule="exact" w:wrap="around"/>
      </w:pPr>
      <w:bookmarkStart w:id="5" w:name="_Toc61271542"/>
      <w:bookmarkEnd w:id="2"/>
      <w:r>
        <w:lastRenderedPageBreak/>
        <w:t>How to include the OptionsMenu component</w:t>
      </w:r>
      <w:bookmarkEnd w:id="5"/>
    </w:p>
    <w:p w14:paraId="63298AC7" w14:textId="5D90D7F3" w:rsidR="00856A91" w:rsidRDefault="00D77005" w:rsidP="00856A91">
      <w:pPr>
        <w:pStyle w:val="SAGEBodyText"/>
      </w:pPr>
      <w:r>
        <w:t>The OptionsMenu javascript component lives in the following folder and file:</w:t>
      </w:r>
    </w:p>
    <w:p w14:paraId="4E60E116" w14:textId="0560A0BA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  <w:r>
        <w:rPr>
          <w:rFonts w:ascii="Consolas" w:hAnsi="Consolas" w:cs="Consolas"/>
          <w:color w:val="0000FF"/>
          <w:sz w:val="14"/>
          <w:szCs w:val="14"/>
          <w:lang w:val="en-US"/>
        </w:rPr>
        <w:t>\Web\</w:t>
      </w:r>
      <w:r w:rsidRPr="00D77005">
        <w:rPr>
          <w:rFonts w:ascii="Consolas" w:hAnsi="Consolas" w:cs="Consolas"/>
          <w:color w:val="0000FF"/>
          <w:sz w:val="14"/>
          <w:szCs w:val="14"/>
          <w:lang w:val="en-US"/>
        </w:rPr>
        <w:t>Sage.CA.SBS.ERP.Sage300.Web\Areas\Shared\Scripts</w:t>
      </w:r>
      <w:r>
        <w:rPr>
          <w:rFonts w:ascii="Consolas" w:hAnsi="Consolas" w:cs="Consolas"/>
          <w:color w:val="0000FF"/>
          <w:sz w:val="14"/>
          <w:szCs w:val="14"/>
          <w:lang w:val="en-US"/>
        </w:rPr>
        <w:t>\Sage.CA.SBS.ERP.Sage300.Common.OptionsMenu.js</w:t>
      </w:r>
    </w:p>
    <w:p w14:paraId="6A216DD9" w14:textId="145CBF68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4527A4FD" w14:textId="0B6D43D9" w:rsidR="00D77005" w:rsidRDefault="00D77005" w:rsidP="0094342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4"/>
          <w:szCs w:val="14"/>
          <w:lang w:val="en-US"/>
        </w:rPr>
      </w:pPr>
    </w:p>
    <w:p w14:paraId="1430AB02" w14:textId="77777777" w:rsidR="003F01D5" w:rsidRDefault="003F01D5" w:rsidP="007829F8">
      <w:pPr>
        <w:pStyle w:val="SAGENumberedList"/>
        <w:numPr>
          <w:ilvl w:val="0"/>
          <w:numId w:val="0"/>
        </w:numPr>
      </w:pPr>
    </w:p>
    <w:p w14:paraId="2A1D1AA2" w14:textId="77777777" w:rsidR="003F01D5" w:rsidRDefault="003F01D5">
      <w:pPr>
        <w:spacing w:after="200" w:line="0" w:lineRule="auto"/>
        <w:rPr>
          <w:lang w:val="en-US"/>
        </w:rPr>
      </w:pPr>
      <w:r>
        <w:br w:type="page"/>
      </w:r>
    </w:p>
    <w:p w14:paraId="39938774" w14:textId="58DC8F54" w:rsidR="003F01D5" w:rsidRPr="009353BC" w:rsidRDefault="00D77005" w:rsidP="00657619">
      <w:pPr>
        <w:pStyle w:val="SAGEHeading1"/>
        <w:framePr w:h="457" w:hRule="exact" w:wrap="around"/>
        <w:numPr>
          <w:ilvl w:val="0"/>
          <w:numId w:val="35"/>
        </w:numPr>
        <w:ind w:left="360"/>
      </w:pPr>
      <w:bookmarkStart w:id="6" w:name="_Toc61271543"/>
      <w:r>
        <w:lastRenderedPageBreak/>
        <w:t>Available Methods in the OptionsMenu Component</w:t>
      </w:r>
      <w:bookmarkEnd w:id="6"/>
    </w:p>
    <w:p w14:paraId="6BC0355F" w14:textId="2C88D267" w:rsidR="003F01D5" w:rsidRDefault="00D77005" w:rsidP="003F01D5">
      <w:pPr>
        <w:pStyle w:val="SAGEBodyText"/>
      </w:pPr>
      <w:r>
        <w:t>The OptionsMenu component currently contains the following methods:</w:t>
      </w:r>
    </w:p>
    <w:p w14:paraId="17FC7643" w14:textId="2EC53AEF" w:rsidR="00D77005" w:rsidRDefault="00D77005" w:rsidP="003F01D5">
      <w:pPr>
        <w:pStyle w:val="SAGEBodyText"/>
      </w:pPr>
    </w:p>
    <w:tbl>
      <w:tblPr>
        <w:tblStyle w:val="SageTable2"/>
        <w:tblW w:w="0" w:type="auto"/>
        <w:tblLook w:val="04A0" w:firstRow="1" w:lastRow="0" w:firstColumn="1" w:lastColumn="0" w:noHBand="0" w:noVBand="1"/>
      </w:tblPr>
      <w:tblGrid>
        <w:gridCol w:w="4315"/>
        <w:gridCol w:w="2880"/>
        <w:gridCol w:w="5580"/>
      </w:tblGrid>
      <w:tr w:rsidR="00D77005" w:rsidRPr="00986BE7" w14:paraId="7F36E84E" w14:textId="77777777" w:rsidTr="00BD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612D3B38" w14:textId="234F8FE9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Namespace</w:t>
            </w:r>
          </w:p>
        </w:tc>
        <w:tc>
          <w:tcPr>
            <w:tcW w:w="2880" w:type="dxa"/>
          </w:tcPr>
          <w:p w14:paraId="1F45B0EE" w14:textId="0A0203F8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Method</w:t>
            </w:r>
          </w:p>
        </w:tc>
        <w:tc>
          <w:tcPr>
            <w:tcW w:w="5580" w:type="dxa"/>
          </w:tcPr>
          <w:p w14:paraId="4FA16F47" w14:textId="2B274126" w:rsidR="00D77005" w:rsidRPr="000B70FE" w:rsidRDefault="00D77005" w:rsidP="003F01D5">
            <w:pPr>
              <w:pStyle w:val="SAGEBodyText"/>
              <w:rPr>
                <w:rFonts w:ascii="Consolas" w:hAnsi="Consolas"/>
                <w:color w:val="auto"/>
                <w:sz w:val="18"/>
                <w:szCs w:val="18"/>
              </w:rPr>
            </w:pPr>
            <w:r w:rsidRPr="000B70FE">
              <w:rPr>
                <w:rFonts w:ascii="Consolas" w:hAnsi="Consolas"/>
                <w:color w:val="auto"/>
                <w:sz w:val="18"/>
                <w:szCs w:val="18"/>
              </w:rPr>
              <w:t>Description</w:t>
            </w:r>
          </w:p>
        </w:tc>
      </w:tr>
      <w:tr w:rsidR="00D77005" w:rsidRPr="00986BE7" w14:paraId="2A5F5D36" w14:textId="77777777" w:rsidTr="00BD66F8">
        <w:tc>
          <w:tcPr>
            <w:tcW w:w="4315" w:type="dxa"/>
          </w:tcPr>
          <w:p w14:paraId="787AFFA7" w14:textId="7A114513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21AEABAC" w14:textId="567A334A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getOptionsMenu</w:t>
            </w:r>
          </w:p>
        </w:tc>
        <w:tc>
          <w:tcPr>
            <w:tcW w:w="5580" w:type="dxa"/>
          </w:tcPr>
          <w:p w14:paraId="44FC9EA8" w14:textId="6AD458CF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/>
                <w:sz w:val="18"/>
                <w:szCs w:val="18"/>
              </w:rPr>
              <w:t>Get a reference to the base Options Menu container.</w:t>
            </w:r>
          </w:p>
        </w:tc>
      </w:tr>
      <w:tr w:rsidR="00D77005" w:rsidRPr="00986BE7" w14:paraId="271A15A3" w14:textId="77777777" w:rsidTr="00BD66F8">
        <w:tc>
          <w:tcPr>
            <w:tcW w:w="4315" w:type="dxa"/>
          </w:tcPr>
          <w:p w14:paraId="2787B3B7" w14:textId="343B6F3A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1C0637D1" w14:textId="5E5BF23F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_fixCSS</w:t>
            </w:r>
          </w:p>
        </w:tc>
        <w:tc>
          <w:tcPr>
            <w:tcW w:w="5580" w:type="dxa"/>
          </w:tcPr>
          <w:p w14:paraId="35981994" w14:textId="38B8845A" w:rsidR="00D77005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Ensure that the CSS classes k-first and k-last are correctly placed after insertion/deletion of items</w:t>
            </w:r>
            <w:r w:rsidR="000B70FE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Developer Note: This is meant to be called by other methods, not called directly.</w:t>
            </w:r>
          </w:p>
        </w:tc>
      </w:tr>
      <w:tr w:rsidR="00D77005" w:rsidRPr="00986BE7" w14:paraId="0E99C8ED" w14:textId="77777777" w:rsidTr="00BD66F8">
        <w:tc>
          <w:tcPr>
            <w:tcW w:w="4315" w:type="dxa"/>
          </w:tcPr>
          <w:p w14:paraId="2EBCE402" w14:textId="2548E8B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1F83F9BE" w14:textId="2F3BFE50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_fixItemClass</w:t>
            </w:r>
          </w:p>
        </w:tc>
        <w:tc>
          <w:tcPr>
            <w:tcW w:w="5580" w:type="dxa"/>
          </w:tcPr>
          <w:p w14:paraId="2510BFC6" w14:textId="582B04E2" w:rsidR="00D77005" w:rsidRPr="000B70FE" w:rsidRDefault="00986BE7" w:rsidP="000B70FE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Ensure the list of list items have their classes correctly specified</w:t>
            </w:r>
            <w:r w:rsidR="000B70FE">
              <w:rPr>
                <w:rFonts w:ascii="Consolas" w:hAnsi="Consolas" w:cs="Consolas"/>
                <w:sz w:val="18"/>
                <w:szCs w:val="18"/>
                <w:lang w:val="en-US"/>
              </w:rPr>
              <w:t>.</w:t>
            </w:r>
            <w:r w:rsidR="00A65CC5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First item has 'k-first' and last item has 'k-last'</w:t>
            </w:r>
          </w:p>
        </w:tc>
      </w:tr>
      <w:tr w:rsidR="00D77005" w:rsidRPr="00986BE7" w14:paraId="6ABD0EB4" w14:textId="77777777" w:rsidTr="00BD66F8">
        <w:tc>
          <w:tcPr>
            <w:tcW w:w="4315" w:type="dxa"/>
          </w:tcPr>
          <w:p w14:paraId="3CBDF634" w14:textId="558345C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</w:t>
            </w:r>
          </w:p>
        </w:tc>
        <w:tc>
          <w:tcPr>
            <w:tcW w:w="2880" w:type="dxa"/>
          </w:tcPr>
          <w:p w14:paraId="5E9AF504" w14:textId="2A70EEDC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getTopLevelMenuItemCount</w:t>
            </w:r>
          </w:p>
        </w:tc>
        <w:tc>
          <w:tcPr>
            <w:tcW w:w="5580" w:type="dxa"/>
          </w:tcPr>
          <w:p w14:paraId="79B68945" w14:textId="37C87496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Get a count of top level menu items (Ignores submenu and their items)</w:t>
            </w:r>
          </w:p>
        </w:tc>
      </w:tr>
      <w:tr w:rsidR="00D77005" w:rsidRPr="00986BE7" w14:paraId="551E4063" w14:textId="77777777" w:rsidTr="00BD66F8">
        <w:trPr>
          <w:trHeight w:val="206"/>
        </w:trPr>
        <w:tc>
          <w:tcPr>
            <w:tcW w:w="4315" w:type="dxa"/>
          </w:tcPr>
          <w:p w14:paraId="71EA0C4B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3AE69195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3A6BD02E" w14:textId="77777777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77005" w:rsidRPr="00986BE7" w14:paraId="3B0E2A25" w14:textId="77777777" w:rsidTr="00BD66F8">
        <w:tc>
          <w:tcPr>
            <w:tcW w:w="4315" w:type="dxa"/>
          </w:tcPr>
          <w:p w14:paraId="04990157" w14:textId="7F4E66F8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7CD5253E" w14:textId="6EE3B75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1802B609" w14:textId="257D0B8D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item to the bottom of the OptionsMenu</w:t>
            </w:r>
          </w:p>
        </w:tc>
      </w:tr>
      <w:tr w:rsidR="00D77005" w:rsidRPr="00986BE7" w14:paraId="747152AD" w14:textId="77777777" w:rsidTr="00BD66F8">
        <w:tc>
          <w:tcPr>
            <w:tcW w:w="4315" w:type="dxa"/>
          </w:tcPr>
          <w:p w14:paraId="2973B418" w14:textId="46332022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56D0D0B6" w14:textId="393864CB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3E3C7B6" w14:textId="3594B99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menu item from the Options Menu</w:t>
            </w:r>
          </w:p>
        </w:tc>
      </w:tr>
      <w:tr w:rsidR="00D77005" w:rsidRPr="00986BE7" w14:paraId="40D69959" w14:textId="77777777" w:rsidTr="00BD66F8">
        <w:tc>
          <w:tcPr>
            <w:tcW w:w="4315" w:type="dxa"/>
          </w:tcPr>
          <w:p w14:paraId="4031A2D9" w14:textId="17D33D8C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4B41414A" w14:textId="09F494D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setLabel</w:t>
            </w:r>
          </w:p>
        </w:tc>
        <w:tc>
          <w:tcPr>
            <w:tcW w:w="5580" w:type="dxa"/>
          </w:tcPr>
          <w:p w14:paraId="21728149" w14:textId="2F7283B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Set the visible label text for an existing menu item</w:t>
            </w:r>
          </w:p>
        </w:tc>
      </w:tr>
      <w:tr w:rsidR="00D77005" w:rsidRPr="00986BE7" w14:paraId="3977892E" w14:textId="77777777" w:rsidTr="00BD66F8">
        <w:tc>
          <w:tcPr>
            <w:tcW w:w="4315" w:type="dxa"/>
          </w:tcPr>
          <w:p w14:paraId="01A8CB3C" w14:textId="6C7B3ED2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43897E0F" w14:textId="53FAAA5B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</w:p>
        </w:tc>
        <w:tc>
          <w:tcPr>
            <w:tcW w:w="5580" w:type="dxa"/>
          </w:tcPr>
          <w:p w14:paraId="0CB5E74F" w14:textId="4CEC5DEE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 item before an existing item</w:t>
            </w:r>
          </w:p>
        </w:tc>
      </w:tr>
      <w:tr w:rsidR="00D77005" w:rsidRPr="00986BE7" w14:paraId="67BED879" w14:textId="77777777" w:rsidTr="00BD66F8">
        <w:tc>
          <w:tcPr>
            <w:tcW w:w="4315" w:type="dxa"/>
          </w:tcPr>
          <w:p w14:paraId="7B7854D3" w14:textId="77A02311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525B0C4D" w14:textId="7CA21565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</w:p>
        </w:tc>
        <w:tc>
          <w:tcPr>
            <w:tcW w:w="5580" w:type="dxa"/>
          </w:tcPr>
          <w:p w14:paraId="09F3C450" w14:textId="6CD5851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 item after an existing item</w:t>
            </w:r>
          </w:p>
        </w:tc>
      </w:tr>
      <w:tr w:rsidR="00D77005" w:rsidRPr="00986BE7" w14:paraId="6A7DDA2D" w14:textId="77777777" w:rsidTr="00BD66F8">
        <w:tc>
          <w:tcPr>
            <w:tcW w:w="4315" w:type="dxa"/>
          </w:tcPr>
          <w:p w14:paraId="7A879B60" w14:textId="53691386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sg.utls.OptionsMenu.MenuItem</w:t>
            </w:r>
          </w:p>
        </w:tc>
        <w:tc>
          <w:tcPr>
            <w:tcW w:w="2880" w:type="dxa"/>
          </w:tcPr>
          <w:p w14:paraId="3F60B0CE" w14:textId="176988C4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_getDefaultTemplate</w:t>
            </w:r>
          </w:p>
        </w:tc>
        <w:tc>
          <w:tcPr>
            <w:tcW w:w="5580" w:type="dxa"/>
          </w:tcPr>
          <w:p w14:paraId="7B6B9D48" w14:textId="442D1313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Build the standard MenuItem template markup</w:t>
            </w:r>
          </w:p>
        </w:tc>
      </w:tr>
      <w:tr w:rsidR="00D77005" w:rsidRPr="00986BE7" w14:paraId="3F56FC1D" w14:textId="77777777" w:rsidTr="00BD66F8">
        <w:tc>
          <w:tcPr>
            <w:tcW w:w="4315" w:type="dxa"/>
          </w:tcPr>
          <w:p w14:paraId="765A197B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799081C9" w14:textId="77777777" w:rsidR="00D77005" w:rsidRPr="00986BE7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37CFF0D5" w14:textId="77777777" w:rsidR="00D77005" w:rsidRPr="000B70FE" w:rsidRDefault="00D77005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D77005" w:rsidRPr="00986BE7" w14:paraId="25178028" w14:textId="77777777" w:rsidTr="00BD66F8">
        <w:tc>
          <w:tcPr>
            <w:tcW w:w="4315" w:type="dxa"/>
          </w:tcPr>
          <w:p w14:paraId="5B12AB80" w14:textId="7C077AA2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764A35CC" w14:textId="45E0327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getItemCount</w:t>
            </w:r>
          </w:p>
        </w:tc>
        <w:tc>
          <w:tcPr>
            <w:tcW w:w="5580" w:type="dxa"/>
          </w:tcPr>
          <w:p w14:paraId="17FECD52" w14:textId="6057932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Get a count of the number of items in a SubMenu</w:t>
            </w:r>
          </w:p>
        </w:tc>
      </w:tr>
      <w:tr w:rsidR="00D77005" w:rsidRPr="00986BE7" w14:paraId="70E7BB1F" w14:textId="77777777" w:rsidTr="00BD66F8">
        <w:tc>
          <w:tcPr>
            <w:tcW w:w="4315" w:type="dxa"/>
          </w:tcPr>
          <w:p w14:paraId="23FDDA7A" w14:textId="0F1510A5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5CB3312B" w14:textId="22242F27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setLabel</w:t>
            </w:r>
          </w:p>
        </w:tc>
        <w:tc>
          <w:tcPr>
            <w:tcW w:w="5580" w:type="dxa"/>
          </w:tcPr>
          <w:p w14:paraId="617216F6" w14:textId="0112B441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Set the visible label text for an existing SubMenu</w:t>
            </w:r>
          </w:p>
        </w:tc>
      </w:tr>
      <w:tr w:rsidR="00D77005" w:rsidRPr="00986BE7" w14:paraId="2BC92A00" w14:textId="77777777" w:rsidTr="00BD66F8">
        <w:tc>
          <w:tcPr>
            <w:tcW w:w="4315" w:type="dxa"/>
          </w:tcPr>
          <w:p w14:paraId="3C2E6FB0" w14:textId="1B2A26D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lastRenderedPageBreak/>
              <w:t>sg.utls.OptionsMenu.SubMenu</w:t>
            </w:r>
          </w:p>
        </w:tc>
        <w:tc>
          <w:tcPr>
            <w:tcW w:w="2880" w:type="dxa"/>
          </w:tcPr>
          <w:p w14:paraId="5C7F90F9" w14:textId="03B0270A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24E978B9" w14:textId="24E0B420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SubMenu container and Optional MenuItems to the bottom of the OptionsMenu</w:t>
            </w:r>
          </w:p>
        </w:tc>
      </w:tr>
      <w:tr w:rsidR="00D77005" w:rsidRPr="00986BE7" w14:paraId="5D9D5074" w14:textId="77777777" w:rsidTr="00BD66F8">
        <w:tc>
          <w:tcPr>
            <w:tcW w:w="4315" w:type="dxa"/>
          </w:tcPr>
          <w:p w14:paraId="4A34F38C" w14:textId="0760CCF1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6C702B6E" w14:textId="50962B78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63F188B" w14:textId="122CA17C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SubMenu and all of it's MenuItems</w:t>
            </w:r>
          </w:p>
        </w:tc>
      </w:tr>
      <w:tr w:rsidR="00D77005" w:rsidRPr="00986BE7" w14:paraId="1A95EA6D" w14:textId="77777777" w:rsidTr="00BD66F8">
        <w:tc>
          <w:tcPr>
            <w:tcW w:w="4315" w:type="dxa"/>
          </w:tcPr>
          <w:p w14:paraId="0E7BF4B2" w14:textId="21F07E44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44670B7C" w14:textId="0618946F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</w:p>
        </w:tc>
        <w:tc>
          <w:tcPr>
            <w:tcW w:w="5580" w:type="dxa"/>
          </w:tcPr>
          <w:p w14:paraId="40305E14" w14:textId="16D6A1B7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SubMenu before an existing menu item</w:t>
            </w:r>
          </w:p>
        </w:tc>
      </w:tr>
      <w:tr w:rsidR="00D77005" w:rsidRPr="00986BE7" w14:paraId="315D8DBF" w14:textId="77777777" w:rsidTr="00BD66F8">
        <w:tc>
          <w:tcPr>
            <w:tcW w:w="4315" w:type="dxa"/>
          </w:tcPr>
          <w:p w14:paraId="3072E307" w14:textId="705053CE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427C639A" w14:textId="1E83561D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</w:p>
        </w:tc>
        <w:tc>
          <w:tcPr>
            <w:tcW w:w="5580" w:type="dxa"/>
          </w:tcPr>
          <w:p w14:paraId="3905DF8A" w14:textId="38B4BB4F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SubMenu after an existing menu item</w:t>
            </w:r>
          </w:p>
        </w:tc>
      </w:tr>
      <w:tr w:rsidR="00D77005" w:rsidRPr="00986BE7" w14:paraId="48C1A45D" w14:textId="77777777" w:rsidTr="00BD66F8">
        <w:tc>
          <w:tcPr>
            <w:tcW w:w="4315" w:type="dxa"/>
          </w:tcPr>
          <w:p w14:paraId="47887BE2" w14:textId="273D96FA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5A0568D0" w14:textId="1568A084" w:rsidR="00D77005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_getDefaultTemplate</w:t>
            </w:r>
          </w:p>
        </w:tc>
        <w:tc>
          <w:tcPr>
            <w:tcW w:w="5580" w:type="dxa"/>
          </w:tcPr>
          <w:p w14:paraId="1C92D9FE" w14:textId="6A1BA796" w:rsidR="00D77005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Build the standard SubMenu template markup</w:t>
            </w:r>
          </w:p>
        </w:tc>
      </w:tr>
      <w:tr w:rsidR="00986BE7" w:rsidRPr="00986BE7" w14:paraId="57A6A090" w14:textId="77777777" w:rsidTr="00BD66F8">
        <w:tc>
          <w:tcPr>
            <w:tcW w:w="4315" w:type="dxa"/>
          </w:tcPr>
          <w:p w14:paraId="348F4A16" w14:textId="607C1E8F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</w:t>
            </w:r>
          </w:p>
        </w:tc>
        <w:tc>
          <w:tcPr>
            <w:tcW w:w="2880" w:type="dxa"/>
          </w:tcPr>
          <w:p w14:paraId="7819EEF4" w14:textId="4F7ABB55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_insertItems</w:t>
            </w:r>
          </w:p>
        </w:tc>
        <w:tc>
          <w:tcPr>
            <w:tcW w:w="5580" w:type="dxa"/>
          </w:tcPr>
          <w:p w14:paraId="323B5C3A" w14:textId="77777777" w:rsidR="00986BE7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Insert new items into an existing SubMenu</w:t>
            </w:r>
          </w:p>
          <w:p w14:paraId="2A4DF556" w14:textId="7E32D917" w:rsidR="00986BE7" w:rsidRPr="000B70FE" w:rsidRDefault="00986BE7" w:rsidP="00986BE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0B70FE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Developer Note</w:t>
            </w:r>
            <w:r w:rsidRPr="000B70FE">
              <w:rPr>
                <w:rFonts w:ascii="Consolas" w:hAnsi="Consolas" w:cs="Consolas"/>
                <w:sz w:val="18"/>
                <w:szCs w:val="18"/>
                <w:lang w:val="en-US"/>
              </w:rPr>
              <w:t>: This method is meant to be called by the public methods</w:t>
            </w:r>
          </w:p>
          <w:p w14:paraId="3CA0C0A8" w14:textId="1EF6F594" w:rsidR="000B70FE" w:rsidRPr="000B70FE" w:rsidRDefault="000B70FE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a</w:t>
            </w:r>
            <w:r w:rsidR="00986BE7" w:rsidRPr="000B70FE">
              <w:rPr>
                <w:rFonts w:ascii="Consolas" w:hAnsi="Consolas" w:cs="Consolas"/>
                <w:sz w:val="18"/>
                <w:szCs w:val="18"/>
              </w:rPr>
              <w:t>dd</w:t>
            </w:r>
          </w:p>
          <w:p w14:paraId="60251E47" w14:textId="77777777" w:rsidR="000B70FE" w:rsidRPr="000B70FE" w:rsidRDefault="00986BE7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insertBefore</w:t>
            </w:r>
          </w:p>
          <w:p w14:paraId="15F0F2FD" w14:textId="077A06FF" w:rsidR="00986BE7" w:rsidRPr="000B70FE" w:rsidRDefault="00986BE7" w:rsidP="000B70FE">
            <w:pPr>
              <w:pStyle w:val="SAGEBodyText"/>
              <w:numPr>
                <w:ilvl w:val="0"/>
                <w:numId w:val="43"/>
              </w:numPr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insertAfter</w:t>
            </w:r>
          </w:p>
        </w:tc>
      </w:tr>
      <w:tr w:rsidR="00986BE7" w:rsidRPr="00986BE7" w14:paraId="08636853" w14:textId="77777777" w:rsidTr="00BD66F8">
        <w:tc>
          <w:tcPr>
            <w:tcW w:w="4315" w:type="dxa"/>
          </w:tcPr>
          <w:p w14:paraId="70D5D968" w14:textId="7777777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2880" w:type="dxa"/>
          </w:tcPr>
          <w:p w14:paraId="5702686F" w14:textId="7777777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580" w:type="dxa"/>
          </w:tcPr>
          <w:p w14:paraId="126D5BB2" w14:textId="77777777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</w:p>
        </w:tc>
      </w:tr>
      <w:tr w:rsidR="00986BE7" w:rsidRPr="00986BE7" w14:paraId="36F9D97F" w14:textId="77777777" w:rsidTr="00BD66F8">
        <w:tc>
          <w:tcPr>
            <w:tcW w:w="4315" w:type="dxa"/>
          </w:tcPr>
          <w:p w14:paraId="77C02164" w14:textId="2E5D0A5B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20CDE17B" w14:textId="21794941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_getDefaultTemplate</w:t>
            </w:r>
          </w:p>
        </w:tc>
        <w:tc>
          <w:tcPr>
            <w:tcW w:w="5580" w:type="dxa"/>
          </w:tcPr>
          <w:p w14:paraId="154FF1BF" w14:textId="3C1B4618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Build the standard SubMenu MenuItem template markup</w:t>
            </w:r>
          </w:p>
        </w:tc>
      </w:tr>
      <w:tr w:rsidR="00986BE7" w:rsidRPr="00986BE7" w14:paraId="0D629642" w14:textId="77777777" w:rsidTr="00BD66F8">
        <w:tc>
          <w:tcPr>
            <w:tcW w:w="4315" w:type="dxa"/>
          </w:tcPr>
          <w:p w14:paraId="52929E93" w14:textId="1D544AFC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5DDA601E" w14:textId="07216A51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add</w:t>
            </w:r>
          </w:p>
        </w:tc>
        <w:tc>
          <w:tcPr>
            <w:tcW w:w="5580" w:type="dxa"/>
          </w:tcPr>
          <w:p w14:paraId="1DA63C43" w14:textId="3F067582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Add a new MenuItem or MenuItems to an existing SubMenu</w:t>
            </w:r>
          </w:p>
        </w:tc>
      </w:tr>
      <w:tr w:rsidR="00986BE7" w:rsidRPr="00986BE7" w14:paraId="3E00CEEC" w14:textId="77777777" w:rsidTr="00BD66F8">
        <w:tc>
          <w:tcPr>
            <w:tcW w:w="4315" w:type="dxa"/>
          </w:tcPr>
          <w:p w14:paraId="6B66AE10" w14:textId="206931F2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5D309040" w14:textId="6B9B8B50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remove</w:t>
            </w:r>
          </w:p>
        </w:tc>
        <w:tc>
          <w:tcPr>
            <w:tcW w:w="5580" w:type="dxa"/>
          </w:tcPr>
          <w:p w14:paraId="2B1ACB95" w14:textId="2EA38D1C" w:rsidR="00986BE7" w:rsidRPr="000B70FE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Remove an existing MenuItem from an existing SubMenu</w:t>
            </w:r>
          </w:p>
        </w:tc>
      </w:tr>
      <w:tr w:rsidR="00986BE7" w:rsidRPr="00986BE7" w14:paraId="2DD6178F" w14:textId="77777777" w:rsidTr="00BD66F8">
        <w:tc>
          <w:tcPr>
            <w:tcW w:w="4315" w:type="dxa"/>
          </w:tcPr>
          <w:p w14:paraId="65B64B5E" w14:textId="56E42906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1D763EBA" w14:textId="7F5728C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insertBefore</w:t>
            </w:r>
          </w:p>
        </w:tc>
        <w:tc>
          <w:tcPr>
            <w:tcW w:w="5580" w:type="dxa"/>
          </w:tcPr>
          <w:p w14:paraId="5C51166C" w14:textId="54B9153C" w:rsidR="00986BE7" w:rsidRPr="000B70FE" w:rsidRDefault="000B70FE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MenuItem or MenuItems into an existing SubMenu before an existing MenuItem</w:t>
            </w:r>
          </w:p>
        </w:tc>
      </w:tr>
      <w:tr w:rsidR="00986BE7" w:rsidRPr="00986BE7" w14:paraId="7B52105E" w14:textId="77777777" w:rsidTr="00BD66F8">
        <w:tc>
          <w:tcPr>
            <w:tcW w:w="4315" w:type="dxa"/>
          </w:tcPr>
          <w:p w14:paraId="0879B303" w14:textId="73A6CAE9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sg.utls.OptionsMenu.SubMenu.MenuItem</w:t>
            </w:r>
          </w:p>
        </w:tc>
        <w:tc>
          <w:tcPr>
            <w:tcW w:w="2880" w:type="dxa"/>
          </w:tcPr>
          <w:p w14:paraId="3FD53FA0" w14:textId="51A90567" w:rsidR="00986BE7" w:rsidRPr="00986BE7" w:rsidRDefault="00986BE7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986BE7">
              <w:rPr>
                <w:rFonts w:ascii="Consolas" w:hAnsi="Consolas"/>
                <w:sz w:val="18"/>
                <w:szCs w:val="18"/>
              </w:rPr>
              <w:t>insertAfter</w:t>
            </w:r>
          </w:p>
        </w:tc>
        <w:tc>
          <w:tcPr>
            <w:tcW w:w="5580" w:type="dxa"/>
          </w:tcPr>
          <w:p w14:paraId="72F6A62D" w14:textId="46C3BB46" w:rsidR="00986BE7" w:rsidRPr="000B70FE" w:rsidRDefault="000B70FE" w:rsidP="003F01D5">
            <w:pPr>
              <w:pStyle w:val="SAGEBodyText"/>
              <w:rPr>
                <w:rFonts w:ascii="Consolas" w:hAnsi="Consolas"/>
                <w:sz w:val="18"/>
                <w:szCs w:val="18"/>
              </w:rPr>
            </w:pPr>
            <w:r w:rsidRPr="000B70FE">
              <w:rPr>
                <w:rFonts w:ascii="Consolas" w:hAnsi="Consolas" w:cs="Consolas"/>
                <w:sz w:val="18"/>
                <w:szCs w:val="18"/>
              </w:rPr>
              <w:t>Insert a new MenuItem or MenuItems into an existing SubMenu after an existing MenuItem</w:t>
            </w:r>
          </w:p>
        </w:tc>
      </w:tr>
    </w:tbl>
    <w:p w14:paraId="5F72A463" w14:textId="77777777" w:rsidR="00D77005" w:rsidRDefault="00D77005" w:rsidP="003F01D5">
      <w:pPr>
        <w:pStyle w:val="SAGEBodyText"/>
      </w:pPr>
    </w:p>
    <w:p w14:paraId="7BAB6CE9" w14:textId="697453AC" w:rsidR="000B70FE" w:rsidRDefault="000B70FE">
      <w:pPr>
        <w:spacing w:after="200" w:line="0" w:lineRule="auto"/>
        <w:rPr>
          <w:lang w:val="en-US"/>
        </w:rPr>
      </w:pPr>
      <w:r>
        <w:br w:type="page"/>
      </w:r>
    </w:p>
    <w:p w14:paraId="2EBAE61F" w14:textId="5E6305F1" w:rsidR="00D77005" w:rsidRDefault="000B70FE" w:rsidP="000B70FE">
      <w:pPr>
        <w:pStyle w:val="SAGEHeading1"/>
        <w:framePr w:w="12821" w:h="1123" w:hRule="exact" w:wrap="around"/>
        <w:numPr>
          <w:ilvl w:val="0"/>
          <w:numId w:val="35"/>
        </w:numPr>
        <w:ind w:left="360"/>
      </w:pPr>
      <w:bookmarkStart w:id="7" w:name="_Toc61271544"/>
      <w:r>
        <w:lastRenderedPageBreak/>
        <w:t>Example of how to use the OptionsMenu Javascript Component</w:t>
      </w:r>
      <w:bookmarkEnd w:id="7"/>
    </w:p>
    <w:p w14:paraId="547E12D0" w14:textId="692171BB" w:rsidR="00D13F94" w:rsidRDefault="00D13F94" w:rsidP="00D13F94">
      <w:pPr>
        <w:pStyle w:val="SAGEBodyText"/>
        <w:rPr>
          <w:noProof/>
        </w:rPr>
      </w:pPr>
    </w:p>
    <w:p w14:paraId="4314F4DD" w14:textId="4B25C47D" w:rsidR="00D13F94" w:rsidRDefault="000B70FE" w:rsidP="000B70F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menu item to the Options Menu (without optional href argument)</w:t>
      </w:r>
    </w:p>
    <w:p w14:paraId="636804D6" w14:textId="655E2F57" w:rsidR="000B70FE" w:rsidRDefault="003F785D" w:rsidP="00024FA8">
      <w:pPr>
        <w:pStyle w:val="SAGEBodyText"/>
        <w:ind w:left="720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530841E" wp14:editId="483CBFA8">
                <wp:simplePos x="0" y="0"/>
                <wp:positionH relativeFrom="column">
                  <wp:posOffset>469265</wp:posOffset>
                </wp:positionH>
                <wp:positionV relativeFrom="paragraph">
                  <wp:posOffset>181610</wp:posOffset>
                </wp:positionV>
                <wp:extent cx="7651750" cy="336550"/>
                <wp:effectExtent l="38100" t="38100" r="120650" b="1206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747F" w14:textId="68B44771" w:rsidR="003F785D" w:rsidRDefault="003F785D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sg.utls.OptionsMenu.MenuItem.add(“NewMenuItemId”, “This is the menu label”);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0841E" id="Text Box 2" o:spid="_x0000_s1031" type="#_x0000_t202" style="position:absolute;left:0;text-align:left;margin-left:36.95pt;margin-top:14.3pt;width:602.5pt;height:2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1807747F" w14:textId="68B44771" w:rsidR="003F785D" w:rsidRDefault="003F785D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sg.utls.OptionsMenu.MenuItem.add(“NewMenuItemId”, “This is the menu label”);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0FE">
        <w:rPr>
          <w:noProof/>
        </w:rPr>
        <w:t>Note: The component is responsible for finding the OptionsMenu within the DOM.</w:t>
      </w:r>
      <w:r w:rsidR="00024FA8">
        <w:rPr>
          <w:noProof/>
        </w:rPr>
        <w:t xml:space="preserve"> This is the case for ALL methods in this component.</w:t>
      </w:r>
    </w:p>
    <w:p w14:paraId="6631E6B5" w14:textId="039E1A6A" w:rsidR="00D13F94" w:rsidRDefault="000B70FE" w:rsidP="00024FA8">
      <w:pPr>
        <w:pStyle w:val="SAGEBodyText"/>
        <w:ind w:left="720"/>
        <w:rPr>
          <w:noProof/>
        </w:rPr>
      </w:pPr>
      <w:r>
        <w:rPr>
          <w:noProof/>
        </w:rPr>
        <w:t>This is the simplest way to add a new menu item.</w:t>
      </w:r>
    </w:p>
    <w:p w14:paraId="403F652C" w14:textId="0EF85BCB" w:rsidR="00D13F94" w:rsidRDefault="00D13F94" w:rsidP="00D13F94">
      <w:pPr>
        <w:pStyle w:val="SAGEBodyText"/>
        <w:rPr>
          <w:noProof/>
        </w:rPr>
      </w:pPr>
    </w:p>
    <w:p w14:paraId="68E6253A" w14:textId="65CF1FEE" w:rsidR="000B70FE" w:rsidRDefault="00606F15" w:rsidP="000B70FE">
      <w:pPr>
        <w:pStyle w:val="SAGEBodyText"/>
        <w:numPr>
          <w:ilvl w:val="0"/>
          <w:numId w:val="44"/>
        </w:numPr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0A2EF21" wp14:editId="35B5CA81">
                <wp:simplePos x="0" y="0"/>
                <wp:positionH relativeFrom="column">
                  <wp:posOffset>469265</wp:posOffset>
                </wp:positionH>
                <wp:positionV relativeFrom="paragraph">
                  <wp:posOffset>322580</wp:posOffset>
                </wp:positionV>
                <wp:extent cx="7613650" cy="336550"/>
                <wp:effectExtent l="38100" t="38100" r="120650" b="1206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CC6F9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sg.utls.OptionsMenu.MenuItem.remove(“NewMenuItemId”);</w:t>
                            </w:r>
                          </w:p>
                          <w:p w14:paraId="3CAA8075" w14:textId="11EDDDA5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EF21" id="_x0000_s1032" type="#_x0000_t202" style="position:absolute;left:0;text-align:left;margin-left:36.95pt;margin-top:25.4pt;width:599.5pt;height:26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D5CC6F9" w14:textId="77777777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sg.utls.OptionsMenu.MenuItem.remove(“NewMenuItemId”);</w:t>
                      </w:r>
                    </w:p>
                    <w:p w14:paraId="3CAA8075" w14:textId="11EDDDA5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  <w:r w:rsidR="000B70FE">
        <w:rPr>
          <w:noProof/>
        </w:rPr>
        <w:t>Remove an existing menu item from the Options Menu</w:t>
      </w:r>
    </w:p>
    <w:p w14:paraId="038E37C7" w14:textId="5A180A04" w:rsidR="00024FA8" w:rsidRDefault="00606F15" w:rsidP="00024FA8">
      <w:pPr>
        <w:pStyle w:val="SAGEBodyText"/>
        <w:numPr>
          <w:ilvl w:val="0"/>
          <w:numId w:val="44"/>
        </w:numPr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0BE92D8" wp14:editId="30A6825A">
                <wp:simplePos x="0" y="0"/>
                <wp:positionH relativeFrom="column">
                  <wp:posOffset>469265</wp:posOffset>
                </wp:positionH>
                <wp:positionV relativeFrom="paragraph">
                  <wp:posOffset>900430</wp:posOffset>
                </wp:positionV>
                <wp:extent cx="7613650" cy="336550"/>
                <wp:effectExtent l="38100" t="38100" r="120650" b="1206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FA7E2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sg.utls.OptionsMenu.MenuItem.setLabel(“NewMenuItemId”, “This is the new label”);</w:t>
                            </w:r>
                          </w:p>
                          <w:p w14:paraId="24771832" w14:textId="61F55169" w:rsidR="00606F15" w:rsidRPr="003407CF" w:rsidRDefault="00606F15" w:rsidP="00606F15">
                            <w:pPr>
                              <w:pStyle w:val="SAGEBodyText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</w:p>
                          <w:p w14:paraId="07E803DE" w14:textId="77777777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92D8" id="_x0000_s1033" type="#_x0000_t202" style="position:absolute;left:0;text-align:left;margin-left:36.95pt;margin-top:70.9pt;width:599.5pt;height:26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09FA7E2" w14:textId="77777777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sg.utls.OptionsMenu.MenuItem.setLabel(“NewMenuItemId”, “This is the new label”);</w:t>
                      </w:r>
                    </w:p>
                    <w:p w14:paraId="24771832" w14:textId="61F55169" w:rsidR="00606F15" w:rsidRPr="003407CF" w:rsidRDefault="00606F15" w:rsidP="00606F15">
                      <w:pPr>
                        <w:pStyle w:val="SAGEBodyText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</w:p>
                    <w:p w14:paraId="07E803DE" w14:textId="77777777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  <w:r w:rsidR="00024FA8">
        <w:rPr>
          <w:noProof/>
        </w:rPr>
        <w:t>Set the label for an existing menu item</w:t>
      </w:r>
    </w:p>
    <w:p w14:paraId="273052C4" w14:textId="77777777" w:rsidR="00606F15" w:rsidRDefault="00606F15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4FEAD702" w14:textId="4C33DAE7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 xml:space="preserve">Insert a new menu item </w:t>
      </w:r>
      <w:r w:rsidR="00606F15">
        <w:rPr>
          <w:noProof/>
        </w:rPr>
        <w:t>BEFORE</w:t>
      </w:r>
      <w:r>
        <w:rPr>
          <w:noProof/>
        </w:rPr>
        <w:t xml:space="preserve"> an existing menu item</w:t>
      </w:r>
    </w:p>
    <w:p w14:paraId="5B879208" w14:textId="61CB2F2F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930BD4" wp14:editId="75BCA15F">
                <wp:simplePos x="0" y="0"/>
                <wp:positionH relativeFrom="column">
                  <wp:posOffset>469265</wp:posOffset>
                </wp:positionH>
                <wp:positionV relativeFrom="paragraph">
                  <wp:posOffset>67310</wp:posOffset>
                </wp:positionV>
                <wp:extent cx="7537450" cy="1041400"/>
                <wp:effectExtent l="38100" t="38100" r="120650" b="1206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0" cy="10414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C9B6D" w14:textId="0209B47B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t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argetItemId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06F15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“btnOption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Export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D0395F6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“NewItemId”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9CF7D4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label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“This is the label”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9DC446D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href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239DD37" w14:textId="77777777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sg.utls.OptionsMenu.MenuItem.insert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Before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(targetItemId, itemId, label, href);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0BD4" id="_x0000_s1034" type="#_x0000_t202" style="position:absolute;left:0;text-align:left;margin-left:36.95pt;margin-top:5.3pt;width:593.5pt;height:8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29C9B6D" w14:textId="0209B47B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</w:t>
                      </w: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t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argetItemId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606F15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“btnOption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Export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D0395F6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“NewItemId”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D9CF7D4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label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“This is the label”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59DC446D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href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239DD37" w14:textId="77777777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sg.utls.OptionsMenu.MenuItem.insert</w:t>
                      </w:r>
                      <w:r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Before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(targetItemId, itemId, label, href);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5916A8" w14:textId="7324B1F0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6E6359B0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31D8CE2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0231C482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3F0349EF" w14:textId="191A83EA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Insert a new menu item </w:t>
      </w:r>
      <w:r w:rsidR="00606F15">
        <w:rPr>
          <w:noProof/>
        </w:rPr>
        <w:t>AFTER</w:t>
      </w:r>
      <w:r>
        <w:rPr>
          <w:noProof/>
        </w:rPr>
        <w:t xml:space="preserve"> an existing menu item</w:t>
      </w:r>
    </w:p>
    <w:p w14:paraId="3EDF495F" w14:textId="08CD66CA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20C6A5" wp14:editId="5B64CE14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1041400"/>
                <wp:effectExtent l="38100" t="38100" r="114300" b="1206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0414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89616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t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argetItemId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606F15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“btnOptionImport”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C2B4FE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itemId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“NewItemId”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0A63670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label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“This is the label”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832912" w14:textId="77777777" w:rsidR="00606F15" w:rsidRPr="003407CF" w:rsidRDefault="00606F15" w:rsidP="00606F15">
                            <w:pPr>
                              <w:pStyle w:val="SAGEBodyText"/>
                              <w:spacing w:after="0"/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3F785D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href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=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3F785D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“”</w:t>
                            </w:r>
                            <w:r w:rsidRPr="003F785D">
                              <w:rPr>
                                <w:rFonts w:ascii="Consolas" w:hAnsi="Consolas"/>
                                <w:noProof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CB9533" w14:textId="77777777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sg.utls.OptionsMenu.MenuItem.insertAfter(targetItemId, itemId, label, href);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0C6A5" id="_x0000_s1035" type="#_x0000_t202" style="position:absolute;left:0;text-align:left;margin-left:37.95pt;margin-top:6.9pt;width:589.5pt;height:82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50989616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</w:t>
                      </w: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ar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t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argetItemId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606F15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“btnOptionImport”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8C2B4FE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itemId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“NewItemId”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30A63670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label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“This is the label”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73832912" w14:textId="77777777" w:rsidR="00606F15" w:rsidRPr="003407CF" w:rsidRDefault="00606F15" w:rsidP="00606F15">
                      <w:pPr>
                        <w:pStyle w:val="SAGEBodyText"/>
                        <w:spacing w:after="0"/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</w:pPr>
                      <w:r w:rsidRPr="003F785D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href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=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 xml:space="preserve"> </w:t>
                      </w:r>
                      <w:r w:rsidRPr="003F785D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“”</w:t>
                      </w:r>
                      <w:r w:rsidRPr="003F785D">
                        <w:rPr>
                          <w:rFonts w:ascii="Consolas" w:hAnsi="Consolas"/>
                          <w:noProof/>
                          <w:sz w:val="19"/>
                          <w:szCs w:val="19"/>
                        </w:rPr>
                        <w:t>;</w:t>
                      </w:r>
                    </w:p>
                    <w:p w14:paraId="09CB9533" w14:textId="77777777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sg.utls.OptionsMenu.MenuItem.insertAfter(targetItemId, itemId, label, href);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6CFF1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7C31FDCD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44C4FC1C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8D15279" w14:textId="77777777" w:rsidR="00606F15" w:rsidRDefault="00606F15" w:rsidP="00024FA8">
      <w:pPr>
        <w:pStyle w:val="SAGEBodyText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5070D35D" w14:textId="0E520790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Get the number of items in a SubMenu</w:t>
      </w:r>
    </w:p>
    <w:p w14:paraId="56AFF6D8" w14:textId="7675D4D7" w:rsidR="00606F15" w:rsidRDefault="00606F15" w:rsidP="00024FA8">
      <w:pPr>
        <w:pStyle w:val="SAGEBodyText"/>
        <w:ind w:left="720"/>
        <w:rPr>
          <w:rFonts w:ascii="Consolas" w:hAnsi="Consolas"/>
          <w:noProof/>
          <w:color w:val="00B050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7F71175" wp14:editId="4B2A3DBF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336550"/>
                <wp:effectExtent l="38100" t="38100" r="114300" b="1206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F384B" w14:textId="77777777" w:rsidR="00606F15" w:rsidRPr="003407CF" w:rsidRDefault="00606F15" w:rsidP="00606F15">
                            <w:pPr>
                              <w:pStyle w:val="SAGEBodyText"/>
                              <w:rPr>
                                <w:noProof/>
                                <w:sz w:val="19"/>
                                <w:szCs w:val="19"/>
                              </w:rPr>
                            </w:pP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sg.utls.OptionsMenu.MenuItem.SubMenu.getItemCount(“SubMenuId”);</w:t>
                            </w:r>
                          </w:p>
                          <w:p w14:paraId="5D651B67" w14:textId="198FC5AD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1175" id="_x0000_s1036" type="#_x0000_t202" style="position:absolute;left:0;text-align:left;margin-left:37.95pt;margin-top:6.9pt;width:589.5pt;height:26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3B9F384B" w14:textId="77777777" w:rsidR="00606F15" w:rsidRPr="003407CF" w:rsidRDefault="00606F15" w:rsidP="00606F15">
                      <w:pPr>
                        <w:pStyle w:val="SAGEBodyText"/>
                        <w:rPr>
                          <w:noProof/>
                          <w:sz w:val="19"/>
                          <w:szCs w:val="19"/>
                        </w:rPr>
                      </w:pP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sg.utls.OptionsMenu.MenuItem.SubMenu.getItemCount(“SubMenuId”);</w:t>
                      </w:r>
                    </w:p>
                    <w:p w14:paraId="5D651B67" w14:textId="198FC5AD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</w:p>
    <w:p w14:paraId="0D773536" w14:textId="77777777" w:rsidR="00606F15" w:rsidRDefault="00606F15" w:rsidP="00024FA8">
      <w:pPr>
        <w:pStyle w:val="SAGEBodyText"/>
        <w:ind w:left="720"/>
        <w:rPr>
          <w:rFonts w:ascii="Consolas" w:hAnsi="Consolas"/>
          <w:noProof/>
          <w:color w:val="00B050"/>
          <w:sz w:val="19"/>
          <w:szCs w:val="19"/>
        </w:rPr>
      </w:pPr>
    </w:p>
    <w:p w14:paraId="2FBE68DB" w14:textId="3653E824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Set the label for an existing SubMenu</w:t>
      </w:r>
    </w:p>
    <w:p w14:paraId="7BF8E298" w14:textId="4EB70D47" w:rsidR="00024FA8" w:rsidRDefault="00606F15" w:rsidP="00024FA8">
      <w:pPr>
        <w:pStyle w:val="SAGEBodyText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B5B45FC" wp14:editId="71AB808E">
                <wp:simplePos x="0" y="0"/>
                <wp:positionH relativeFrom="column">
                  <wp:posOffset>481965</wp:posOffset>
                </wp:positionH>
                <wp:positionV relativeFrom="paragraph">
                  <wp:posOffset>87630</wp:posOffset>
                </wp:positionV>
                <wp:extent cx="7486650" cy="336550"/>
                <wp:effectExtent l="38100" t="38100" r="114300" b="1206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C917C" w14:textId="2AF51DB0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sg.utls.OptionsMenu.SubMenu.setLabel(“SubMenuId”, “This is the new label”);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45FC" id="_x0000_s1037" type="#_x0000_t202" style="position:absolute;margin-left:37.95pt;margin-top:6.9pt;width:589.5pt;height:2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2DC917C" w14:textId="2AF51DB0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sg.utls.OptionsMenu.SubMenu.setLabel(“SubMenuId”, “This is the new label”);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F559E2" w14:textId="77777777" w:rsidR="006C36A4" w:rsidRDefault="006C36A4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119D8219" w14:textId="00EE0B1C" w:rsidR="00024FA8" w:rsidRDefault="00024FA8" w:rsidP="00024FA8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>Add a new SubMenu with optional MenuItems to the bottom of the OptionsMenu</w:t>
      </w:r>
    </w:p>
    <w:p w14:paraId="767CCE68" w14:textId="7C69D6C5" w:rsidR="00606F15" w:rsidRDefault="00606F15" w:rsidP="00606F15">
      <w:pPr>
        <w:autoSpaceDE w:val="0"/>
        <w:autoSpaceDN w:val="0"/>
        <w:adjustRightInd w:val="0"/>
        <w:spacing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A5E3D14" wp14:editId="7CAB7644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7486650" cy="1835150"/>
                <wp:effectExtent l="38100" t="38100" r="114300" b="1079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18351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D3B7A" w14:textId="77777777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3BDF669A" w14:textId="33E1515B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[</w:t>
                            </w:r>
                          </w:p>
                          <w:p w14:paraId="046FED07" w14:textId="7871F6EA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"Large"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E4D92B" w14:textId="574B8EDE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A6C263A" w14:textId="16542BC3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144"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"Small"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2037695" w14:textId="003EC88C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9E9011A" w14:textId="77777777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ADC2D85" w14:textId="3DC578AE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5BCB1072" w14:textId="44781620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1842CA0C" w14:textId="48681AEB" w:rsidR="00606F15" w:rsidRDefault="00606F15" w:rsidP="00606F1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"New Sub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8CEE783" w14:textId="37CB43BD" w:rsidR="00606F15" w:rsidRDefault="00606F15" w:rsidP="00606F15">
                            <w:r w:rsidRPr="003407CF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  <w:lang w:val="en-US"/>
                              </w:rPr>
                              <w:t>sg.utls.OptionsMenu.SubMenu.add(subMenuId, subMenuLabelId, subMenuLabel,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3D14" id="_x0000_s1038" type="#_x0000_t202" style="position:absolute;left:0;text-align:left;margin-left:35.95pt;margin-top:3.3pt;width:589.5pt;height:14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6FD3B7A" w14:textId="77777777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3BDF669A" w14:textId="33E1515B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[</w:t>
                      </w:r>
                    </w:p>
                    <w:p w14:paraId="046FED07" w14:textId="7871F6EA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"Large"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E4D92B" w14:textId="574B8EDE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A6C263A" w14:textId="16542BC3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144"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"Small"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2037695" w14:textId="003EC88C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9E9011A" w14:textId="77777777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ADC2D85" w14:textId="3DC578AE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5BCB1072" w14:textId="44781620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1842CA0C" w14:textId="48681AEB" w:rsidR="00606F15" w:rsidRDefault="00606F15" w:rsidP="00606F1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"New Sub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8CEE783" w14:textId="37CB43BD" w:rsidR="00606F15" w:rsidRDefault="00606F15" w:rsidP="00606F15">
                      <w:r w:rsidRPr="003407CF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  <w:lang w:val="en-US"/>
                        </w:rPr>
                        <w:t>sg.utls.OptionsMenu.SubMenu.add(subMenuId, subMenuLabelId, subMenuLabel,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7D2BC6" w14:textId="372E0B0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0D3F6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B1FD8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3CEE7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84426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F8DD42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57865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CEA631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98318F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DD0ADB" w14:textId="77777777" w:rsidR="00606F15" w:rsidRDefault="00606F15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434A08" w14:textId="135D409C" w:rsidR="006C36A4" w:rsidRPr="003407CF" w:rsidRDefault="006C36A4" w:rsidP="006C36A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15379527" w14:textId="77777777" w:rsidR="006C36A4" w:rsidRDefault="006C36A4" w:rsidP="006C36A4">
      <w:pPr>
        <w:pStyle w:val="SAGEBodyText"/>
        <w:rPr>
          <w:noProof/>
        </w:rPr>
      </w:pPr>
    </w:p>
    <w:p w14:paraId="7A0F1E80" w14:textId="24BC472F" w:rsidR="00024FA8" w:rsidRDefault="003407CF" w:rsidP="003407CF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Remove an existing SubMenu and all of it’s MenuItems.</w:t>
      </w:r>
    </w:p>
    <w:p w14:paraId="381A250F" w14:textId="24DEBA53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2B4B40E" wp14:editId="2A0B1886">
                <wp:simplePos x="0" y="0"/>
                <wp:positionH relativeFrom="column">
                  <wp:posOffset>488315</wp:posOffset>
                </wp:positionH>
                <wp:positionV relativeFrom="paragraph">
                  <wp:posOffset>68580</wp:posOffset>
                </wp:positionV>
                <wp:extent cx="7454900" cy="336550"/>
                <wp:effectExtent l="38100" t="38100" r="107950" b="1206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0" cy="336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91CEE" w14:textId="3561153F" w:rsidR="00606F15" w:rsidRDefault="00606F15" w:rsidP="00606F15"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remove</w:t>
                            </w:r>
                            <w:r w:rsidRPr="003407CF">
                              <w:rPr>
                                <w:rFonts w:ascii="Consolas" w:hAnsi="Consolas"/>
                                <w:noProof/>
                                <w:color w:val="00B050"/>
                                <w:sz w:val="19"/>
                                <w:szCs w:val="19"/>
                              </w:rPr>
                              <w:t>(“SubMenuId”);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B40E" id="_x0000_s1039" type="#_x0000_t202" style="position:absolute;left:0;text-align:left;margin-left:38.45pt;margin-top:5.4pt;width:587pt;height:2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58C91CEE" w14:textId="3561153F" w:rsidR="00606F15" w:rsidRDefault="00606F15" w:rsidP="00606F15"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remove</w:t>
                      </w:r>
                      <w:r w:rsidRPr="003407CF">
                        <w:rPr>
                          <w:rFonts w:ascii="Consolas" w:hAnsi="Consolas"/>
                          <w:noProof/>
                          <w:color w:val="00B050"/>
                          <w:sz w:val="19"/>
                          <w:szCs w:val="19"/>
                        </w:rPr>
                        <w:t>(“SubMenuId”);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FAE27E" w14:textId="3E678825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5F013849" w14:textId="77777777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5513EDE1" w14:textId="77777777" w:rsidR="00606F15" w:rsidRDefault="00606F15" w:rsidP="003407CF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B050"/>
          <w:sz w:val="19"/>
          <w:szCs w:val="19"/>
          <w:lang w:val="en-US"/>
        </w:rPr>
      </w:pPr>
    </w:p>
    <w:p w14:paraId="62B13B70" w14:textId="77777777" w:rsidR="00606F15" w:rsidRDefault="00606F15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66039071" w14:textId="07F1A044" w:rsidR="003407CF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 xml:space="preserve">Insert a new SubMenu </w:t>
      </w:r>
      <w:r w:rsidR="00CC6D71">
        <w:rPr>
          <w:noProof/>
        </w:rPr>
        <w:t>BEFORE</w:t>
      </w:r>
      <w:r>
        <w:rPr>
          <w:noProof/>
        </w:rPr>
        <w:t xml:space="preserve"> another SubMenu</w:t>
      </w:r>
    </w:p>
    <w:p w14:paraId="0B375598" w14:textId="5B9DFD6F" w:rsidR="00606F15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90FABFD" wp14:editId="0B765B7B">
                <wp:simplePos x="0" y="0"/>
                <wp:positionH relativeFrom="column">
                  <wp:posOffset>469265</wp:posOffset>
                </wp:positionH>
                <wp:positionV relativeFrom="paragraph">
                  <wp:posOffset>35560</wp:posOffset>
                </wp:positionV>
                <wp:extent cx="7581900" cy="2400300"/>
                <wp:effectExtent l="38100" t="38100" r="114300" b="1143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4003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D0F43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7E1F55F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13325374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"Extreme"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0CB857E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"High"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7109C0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733D5B2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"Low"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3DDE47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"Poverty"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4293980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333B3D39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2A88BE7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70BC86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A12F234" w14:textId="7E6F595C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3E291E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603282D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"Income Level"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62290C1B" w14:textId="3A64E9A1" w:rsidR="00CC6D71" w:rsidRDefault="00CC6D71" w:rsidP="00CC6D71">
                            <w:pPr>
                              <w:pStyle w:val="SAGEBodyText"/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</w:pP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sg.utls.OptionsMenu.SubMenu.insertBefore(targetItemId, subMenuId, subMenuLabelId, subMenuLabel,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 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ubMenuItems);</w:t>
                            </w:r>
                          </w:p>
                          <w:p w14:paraId="4E0ED3A7" w14:textId="07B78192" w:rsidR="00606F15" w:rsidRDefault="00606F15" w:rsidP="00606F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ABFD" id="_x0000_s1040" type="#_x0000_t202" style="position:absolute;left:0;text-align:left;margin-left:36.95pt;margin-top:2.8pt;width:597pt;height:18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255D0F43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7E1F55F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13325374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"Extreme"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0CB857E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"High"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7109C0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733D5B2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"Low"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3DDE47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"Poverty"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4293980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333B3D39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2A88BE7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70BC86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A12F234" w14:textId="7E6F595C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3E291E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603282D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"Income Level"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62290C1B" w14:textId="3A64E9A1" w:rsidR="00CC6D71" w:rsidRDefault="00CC6D71" w:rsidP="00CC6D71">
                      <w:pPr>
                        <w:pStyle w:val="SAGEBodyText"/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</w:pP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sg.utls.OptionsMenu.SubMenu.insertBefore(targetItemId, subMenuId, subMenuLabelId, subMenuLabel,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 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ubMenuItems);</w:t>
                      </w:r>
                    </w:p>
                    <w:p w14:paraId="4E0ED3A7" w14:textId="07B78192" w:rsidR="00606F15" w:rsidRDefault="00606F15" w:rsidP="00606F15"/>
                  </w:txbxContent>
                </v:textbox>
                <w10:wrap type="square"/>
              </v:shape>
            </w:pict>
          </mc:Fallback>
        </mc:AlternateContent>
      </w:r>
    </w:p>
    <w:p w14:paraId="65E71AB3" w14:textId="62A827F0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51EED7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32A8CCD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0815BE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9054DAF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AF5D3FF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84CCB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1E22EA4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E9AFD9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D6A4FAB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E05DEB0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7E1069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A535434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6326BB2" w14:textId="77777777" w:rsidR="00606F15" w:rsidRDefault="00606F15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DFD0876" w14:textId="77777777" w:rsidR="004627D4" w:rsidRPr="004627D4" w:rsidRDefault="004627D4" w:rsidP="004627D4">
      <w:pPr>
        <w:pStyle w:val="SAGEBodyText"/>
        <w:ind w:left="720"/>
        <w:rPr>
          <w:noProof/>
          <w:color w:val="00B050"/>
        </w:rPr>
      </w:pPr>
    </w:p>
    <w:p w14:paraId="519DE9E3" w14:textId="6319510D" w:rsidR="004627D4" w:rsidRDefault="004627D4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09C1B58D" w14:textId="5BAF168F" w:rsidR="004627D4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 xml:space="preserve">Insert a new SubMenu </w:t>
      </w:r>
      <w:r w:rsidR="00CC6D71">
        <w:rPr>
          <w:noProof/>
        </w:rPr>
        <w:t>AFTER</w:t>
      </w:r>
      <w:r>
        <w:rPr>
          <w:noProof/>
        </w:rPr>
        <w:t xml:space="preserve"> another SubMenu</w:t>
      </w:r>
    </w:p>
    <w:p w14:paraId="3679B26B" w14:textId="6701542C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BC242BC" wp14:editId="106B3739">
                <wp:simplePos x="0" y="0"/>
                <wp:positionH relativeFrom="column">
                  <wp:posOffset>476250</wp:posOffset>
                </wp:positionH>
                <wp:positionV relativeFrom="paragraph">
                  <wp:posOffset>38735</wp:posOffset>
                </wp:positionV>
                <wp:extent cx="7581900" cy="2400300"/>
                <wp:effectExtent l="38100" t="38100" r="114300" b="1143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24003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2ADC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68412359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25F603CC" w14:textId="64A17E7E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"Extreme"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9FC634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"High"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12788CA8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"labelItem3_3"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"Medium"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35B8CCEB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"labelItem3_4"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"Low"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0D9A1C94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"labelItem3_5"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"Poverty"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C471EF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7F7D168B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CD6C0B6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AC0DD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"btnOptionImport"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49ABC9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F424A3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"SubMenuLabelId"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D25295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subMenuLabel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"Income Level"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E7DACCB" w14:textId="05B0E6D3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After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(targetItemId, subMenuId, subMenuLabelId, subMenuLabel,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42BC" id="_x0000_s1041" type="#_x0000_t202" style="position:absolute;left:0;text-align:left;margin-left:37.5pt;margin-top:3.05pt;width:597pt;height:18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3932ADC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68412359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25F603CC" w14:textId="64A17E7E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"Extreme"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9FC634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"High"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12788CA8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"labelItem3_3"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"Medium"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35B8CCEB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"labelItem3_4"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"Low"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0D9A1C94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"labelItem3_5"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"Poverty"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C471EF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7F7D168B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CD6C0B6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AC0DD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"btnOptionImport"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49ABC9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F424A3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"SubMenuLabelId"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D25295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subMenuLabel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"Income Level"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E7DACCB" w14:textId="05B0E6D3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After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(targetItemId, subMenuId, subMenuLabelId, subMenuLabel,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CECE83" w14:textId="62D4C0AE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FAB41E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9C5983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3CF2283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8427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3748F8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C685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ED931A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5615E5E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815CF59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31ECF7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783D92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2FEDBA0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43607B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25B292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C90C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7BBDF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D06EF7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1B6C89" w14:textId="156BEFC0" w:rsidR="004627D4" w:rsidRDefault="004627D4" w:rsidP="004627D4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Add a new MenuItem to the bottom of an existing SubMenu</w:t>
      </w:r>
    </w:p>
    <w:p w14:paraId="28B5D2B7" w14:textId="68D9512B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D650A2F" wp14:editId="0FDAB3F2">
                <wp:simplePos x="0" y="0"/>
                <wp:positionH relativeFrom="column">
                  <wp:posOffset>475615</wp:posOffset>
                </wp:positionH>
                <wp:positionV relativeFrom="paragraph">
                  <wp:posOffset>69215</wp:posOffset>
                </wp:positionV>
                <wp:extent cx="7581900" cy="1479550"/>
                <wp:effectExtent l="38100" t="38100" r="114300" b="1206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900" cy="14795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275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3C4EE25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394CF4CC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85818DD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"btnNewSubMenu2"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46BEBF8F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EC7B2A8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E1DAB79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48360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"ExistingSubMenuId"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14EFA1" w14:textId="044C46FD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MenuItem.add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(subMenuId, subMenuItems);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0A2F" id="_x0000_s1042" type="#_x0000_t202" style="position:absolute;left:0;text-align:left;margin-left:37.45pt;margin-top:5.45pt;width:597pt;height:116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901275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3C4EE25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394CF4CC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85818DD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"btnNewSubMenu2"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46BEBF8F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EC7B2A8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E1DAB79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48360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"ExistingSubMenuId"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14EFA1" w14:textId="044C46FD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MenuItem.add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(subMenuId, subMenuItems);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F780" w14:textId="1F267CD6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D80F39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2B8F50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FE92D0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D152BB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4B085C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C38ECDE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9C7F18C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14E2E45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8FC55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ADF825F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2B0ECAA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1C16991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FD4654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F4D262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A3966F2" w14:textId="77777777" w:rsidR="00CC6D71" w:rsidRDefault="00CC6D71" w:rsidP="004627D4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C4A7A7" w14:textId="21C53019" w:rsidR="004627D4" w:rsidRDefault="004627D4" w:rsidP="004627D4">
      <w:pPr>
        <w:pStyle w:val="SAGEBodyText"/>
        <w:ind w:left="720"/>
        <w:rPr>
          <w:noProof/>
        </w:rPr>
      </w:pPr>
    </w:p>
    <w:p w14:paraId="6376E1FB" w14:textId="226F5670" w:rsidR="004627D4" w:rsidRDefault="004627D4" w:rsidP="003407CF">
      <w:pPr>
        <w:pStyle w:val="SAGEBodyText"/>
        <w:rPr>
          <w:noProof/>
        </w:rPr>
      </w:pPr>
    </w:p>
    <w:p w14:paraId="4FF33FB8" w14:textId="06061EEE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Remove an existing MenuItem from an existing SubMenu</w:t>
      </w:r>
    </w:p>
    <w:p w14:paraId="1076B816" w14:textId="2453C21C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C0F41A0" wp14:editId="3418E140">
                <wp:simplePos x="0" y="0"/>
                <wp:positionH relativeFrom="column">
                  <wp:posOffset>481965</wp:posOffset>
                </wp:positionH>
                <wp:positionV relativeFrom="paragraph">
                  <wp:posOffset>35560</wp:posOffset>
                </wp:positionV>
                <wp:extent cx="7423150" cy="654050"/>
                <wp:effectExtent l="38100" t="38100" r="120650" b="1079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65405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37A72" w14:textId="77777777" w:rsidR="00EC5534" w:rsidRPr="00CC6D71" w:rsidRDefault="00EC5534" w:rsidP="00EC55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DD4CDE" w14:textId="4ECD6D38" w:rsidR="00EC5534" w:rsidRPr="00CC6D71" w:rsidRDefault="00EC5534" w:rsidP="00EC553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41D33C" w14:textId="5BF2DC58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MenuItem.remove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(subMenuId,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41A0" id="_x0000_s1043" type="#_x0000_t202" style="position:absolute;left:0;text-align:left;margin-left:37.95pt;margin-top:2.8pt;width:584.5pt;height:51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6EE37A72" w14:textId="77777777" w:rsidR="00EC5534" w:rsidRPr="00CC6D71" w:rsidRDefault="00EC5534" w:rsidP="00EC55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DD4CDE" w14:textId="4ECD6D38" w:rsidR="00EC5534" w:rsidRPr="00CC6D71" w:rsidRDefault="00EC5534" w:rsidP="00EC553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41D33C" w14:textId="5BF2DC58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MenuItem.remove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(subMenuId,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A77DF" w14:textId="1547734C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</w:p>
    <w:p w14:paraId="5ACBBAA1" w14:textId="77777777" w:rsidR="00CC6D71" w:rsidRDefault="00CC6D71" w:rsidP="00CB2EBE">
      <w:pPr>
        <w:pStyle w:val="SAGEBodyText"/>
        <w:ind w:left="720"/>
        <w:rPr>
          <w:rFonts w:ascii="Consolas" w:hAnsi="Consolas" w:cs="Consolas"/>
          <w:color w:val="00B050"/>
          <w:sz w:val="19"/>
          <w:szCs w:val="19"/>
        </w:rPr>
      </w:pPr>
    </w:p>
    <w:p w14:paraId="4FA44320" w14:textId="586B743F" w:rsidR="00CB2EBE" w:rsidRDefault="00CB2EBE">
      <w:pPr>
        <w:spacing w:after="200" w:line="0" w:lineRule="auto"/>
        <w:rPr>
          <w:noProof/>
          <w:lang w:val="en-US"/>
        </w:rPr>
      </w:pPr>
    </w:p>
    <w:p w14:paraId="441585AE" w14:textId="5C1149A1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t>Insert one or more new MenuItems into an existing SubMenu BEFORE an existing MenuItem</w:t>
      </w:r>
    </w:p>
    <w:p w14:paraId="2E08F20E" w14:textId="47F4FE53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BEB809" wp14:editId="6A4F6082">
                <wp:simplePos x="0" y="0"/>
                <wp:positionH relativeFrom="column">
                  <wp:posOffset>481965</wp:posOffset>
                </wp:positionH>
                <wp:positionV relativeFrom="paragraph">
                  <wp:posOffset>29210</wp:posOffset>
                </wp:positionV>
                <wp:extent cx="7423150" cy="1562100"/>
                <wp:effectExtent l="38100" t="38100" r="120650" b="1143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15621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C381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subMenuItems =</w:t>
                            </w:r>
                          </w:p>
                          <w:p w14:paraId="070F72F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76B932B5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39DB49F3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2CB0B1BE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119F7DEC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AE8D8B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78D9EB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4D171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targetSubMenuItemId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9547ED6" w14:textId="247AA30C" w:rsidR="00CC6D71" w:rsidRDefault="00CC6D71" w:rsidP="00CC6D71"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Before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subMenu1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targetSubMenuItemId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B809" id="_x0000_s1044" type="#_x0000_t202" style="position:absolute;left:0;text-align:left;margin-left:37.95pt;margin-top:2.3pt;width:584.5pt;height:12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04C381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subMenuItems =</w:t>
                      </w:r>
                    </w:p>
                    <w:p w14:paraId="070F72F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76B932B5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39DB49F3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2CB0B1BE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119F7DEC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AE8D8B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78D9EB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4D171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targetSubMenuItemId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9547ED6" w14:textId="247AA30C" w:rsidR="00CC6D71" w:rsidRDefault="00CC6D71" w:rsidP="00CC6D71"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Before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subMenu1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targetSubMenuItemId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305190" w14:textId="11962423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DA94681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80BA4C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4CE96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D45A73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DE989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6DD3C3D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1F5BF4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B43C43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1098E0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4E7B3C9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8BBAD26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F248D4" w14:textId="13D75EFC" w:rsidR="00CB2EBE" w:rsidRPr="004627D4" w:rsidRDefault="00CB2EBE" w:rsidP="00CB2EBE">
      <w:pPr>
        <w:pStyle w:val="SAGEBodyText"/>
        <w:ind w:left="720"/>
        <w:rPr>
          <w:noProof/>
          <w:color w:val="00B050"/>
        </w:rPr>
      </w:pPr>
    </w:p>
    <w:p w14:paraId="33DD40CA" w14:textId="34689612" w:rsidR="00CB2EBE" w:rsidRDefault="00CB2EBE" w:rsidP="00CB2EBE">
      <w:pPr>
        <w:pStyle w:val="SAGEBodyText"/>
        <w:rPr>
          <w:noProof/>
        </w:rPr>
      </w:pPr>
    </w:p>
    <w:p w14:paraId="7912820A" w14:textId="77777777" w:rsidR="00CC6D71" w:rsidRDefault="00CC6D71">
      <w:pPr>
        <w:spacing w:after="200" w:line="0" w:lineRule="auto"/>
        <w:rPr>
          <w:noProof/>
          <w:lang w:val="en-US"/>
        </w:rPr>
      </w:pPr>
      <w:r>
        <w:rPr>
          <w:noProof/>
        </w:rPr>
        <w:br w:type="page"/>
      </w:r>
    </w:p>
    <w:p w14:paraId="279CB9EE" w14:textId="1BE34674" w:rsidR="00CB2EBE" w:rsidRDefault="00CB2EBE" w:rsidP="00CB2EBE">
      <w:pPr>
        <w:pStyle w:val="SAGEBodyText"/>
        <w:numPr>
          <w:ilvl w:val="0"/>
          <w:numId w:val="44"/>
        </w:numPr>
        <w:rPr>
          <w:noProof/>
        </w:rPr>
      </w:pPr>
      <w:r>
        <w:rPr>
          <w:noProof/>
        </w:rPr>
        <w:lastRenderedPageBreak/>
        <w:t>Insert one or more new MenuItems into an existing SubMenu AFTER an existing MenuItem</w:t>
      </w:r>
    </w:p>
    <w:p w14:paraId="681FC16D" w14:textId="154284D9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C8EB916" wp14:editId="5AC41B5B">
                <wp:simplePos x="0" y="0"/>
                <wp:positionH relativeFrom="column">
                  <wp:posOffset>456565</wp:posOffset>
                </wp:positionH>
                <wp:positionV relativeFrom="paragraph">
                  <wp:posOffset>41910</wp:posOffset>
                </wp:positionV>
                <wp:extent cx="7423150" cy="1600200"/>
                <wp:effectExtent l="38100" t="38100" r="120650" b="11430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0" cy="16002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FAE7" w14:textId="72C446FB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var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subMenuItems =</w:t>
                            </w:r>
                          </w:p>
                          <w:p w14:paraId="504A2A10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</w:t>
                            </w:r>
                          </w:p>
                          <w:p w14:paraId="483C7FD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5401B871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{ listItemId: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"btnNewItem2"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anchorId: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"labelItem3_2"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label: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"Item 2"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onClick: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},</w:t>
                            </w:r>
                          </w:p>
                          <w:p w14:paraId="610DB69E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];</w:t>
                            </w:r>
                          </w:p>
                          <w:p w14:paraId="6623B6FE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3302830" w14:textId="77777777" w:rsidR="00CC6D71" w:rsidRPr="004627D4" w:rsidRDefault="00CC6D71" w:rsidP="00CC6D7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825ADA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subMenuId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8E45DD9" w14:textId="77777777" w:rsidR="00CC6D71" w:rsidRPr="00CC6D71" w:rsidRDefault="00CC6D71" w:rsidP="00CC6D7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C6D7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targetSubMenuItemId = 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"SubMenuItem1"</w:t>
                            </w:r>
                            <w:r w:rsidRPr="00CC6D7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BF139F3" w14:textId="77777777" w:rsidR="00CC6D71" w:rsidRDefault="00CC6D71" w:rsidP="00CC6D71">
                            <w:pPr>
                              <w:pStyle w:val="SAGEBodyText"/>
                              <w:rPr>
                                <w:noProof/>
                              </w:rPr>
                            </w:pP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sg.utls.OptionsMenu.SubMenu.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MenuItem.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insert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After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subMenu1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targetSubMenuItemId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subMenuItems</w:t>
                            </w:r>
                            <w:r w:rsidRPr="004627D4">
                              <w:rPr>
                                <w:rFonts w:ascii="Consolas" w:hAnsi="Consolas" w:cs="Consolas"/>
                                <w:color w:val="00B05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6F64334" w14:textId="7C8B9628" w:rsidR="00CC6D71" w:rsidRDefault="00CC6D71" w:rsidP="00CC6D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B916" id="_x0000_s1045" type="#_x0000_t202" style="position:absolute;left:0;text-align:left;margin-left:35.95pt;margin-top:3.3pt;width:584.5pt;height:12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0BF4FAE7" w14:textId="72C446FB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var 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subMenuItems =</w:t>
                      </w:r>
                    </w:p>
                    <w:p w14:paraId="504A2A10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[</w:t>
                      </w:r>
                    </w:p>
                    <w:p w14:paraId="483C7FD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5401B871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{ listItemId: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"btnNewItem2"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anchorId: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"labelItem3_2"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label: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"Item 2"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onClick: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},</w:t>
                      </w:r>
                    </w:p>
                    <w:p w14:paraId="610DB69E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];</w:t>
                      </w:r>
                    </w:p>
                    <w:p w14:paraId="6623B6FE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3302830" w14:textId="77777777" w:rsidR="00CC6D71" w:rsidRPr="004627D4" w:rsidRDefault="00CC6D71" w:rsidP="00CC6D7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9825ADA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subMenuId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8E45DD9" w14:textId="77777777" w:rsidR="00CC6D71" w:rsidRPr="00CC6D71" w:rsidRDefault="00CC6D71" w:rsidP="00CC6D7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CC6D7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targetSubMenuItemId = </w:t>
                      </w:r>
                      <w:r w:rsidRPr="00CC6D7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"SubMenuItem1"</w:t>
                      </w:r>
                      <w:r w:rsidRPr="00CC6D7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BF139F3" w14:textId="77777777" w:rsidR="00CC6D71" w:rsidRDefault="00CC6D71" w:rsidP="00CC6D71">
                      <w:pPr>
                        <w:pStyle w:val="SAGEBodyText"/>
                        <w:rPr>
                          <w:noProof/>
                        </w:rPr>
                      </w:pP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sg.utls.OptionsMenu.SubMenu.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MenuItem.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insert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After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subMenu1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targetSubMenuItemId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subMenuItems</w:t>
                      </w:r>
                      <w:r w:rsidRPr="004627D4">
                        <w:rPr>
                          <w:rFonts w:ascii="Consolas" w:hAnsi="Consolas" w:cs="Consolas"/>
                          <w:color w:val="00B050"/>
                          <w:sz w:val="19"/>
                          <w:szCs w:val="19"/>
                        </w:rPr>
                        <w:t>);</w:t>
                      </w:r>
                    </w:p>
                    <w:p w14:paraId="76F64334" w14:textId="7C8B9628" w:rsidR="00CC6D71" w:rsidRDefault="00CC6D71" w:rsidP="00CC6D71"/>
                  </w:txbxContent>
                </v:textbox>
                <w10:wrap type="square"/>
              </v:shape>
            </w:pict>
          </mc:Fallback>
        </mc:AlternateContent>
      </w:r>
    </w:p>
    <w:p w14:paraId="098365A6" w14:textId="3753647B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0275CE5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5E9F4C1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A6BC80A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FA26665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D309752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F0F98F8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37C3DC8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9EB890F" w14:textId="77777777" w:rsidR="00CC6D71" w:rsidRDefault="00CC6D71" w:rsidP="00CB2EBE">
      <w:pPr>
        <w:pStyle w:val="ListParagraph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B51F3D4" w14:textId="338CFD7C" w:rsidR="00CB2EBE" w:rsidRDefault="00CB2EBE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42E54142" w14:textId="292A29A1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518BD5BC" w14:textId="0B61B7A2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3ECE78D9" w14:textId="04B1E0AA" w:rsidR="00A65CC5" w:rsidRDefault="00A65CC5" w:rsidP="00CC6D71">
      <w:pPr>
        <w:pStyle w:val="ListParagraph"/>
        <w:autoSpaceDE w:val="0"/>
        <w:autoSpaceDN w:val="0"/>
        <w:adjustRightInd w:val="0"/>
        <w:spacing w:line="240" w:lineRule="auto"/>
        <w:rPr>
          <w:noProof/>
        </w:rPr>
      </w:pPr>
    </w:p>
    <w:p w14:paraId="370491CE" w14:textId="72F60C7C" w:rsidR="00A65CC5" w:rsidRDefault="00A65CC5">
      <w:pPr>
        <w:spacing w:after="200" w:line="0" w:lineRule="auto"/>
        <w:rPr>
          <w:noProof/>
        </w:rPr>
      </w:pPr>
      <w:r>
        <w:rPr>
          <w:noProof/>
        </w:rPr>
        <w:br w:type="page"/>
      </w:r>
    </w:p>
    <w:p w14:paraId="6449DEED" w14:textId="505C4D6C" w:rsidR="00A65CC5" w:rsidRDefault="00F22A43" w:rsidP="00BD66F8">
      <w:pPr>
        <w:pStyle w:val="SAGEHeading1"/>
        <w:framePr w:w="12021" w:h="481" w:hRule="exact" w:wrap="around"/>
        <w:rPr>
          <w:noProof/>
        </w:rPr>
      </w:pPr>
      <w:bookmarkStart w:id="8" w:name="_Toc61271545"/>
      <w:r>
        <w:rPr>
          <w:noProof/>
        </w:rPr>
        <w:lastRenderedPageBreak/>
        <w:t>Example code with updated Options Menu</w:t>
      </w:r>
      <w:r w:rsidR="00BD66F8">
        <w:rPr>
          <w:noProof/>
        </w:rPr>
        <w:t xml:space="preserve"> Screenshot</w:t>
      </w:r>
      <w:bookmarkEnd w:id="8"/>
    </w:p>
    <w:p w14:paraId="3F808CF3" w14:textId="62A0DAAE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 w:rsidRPr="003F785D">
        <w:rPr>
          <w:rFonts w:ascii="Consolas" w:hAnsi="Consolas"/>
          <w:noProof/>
          <w:color w:val="00B05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65B1AA6" wp14:editId="383CC33F">
                <wp:simplePos x="0" y="0"/>
                <wp:positionH relativeFrom="column">
                  <wp:posOffset>-635</wp:posOffset>
                </wp:positionH>
                <wp:positionV relativeFrom="paragraph">
                  <wp:posOffset>38100</wp:posOffset>
                </wp:positionV>
                <wp:extent cx="7486650" cy="4991100"/>
                <wp:effectExtent l="38100" t="38100" r="114300" b="1143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0" cy="4991100"/>
                        </a:xfrm>
                        <a:prstGeom prst="rect">
                          <a:avLst/>
                        </a:prstGeom>
                        <a:ln w="12700"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7BFB2" w14:textId="432E5B7E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Add a new item to the bottom of the Options Menu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and hook up a click handler</w:t>
                            </w:r>
                          </w:p>
                          <w:p w14:paraId="12E202FB" w14:textId="04D86D2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itemId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"CustomMenuItemId"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3991FA5" w14:textId="3053B0B3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sg.utls.OptionsMenu.MenuItem.add(itemId,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"Pre-fill Address"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45FA2DB" w14:textId="16D59129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 itemId).on(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"click"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() {</w:t>
                            </w:r>
                          </w:p>
                          <w:p w14:paraId="03F781F4" w14:textId="02CA2EDE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"#Data_AddressLine1"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"123 Main Street"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494131AD" w14:textId="27D3CD0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"#Data_City"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"Vancouver"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51B90FD" w14:textId="6AB7D2A8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"#Data_StateOrProv"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"British Columbia"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D961D43" w14:textId="487111A5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"#Data_Country"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"Canada"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32ED8E00" w14:textId="12B67BD4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"#Data_ZipOrPostalCode"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"V5X4J8"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E6D56D0" w14:textId="1707D9D8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"#Data_PhoneNumber"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"604-893-2896"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3A847F9" w14:textId="3229FBC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"#Data_FaxNumber"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"604-629-1184"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9DDF034" w14:textId="3F1D5DE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"#Data_Email"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"testuser@testcompany.com"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254BF14" w14:textId="14F582F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"#Data_WebSite"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"http://www.testcompany.com"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83320FB" w14:textId="5679BC0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  <w:p w14:paraId="4C85184C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901F0A8" w14:textId="0214F3B5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Insert a new item before the 'Import' options menu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and hook up a click handler</w:t>
                            </w:r>
                          </w:p>
                          <w:p w14:paraId="4A7A16BA" w14:textId="1BE8EF4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targetItemId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"btnOptionImport"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48C6B22A" w14:textId="54FBAB6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itemId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"SetShortName"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9ADD1DF" w14:textId="0FA397D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label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"Set Short 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C591EF7" w14:textId="4B72D164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href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3205EA75" w14:textId="2929DC7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sg.utls.OptionsMenu.MenuItem.insertBefore(targetItemId, itemId, label, href);</w:t>
                            </w:r>
                          </w:p>
                          <w:p w14:paraId="280066BE" w14:textId="4E208C8D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+ itemId).on(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"click"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() {</w:t>
                            </w:r>
                          </w:p>
                          <w:p w14:paraId="32725181" w14:textId="35E72AB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"#Data_ShortName"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"This is the short 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66AD8A77" w14:textId="431B5858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  <w:p w14:paraId="2AA5F7CF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C208E5A" w14:textId="5D265EC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>// Add a new SubMenu to the bottom of the Options Menu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/>
                              </w:rPr>
                              <w:t xml:space="preserve"> and hook up a click handler for first item in SubMenu</w:t>
                            </w:r>
                          </w:p>
                          <w:p w14:paraId="4801D77B" w14:textId="3AE8CD8C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subMenuItems = [</w:t>
                            </w:r>
                          </w:p>
                          <w:p w14:paraId="09B459C9" w14:textId="75C2F10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listItemId: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"btnItem1"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anchorId: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"labelItem1"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label: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"Option 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onClick: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},</w:t>
                            </w:r>
                          </w:p>
                          <w:p w14:paraId="66E52E29" w14:textId="2FE97CA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listItemId: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"btnItem2"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anchorId: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"labelItem2"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label: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"Option 2"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onClick: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},</w:t>
                            </w:r>
                          </w:p>
                          <w:p w14:paraId="0128D94D" w14:textId="16800FA3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{ listItemId: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"btnItem3"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anchorId: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"labelItem3"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label: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"Option 3"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onClick: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},</w:t>
                            </w:r>
                          </w:p>
                          <w:p w14:paraId="172522DC" w14:textId="1A7DB9BC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];</w:t>
                            </w:r>
                          </w:p>
                          <w:p w14:paraId="06B71B22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99891B9" w14:textId="62099C5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"SubMenu1Id"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2D1B4867" w14:textId="135C336A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subMenuLabelId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"SubMenuLabelId1"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0AB55FA7" w14:textId="39972D7F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var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subMenuLabel =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"Custom Sub Menu"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</w:p>
                          <w:p w14:paraId="6B23410A" w14:textId="1BB11FE1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sg.utls.OptionsMenu.SubMenu.add(subMenuId, subMenuLabelId, subMenuLabel, subMenuItems);</w:t>
                            </w:r>
                          </w:p>
                          <w:p w14:paraId="4282FF63" w14:textId="77777777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68C6264" w14:textId="28F46BC3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"#btnItem1"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).on(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"click"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function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() {</w:t>
                            </w:r>
                          </w:p>
                          <w:p w14:paraId="42A75F9C" w14:textId="35D0F0C0" w:rsidR="00DF0230" w:rsidRPr="00DF0230" w:rsidRDefault="00DF0230" w:rsidP="00DF023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144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$(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"#Data_CustomerName"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).val(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"Customer Name [SET VIA OPTIONMENU]"</w:t>
                            </w: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EE6B673" w14:textId="58A67B3F" w:rsidR="00F22A43" w:rsidRPr="00DF0230" w:rsidRDefault="00DF0230" w:rsidP="00DF02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F023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1AA6" id="_x0000_s1046" type="#_x0000_t202" style="position:absolute;margin-left:-.05pt;margin-top:3pt;width:589.5pt;height:393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" fillcolor="white [3201]" strokecolor="#2b2421 [3200]" strokeweight="1pt">
                <v:shadow on="t" color="black" opacity="26214f" origin="-.5,-.5" offset=".74836mm,.74836mm"/>
                <v:textbox>
                  <w:txbxContent>
                    <w:p w14:paraId="7FD7BFB2" w14:textId="432E5B7E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Add a new item to the bottom of the Options Menu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and hook up a click handler</w:t>
                      </w:r>
                    </w:p>
                    <w:p w14:paraId="12E202FB" w14:textId="04D86D2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itemId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"CustomMenuItemId"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3991FA5" w14:textId="3053B0B3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sg.utls.OptionsMenu.MenuItem.add(itemId,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"Pre-fill Address"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45FA2DB" w14:textId="16D59129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 itemId).on(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"click"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() {</w:t>
                      </w:r>
                    </w:p>
                    <w:p w14:paraId="03F781F4" w14:textId="02CA2EDE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"#Data_AddressLine1"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"123 Main Street"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494131AD" w14:textId="27D3CD0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"#Data_City"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"Vancouver"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51B90FD" w14:textId="6AB7D2A8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"#Data_StateOrProv"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"British Columbia"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D961D43" w14:textId="487111A5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"#Data_Country"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"Canada"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32ED8E00" w14:textId="12B67BD4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"#Data_ZipOrPostalCode"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"V5X4J8"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5E6D56D0" w14:textId="1707D9D8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"#Data_PhoneNumber"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"604-893-2896"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3A847F9" w14:textId="3229FBC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"#Data_FaxNumber"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"604-629-1184"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09DDF034" w14:textId="3F1D5DE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"#Data_Email"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"testuser@testcompany.com"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254BF14" w14:textId="14F582F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"#Data_WebSite"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"http://www.testcompany.com"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283320FB" w14:textId="5679BC0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  <w:p w14:paraId="4C85184C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2901F0A8" w14:textId="0214F3B5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Insert a new item before the 'Import' options menu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and hook up a click handler</w:t>
                      </w:r>
                    </w:p>
                    <w:p w14:paraId="4A7A16BA" w14:textId="1BE8EF4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targetItemId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"btnOptionImport"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48C6B22A" w14:textId="54FBAB6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itemId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"SetShortName"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9ADD1DF" w14:textId="0FA397D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label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"Set Short 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C591EF7" w14:textId="4B72D164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href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3205EA75" w14:textId="2929DC7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sg.utls.OptionsMenu.MenuItem.insertBefore(targetItemId, itemId, label, href);</w:t>
                      </w:r>
                    </w:p>
                    <w:p w14:paraId="280066BE" w14:textId="4E208C8D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+ itemId).on(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"click"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() {</w:t>
                      </w:r>
                    </w:p>
                    <w:p w14:paraId="32725181" w14:textId="35E72AB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"#Data_ShortName"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"This is the short 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66AD8A77" w14:textId="431B5858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  <w:p w14:paraId="2AA5F7CF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C208E5A" w14:textId="5D265EC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>// Add a new SubMenu to the bottom of the Options Menu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/>
                        </w:rPr>
                        <w:t xml:space="preserve"> and hook up a click handler for first item in SubMenu</w:t>
                      </w:r>
                    </w:p>
                    <w:p w14:paraId="4801D77B" w14:textId="3AE8CD8C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subMenuItems = [</w:t>
                      </w:r>
                    </w:p>
                    <w:p w14:paraId="09B459C9" w14:textId="75C2F10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listItemId: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"btnItem1"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anchorId: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"labelItem1"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label: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"Option 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onClick: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},</w:t>
                      </w:r>
                    </w:p>
                    <w:p w14:paraId="66E52E29" w14:textId="2FE97CA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listItemId: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"btnItem2"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anchorId: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"labelItem2"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label: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"Option 2"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onClick: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},</w:t>
                      </w:r>
                    </w:p>
                    <w:p w14:paraId="0128D94D" w14:textId="16800FA3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{ listItemId: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"btnItem3"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anchorId: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"labelItem3"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label: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"Option 3"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onClick: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},</w:t>
                      </w:r>
                    </w:p>
                    <w:p w14:paraId="172522DC" w14:textId="1A7DB9BC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];</w:t>
                      </w:r>
                    </w:p>
                    <w:p w14:paraId="06B71B22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99891B9" w14:textId="62099C5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"SubMenu1Id"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2D1B4867" w14:textId="135C336A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subMenuLabelId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"SubMenuLabelId1"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0AB55FA7" w14:textId="39972D7F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var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subMenuLabel = 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"Custom Sub Menu"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;</w:t>
                      </w:r>
                    </w:p>
                    <w:p w14:paraId="6B23410A" w14:textId="1BB11FE1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sg.utls.OptionsMenu.SubMenu.add(subMenuId, subMenuLabelId, subMenuLabel, subMenuItems);</w:t>
                      </w:r>
                    </w:p>
                    <w:p w14:paraId="4282FF63" w14:textId="77777777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</w:p>
                    <w:p w14:paraId="368C6264" w14:textId="28F46BC3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"#btnItem1"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).on(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"click"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Pr="00DF023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lang w:val="en-US"/>
                        </w:rPr>
                        <w:t>function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() {</w:t>
                      </w:r>
                    </w:p>
                    <w:p w14:paraId="42A75F9C" w14:textId="35D0F0C0" w:rsidR="00DF0230" w:rsidRPr="00DF0230" w:rsidRDefault="00DF0230" w:rsidP="00DF023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144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$(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"#Data_CustomerName"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).val(</w:t>
                      </w:r>
                      <w:r w:rsidRPr="00DF023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"Customer Name [SET VIA OPTIONMENU]"</w:t>
                      </w: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);</w:t>
                      </w:r>
                    </w:p>
                    <w:p w14:paraId="0EE6B673" w14:textId="58A67B3F" w:rsidR="00F22A43" w:rsidRPr="00DF0230" w:rsidRDefault="00DF0230" w:rsidP="00DF0230">
                      <w:pPr>
                        <w:rPr>
                          <w:sz w:val="18"/>
                          <w:szCs w:val="18"/>
                        </w:rPr>
                      </w:pPr>
                      <w:r w:rsidRPr="00DF023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AF2E2E" w14:textId="2486CE3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1686B7E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C221C36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617F789" w14:textId="7777777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4CAAE3A" w14:textId="1AE7748A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C6E8E4D" w14:textId="6B01DEA5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1C74B64" w14:textId="0F171AD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46DFAA3" w14:textId="390A345A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7874360" w14:textId="273B9207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35DE332" w14:textId="525050D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6E3AB7F3" w14:textId="3E73A79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75F1FB63" w14:textId="0C36C24F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2BC917F5" w14:textId="27605E0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704D21E" w14:textId="0BF84E73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FE65B22" w14:textId="3B8598A4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F3D9A08" w14:textId="6DC739A8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EFBDBCB" w14:textId="6260EBB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B3EAA29" w14:textId="3578244B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D152FCE" w14:textId="1658F179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6D347A68" w14:textId="767FB1E0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BD7D0B8" w14:textId="4E057FE4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8E45FAC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3F3E068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2F49BC8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07C0890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2B3DCC7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7FA82B02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0977D2AF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2E71E54F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8E2C493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6C41FAF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1FB1D0AE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5BE3FFA7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3A8F5E75" w14:textId="77777777" w:rsidR="00F736E4" w:rsidRDefault="00F736E4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</w:p>
    <w:p w14:paraId="4408305C" w14:textId="6C31043D" w:rsidR="00F22A43" w:rsidRDefault="00F22A43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>
        <w:rPr>
          <w:noProof/>
        </w:rPr>
        <w:t xml:space="preserve">The above javascript will alter the OptionsMenu as shown in the following screen shot. </w:t>
      </w:r>
    </w:p>
    <w:p w14:paraId="71F2505C" w14:textId="6DA4C136" w:rsidR="00F22A43" w:rsidRDefault="00CB2369" w:rsidP="00F22A43">
      <w:pPr>
        <w:pStyle w:val="ListParagraph"/>
        <w:autoSpaceDE w:val="0"/>
        <w:autoSpaceDN w:val="0"/>
        <w:adjustRightInd w:val="0"/>
        <w:spacing w:line="240" w:lineRule="auto"/>
        <w:ind w:left="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C6600" wp14:editId="7B9D118C">
                <wp:simplePos x="0" y="0"/>
                <wp:positionH relativeFrom="column">
                  <wp:posOffset>5517515</wp:posOffset>
                </wp:positionH>
                <wp:positionV relativeFrom="paragraph">
                  <wp:posOffset>1553210</wp:posOffset>
                </wp:positionV>
                <wp:extent cx="1771650" cy="441325"/>
                <wp:effectExtent l="0" t="0" r="1905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41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F26F1" id="Rectangle 26" o:spid="_x0000_s1026" style="position:absolute;margin-left:434.45pt;margin-top:122.3pt;width:139.5pt;height:34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3A1A6" wp14:editId="2AB14354">
                <wp:simplePos x="0" y="0"/>
                <wp:positionH relativeFrom="column">
                  <wp:posOffset>6414770</wp:posOffset>
                </wp:positionH>
                <wp:positionV relativeFrom="paragraph">
                  <wp:posOffset>1440815</wp:posOffset>
                </wp:positionV>
                <wp:extent cx="873125" cy="118266"/>
                <wp:effectExtent l="0" t="0" r="2222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18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9582B" id="Rectangle 25" o:spid="_x0000_s1026" style="position:absolute;margin-left:505.1pt;margin-top:113.45pt;width:68.75pt;height: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195417" wp14:editId="66EA8D27">
                <wp:simplePos x="0" y="0"/>
                <wp:positionH relativeFrom="column">
                  <wp:posOffset>6400165</wp:posOffset>
                </wp:positionH>
                <wp:positionV relativeFrom="paragraph">
                  <wp:posOffset>708660</wp:posOffset>
                </wp:positionV>
                <wp:extent cx="873125" cy="142875"/>
                <wp:effectExtent l="0" t="0" r="2222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C72A" id="Rectangle 19" o:spid="_x0000_s1026" style="position:absolute;margin-left:503.95pt;margin-top:55.8pt;width:68.75pt;height:11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16A985" wp14:editId="6BD09CD7">
                <wp:simplePos x="0" y="0"/>
                <wp:positionH relativeFrom="column">
                  <wp:posOffset>6400165</wp:posOffset>
                </wp:positionH>
                <wp:positionV relativeFrom="paragraph">
                  <wp:posOffset>-2540</wp:posOffset>
                </wp:positionV>
                <wp:extent cx="889000" cy="711200"/>
                <wp:effectExtent l="0" t="0" r="635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11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EBA7A" id="Rectangle 52" o:spid="_x0000_s1026" style="position:absolute;margin-left:503.95pt;margin-top:-.2pt;width:70pt;height:5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5B7A6C" wp14:editId="05335FFE">
                <wp:simplePos x="0" y="0"/>
                <wp:positionH relativeFrom="column">
                  <wp:posOffset>7289165</wp:posOffset>
                </wp:positionH>
                <wp:positionV relativeFrom="paragraph">
                  <wp:posOffset>-2540</wp:posOffset>
                </wp:positionV>
                <wp:extent cx="535305" cy="17145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" cy="171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2461C" id="Rectangle 51" o:spid="_x0000_s1026" style="position:absolute;margin-left:573.95pt;margin-top:-.2pt;width:42.15pt;height:1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BB2FF3" wp14:editId="214C2DB3">
                <wp:simplePos x="0" y="0"/>
                <wp:positionH relativeFrom="column">
                  <wp:posOffset>6400164</wp:posOffset>
                </wp:positionH>
                <wp:positionV relativeFrom="paragraph">
                  <wp:posOffset>1711960</wp:posOffset>
                </wp:positionV>
                <wp:extent cx="1424305" cy="279400"/>
                <wp:effectExtent l="0" t="0" r="4445" b="63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279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705F9" id="Rectangle 50" o:spid="_x0000_s1026" style="position:absolute;margin-left:503.95pt;margin-top:134.8pt;width:112.15pt;height:2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51DBEB" wp14:editId="7D57744A">
                <wp:simplePos x="0" y="0"/>
                <wp:positionH relativeFrom="column">
                  <wp:posOffset>5517516</wp:posOffset>
                </wp:positionH>
                <wp:positionV relativeFrom="paragraph">
                  <wp:posOffset>-2540</wp:posOffset>
                </wp:positionV>
                <wp:extent cx="882650" cy="156210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1562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CD11" id="Rectangle 35" o:spid="_x0000_s1026" style="position:absolute;margin-left:434.45pt;margin-top:-.2pt;width:69.5pt;height:12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E316DB" wp14:editId="2F59A531">
                <wp:simplePos x="0" y="0"/>
                <wp:positionH relativeFrom="column">
                  <wp:posOffset>5517514</wp:posOffset>
                </wp:positionH>
                <wp:positionV relativeFrom="paragraph">
                  <wp:posOffset>1991360</wp:posOffset>
                </wp:positionV>
                <wp:extent cx="2306955" cy="3859530"/>
                <wp:effectExtent l="0" t="0" r="0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955" cy="38595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283CF" id="Rectangle 10" o:spid="_x0000_s1026" style="position:absolute;margin-left:434.45pt;margin-top:156.8pt;width:181.65pt;height:303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C7D225" wp14:editId="21DF99D0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5518150" cy="585343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0" cy="5853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4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5388F" id="Rectangle 7" o:spid="_x0000_s1026" style="position:absolute;margin-left:-.05pt;margin-top:-.2pt;width:434.5pt;height:460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" fillcolor="#dcdddb [3209]" stroked="f" strokeweight="2pt">
                <v:fill opacity="28270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7FF9A61" wp14:editId="73D22FFC">
            <wp:extent cx="7825105" cy="585343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25105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A43" w:rsidSect="002E09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2" w:h="12242" w:orient="landscape" w:code="1"/>
      <w:pgMar w:top="1584" w:right="709" w:bottom="1440" w:left="1701" w:header="62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C0E87" w14:textId="77777777" w:rsidR="000139C8" w:rsidRDefault="000139C8" w:rsidP="00713520">
      <w:pPr>
        <w:spacing w:line="240" w:lineRule="auto"/>
      </w:pPr>
      <w:r>
        <w:separator/>
      </w:r>
    </w:p>
    <w:p w14:paraId="37B6439C" w14:textId="77777777" w:rsidR="000139C8" w:rsidRDefault="000139C8"/>
  </w:endnote>
  <w:endnote w:type="continuationSeparator" w:id="0">
    <w:p w14:paraId="20E7923D" w14:textId="77777777" w:rsidR="000139C8" w:rsidRDefault="000139C8" w:rsidP="00713520">
      <w:pPr>
        <w:spacing w:line="240" w:lineRule="auto"/>
      </w:pPr>
      <w:r>
        <w:continuationSeparator/>
      </w:r>
    </w:p>
    <w:p w14:paraId="6EE204ED" w14:textId="77777777" w:rsidR="000139C8" w:rsidRDefault="00013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C41AF" w14:textId="77777777" w:rsidR="006D783D" w:rsidRDefault="006D783D">
    <w:pPr>
      <w:pStyle w:val="Footer"/>
    </w:pPr>
  </w:p>
  <w:p w14:paraId="5890DC3F" w14:textId="77777777" w:rsidR="006D783D" w:rsidRDefault="006D78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9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64"/>
      <w:gridCol w:w="5891"/>
    </w:tblGrid>
    <w:tr w:rsidR="006D783D" w14:paraId="7D3B2219" w14:textId="77777777" w:rsidTr="00856A91">
      <w:tc>
        <w:tcPr>
          <w:tcW w:w="7064" w:type="dxa"/>
          <w:vAlign w:val="bottom"/>
        </w:tcPr>
        <w:p w14:paraId="61AB4C23" w14:textId="18CD5EAE" w:rsidR="006D783D" w:rsidRPr="001872FE" w:rsidRDefault="006D783D" w:rsidP="001B1C12">
          <w:pPr>
            <w:pStyle w:val="SAGEFoo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SAGE_Title  \* MERGEFORMAT </w:instrText>
          </w:r>
          <w:r>
            <w:rPr>
              <w:noProof/>
            </w:rPr>
            <w:fldChar w:fldCharType="separate"/>
          </w:r>
          <w:r w:rsidR="00CB2369">
            <w:rPr>
              <w:noProof/>
            </w:rPr>
            <w:t>Sage 300 Web Screens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</w:t>
          </w:r>
          <w:r>
            <w:t>How to use the OptionsMenu Javascript Component</w:t>
          </w:r>
        </w:p>
      </w:tc>
      <w:tc>
        <w:tcPr>
          <w:tcW w:w="5891" w:type="dxa"/>
          <w:vAlign w:val="bottom"/>
        </w:tcPr>
        <w:sdt>
          <w:sdtPr>
            <w:id w:val="1381826793"/>
            <w:docPartObj>
              <w:docPartGallery w:val="Page Numbers (Top of Page)"/>
              <w:docPartUnique/>
            </w:docPartObj>
          </w:sdtPr>
          <w:sdtEndPr/>
          <w:sdtContent>
            <w:p w14:paraId="0394C44B" w14:textId="77777777" w:rsidR="006D783D" w:rsidRDefault="006D783D" w:rsidP="003C15F8">
              <w:pPr>
                <w:pStyle w:val="SAGEPageNumber"/>
              </w:pPr>
              <w:r>
                <w:t xml:space="preserve">Page </w:t>
              </w:r>
              <w:r>
                <w:rPr>
                  <w:sz w:val="24"/>
                  <w:szCs w:val="24"/>
                </w:rPr>
                <w:fldChar w:fldCharType="begin"/>
              </w:r>
              <w:r>
                <w:instrText xml:space="preserve"> PAGE </w:instrText>
              </w:r>
              <w:r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14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60980367" w14:textId="77777777" w:rsidR="006D783D" w:rsidRDefault="006D783D" w:rsidP="00A6168E">
    <w:pPr>
      <w:pStyle w:val="1pt"/>
      <w:tabs>
        <w:tab w:val="left" w:pos="1695"/>
      </w:tabs>
    </w:pPr>
    <w:r>
      <w:tab/>
    </w:r>
  </w:p>
  <w:p w14:paraId="42C77D08" w14:textId="77777777" w:rsidR="006D783D" w:rsidRDefault="006D783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64"/>
      <w:gridCol w:w="2059"/>
    </w:tblGrid>
    <w:tr w:rsidR="006D783D" w14:paraId="5A7E0418" w14:textId="77777777" w:rsidTr="001D202A">
      <w:tc>
        <w:tcPr>
          <w:tcW w:w="6804" w:type="dxa"/>
          <w:vAlign w:val="bottom"/>
        </w:tcPr>
        <w:p w14:paraId="275A6039" w14:textId="318CB2D1" w:rsidR="006D783D" w:rsidRPr="001872FE" w:rsidRDefault="006D783D" w:rsidP="001E189D">
          <w:pPr>
            <w:pStyle w:val="SAGEFoo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SAGE_Title  \* MERGEFORMAT </w:instrText>
          </w:r>
          <w:r>
            <w:rPr>
              <w:noProof/>
            </w:rPr>
            <w:fldChar w:fldCharType="separate"/>
          </w:r>
          <w:r w:rsidR="00383DE5">
            <w:rPr>
              <w:noProof/>
            </w:rPr>
            <w:t>Sage 300 Web Screens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– 2018.0 Upgrade Instructions</w:t>
          </w:r>
        </w:p>
      </w:tc>
      <w:tc>
        <w:tcPr>
          <w:tcW w:w="1983" w:type="dxa"/>
          <w:vAlign w:val="bottom"/>
        </w:tcPr>
        <w:sdt>
          <w:sdtPr>
            <w:id w:val="-1019382714"/>
            <w:docPartObj>
              <w:docPartGallery w:val="Page Numbers (Top of Page)"/>
              <w:docPartUnique/>
            </w:docPartObj>
          </w:sdtPr>
          <w:sdtEndPr/>
          <w:sdtContent>
            <w:p w14:paraId="512A2FF1" w14:textId="77777777" w:rsidR="006D783D" w:rsidRDefault="006D783D" w:rsidP="00A6168E">
              <w:pPr>
                <w:pStyle w:val="SAGEPageNumber"/>
              </w:pPr>
              <w:r>
                <w:t xml:space="preserve">Page </w:t>
              </w:r>
              <w:r>
                <w:rPr>
                  <w:sz w:val="24"/>
                  <w:szCs w:val="24"/>
                </w:rPr>
                <w:fldChar w:fldCharType="begin"/>
              </w:r>
              <w:r>
                <w:instrText xml:space="preserve"> PAGE </w:instrText>
              </w:r>
              <w:r>
                <w:rPr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sz w:val="24"/>
                  <w:szCs w:val="24"/>
                </w:rPr>
                <w:fldChar w:fldCharType="end"/>
              </w:r>
              <w:r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rPr>
                  <w:noProof/>
                </w:rPr>
                <w:t>19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2F6FFADD" w14:textId="77777777" w:rsidR="006D783D" w:rsidRDefault="006D7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A77A5" w14:textId="77777777" w:rsidR="000139C8" w:rsidRDefault="000139C8" w:rsidP="00713520">
      <w:pPr>
        <w:spacing w:line="240" w:lineRule="auto"/>
      </w:pPr>
    </w:p>
    <w:p w14:paraId="362CDFA4" w14:textId="77777777" w:rsidR="000139C8" w:rsidRDefault="000139C8"/>
  </w:footnote>
  <w:footnote w:type="continuationSeparator" w:id="0">
    <w:p w14:paraId="0EC7A14F" w14:textId="77777777" w:rsidR="000139C8" w:rsidRDefault="000139C8" w:rsidP="00713520">
      <w:pPr>
        <w:spacing w:line="240" w:lineRule="auto"/>
      </w:pPr>
    </w:p>
    <w:p w14:paraId="1B840348" w14:textId="77777777" w:rsidR="000139C8" w:rsidRDefault="000139C8"/>
  </w:footnote>
  <w:footnote w:type="continuationNotice" w:id="1">
    <w:p w14:paraId="3F0FE5E4" w14:textId="77777777" w:rsidR="000139C8" w:rsidRDefault="000139C8">
      <w:pPr>
        <w:spacing w:line="240" w:lineRule="auto"/>
      </w:pPr>
    </w:p>
    <w:p w14:paraId="5FF33CEF" w14:textId="77777777" w:rsidR="000139C8" w:rsidRDefault="00013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0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45"/>
    </w:tblGrid>
    <w:tr w:rsidR="006D783D" w14:paraId="592F6A03" w14:textId="77777777" w:rsidTr="00B12FF8">
      <w:trPr>
        <w:trHeight w:val="710"/>
      </w:trPr>
      <w:tc>
        <w:tcPr>
          <w:tcW w:w="13045" w:type="dxa"/>
        </w:tcPr>
        <w:p w14:paraId="38636BE8" w14:textId="1605D7AA" w:rsidR="006D783D" w:rsidRDefault="006D783D" w:rsidP="00B12FF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792F453C" wp14:editId="7234CEED">
                <wp:extent cx="641445" cy="641445"/>
                <wp:effectExtent l="0" t="0" r="6350" b="6350"/>
                <wp:docPr id="28" name="Picture 28" descr="A picture containing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 descr="A picture containing 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829" cy="659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517CE2" w14:textId="60FA0FF5" w:rsidR="006D783D" w:rsidRDefault="006D783D" w:rsidP="0015531F">
    <w:pPr>
      <w:pStyle w:val="Header"/>
    </w:pPr>
  </w:p>
  <w:p w14:paraId="1A30D6D3" w14:textId="77777777" w:rsidR="006D783D" w:rsidRDefault="006D78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68E8B" w14:textId="77777777" w:rsidR="006D783D" w:rsidRDefault="006D783D">
    <w:pPr>
      <w:pStyle w:val="Header"/>
    </w:pPr>
  </w:p>
  <w:p w14:paraId="7CF74A67" w14:textId="77777777" w:rsidR="006D783D" w:rsidRDefault="006D78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E339F" w14:textId="77777777" w:rsidR="006D783D" w:rsidRPr="00D17D64" w:rsidRDefault="006D783D" w:rsidP="00D17D6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CB0B5" w14:textId="77777777" w:rsidR="006D783D" w:rsidRDefault="006D7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20.5pt;height:20.5pt" o:bullet="t">
        <v:imagedata r:id="rId1" o:title="clip_image001"/>
      </v:shape>
    </w:pict>
  </w:numPicBullet>
  <w:abstractNum w:abstractNumId="0" w15:restartNumberingAfterBreak="0">
    <w:nsid w:val="FFFFFF7C"/>
    <w:multiLevelType w:val="singleLevel"/>
    <w:tmpl w:val="A59A9F3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D2260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382E2B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FC873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442A66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BA1C2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5D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1AF55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C8C3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D295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E588B"/>
    <w:multiLevelType w:val="hybridMultilevel"/>
    <w:tmpl w:val="D9A2BC7E"/>
    <w:lvl w:ilvl="0" w:tplc="73029F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0B58F3"/>
    <w:multiLevelType w:val="multilevel"/>
    <w:tmpl w:val="B69E69B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2B2421" w:themeColor="text1"/>
      </w:rPr>
    </w:lvl>
    <w:lvl w:ilvl="2">
      <w:start w:val="1"/>
      <w:numFmt w:val="bullet"/>
      <w:lvlText w:val=""/>
      <w:lvlJc w:val="left"/>
      <w:pPr>
        <w:tabs>
          <w:tab w:val="num" w:pos="1020"/>
        </w:tabs>
        <w:ind w:left="1020" w:hanging="340"/>
      </w:pPr>
      <w:rPr>
        <w:rFonts w:ascii="Symbol" w:hAnsi="Symbol" w:hint="default"/>
        <w:color w:val="2B2421" w:themeColor="text1"/>
      </w:rPr>
    </w:lvl>
    <w:lvl w:ilvl="3">
      <w:start w:val="1"/>
      <w:numFmt w:val="bullet"/>
      <w:lvlText w:val=""/>
      <w:lvlJc w:val="left"/>
      <w:pPr>
        <w:tabs>
          <w:tab w:val="num" w:pos="1360"/>
        </w:tabs>
        <w:ind w:left="1360" w:hanging="340"/>
      </w:pPr>
      <w:rPr>
        <w:rFonts w:ascii="Symbol" w:hAnsi="Symbol" w:hint="default"/>
        <w:color w:val="2B2421" w:themeColor="text1"/>
      </w:rPr>
    </w:lvl>
    <w:lvl w:ilvl="4">
      <w:start w:val="1"/>
      <w:numFmt w:val="bullet"/>
      <w:lvlText w:val=""/>
      <w:lvlJc w:val="left"/>
      <w:pPr>
        <w:tabs>
          <w:tab w:val="num" w:pos="1700"/>
        </w:tabs>
        <w:ind w:left="1700" w:hanging="340"/>
      </w:pPr>
      <w:rPr>
        <w:rFonts w:ascii="Symbol" w:hAnsi="Symbol" w:hint="default"/>
        <w:color w:val="2B2421" w:themeColor="text1"/>
      </w:rPr>
    </w:lvl>
    <w:lvl w:ilvl="5">
      <w:start w:val="1"/>
      <w:numFmt w:val="bullet"/>
      <w:lvlText w:val=""/>
      <w:lvlJc w:val="left"/>
      <w:pPr>
        <w:tabs>
          <w:tab w:val="num" w:pos="2040"/>
        </w:tabs>
        <w:ind w:left="2040" w:hanging="340"/>
      </w:pPr>
      <w:rPr>
        <w:rFonts w:ascii="Symbol" w:hAnsi="Symbol" w:hint="default"/>
        <w:color w:val="2B2421" w:themeColor="text1"/>
      </w:rPr>
    </w:lvl>
    <w:lvl w:ilvl="6">
      <w:start w:val="1"/>
      <w:numFmt w:val="bullet"/>
      <w:lvlText w:val=""/>
      <w:lvlJc w:val="left"/>
      <w:pPr>
        <w:tabs>
          <w:tab w:val="num" w:pos="2380"/>
        </w:tabs>
        <w:ind w:left="2380" w:hanging="340"/>
      </w:pPr>
      <w:rPr>
        <w:rFonts w:ascii="Symbol" w:hAnsi="Symbol" w:hint="default"/>
        <w:color w:val="2B2421" w:themeColor="text1"/>
      </w:rPr>
    </w:lvl>
    <w:lvl w:ilvl="7">
      <w:start w:val="1"/>
      <w:numFmt w:val="bullet"/>
      <w:lvlText w:val=""/>
      <w:lvlJc w:val="left"/>
      <w:pPr>
        <w:tabs>
          <w:tab w:val="num" w:pos="2720"/>
        </w:tabs>
        <w:ind w:left="2720" w:hanging="340"/>
      </w:pPr>
      <w:rPr>
        <w:rFonts w:ascii="Symbol" w:hAnsi="Symbol" w:hint="default"/>
        <w:color w:val="2B2421" w:themeColor="text1"/>
      </w:rPr>
    </w:lvl>
    <w:lvl w:ilvl="8">
      <w:start w:val="1"/>
      <w:numFmt w:val="bullet"/>
      <w:lvlText w:val=""/>
      <w:lvlJc w:val="left"/>
      <w:pPr>
        <w:tabs>
          <w:tab w:val="num" w:pos="3060"/>
        </w:tabs>
        <w:ind w:left="3060" w:hanging="340"/>
      </w:pPr>
      <w:rPr>
        <w:rFonts w:ascii="Symbol" w:hAnsi="Symbol" w:hint="default"/>
        <w:color w:val="2B2421" w:themeColor="text1"/>
      </w:rPr>
    </w:lvl>
  </w:abstractNum>
  <w:abstractNum w:abstractNumId="12" w15:restartNumberingAfterBreak="0">
    <w:nsid w:val="08D32774"/>
    <w:multiLevelType w:val="multilevel"/>
    <w:tmpl w:val="97B689E8"/>
    <w:styleLink w:val="ListTableBullets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  <w:sz w:val="21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tabs>
          <w:tab w:val="num" w:pos="1531"/>
        </w:tabs>
        <w:ind w:left="1531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tabs>
          <w:tab w:val="num" w:pos="1814"/>
        </w:tabs>
        <w:ind w:left="1814" w:hanging="283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tabs>
          <w:tab w:val="num" w:pos="2098"/>
        </w:tabs>
        <w:ind w:left="209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tabs>
          <w:tab w:val="num" w:pos="2381"/>
        </w:tabs>
        <w:ind w:left="2381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tabs>
          <w:tab w:val="num" w:pos="2665"/>
        </w:tabs>
        <w:ind w:left="2665" w:hanging="284"/>
      </w:pPr>
      <w:rPr>
        <w:rFonts w:ascii="Symbol" w:hAnsi="Symbol" w:hint="default"/>
        <w:color w:val="auto"/>
      </w:rPr>
    </w:lvl>
  </w:abstractNum>
  <w:abstractNum w:abstractNumId="13" w15:restartNumberingAfterBreak="0">
    <w:nsid w:val="0CCD4BE8"/>
    <w:multiLevelType w:val="hybridMultilevel"/>
    <w:tmpl w:val="027CBDE2"/>
    <w:lvl w:ilvl="0" w:tplc="FC90D3CC">
      <w:start w:val="1"/>
      <w:numFmt w:val="bullet"/>
      <w:pStyle w:val="SAGEBullet3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440B63"/>
    <w:multiLevelType w:val="hybridMultilevel"/>
    <w:tmpl w:val="9C4A3AC4"/>
    <w:lvl w:ilvl="0" w:tplc="D6BA4586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9071B1"/>
    <w:multiLevelType w:val="hybridMultilevel"/>
    <w:tmpl w:val="41A4B602"/>
    <w:lvl w:ilvl="0" w:tplc="3B4E71E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4254C"/>
    <w:multiLevelType w:val="hybridMultilevel"/>
    <w:tmpl w:val="1DE4FDF0"/>
    <w:lvl w:ilvl="0" w:tplc="B32C4792">
      <w:start w:val="1"/>
      <w:numFmt w:val="bullet"/>
      <w:pStyle w:val="SAGEChecklis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C34F4A"/>
    <w:multiLevelType w:val="hybridMultilevel"/>
    <w:tmpl w:val="1C2E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F59C8"/>
    <w:multiLevelType w:val="hybridMultilevel"/>
    <w:tmpl w:val="446C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D6700"/>
    <w:multiLevelType w:val="multilevel"/>
    <w:tmpl w:val="F34A106A"/>
    <w:styleLink w:val="ListHeadings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2E3456" w:themeColor="text2"/>
        <w:sz w:val="38"/>
        <w:u w:val="none" w:color="2E3456" w:themeColor="text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34B233"/>
        <w:sz w:val="21"/>
      </w:rPr>
    </w:lvl>
    <w:lvl w:ilvl="3">
      <w:start w:val="1"/>
      <w:numFmt w:val="lowerLetter"/>
      <w:lvlText w:val="%1.%2.%3(%4)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2B2421" w:themeColor="text1"/>
        <w:sz w:val="21"/>
      </w:rPr>
    </w:lvl>
    <w:lvl w:ilvl="4">
      <w:start w:val="1"/>
      <w:numFmt w:val="lowerLetter"/>
      <w:lvlText w:val="(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0" w15:restartNumberingAfterBreak="0">
    <w:nsid w:val="39041548"/>
    <w:multiLevelType w:val="hybridMultilevel"/>
    <w:tmpl w:val="34A86392"/>
    <w:lvl w:ilvl="0" w:tplc="0CA8056A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62ABC"/>
    <w:multiLevelType w:val="multilevel"/>
    <w:tmpl w:val="2E6C6DA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3BCF329B"/>
    <w:multiLevelType w:val="hybridMultilevel"/>
    <w:tmpl w:val="2F7029D4"/>
    <w:lvl w:ilvl="0" w:tplc="38825E9E">
      <w:start w:val="1"/>
      <w:numFmt w:val="bullet"/>
      <w:lvlText w:val=""/>
      <w:lvlPicBulletId w:val="0"/>
      <w:lvlJc w:val="left"/>
      <w:pPr>
        <w:tabs>
          <w:tab w:val="num" w:pos="710"/>
        </w:tabs>
        <w:ind w:left="0" w:firstLine="0"/>
      </w:pPr>
      <w:rPr>
        <w:rFonts w:ascii="Symbol" w:hAnsi="Symbol" w:hint="default"/>
        <w:color w:val="auto"/>
      </w:rPr>
    </w:lvl>
    <w:lvl w:ilvl="1" w:tplc="55F05008">
      <w:start w:val="1"/>
      <w:numFmt w:val="bullet"/>
      <w:pStyle w:val="QuestionNiv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915CFE2C">
      <w:start w:val="1"/>
      <w:numFmt w:val="bullet"/>
      <w:pStyle w:val="QuestionNiv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0CB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EC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687859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C8B4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643F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E47045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F0DC5"/>
    <w:multiLevelType w:val="multilevel"/>
    <w:tmpl w:val="DF5C4BBA"/>
    <w:styleLink w:val="SAGEListStyle"/>
    <w:lvl w:ilvl="0">
      <w:start w:val="1"/>
      <w:numFmt w:val="decimal"/>
      <w:pStyle w:val="SAGE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AGEHeading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SAGEHeading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6">
      <w:start w:val="1"/>
      <w:numFmt w:val="decimal"/>
      <w:lvlText w:val="%7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7">
      <w:start w:val="1"/>
      <w:numFmt w:val="decimal"/>
      <w:lvlText w:val="%8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8">
      <w:start w:val="1"/>
      <w:numFmt w:val="decimal"/>
      <w:lvlText w:val="%9"/>
      <w:lvlJc w:val="left"/>
      <w:pPr>
        <w:tabs>
          <w:tab w:val="num" w:pos="737"/>
        </w:tabs>
        <w:ind w:left="737" w:hanging="737"/>
      </w:pPr>
      <w:rPr>
        <w:rFonts w:hint="default"/>
      </w:rPr>
    </w:lvl>
  </w:abstractNum>
  <w:abstractNum w:abstractNumId="24" w15:restartNumberingAfterBreak="0">
    <w:nsid w:val="417C6B6C"/>
    <w:multiLevelType w:val="hybridMultilevel"/>
    <w:tmpl w:val="76C0149C"/>
    <w:lvl w:ilvl="0" w:tplc="5D607EF2">
      <w:start w:val="1"/>
      <w:numFmt w:val="decimal"/>
      <w:pStyle w:val="SAGENumberedList"/>
      <w:lvlText w:val="%1."/>
      <w:lvlJc w:val="left"/>
      <w:pPr>
        <w:ind w:left="484" w:hanging="340"/>
      </w:pPr>
      <w:rPr>
        <w:rFonts w:hint="default"/>
        <w:i w:val="0"/>
      </w:rPr>
    </w:lvl>
    <w:lvl w:ilvl="1" w:tplc="CA0CB690">
      <w:start w:val="1"/>
      <w:numFmt w:val="lowerLetter"/>
      <w:pStyle w:val="SageNumberedList2"/>
      <w:lvlText w:val="%2."/>
      <w:lvlJc w:val="left"/>
      <w:pPr>
        <w:ind w:left="1584" w:hanging="360"/>
      </w:pPr>
    </w:lvl>
    <w:lvl w:ilvl="2" w:tplc="732013F0">
      <w:start w:val="1"/>
      <w:numFmt w:val="lowerRoman"/>
      <w:pStyle w:val="SAGENumberedList3"/>
      <w:lvlText w:val="%3."/>
      <w:lvlJc w:val="right"/>
      <w:pPr>
        <w:ind w:left="2304" w:hanging="180"/>
      </w:pPr>
    </w:lvl>
    <w:lvl w:ilvl="3" w:tplc="0809000F">
      <w:start w:val="1"/>
      <w:numFmt w:val="decimal"/>
      <w:lvlText w:val="%4."/>
      <w:lvlJc w:val="left"/>
      <w:pPr>
        <w:ind w:left="3024" w:hanging="360"/>
      </w:pPr>
    </w:lvl>
    <w:lvl w:ilvl="4" w:tplc="08090019" w:tentative="1">
      <w:start w:val="1"/>
      <w:numFmt w:val="lowerLetter"/>
      <w:lvlText w:val="%5."/>
      <w:lvlJc w:val="left"/>
      <w:pPr>
        <w:ind w:left="3744" w:hanging="360"/>
      </w:pPr>
    </w:lvl>
    <w:lvl w:ilvl="5" w:tplc="0809001B" w:tentative="1">
      <w:start w:val="1"/>
      <w:numFmt w:val="lowerRoman"/>
      <w:lvlText w:val="%6."/>
      <w:lvlJc w:val="right"/>
      <w:pPr>
        <w:ind w:left="4464" w:hanging="180"/>
      </w:pPr>
    </w:lvl>
    <w:lvl w:ilvl="6" w:tplc="0809000F" w:tentative="1">
      <w:start w:val="1"/>
      <w:numFmt w:val="decimal"/>
      <w:lvlText w:val="%7."/>
      <w:lvlJc w:val="left"/>
      <w:pPr>
        <w:ind w:left="5184" w:hanging="360"/>
      </w:pPr>
    </w:lvl>
    <w:lvl w:ilvl="7" w:tplc="08090019" w:tentative="1">
      <w:start w:val="1"/>
      <w:numFmt w:val="lowerLetter"/>
      <w:lvlText w:val="%8."/>
      <w:lvlJc w:val="left"/>
      <w:pPr>
        <w:ind w:left="5904" w:hanging="360"/>
      </w:pPr>
    </w:lvl>
    <w:lvl w:ilvl="8" w:tplc="08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5" w15:restartNumberingAfterBreak="0">
    <w:nsid w:val="452141E2"/>
    <w:multiLevelType w:val="hybridMultilevel"/>
    <w:tmpl w:val="72E41D80"/>
    <w:lvl w:ilvl="0" w:tplc="A8B81184">
      <w:start w:val="1"/>
      <w:numFmt w:val="bullet"/>
      <w:pStyle w:val="SAGEBullet2"/>
      <w:lvlText w:val="o"/>
      <w:lvlJc w:val="left"/>
      <w:pPr>
        <w:ind w:left="700" w:hanging="360"/>
      </w:pPr>
      <w:rPr>
        <w:rFonts w:ascii="Courier New" w:hAnsi="Courier New" w:cs="Courier New" w:hint="default"/>
      </w:rPr>
    </w:lvl>
    <w:lvl w:ilvl="1" w:tplc="F2B23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0299D"/>
    <w:multiLevelType w:val="hybridMultilevel"/>
    <w:tmpl w:val="324E5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146970"/>
    <w:multiLevelType w:val="hybridMultilevel"/>
    <w:tmpl w:val="92F65D64"/>
    <w:lvl w:ilvl="0" w:tplc="F1365956">
      <w:numFmt w:val="bullet"/>
      <w:lvlText w:val=""/>
      <w:lvlJc w:val="left"/>
      <w:pPr>
        <w:ind w:left="360" w:hanging="360"/>
      </w:pPr>
      <w:rPr>
        <w:rFonts w:ascii="Symbol" w:eastAsia="SimSun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B019B2"/>
    <w:multiLevelType w:val="hybridMultilevel"/>
    <w:tmpl w:val="9AD8E5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1A5A7D"/>
    <w:multiLevelType w:val="hybridMultilevel"/>
    <w:tmpl w:val="1C2E8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644A5F"/>
    <w:multiLevelType w:val="hybridMultilevel"/>
    <w:tmpl w:val="A1F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B46B7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3E7F78"/>
    <w:multiLevelType w:val="hybridMultilevel"/>
    <w:tmpl w:val="A1F84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1771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5F63C88"/>
    <w:multiLevelType w:val="hybridMultilevel"/>
    <w:tmpl w:val="EC38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850F02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35"/>
  </w:num>
  <w:num w:numId="5">
    <w:abstractNumId w:val="33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4"/>
  </w:num>
  <w:num w:numId="18">
    <w:abstractNumId w:val="22"/>
  </w:num>
  <w:num w:numId="19">
    <w:abstractNumId w:val="25"/>
  </w:num>
  <w:num w:numId="20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25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2897"/>
          </w:tabs>
          <w:ind w:left="2897" w:hanging="737"/>
        </w:pPr>
        <w:rPr>
          <w:rFonts w:hint="default"/>
        </w:rPr>
      </w:lvl>
    </w:lvlOverride>
  </w:num>
  <w:num w:numId="21">
    <w:abstractNumId w:val="23"/>
  </w:num>
  <w:num w:numId="22">
    <w:abstractNumId w:val="16"/>
  </w:num>
  <w:num w:numId="23">
    <w:abstractNumId w:val="13"/>
  </w:num>
  <w:num w:numId="24">
    <w:abstractNumId w:val="21"/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24"/>
    <w:lvlOverride w:ilvl="0">
      <w:startOverride w:val="1"/>
    </w:lvlOverride>
  </w:num>
  <w:num w:numId="29">
    <w:abstractNumId w:val="17"/>
  </w:num>
  <w:num w:numId="30">
    <w:abstractNumId w:val="29"/>
  </w:num>
  <w:num w:numId="31">
    <w:abstractNumId w:val="10"/>
  </w:num>
  <w:num w:numId="32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2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3">
    <w:abstractNumId w:val="15"/>
  </w:num>
  <w:num w:numId="34">
    <w:abstractNumId w:val="24"/>
    <w:lvlOverride w:ilvl="0">
      <w:startOverride w:val="1"/>
    </w:lvlOverride>
  </w:num>
  <w:num w:numId="35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459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6677"/>
          </w:tabs>
          <w:ind w:left="667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36">
    <w:abstractNumId w:val="26"/>
  </w:num>
  <w:num w:numId="37">
    <w:abstractNumId w:val="34"/>
  </w:num>
  <w:num w:numId="38">
    <w:abstractNumId w:val="28"/>
  </w:num>
  <w:num w:numId="39">
    <w:abstractNumId w:val="23"/>
    <w:lvlOverride w:ilvl="0">
      <w:lvl w:ilvl="0">
        <w:start w:val="1"/>
        <w:numFmt w:val="decimal"/>
        <w:pStyle w:val="SAGE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AGEHeading2"/>
        <w:lvlText w:val="%1.%2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2">
      <w:lvl w:ilvl="2">
        <w:start w:val="1"/>
        <w:numFmt w:val="decimal"/>
        <w:pStyle w:val="SAGEHeading3"/>
        <w:lvlText w:val="%1.%2.%3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3">
      <w:lvl w:ilvl="3">
        <w:start w:val="1"/>
        <w:numFmt w:val="decimal"/>
        <w:lvlText w:val="%4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4">
      <w:lvl w:ilvl="4">
        <w:start w:val="1"/>
        <w:numFmt w:val="decimal"/>
        <w:lvlText w:val="%5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5">
      <w:lvl w:ilvl="5">
        <w:start w:val="1"/>
        <w:numFmt w:val="decimal"/>
        <w:lvlText w:val="%6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6">
      <w:lvl w:ilvl="6">
        <w:start w:val="1"/>
        <w:numFmt w:val="decimal"/>
        <w:lvlText w:val="%7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7">
      <w:lvl w:ilvl="7">
        <w:start w:val="1"/>
        <w:numFmt w:val="decimal"/>
        <w:lvlText w:val="%8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  <w:lvlOverride w:ilvl="8">
      <w:lvl w:ilvl="8">
        <w:start w:val="1"/>
        <w:numFmt w:val="decimal"/>
        <w:lvlText w:val="%9"/>
        <w:lvlJc w:val="left"/>
        <w:pPr>
          <w:tabs>
            <w:tab w:val="num" w:pos="737"/>
          </w:tabs>
          <w:ind w:left="737" w:hanging="737"/>
        </w:pPr>
        <w:rPr>
          <w:rFonts w:hint="default"/>
        </w:rPr>
      </w:lvl>
    </w:lvlOverride>
  </w:num>
  <w:num w:numId="40">
    <w:abstractNumId w:val="18"/>
  </w:num>
  <w:num w:numId="41">
    <w:abstractNumId w:val="27"/>
  </w:num>
  <w:num w:numId="42">
    <w:abstractNumId w:val="20"/>
  </w:num>
  <w:num w:numId="43">
    <w:abstractNumId w:val="14"/>
  </w:num>
  <w:num w:numId="44">
    <w:abstractNumId w:val="30"/>
  </w:num>
  <w:num w:numId="45">
    <w:abstractNumId w:val="3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68B"/>
    <w:rsid w:val="0000021C"/>
    <w:rsid w:val="00001077"/>
    <w:rsid w:val="00001F20"/>
    <w:rsid w:val="00001F84"/>
    <w:rsid w:val="00002932"/>
    <w:rsid w:val="0000396C"/>
    <w:rsid w:val="00004D7E"/>
    <w:rsid w:val="000130CC"/>
    <w:rsid w:val="000139C8"/>
    <w:rsid w:val="00013FF0"/>
    <w:rsid w:val="00014516"/>
    <w:rsid w:val="000149B9"/>
    <w:rsid w:val="00014BBA"/>
    <w:rsid w:val="00015850"/>
    <w:rsid w:val="00015884"/>
    <w:rsid w:val="000161F8"/>
    <w:rsid w:val="0001662C"/>
    <w:rsid w:val="0001756A"/>
    <w:rsid w:val="000175A5"/>
    <w:rsid w:val="000201D2"/>
    <w:rsid w:val="00023030"/>
    <w:rsid w:val="00024655"/>
    <w:rsid w:val="00024FA8"/>
    <w:rsid w:val="00026245"/>
    <w:rsid w:val="00026556"/>
    <w:rsid w:val="00026E2D"/>
    <w:rsid w:val="00027CE9"/>
    <w:rsid w:val="00027FEF"/>
    <w:rsid w:val="00032897"/>
    <w:rsid w:val="000347FA"/>
    <w:rsid w:val="0003598D"/>
    <w:rsid w:val="000373BC"/>
    <w:rsid w:val="00037470"/>
    <w:rsid w:val="0004068B"/>
    <w:rsid w:val="000408D3"/>
    <w:rsid w:val="00042E61"/>
    <w:rsid w:val="0004427B"/>
    <w:rsid w:val="00044C65"/>
    <w:rsid w:val="00045837"/>
    <w:rsid w:val="00046310"/>
    <w:rsid w:val="00046957"/>
    <w:rsid w:val="00050A70"/>
    <w:rsid w:val="0005127C"/>
    <w:rsid w:val="00052475"/>
    <w:rsid w:val="00053262"/>
    <w:rsid w:val="00053DCB"/>
    <w:rsid w:val="000545EE"/>
    <w:rsid w:val="000546D6"/>
    <w:rsid w:val="0005491F"/>
    <w:rsid w:val="00056058"/>
    <w:rsid w:val="00057A33"/>
    <w:rsid w:val="00063553"/>
    <w:rsid w:val="000638C6"/>
    <w:rsid w:val="00063C74"/>
    <w:rsid w:val="00064E11"/>
    <w:rsid w:val="00065734"/>
    <w:rsid w:val="00066DF2"/>
    <w:rsid w:val="00066E48"/>
    <w:rsid w:val="000679E7"/>
    <w:rsid w:val="00070048"/>
    <w:rsid w:val="000725C4"/>
    <w:rsid w:val="000745CE"/>
    <w:rsid w:val="00077419"/>
    <w:rsid w:val="00077DA1"/>
    <w:rsid w:val="00083958"/>
    <w:rsid w:val="00083991"/>
    <w:rsid w:val="000849C5"/>
    <w:rsid w:val="0008570D"/>
    <w:rsid w:val="00091ED2"/>
    <w:rsid w:val="0009243D"/>
    <w:rsid w:val="00094F2F"/>
    <w:rsid w:val="00095728"/>
    <w:rsid w:val="00095E82"/>
    <w:rsid w:val="00096EF5"/>
    <w:rsid w:val="000A0E76"/>
    <w:rsid w:val="000A2AC5"/>
    <w:rsid w:val="000A2E79"/>
    <w:rsid w:val="000A5542"/>
    <w:rsid w:val="000A7D67"/>
    <w:rsid w:val="000B12CF"/>
    <w:rsid w:val="000B1D83"/>
    <w:rsid w:val="000B2C0A"/>
    <w:rsid w:val="000B4028"/>
    <w:rsid w:val="000B45D0"/>
    <w:rsid w:val="000B4944"/>
    <w:rsid w:val="000B6248"/>
    <w:rsid w:val="000B6A5E"/>
    <w:rsid w:val="000B70FE"/>
    <w:rsid w:val="000C2074"/>
    <w:rsid w:val="000C24DA"/>
    <w:rsid w:val="000C31EA"/>
    <w:rsid w:val="000C395A"/>
    <w:rsid w:val="000C3ACD"/>
    <w:rsid w:val="000C5370"/>
    <w:rsid w:val="000C7FFA"/>
    <w:rsid w:val="000D1162"/>
    <w:rsid w:val="000D170F"/>
    <w:rsid w:val="000D184D"/>
    <w:rsid w:val="000D188A"/>
    <w:rsid w:val="000D352D"/>
    <w:rsid w:val="000D3635"/>
    <w:rsid w:val="000D3EC7"/>
    <w:rsid w:val="000D42B1"/>
    <w:rsid w:val="000D68A6"/>
    <w:rsid w:val="000E0185"/>
    <w:rsid w:val="000E01D1"/>
    <w:rsid w:val="000E0F04"/>
    <w:rsid w:val="000E248A"/>
    <w:rsid w:val="000E2D3D"/>
    <w:rsid w:val="000E600D"/>
    <w:rsid w:val="000E62B9"/>
    <w:rsid w:val="000E72E5"/>
    <w:rsid w:val="000F24E6"/>
    <w:rsid w:val="000F3C3D"/>
    <w:rsid w:val="001016F3"/>
    <w:rsid w:val="00101BBF"/>
    <w:rsid w:val="0010391F"/>
    <w:rsid w:val="00106EF1"/>
    <w:rsid w:val="0010735A"/>
    <w:rsid w:val="00107896"/>
    <w:rsid w:val="00111126"/>
    <w:rsid w:val="00111F8F"/>
    <w:rsid w:val="00113D57"/>
    <w:rsid w:val="00114141"/>
    <w:rsid w:val="001154B7"/>
    <w:rsid w:val="0011715D"/>
    <w:rsid w:val="00117B53"/>
    <w:rsid w:val="0012103D"/>
    <w:rsid w:val="001225C6"/>
    <w:rsid w:val="00122642"/>
    <w:rsid w:val="00124804"/>
    <w:rsid w:val="00125311"/>
    <w:rsid w:val="00125FCE"/>
    <w:rsid w:val="001266B2"/>
    <w:rsid w:val="0012795B"/>
    <w:rsid w:val="00130D4C"/>
    <w:rsid w:val="00130E02"/>
    <w:rsid w:val="001324B7"/>
    <w:rsid w:val="001363F2"/>
    <w:rsid w:val="00140BE2"/>
    <w:rsid w:val="00140E26"/>
    <w:rsid w:val="001419D9"/>
    <w:rsid w:val="00141FA0"/>
    <w:rsid w:val="00142BD0"/>
    <w:rsid w:val="00144481"/>
    <w:rsid w:val="00144CCC"/>
    <w:rsid w:val="00147242"/>
    <w:rsid w:val="0015079C"/>
    <w:rsid w:val="00151702"/>
    <w:rsid w:val="00151D31"/>
    <w:rsid w:val="001531BF"/>
    <w:rsid w:val="0015353F"/>
    <w:rsid w:val="00153E5B"/>
    <w:rsid w:val="0015531F"/>
    <w:rsid w:val="00156255"/>
    <w:rsid w:val="00156D0F"/>
    <w:rsid w:val="00157D72"/>
    <w:rsid w:val="00163518"/>
    <w:rsid w:val="00163DB2"/>
    <w:rsid w:val="00167BBE"/>
    <w:rsid w:val="00170CCE"/>
    <w:rsid w:val="00170F6A"/>
    <w:rsid w:val="001724B0"/>
    <w:rsid w:val="00173B13"/>
    <w:rsid w:val="00174D71"/>
    <w:rsid w:val="00174EAA"/>
    <w:rsid w:val="00177501"/>
    <w:rsid w:val="0017782A"/>
    <w:rsid w:val="00181AAF"/>
    <w:rsid w:val="00181BDB"/>
    <w:rsid w:val="00185885"/>
    <w:rsid w:val="0018615B"/>
    <w:rsid w:val="001864C8"/>
    <w:rsid w:val="00186840"/>
    <w:rsid w:val="00186A8B"/>
    <w:rsid w:val="001872FE"/>
    <w:rsid w:val="001905CD"/>
    <w:rsid w:val="00190AC9"/>
    <w:rsid w:val="00193305"/>
    <w:rsid w:val="0019336D"/>
    <w:rsid w:val="00193B84"/>
    <w:rsid w:val="00194B1C"/>
    <w:rsid w:val="00194DDA"/>
    <w:rsid w:val="00195C89"/>
    <w:rsid w:val="001967BA"/>
    <w:rsid w:val="001977F6"/>
    <w:rsid w:val="001A29FF"/>
    <w:rsid w:val="001A2E80"/>
    <w:rsid w:val="001A3046"/>
    <w:rsid w:val="001A3E14"/>
    <w:rsid w:val="001B126D"/>
    <w:rsid w:val="001B1834"/>
    <w:rsid w:val="001B1B5E"/>
    <w:rsid w:val="001B1C12"/>
    <w:rsid w:val="001B1E5C"/>
    <w:rsid w:val="001B2D1D"/>
    <w:rsid w:val="001B4BA4"/>
    <w:rsid w:val="001B4D30"/>
    <w:rsid w:val="001B5503"/>
    <w:rsid w:val="001B7C7F"/>
    <w:rsid w:val="001C3ACA"/>
    <w:rsid w:val="001C3B82"/>
    <w:rsid w:val="001C3C72"/>
    <w:rsid w:val="001C535E"/>
    <w:rsid w:val="001C606F"/>
    <w:rsid w:val="001D0AF4"/>
    <w:rsid w:val="001D0F1B"/>
    <w:rsid w:val="001D120E"/>
    <w:rsid w:val="001D1827"/>
    <w:rsid w:val="001D202A"/>
    <w:rsid w:val="001D2692"/>
    <w:rsid w:val="001D2785"/>
    <w:rsid w:val="001D40C7"/>
    <w:rsid w:val="001D43AE"/>
    <w:rsid w:val="001D62E1"/>
    <w:rsid w:val="001D6302"/>
    <w:rsid w:val="001D7271"/>
    <w:rsid w:val="001D7AC2"/>
    <w:rsid w:val="001E12B3"/>
    <w:rsid w:val="001E17A7"/>
    <w:rsid w:val="001E189D"/>
    <w:rsid w:val="001E383C"/>
    <w:rsid w:val="001E3AF1"/>
    <w:rsid w:val="001E6FEF"/>
    <w:rsid w:val="001F0A7D"/>
    <w:rsid w:val="001F0E72"/>
    <w:rsid w:val="001F2B95"/>
    <w:rsid w:val="001F3E16"/>
    <w:rsid w:val="001F62C5"/>
    <w:rsid w:val="001F720B"/>
    <w:rsid w:val="001F72AB"/>
    <w:rsid w:val="001F74C0"/>
    <w:rsid w:val="0020014A"/>
    <w:rsid w:val="00202609"/>
    <w:rsid w:val="002033C7"/>
    <w:rsid w:val="00204FD7"/>
    <w:rsid w:val="00206DB6"/>
    <w:rsid w:val="00213941"/>
    <w:rsid w:val="002144F8"/>
    <w:rsid w:val="00223710"/>
    <w:rsid w:val="00224616"/>
    <w:rsid w:val="0022768E"/>
    <w:rsid w:val="00227F92"/>
    <w:rsid w:val="00230416"/>
    <w:rsid w:val="0023359D"/>
    <w:rsid w:val="00233BB8"/>
    <w:rsid w:val="00234AF5"/>
    <w:rsid w:val="00236928"/>
    <w:rsid w:val="00237383"/>
    <w:rsid w:val="002374CE"/>
    <w:rsid w:val="0024107E"/>
    <w:rsid w:val="002412BE"/>
    <w:rsid w:val="00241E18"/>
    <w:rsid w:val="00244442"/>
    <w:rsid w:val="0024475F"/>
    <w:rsid w:val="00246E7F"/>
    <w:rsid w:val="00250552"/>
    <w:rsid w:val="00251799"/>
    <w:rsid w:val="002519A4"/>
    <w:rsid w:val="00251FE1"/>
    <w:rsid w:val="0025240A"/>
    <w:rsid w:val="002528F7"/>
    <w:rsid w:val="00255361"/>
    <w:rsid w:val="00255A7E"/>
    <w:rsid w:val="00256990"/>
    <w:rsid w:val="00257A5E"/>
    <w:rsid w:val="00261A33"/>
    <w:rsid w:val="00264E03"/>
    <w:rsid w:val="002665CC"/>
    <w:rsid w:val="00266F43"/>
    <w:rsid w:val="00267ECF"/>
    <w:rsid w:val="0027094C"/>
    <w:rsid w:val="0027100D"/>
    <w:rsid w:val="00271800"/>
    <w:rsid w:val="002729DB"/>
    <w:rsid w:val="00275A36"/>
    <w:rsid w:val="00276387"/>
    <w:rsid w:val="0027689A"/>
    <w:rsid w:val="0027751B"/>
    <w:rsid w:val="00277731"/>
    <w:rsid w:val="00277916"/>
    <w:rsid w:val="00282C8F"/>
    <w:rsid w:val="00283DED"/>
    <w:rsid w:val="0028400E"/>
    <w:rsid w:val="00287DFD"/>
    <w:rsid w:val="0029069B"/>
    <w:rsid w:val="00291713"/>
    <w:rsid w:val="00291F65"/>
    <w:rsid w:val="00292825"/>
    <w:rsid w:val="002930CD"/>
    <w:rsid w:val="00293E64"/>
    <w:rsid w:val="002A308D"/>
    <w:rsid w:val="002A3999"/>
    <w:rsid w:val="002A39D0"/>
    <w:rsid w:val="002A3C5B"/>
    <w:rsid w:val="002A5873"/>
    <w:rsid w:val="002B34CF"/>
    <w:rsid w:val="002B3FC2"/>
    <w:rsid w:val="002B4F7B"/>
    <w:rsid w:val="002B53E4"/>
    <w:rsid w:val="002B56DD"/>
    <w:rsid w:val="002B633B"/>
    <w:rsid w:val="002B699A"/>
    <w:rsid w:val="002C11D6"/>
    <w:rsid w:val="002C4D13"/>
    <w:rsid w:val="002C5354"/>
    <w:rsid w:val="002C7756"/>
    <w:rsid w:val="002D0064"/>
    <w:rsid w:val="002D4DE5"/>
    <w:rsid w:val="002E0303"/>
    <w:rsid w:val="002E09BD"/>
    <w:rsid w:val="002E1912"/>
    <w:rsid w:val="002E5FB5"/>
    <w:rsid w:val="002E6C64"/>
    <w:rsid w:val="002E7707"/>
    <w:rsid w:val="002F08A5"/>
    <w:rsid w:val="002F0F78"/>
    <w:rsid w:val="002F129F"/>
    <w:rsid w:val="002F14C3"/>
    <w:rsid w:val="002F1529"/>
    <w:rsid w:val="002F3811"/>
    <w:rsid w:val="002F3FB1"/>
    <w:rsid w:val="002F480B"/>
    <w:rsid w:val="002F5ACE"/>
    <w:rsid w:val="002F7B7C"/>
    <w:rsid w:val="00300365"/>
    <w:rsid w:val="003017A2"/>
    <w:rsid w:val="00301D86"/>
    <w:rsid w:val="003029D1"/>
    <w:rsid w:val="00302AB8"/>
    <w:rsid w:val="00304C85"/>
    <w:rsid w:val="003056C4"/>
    <w:rsid w:val="00306D29"/>
    <w:rsid w:val="00311BAC"/>
    <w:rsid w:val="003125A0"/>
    <w:rsid w:val="0031321C"/>
    <w:rsid w:val="00314654"/>
    <w:rsid w:val="0031489F"/>
    <w:rsid w:val="00314F09"/>
    <w:rsid w:val="00315474"/>
    <w:rsid w:val="00315892"/>
    <w:rsid w:val="00316935"/>
    <w:rsid w:val="00323D3D"/>
    <w:rsid w:val="00324E51"/>
    <w:rsid w:val="00326551"/>
    <w:rsid w:val="0032666D"/>
    <w:rsid w:val="00326D19"/>
    <w:rsid w:val="003271BC"/>
    <w:rsid w:val="00327751"/>
    <w:rsid w:val="0032799C"/>
    <w:rsid w:val="003279B3"/>
    <w:rsid w:val="003340F3"/>
    <w:rsid w:val="00334E0F"/>
    <w:rsid w:val="00335CB7"/>
    <w:rsid w:val="00336238"/>
    <w:rsid w:val="00336F6E"/>
    <w:rsid w:val="0034063D"/>
    <w:rsid w:val="003407CF"/>
    <w:rsid w:val="00341F14"/>
    <w:rsid w:val="00346C36"/>
    <w:rsid w:val="00347276"/>
    <w:rsid w:val="003537DC"/>
    <w:rsid w:val="0035454A"/>
    <w:rsid w:val="00354A28"/>
    <w:rsid w:val="00356EE5"/>
    <w:rsid w:val="00357123"/>
    <w:rsid w:val="00357B20"/>
    <w:rsid w:val="003605BE"/>
    <w:rsid w:val="003631AD"/>
    <w:rsid w:val="003640A6"/>
    <w:rsid w:val="00364DE8"/>
    <w:rsid w:val="0036641E"/>
    <w:rsid w:val="00367B8F"/>
    <w:rsid w:val="00370365"/>
    <w:rsid w:val="00372EDB"/>
    <w:rsid w:val="00373428"/>
    <w:rsid w:val="003748F4"/>
    <w:rsid w:val="00380DAF"/>
    <w:rsid w:val="00381D16"/>
    <w:rsid w:val="003821E2"/>
    <w:rsid w:val="00383DE5"/>
    <w:rsid w:val="0038473B"/>
    <w:rsid w:val="00385219"/>
    <w:rsid w:val="00385BDB"/>
    <w:rsid w:val="0038626B"/>
    <w:rsid w:val="00386B1F"/>
    <w:rsid w:val="003916FE"/>
    <w:rsid w:val="00392028"/>
    <w:rsid w:val="003924E5"/>
    <w:rsid w:val="00394D40"/>
    <w:rsid w:val="00395EC4"/>
    <w:rsid w:val="003968A3"/>
    <w:rsid w:val="003A2C8B"/>
    <w:rsid w:val="003A3491"/>
    <w:rsid w:val="003A3C23"/>
    <w:rsid w:val="003A3FA1"/>
    <w:rsid w:val="003A5342"/>
    <w:rsid w:val="003A6FC4"/>
    <w:rsid w:val="003A7638"/>
    <w:rsid w:val="003A7774"/>
    <w:rsid w:val="003B13C7"/>
    <w:rsid w:val="003B160F"/>
    <w:rsid w:val="003B18B8"/>
    <w:rsid w:val="003B3086"/>
    <w:rsid w:val="003B33AD"/>
    <w:rsid w:val="003B37BF"/>
    <w:rsid w:val="003B47AD"/>
    <w:rsid w:val="003B5CB0"/>
    <w:rsid w:val="003B68E4"/>
    <w:rsid w:val="003B7922"/>
    <w:rsid w:val="003C15F8"/>
    <w:rsid w:val="003C1B7A"/>
    <w:rsid w:val="003C1D43"/>
    <w:rsid w:val="003C2FEA"/>
    <w:rsid w:val="003C3293"/>
    <w:rsid w:val="003C4BC8"/>
    <w:rsid w:val="003D2386"/>
    <w:rsid w:val="003D2D2C"/>
    <w:rsid w:val="003D4454"/>
    <w:rsid w:val="003D716A"/>
    <w:rsid w:val="003E2F6C"/>
    <w:rsid w:val="003E2F9D"/>
    <w:rsid w:val="003E2FEC"/>
    <w:rsid w:val="003E45B7"/>
    <w:rsid w:val="003E5B3C"/>
    <w:rsid w:val="003E5FB8"/>
    <w:rsid w:val="003E61D5"/>
    <w:rsid w:val="003E6D46"/>
    <w:rsid w:val="003E7E84"/>
    <w:rsid w:val="003E7FAF"/>
    <w:rsid w:val="003F01D5"/>
    <w:rsid w:val="003F05B9"/>
    <w:rsid w:val="003F1942"/>
    <w:rsid w:val="003F19C5"/>
    <w:rsid w:val="003F1FFE"/>
    <w:rsid w:val="003F234B"/>
    <w:rsid w:val="003F4A49"/>
    <w:rsid w:val="003F4B72"/>
    <w:rsid w:val="003F53A9"/>
    <w:rsid w:val="003F6196"/>
    <w:rsid w:val="003F785D"/>
    <w:rsid w:val="00401512"/>
    <w:rsid w:val="004019F2"/>
    <w:rsid w:val="004025DC"/>
    <w:rsid w:val="00403E25"/>
    <w:rsid w:val="004046D4"/>
    <w:rsid w:val="004047DA"/>
    <w:rsid w:val="00404BF4"/>
    <w:rsid w:val="00406E56"/>
    <w:rsid w:val="0041097C"/>
    <w:rsid w:val="00411CCA"/>
    <w:rsid w:val="00412643"/>
    <w:rsid w:val="00413C47"/>
    <w:rsid w:val="004140FD"/>
    <w:rsid w:val="00416CB8"/>
    <w:rsid w:val="00420B27"/>
    <w:rsid w:val="00423C28"/>
    <w:rsid w:val="00423C6A"/>
    <w:rsid w:val="00423D06"/>
    <w:rsid w:val="004255C2"/>
    <w:rsid w:val="004317E2"/>
    <w:rsid w:val="004322E6"/>
    <w:rsid w:val="00432A84"/>
    <w:rsid w:val="00441DB1"/>
    <w:rsid w:val="00442791"/>
    <w:rsid w:val="00442B8D"/>
    <w:rsid w:val="00443242"/>
    <w:rsid w:val="004446D9"/>
    <w:rsid w:val="00445394"/>
    <w:rsid w:val="004456E1"/>
    <w:rsid w:val="00445DAE"/>
    <w:rsid w:val="004460F0"/>
    <w:rsid w:val="004468F1"/>
    <w:rsid w:val="00451E99"/>
    <w:rsid w:val="004529EA"/>
    <w:rsid w:val="004539AF"/>
    <w:rsid w:val="00454946"/>
    <w:rsid w:val="00455535"/>
    <w:rsid w:val="00457367"/>
    <w:rsid w:val="00457A69"/>
    <w:rsid w:val="00457D98"/>
    <w:rsid w:val="004627D4"/>
    <w:rsid w:val="004628A6"/>
    <w:rsid w:val="00462E1B"/>
    <w:rsid w:val="0046622C"/>
    <w:rsid w:val="004673D9"/>
    <w:rsid w:val="00473F03"/>
    <w:rsid w:val="00474095"/>
    <w:rsid w:val="004751B5"/>
    <w:rsid w:val="004758A3"/>
    <w:rsid w:val="00480643"/>
    <w:rsid w:val="00481860"/>
    <w:rsid w:val="0048271E"/>
    <w:rsid w:val="00483D05"/>
    <w:rsid w:val="0048500D"/>
    <w:rsid w:val="004876D2"/>
    <w:rsid w:val="00491684"/>
    <w:rsid w:val="00496867"/>
    <w:rsid w:val="00496D29"/>
    <w:rsid w:val="00497399"/>
    <w:rsid w:val="004A0AA5"/>
    <w:rsid w:val="004A0B07"/>
    <w:rsid w:val="004A0CD5"/>
    <w:rsid w:val="004A27BF"/>
    <w:rsid w:val="004A309B"/>
    <w:rsid w:val="004A4F0E"/>
    <w:rsid w:val="004A5734"/>
    <w:rsid w:val="004A6EE5"/>
    <w:rsid w:val="004B2799"/>
    <w:rsid w:val="004B2BB5"/>
    <w:rsid w:val="004B3CD6"/>
    <w:rsid w:val="004B42F1"/>
    <w:rsid w:val="004B4DC2"/>
    <w:rsid w:val="004B5C1D"/>
    <w:rsid w:val="004B5E08"/>
    <w:rsid w:val="004B67E7"/>
    <w:rsid w:val="004B6EF9"/>
    <w:rsid w:val="004C13FD"/>
    <w:rsid w:val="004C2452"/>
    <w:rsid w:val="004C5605"/>
    <w:rsid w:val="004C6B7E"/>
    <w:rsid w:val="004C7BAD"/>
    <w:rsid w:val="004C7F9F"/>
    <w:rsid w:val="004D17AF"/>
    <w:rsid w:val="004D2DAE"/>
    <w:rsid w:val="004D3AC3"/>
    <w:rsid w:val="004D3B29"/>
    <w:rsid w:val="004D4C6F"/>
    <w:rsid w:val="004D4C9C"/>
    <w:rsid w:val="004D546B"/>
    <w:rsid w:val="004D5FBD"/>
    <w:rsid w:val="004D6342"/>
    <w:rsid w:val="004D6D4D"/>
    <w:rsid w:val="004D7A4F"/>
    <w:rsid w:val="004D7F49"/>
    <w:rsid w:val="004E3437"/>
    <w:rsid w:val="004E4744"/>
    <w:rsid w:val="004E57B0"/>
    <w:rsid w:val="004F2626"/>
    <w:rsid w:val="004F2D4E"/>
    <w:rsid w:val="004F4F8E"/>
    <w:rsid w:val="004F6B7A"/>
    <w:rsid w:val="004F7595"/>
    <w:rsid w:val="00501300"/>
    <w:rsid w:val="00501394"/>
    <w:rsid w:val="00501A33"/>
    <w:rsid w:val="00505CEB"/>
    <w:rsid w:val="0050735A"/>
    <w:rsid w:val="00511E6C"/>
    <w:rsid w:val="00512B76"/>
    <w:rsid w:val="005135C7"/>
    <w:rsid w:val="00513AAE"/>
    <w:rsid w:val="00514C37"/>
    <w:rsid w:val="00515182"/>
    <w:rsid w:val="005156D6"/>
    <w:rsid w:val="00515841"/>
    <w:rsid w:val="005219CA"/>
    <w:rsid w:val="0052410E"/>
    <w:rsid w:val="00524E42"/>
    <w:rsid w:val="005306AD"/>
    <w:rsid w:val="00531D2E"/>
    <w:rsid w:val="00532394"/>
    <w:rsid w:val="00533545"/>
    <w:rsid w:val="00533E38"/>
    <w:rsid w:val="005346D6"/>
    <w:rsid w:val="005352A0"/>
    <w:rsid w:val="00535708"/>
    <w:rsid w:val="00536F08"/>
    <w:rsid w:val="00542F7D"/>
    <w:rsid w:val="00543D98"/>
    <w:rsid w:val="00544DBE"/>
    <w:rsid w:val="00547576"/>
    <w:rsid w:val="0055378B"/>
    <w:rsid w:val="00555EE9"/>
    <w:rsid w:val="00556162"/>
    <w:rsid w:val="005577E5"/>
    <w:rsid w:val="005613B9"/>
    <w:rsid w:val="005625D8"/>
    <w:rsid w:val="00563330"/>
    <w:rsid w:val="00563D5E"/>
    <w:rsid w:val="00565112"/>
    <w:rsid w:val="005658DD"/>
    <w:rsid w:val="00565FC2"/>
    <w:rsid w:val="0056746F"/>
    <w:rsid w:val="0057028E"/>
    <w:rsid w:val="00570B24"/>
    <w:rsid w:val="0057126B"/>
    <w:rsid w:val="005714E0"/>
    <w:rsid w:val="00572372"/>
    <w:rsid w:val="00574863"/>
    <w:rsid w:val="0057507B"/>
    <w:rsid w:val="00576C8B"/>
    <w:rsid w:val="0058171A"/>
    <w:rsid w:val="00581E0F"/>
    <w:rsid w:val="00582BB4"/>
    <w:rsid w:val="00583AEC"/>
    <w:rsid w:val="00585C5E"/>
    <w:rsid w:val="00585E58"/>
    <w:rsid w:val="0059281C"/>
    <w:rsid w:val="00593ADB"/>
    <w:rsid w:val="00595FAA"/>
    <w:rsid w:val="00597CB7"/>
    <w:rsid w:val="00597F5C"/>
    <w:rsid w:val="005A24D4"/>
    <w:rsid w:val="005A3572"/>
    <w:rsid w:val="005A5E9A"/>
    <w:rsid w:val="005A647C"/>
    <w:rsid w:val="005A75DC"/>
    <w:rsid w:val="005B112A"/>
    <w:rsid w:val="005B2244"/>
    <w:rsid w:val="005B4031"/>
    <w:rsid w:val="005B56F4"/>
    <w:rsid w:val="005C0206"/>
    <w:rsid w:val="005C0B35"/>
    <w:rsid w:val="005C1328"/>
    <w:rsid w:val="005C3ECE"/>
    <w:rsid w:val="005C4252"/>
    <w:rsid w:val="005C50D5"/>
    <w:rsid w:val="005C6CD6"/>
    <w:rsid w:val="005C7EDD"/>
    <w:rsid w:val="005D09E7"/>
    <w:rsid w:val="005D4726"/>
    <w:rsid w:val="005D57BA"/>
    <w:rsid w:val="005D62DE"/>
    <w:rsid w:val="005D6894"/>
    <w:rsid w:val="005D7164"/>
    <w:rsid w:val="005D72D1"/>
    <w:rsid w:val="005E3E84"/>
    <w:rsid w:val="005E3FFA"/>
    <w:rsid w:val="005E6C27"/>
    <w:rsid w:val="005E7F76"/>
    <w:rsid w:val="005F08BB"/>
    <w:rsid w:val="005F3BCD"/>
    <w:rsid w:val="005F3D5F"/>
    <w:rsid w:val="005F7BB9"/>
    <w:rsid w:val="005F7F6C"/>
    <w:rsid w:val="00600241"/>
    <w:rsid w:val="006006B3"/>
    <w:rsid w:val="00600E84"/>
    <w:rsid w:val="006016B5"/>
    <w:rsid w:val="00601954"/>
    <w:rsid w:val="00601B67"/>
    <w:rsid w:val="00601F0A"/>
    <w:rsid w:val="00603AAA"/>
    <w:rsid w:val="006061F2"/>
    <w:rsid w:val="00606B4E"/>
    <w:rsid w:val="00606F15"/>
    <w:rsid w:val="0060767F"/>
    <w:rsid w:val="00612765"/>
    <w:rsid w:val="006201D9"/>
    <w:rsid w:val="006212E8"/>
    <w:rsid w:val="0062194E"/>
    <w:rsid w:val="006230BA"/>
    <w:rsid w:val="00623375"/>
    <w:rsid w:val="006234C1"/>
    <w:rsid w:val="00623CA4"/>
    <w:rsid w:val="006269CA"/>
    <w:rsid w:val="00626FCE"/>
    <w:rsid w:val="00633471"/>
    <w:rsid w:val="0063419D"/>
    <w:rsid w:val="0063448B"/>
    <w:rsid w:val="00637916"/>
    <w:rsid w:val="0064201D"/>
    <w:rsid w:val="00642CE6"/>
    <w:rsid w:val="0064333C"/>
    <w:rsid w:val="00643B77"/>
    <w:rsid w:val="006445B4"/>
    <w:rsid w:val="0064513C"/>
    <w:rsid w:val="00645353"/>
    <w:rsid w:val="00645B1B"/>
    <w:rsid w:val="00645E1F"/>
    <w:rsid w:val="00646696"/>
    <w:rsid w:val="0064744C"/>
    <w:rsid w:val="0065062C"/>
    <w:rsid w:val="00651BF6"/>
    <w:rsid w:val="0065208F"/>
    <w:rsid w:val="00652218"/>
    <w:rsid w:val="00652876"/>
    <w:rsid w:val="00652BE8"/>
    <w:rsid w:val="006530F8"/>
    <w:rsid w:val="006540B6"/>
    <w:rsid w:val="0065632C"/>
    <w:rsid w:val="00657619"/>
    <w:rsid w:val="0066072E"/>
    <w:rsid w:val="006609AE"/>
    <w:rsid w:val="006628DD"/>
    <w:rsid w:val="00662DC1"/>
    <w:rsid w:val="006644DD"/>
    <w:rsid w:val="006645D1"/>
    <w:rsid w:val="006659CA"/>
    <w:rsid w:val="006709EA"/>
    <w:rsid w:val="00670AF7"/>
    <w:rsid w:val="00673C68"/>
    <w:rsid w:val="006744B8"/>
    <w:rsid w:val="0067555E"/>
    <w:rsid w:val="006800E3"/>
    <w:rsid w:val="006810BD"/>
    <w:rsid w:val="00682CA8"/>
    <w:rsid w:val="00683868"/>
    <w:rsid w:val="006859CE"/>
    <w:rsid w:val="00685C33"/>
    <w:rsid w:val="00685CDB"/>
    <w:rsid w:val="00686503"/>
    <w:rsid w:val="00687D46"/>
    <w:rsid w:val="00691E77"/>
    <w:rsid w:val="0069223C"/>
    <w:rsid w:val="00693560"/>
    <w:rsid w:val="006944CD"/>
    <w:rsid w:val="006960ED"/>
    <w:rsid w:val="00696F5D"/>
    <w:rsid w:val="006978E9"/>
    <w:rsid w:val="006A05A9"/>
    <w:rsid w:val="006A09A5"/>
    <w:rsid w:val="006A5DCE"/>
    <w:rsid w:val="006A5FB8"/>
    <w:rsid w:val="006A6099"/>
    <w:rsid w:val="006A6CD3"/>
    <w:rsid w:val="006B0D71"/>
    <w:rsid w:val="006B0D75"/>
    <w:rsid w:val="006B2FBE"/>
    <w:rsid w:val="006B5841"/>
    <w:rsid w:val="006B5E47"/>
    <w:rsid w:val="006B61A2"/>
    <w:rsid w:val="006B79E8"/>
    <w:rsid w:val="006C17A2"/>
    <w:rsid w:val="006C36A4"/>
    <w:rsid w:val="006C49EC"/>
    <w:rsid w:val="006C49ED"/>
    <w:rsid w:val="006C50EB"/>
    <w:rsid w:val="006C52B2"/>
    <w:rsid w:val="006C7002"/>
    <w:rsid w:val="006C7ADA"/>
    <w:rsid w:val="006D16D5"/>
    <w:rsid w:val="006D24B2"/>
    <w:rsid w:val="006D4B47"/>
    <w:rsid w:val="006D51CA"/>
    <w:rsid w:val="006D66A1"/>
    <w:rsid w:val="006D783D"/>
    <w:rsid w:val="006E08C6"/>
    <w:rsid w:val="006E11C4"/>
    <w:rsid w:val="006E22B3"/>
    <w:rsid w:val="006E2BC9"/>
    <w:rsid w:val="006E2CE0"/>
    <w:rsid w:val="006E48A7"/>
    <w:rsid w:val="006E529D"/>
    <w:rsid w:val="006E5D1D"/>
    <w:rsid w:val="006E6433"/>
    <w:rsid w:val="006E657C"/>
    <w:rsid w:val="006E7203"/>
    <w:rsid w:val="006E7E72"/>
    <w:rsid w:val="006E7EBC"/>
    <w:rsid w:val="006F055A"/>
    <w:rsid w:val="006F1FCE"/>
    <w:rsid w:val="006F3C5E"/>
    <w:rsid w:val="006F3D58"/>
    <w:rsid w:val="006F4CEB"/>
    <w:rsid w:val="006F58DA"/>
    <w:rsid w:val="006F621B"/>
    <w:rsid w:val="006F76E0"/>
    <w:rsid w:val="006F76ED"/>
    <w:rsid w:val="00702F9C"/>
    <w:rsid w:val="00703511"/>
    <w:rsid w:val="00707282"/>
    <w:rsid w:val="0071032D"/>
    <w:rsid w:val="007110B6"/>
    <w:rsid w:val="00711144"/>
    <w:rsid w:val="007115EA"/>
    <w:rsid w:val="00713381"/>
    <w:rsid w:val="00713520"/>
    <w:rsid w:val="007145AD"/>
    <w:rsid w:val="007149E8"/>
    <w:rsid w:val="00714B3A"/>
    <w:rsid w:val="00715592"/>
    <w:rsid w:val="00717773"/>
    <w:rsid w:val="007201F8"/>
    <w:rsid w:val="00720F31"/>
    <w:rsid w:val="00721478"/>
    <w:rsid w:val="00722074"/>
    <w:rsid w:val="00724617"/>
    <w:rsid w:val="00725062"/>
    <w:rsid w:val="00726F8F"/>
    <w:rsid w:val="00732D07"/>
    <w:rsid w:val="00735FF3"/>
    <w:rsid w:val="0073677F"/>
    <w:rsid w:val="00736A36"/>
    <w:rsid w:val="00737D66"/>
    <w:rsid w:val="00740028"/>
    <w:rsid w:val="00740D25"/>
    <w:rsid w:val="0074225D"/>
    <w:rsid w:val="00744666"/>
    <w:rsid w:val="007454EE"/>
    <w:rsid w:val="00745D0E"/>
    <w:rsid w:val="00746F94"/>
    <w:rsid w:val="00751BC5"/>
    <w:rsid w:val="00751CD9"/>
    <w:rsid w:val="00751F57"/>
    <w:rsid w:val="00751FCB"/>
    <w:rsid w:val="0075352B"/>
    <w:rsid w:val="007536D9"/>
    <w:rsid w:val="007537A0"/>
    <w:rsid w:val="007544C1"/>
    <w:rsid w:val="007548FE"/>
    <w:rsid w:val="00755B15"/>
    <w:rsid w:val="00757D69"/>
    <w:rsid w:val="00760420"/>
    <w:rsid w:val="007608BB"/>
    <w:rsid w:val="00761FEB"/>
    <w:rsid w:val="00762005"/>
    <w:rsid w:val="007622C1"/>
    <w:rsid w:val="0076242E"/>
    <w:rsid w:val="00762FB0"/>
    <w:rsid w:val="007673E5"/>
    <w:rsid w:val="00770E43"/>
    <w:rsid w:val="00771AF3"/>
    <w:rsid w:val="00777D46"/>
    <w:rsid w:val="0078208E"/>
    <w:rsid w:val="007829F8"/>
    <w:rsid w:val="00783096"/>
    <w:rsid w:val="007867B8"/>
    <w:rsid w:val="0079162B"/>
    <w:rsid w:val="0079250D"/>
    <w:rsid w:val="0079499A"/>
    <w:rsid w:val="00795052"/>
    <w:rsid w:val="0079788E"/>
    <w:rsid w:val="007A1D4D"/>
    <w:rsid w:val="007A36A1"/>
    <w:rsid w:val="007A3B67"/>
    <w:rsid w:val="007A578E"/>
    <w:rsid w:val="007B0499"/>
    <w:rsid w:val="007B0677"/>
    <w:rsid w:val="007B1C95"/>
    <w:rsid w:val="007B34E0"/>
    <w:rsid w:val="007B4521"/>
    <w:rsid w:val="007B5594"/>
    <w:rsid w:val="007B61A7"/>
    <w:rsid w:val="007C07B4"/>
    <w:rsid w:val="007C0D75"/>
    <w:rsid w:val="007C0D87"/>
    <w:rsid w:val="007C2D4C"/>
    <w:rsid w:val="007C3FEB"/>
    <w:rsid w:val="007C60E2"/>
    <w:rsid w:val="007C7B50"/>
    <w:rsid w:val="007D0923"/>
    <w:rsid w:val="007D0BFB"/>
    <w:rsid w:val="007D1C2E"/>
    <w:rsid w:val="007D1CDD"/>
    <w:rsid w:val="007D44A6"/>
    <w:rsid w:val="007D47E7"/>
    <w:rsid w:val="007D6080"/>
    <w:rsid w:val="007E36A0"/>
    <w:rsid w:val="007E4980"/>
    <w:rsid w:val="007E4CD8"/>
    <w:rsid w:val="007E573F"/>
    <w:rsid w:val="007E6741"/>
    <w:rsid w:val="007F01AE"/>
    <w:rsid w:val="007F0561"/>
    <w:rsid w:val="007F15E0"/>
    <w:rsid w:val="007F2B53"/>
    <w:rsid w:val="00801616"/>
    <w:rsid w:val="0080377C"/>
    <w:rsid w:val="00806AAA"/>
    <w:rsid w:val="00806DDF"/>
    <w:rsid w:val="008114EC"/>
    <w:rsid w:val="0081216F"/>
    <w:rsid w:val="00812797"/>
    <w:rsid w:val="00812ED5"/>
    <w:rsid w:val="0081634F"/>
    <w:rsid w:val="00816885"/>
    <w:rsid w:val="00816E4F"/>
    <w:rsid w:val="00823895"/>
    <w:rsid w:val="00824155"/>
    <w:rsid w:val="00825E7E"/>
    <w:rsid w:val="0082641D"/>
    <w:rsid w:val="00826D52"/>
    <w:rsid w:val="00830AB6"/>
    <w:rsid w:val="00832B5E"/>
    <w:rsid w:val="0083684C"/>
    <w:rsid w:val="00840658"/>
    <w:rsid w:val="00841FC4"/>
    <w:rsid w:val="00842065"/>
    <w:rsid w:val="0084229C"/>
    <w:rsid w:val="008425AE"/>
    <w:rsid w:val="00843164"/>
    <w:rsid w:val="00844ED5"/>
    <w:rsid w:val="0084592E"/>
    <w:rsid w:val="00846998"/>
    <w:rsid w:val="00850CFC"/>
    <w:rsid w:val="0085328F"/>
    <w:rsid w:val="00853892"/>
    <w:rsid w:val="0085399B"/>
    <w:rsid w:val="008543FC"/>
    <w:rsid w:val="0085504F"/>
    <w:rsid w:val="00855183"/>
    <w:rsid w:val="00856A91"/>
    <w:rsid w:val="00860FF2"/>
    <w:rsid w:val="0086108F"/>
    <w:rsid w:val="00861955"/>
    <w:rsid w:val="00862366"/>
    <w:rsid w:val="00866BCF"/>
    <w:rsid w:val="00866CF8"/>
    <w:rsid w:val="00866DD3"/>
    <w:rsid w:val="008672C3"/>
    <w:rsid w:val="00867413"/>
    <w:rsid w:val="008701E7"/>
    <w:rsid w:val="008716B0"/>
    <w:rsid w:val="008716B3"/>
    <w:rsid w:val="00872D2D"/>
    <w:rsid w:val="00873E9C"/>
    <w:rsid w:val="00874885"/>
    <w:rsid w:val="00874C56"/>
    <w:rsid w:val="00875576"/>
    <w:rsid w:val="00875B19"/>
    <w:rsid w:val="00876681"/>
    <w:rsid w:val="00876872"/>
    <w:rsid w:val="008779FD"/>
    <w:rsid w:val="00881EB7"/>
    <w:rsid w:val="00883216"/>
    <w:rsid w:val="008832BE"/>
    <w:rsid w:val="00884FAC"/>
    <w:rsid w:val="00885136"/>
    <w:rsid w:val="00890F10"/>
    <w:rsid w:val="008912D5"/>
    <w:rsid w:val="00893930"/>
    <w:rsid w:val="00893C08"/>
    <w:rsid w:val="0089487A"/>
    <w:rsid w:val="00896A7F"/>
    <w:rsid w:val="00897E78"/>
    <w:rsid w:val="008A1B69"/>
    <w:rsid w:val="008A4499"/>
    <w:rsid w:val="008A67C5"/>
    <w:rsid w:val="008A6BBF"/>
    <w:rsid w:val="008B0822"/>
    <w:rsid w:val="008B1703"/>
    <w:rsid w:val="008B2B32"/>
    <w:rsid w:val="008B42F2"/>
    <w:rsid w:val="008B4471"/>
    <w:rsid w:val="008B5083"/>
    <w:rsid w:val="008B580E"/>
    <w:rsid w:val="008B6248"/>
    <w:rsid w:val="008C12CA"/>
    <w:rsid w:val="008C2150"/>
    <w:rsid w:val="008C2602"/>
    <w:rsid w:val="008C4812"/>
    <w:rsid w:val="008C5D6F"/>
    <w:rsid w:val="008C7292"/>
    <w:rsid w:val="008C7CD2"/>
    <w:rsid w:val="008D0526"/>
    <w:rsid w:val="008D3766"/>
    <w:rsid w:val="008D3A99"/>
    <w:rsid w:val="008D65BD"/>
    <w:rsid w:val="008D7096"/>
    <w:rsid w:val="008D71BC"/>
    <w:rsid w:val="008D7700"/>
    <w:rsid w:val="008E21C0"/>
    <w:rsid w:val="008E2A35"/>
    <w:rsid w:val="008E5B74"/>
    <w:rsid w:val="008E772E"/>
    <w:rsid w:val="008F0E41"/>
    <w:rsid w:val="008F336A"/>
    <w:rsid w:val="008F3D98"/>
    <w:rsid w:val="008F52EA"/>
    <w:rsid w:val="008F7B02"/>
    <w:rsid w:val="008F7DE5"/>
    <w:rsid w:val="008F7EE4"/>
    <w:rsid w:val="009000BC"/>
    <w:rsid w:val="009005C3"/>
    <w:rsid w:val="00900B66"/>
    <w:rsid w:val="009018FA"/>
    <w:rsid w:val="00902B86"/>
    <w:rsid w:val="00902FB4"/>
    <w:rsid w:val="00905B4E"/>
    <w:rsid w:val="00906A52"/>
    <w:rsid w:val="00906C72"/>
    <w:rsid w:val="009076A7"/>
    <w:rsid w:val="00907D3E"/>
    <w:rsid w:val="00910FDC"/>
    <w:rsid w:val="00911938"/>
    <w:rsid w:val="00912C55"/>
    <w:rsid w:val="00913AB2"/>
    <w:rsid w:val="009146BA"/>
    <w:rsid w:val="00915C20"/>
    <w:rsid w:val="00917827"/>
    <w:rsid w:val="00920307"/>
    <w:rsid w:val="009206D1"/>
    <w:rsid w:val="00920805"/>
    <w:rsid w:val="00922E91"/>
    <w:rsid w:val="009251BF"/>
    <w:rsid w:val="00930388"/>
    <w:rsid w:val="0093103D"/>
    <w:rsid w:val="00931798"/>
    <w:rsid w:val="009318E9"/>
    <w:rsid w:val="009330F3"/>
    <w:rsid w:val="00934B29"/>
    <w:rsid w:val="00934E4B"/>
    <w:rsid w:val="009353BC"/>
    <w:rsid w:val="00935EA0"/>
    <w:rsid w:val="00936065"/>
    <w:rsid w:val="0093627E"/>
    <w:rsid w:val="009363EE"/>
    <w:rsid w:val="00936A4E"/>
    <w:rsid w:val="00936BF9"/>
    <w:rsid w:val="00936C9F"/>
    <w:rsid w:val="009375F1"/>
    <w:rsid w:val="0094134E"/>
    <w:rsid w:val="00941D79"/>
    <w:rsid w:val="00942264"/>
    <w:rsid w:val="0094342A"/>
    <w:rsid w:val="00945B15"/>
    <w:rsid w:val="009473B0"/>
    <w:rsid w:val="00954566"/>
    <w:rsid w:val="0095539C"/>
    <w:rsid w:val="009559C7"/>
    <w:rsid w:val="00955BD1"/>
    <w:rsid w:val="00962300"/>
    <w:rsid w:val="0096299A"/>
    <w:rsid w:val="009647F5"/>
    <w:rsid w:val="00964C09"/>
    <w:rsid w:val="00964FF9"/>
    <w:rsid w:val="009672D4"/>
    <w:rsid w:val="00970FB7"/>
    <w:rsid w:val="00971886"/>
    <w:rsid w:val="0097226B"/>
    <w:rsid w:val="0097461F"/>
    <w:rsid w:val="0097551D"/>
    <w:rsid w:val="009755EC"/>
    <w:rsid w:val="00976C49"/>
    <w:rsid w:val="00977264"/>
    <w:rsid w:val="00984BFE"/>
    <w:rsid w:val="009860AD"/>
    <w:rsid w:val="00986A8B"/>
    <w:rsid w:val="00986BE7"/>
    <w:rsid w:val="00987CAC"/>
    <w:rsid w:val="00990CD4"/>
    <w:rsid w:val="00992455"/>
    <w:rsid w:val="00993FBB"/>
    <w:rsid w:val="009962FD"/>
    <w:rsid w:val="00996390"/>
    <w:rsid w:val="00997F59"/>
    <w:rsid w:val="00997FEC"/>
    <w:rsid w:val="009A01F7"/>
    <w:rsid w:val="009A2C30"/>
    <w:rsid w:val="009A32D4"/>
    <w:rsid w:val="009A4192"/>
    <w:rsid w:val="009A42BB"/>
    <w:rsid w:val="009A4A48"/>
    <w:rsid w:val="009A718A"/>
    <w:rsid w:val="009A7713"/>
    <w:rsid w:val="009B15E4"/>
    <w:rsid w:val="009B1B2C"/>
    <w:rsid w:val="009B1EAA"/>
    <w:rsid w:val="009B2545"/>
    <w:rsid w:val="009B37B3"/>
    <w:rsid w:val="009B46A1"/>
    <w:rsid w:val="009B542B"/>
    <w:rsid w:val="009B5900"/>
    <w:rsid w:val="009C0633"/>
    <w:rsid w:val="009C103A"/>
    <w:rsid w:val="009C3676"/>
    <w:rsid w:val="009C515C"/>
    <w:rsid w:val="009C5F12"/>
    <w:rsid w:val="009C742D"/>
    <w:rsid w:val="009D177A"/>
    <w:rsid w:val="009D33C2"/>
    <w:rsid w:val="009D3FF5"/>
    <w:rsid w:val="009D614F"/>
    <w:rsid w:val="009D7D38"/>
    <w:rsid w:val="009D7D75"/>
    <w:rsid w:val="009E0147"/>
    <w:rsid w:val="009E167D"/>
    <w:rsid w:val="009E2963"/>
    <w:rsid w:val="009E57CC"/>
    <w:rsid w:val="009E6132"/>
    <w:rsid w:val="009E64BE"/>
    <w:rsid w:val="009E6D16"/>
    <w:rsid w:val="009F004A"/>
    <w:rsid w:val="009F59C4"/>
    <w:rsid w:val="009F6062"/>
    <w:rsid w:val="009F7D73"/>
    <w:rsid w:val="009F7D94"/>
    <w:rsid w:val="00A0063E"/>
    <w:rsid w:val="00A00BC8"/>
    <w:rsid w:val="00A01002"/>
    <w:rsid w:val="00A013A6"/>
    <w:rsid w:val="00A0150D"/>
    <w:rsid w:val="00A015B6"/>
    <w:rsid w:val="00A01804"/>
    <w:rsid w:val="00A04278"/>
    <w:rsid w:val="00A060D8"/>
    <w:rsid w:val="00A07642"/>
    <w:rsid w:val="00A100D8"/>
    <w:rsid w:val="00A12AFC"/>
    <w:rsid w:val="00A13908"/>
    <w:rsid w:val="00A13AE9"/>
    <w:rsid w:val="00A15A59"/>
    <w:rsid w:val="00A15D29"/>
    <w:rsid w:val="00A16D61"/>
    <w:rsid w:val="00A23DBD"/>
    <w:rsid w:val="00A265E4"/>
    <w:rsid w:val="00A2673E"/>
    <w:rsid w:val="00A268EE"/>
    <w:rsid w:val="00A30388"/>
    <w:rsid w:val="00A326A0"/>
    <w:rsid w:val="00A33F4C"/>
    <w:rsid w:val="00A3489A"/>
    <w:rsid w:val="00A34FA9"/>
    <w:rsid w:val="00A3610F"/>
    <w:rsid w:val="00A36161"/>
    <w:rsid w:val="00A371DC"/>
    <w:rsid w:val="00A37387"/>
    <w:rsid w:val="00A374A9"/>
    <w:rsid w:val="00A379FD"/>
    <w:rsid w:val="00A401F2"/>
    <w:rsid w:val="00A406C2"/>
    <w:rsid w:val="00A41783"/>
    <w:rsid w:val="00A44249"/>
    <w:rsid w:val="00A44485"/>
    <w:rsid w:val="00A45D3D"/>
    <w:rsid w:val="00A463E7"/>
    <w:rsid w:val="00A46BC1"/>
    <w:rsid w:val="00A50209"/>
    <w:rsid w:val="00A507AF"/>
    <w:rsid w:val="00A5198B"/>
    <w:rsid w:val="00A51C27"/>
    <w:rsid w:val="00A528CD"/>
    <w:rsid w:val="00A53877"/>
    <w:rsid w:val="00A601A2"/>
    <w:rsid w:val="00A6062B"/>
    <w:rsid w:val="00A614F6"/>
    <w:rsid w:val="00A6168E"/>
    <w:rsid w:val="00A6265B"/>
    <w:rsid w:val="00A62F84"/>
    <w:rsid w:val="00A658BF"/>
    <w:rsid w:val="00A65CC5"/>
    <w:rsid w:val="00A67DEB"/>
    <w:rsid w:val="00A73EE6"/>
    <w:rsid w:val="00A7480F"/>
    <w:rsid w:val="00A74F43"/>
    <w:rsid w:val="00A75877"/>
    <w:rsid w:val="00A76BBD"/>
    <w:rsid w:val="00A800EA"/>
    <w:rsid w:val="00A80ADF"/>
    <w:rsid w:val="00A8196A"/>
    <w:rsid w:val="00A858AB"/>
    <w:rsid w:val="00A858E7"/>
    <w:rsid w:val="00A87E9F"/>
    <w:rsid w:val="00A87F9D"/>
    <w:rsid w:val="00A93B14"/>
    <w:rsid w:val="00A95861"/>
    <w:rsid w:val="00A95CA4"/>
    <w:rsid w:val="00A96DC7"/>
    <w:rsid w:val="00A974F7"/>
    <w:rsid w:val="00A9792B"/>
    <w:rsid w:val="00AA0601"/>
    <w:rsid w:val="00AA1A09"/>
    <w:rsid w:val="00AA2A17"/>
    <w:rsid w:val="00AA2C8D"/>
    <w:rsid w:val="00AA62B5"/>
    <w:rsid w:val="00AA76BC"/>
    <w:rsid w:val="00AB0BC9"/>
    <w:rsid w:val="00AB0E5C"/>
    <w:rsid w:val="00AB1670"/>
    <w:rsid w:val="00AB1744"/>
    <w:rsid w:val="00AB19E3"/>
    <w:rsid w:val="00AB1A7D"/>
    <w:rsid w:val="00AB1E0D"/>
    <w:rsid w:val="00AB656B"/>
    <w:rsid w:val="00AB6E40"/>
    <w:rsid w:val="00AB74F7"/>
    <w:rsid w:val="00AB7789"/>
    <w:rsid w:val="00AC2159"/>
    <w:rsid w:val="00AC2581"/>
    <w:rsid w:val="00AC3F49"/>
    <w:rsid w:val="00AC432E"/>
    <w:rsid w:val="00AC5EE0"/>
    <w:rsid w:val="00AC67DB"/>
    <w:rsid w:val="00AC7528"/>
    <w:rsid w:val="00AC7914"/>
    <w:rsid w:val="00AD0F0D"/>
    <w:rsid w:val="00AD2F3C"/>
    <w:rsid w:val="00AD38F2"/>
    <w:rsid w:val="00AD404B"/>
    <w:rsid w:val="00AD472F"/>
    <w:rsid w:val="00AD504A"/>
    <w:rsid w:val="00AD5627"/>
    <w:rsid w:val="00AD6153"/>
    <w:rsid w:val="00AE1EF8"/>
    <w:rsid w:val="00AE2E51"/>
    <w:rsid w:val="00AE3464"/>
    <w:rsid w:val="00AE4256"/>
    <w:rsid w:val="00AE425D"/>
    <w:rsid w:val="00AE4666"/>
    <w:rsid w:val="00AE5F62"/>
    <w:rsid w:val="00AE6500"/>
    <w:rsid w:val="00AE6724"/>
    <w:rsid w:val="00AE6D11"/>
    <w:rsid w:val="00AF04CF"/>
    <w:rsid w:val="00AF09E8"/>
    <w:rsid w:val="00AF3F97"/>
    <w:rsid w:val="00AF4C97"/>
    <w:rsid w:val="00AF4FA2"/>
    <w:rsid w:val="00B06D06"/>
    <w:rsid w:val="00B10E30"/>
    <w:rsid w:val="00B12FF8"/>
    <w:rsid w:val="00B13068"/>
    <w:rsid w:val="00B150F1"/>
    <w:rsid w:val="00B174EC"/>
    <w:rsid w:val="00B21095"/>
    <w:rsid w:val="00B21DFA"/>
    <w:rsid w:val="00B241A6"/>
    <w:rsid w:val="00B24607"/>
    <w:rsid w:val="00B252A6"/>
    <w:rsid w:val="00B26BC0"/>
    <w:rsid w:val="00B32DAD"/>
    <w:rsid w:val="00B34B3F"/>
    <w:rsid w:val="00B36363"/>
    <w:rsid w:val="00B36915"/>
    <w:rsid w:val="00B37AA0"/>
    <w:rsid w:val="00B40B1F"/>
    <w:rsid w:val="00B418E2"/>
    <w:rsid w:val="00B4427C"/>
    <w:rsid w:val="00B447FB"/>
    <w:rsid w:val="00B46178"/>
    <w:rsid w:val="00B473F0"/>
    <w:rsid w:val="00B5596A"/>
    <w:rsid w:val="00B55F58"/>
    <w:rsid w:val="00B56346"/>
    <w:rsid w:val="00B5696F"/>
    <w:rsid w:val="00B60B27"/>
    <w:rsid w:val="00B60CEE"/>
    <w:rsid w:val="00B618F0"/>
    <w:rsid w:val="00B61CD3"/>
    <w:rsid w:val="00B62C81"/>
    <w:rsid w:val="00B64A3F"/>
    <w:rsid w:val="00B7124D"/>
    <w:rsid w:val="00B7200B"/>
    <w:rsid w:val="00B721E7"/>
    <w:rsid w:val="00B72D79"/>
    <w:rsid w:val="00B730CB"/>
    <w:rsid w:val="00B73626"/>
    <w:rsid w:val="00B73F0E"/>
    <w:rsid w:val="00B818B6"/>
    <w:rsid w:val="00B81E6C"/>
    <w:rsid w:val="00B82652"/>
    <w:rsid w:val="00B82F05"/>
    <w:rsid w:val="00B832EC"/>
    <w:rsid w:val="00B83C23"/>
    <w:rsid w:val="00B83FF7"/>
    <w:rsid w:val="00B841FE"/>
    <w:rsid w:val="00B84211"/>
    <w:rsid w:val="00B846BD"/>
    <w:rsid w:val="00B84F55"/>
    <w:rsid w:val="00B86155"/>
    <w:rsid w:val="00B87CD6"/>
    <w:rsid w:val="00B90905"/>
    <w:rsid w:val="00B90F84"/>
    <w:rsid w:val="00B9178E"/>
    <w:rsid w:val="00B91ED2"/>
    <w:rsid w:val="00B92AA0"/>
    <w:rsid w:val="00B93051"/>
    <w:rsid w:val="00B93DA2"/>
    <w:rsid w:val="00B95FC4"/>
    <w:rsid w:val="00BA08F5"/>
    <w:rsid w:val="00BA0DA3"/>
    <w:rsid w:val="00BA30E1"/>
    <w:rsid w:val="00BA356F"/>
    <w:rsid w:val="00BA6ED2"/>
    <w:rsid w:val="00BA755B"/>
    <w:rsid w:val="00BB1767"/>
    <w:rsid w:val="00BB23E5"/>
    <w:rsid w:val="00BB395A"/>
    <w:rsid w:val="00BB4AF0"/>
    <w:rsid w:val="00BB53BF"/>
    <w:rsid w:val="00BC07C0"/>
    <w:rsid w:val="00BC1E4B"/>
    <w:rsid w:val="00BC3604"/>
    <w:rsid w:val="00BC3C8A"/>
    <w:rsid w:val="00BC4C95"/>
    <w:rsid w:val="00BC502E"/>
    <w:rsid w:val="00BC6F5D"/>
    <w:rsid w:val="00BC739B"/>
    <w:rsid w:val="00BD06E9"/>
    <w:rsid w:val="00BD1CF4"/>
    <w:rsid w:val="00BD22D8"/>
    <w:rsid w:val="00BD2333"/>
    <w:rsid w:val="00BD24C2"/>
    <w:rsid w:val="00BD3F54"/>
    <w:rsid w:val="00BD45A7"/>
    <w:rsid w:val="00BD4801"/>
    <w:rsid w:val="00BD55EC"/>
    <w:rsid w:val="00BD6466"/>
    <w:rsid w:val="00BD6543"/>
    <w:rsid w:val="00BD66F8"/>
    <w:rsid w:val="00BE18ED"/>
    <w:rsid w:val="00BE2B38"/>
    <w:rsid w:val="00BE345B"/>
    <w:rsid w:val="00BE49E2"/>
    <w:rsid w:val="00BE57B8"/>
    <w:rsid w:val="00BE6B3D"/>
    <w:rsid w:val="00BF2926"/>
    <w:rsid w:val="00BF3C9E"/>
    <w:rsid w:val="00BF41BB"/>
    <w:rsid w:val="00BF58DC"/>
    <w:rsid w:val="00BF74DF"/>
    <w:rsid w:val="00BF76D5"/>
    <w:rsid w:val="00BF79E5"/>
    <w:rsid w:val="00C062B8"/>
    <w:rsid w:val="00C07CE1"/>
    <w:rsid w:val="00C10BE5"/>
    <w:rsid w:val="00C10E6C"/>
    <w:rsid w:val="00C125DD"/>
    <w:rsid w:val="00C12E03"/>
    <w:rsid w:val="00C1546D"/>
    <w:rsid w:val="00C21C99"/>
    <w:rsid w:val="00C228B3"/>
    <w:rsid w:val="00C243E5"/>
    <w:rsid w:val="00C24A30"/>
    <w:rsid w:val="00C25A50"/>
    <w:rsid w:val="00C25E6A"/>
    <w:rsid w:val="00C27935"/>
    <w:rsid w:val="00C27D07"/>
    <w:rsid w:val="00C3298B"/>
    <w:rsid w:val="00C3542C"/>
    <w:rsid w:val="00C35FDB"/>
    <w:rsid w:val="00C37C7E"/>
    <w:rsid w:val="00C4077E"/>
    <w:rsid w:val="00C44294"/>
    <w:rsid w:val="00C45D1A"/>
    <w:rsid w:val="00C47946"/>
    <w:rsid w:val="00C479B6"/>
    <w:rsid w:val="00C47FB5"/>
    <w:rsid w:val="00C50275"/>
    <w:rsid w:val="00C506FB"/>
    <w:rsid w:val="00C53AE7"/>
    <w:rsid w:val="00C543C0"/>
    <w:rsid w:val="00C548F8"/>
    <w:rsid w:val="00C5520D"/>
    <w:rsid w:val="00C56A85"/>
    <w:rsid w:val="00C6080A"/>
    <w:rsid w:val="00C6217B"/>
    <w:rsid w:val="00C62A99"/>
    <w:rsid w:val="00C630FA"/>
    <w:rsid w:val="00C6547C"/>
    <w:rsid w:val="00C65E4E"/>
    <w:rsid w:val="00C66F66"/>
    <w:rsid w:val="00C66FAD"/>
    <w:rsid w:val="00C72B96"/>
    <w:rsid w:val="00C72C77"/>
    <w:rsid w:val="00C73E35"/>
    <w:rsid w:val="00C77166"/>
    <w:rsid w:val="00C773D9"/>
    <w:rsid w:val="00C7756E"/>
    <w:rsid w:val="00C82B40"/>
    <w:rsid w:val="00C8307E"/>
    <w:rsid w:val="00C84765"/>
    <w:rsid w:val="00C8571D"/>
    <w:rsid w:val="00C85993"/>
    <w:rsid w:val="00C90063"/>
    <w:rsid w:val="00C91212"/>
    <w:rsid w:val="00C91262"/>
    <w:rsid w:val="00C926BF"/>
    <w:rsid w:val="00C93677"/>
    <w:rsid w:val="00C93717"/>
    <w:rsid w:val="00C952BB"/>
    <w:rsid w:val="00C95D9B"/>
    <w:rsid w:val="00C96388"/>
    <w:rsid w:val="00C9638D"/>
    <w:rsid w:val="00C97BC7"/>
    <w:rsid w:val="00CA0515"/>
    <w:rsid w:val="00CA0728"/>
    <w:rsid w:val="00CA4E08"/>
    <w:rsid w:val="00CA504E"/>
    <w:rsid w:val="00CA57EF"/>
    <w:rsid w:val="00CA6F4D"/>
    <w:rsid w:val="00CA7D2D"/>
    <w:rsid w:val="00CB2369"/>
    <w:rsid w:val="00CB23AC"/>
    <w:rsid w:val="00CB2EBE"/>
    <w:rsid w:val="00CB39CB"/>
    <w:rsid w:val="00CB45A6"/>
    <w:rsid w:val="00CB5ADC"/>
    <w:rsid w:val="00CB5F2F"/>
    <w:rsid w:val="00CB6306"/>
    <w:rsid w:val="00CB6A0A"/>
    <w:rsid w:val="00CB6BD8"/>
    <w:rsid w:val="00CB70D2"/>
    <w:rsid w:val="00CB7E78"/>
    <w:rsid w:val="00CC0FB9"/>
    <w:rsid w:val="00CC3319"/>
    <w:rsid w:val="00CC4E17"/>
    <w:rsid w:val="00CC5583"/>
    <w:rsid w:val="00CC5694"/>
    <w:rsid w:val="00CC6D71"/>
    <w:rsid w:val="00CC6DBE"/>
    <w:rsid w:val="00CC72CD"/>
    <w:rsid w:val="00CC7E12"/>
    <w:rsid w:val="00CD1781"/>
    <w:rsid w:val="00CD2CBF"/>
    <w:rsid w:val="00CD429D"/>
    <w:rsid w:val="00CD43F0"/>
    <w:rsid w:val="00CD5C6B"/>
    <w:rsid w:val="00CD6418"/>
    <w:rsid w:val="00CE0709"/>
    <w:rsid w:val="00CE3A28"/>
    <w:rsid w:val="00CE3B91"/>
    <w:rsid w:val="00CE3C73"/>
    <w:rsid w:val="00CE417F"/>
    <w:rsid w:val="00CE5D6C"/>
    <w:rsid w:val="00CE6671"/>
    <w:rsid w:val="00CF0045"/>
    <w:rsid w:val="00CF10C5"/>
    <w:rsid w:val="00CF1CD9"/>
    <w:rsid w:val="00CF21D0"/>
    <w:rsid w:val="00CF3911"/>
    <w:rsid w:val="00CF53D7"/>
    <w:rsid w:val="00CF799E"/>
    <w:rsid w:val="00D03E5E"/>
    <w:rsid w:val="00D04F5A"/>
    <w:rsid w:val="00D04FE5"/>
    <w:rsid w:val="00D10636"/>
    <w:rsid w:val="00D10A35"/>
    <w:rsid w:val="00D122FE"/>
    <w:rsid w:val="00D131EB"/>
    <w:rsid w:val="00D1322D"/>
    <w:rsid w:val="00D13607"/>
    <w:rsid w:val="00D13E04"/>
    <w:rsid w:val="00D13F94"/>
    <w:rsid w:val="00D160EC"/>
    <w:rsid w:val="00D1688F"/>
    <w:rsid w:val="00D16AF6"/>
    <w:rsid w:val="00D17D64"/>
    <w:rsid w:val="00D20903"/>
    <w:rsid w:val="00D20B0D"/>
    <w:rsid w:val="00D217CD"/>
    <w:rsid w:val="00D237E5"/>
    <w:rsid w:val="00D23AB4"/>
    <w:rsid w:val="00D25E5F"/>
    <w:rsid w:val="00D26A6E"/>
    <w:rsid w:val="00D2793C"/>
    <w:rsid w:val="00D27CD0"/>
    <w:rsid w:val="00D27D1F"/>
    <w:rsid w:val="00D27FB0"/>
    <w:rsid w:val="00D302D1"/>
    <w:rsid w:val="00D316A8"/>
    <w:rsid w:val="00D316AC"/>
    <w:rsid w:val="00D32AEE"/>
    <w:rsid w:val="00D33510"/>
    <w:rsid w:val="00D33DC0"/>
    <w:rsid w:val="00D34ECD"/>
    <w:rsid w:val="00D35DE6"/>
    <w:rsid w:val="00D361A5"/>
    <w:rsid w:val="00D361E5"/>
    <w:rsid w:val="00D40D9B"/>
    <w:rsid w:val="00D41472"/>
    <w:rsid w:val="00D41D2B"/>
    <w:rsid w:val="00D44715"/>
    <w:rsid w:val="00D4759F"/>
    <w:rsid w:val="00D50FF8"/>
    <w:rsid w:val="00D529B7"/>
    <w:rsid w:val="00D53358"/>
    <w:rsid w:val="00D53965"/>
    <w:rsid w:val="00D53A22"/>
    <w:rsid w:val="00D53E4B"/>
    <w:rsid w:val="00D54A0F"/>
    <w:rsid w:val="00D57643"/>
    <w:rsid w:val="00D57AF0"/>
    <w:rsid w:val="00D6105C"/>
    <w:rsid w:val="00D612D4"/>
    <w:rsid w:val="00D6231F"/>
    <w:rsid w:val="00D63492"/>
    <w:rsid w:val="00D63856"/>
    <w:rsid w:val="00D66359"/>
    <w:rsid w:val="00D70D59"/>
    <w:rsid w:val="00D70E08"/>
    <w:rsid w:val="00D72F78"/>
    <w:rsid w:val="00D7455E"/>
    <w:rsid w:val="00D759BF"/>
    <w:rsid w:val="00D75FD5"/>
    <w:rsid w:val="00D76407"/>
    <w:rsid w:val="00D76BDE"/>
    <w:rsid w:val="00D76E77"/>
    <w:rsid w:val="00D77005"/>
    <w:rsid w:val="00D80A68"/>
    <w:rsid w:val="00D8174B"/>
    <w:rsid w:val="00D82C96"/>
    <w:rsid w:val="00D8306B"/>
    <w:rsid w:val="00D8617A"/>
    <w:rsid w:val="00D86DF0"/>
    <w:rsid w:val="00D87440"/>
    <w:rsid w:val="00D875B1"/>
    <w:rsid w:val="00D90205"/>
    <w:rsid w:val="00D9243B"/>
    <w:rsid w:val="00D928E6"/>
    <w:rsid w:val="00D92AC0"/>
    <w:rsid w:val="00D93DE2"/>
    <w:rsid w:val="00D945B0"/>
    <w:rsid w:val="00D954C5"/>
    <w:rsid w:val="00D95831"/>
    <w:rsid w:val="00DA2A0B"/>
    <w:rsid w:val="00DA63E0"/>
    <w:rsid w:val="00DA7245"/>
    <w:rsid w:val="00DA7B01"/>
    <w:rsid w:val="00DA7F56"/>
    <w:rsid w:val="00DB23F5"/>
    <w:rsid w:val="00DB42F7"/>
    <w:rsid w:val="00DB4CC8"/>
    <w:rsid w:val="00DB4D58"/>
    <w:rsid w:val="00DB5EFE"/>
    <w:rsid w:val="00DB699A"/>
    <w:rsid w:val="00DC0728"/>
    <w:rsid w:val="00DC282D"/>
    <w:rsid w:val="00DC2D15"/>
    <w:rsid w:val="00DC423B"/>
    <w:rsid w:val="00DC435E"/>
    <w:rsid w:val="00DC43EA"/>
    <w:rsid w:val="00DC4EAC"/>
    <w:rsid w:val="00DC731F"/>
    <w:rsid w:val="00DC733D"/>
    <w:rsid w:val="00DD188C"/>
    <w:rsid w:val="00DD4166"/>
    <w:rsid w:val="00DD4A86"/>
    <w:rsid w:val="00DD4F23"/>
    <w:rsid w:val="00DD5291"/>
    <w:rsid w:val="00DD619E"/>
    <w:rsid w:val="00DD642A"/>
    <w:rsid w:val="00DD6701"/>
    <w:rsid w:val="00DD68BF"/>
    <w:rsid w:val="00DE01C4"/>
    <w:rsid w:val="00DE23AD"/>
    <w:rsid w:val="00DE7DEE"/>
    <w:rsid w:val="00DF0027"/>
    <w:rsid w:val="00DF0230"/>
    <w:rsid w:val="00DF0F1F"/>
    <w:rsid w:val="00DF2F06"/>
    <w:rsid w:val="00DF4816"/>
    <w:rsid w:val="00DF4DE5"/>
    <w:rsid w:val="00DF72CD"/>
    <w:rsid w:val="00DF73E2"/>
    <w:rsid w:val="00E00F94"/>
    <w:rsid w:val="00E02292"/>
    <w:rsid w:val="00E03380"/>
    <w:rsid w:val="00E04B41"/>
    <w:rsid w:val="00E04D4A"/>
    <w:rsid w:val="00E0589D"/>
    <w:rsid w:val="00E05CDC"/>
    <w:rsid w:val="00E06235"/>
    <w:rsid w:val="00E1075A"/>
    <w:rsid w:val="00E1322B"/>
    <w:rsid w:val="00E14D28"/>
    <w:rsid w:val="00E14E7F"/>
    <w:rsid w:val="00E2080C"/>
    <w:rsid w:val="00E2110A"/>
    <w:rsid w:val="00E25AC2"/>
    <w:rsid w:val="00E27DFA"/>
    <w:rsid w:val="00E313C4"/>
    <w:rsid w:val="00E33E55"/>
    <w:rsid w:val="00E34309"/>
    <w:rsid w:val="00E3476F"/>
    <w:rsid w:val="00E434C8"/>
    <w:rsid w:val="00E46861"/>
    <w:rsid w:val="00E47880"/>
    <w:rsid w:val="00E5512C"/>
    <w:rsid w:val="00E569FC"/>
    <w:rsid w:val="00E56BBD"/>
    <w:rsid w:val="00E575A7"/>
    <w:rsid w:val="00E60008"/>
    <w:rsid w:val="00E626A4"/>
    <w:rsid w:val="00E62A0B"/>
    <w:rsid w:val="00E63C30"/>
    <w:rsid w:val="00E63F1D"/>
    <w:rsid w:val="00E65A56"/>
    <w:rsid w:val="00E67604"/>
    <w:rsid w:val="00E67B5D"/>
    <w:rsid w:val="00E722F0"/>
    <w:rsid w:val="00E728BA"/>
    <w:rsid w:val="00E72AC1"/>
    <w:rsid w:val="00E73E52"/>
    <w:rsid w:val="00E7648C"/>
    <w:rsid w:val="00E81E33"/>
    <w:rsid w:val="00E82F32"/>
    <w:rsid w:val="00E83233"/>
    <w:rsid w:val="00E8428A"/>
    <w:rsid w:val="00E850F4"/>
    <w:rsid w:val="00E8658B"/>
    <w:rsid w:val="00E86C5B"/>
    <w:rsid w:val="00E87A00"/>
    <w:rsid w:val="00E902EB"/>
    <w:rsid w:val="00E92444"/>
    <w:rsid w:val="00E92617"/>
    <w:rsid w:val="00E928E3"/>
    <w:rsid w:val="00E93794"/>
    <w:rsid w:val="00E95B1B"/>
    <w:rsid w:val="00E977E1"/>
    <w:rsid w:val="00E97F05"/>
    <w:rsid w:val="00EA0223"/>
    <w:rsid w:val="00EA1A4F"/>
    <w:rsid w:val="00EA3FA8"/>
    <w:rsid w:val="00EA4AAB"/>
    <w:rsid w:val="00EA6F2E"/>
    <w:rsid w:val="00EA7BE7"/>
    <w:rsid w:val="00EB0B00"/>
    <w:rsid w:val="00EB12C7"/>
    <w:rsid w:val="00EB1E06"/>
    <w:rsid w:val="00EB3994"/>
    <w:rsid w:val="00EB3C4D"/>
    <w:rsid w:val="00EB6EC1"/>
    <w:rsid w:val="00EC548A"/>
    <w:rsid w:val="00EC5534"/>
    <w:rsid w:val="00EC6370"/>
    <w:rsid w:val="00ED2548"/>
    <w:rsid w:val="00ED3A90"/>
    <w:rsid w:val="00ED3D7D"/>
    <w:rsid w:val="00ED74A6"/>
    <w:rsid w:val="00ED79EC"/>
    <w:rsid w:val="00EE0CFC"/>
    <w:rsid w:val="00EE183A"/>
    <w:rsid w:val="00EE1C4A"/>
    <w:rsid w:val="00EE1FFB"/>
    <w:rsid w:val="00EE31D5"/>
    <w:rsid w:val="00EE3558"/>
    <w:rsid w:val="00EE37DF"/>
    <w:rsid w:val="00EE3D3E"/>
    <w:rsid w:val="00EE5297"/>
    <w:rsid w:val="00EE5CC4"/>
    <w:rsid w:val="00EE6865"/>
    <w:rsid w:val="00EE78D2"/>
    <w:rsid w:val="00EE7E37"/>
    <w:rsid w:val="00EF3CC6"/>
    <w:rsid w:val="00EF5755"/>
    <w:rsid w:val="00EF5774"/>
    <w:rsid w:val="00F00488"/>
    <w:rsid w:val="00F05534"/>
    <w:rsid w:val="00F05D68"/>
    <w:rsid w:val="00F07B96"/>
    <w:rsid w:val="00F119A9"/>
    <w:rsid w:val="00F166C7"/>
    <w:rsid w:val="00F16882"/>
    <w:rsid w:val="00F169D9"/>
    <w:rsid w:val="00F1701C"/>
    <w:rsid w:val="00F1710E"/>
    <w:rsid w:val="00F17D96"/>
    <w:rsid w:val="00F22A43"/>
    <w:rsid w:val="00F2344A"/>
    <w:rsid w:val="00F239EF"/>
    <w:rsid w:val="00F2430D"/>
    <w:rsid w:val="00F252CD"/>
    <w:rsid w:val="00F27C96"/>
    <w:rsid w:val="00F301AC"/>
    <w:rsid w:val="00F33E11"/>
    <w:rsid w:val="00F3411C"/>
    <w:rsid w:val="00F36101"/>
    <w:rsid w:val="00F36A31"/>
    <w:rsid w:val="00F36CE2"/>
    <w:rsid w:val="00F37E44"/>
    <w:rsid w:val="00F421D8"/>
    <w:rsid w:val="00F446BD"/>
    <w:rsid w:val="00F45BAA"/>
    <w:rsid w:val="00F468B5"/>
    <w:rsid w:val="00F4739A"/>
    <w:rsid w:val="00F476DF"/>
    <w:rsid w:val="00F47D08"/>
    <w:rsid w:val="00F50B1F"/>
    <w:rsid w:val="00F50D7F"/>
    <w:rsid w:val="00F51F2C"/>
    <w:rsid w:val="00F55434"/>
    <w:rsid w:val="00F555A7"/>
    <w:rsid w:val="00F60A64"/>
    <w:rsid w:val="00F61D99"/>
    <w:rsid w:val="00F6376E"/>
    <w:rsid w:val="00F648BA"/>
    <w:rsid w:val="00F6514E"/>
    <w:rsid w:val="00F667F3"/>
    <w:rsid w:val="00F710F4"/>
    <w:rsid w:val="00F736E4"/>
    <w:rsid w:val="00F74377"/>
    <w:rsid w:val="00F746E5"/>
    <w:rsid w:val="00F774D8"/>
    <w:rsid w:val="00F80E8C"/>
    <w:rsid w:val="00F82580"/>
    <w:rsid w:val="00F83720"/>
    <w:rsid w:val="00F90A70"/>
    <w:rsid w:val="00F90CF1"/>
    <w:rsid w:val="00F91B0D"/>
    <w:rsid w:val="00F92093"/>
    <w:rsid w:val="00F947C7"/>
    <w:rsid w:val="00F96F6F"/>
    <w:rsid w:val="00F97025"/>
    <w:rsid w:val="00F97A2E"/>
    <w:rsid w:val="00FA01D4"/>
    <w:rsid w:val="00FA1296"/>
    <w:rsid w:val="00FA2334"/>
    <w:rsid w:val="00FA2EF9"/>
    <w:rsid w:val="00FA2FBD"/>
    <w:rsid w:val="00FA4049"/>
    <w:rsid w:val="00FA43DB"/>
    <w:rsid w:val="00FA5842"/>
    <w:rsid w:val="00FB063C"/>
    <w:rsid w:val="00FB2C35"/>
    <w:rsid w:val="00FB3420"/>
    <w:rsid w:val="00FB3E5E"/>
    <w:rsid w:val="00FB4BB6"/>
    <w:rsid w:val="00FB4BFE"/>
    <w:rsid w:val="00FC11DE"/>
    <w:rsid w:val="00FC2DE1"/>
    <w:rsid w:val="00FC3AC4"/>
    <w:rsid w:val="00FC435F"/>
    <w:rsid w:val="00FC4CB7"/>
    <w:rsid w:val="00FC52E6"/>
    <w:rsid w:val="00FC5DA0"/>
    <w:rsid w:val="00FC634C"/>
    <w:rsid w:val="00FD16A2"/>
    <w:rsid w:val="00FD180D"/>
    <w:rsid w:val="00FD29E7"/>
    <w:rsid w:val="00FD59E0"/>
    <w:rsid w:val="00FD626D"/>
    <w:rsid w:val="00FE09CD"/>
    <w:rsid w:val="00FE1202"/>
    <w:rsid w:val="00FE1439"/>
    <w:rsid w:val="00FE508D"/>
    <w:rsid w:val="00FE6186"/>
    <w:rsid w:val="00FE6A50"/>
    <w:rsid w:val="00FE7357"/>
    <w:rsid w:val="00FF0843"/>
    <w:rsid w:val="00FF0C0E"/>
    <w:rsid w:val="00FF2CE2"/>
    <w:rsid w:val="00FF3151"/>
    <w:rsid w:val="00FF346E"/>
    <w:rsid w:val="00FF37A9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1AF91"/>
  <w15:docId w15:val="{972F4A15-3BB9-469F-962A-ABED3E50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4758A3"/>
    <w:pPr>
      <w:spacing w:after="0"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CF53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E0049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F53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01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CF53D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9016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F53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9016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F53D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5400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CF53D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400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CF53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68575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CF53D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CF53D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rsid w:val="00CF53D7"/>
    <w:pPr>
      <w:spacing w:after="0" w:line="240" w:lineRule="auto"/>
    </w:pPr>
    <w:rPr>
      <w:rFonts w:ascii="Arial" w:hAnsi="Arial"/>
      <w:color w:val="4D4F53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12"/>
    <w:rPr>
      <w:rFonts w:asciiTheme="majorHAnsi" w:eastAsiaTheme="majorEastAsia" w:hAnsiTheme="majorHAnsi" w:cstheme="majorBidi"/>
      <w:b/>
      <w:bCs/>
      <w:color w:val="A90163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F53D7"/>
    <w:pPr>
      <w:numPr>
        <w:ilvl w:val="1"/>
      </w:numPr>
    </w:pPr>
    <w:rPr>
      <w:rFonts w:asciiTheme="majorHAnsi" w:eastAsiaTheme="majorEastAsia" w:hAnsiTheme="majorHAnsi" w:cstheme="majorBidi"/>
      <w:i/>
      <w:iCs/>
      <w:color w:val="A9016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F53D7"/>
    <w:rPr>
      <w:rFonts w:asciiTheme="majorHAnsi" w:eastAsiaTheme="majorEastAsia" w:hAnsiTheme="majorHAnsi" w:cstheme="majorBidi"/>
      <w:i/>
      <w:iCs/>
      <w:color w:val="A90163" w:themeColor="accent1"/>
      <w:spacing w:val="15"/>
      <w:sz w:val="24"/>
      <w:szCs w:val="24"/>
    </w:rPr>
  </w:style>
  <w:style w:type="paragraph" w:customStyle="1" w:styleId="Normal0">
    <w:name w:val="__Normal"/>
    <w:basedOn w:val="Normal"/>
    <w:semiHidden/>
    <w:rsid w:val="00277916"/>
  </w:style>
  <w:style w:type="paragraph" w:customStyle="1" w:styleId="baseBody">
    <w:name w:val="__base Body"/>
    <w:basedOn w:val="Normal0"/>
    <w:semiHidden/>
    <w:rsid w:val="00491684"/>
    <w:pPr>
      <w:spacing w:after="120"/>
    </w:pPr>
  </w:style>
  <w:style w:type="paragraph" w:customStyle="1" w:styleId="SAGEBodyText">
    <w:name w:val="SAGE_Body Text"/>
    <w:basedOn w:val="Normal0"/>
    <w:qFormat/>
    <w:rsid w:val="00301D86"/>
    <w:pPr>
      <w:spacing w:after="120"/>
    </w:pPr>
    <w:rPr>
      <w:lang w:val="en-US"/>
    </w:rPr>
  </w:style>
  <w:style w:type="paragraph" w:customStyle="1" w:styleId="SAGEBullet1">
    <w:name w:val="SAGE_Bullet 1"/>
    <w:basedOn w:val="baseBody"/>
    <w:qFormat/>
    <w:rsid w:val="00301D86"/>
    <w:rPr>
      <w:lang w:val="en-US"/>
    </w:rPr>
  </w:style>
  <w:style w:type="paragraph" w:customStyle="1" w:styleId="baseHeading">
    <w:name w:val="__base Heading"/>
    <w:basedOn w:val="Normal0"/>
    <w:semiHidden/>
    <w:rsid w:val="007C2D4C"/>
    <w:rPr>
      <w:b/>
      <w:color w:val="DCDDDB" w:themeColor="background2"/>
    </w:rPr>
  </w:style>
  <w:style w:type="paragraph" w:customStyle="1" w:styleId="SAGEHeading1">
    <w:name w:val="SAGE_Heading 1"/>
    <w:basedOn w:val="baseHeadingFrame"/>
    <w:next w:val="SAGEHeading1Follow"/>
    <w:qFormat/>
    <w:rsid w:val="00AD2F3C"/>
    <w:pPr>
      <w:pageBreakBefore/>
      <w:framePr w:w="9123" w:wrap="around"/>
      <w:numPr>
        <w:numId w:val="20"/>
      </w:numPr>
      <w:ind w:left="360"/>
      <w:outlineLvl w:val="0"/>
    </w:pPr>
    <w:rPr>
      <w:b/>
      <w:color w:val="2E3456"/>
      <w:lang w:val="en-US"/>
    </w:rPr>
  </w:style>
  <w:style w:type="paragraph" w:customStyle="1" w:styleId="SAGEHeading2">
    <w:name w:val="SAGE_Heading 2"/>
    <w:basedOn w:val="baseHeading"/>
    <w:next w:val="SAGEBodyText"/>
    <w:qFormat/>
    <w:rsid w:val="00AD2F3C"/>
    <w:pPr>
      <w:numPr>
        <w:ilvl w:val="1"/>
        <w:numId w:val="20"/>
      </w:numPr>
      <w:tabs>
        <w:tab w:val="clear" w:pos="2897"/>
        <w:tab w:val="num" w:pos="737"/>
        <w:tab w:val="num" w:pos="1007"/>
      </w:tabs>
      <w:spacing w:before="360" w:after="120"/>
      <w:ind w:left="734" w:hanging="734"/>
      <w:contextualSpacing/>
      <w:outlineLvl w:val="1"/>
    </w:pPr>
    <w:rPr>
      <w:color w:val="2E3456"/>
      <w:sz w:val="30"/>
      <w:lang w:val="en-US"/>
    </w:rPr>
  </w:style>
  <w:style w:type="paragraph" w:customStyle="1" w:styleId="SAGEHeading3">
    <w:name w:val="SAGE_Heading 3"/>
    <w:basedOn w:val="baseHeading"/>
    <w:next w:val="SAGEBodyText"/>
    <w:qFormat/>
    <w:rsid w:val="00445394"/>
    <w:pPr>
      <w:numPr>
        <w:ilvl w:val="2"/>
        <w:numId w:val="20"/>
      </w:numPr>
      <w:tabs>
        <w:tab w:val="clear" w:pos="2897"/>
        <w:tab w:val="num" w:pos="737"/>
      </w:tabs>
      <w:spacing w:before="240" w:after="120"/>
      <w:ind w:left="0" w:firstLine="0"/>
      <w:contextualSpacing/>
    </w:pPr>
    <w:rPr>
      <w:color w:val="2E3456"/>
      <w:sz w:val="26"/>
      <w:lang w:val="en-US"/>
    </w:rPr>
  </w:style>
  <w:style w:type="paragraph" w:customStyle="1" w:styleId="baseHeadingFrame">
    <w:name w:val="__base Heading Frame"/>
    <w:basedOn w:val="Normal0"/>
    <w:semiHidden/>
    <w:rsid w:val="003A3FA1"/>
    <w:pPr>
      <w:framePr w:w="8789" w:h="2183" w:hRule="exact" w:wrap="around" w:vAnchor="page" w:hAnchor="margin" w:y="653" w:anchorLock="1"/>
      <w:spacing w:line="420" w:lineRule="atLeast"/>
    </w:pPr>
    <w:rPr>
      <w:sz w:val="36"/>
    </w:rPr>
  </w:style>
  <w:style w:type="numbering" w:customStyle="1" w:styleId="ListHeadings">
    <w:name w:val="__List Headings"/>
    <w:basedOn w:val="NoList"/>
    <w:semiHidden/>
    <w:rsid w:val="00CF53D7"/>
    <w:pPr>
      <w:numPr>
        <w:numId w:val="1"/>
      </w:numPr>
    </w:pPr>
  </w:style>
  <w:style w:type="paragraph" w:customStyle="1" w:styleId="SAGEHeading1noTOC">
    <w:name w:val="SAGE_Heading 1 (no TOC)"/>
    <w:basedOn w:val="baseHeadingFrame"/>
    <w:next w:val="SAGEHeading1Follow"/>
    <w:qFormat/>
    <w:rsid w:val="00445394"/>
    <w:pPr>
      <w:pageBreakBefore/>
      <w:framePr w:w="9123" w:wrap="around"/>
    </w:pPr>
    <w:rPr>
      <w:b/>
      <w:color w:val="2E34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CF53D7"/>
    <w:rPr>
      <w:vertAlign w:val="superscript"/>
    </w:rPr>
  </w:style>
  <w:style w:type="table" w:styleId="TableGrid">
    <w:name w:val="Table Grid"/>
    <w:basedOn w:val="TableNormal"/>
    <w:uiPriority w:val="59"/>
    <w:rsid w:val="00C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GEHeading1Follow">
    <w:name w:val="SAGE_Heading 1 Follow"/>
    <w:basedOn w:val="baseHeadingFrame"/>
    <w:next w:val="SAGEBodyText"/>
    <w:rsid w:val="00445394"/>
    <w:pPr>
      <w:framePr w:w="9123" w:wrap="around"/>
    </w:pPr>
    <w:rPr>
      <w:color w:val="2E3456"/>
      <w:lang w:val="en-US"/>
    </w:rPr>
  </w:style>
  <w:style w:type="paragraph" w:customStyle="1" w:styleId="baseTable">
    <w:name w:val="__base Table"/>
    <w:basedOn w:val="Normal0"/>
    <w:semiHidden/>
    <w:rsid w:val="001C606F"/>
    <w:pPr>
      <w:ind w:left="113" w:right="113"/>
    </w:pPr>
  </w:style>
  <w:style w:type="paragraph" w:customStyle="1" w:styleId="SAGEIndentedText">
    <w:name w:val="SAGE_Indented Text"/>
    <w:basedOn w:val="SAGEBodyText"/>
    <w:qFormat/>
    <w:rsid w:val="00816885"/>
    <w:pPr>
      <w:ind w:left="490"/>
    </w:pPr>
  </w:style>
  <w:style w:type="paragraph" w:styleId="Header">
    <w:name w:val="header"/>
    <w:basedOn w:val="Normal"/>
    <w:link w:val="HeaderChar"/>
    <w:uiPriority w:val="99"/>
    <w:semiHidden/>
    <w:rsid w:val="00CF53D7"/>
    <w:pPr>
      <w:tabs>
        <w:tab w:val="center" w:pos="4513"/>
        <w:tab w:val="right" w:pos="9026"/>
      </w:tabs>
      <w:spacing w:line="240" w:lineRule="auto"/>
    </w:pPr>
  </w:style>
  <w:style w:type="paragraph" w:customStyle="1" w:styleId="SAGETableText">
    <w:name w:val="SAGE_Table Text"/>
    <w:basedOn w:val="baseTable"/>
    <w:qFormat/>
    <w:rsid w:val="00301D86"/>
    <w:pPr>
      <w:spacing w:after="80"/>
      <w:ind w:left="115" w:right="115"/>
    </w:pPr>
    <w:rPr>
      <w:lang w:val="en-US"/>
    </w:rPr>
  </w:style>
  <w:style w:type="paragraph" w:customStyle="1" w:styleId="SAGETableSource">
    <w:name w:val="SAGE_Table Source"/>
    <w:qFormat/>
    <w:rsid w:val="005D7164"/>
    <w:pPr>
      <w:spacing w:before="120" w:line="160" w:lineRule="atLeast"/>
    </w:pPr>
    <w:rPr>
      <w:rFonts w:ascii="Arial" w:hAnsi="Arial"/>
      <w:i/>
      <w:color w:val="51534A"/>
      <w:sz w:val="1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Footer">
    <w:name w:val="footer"/>
    <w:basedOn w:val="Normal"/>
    <w:link w:val="FooterChar"/>
    <w:uiPriority w:val="99"/>
    <w:semiHidden/>
    <w:rsid w:val="00CF53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F53D7"/>
    <w:rPr>
      <w:rFonts w:asciiTheme="majorHAnsi" w:eastAsiaTheme="majorEastAsia" w:hAnsiTheme="majorHAnsi" w:cstheme="majorBidi"/>
      <w:b/>
      <w:bCs/>
      <w:color w:val="7E0049" w:themeColor="accent1" w:themeShade="BF"/>
      <w:sz w:val="28"/>
      <w:szCs w:val="28"/>
    </w:rPr>
  </w:style>
  <w:style w:type="paragraph" w:customStyle="1" w:styleId="SAGEFooter">
    <w:name w:val="SAGE_Footer"/>
    <w:basedOn w:val="Normal0"/>
    <w:qFormat/>
    <w:rsid w:val="002B699A"/>
    <w:pPr>
      <w:spacing w:line="240" w:lineRule="auto"/>
    </w:pPr>
    <w:rPr>
      <w:color w:val="51534A"/>
      <w:sz w:val="18"/>
      <w:lang w:val="en-US"/>
    </w:rPr>
  </w:style>
  <w:style w:type="paragraph" w:customStyle="1" w:styleId="SAGETitleDate">
    <w:name w:val="SAGE_Title Date"/>
    <w:basedOn w:val="Normal"/>
    <w:qFormat/>
    <w:rsid w:val="00C8307E"/>
    <w:rPr>
      <w:color w:val="51534A"/>
      <w:lang w:val="en-US"/>
    </w:rPr>
  </w:style>
  <w:style w:type="paragraph" w:customStyle="1" w:styleId="SAGETOC1">
    <w:name w:val="SAGE_TOC 1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b/>
      <w:color w:val="2E3456" w:themeColor="text2"/>
      <w:lang w:val="en-US"/>
    </w:rPr>
  </w:style>
  <w:style w:type="paragraph" w:customStyle="1" w:styleId="SAGETOC2">
    <w:name w:val="SAGE_TOC 2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color w:val="DCDDDB" w:themeColor="background2"/>
      <w:lang w:val="en-US"/>
    </w:rPr>
  </w:style>
  <w:style w:type="paragraph" w:styleId="TOC1">
    <w:name w:val="toc 1"/>
    <w:basedOn w:val="SAGETOC1"/>
    <w:next w:val="SAGEBodyText"/>
    <w:autoRedefine/>
    <w:uiPriority w:val="39"/>
    <w:rsid w:val="00301D86"/>
    <w:pPr>
      <w:tabs>
        <w:tab w:val="clear" w:pos="737"/>
        <w:tab w:val="clear" w:pos="6997"/>
        <w:tab w:val="left" w:pos="1440"/>
        <w:tab w:val="right" w:leader="dot" w:pos="9072"/>
      </w:tabs>
      <w:spacing w:before="280" w:after="40"/>
      <w:ind w:left="734" w:right="0" w:hanging="734"/>
    </w:pPr>
    <w:rPr>
      <w:color w:val="auto"/>
      <w:sz w:val="24"/>
    </w:rPr>
  </w:style>
  <w:style w:type="paragraph" w:styleId="TOC2">
    <w:name w:val="toc 2"/>
    <w:basedOn w:val="SAGETOC2"/>
    <w:next w:val="SAGEBodyText"/>
    <w:autoRedefine/>
    <w:uiPriority w:val="39"/>
    <w:rsid w:val="0020014A"/>
    <w:pPr>
      <w:tabs>
        <w:tab w:val="clear" w:pos="737"/>
        <w:tab w:val="clear" w:pos="6997"/>
        <w:tab w:val="left" w:pos="810"/>
        <w:tab w:val="right" w:leader="dot" w:pos="9072"/>
      </w:tabs>
      <w:spacing w:after="40"/>
      <w:ind w:left="734" w:right="3125" w:hanging="734"/>
      <w:contextualSpacing/>
    </w:pPr>
    <w:rPr>
      <w:noProof/>
      <w:color w:val="auto"/>
    </w:rPr>
  </w:style>
  <w:style w:type="character" w:styleId="Hyperlink">
    <w:name w:val="Hyperlink"/>
    <w:basedOn w:val="DefaultParagraphFont"/>
    <w:uiPriority w:val="99"/>
    <w:rsid w:val="005E7F76"/>
    <w:rPr>
      <w:rFonts w:ascii="Arial" w:hAnsi="Arial"/>
      <w:color w:val="2E3456" w:themeColor="text2"/>
      <w:sz w:val="22"/>
      <w:u w:val="single"/>
    </w:rPr>
  </w:style>
  <w:style w:type="numbering" w:styleId="111111">
    <w:name w:val="Outline List 2"/>
    <w:basedOn w:val="NoList"/>
    <w:uiPriority w:val="99"/>
    <w:semiHidden/>
    <w:unhideWhenUsed/>
    <w:rsid w:val="00CF53D7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F53D7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F53D7"/>
    <w:rPr>
      <w:rFonts w:asciiTheme="majorHAnsi" w:eastAsiaTheme="majorEastAsia" w:hAnsiTheme="majorHAnsi" w:cstheme="majorBidi"/>
      <w:b/>
      <w:bCs/>
      <w:color w:val="A90163" w:themeColor="accent1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3D7"/>
    <w:rPr>
      <w:rFonts w:asciiTheme="majorHAnsi" w:eastAsiaTheme="majorEastAsia" w:hAnsiTheme="majorHAnsi" w:cstheme="majorBidi"/>
      <w:b/>
      <w:bCs/>
      <w:i/>
      <w:iCs/>
      <w:color w:val="A90163" w:themeColor="accen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3D7"/>
    <w:rPr>
      <w:rFonts w:asciiTheme="majorHAnsi" w:eastAsiaTheme="majorEastAsia" w:hAnsiTheme="majorHAnsi" w:cstheme="majorBidi"/>
      <w:color w:val="540031" w:themeColor="accent1" w:themeShade="7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3D7"/>
    <w:rPr>
      <w:rFonts w:asciiTheme="majorHAnsi" w:eastAsiaTheme="majorEastAsia" w:hAnsiTheme="majorHAnsi" w:cstheme="majorBidi"/>
      <w:i/>
      <w:iCs/>
      <w:color w:val="540031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3D7"/>
    <w:rPr>
      <w:rFonts w:asciiTheme="majorHAnsi" w:eastAsiaTheme="majorEastAsia" w:hAnsiTheme="majorHAnsi" w:cstheme="majorBidi"/>
      <w:color w:val="68575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3D7"/>
    <w:rPr>
      <w:rFonts w:asciiTheme="majorHAnsi" w:eastAsiaTheme="majorEastAsia" w:hAnsiTheme="majorHAnsi" w:cstheme="majorBidi"/>
      <w:i/>
      <w:iCs/>
      <w:color w:val="685750" w:themeColor="text1" w:themeTint="BF"/>
      <w:sz w:val="20"/>
      <w:szCs w:val="20"/>
    </w:rPr>
  </w:style>
  <w:style w:type="numbering" w:styleId="ArticleSection">
    <w:name w:val="Outline List 3"/>
    <w:basedOn w:val="NoList"/>
    <w:uiPriority w:val="99"/>
    <w:semiHidden/>
    <w:unhideWhenUsed/>
    <w:rsid w:val="00CF53D7"/>
    <w:pPr>
      <w:numPr>
        <w:numId w:val="6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CF53D7"/>
  </w:style>
  <w:style w:type="paragraph" w:styleId="BlockText">
    <w:name w:val="Block Text"/>
    <w:basedOn w:val="Normal"/>
    <w:uiPriority w:val="99"/>
    <w:semiHidden/>
    <w:rsid w:val="00CF53D7"/>
    <w:pPr>
      <w:pBdr>
        <w:top w:val="single" w:sz="2" w:space="10" w:color="A90163" w:themeColor="accent1" w:shadow="1" w:frame="1"/>
        <w:left w:val="single" w:sz="2" w:space="10" w:color="A90163" w:themeColor="accent1" w:shadow="1" w:frame="1"/>
        <w:bottom w:val="single" w:sz="2" w:space="10" w:color="A90163" w:themeColor="accent1" w:shadow="1" w:frame="1"/>
        <w:right w:val="single" w:sz="2" w:space="10" w:color="A90163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A90163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CF53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3">
    <w:name w:val="Body Text 3"/>
    <w:basedOn w:val="Normal"/>
    <w:link w:val="BodyText3Char"/>
    <w:uiPriority w:val="99"/>
    <w:semiHidden/>
    <w:rsid w:val="00CF53D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70048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070048"/>
    <w:rPr>
      <w:rFonts w:ascii="Arial" w:hAnsi="Arial"/>
      <w:color w:val="2B2421" w:themeColor="text1"/>
      <w:sz w:val="21"/>
    </w:rPr>
  </w:style>
  <w:style w:type="paragraph" w:styleId="BodyTextIndent">
    <w:name w:val="Body Text Indent"/>
    <w:basedOn w:val="Normal"/>
    <w:link w:val="BodyTextIndentChar"/>
    <w:uiPriority w:val="99"/>
    <w:semiHidden/>
    <w:rsid w:val="00CF53D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F53D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2">
    <w:name w:val="Body Text Indent 2"/>
    <w:basedOn w:val="Normal"/>
    <w:link w:val="BodyTextIndent2Char"/>
    <w:uiPriority w:val="99"/>
    <w:semiHidden/>
    <w:rsid w:val="00CF53D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BodyTextIndent3">
    <w:name w:val="Body Text Indent 3"/>
    <w:basedOn w:val="Normal"/>
    <w:link w:val="BodyTextIndent3Char"/>
    <w:uiPriority w:val="99"/>
    <w:semiHidden/>
    <w:rsid w:val="00CF53D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B5ADC"/>
    <w:rPr>
      <w:rFonts w:ascii="Arial" w:hAnsi="Arial"/>
      <w:color w:val="2B2421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rsid w:val="00CF53D7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CF53D7"/>
    <w:pPr>
      <w:spacing w:line="240" w:lineRule="auto"/>
    </w:pPr>
    <w:rPr>
      <w:b/>
      <w:bCs/>
      <w:color w:val="A90163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CF53D7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B5ADC"/>
    <w:rPr>
      <w:rFonts w:ascii="Arial" w:hAnsi="Arial"/>
      <w:color w:val="2B2421" w:themeColor="text1"/>
      <w:sz w:val="21"/>
    </w:rPr>
  </w:style>
  <w:style w:type="table" w:styleId="ColorfulGrid">
    <w:name w:val="Colorful Grid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1CD" w:themeFill="text1" w:themeFillTint="33"/>
    </w:tcPr>
    <w:tblStylePr w:type="firstRow">
      <w:rPr>
        <w:b/>
        <w:bCs/>
      </w:rPr>
      <w:tblPr/>
      <w:tcPr>
        <w:shd w:val="clear" w:color="auto" w:fill="B3A39C" w:themeFill="tex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B3A39C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201A18" w:themeFill="text1" w:themeFillShade="BF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BBE2" w:themeFill="accent1" w:themeFillTint="33"/>
    </w:tcPr>
    <w:tblStylePr w:type="firstRow">
      <w:rPr>
        <w:b/>
        <w:bCs/>
      </w:rPr>
      <w:tblPr/>
      <w:tcPr>
        <w:shd w:val="clear" w:color="auto" w:fill="FE77C5" w:themeFill="accent1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E77C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E004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E0049" w:themeFill="accent1" w:themeFillShade="BF"/>
      </w:tc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shd w:val="clear" w:color="auto" w:fill="FE56B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9" w:themeFill="accent2" w:themeFillTint="33"/>
    </w:tcPr>
    <w:tblStylePr w:type="firstRow">
      <w:rPr>
        <w:b/>
        <w:bCs/>
      </w:rPr>
      <w:tblPr/>
      <w:tcPr>
        <w:shd w:val="clear" w:color="auto" w:fill="D5D5D3" w:themeFill="accent2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D5D5D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1726C" w:themeFill="accent2" w:themeFillShade="BF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1F0" w:themeFill="accent3" w:themeFillTint="33"/>
    </w:tcPr>
    <w:tblStylePr w:type="firstRow">
      <w:rPr>
        <w:b/>
        <w:bCs/>
      </w:rPr>
      <w:tblPr/>
      <w:tcPr>
        <w:shd w:val="clear" w:color="auto" w:fill="E2E3E2" w:themeFill="accent3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E2E3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B8C87" w:themeFill="accent3" w:themeFillShade="BF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B" w:themeFill="accent4" w:themeFillTint="33"/>
    </w:tcPr>
    <w:tblStylePr w:type="firstRow">
      <w:rPr>
        <w:b/>
        <w:bCs/>
      </w:rPr>
      <w:tblPr/>
      <w:tcPr>
        <w:shd w:val="clear" w:color="auto" w:fill="F8F8F7" w:themeFill="accent4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8F8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B4AF" w:themeFill="accent4" w:themeFillShade="BF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1" w:themeFill="accent5" w:themeFillTint="33"/>
    </w:tcPr>
    <w:tblStylePr w:type="firstRow">
      <w:rPr>
        <w:b/>
        <w:bCs/>
      </w:rPr>
      <w:tblPr/>
      <w:tcPr>
        <w:shd w:val="clear" w:color="auto" w:fill="C7C8C4" w:themeFill="accent5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C7C8C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5752" w:themeFill="accent5" w:themeFillShade="BF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8F7" w:themeFill="accent6" w:themeFillTint="33"/>
    </w:tcPr>
    <w:tblStylePr w:type="firstRow">
      <w:rPr>
        <w:b/>
        <w:bCs/>
      </w:rPr>
      <w:tblPr/>
      <w:tcPr>
        <w:shd w:val="clear" w:color="auto" w:fill="F0F1F0" w:themeFill="accent6" w:themeFillTint="66"/>
      </w:tcPr>
    </w:tblStylePr>
    <w:tblStylePr w:type="lastRow">
      <w:rPr>
        <w:b/>
        <w:bCs/>
        <w:color w:val="2B2421" w:themeColor="text1"/>
      </w:rPr>
      <w:tblPr/>
      <w:tcPr>
        <w:shd w:val="clear" w:color="auto" w:fill="F0F1F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4A7A2" w:themeFill="accent6" w:themeFillShade="BF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ECE8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shd w:val="clear" w:color="auto" w:fill="D9D1CD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EDDF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shd w:val="clear" w:color="auto" w:fill="FEBBE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4F4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7A73" w:themeFill="accent2" w:themeFillShade="CC"/>
      </w:tcPr>
    </w:tblStylePr>
    <w:tblStylePr w:type="lastRow">
      <w:rPr>
        <w:b/>
        <w:bCs/>
        <w:color w:val="797A73" w:themeColor="accent2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shd w:val="clear" w:color="auto" w:fill="EAEAE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8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FBFBC" w:themeFill="accent4" w:themeFillShade="CC"/>
      </w:tcPr>
    </w:tblStylePr>
    <w:tblStylePr w:type="lastRow">
      <w:rPr>
        <w:b/>
        <w:bCs/>
        <w:color w:val="BFBFBC" w:themeColor="accent4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shd w:val="clear" w:color="auto" w:fill="F0F1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DFD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9591" w:themeFill="accent3" w:themeFillShade="CC"/>
      </w:tcPr>
    </w:tblStylePr>
    <w:tblStylePr w:type="lastRow">
      <w:rPr>
        <w:b/>
        <w:bCs/>
        <w:color w:val="949591" w:themeColor="accent3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shd w:val="clear" w:color="auto" w:fill="FBFB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1F1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FB2AD" w:themeFill="accent6" w:themeFillShade="CC"/>
      </w:tcPr>
    </w:tblStylePr>
    <w:tblStylePr w:type="lastRow">
      <w:rPr>
        <w:b/>
        <w:bCs/>
        <w:color w:val="AFB2AD" w:themeColor="accent6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shd w:val="clear" w:color="auto" w:fill="E3E3E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</w:tblPr>
    <w:tcPr>
      <w:shd w:val="clear" w:color="auto" w:fill="FBFB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D58" w:themeFill="accent5" w:themeFillShade="CC"/>
      </w:tcPr>
    </w:tblStylePr>
    <w:tblStylePr w:type="lastRow">
      <w:rPr>
        <w:b/>
        <w:bCs/>
        <w:color w:val="5C5D58" w:themeColor="accent5" w:themeShade="CC"/>
      </w:rPr>
      <w:tblPr/>
      <w:tcPr>
        <w:tcBorders>
          <w:top w:val="single" w:sz="12" w:space="0" w:color="2B2421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shd w:val="clear" w:color="auto" w:fill="F7F8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2B2421" w:themeColor="text1"/>
        <w:bottom w:val="single" w:sz="4" w:space="0" w:color="2B2421" w:themeColor="text1"/>
        <w:right w:val="single" w:sz="4" w:space="0" w:color="2B2421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8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5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513" w:themeColor="text1" w:themeShade="99"/>
          <w:insideV w:val="nil"/>
        </w:tcBorders>
        <w:shd w:val="clear" w:color="auto" w:fill="1915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shd w:val="clear" w:color="auto" w:fill="B3A39C" w:themeFill="text1" w:themeFillTint="66"/>
      </w:tcPr>
    </w:tblStylePr>
    <w:tblStylePr w:type="band1Horz">
      <w:tblPr/>
      <w:tcPr>
        <w:shd w:val="clear" w:color="auto" w:fill="A18D84" w:themeFill="tex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A90163" w:themeColor="accent1"/>
        <w:bottom w:val="single" w:sz="4" w:space="0" w:color="A90163" w:themeColor="accent1"/>
        <w:right w:val="single" w:sz="4" w:space="0" w:color="A9016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DDF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500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5003B" w:themeColor="accent1" w:themeShade="99"/>
          <w:insideV w:val="nil"/>
        </w:tcBorders>
        <w:shd w:val="clear" w:color="auto" w:fill="6500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03B" w:themeFill="accent1" w:themeFillShade="99"/>
      </w:tcPr>
    </w:tblStylePr>
    <w:tblStylePr w:type="band1Vert">
      <w:tblPr/>
      <w:tcPr>
        <w:shd w:val="clear" w:color="auto" w:fill="FE77C5" w:themeFill="accent1" w:themeFillTint="66"/>
      </w:tcPr>
    </w:tblStylePr>
    <w:tblStylePr w:type="band1Horz">
      <w:tblPr/>
      <w:tcPr>
        <w:shd w:val="clear" w:color="auto" w:fill="FE56B7" w:themeFill="accent1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979892" w:themeColor="accent2"/>
        <w:left w:val="single" w:sz="4" w:space="0" w:color="979892" w:themeColor="accent2"/>
        <w:bottom w:val="single" w:sz="4" w:space="0" w:color="979892" w:themeColor="accent2"/>
        <w:right w:val="single" w:sz="4" w:space="0" w:color="97989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B5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B56" w:themeColor="accent2" w:themeShade="99"/>
          <w:insideV w:val="nil"/>
        </w:tcBorders>
        <w:shd w:val="clear" w:color="auto" w:fill="5A5B5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B56" w:themeFill="accent2" w:themeFillShade="99"/>
      </w:tcPr>
    </w:tblStylePr>
    <w:tblStylePr w:type="band1Vert">
      <w:tblPr/>
      <w:tcPr>
        <w:shd w:val="clear" w:color="auto" w:fill="D5D5D3" w:themeFill="accent2" w:themeFillTint="66"/>
      </w:tcPr>
    </w:tblStylePr>
    <w:tblStylePr w:type="band1Horz">
      <w:tblPr/>
      <w:tcPr>
        <w:shd w:val="clear" w:color="auto" w:fill="CBCBC8" w:themeFill="accent2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EEEEED" w:themeColor="accent4"/>
        <w:left w:val="single" w:sz="4" w:space="0" w:color="B9BAB7" w:themeColor="accent3"/>
        <w:bottom w:val="single" w:sz="4" w:space="0" w:color="B9BAB7" w:themeColor="accent3"/>
        <w:right w:val="single" w:sz="4" w:space="0" w:color="B9BA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F70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F706C" w:themeColor="accent3" w:themeShade="99"/>
          <w:insideV w:val="nil"/>
        </w:tcBorders>
        <w:shd w:val="clear" w:color="auto" w:fill="6F70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06C" w:themeFill="accent3" w:themeFillShade="99"/>
      </w:tcPr>
    </w:tblStylePr>
    <w:tblStylePr w:type="band1Vert">
      <w:tblPr/>
      <w:tcPr>
        <w:shd w:val="clear" w:color="auto" w:fill="E2E3E2" w:themeFill="accent3" w:themeFillTint="66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B9BAB7" w:themeColor="accent3"/>
        <w:left w:val="single" w:sz="4" w:space="0" w:color="EEEEED" w:themeColor="accent4"/>
        <w:bottom w:val="single" w:sz="4" w:space="0" w:color="EEEEED" w:themeColor="accent4"/>
        <w:right w:val="single" w:sz="4" w:space="0" w:color="EEEEE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8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8B" w:themeColor="accent4" w:themeShade="99"/>
          <w:insideV w:val="nil"/>
        </w:tcBorders>
        <w:shd w:val="clear" w:color="auto" w:fill="91918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8B" w:themeFill="accent4" w:themeFillShade="99"/>
      </w:tcPr>
    </w:tblStylePr>
    <w:tblStylePr w:type="band1Vert">
      <w:tblPr/>
      <w:tcPr>
        <w:shd w:val="clear" w:color="auto" w:fill="F8F8F7" w:themeFill="accent4" w:themeFillTint="66"/>
      </w:tcPr>
    </w:tblStylePr>
    <w:tblStylePr w:type="band1Horz">
      <w:tblPr/>
      <w:tcPr>
        <w:shd w:val="clear" w:color="auto" w:fill="F6F6F5" w:themeFill="accent4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DCDDDB" w:themeColor="accent6"/>
        <w:left w:val="single" w:sz="4" w:space="0" w:color="74756E" w:themeColor="accent5"/>
        <w:bottom w:val="single" w:sz="4" w:space="0" w:color="74756E" w:themeColor="accent5"/>
        <w:right w:val="single" w:sz="4" w:space="0" w:color="74756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64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642" w:themeColor="accent5" w:themeShade="99"/>
          <w:insideV w:val="nil"/>
        </w:tcBorders>
        <w:shd w:val="clear" w:color="auto" w:fill="45464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642" w:themeFill="accent5" w:themeFillShade="99"/>
      </w:tcPr>
    </w:tblStylePr>
    <w:tblStylePr w:type="band1Vert">
      <w:tblPr/>
      <w:tcPr>
        <w:shd w:val="clear" w:color="auto" w:fill="C7C8C4" w:themeFill="accent5" w:themeFillTint="66"/>
      </w:tcPr>
    </w:tblStylePr>
    <w:tblStylePr w:type="band1Horz">
      <w:tblPr/>
      <w:tcPr>
        <w:shd w:val="clear" w:color="auto" w:fill="BABAB6" w:themeFill="accent5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24" w:space="0" w:color="74756E" w:themeColor="accent5"/>
        <w:left w:val="single" w:sz="4" w:space="0" w:color="DCDDDB" w:themeColor="accent6"/>
        <w:bottom w:val="single" w:sz="4" w:space="0" w:color="DCDDDB" w:themeColor="accent6"/>
        <w:right w:val="single" w:sz="4" w:space="0" w:color="DCDDD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3878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38780" w:themeColor="accent6" w:themeShade="99"/>
          <w:insideV w:val="nil"/>
        </w:tcBorders>
        <w:shd w:val="clear" w:color="auto" w:fill="83878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780" w:themeFill="accent6" w:themeFillShade="99"/>
      </w:tcPr>
    </w:tblStylePr>
    <w:tblStylePr w:type="band1Vert">
      <w:tblPr/>
      <w:tcPr>
        <w:shd w:val="clear" w:color="auto" w:fill="F0F1F0" w:themeFill="accent6" w:themeFillTint="66"/>
      </w:tcPr>
    </w:tblStylePr>
    <w:tblStylePr w:type="band1Horz">
      <w:tblPr/>
      <w:tcPr>
        <w:shd w:val="clear" w:color="auto" w:fill="EDEEED" w:themeFill="accent6" w:themeFillTint="7F"/>
      </w:tcPr>
    </w:tblStylePr>
    <w:tblStylePr w:type="neCell">
      <w:rPr>
        <w:color w:val="2B2421" w:themeColor="text1"/>
      </w:rPr>
    </w:tblStylePr>
    <w:tblStylePr w:type="nwCell">
      <w:rPr>
        <w:color w:val="2B2421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F5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3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ADC"/>
    <w:rPr>
      <w:rFonts w:ascii="Arial" w:hAnsi="Arial"/>
      <w:color w:val="2B2421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F53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5ADC"/>
    <w:rPr>
      <w:rFonts w:ascii="Arial" w:hAnsi="Arial"/>
      <w:b/>
      <w:bCs/>
      <w:color w:val="2B2421" w:themeColor="text1"/>
      <w:sz w:val="20"/>
      <w:szCs w:val="20"/>
    </w:rPr>
  </w:style>
  <w:style w:type="table" w:styleId="DarkList">
    <w:name w:val="Dark List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2421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1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A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A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901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400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E004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004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7989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C4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26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26C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9BA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C5D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B8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8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EEEE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797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B4A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B4A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756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A3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75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75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CF53D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CDDD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706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A7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7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CF53D7"/>
  </w:style>
  <w:style w:type="character" w:customStyle="1" w:styleId="DateChar">
    <w:name w:val="Date Char"/>
    <w:basedOn w:val="DefaultParagraphFont"/>
    <w:link w:val="Date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DocumentMap">
    <w:name w:val="Document Map"/>
    <w:basedOn w:val="Normal"/>
    <w:link w:val="DocumentMapChar"/>
    <w:uiPriority w:val="99"/>
    <w:semiHidden/>
    <w:rsid w:val="00CF5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5ADC"/>
    <w:rPr>
      <w:rFonts w:ascii="Tahoma" w:hAnsi="Tahoma" w:cs="Tahoma"/>
      <w:color w:val="2B2421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F53D7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Emphasis">
    <w:name w:val="Emphasis"/>
    <w:basedOn w:val="DefaultParagraphFont"/>
    <w:uiPriority w:val="20"/>
    <w:semiHidden/>
    <w:rsid w:val="00CF53D7"/>
    <w:rPr>
      <w:i/>
      <w:iCs/>
    </w:rPr>
  </w:style>
  <w:style w:type="paragraph" w:styleId="EnvelopeAddress">
    <w:name w:val="envelope address"/>
    <w:basedOn w:val="Normal"/>
    <w:uiPriority w:val="99"/>
    <w:semiHidden/>
    <w:rsid w:val="00CF53D7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F53D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CF53D7"/>
    <w:rPr>
      <w:color w:val="A90163" w:themeColor="followedHyperlink"/>
      <w:u w:val="single"/>
    </w:rPr>
  </w:style>
  <w:style w:type="character" w:styleId="HTMLAcronym">
    <w:name w:val="HTML Acronym"/>
    <w:basedOn w:val="DefaultParagraphFont"/>
    <w:uiPriority w:val="99"/>
    <w:semiHidden/>
    <w:rsid w:val="00CF53D7"/>
  </w:style>
  <w:style w:type="paragraph" w:styleId="HTMLAddress">
    <w:name w:val="HTML Address"/>
    <w:basedOn w:val="Normal"/>
    <w:link w:val="HTMLAddressChar"/>
    <w:uiPriority w:val="99"/>
    <w:semiHidden/>
    <w:rsid w:val="00CF53D7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B5ADC"/>
    <w:rPr>
      <w:rFonts w:ascii="Arial" w:hAnsi="Arial"/>
      <w:i/>
      <w:iCs/>
      <w:color w:val="2B2421" w:themeColor="text1"/>
      <w:sz w:val="21"/>
    </w:rPr>
  </w:style>
  <w:style w:type="character" w:styleId="HTMLCite">
    <w:name w:val="HTML Cite"/>
    <w:basedOn w:val="DefaultParagraphFont"/>
    <w:uiPriority w:val="99"/>
    <w:semiHidden/>
    <w:rsid w:val="00CF53D7"/>
    <w:rPr>
      <w:i/>
      <w:iCs/>
    </w:rPr>
  </w:style>
  <w:style w:type="character" w:styleId="HTMLCode">
    <w:name w:val="HTML Code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CF53D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F53D7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F53D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F53D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CF53D7"/>
    <w:rPr>
      <w:i/>
      <w:iCs/>
    </w:rPr>
  </w:style>
  <w:style w:type="paragraph" w:styleId="Index1">
    <w:name w:val="index 1"/>
    <w:basedOn w:val="SAGEBodyText"/>
    <w:next w:val="Normal"/>
    <w:autoRedefine/>
    <w:uiPriority w:val="99"/>
    <w:semiHidden/>
    <w:qFormat/>
    <w:rsid w:val="004C13FD"/>
    <w:pPr>
      <w:spacing w:after="40" w:line="240" w:lineRule="auto"/>
      <w:ind w:left="216" w:hanging="216"/>
    </w:pPr>
  </w:style>
  <w:style w:type="paragraph" w:styleId="Index2">
    <w:name w:val="index 2"/>
    <w:basedOn w:val="SAGEBodyText"/>
    <w:next w:val="Normal"/>
    <w:autoRedefine/>
    <w:uiPriority w:val="99"/>
    <w:semiHidden/>
    <w:rsid w:val="004C13FD"/>
    <w:pPr>
      <w:spacing w:after="40" w:line="240" w:lineRule="auto"/>
      <w:ind w:left="432" w:hanging="216"/>
    </w:pPr>
  </w:style>
  <w:style w:type="paragraph" w:styleId="Index3">
    <w:name w:val="index 3"/>
    <w:basedOn w:val="Normal"/>
    <w:next w:val="Normal"/>
    <w:autoRedefine/>
    <w:uiPriority w:val="99"/>
    <w:semiHidden/>
    <w:rsid w:val="00CF53D7"/>
    <w:pPr>
      <w:spacing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rsid w:val="00CF53D7"/>
    <w:pPr>
      <w:spacing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rsid w:val="00CF53D7"/>
    <w:pPr>
      <w:spacing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rsid w:val="00CF53D7"/>
    <w:pPr>
      <w:spacing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rsid w:val="00CF53D7"/>
    <w:pPr>
      <w:spacing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rsid w:val="00CF53D7"/>
    <w:pPr>
      <w:spacing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rsid w:val="00CF53D7"/>
    <w:pPr>
      <w:spacing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rsid w:val="00CF53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rsid w:val="00CF53D7"/>
    <w:rPr>
      <w:b/>
      <w:bCs/>
      <w:i/>
      <w:iCs/>
      <w:color w:val="A9016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CF53D7"/>
    <w:pPr>
      <w:pBdr>
        <w:bottom w:val="single" w:sz="4" w:space="4" w:color="A90163" w:themeColor="accent1"/>
      </w:pBdr>
      <w:spacing w:before="200" w:after="280"/>
      <w:ind w:left="936" w:right="936"/>
    </w:pPr>
    <w:rPr>
      <w:b/>
      <w:bCs/>
      <w:i/>
      <w:iCs/>
      <w:color w:val="A9016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F53D7"/>
    <w:rPr>
      <w:rFonts w:ascii="Arial" w:hAnsi="Arial"/>
      <w:b/>
      <w:bCs/>
      <w:i/>
      <w:iCs/>
      <w:color w:val="A90163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CF53D7"/>
    <w:rPr>
      <w:b/>
      <w:bCs/>
      <w:smallCaps/>
      <w:color w:val="979892" w:themeColor="accent2"/>
      <w:spacing w:val="5"/>
      <w:u w:val="single"/>
    </w:rPr>
  </w:style>
  <w:style w:type="table" w:styleId="LightGrid">
    <w:name w:val="Light Grid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1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H w:val="nil"/>
          <w:insideV w:val="single" w:sz="8" w:space="0" w:color="2B2421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  <w:shd w:val="clear" w:color="auto" w:fill="D0C6C2" w:themeFill="text1" w:themeFillTint="3F"/>
      </w:tcPr>
    </w:tblStylePr>
    <w:tblStylePr w:type="band2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  <w:insideV w:val="single" w:sz="8" w:space="0" w:color="2B2421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  <w:insideH w:val="single" w:sz="8" w:space="0" w:color="A90163" w:themeColor="accent1"/>
        <w:insideV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18" w:space="0" w:color="A90163" w:themeColor="accent1"/>
          <w:right w:val="single" w:sz="8" w:space="0" w:color="A90163" w:themeColor="accent1"/>
          <w:insideH w:val="nil"/>
          <w:insideV w:val="single" w:sz="8" w:space="0" w:color="A9016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H w:val="nil"/>
          <w:insideV w:val="single" w:sz="8" w:space="0" w:color="A9016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band1Vert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  <w:shd w:val="clear" w:color="auto" w:fill="FEABDB" w:themeFill="accent1" w:themeFillTint="3F"/>
      </w:tcPr>
    </w:tblStylePr>
    <w:tblStylePr w:type="band1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V w:val="single" w:sz="8" w:space="0" w:color="A90163" w:themeColor="accent1"/>
        </w:tcBorders>
        <w:shd w:val="clear" w:color="auto" w:fill="FEABDB" w:themeFill="accent1" w:themeFillTint="3F"/>
      </w:tcPr>
    </w:tblStylePr>
    <w:tblStylePr w:type="band2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  <w:insideV w:val="single" w:sz="8" w:space="0" w:color="A9016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1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H w:val="nil"/>
          <w:insideV w:val="single" w:sz="8" w:space="0" w:color="97989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  <w:shd w:val="clear" w:color="auto" w:fill="E5E5E3" w:themeFill="accent2" w:themeFillTint="3F"/>
      </w:tcPr>
    </w:tblStylePr>
    <w:tblStylePr w:type="band2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  <w:insideV w:val="single" w:sz="8" w:space="0" w:color="97989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1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H w:val="nil"/>
          <w:insideV w:val="single" w:sz="8" w:space="0" w:color="B9BA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  <w:shd w:val="clear" w:color="auto" w:fill="EDEEED" w:themeFill="accent3" w:themeFillTint="3F"/>
      </w:tcPr>
    </w:tblStylePr>
    <w:tblStylePr w:type="band2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  <w:insideV w:val="single" w:sz="8" w:space="0" w:color="B9BAB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1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H w:val="nil"/>
          <w:insideV w:val="single" w:sz="8" w:space="0" w:color="EEEEE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  <w:shd w:val="clear" w:color="auto" w:fill="FAFAFA" w:themeFill="accent4" w:themeFillTint="3F"/>
      </w:tcPr>
    </w:tblStylePr>
    <w:tblStylePr w:type="band2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  <w:insideV w:val="single" w:sz="8" w:space="0" w:color="EEEEED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1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H w:val="nil"/>
          <w:insideV w:val="single" w:sz="8" w:space="0" w:color="74756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  <w:shd w:val="clear" w:color="auto" w:fill="DCDDDA" w:themeFill="accent5" w:themeFillTint="3F"/>
      </w:tcPr>
    </w:tblStylePr>
    <w:tblStylePr w:type="band2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  <w:insideV w:val="single" w:sz="8" w:space="0" w:color="74756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1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H w:val="nil"/>
          <w:insideV w:val="single" w:sz="8" w:space="0" w:color="DCDDD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  <w:shd w:val="clear" w:color="auto" w:fill="F6F6F6" w:themeFill="accent6" w:themeFillTint="3F"/>
      </w:tcPr>
    </w:tblStylePr>
    <w:tblStylePr w:type="band2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  <w:insideV w:val="single" w:sz="8" w:space="0" w:color="DCDDDB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  <w:tblStylePr w:type="band1Horz">
      <w:tblPr/>
      <w:tcPr>
        <w:tcBorders>
          <w:top w:val="single" w:sz="8" w:space="0" w:color="2B2421" w:themeColor="text1"/>
          <w:left w:val="single" w:sz="8" w:space="0" w:color="2B2421" w:themeColor="text1"/>
          <w:bottom w:val="single" w:sz="8" w:space="0" w:color="2B2421" w:themeColor="text1"/>
          <w:right w:val="single" w:sz="8" w:space="0" w:color="2B2421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  <w:tblStylePr w:type="band1Horz">
      <w:tblPr/>
      <w:tcPr>
        <w:tcBorders>
          <w:top w:val="single" w:sz="8" w:space="0" w:color="A90163" w:themeColor="accent1"/>
          <w:left w:val="single" w:sz="8" w:space="0" w:color="A90163" w:themeColor="accent1"/>
          <w:bottom w:val="single" w:sz="8" w:space="0" w:color="A90163" w:themeColor="accent1"/>
          <w:right w:val="single" w:sz="8" w:space="0" w:color="A9016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  <w:tblStylePr w:type="band1Horz">
      <w:tblPr/>
      <w:tcPr>
        <w:tcBorders>
          <w:top w:val="single" w:sz="8" w:space="0" w:color="979892" w:themeColor="accent2"/>
          <w:left w:val="single" w:sz="8" w:space="0" w:color="979892" w:themeColor="accent2"/>
          <w:bottom w:val="single" w:sz="8" w:space="0" w:color="979892" w:themeColor="accent2"/>
          <w:right w:val="single" w:sz="8" w:space="0" w:color="97989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  <w:tblStylePr w:type="band1Horz">
      <w:tblPr/>
      <w:tcPr>
        <w:tcBorders>
          <w:top w:val="single" w:sz="8" w:space="0" w:color="B9BAB7" w:themeColor="accent3"/>
          <w:left w:val="single" w:sz="8" w:space="0" w:color="B9BAB7" w:themeColor="accent3"/>
          <w:bottom w:val="single" w:sz="8" w:space="0" w:color="B9BAB7" w:themeColor="accent3"/>
          <w:right w:val="single" w:sz="8" w:space="0" w:color="B9BAB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  <w:tblStylePr w:type="band1Horz">
      <w:tblPr/>
      <w:tcPr>
        <w:tcBorders>
          <w:top w:val="single" w:sz="8" w:space="0" w:color="EEEEED" w:themeColor="accent4"/>
          <w:left w:val="single" w:sz="8" w:space="0" w:color="EEEEED" w:themeColor="accent4"/>
          <w:bottom w:val="single" w:sz="8" w:space="0" w:color="EEEEED" w:themeColor="accent4"/>
          <w:right w:val="single" w:sz="8" w:space="0" w:color="EEEEED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  <w:tblStylePr w:type="band1Horz">
      <w:tblPr/>
      <w:tcPr>
        <w:tcBorders>
          <w:top w:val="single" w:sz="8" w:space="0" w:color="74756E" w:themeColor="accent5"/>
          <w:left w:val="single" w:sz="8" w:space="0" w:color="74756E" w:themeColor="accent5"/>
          <w:bottom w:val="single" w:sz="8" w:space="0" w:color="74756E" w:themeColor="accent5"/>
          <w:right w:val="single" w:sz="8" w:space="0" w:color="74756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  <w:tblStylePr w:type="band1Horz">
      <w:tblPr/>
      <w:tcPr>
        <w:tcBorders>
          <w:top w:val="single" w:sz="8" w:space="0" w:color="DCDDDB" w:themeColor="accent6"/>
          <w:left w:val="single" w:sz="8" w:space="0" w:color="DCDDDB" w:themeColor="accent6"/>
          <w:bottom w:val="single" w:sz="8" w:space="0" w:color="DCDDDB" w:themeColor="accent6"/>
          <w:right w:val="single" w:sz="8" w:space="0" w:color="DCDDD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CF53D7"/>
    <w:pPr>
      <w:spacing w:after="0" w:line="240" w:lineRule="auto"/>
    </w:pPr>
    <w:rPr>
      <w:color w:val="201A18" w:themeColor="text1" w:themeShade="BF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421" w:themeColor="text1"/>
          <w:left w:val="nil"/>
          <w:bottom w:val="single" w:sz="8" w:space="0" w:color="2B242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CF53D7"/>
    <w:pPr>
      <w:spacing w:after="0" w:line="240" w:lineRule="auto"/>
    </w:pPr>
    <w:rPr>
      <w:color w:val="7E0049" w:themeColor="accent1" w:themeShade="BF"/>
    </w:rPr>
    <w:tblPr>
      <w:tblStyleRowBandSize w:val="1"/>
      <w:tblStyleColBandSize w:val="1"/>
      <w:tblBorders>
        <w:top w:val="single" w:sz="8" w:space="0" w:color="A90163" w:themeColor="accent1"/>
        <w:bottom w:val="single" w:sz="8" w:space="0" w:color="A9016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0163" w:themeColor="accent1"/>
          <w:left w:val="nil"/>
          <w:bottom w:val="single" w:sz="8" w:space="0" w:color="A9016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0163" w:themeColor="accent1"/>
          <w:left w:val="nil"/>
          <w:bottom w:val="single" w:sz="8" w:space="0" w:color="A9016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CF53D7"/>
    <w:pPr>
      <w:spacing w:after="0" w:line="240" w:lineRule="auto"/>
    </w:pPr>
    <w:rPr>
      <w:color w:val="71726C" w:themeColor="accent2" w:themeShade="BF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9892" w:themeColor="accent2"/>
          <w:left w:val="nil"/>
          <w:bottom w:val="single" w:sz="8" w:space="0" w:color="97989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CF53D7"/>
    <w:pPr>
      <w:spacing w:after="0" w:line="240" w:lineRule="auto"/>
    </w:pPr>
    <w:rPr>
      <w:color w:val="8B8C87" w:themeColor="accent3" w:themeShade="BF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BAB7" w:themeColor="accent3"/>
          <w:left w:val="nil"/>
          <w:bottom w:val="single" w:sz="8" w:space="0" w:color="B9BA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CF53D7"/>
    <w:pPr>
      <w:spacing w:after="0" w:line="240" w:lineRule="auto"/>
    </w:pPr>
    <w:rPr>
      <w:color w:val="B4B4AF" w:themeColor="accent4" w:themeShade="BF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EEED" w:themeColor="accent4"/>
          <w:left w:val="nil"/>
          <w:bottom w:val="single" w:sz="8" w:space="0" w:color="EEEEE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CF53D7"/>
    <w:pPr>
      <w:spacing w:after="0" w:line="240" w:lineRule="auto"/>
    </w:pPr>
    <w:rPr>
      <w:color w:val="565752" w:themeColor="accent5" w:themeShade="BF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756E" w:themeColor="accent5"/>
          <w:left w:val="nil"/>
          <w:bottom w:val="single" w:sz="8" w:space="0" w:color="74756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CF53D7"/>
    <w:pPr>
      <w:spacing w:after="0" w:line="240" w:lineRule="auto"/>
    </w:pPr>
    <w:rPr>
      <w:color w:val="A4A7A2" w:themeColor="accent6" w:themeShade="BF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DDDB" w:themeColor="accent6"/>
          <w:left w:val="nil"/>
          <w:bottom w:val="single" w:sz="8" w:space="0" w:color="DCDDD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F53D7"/>
  </w:style>
  <w:style w:type="paragraph" w:styleId="List">
    <w:name w:val="List"/>
    <w:basedOn w:val="Normal"/>
    <w:uiPriority w:val="99"/>
    <w:semiHidden/>
    <w:rsid w:val="00CF53D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F53D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F53D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F53D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F53D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rsid w:val="00CF53D7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rsid w:val="00CF53D7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rsid w:val="00CF53D7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rsid w:val="00CF53D7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rsid w:val="00CF53D7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rsid w:val="00CF53D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F53D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F53D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F53D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F53D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rsid w:val="00CF53D7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rsid w:val="00CF53D7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rsid w:val="00CF53D7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rsid w:val="00CF53D7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rsid w:val="00CF53D7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rsid w:val="00CF53D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CF53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color w:val="2B2421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B5ADC"/>
    <w:rPr>
      <w:rFonts w:ascii="Consolas" w:hAnsi="Consolas" w:cs="Consolas"/>
      <w:color w:val="2B2421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  <w:insideV w:val="single" w:sz="8" w:space="0" w:color="685750" w:themeColor="text1" w:themeTint="BF"/>
      </w:tblBorders>
    </w:tblPr>
    <w:tcPr>
      <w:shd w:val="clear" w:color="auto" w:fill="D0C6C2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8575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shd w:val="clear" w:color="auto" w:fill="A18D84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D0193" w:themeColor="accent1" w:themeTint="BF"/>
        <w:left w:val="single" w:sz="8" w:space="0" w:color="FD0193" w:themeColor="accent1" w:themeTint="BF"/>
        <w:bottom w:val="single" w:sz="8" w:space="0" w:color="FD0193" w:themeColor="accent1" w:themeTint="BF"/>
        <w:right w:val="single" w:sz="8" w:space="0" w:color="FD0193" w:themeColor="accent1" w:themeTint="BF"/>
        <w:insideH w:val="single" w:sz="8" w:space="0" w:color="FD0193" w:themeColor="accent1" w:themeTint="BF"/>
        <w:insideV w:val="single" w:sz="8" w:space="0" w:color="FD0193" w:themeColor="accent1" w:themeTint="BF"/>
      </w:tblBorders>
    </w:tblPr>
    <w:tcPr>
      <w:shd w:val="clear" w:color="auto" w:fill="FEABD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D01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shd w:val="clear" w:color="auto" w:fill="FE56B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  <w:insideV w:val="single" w:sz="8" w:space="0" w:color="B1B1AD" w:themeColor="accent2" w:themeTint="BF"/>
      </w:tblBorders>
    </w:tblPr>
    <w:tcPr>
      <w:shd w:val="clear" w:color="auto" w:fill="E5E5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B1A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shd w:val="clear" w:color="auto" w:fill="CBCBC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  <w:insideV w:val="single" w:sz="8" w:space="0" w:color="CACBC9" w:themeColor="accent3" w:themeTint="BF"/>
      </w:tblBorders>
    </w:tblPr>
    <w:tcPr>
      <w:shd w:val="clear" w:color="auto" w:fill="ED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ACB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shd w:val="clear" w:color="auto" w:fill="DCDCD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  <w:insideV w:val="single" w:sz="8" w:space="0" w:color="F2F2F1" w:themeColor="accent4" w:themeTint="BF"/>
      </w:tblBorders>
    </w:tblPr>
    <w:tcPr>
      <w:shd w:val="clear" w:color="auto" w:fill="FA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F2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shd w:val="clear" w:color="auto" w:fill="F6F6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  <w:insideV w:val="single" w:sz="8" w:space="0" w:color="979891" w:themeColor="accent5" w:themeTint="BF"/>
      </w:tblBorders>
    </w:tblPr>
    <w:tcPr>
      <w:shd w:val="clear" w:color="auto" w:fill="DCDDD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89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shd w:val="clear" w:color="auto" w:fill="BABAB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  <w:insideV w:val="single" w:sz="8" w:space="0" w:color="E4E5E3" w:themeColor="accent6" w:themeTint="BF"/>
      </w:tblBorders>
    </w:tblPr>
    <w:tcPr>
      <w:shd w:val="clear" w:color="auto" w:fill="F6F6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E5E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shd w:val="clear" w:color="auto" w:fill="EDEE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  <w:insideH w:val="single" w:sz="8" w:space="0" w:color="2B2421" w:themeColor="text1"/>
        <w:insideV w:val="single" w:sz="8" w:space="0" w:color="2B2421" w:themeColor="text1"/>
      </w:tblBorders>
    </w:tblPr>
    <w:tcPr>
      <w:shd w:val="clear" w:color="auto" w:fill="D0C6C2" w:themeFill="text1" w:themeFillTint="3F"/>
    </w:tcPr>
    <w:tblStylePr w:type="firstRow">
      <w:rPr>
        <w:b/>
        <w:bCs/>
        <w:color w:val="2B2421" w:themeColor="text1"/>
      </w:rPr>
      <w:tblPr/>
      <w:tcPr>
        <w:shd w:val="clear" w:color="auto" w:fill="ECE8E6" w:themeFill="tex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1CD" w:themeFill="text1" w:themeFillTint="33"/>
      </w:tcPr>
    </w:tblStylePr>
    <w:tblStylePr w:type="band1Vert">
      <w:tblPr/>
      <w:tcPr>
        <w:shd w:val="clear" w:color="auto" w:fill="A18D84" w:themeFill="text1" w:themeFillTint="7F"/>
      </w:tcPr>
    </w:tblStylePr>
    <w:tblStylePr w:type="band1Horz">
      <w:tblPr/>
      <w:tcPr>
        <w:tcBorders>
          <w:insideH w:val="single" w:sz="6" w:space="0" w:color="2B2421" w:themeColor="text1"/>
          <w:insideV w:val="single" w:sz="6" w:space="0" w:color="2B2421" w:themeColor="text1"/>
        </w:tcBorders>
        <w:shd w:val="clear" w:color="auto" w:fill="A18D84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  <w:insideH w:val="single" w:sz="8" w:space="0" w:color="A90163" w:themeColor="accent1"/>
        <w:insideV w:val="single" w:sz="8" w:space="0" w:color="A90163" w:themeColor="accent1"/>
      </w:tblBorders>
    </w:tblPr>
    <w:tcPr>
      <w:shd w:val="clear" w:color="auto" w:fill="FEABDB" w:themeFill="accent1" w:themeFillTint="3F"/>
    </w:tcPr>
    <w:tblStylePr w:type="firstRow">
      <w:rPr>
        <w:b/>
        <w:bCs/>
        <w:color w:val="2B2421" w:themeColor="text1"/>
      </w:rPr>
      <w:tblPr/>
      <w:tcPr>
        <w:shd w:val="clear" w:color="auto" w:fill="FEDDF0" w:themeFill="accent1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E2" w:themeFill="accent1" w:themeFillTint="33"/>
      </w:tcPr>
    </w:tblStylePr>
    <w:tblStylePr w:type="band1Vert">
      <w:tblPr/>
      <w:tcPr>
        <w:shd w:val="clear" w:color="auto" w:fill="FE56B7" w:themeFill="accent1" w:themeFillTint="7F"/>
      </w:tcPr>
    </w:tblStylePr>
    <w:tblStylePr w:type="band1Horz">
      <w:tblPr/>
      <w:tcPr>
        <w:tcBorders>
          <w:insideH w:val="single" w:sz="6" w:space="0" w:color="A90163" w:themeColor="accent1"/>
          <w:insideV w:val="single" w:sz="6" w:space="0" w:color="A90163" w:themeColor="accent1"/>
        </w:tcBorders>
        <w:shd w:val="clear" w:color="auto" w:fill="FE56B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  <w:insideH w:val="single" w:sz="8" w:space="0" w:color="979892" w:themeColor="accent2"/>
        <w:insideV w:val="single" w:sz="8" w:space="0" w:color="979892" w:themeColor="accent2"/>
      </w:tblBorders>
    </w:tblPr>
    <w:tcPr>
      <w:shd w:val="clear" w:color="auto" w:fill="E5E5E3" w:themeFill="accent2" w:themeFillTint="3F"/>
    </w:tcPr>
    <w:tblStylePr w:type="firstRow">
      <w:rPr>
        <w:b/>
        <w:bCs/>
        <w:color w:val="2B2421" w:themeColor="text1"/>
      </w:rPr>
      <w:tblPr/>
      <w:tcPr>
        <w:shd w:val="clear" w:color="auto" w:fill="F4F4F4" w:themeFill="accent2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9" w:themeFill="accent2" w:themeFillTint="33"/>
      </w:tcPr>
    </w:tblStylePr>
    <w:tblStylePr w:type="band1Vert">
      <w:tblPr/>
      <w:tcPr>
        <w:shd w:val="clear" w:color="auto" w:fill="CBCBC8" w:themeFill="accent2" w:themeFillTint="7F"/>
      </w:tcPr>
    </w:tblStylePr>
    <w:tblStylePr w:type="band1Horz">
      <w:tblPr/>
      <w:tcPr>
        <w:tcBorders>
          <w:insideH w:val="single" w:sz="6" w:space="0" w:color="979892" w:themeColor="accent2"/>
          <w:insideV w:val="single" w:sz="6" w:space="0" w:color="979892" w:themeColor="accent2"/>
        </w:tcBorders>
        <w:shd w:val="clear" w:color="auto" w:fill="CBCBC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  <w:insideH w:val="single" w:sz="8" w:space="0" w:color="B9BAB7" w:themeColor="accent3"/>
        <w:insideV w:val="single" w:sz="8" w:space="0" w:color="B9BAB7" w:themeColor="accent3"/>
      </w:tblBorders>
    </w:tblPr>
    <w:tcPr>
      <w:shd w:val="clear" w:color="auto" w:fill="EDEEED" w:themeFill="accent3" w:themeFillTint="3F"/>
    </w:tcPr>
    <w:tblStylePr w:type="firstRow">
      <w:rPr>
        <w:b/>
        <w:bCs/>
        <w:color w:val="2B2421" w:themeColor="text1"/>
      </w:rPr>
      <w:tblPr/>
      <w:tcPr>
        <w:shd w:val="clear" w:color="auto" w:fill="F8F8F7" w:themeFill="accent3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3" w:themeFillTint="33"/>
      </w:tcPr>
    </w:tblStylePr>
    <w:tblStylePr w:type="band1Vert">
      <w:tblPr/>
      <w:tcPr>
        <w:shd w:val="clear" w:color="auto" w:fill="DCDCDB" w:themeFill="accent3" w:themeFillTint="7F"/>
      </w:tcPr>
    </w:tblStylePr>
    <w:tblStylePr w:type="band1Horz">
      <w:tblPr/>
      <w:tcPr>
        <w:tcBorders>
          <w:insideH w:val="single" w:sz="6" w:space="0" w:color="B9BAB7" w:themeColor="accent3"/>
          <w:insideV w:val="single" w:sz="6" w:space="0" w:color="B9BAB7" w:themeColor="accent3"/>
        </w:tcBorders>
        <w:shd w:val="clear" w:color="auto" w:fill="DCDC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  <w:insideH w:val="single" w:sz="8" w:space="0" w:color="EEEEED" w:themeColor="accent4"/>
        <w:insideV w:val="single" w:sz="8" w:space="0" w:color="EEEEED" w:themeColor="accent4"/>
      </w:tblBorders>
    </w:tblPr>
    <w:tcPr>
      <w:shd w:val="clear" w:color="auto" w:fill="FAFAFA" w:themeFill="accent4" w:themeFillTint="3F"/>
    </w:tcPr>
    <w:tblStylePr w:type="firstRow">
      <w:rPr>
        <w:b/>
        <w:bCs/>
        <w:color w:val="2B2421" w:themeColor="text1"/>
      </w:rPr>
      <w:tblPr/>
      <w:tcPr>
        <w:shd w:val="clear" w:color="auto" w:fill="FDFDFD" w:themeFill="accent4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4" w:themeFillTint="33"/>
      </w:tcPr>
    </w:tblStylePr>
    <w:tblStylePr w:type="band1Vert">
      <w:tblPr/>
      <w:tcPr>
        <w:shd w:val="clear" w:color="auto" w:fill="F6F6F5" w:themeFill="accent4" w:themeFillTint="7F"/>
      </w:tcPr>
    </w:tblStylePr>
    <w:tblStylePr w:type="band1Horz">
      <w:tblPr/>
      <w:tcPr>
        <w:tcBorders>
          <w:insideH w:val="single" w:sz="6" w:space="0" w:color="EEEEED" w:themeColor="accent4"/>
          <w:insideV w:val="single" w:sz="6" w:space="0" w:color="EEEEED" w:themeColor="accent4"/>
        </w:tcBorders>
        <w:shd w:val="clear" w:color="auto" w:fill="F6F6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  <w:insideH w:val="single" w:sz="8" w:space="0" w:color="74756E" w:themeColor="accent5"/>
        <w:insideV w:val="single" w:sz="8" w:space="0" w:color="74756E" w:themeColor="accent5"/>
      </w:tblBorders>
    </w:tblPr>
    <w:tcPr>
      <w:shd w:val="clear" w:color="auto" w:fill="DCDDDA" w:themeFill="accent5" w:themeFillTint="3F"/>
    </w:tcPr>
    <w:tblStylePr w:type="firstRow">
      <w:rPr>
        <w:b/>
        <w:bCs/>
        <w:color w:val="2B2421" w:themeColor="text1"/>
      </w:rPr>
      <w:tblPr/>
      <w:tcPr>
        <w:shd w:val="clear" w:color="auto" w:fill="F1F1F0" w:themeFill="accent5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1" w:themeFill="accent5" w:themeFillTint="33"/>
      </w:tcPr>
    </w:tblStylePr>
    <w:tblStylePr w:type="band1Vert">
      <w:tblPr/>
      <w:tcPr>
        <w:shd w:val="clear" w:color="auto" w:fill="BABAB6" w:themeFill="accent5" w:themeFillTint="7F"/>
      </w:tcPr>
    </w:tblStylePr>
    <w:tblStylePr w:type="band1Horz">
      <w:tblPr/>
      <w:tcPr>
        <w:tcBorders>
          <w:insideH w:val="single" w:sz="6" w:space="0" w:color="74756E" w:themeColor="accent5"/>
          <w:insideV w:val="single" w:sz="6" w:space="0" w:color="74756E" w:themeColor="accent5"/>
        </w:tcBorders>
        <w:shd w:val="clear" w:color="auto" w:fill="BABAB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  <w:insideH w:val="single" w:sz="8" w:space="0" w:color="DCDDDB" w:themeColor="accent6"/>
        <w:insideV w:val="single" w:sz="8" w:space="0" w:color="DCDDDB" w:themeColor="accent6"/>
      </w:tblBorders>
    </w:tblPr>
    <w:tcPr>
      <w:shd w:val="clear" w:color="auto" w:fill="F6F6F6" w:themeFill="accent6" w:themeFillTint="3F"/>
    </w:tcPr>
    <w:tblStylePr w:type="firstRow">
      <w:rPr>
        <w:b/>
        <w:bCs/>
        <w:color w:val="2B2421" w:themeColor="text1"/>
      </w:rPr>
      <w:tblPr/>
      <w:tcPr>
        <w:shd w:val="clear" w:color="auto" w:fill="FBFBFB" w:themeFill="accent6" w:themeFillTint="19"/>
      </w:tcPr>
    </w:tblStylePr>
    <w:tblStylePr w:type="lastRow">
      <w:rPr>
        <w:b/>
        <w:bCs/>
        <w:color w:val="2B2421" w:themeColor="text1"/>
      </w:rPr>
      <w:tblPr/>
      <w:tcPr>
        <w:tcBorders>
          <w:top w:val="single" w:sz="12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B2421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8F7" w:themeFill="accent6" w:themeFillTint="33"/>
      </w:tcPr>
    </w:tblStylePr>
    <w:tblStylePr w:type="band1Vert">
      <w:tblPr/>
      <w:tcPr>
        <w:shd w:val="clear" w:color="auto" w:fill="EDEEED" w:themeFill="accent6" w:themeFillTint="7F"/>
      </w:tcPr>
    </w:tblStylePr>
    <w:tblStylePr w:type="band1Horz">
      <w:tblPr/>
      <w:tcPr>
        <w:tcBorders>
          <w:insideH w:val="single" w:sz="6" w:space="0" w:color="DCDDDB" w:themeColor="accent6"/>
          <w:insideV w:val="single" w:sz="6" w:space="0" w:color="DCDDDB" w:themeColor="accent6"/>
        </w:tcBorders>
        <w:shd w:val="clear" w:color="auto" w:fill="EDEE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C6C2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421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8D84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8D84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ABD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01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901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901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901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56B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56B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989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CBC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CBC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9BA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CDC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CDCD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EEE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F6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F6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756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BAB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BAB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DDD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EE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E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bottom w:val="single" w:sz="8" w:space="0" w:color="2B2421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421" w:themeColor="tex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421" w:themeColor="text1"/>
          <w:bottom w:val="single" w:sz="8" w:space="0" w:color="2B2421" w:themeColor="text1"/>
        </w:tcBorders>
      </w:tc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shd w:val="clear" w:color="auto" w:fill="D0C6C2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bottom w:val="single" w:sz="8" w:space="0" w:color="A9016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90163" w:themeColor="accent1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A90163" w:themeColor="accent1"/>
          <w:bottom w:val="single" w:sz="8" w:space="0" w:color="A9016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90163" w:themeColor="accent1"/>
          <w:bottom w:val="single" w:sz="8" w:space="0" w:color="A90163" w:themeColor="accent1"/>
        </w:tcBorders>
      </w:tcPr>
    </w:tblStylePr>
    <w:tblStylePr w:type="band1Vert">
      <w:tblPr/>
      <w:tcPr>
        <w:shd w:val="clear" w:color="auto" w:fill="FEABDB" w:themeFill="accent1" w:themeFillTint="3F"/>
      </w:tcPr>
    </w:tblStylePr>
    <w:tblStylePr w:type="band1Horz">
      <w:tblPr/>
      <w:tcPr>
        <w:shd w:val="clear" w:color="auto" w:fill="FEABD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bottom w:val="single" w:sz="8" w:space="0" w:color="97989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9892" w:themeColor="accent2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9892" w:themeColor="accent2"/>
          <w:bottom w:val="single" w:sz="8" w:space="0" w:color="979892" w:themeColor="accent2"/>
        </w:tcBorders>
      </w:tc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shd w:val="clear" w:color="auto" w:fill="E5E5E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bottom w:val="single" w:sz="8" w:space="0" w:color="B9BA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9BAB7" w:themeColor="accent3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9BAB7" w:themeColor="accent3"/>
          <w:bottom w:val="single" w:sz="8" w:space="0" w:color="B9BAB7" w:themeColor="accent3"/>
        </w:tcBorders>
      </w:tc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shd w:val="clear" w:color="auto" w:fill="EDEE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bottom w:val="single" w:sz="8" w:space="0" w:color="EEEEE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EEED" w:themeColor="accent4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EEED" w:themeColor="accent4"/>
          <w:bottom w:val="single" w:sz="8" w:space="0" w:color="EEEEED" w:themeColor="accent4"/>
        </w:tcBorders>
      </w:tc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shd w:val="clear" w:color="auto" w:fill="FA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bottom w:val="single" w:sz="8" w:space="0" w:color="74756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756E" w:themeColor="accent5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756E" w:themeColor="accent5"/>
          <w:bottom w:val="single" w:sz="8" w:space="0" w:color="74756E" w:themeColor="accent5"/>
        </w:tcBorders>
      </w:tc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shd w:val="clear" w:color="auto" w:fill="DCDDDA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CF53D7"/>
    <w:pPr>
      <w:spacing w:after="0" w:line="240" w:lineRule="auto"/>
    </w:pPr>
    <w:rPr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bottom w:val="single" w:sz="8" w:space="0" w:color="DCDDD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DDDB" w:themeColor="accent6"/>
        </w:tcBorders>
      </w:tcPr>
    </w:tblStylePr>
    <w:tblStylePr w:type="lastRow">
      <w:rPr>
        <w:b/>
        <w:bCs/>
        <w:color w:val="2E3456" w:themeColor="text2"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DDDB" w:themeColor="accent6"/>
          <w:bottom w:val="single" w:sz="8" w:space="0" w:color="DCDDDB" w:themeColor="accent6"/>
        </w:tcBorders>
      </w:tc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shd w:val="clear" w:color="auto" w:fill="F6F6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2B2421" w:themeColor="text1"/>
        <w:left w:val="single" w:sz="8" w:space="0" w:color="2B2421" w:themeColor="text1"/>
        <w:bottom w:val="single" w:sz="8" w:space="0" w:color="2B2421" w:themeColor="text1"/>
        <w:right w:val="single" w:sz="8" w:space="0" w:color="2B2421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421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B2421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421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421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C6C2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C6C2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A90163" w:themeColor="accent1"/>
        <w:left w:val="single" w:sz="8" w:space="0" w:color="A90163" w:themeColor="accent1"/>
        <w:bottom w:val="single" w:sz="8" w:space="0" w:color="A90163" w:themeColor="accent1"/>
        <w:right w:val="single" w:sz="8" w:space="0" w:color="A9016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9016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9016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9016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9016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ABD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ABD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979892" w:themeColor="accent2"/>
        <w:left w:val="single" w:sz="8" w:space="0" w:color="979892" w:themeColor="accent2"/>
        <w:bottom w:val="single" w:sz="8" w:space="0" w:color="979892" w:themeColor="accent2"/>
        <w:right w:val="single" w:sz="8" w:space="0" w:color="97989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989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7989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989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989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B9BAB7" w:themeColor="accent3"/>
        <w:left w:val="single" w:sz="8" w:space="0" w:color="B9BAB7" w:themeColor="accent3"/>
        <w:bottom w:val="single" w:sz="8" w:space="0" w:color="B9BAB7" w:themeColor="accent3"/>
        <w:right w:val="single" w:sz="8" w:space="0" w:color="B9BA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9BA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9BA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9BA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9BA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EEEEED" w:themeColor="accent4"/>
        <w:left w:val="single" w:sz="8" w:space="0" w:color="EEEEED" w:themeColor="accent4"/>
        <w:bottom w:val="single" w:sz="8" w:space="0" w:color="EEEEED" w:themeColor="accent4"/>
        <w:right w:val="single" w:sz="8" w:space="0" w:color="EEEEE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EEE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EEE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EEE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EEE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74756E" w:themeColor="accent5"/>
        <w:left w:val="single" w:sz="8" w:space="0" w:color="74756E" w:themeColor="accent5"/>
        <w:bottom w:val="single" w:sz="8" w:space="0" w:color="74756E" w:themeColor="accent5"/>
        <w:right w:val="single" w:sz="8" w:space="0" w:color="74756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756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4756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756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756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CF53D7"/>
    <w:pPr>
      <w:spacing w:after="0" w:line="240" w:lineRule="auto"/>
    </w:pPr>
    <w:rPr>
      <w:rFonts w:asciiTheme="majorHAnsi" w:eastAsiaTheme="majorEastAsia" w:hAnsiTheme="majorHAnsi" w:cstheme="majorBidi"/>
      <w:color w:val="2B2421" w:themeColor="text1"/>
    </w:rPr>
    <w:tblPr>
      <w:tblStyleRowBandSize w:val="1"/>
      <w:tblStyleColBandSize w:val="1"/>
      <w:tblBorders>
        <w:top w:val="single" w:sz="8" w:space="0" w:color="DCDDDB" w:themeColor="accent6"/>
        <w:left w:val="single" w:sz="8" w:space="0" w:color="DCDDDB" w:themeColor="accent6"/>
        <w:bottom w:val="single" w:sz="8" w:space="0" w:color="DCDDDB" w:themeColor="accent6"/>
        <w:right w:val="single" w:sz="8" w:space="0" w:color="DCDDD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DDD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CDDD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DDD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DDD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685750" w:themeColor="text1" w:themeTint="BF"/>
        <w:left w:val="single" w:sz="8" w:space="0" w:color="685750" w:themeColor="text1" w:themeTint="BF"/>
        <w:bottom w:val="single" w:sz="8" w:space="0" w:color="685750" w:themeColor="text1" w:themeTint="BF"/>
        <w:right w:val="single" w:sz="8" w:space="0" w:color="685750" w:themeColor="text1" w:themeTint="BF"/>
        <w:insideH w:val="single" w:sz="8" w:space="0" w:color="68575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5750" w:themeColor="text1" w:themeTint="BF"/>
          <w:left w:val="single" w:sz="8" w:space="0" w:color="685750" w:themeColor="text1" w:themeTint="BF"/>
          <w:bottom w:val="single" w:sz="8" w:space="0" w:color="685750" w:themeColor="text1" w:themeTint="BF"/>
          <w:right w:val="single" w:sz="8" w:space="0" w:color="68575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C6C2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C6C2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D0193" w:themeColor="accent1" w:themeTint="BF"/>
        <w:left w:val="single" w:sz="8" w:space="0" w:color="FD0193" w:themeColor="accent1" w:themeTint="BF"/>
        <w:bottom w:val="single" w:sz="8" w:space="0" w:color="FD0193" w:themeColor="accent1" w:themeTint="BF"/>
        <w:right w:val="single" w:sz="8" w:space="0" w:color="FD0193" w:themeColor="accent1" w:themeTint="BF"/>
        <w:insideH w:val="single" w:sz="8" w:space="0" w:color="FD01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D0193" w:themeColor="accent1" w:themeTint="BF"/>
          <w:left w:val="single" w:sz="8" w:space="0" w:color="FD0193" w:themeColor="accent1" w:themeTint="BF"/>
          <w:bottom w:val="single" w:sz="8" w:space="0" w:color="FD0193" w:themeColor="accent1" w:themeTint="BF"/>
          <w:right w:val="single" w:sz="8" w:space="0" w:color="FD0193" w:themeColor="accent1" w:themeTint="BF"/>
          <w:insideH w:val="nil"/>
          <w:insideV w:val="nil"/>
        </w:tcBorders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0193" w:themeColor="accent1" w:themeTint="BF"/>
          <w:left w:val="single" w:sz="8" w:space="0" w:color="FD0193" w:themeColor="accent1" w:themeTint="BF"/>
          <w:bottom w:val="single" w:sz="8" w:space="0" w:color="FD0193" w:themeColor="accent1" w:themeTint="BF"/>
          <w:right w:val="single" w:sz="8" w:space="0" w:color="FD01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ABD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ABD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B1B1AD" w:themeColor="accent2" w:themeTint="BF"/>
        <w:left w:val="single" w:sz="8" w:space="0" w:color="B1B1AD" w:themeColor="accent2" w:themeTint="BF"/>
        <w:bottom w:val="single" w:sz="8" w:space="0" w:color="B1B1AD" w:themeColor="accent2" w:themeTint="BF"/>
        <w:right w:val="single" w:sz="8" w:space="0" w:color="B1B1AD" w:themeColor="accent2" w:themeTint="BF"/>
        <w:insideH w:val="single" w:sz="8" w:space="0" w:color="B1B1A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B1AD" w:themeColor="accent2" w:themeTint="BF"/>
          <w:left w:val="single" w:sz="8" w:space="0" w:color="B1B1AD" w:themeColor="accent2" w:themeTint="BF"/>
          <w:bottom w:val="single" w:sz="8" w:space="0" w:color="B1B1AD" w:themeColor="accent2" w:themeTint="BF"/>
          <w:right w:val="single" w:sz="8" w:space="0" w:color="B1B1A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CACBC9" w:themeColor="accent3" w:themeTint="BF"/>
        <w:left w:val="single" w:sz="8" w:space="0" w:color="CACBC9" w:themeColor="accent3" w:themeTint="BF"/>
        <w:bottom w:val="single" w:sz="8" w:space="0" w:color="CACBC9" w:themeColor="accent3" w:themeTint="BF"/>
        <w:right w:val="single" w:sz="8" w:space="0" w:color="CACBC9" w:themeColor="accent3" w:themeTint="BF"/>
        <w:insideH w:val="single" w:sz="8" w:space="0" w:color="CACB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CBC9" w:themeColor="accent3" w:themeTint="BF"/>
          <w:left w:val="single" w:sz="8" w:space="0" w:color="CACBC9" w:themeColor="accent3" w:themeTint="BF"/>
          <w:bottom w:val="single" w:sz="8" w:space="0" w:color="CACBC9" w:themeColor="accent3" w:themeTint="BF"/>
          <w:right w:val="single" w:sz="8" w:space="0" w:color="CACB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F2F2F1" w:themeColor="accent4" w:themeTint="BF"/>
        <w:left w:val="single" w:sz="8" w:space="0" w:color="F2F2F1" w:themeColor="accent4" w:themeTint="BF"/>
        <w:bottom w:val="single" w:sz="8" w:space="0" w:color="F2F2F1" w:themeColor="accent4" w:themeTint="BF"/>
        <w:right w:val="single" w:sz="8" w:space="0" w:color="F2F2F1" w:themeColor="accent4" w:themeTint="BF"/>
        <w:insideH w:val="single" w:sz="8" w:space="0" w:color="F2F2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1" w:themeColor="accent4" w:themeTint="BF"/>
          <w:left w:val="single" w:sz="8" w:space="0" w:color="F2F2F1" w:themeColor="accent4" w:themeTint="BF"/>
          <w:bottom w:val="single" w:sz="8" w:space="0" w:color="F2F2F1" w:themeColor="accent4" w:themeTint="BF"/>
          <w:right w:val="single" w:sz="8" w:space="0" w:color="F2F2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979891" w:themeColor="accent5" w:themeTint="BF"/>
        <w:left w:val="single" w:sz="8" w:space="0" w:color="979891" w:themeColor="accent5" w:themeTint="BF"/>
        <w:bottom w:val="single" w:sz="8" w:space="0" w:color="979891" w:themeColor="accent5" w:themeTint="BF"/>
        <w:right w:val="single" w:sz="8" w:space="0" w:color="979891" w:themeColor="accent5" w:themeTint="BF"/>
        <w:insideH w:val="single" w:sz="8" w:space="0" w:color="97989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891" w:themeColor="accent5" w:themeTint="BF"/>
          <w:left w:val="single" w:sz="8" w:space="0" w:color="979891" w:themeColor="accent5" w:themeTint="BF"/>
          <w:bottom w:val="single" w:sz="8" w:space="0" w:color="979891" w:themeColor="accent5" w:themeTint="BF"/>
          <w:right w:val="single" w:sz="8" w:space="0" w:color="97989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8" w:space="0" w:color="E4E5E3" w:themeColor="accent6" w:themeTint="BF"/>
        <w:left w:val="single" w:sz="8" w:space="0" w:color="E4E5E3" w:themeColor="accent6" w:themeTint="BF"/>
        <w:bottom w:val="single" w:sz="8" w:space="0" w:color="E4E5E3" w:themeColor="accent6" w:themeTint="BF"/>
        <w:right w:val="single" w:sz="8" w:space="0" w:color="E4E5E3" w:themeColor="accent6" w:themeTint="BF"/>
        <w:insideH w:val="single" w:sz="8" w:space="0" w:color="E4E5E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E5E3" w:themeColor="accent6" w:themeTint="BF"/>
          <w:left w:val="single" w:sz="8" w:space="0" w:color="E4E5E3" w:themeColor="accent6" w:themeTint="BF"/>
          <w:bottom w:val="single" w:sz="8" w:space="0" w:color="E4E5E3" w:themeColor="accent6" w:themeTint="BF"/>
          <w:right w:val="single" w:sz="8" w:space="0" w:color="E4E5E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421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421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01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901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901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989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989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9BA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9BA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EEE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EEE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756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756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CF53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DDD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DDD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CF53D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B5ADC"/>
    <w:rPr>
      <w:rFonts w:asciiTheme="majorHAnsi" w:eastAsiaTheme="majorEastAsia" w:hAnsiTheme="majorHAnsi" w:cstheme="majorBidi"/>
      <w:color w:val="2B2421" w:themeColor="text1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F53D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F53D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F53D7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PageNumber">
    <w:name w:val="page number"/>
    <w:basedOn w:val="DefaultParagraphFont"/>
    <w:uiPriority w:val="99"/>
    <w:semiHidden/>
    <w:rsid w:val="00CF53D7"/>
  </w:style>
  <w:style w:type="character" w:styleId="PlaceholderText">
    <w:name w:val="Placeholder Text"/>
    <w:basedOn w:val="DefaultParagraphFont"/>
    <w:uiPriority w:val="99"/>
    <w:semiHidden/>
    <w:rsid w:val="00CF53D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CF53D7"/>
    <w:pPr>
      <w:spacing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B5ADC"/>
    <w:rPr>
      <w:rFonts w:ascii="Consolas" w:hAnsi="Consolas" w:cs="Consolas"/>
      <w:color w:val="2B2421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rsid w:val="00CF53D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F53D7"/>
    <w:rPr>
      <w:rFonts w:ascii="Arial" w:hAnsi="Arial"/>
      <w:i/>
      <w:iCs/>
      <w:color w:val="2B2421" w:themeColor="text1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F53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B5ADC"/>
    <w:rPr>
      <w:rFonts w:ascii="Arial" w:hAnsi="Arial"/>
      <w:color w:val="2B2421" w:themeColor="text1"/>
      <w:sz w:val="21"/>
    </w:rPr>
  </w:style>
  <w:style w:type="paragraph" w:styleId="Signature">
    <w:name w:val="Signature"/>
    <w:basedOn w:val="Normal"/>
    <w:link w:val="SignatureChar"/>
    <w:uiPriority w:val="99"/>
    <w:semiHidden/>
    <w:rsid w:val="00CF53D7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B5ADC"/>
    <w:rPr>
      <w:rFonts w:ascii="Arial" w:hAnsi="Arial"/>
      <w:color w:val="2B2421" w:themeColor="text1"/>
      <w:sz w:val="21"/>
    </w:rPr>
  </w:style>
  <w:style w:type="character" w:styleId="Strong">
    <w:name w:val="Strong"/>
    <w:basedOn w:val="DefaultParagraphFont"/>
    <w:uiPriority w:val="22"/>
    <w:semiHidden/>
    <w:rsid w:val="00CF53D7"/>
    <w:rPr>
      <w:b/>
      <w:bCs/>
    </w:rPr>
  </w:style>
  <w:style w:type="character" w:styleId="SubtleEmphasis">
    <w:name w:val="Subtle Emphasis"/>
    <w:basedOn w:val="DefaultParagraphFont"/>
    <w:uiPriority w:val="19"/>
    <w:semiHidden/>
    <w:rsid w:val="00CF53D7"/>
    <w:rPr>
      <w:i/>
      <w:iCs/>
      <w:color w:val="A18D84" w:themeColor="text1" w:themeTint="7F"/>
    </w:rPr>
  </w:style>
  <w:style w:type="character" w:styleId="SubtleReference">
    <w:name w:val="Subtle Reference"/>
    <w:basedOn w:val="DefaultParagraphFont"/>
    <w:uiPriority w:val="31"/>
    <w:semiHidden/>
    <w:rsid w:val="00CF53D7"/>
    <w:rPr>
      <w:smallCaps/>
      <w:color w:val="979892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CF53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3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3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3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3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3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3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3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3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3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3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3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3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3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3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3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3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3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3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3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3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F53D7"/>
    <w:pPr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rsid w:val="00CF53D7"/>
  </w:style>
  <w:style w:type="table" w:styleId="TableProfessional">
    <w:name w:val="Table Professional"/>
    <w:basedOn w:val="TableNormal"/>
    <w:uiPriority w:val="99"/>
    <w:semiHidden/>
    <w:unhideWhenUsed/>
    <w:rsid w:val="00CF53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3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3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3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3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3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3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3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3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rsid w:val="00CF53D7"/>
    <w:pPr>
      <w:pBdr>
        <w:bottom w:val="single" w:sz="8" w:space="4" w:color="A9016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F53D7"/>
    <w:rPr>
      <w:rFonts w:asciiTheme="majorHAnsi" w:eastAsiaTheme="majorEastAsia" w:hAnsiTheme="majorHAnsi" w:cstheme="majorBidi"/>
      <w:color w:val="222640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rsid w:val="00CF53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SAGETOC3"/>
    <w:next w:val="SAGEBodyText"/>
    <w:autoRedefine/>
    <w:uiPriority w:val="39"/>
    <w:rsid w:val="00301D86"/>
    <w:pPr>
      <w:tabs>
        <w:tab w:val="clear" w:pos="737"/>
        <w:tab w:val="clear" w:pos="6997"/>
        <w:tab w:val="decimal" w:pos="576"/>
        <w:tab w:val="left" w:pos="1008"/>
        <w:tab w:val="right" w:leader="dot" w:pos="9072"/>
      </w:tabs>
      <w:spacing w:after="40"/>
      <w:ind w:left="548" w:right="1469" w:hanging="274"/>
      <w:contextualSpacing/>
    </w:pPr>
    <w:rPr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semiHidden/>
    <w:rsid w:val="00CF53D7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rsid w:val="00CF53D7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rsid w:val="00CF53D7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rsid w:val="00CF53D7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rsid w:val="00CF53D7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rsid w:val="00CF53D7"/>
    <w:pPr>
      <w:spacing w:after="100"/>
      <w:ind w:left="1680"/>
    </w:pPr>
  </w:style>
  <w:style w:type="paragraph" w:styleId="TOCHeading">
    <w:name w:val="TOC Heading"/>
    <w:basedOn w:val="Heading1"/>
    <w:next w:val="Normal"/>
    <w:uiPriority w:val="39"/>
    <w:qFormat/>
    <w:rsid w:val="00CF53D7"/>
    <w:pPr>
      <w:outlineLvl w:val="9"/>
    </w:pPr>
  </w:style>
  <w:style w:type="numbering" w:customStyle="1" w:styleId="ListTableBullets">
    <w:name w:val="__List Table Bullets"/>
    <w:basedOn w:val="NoList"/>
    <w:uiPriority w:val="99"/>
    <w:rsid w:val="00B62C81"/>
    <w:pPr>
      <w:numPr>
        <w:numId w:val="2"/>
      </w:numPr>
    </w:pPr>
  </w:style>
  <w:style w:type="paragraph" w:customStyle="1" w:styleId="SAGETOC3">
    <w:name w:val="SAGE_TOC 3"/>
    <w:basedOn w:val="Normal0"/>
    <w:semiHidden/>
    <w:qFormat/>
    <w:rsid w:val="00585E58"/>
    <w:pPr>
      <w:tabs>
        <w:tab w:val="left" w:pos="737"/>
        <w:tab w:val="right" w:pos="6997"/>
      </w:tabs>
      <w:ind w:left="737" w:right="3119" w:hanging="737"/>
    </w:pPr>
    <w:rPr>
      <w:noProof/>
      <w:color w:val="DCDDDB" w:themeColor="background2"/>
      <w:sz w:val="28"/>
      <w:lang w:val="en-US"/>
    </w:rPr>
  </w:style>
  <w:style w:type="paragraph" w:customStyle="1" w:styleId="SAGENumberedList">
    <w:name w:val="SAGE_Numbered List"/>
    <w:basedOn w:val="baseBody"/>
    <w:qFormat/>
    <w:rsid w:val="000201D2"/>
    <w:pPr>
      <w:numPr>
        <w:numId w:val="17"/>
      </w:numPr>
    </w:pPr>
    <w:rPr>
      <w:lang w:val="en-US"/>
    </w:rPr>
  </w:style>
  <w:style w:type="paragraph" w:customStyle="1" w:styleId="QuestionNiv2">
    <w:name w:val="Question Niv 2"/>
    <w:basedOn w:val="Normal"/>
    <w:next w:val="Normal"/>
    <w:uiPriority w:val="99"/>
    <w:semiHidden/>
    <w:rsid w:val="00401512"/>
    <w:pPr>
      <w:numPr>
        <w:ilvl w:val="1"/>
        <w:numId w:val="18"/>
      </w:numPr>
      <w:spacing w:before="120" w:after="120" w:line="240" w:lineRule="auto"/>
      <w:ind w:left="850" w:hanging="425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QuestionNiv3">
    <w:name w:val="Question Niv 3"/>
    <w:basedOn w:val="Normal"/>
    <w:next w:val="Normal"/>
    <w:uiPriority w:val="99"/>
    <w:semiHidden/>
    <w:rsid w:val="00401512"/>
    <w:pPr>
      <w:numPr>
        <w:ilvl w:val="2"/>
        <w:numId w:val="18"/>
      </w:numPr>
      <w:spacing w:before="120" w:after="120" w:line="240" w:lineRule="auto"/>
      <w:ind w:left="1503" w:hanging="652"/>
    </w:pPr>
    <w:rPr>
      <w:rFonts w:eastAsia="Times New Roman" w:cs="Arial"/>
      <w:color w:val="103C5A"/>
      <w:sz w:val="18"/>
      <w:szCs w:val="18"/>
      <w:lang w:val="fr-FR" w:eastAsia="fr-FR"/>
    </w:rPr>
  </w:style>
  <w:style w:type="paragraph" w:customStyle="1" w:styleId="SAGEBullet2">
    <w:name w:val="SAGE_Bullet 2"/>
    <w:basedOn w:val="SAGEBullet1"/>
    <w:qFormat/>
    <w:rsid w:val="00111126"/>
    <w:pPr>
      <w:numPr>
        <w:numId w:val="19"/>
      </w:numPr>
      <w:tabs>
        <w:tab w:val="left" w:pos="821"/>
      </w:tabs>
      <w:ind w:left="836" w:hanging="346"/>
    </w:pPr>
  </w:style>
  <w:style w:type="paragraph" w:customStyle="1" w:styleId="SAGEAdmonitionWarning">
    <w:name w:val="SAGE_Admonition Warning"/>
    <w:basedOn w:val="baseBody"/>
    <w:qFormat/>
    <w:rsid w:val="00301D86"/>
    <w:pPr>
      <w:pBdr>
        <w:top w:val="single" w:sz="8" w:space="4" w:color="FF5400"/>
        <w:left w:val="single" w:sz="8" w:space="4" w:color="FF5400"/>
        <w:bottom w:val="single" w:sz="8" w:space="4" w:color="FF5400"/>
        <w:right w:val="single" w:sz="8" w:space="4" w:color="FF5400"/>
      </w:pBdr>
      <w:spacing w:before="120"/>
      <w:ind w:left="173" w:right="216"/>
      <w:contextualSpacing/>
    </w:pPr>
    <w:rPr>
      <w:lang w:val="en-US"/>
    </w:rPr>
  </w:style>
  <w:style w:type="table" w:customStyle="1" w:styleId="SageTable">
    <w:name w:val="Sage Table"/>
    <w:basedOn w:val="TableNormal"/>
    <w:next w:val="TableGrid"/>
    <w:rsid w:val="00445394"/>
    <w:pPr>
      <w:spacing w:before="60" w:after="60" w:line="240" w:lineRule="auto"/>
      <w:ind w:left="113" w:right="113"/>
    </w:pPr>
    <w:tblPr>
      <w:tblStyleRowBandSize w:val="1"/>
      <w:tblBorders>
        <w:insideH w:val="single" w:sz="8" w:space="0" w:color="A90163" w:themeColor="accent1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2E3456"/>
      </w:tcPr>
    </w:tblStylePr>
  </w:style>
  <w:style w:type="paragraph" w:customStyle="1" w:styleId="SAGETitle">
    <w:name w:val="SAGE_Title"/>
    <w:basedOn w:val="Normal0"/>
    <w:rsid w:val="00445394"/>
    <w:pPr>
      <w:spacing w:after="200" w:line="680" w:lineRule="exact"/>
      <w:contextualSpacing/>
    </w:pPr>
    <w:rPr>
      <w:b/>
      <w:color w:val="2E3456"/>
      <w:sz w:val="64"/>
      <w:szCs w:val="34"/>
      <w:lang w:val="en-US"/>
    </w:rPr>
  </w:style>
  <w:style w:type="paragraph" w:customStyle="1" w:styleId="SAGETableSubtitle">
    <w:name w:val="SAGE_Table Subtitle"/>
    <w:basedOn w:val="Normal"/>
    <w:qFormat/>
    <w:rsid w:val="005714E0"/>
    <w:pPr>
      <w:spacing w:line="210" w:lineRule="atLeast"/>
      <w:ind w:left="113" w:right="113"/>
    </w:pPr>
    <w:rPr>
      <w:b/>
      <w:color w:val="FFFFFF" w:themeColor="background1"/>
      <w:lang w:val="en-US"/>
    </w:rPr>
  </w:style>
  <w:style w:type="paragraph" w:customStyle="1" w:styleId="SAGESubtitle">
    <w:name w:val="SAGE_Subtitle"/>
    <w:basedOn w:val="SAGETitle"/>
    <w:rsid w:val="00715592"/>
    <w:pPr>
      <w:spacing w:line="560" w:lineRule="atLeast"/>
    </w:pPr>
    <w:rPr>
      <w:b w:val="0"/>
      <w:color w:val="51534A"/>
      <w:sz w:val="48"/>
    </w:rPr>
  </w:style>
  <w:style w:type="paragraph" w:customStyle="1" w:styleId="SAGETitleAuthor">
    <w:name w:val="SAGE_Title Author"/>
    <w:basedOn w:val="SAGETitleDate"/>
    <w:rsid w:val="00C8307E"/>
    <w:pPr>
      <w:spacing w:before="640"/>
    </w:pPr>
    <w:rPr>
      <w:b/>
    </w:rPr>
  </w:style>
  <w:style w:type="paragraph" w:customStyle="1" w:styleId="1pt">
    <w:name w:val="__1pt"/>
    <w:semiHidden/>
    <w:rsid w:val="001872FE"/>
    <w:pPr>
      <w:spacing w:after="0" w:line="20" w:lineRule="exact"/>
    </w:pPr>
    <w:rPr>
      <w:rFonts w:ascii="Arial" w:hAnsi="Arial"/>
      <w:color w:val="2B2421" w:themeColor="text1"/>
      <w:sz w:val="2"/>
    </w:rPr>
  </w:style>
  <w:style w:type="paragraph" w:customStyle="1" w:styleId="SAGEPageNumber">
    <w:name w:val="SAGE_Page Number"/>
    <w:basedOn w:val="SAGEFooter"/>
    <w:rsid w:val="00C8307E"/>
    <w:pPr>
      <w:jc w:val="right"/>
    </w:pPr>
  </w:style>
  <w:style w:type="paragraph" w:styleId="BodyText">
    <w:name w:val="Body Text"/>
    <w:basedOn w:val="Normal"/>
    <w:link w:val="BodyTextChar"/>
    <w:semiHidden/>
    <w:rsid w:val="008E772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672C3"/>
    <w:rPr>
      <w:rFonts w:ascii="Arial" w:hAnsi="Arial"/>
    </w:rPr>
  </w:style>
  <w:style w:type="paragraph" w:customStyle="1" w:styleId="SAGEHeading4">
    <w:name w:val="SAGE_Heading 4"/>
    <w:basedOn w:val="SAGEBodyText"/>
    <w:next w:val="SAGEBodyText"/>
    <w:rsid w:val="00855183"/>
    <w:pPr>
      <w:spacing w:before="240"/>
    </w:pPr>
    <w:rPr>
      <w:b/>
    </w:rPr>
  </w:style>
  <w:style w:type="numbering" w:customStyle="1" w:styleId="SAGEListStyle">
    <w:name w:val="SAGE_List Style"/>
    <w:basedOn w:val="NoList"/>
    <w:uiPriority w:val="99"/>
    <w:rsid w:val="001F720B"/>
    <w:pPr>
      <w:numPr>
        <w:numId w:val="21"/>
      </w:numPr>
    </w:pPr>
  </w:style>
  <w:style w:type="paragraph" w:customStyle="1" w:styleId="SageCallout">
    <w:name w:val="Sage_Callout"/>
    <w:next w:val="SAGEBodyText"/>
    <w:rsid w:val="00745D0E"/>
    <w:pPr>
      <w:framePr w:w="4536" w:hSpace="680" w:vSpace="284" w:wrap="around" w:vAnchor="text" w:hAnchor="margin" w:y="1"/>
      <w:spacing w:after="0" w:line="480" w:lineRule="exact"/>
    </w:pPr>
    <w:rPr>
      <w:rFonts w:ascii="Arial" w:hAnsi="Arial"/>
      <w:color w:val="A90163" w:themeColor="accent1"/>
      <w:sz w:val="40"/>
    </w:rPr>
  </w:style>
  <w:style w:type="character" w:customStyle="1" w:styleId="SAGETextUI">
    <w:name w:val="SAGE_Text UI"/>
    <w:basedOn w:val="DefaultParagraphFont"/>
    <w:uiPriority w:val="1"/>
    <w:rsid w:val="00F50D7F"/>
    <w:rPr>
      <w:b/>
    </w:rPr>
  </w:style>
  <w:style w:type="character" w:customStyle="1" w:styleId="SAGETextMenu">
    <w:name w:val="SAGE_Text Menu"/>
    <w:basedOn w:val="DefaultParagraphFont"/>
    <w:uiPriority w:val="1"/>
    <w:rsid w:val="00F50D7F"/>
    <w:rPr>
      <w:b/>
    </w:rPr>
  </w:style>
  <w:style w:type="character" w:customStyle="1" w:styleId="SAGETextBoldListItem">
    <w:name w:val="SAGE_Text Bold List Item"/>
    <w:basedOn w:val="DefaultParagraphFont"/>
    <w:uiPriority w:val="1"/>
    <w:rsid w:val="00EE6865"/>
    <w:rPr>
      <w:b/>
    </w:rPr>
  </w:style>
  <w:style w:type="character" w:customStyle="1" w:styleId="SAGETextInput">
    <w:name w:val="SAGE_Text Input"/>
    <w:basedOn w:val="DefaultParagraphFont"/>
    <w:uiPriority w:val="1"/>
    <w:rsid w:val="008C4812"/>
    <w:rPr>
      <w:b/>
      <w:color w:val="51534A"/>
    </w:rPr>
  </w:style>
  <w:style w:type="character" w:customStyle="1" w:styleId="SAGETextKeyboard">
    <w:name w:val="SAGE_Text Keyboard"/>
    <w:basedOn w:val="DefaultParagraphFont"/>
    <w:uiPriority w:val="1"/>
    <w:rsid w:val="00F252CD"/>
    <w:rPr>
      <w:b/>
    </w:rPr>
  </w:style>
  <w:style w:type="paragraph" w:customStyle="1" w:styleId="SAGETextCodesection">
    <w:name w:val="SAGE_Text Code (section)"/>
    <w:basedOn w:val="SAGEBodyText"/>
    <w:rsid w:val="00F252CD"/>
    <w:pPr>
      <w:spacing w:line="240" w:lineRule="auto"/>
      <w:ind w:left="360"/>
    </w:pPr>
    <w:rPr>
      <w:rFonts w:ascii="Consolas" w:hAnsi="Consolas"/>
      <w:sz w:val="20"/>
    </w:rPr>
  </w:style>
  <w:style w:type="character" w:customStyle="1" w:styleId="SAGETextCodeinline">
    <w:name w:val="SAGE_Text Code (inline)"/>
    <w:basedOn w:val="DefaultParagraphFont"/>
    <w:uiPriority w:val="1"/>
    <w:rsid w:val="00F252CD"/>
    <w:rPr>
      <w:rFonts w:ascii="Consolas" w:hAnsi="Consolas"/>
      <w:sz w:val="20"/>
    </w:rPr>
  </w:style>
  <w:style w:type="character" w:customStyle="1" w:styleId="SAGETextEmphasis">
    <w:name w:val="SAGE_Text Emphasis"/>
    <w:basedOn w:val="DefaultParagraphFont"/>
    <w:uiPriority w:val="1"/>
    <w:rsid w:val="00E25AC2"/>
    <w:rPr>
      <w:i/>
    </w:rPr>
  </w:style>
  <w:style w:type="character" w:customStyle="1" w:styleId="SAGETextFilename">
    <w:name w:val="SAGE_Text Filename"/>
    <w:basedOn w:val="DefaultParagraphFont"/>
    <w:uiPriority w:val="1"/>
    <w:rsid w:val="008C4812"/>
    <w:rPr>
      <w:color w:val="00A4CF"/>
    </w:rPr>
  </w:style>
  <w:style w:type="paragraph" w:customStyle="1" w:styleId="SAGETaskBeforeYouStart">
    <w:name w:val="SAGE_Task Before You Start"/>
    <w:basedOn w:val="SAGEBodyText"/>
    <w:rsid w:val="003631AD"/>
    <w:pPr>
      <w:spacing w:before="240"/>
    </w:pPr>
    <w:rPr>
      <w:b/>
    </w:rPr>
  </w:style>
  <w:style w:type="paragraph" w:customStyle="1" w:styleId="SAGETaskIntro">
    <w:name w:val="SAGE_Task Intro"/>
    <w:basedOn w:val="SAGEBodyText"/>
    <w:rsid w:val="00D759BF"/>
    <w:pPr>
      <w:spacing w:before="240"/>
    </w:pPr>
    <w:rPr>
      <w:b/>
    </w:rPr>
  </w:style>
  <w:style w:type="paragraph" w:customStyle="1" w:styleId="SAGETaskNextSteps">
    <w:name w:val="SAGE_Task Next Steps"/>
    <w:basedOn w:val="SAGEBodyText"/>
    <w:rsid w:val="003631AD"/>
    <w:pPr>
      <w:spacing w:before="240"/>
    </w:pPr>
    <w:rPr>
      <w:b/>
    </w:rPr>
  </w:style>
  <w:style w:type="paragraph" w:customStyle="1" w:styleId="SAGEAdmonitionNote">
    <w:name w:val="SAGE_Admonition Note"/>
    <w:basedOn w:val="SAGEBodyText"/>
    <w:rsid w:val="002A39D0"/>
    <w:pPr>
      <w:pBdr>
        <w:top w:val="single" w:sz="8" w:space="6" w:color="00A4CF"/>
        <w:left w:val="single" w:sz="8" w:space="4" w:color="00A4CF"/>
        <w:bottom w:val="single" w:sz="8" w:space="6" w:color="00A4CF"/>
        <w:right w:val="single" w:sz="8" w:space="4" w:color="00A4CF"/>
      </w:pBdr>
      <w:ind w:left="173" w:right="216"/>
      <w:contextualSpacing/>
    </w:pPr>
  </w:style>
  <w:style w:type="paragraph" w:customStyle="1" w:styleId="SAGEAdmonitionTip">
    <w:name w:val="SAGE_Admonition Tip"/>
    <w:basedOn w:val="SAGEAdmonitionNote"/>
    <w:rsid w:val="00876872"/>
    <w:pPr>
      <w:pBdr>
        <w:top w:val="single" w:sz="8" w:space="6" w:color="00DC00"/>
        <w:left w:val="single" w:sz="8" w:space="4" w:color="00DC00"/>
        <w:bottom w:val="single" w:sz="8" w:space="6" w:color="00DC00"/>
        <w:right w:val="single" w:sz="8" w:space="4" w:color="00DC00"/>
      </w:pBdr>
    </w:pPr>
  </w:style>
  <w:style w:type="paragraph" w:customStyle="1" w:styleId="SAGEChecklist">
    <w:name w:val="SAGE_Checklist"/>
    <w:basedOn w:val="SAGEBullet1"/>
    <w:rsid w:val="00046957"/>
    <w:pPr>
      <w:numPr>
        <w:numId w:val="22"/>
      </w:numPr>
      <w:ind w:left="360"/>
    </w:pPr>
  </w:style>
  <w:style w:type="paragraph" w:customStyle="1" w:styleId="SAGEBullet3">
    <w:name w:val="SAGE_Bullet 3"/>
    <w:basedOn w:val="SAGEBullet2"/>
    <w:rsid w:val="00E47880"/>
    <w:pPr>
      <w:numPr>
        <w:numId w:val="23"/>
      </w:numPr>
      <w:tabs>
        <w:tab w:val="left" w:pos="1080"/>
      </w:tabs>
      <w:ind w:left="1080"/>
    </w:pPr>
  </w:style>
  <w:style w:type="paragraph" w:customStyle="1" w:styleId="SageNumberedList2">
    <w:name w:val="Sage_Numbered List 2"/>
    <w:basedOn w:val="SAGENumberedList"/>
    <w:rsid w:val="00F301AC"/>
    <w:pPr>
      <w:numPr>
        <w:ilvl w:val="1"/>
      </w:numPr>
      <w:ind w:left="720"/>
    </w:pPr>
  </w:style>
  <w:style w:type="paragraph" w:customStyle="1" w:styleId="SAGENumberedList3">
    <w:name w:val="SAGE_Numbered List 3"/>
    <w:basedOn w:val="SAGENumberedList"/>
    <w:rsid w:val="00F301AC"/>
    <w:pPr>
      <w:numPr>
        <w:ilvl w:val="2"/>
      </w:numPr>
      <w:ind w:left="1170" w:hanging="270"/>
    </w:pPr>
  </w:style>
  <w:style w:type="paragraph" w:customStyle="1" w:styleId="SAGEAdmonitionImportant">
    <w:name w:val="SAGE_Admonition Important"/>
    <w:basedOn w:val="SAGEAdmonitionNote"/>
    <w:rsid w:val="002A39D0"/>
    <w:pPr>
      <w:pBdr>
        <w:top w:val="single" w:sz="4" w:space="6" w:color="FF5400"/>
        <w:left w:val="single" w:sz="4" w:space="4" w:color="FF5400"/>
        <w:bottom w:val="single" w:sz="4" w:space="6" w:color="FF5400"/>
        <w:right w:val="single" w:sz="4" w:space="4" w:color="FF5400"/>
      </w:pBdr>
    </w:pPr>
  </w:style>
  <w:style w:type="paragraph" w:customStyle="1" w:styleId="SAGEAdmonitionExample">
    <w:name w:val="SAGE_Admonition Example"/>
    <w:basedOn w:val="SAGEAdmonitionNote"/>
    <w:rsid w:val="00876872"/>
    <w:pPr>
      <w:pBdr>
        <w:top w:val="single" w:sz="8" w:space="6" w:color="A90163" w:themeColor="accent1"/>
        <w:left w:val="single" w:sz="8" w:space="4" w:color="A90163" w:themeColor="accent1"/>
        <w:bottom w:val="single" w:sz="8" w:space="6" w:color="A90163" w:themeColor="accent1"/>
        <w:right w:val="single" w:sz="8" w:space="4" w:color="A90163" w:themeColor="accent1"/>
      </w:pBdr>
    </w:pPr>
  </w:style>
  <w:style w:type="table" w:customStyle="1" w:styleId="SageTable2">
    <w:name w:val="Sage Table 2"/>
    <w:basedOn w:val="SageTable"/>
    <w:uiPriority w:val="99"/>
    <w:rsid w:val="00445394"/>
    <w:pPr>
      <w:spacing w:after="0"/>
    </w:pPr>
    <w:tblPr>
      <w:tblBorders>
        <w:top w:val="single" w:sz="4" w:space="0" w:color="51534A"/>
        <w:left w:val="single" w:sz="4" w:space="0" w:color="51534A"/>
        <w:bottom w:val="single" w:sz="4" w:space="0" w:color="51534A"/>
        <w:right w:val="single" w:sz="4" w:space="0" w:color="51534A"/>
        <w:insideH w:val="single" w:sz="4" w:space="0" w:color="51534A"/>
        <w:insideV w:val="single" w:sz="4" w:space="0" w:color="51534A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2E3456"/>
      </w:tcPr>
    </w:tblStylePr>
  </w:style>
  <w:style w:type="paragraph" w:customStyle="1" w:styleId="SAGEBullet4">
    <w:name w:val="SAGE_Bullet 4"/>
    <w:basedOn w:val="SAGEBullet3"/>
    <w:rsid w:val="0012795B"/>
    <w:pPr>
      <w:ind w:left="1530"/>
    </w:pPr>
  </w:style>
  <w:style w:type="character" w:customStyle="1" w:styleId="SAGETextCodeHighlightinline">
    <w:name w:val="SAGE_Text_Code Highlight (inline)"/>
    <w:basedOn w:val="SAGETextCodeinline"/>
    <w:uiPriority w:val="1"/>
    <w:rsid w:val="008C4812"/>
    <w:rPr>
      <w:rFonts w:ascii="Consolas" w:hAnsi="Consolas"/>
      <w:color w:val="00A4CF"/>
      <w:sz w:val="20"/>
    </w:rPr>
  </w:style>
  <w:style w:type="paragraph" w:customStyle="1" w:styleId="SAGEHeader">
    <w:name w:val="SAGE_Header"/>
    <w:basedOn w:val="SAGEPageNumber"/>
    <w:rsid w:val="002B699A"/>
    <w:pPr>
      <w:spacing w:after="600"/>
    </w:pPr>
  </w:style>
  <w:style w:type="paragraph" w:customStyle="1" w:styleId="SAGEAlert">
    <w:name w:val="SAGE_Alert"/>
    <w:basedOn w:val="SAGEAdmonitionWarning"/>
    <w:rsid w:val="002A39D0"/>
    <w:pPr>
      <w:pBdr>
        <w:top w:val="single" w:sz="4" w:space="4" w:color="FF5400"/>
        <w:left w:val="single" w:sz="4" w:space="4" w:color="FF5400"/>
        <w:bottom w:val="single" w:sz="4" w:space="4" w:color="FF5400"/>
        <w:right w:val="single" w:sz="4" w:space="4" w:color="FF5400"/>
      </w:pBdr>
      <w:shd w:val="clear" w:color="auto" w:fill="FF5400"/>
      <w:ind w:left="115" w:right="115"/>
    </w:pPr>
    <w:rPr>
      <w:color w:val="FFFFFF" w:themeColor="background1"/>
    </w:rPr>
  </w:style>
  <w:style w:type="paragraph" w:customStyle="1" w:styleId="SAGEIndentedText2">
    <w:name w:val="SAGE_Indented Text 2"/>
    <w:basedOn w:val="SAGEIndentedText"/>
    <w:rsid w:val="00934E4B"/>
    <w:pPr>
      <w:ind w:left="835"/>
    </w:pPr>
  </w:style>
  <w:style w:type="paragraph" w:customStyle="1" w:styleId="SAGEAdmonitionNote2">
    <w:name w:val="SAGE_Admonition Note 2"/>
    <w:basedOn w:val="SAGEAdmonitionNote"/>
    <w:next w:val="SAGEIndentedText2"/>
    <w:rsid w:val="00934E4B"/>
    <w:pPr>
      <w:ind w:left="1008"/>
    </w:pPr>
  </w:style>
  <w:style w:type="character" w:customStyle="1" w:styleId="tgc">
    <w:name w:val="_tgc"/>
    <w:basedOn w:val="DefaultParagraphFont"/>
    <w:rsid w:val="00E5512C"/>
  </w:style>
  <w:style w:type="character" w:styleId="UnresolvedMention">
    <w:name w:val="Unresolved Mention"/>
    <w:basedOn w:val="DefaultParagraphFont"/>
    <w:uiPriority w:val="99"/>
    <w:semiHidden/>
    <w:unhideWhenUsed/>
    <w:rsid w:val="006A5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forema\Documents\Custom%20Office%20Templates\sage_documentation_word_cyan_US.dotx" TargetMode="External"/></Relationships>
</file>

<file path=word/theme/theme1.xml><?xml version="1.0" encoding="utf-8"?>
<a:theme xmlns:a="http://schemas.openxmlformats.org/drawingml/2006/main" name="Office Theme">
  <a:themeElements>
    <a:clrScheme name="Sage Magenta Theme">
      <a:dk1>
        <a:srgbClr val="2B2421"/>
      </a:dk1>
      <a:lt1>
        <a:sysClr val="window" lastClr="FFFFFF"/>
      </a:lt1>
      <a:dk2>
        <a:srgbClr val="2E3456"/>
      </a:dk2>
      <a:lt2>
        <a:srgbClr val="DCDDDB"/>
      </a:lt2>
      <a:accent1>
        <a:srgbClr val="A90163"/>
      </a:accent1>
      <a:accent2>
        <a:srgbClr val="979892"/>
      </a:accent2>
      <a:accent3>
        <a:srgbClr val="B9BAB7"/>
      </a:accent3>
      <a:accent4>
        <a:srgbClr val="EEEEED"/>
      </a:accent4>
      <a:accent5>
        <a:srgbClr val="74756E"/>
      </a:accent5>
      <a:accent6>
        <a:srgbClr val="DCDDDB"/>
      </a:accent6>
      <a:hlink>
        <a:srgbClr val="1963F6"/>
      </a:hlink>
      <a:folHlink>
        <a:srgbClr val="A90163"/>
      </a:folHlink>
    </a:clrScheme>
    <a:fontScheme name="Aml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B827-857E-4F4C-94C9-BD875E75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sage_documentation_word_cyan_US.dotx</Template>
  <TotalTime>876</TotalTime>
  <Pages>16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Sage 300 Web Screens SDK - Beta Upgrade Instructions</vt:lpstr>
    </vt:vector>
  </TitlesOfParts>
  <Company>Sage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Sage 300 Web Screens SDK - Beta Upgrade Instructions</dc:title>
  <dc:subject>Sage 300 Web Screens</dc:subject>
  <dc:creator>Sage</dc:creator>
  <cp:keywords/>
  <dc:description/>
  <cp:lastModifiedBy>Gagnaux, Greg</cp:lastModifiedBy>
  <cp:revision>31</cp:revision>
  <cp:lastPrinted>2020-12-23T01:29:00Z</cp:lastPrinted>
  <dcterms:created xsi:type="dcterms:W3CDTF">2020-11-25T00:03:00Z</dcterms:created>
  <dcterms:modified xsi:type="dcterms:W3CDTF">2021-01-12T19:34:00Z</dcterms:modified>
</cp:coreProperties>
</file>